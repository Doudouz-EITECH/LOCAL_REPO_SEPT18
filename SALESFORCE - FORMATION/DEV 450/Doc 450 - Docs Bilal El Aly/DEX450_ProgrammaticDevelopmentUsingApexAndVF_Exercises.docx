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27165736"/>
    <w:p w14:paraId="7E3D9CE6" w14:textId="4CABDF30" w:rsidR="00891E08" w:rsidRDefault="00EC030D">
      <w:pPr>
        <w:pStyle w:val="TOC1"/>
        <w:rPr>
          <w:rFonts w:asciiTheme="minorHAnsi" w:eastAsiaTheme="minorEastAsia" w:hAnsiTheme="minorHAnsi" w:cstheme="minorBidi"/>
          <w:noProof/>
          <w:sz w:val="24"/>
        </w:rPr>
      </w:pPr>
      <w:r w:rsidRPr="008066E6">
        <w:rPr>
          <w:rFonts w:cs="Arial"/>
          <w:b/>
          <w:szCs w:val="22"/>
        </w:rPr>
        <w:fldChar w:fldCharType="begin"/>
      </w:r>
      <w:r w:rsidRPr="00EE2A95">
        <w:rPr>
          <w:rFonts w:cs="Arial"/>
          <w:b/>
          <w:szCs w:val="22"/>
        </w:rPr>
        <w:instrText xml:space="preserve"> TOC \h \z \t "!ExerciseTitle,1" </w:instrText>
      </w:r>
      <w:r w:rsidRPr="008066E6">
        <w:rPr>
          <w:rFonts w:cs="Arial"/>
          <w:b/>
          <w:szCs w:val="22"/>
        </w:rPr>
        <w:fldChar w:fldCharType="separate"/>
      </w:r>
      <w:hyperlink w:anchor="_Toc514686390" w:history="1">
        <w:r w:rsidR="00891E08" w:rsidRPr="007C6966">
          <w:rPr>
            <w:rStyle w:val="Hyperlink"/>
            <w:noProof/>
          </w:rPr>
          <w:t>1-1: Explore the Certification App</w:t>
        </w:r>
        <w:r w:rsidR="00891E08">
          <w:rPr>
            <w:noProof/>
            <w:webHidden/>
          </w:rPr>
          <w:tab/>
        </w:r>
        <w:r w:rsidR="00891E08">
          <w:rPr>
            <w:noProof/>
            <w:webHidden/>
          </w:rPr>
          <w:fldChar w:fldCharType="begin"/>
        </w:r>
        <w:r w:rsidR="00891E08">
          <w:rPr>
            <w:noProof/>
            <w:webHidden/>
          </w:rPr>
          <w:instrText xml:space="preserve"> PAGEREF _Toc514686390 \h </w:instrText>
        </w:r>
        <w:r w:rsidR="00891E08">
          <w:rPr>
            <w:noProof/>
            <w:webHidden/>
          </w:rPr>
        </w:r>
        <w:r w:rsidR="00891E08">
          <w:rPr>
            <w:noProof/>
            <w:webHidden/>
          </w:rPr>
          <w:fldChar w:fldCharType="separate"/>
        </w:r>
        <w:r w:rsidR="00891E08">
          <w:rPr>
            <w:noProof/>
            <w:webHidden/>
          </w:rPr>
          <w:t>3</w:t>
        </w:r>
        <w:r w:rsidR="00891E08">
          <w:rPr>
            <w:noProof/>
            <w:webHidden/>
          </w:rPr>
          <w:fldChar w:fldCharType="end"/>
        </w:r>
      </w:hyperlink>
    </w:p>
    <w:p w14:paraId="1CB92BC7" w14:textId="69F819B0" w:rsidR="00891E08" w:rsidRDefault="00277813">
      <w:pPr>
        <w:pStyle w:val="TOC1"/>
        <w:rPr>
          <w:rFonts w:asciiTheme="minorHAnsi" w:eastAsiaTheme="minorEastAsia" w:hAnsiTheme="minorHAnsi" w:cstheme="minorBidi"/>
          <w:noProof/>
          <w:sz w:val="24"/>
        </w:rPr>
      </w:pPr>
      <w:hyperlink w:anchor="_Toc514686391" w:history="1">
        <w:r w:rsidR="00891E08" w:rsidRPr="007C6966">
          <w:rPr>
            <w:rStyle w:val="Hyperlink"/>
            <w:noProof/>
          </w:rPr>
          <w:t>1-2: Prepare Your Training Org</w:t>
        </w:r>
        <w:r w:rsidR="00891E08">
          <w:rPr>
            <w:noProof/>
            <w:webHidden/>
          </w:rPr>
          <w:tab/>
        </w:r>
        <w:r w:rsidR="00891E08">
          <w:rPr>
            <w:noProof/>
            <w:webHidden/>
          </w:rPr>
          <w:fldChar w:fldCharType="begin"/>
        </w:r>
        <w:r w:rsidR="00891E08">
          <w:rPr>
            <w:noProof/>
            <w:webHidden/>
          </w:rPr>
          <w:instrText xml:space="preserve"> PAGEREF _Toc514686391 \h </w:instrText>
        </w:r>
        <w:r w:rsidR="00891E08">
          <w:rPr>
            <w:noProof/>
            <w:webHidden/>
          </w:rPr>
        </w:r>
        <w:r w:rsidR="00891E08">
          <w:rPr>
            <w:noProof/>
            <w:webHidden/>
          </w:rPr>
          <w:fldChar w:fldCharType="separate"/>
        </w:r>
        <w:r w:rsidR="00891E08">
          <w:rPr>
            <w:noProof/>
            <w:webHidden/>
          </w:rPr>
          <w:t>6</w:t>
        </w:r>
        <w:r w:rsidR="00891E08">
          <w:rPr>
            <w:noProof/>
            <w:webHidden/>
          </w:rPr>
          <w:fldChar w:fldCharType="end"/>
        </w:r>
      </w:hyperlink>
    </w:p>
    <w:p w14:paraId="06D12D77" w14:textId="7C5E1BC7" w:rsidR="00891E08" w:rsidRDefault="00277813">
      <w:pPr>
        <w:pStyle w:val="TOC1"/>
        <w:rPr>
          <w:rFonts w:asciiTheme="minorHAnsi" w:eastAsiaTheme="minorEastAsia" w:hAnsiTheme="minorHAnsi" w:cstheme="minorBidi"/>
          <w:noProof/>
          <w:sz w:val="24"/>
        </w:rPr>
      </w:pPr>
      <w:hyperlink w:anchor="_Toc514686392" w:history="1">
        <w:r w:rsidR="00891E08" w:rsidRPr="007C6966">
          <w:rPr>
            <w:rStyle w:val="Hyperlink"/>
            <w:noProof/>
          </w:rPr>
          <w:t>1-3: Create a Sandbox</w:t>
        </w:r>
        <w:r w:rsidR="00891E08">
          <w:rPr>
            <w:noProof/>
            <w:webHidden/>
          </w:rPr>
          <w:tab/>
        </w:r>
        <w:r w:rsidR="00891E08">
          <w:rPr>
            <w:noProof/>
            <w:webHidden/>
          </w:rPr>
          <w:fldChar w:fldCharType="begin"/>
        </w:r>
        <w:r w:rsidR="00891E08">
          <w:rPr>
            <w:noProof/>
            <w:webHidden/>
          </w:rPr>
          <w:instrText xml:space="preserve"> PAGEREF _Toc514686392 \h </w:instrText>
        </w:r>
        <w:r w:rsidR="00891E08">
          <w:rPr>
            <w:noProof/>
            <w:webHidden/>
          </w:rPr>
        </w:r>
        <w:r w:rsidR="00891E08">
          <w:rPr>
            <w:noProof/>
            <w:webHidden/>
          </w:rPr>
          <w:fldChar w:fldCharType="separate"/>
        </w:r>
        <w:r w:rsidR="00891E08">
          <w:rPr>
            <w:noProof/>
            <w:webHidden/>
          </w:rPr>
          <w:t>8</w:t>
        </w:r>
        <w:r w:rsidR="00891E08">
          <w:rPr>
            <w:noProof/>
            <w:webHidden/>
          </w:rPr>
          <w:fldChar w:fldCharType="end"/>
        </w:r>
      </w:hyperlink>
    </w:p>
    <w:p w14:paraId="21C9DC3D" w14:textId="3990DE6C" w:rsidR="00891E08" w:rsidRDefault="00277813">
      <w:pPr>
        <w:pStyle w:val="TOC1"/>
        <w:rPr>
          <w:rFonts w:asciiTheme="minorHAnsi" w:eastAsiaTheme="minorEastAsia" w:hAnsiTheme="minorHAnsi" w:cstheme="minorBidi"/>
          <w:noProof/>
          <w:sz w:val="24"/>
        </w:rPr>
      </w:pPr>
      <w:hyperlink w:anchor="_Toc514686393" w:history="1">
        <w:r w:rsidR="00891E08" w:rsidRPr="007C6966">
          <w:rPr>
            <w:rStyle w:val="Hyperlink"/>
            <w:noProof/>
          </w:rPr>
          <w:t>1-4: Download the Apex Developer’s Guide</w:t>
        </w:r>
        <w:r w:rsidR="00891E08">
          <w:rPr>
            <w:noProof/>
            <w:webHidden/>
          </w:rPr>
          <w:tab/>
        </w:r>
        <w:r w:rsidR="00891E08">
          <w:rPr>
            <w:noProof/>
            <w:webHidden/>
          </w:rPr>
          <w:fldChar w:fldCharType="begin"/>
        </w:r>
        <w:r w:rsidR="00891E08">
          <w:rPr>
            <w:noProof/>
            <w:webHidden/>
          </w:rPr>
          <w:instrText xml:space="preserve"> PAGEREF _Toc514686393 \h </w:instrText>
        </w:r>
        <w:r w:rsidR="00891E08">
          <w:rPr>
            <w:noProof/>
            <w:webHidden/>
          </w:rPr>
        </w:r>
        <w:r w:rsidR="00891E08">
          <w:rPr>
            <w:noProof/>
            <w:webHidden/>
          </w:rPr>
          <w:fldChar w:fldCharType="separate"/>
        </w:r>
        <w:r w:rsidR="00891E08">
          <w:rPr>
            <w:noProof/>
            <w:webHidden/>
          </w:rPr>
          <w:t>9</w:t>
        </w:r>
        <w:r w:rsidR="00891E08">
          <w:rPr>
            <w:noProof/>
            <w:webHidden/>
          </w:rPr>
          <w:fldChar w:fldCharType="end"/>
        </w:r>
      </w:hyperlink>
    </w:p>
    <w:p w14:paraId="5812D7DE" w14:textId="62A3EEEA" w:rsidR="00891E08" w:rsidRDefault="00277813">
      <w:pPr>
        <w:pStyle w:val="TOC1"/>
        <w:rPr>
          <w:rFonts w:asciiTheme="minorHAnsi" w:eastAsiaTheme="minorEastAsia" w:hAnsiTheme="minorHAnsi" w:cstheme="minorBidi"/>
          <w:noProof/>
          <w:sz w:val="24"/>
        </w:rPr>
      </w:pPr>
      <w:hyperlink w:anchor="_Toc514686394" w:history="1">
        <w:r w:rsidR="00891E08" w:rsidRPr="007C6966">
          <w:rPr>
            <w:rStyle w:val="Hyperlink"/>
            <w:noProof/>
          </w:rPr>
          <w:t>2-1: Create a Custom Object</w:t>
        </w:r>
        <w:r w:rsidR="00891E08">
          <w:rPr>
            <w:noProof/>
            <w:webHidden/>
          </w:rPr>
          <w:tab/>
        </w:r>
        <w:r w:rsidR="00891E08">
          <w:rPr>
            <w:noProof/>
            <w:webHidden/>
          </w:rPr>
          <w:fldChar w:fldCharType="begin"/>
        </w:r>
        <w:r w:rsidR="00891E08">
          <w:rPr>
            <w:noProof/>
            <w:webHidden/>
          </w:rPr>
          <w:instrText xml:space="preserve"> PAGEREF _Toc514686394 \h </w:instrText>
        </w:r>
        <w:r w:rsidR="00891E08">
          <w:rPr>
            <w:noProof/>
            <w:webHidden/>
          </w:rPr>
        </w:r>
        <w:r w:rsidR="00891E08">
          <w:rPr>
            <w:noProof/>
            <w:webHidden/>
          </w:rPr>
          <w:fldChar w:fldCharType="separate"/>
        </w:r>
        <w:r w:rsidR="00891E08">
          <w:rPr>
            <w:noProof/>
            <w:webHidden/>
          </w:rPr>
          <w:t>10</w:t>
        </w:r>
        <w:r w:rsidR="00891E08">
          <w:rPr>
            <w:noProof/>
            <w:webHidden/>
          </w:rPr>
          <w:fldChar w:fldCharType="end"/>
        </w:r>
      </w:hyperlink>
    </w:p>
    <w:p w14:paraId="65F032F7" w14:textId="023A87C9" w:rsidR="00891E08" w:rsidRDefault="00277813">
      <w:pPr>
        <w:pStyle w:val="TOC1"/>
        <w:rPr>
          <w:rFonts w:asciiTheme="minorHAnsi" w:eastAsiaTheme="minorEastAsia" w:hAnsiTheme="minorHAnsi" w:cstheme="minorBidi"/>
          <w:noProof/>
          <w:sz w:val="24"/>
        </w:rPr>
      </w:pPr>
      <w:hyperlink w:anchor="_Toc514686395" w:history="1">
        <w:r w:rsidR="00891E08" w:rsidRPr="007C6966">
          <w:rPr>
            <w:rStyle w:val="Hyperlink"/>
            <w:noProof/>
          </w:rPr>
          <w:t>2-2: Create Custom Fields</w:t>
        </w:r>
        <w:r w:rsidR="00891E08">
          <w:rPr>
            <w:noProof/>
            <w:webHidden/>
          </w:rPr>
          <w:tab/>
        </w:r>
        <w:r w:rsidR="00891E08">
          <w:rPr>
            <w:noProof/>
            <w:webHidden/>
          </w:rPr>
          <w:fldChar w:fldCharType="begin"/>
        </w:r>
        <w:r w:rsidR="00891E08">
          <w:rPr>
            <w:noProof/>
            <w:webHidden/>
          </w:rPr>
          <w:instrText xml:space="preserve"> PAGEREF _Toc514686395 \h </w:instrText>
        </w:r>
        <w:r w:rsidR="00891E08">
          <w:rPr>
            <w:noProof/>
            <w:webHidden/>
          </w:rPr>
        </w:r>
        <w:r w:rsidR="00891E08">
          <w:rPr>
            <w:noProof/>
            <w:webHidden/>
          </w:rPr>
          <w:fldChar w:fldCharType="separate"/>
        </w:r>
        <w:r w:rsidR="00891E08">
          <w:rPr>
            <w:noProof/>
            <w:webHidden/>
          </w:rPr>
          <w:t>13</w:t>
        </w:r>
        <w:r w:rsidR="00891E08">
          <w:rPr>
            <w:noProof/>
            <w:webHidden/>
          </w:rPr>
          <w:fldChar w:fldCharType="end"/>
        </w:r>
      </w:hyperlink>
    </w:p>
    <w:p w14:paraId="4AE02D55" w14:textId="706D6E27" w:rsidR="00891E08" w:rsidRDefault="00277813">
      <w:pPr>
        <w:pStyle w:val="TOC1"/>
        <w:rPr>
          <w:rFonts w:asciiTheme="minorHAnsi" w:eastAsiaTheme="minorEastAsia" w:hAnsiTheme="minorHAnsi" w:cstheme="minorBidi"/>
          <w:noProof/>
          <w:sz w:val="24"/>
        </w:rPr>
      </w:pPr>
      <w:hyperlink w:anchor="_Toc514686396" w:history="1">
        <w:r w:rsidR="00891E08" w:rsidRPr="007C6966">
          <w:rPr>
            <w:rStyle w:val="Hyperlink"/>
            <w:noProof/>
          </w:rPr>
          <w:t>2-3: Create Relationship Fields</w:t>
        </w:r>
        <w:r w:rsidR="00891E08">
          <w:rPr>
            <w:noProof/>
            <w:webHidden/>
          </w:rPr>
          <w:tab/>
        </w:r>
        <w:r w:rsidR="00891E08">
          <w:rPr>
            <w:noProof/>
            <w:webHidden/>
          </w:rPr>
          <w:fldChar w:fldCharType="begin"/>
        </w:r>
        <w:r w:rsidR="00891E08">
          <w:rPr>
            <w:noProof/>
            <w:webHidden/>
          </w:rPr>
          <w:instrText xml:space="preserve"> PAGEREF _Toc514686396 \h </w:instrText>
        </w:r>
        <w:r w:rsidR="00891E08">
          <w:rPr>
            <w:noProof/>
            <w:webHidden/>
          </w:rPr>
        </w:r>
        <w:r w:rsidR="00891E08">
          <w:rPr>
            <w:noProof/>
            <w:webHidden/>
          </w:rPr>
          <w:fldChar w:fldCharType="separate"/>
        </w:r>
        <w:r w:rsidR="00891E08">
          <w:rPr>
            <w:noProof/>
            <w:webHidden/>
          </w:rPr>
          <w:t>17</w:t>
        </w:r>
        <w:r w:rsidR="00891E08">
          <w:rPr>
            <w:noProof/>
            <w:webHidden/>
          </w:rPr>
          <w:fldChar w:fldCharType="end"/>
        </w:r>
      </w:hyperlink>
    </w:p>
    <w:p w14:paraId="1537FC89" w14:textId="0E23E55D" w:rsidR="00891E08" w:rsidRDefault="00277813">
      <w:pPr>
        <w:pStyle w:val="TOC1"/>
        <w:rPr>
          <w:rFonts w:asciiTheme="minorHAnsi" w:eastAsiaTheme="minorEastAsia" w:hAnsiTheme="minorHAnsi" w:cstheme="minorBidi"/>
          <w:noProof/>
          <w:sz w:val="24"/>
        </w:rPr>
      </w:pPr>
      <w:hyperlink w:anchor="_Toc514686397" w:history="1">
        <w:r w:rsidR="00891E08" w:rsidRPr="007C6966">
          <w:rPr>
            <w:rStyle w:val="Hyperlink"/>
            <w:noProof/>
          </w:rPr>
          <w:t>3-1: Create a Formula Field</w:t>
        </w:r>
        <w:r w:rsidR="00891E08">
          <w:rPr>
            <w:noProof/>
            <w:webHidden/>
          </w:rPr>
          <w:tab/>
        </w:r>
        <w:r w:rsidR="00891E08">
          <w:rPr>
            <w:noProof/>
            <w:webHidden/>
          </w:rPr>
          <w:fldChar w:fldCharType="begin"/>
        </w:r>
        <w:r w:rsidR="00891E08">
          <w:rPr>
            <w:noProof/>
            <w:webHidden/>
          </w:rPr>
          <w:instrText xml:space="preserve"> PAGEREF _Toc514686397 \h </w:instrText>
        </w:r>
        <w:r w:rsidR="00891E08">
          <w:rPr>
            <w:noProof/>
            <w:webHidden/>
          </w:rPr>
        </w:r>
        <w:r w:rsidR="00891E08">
          <w:rPr>
            <w:noProof/>
            <w:webHidden/>
          </w:rPr>
          <w:fldChar w:fldCharType="separate"/>
        </w:r>
        <w:r w:rsidR="00891E08">
          <w:rPr>
            <w:noProof/>
            <w:webHidden/>
          </w:rPr>
          <w:t>22</w:t>
        </w:r>
        <w:r w:rsidR="00891E08">
          <w:rPr>
            <w:noProof/>
            <w:webHidden/>
          </w:rPr>
          <w:fldChar w:fldCharType="end"/>
        </w:r>
      </w:hyperlink>
    </w:p>
    <w:p w14:paraId="1FDFC167" w14:textId="25E22CB0" w:rsidR="00891E08" w:rsidRDefault="00277813">
      <w:pPr>
        <w:pStyle w:val="TOC1"/>
        <w:rPr>
          <w:rFonts w:asciiTheme="minorHAnsi" w:eastAsiaTheme="minorEastAsia" w:hAnsiTheme="minorHAnsi" w:cstheme="minorBidi"/>
          <w:noProof/>
          <w:sz w:val="24"/>
        </w:rPr>
      </w:pPr>
      <w:hyperlink w:anchor="_Toc514686398" w:history="1">
        <w:r w:rsidR="00891E08" w:rsidRPr="007C6966">
          <w:rPr>
            <w:rStyle w:val="Hyperlink"/>
            <w:noProof/>
          </w:rPr>
          <w:t>3-2: Create a Roll-Up Summary Field</w:t>
        </w:r>
        <w:r w:rsidR="00891E08">
          <w:rPr>
            <w:noProof/>
            <w:webHidden/>
          </w:rPr>
          <w:tab/>
        </w:r>
        <w:r w:rsidR="00891E08">
          <w:rPr>
            <w:noProof/>
            <w:webHidden/>
          </w:rPr>
          <w:fldChar w:fldCharType="begin"/>
        </w:r>
        <w:r w:rsidR="00891E08">
          <w:rPr>
            <w:noProof/>
            <w:webHidden/>
          </w:rPr>
          <w:instrText xml:space="preserve"> PAGEREF _Toc514686398 \h </w:instrText>
        </w:r>
        <w:r w:rsidR="00891E08">
          <w:rPr>
            <w:noProof/>
            <w:webHidden/>
          </w:rPr>
        </w:r>
        <w:r w:rsidR="00891E08">
          <w:rPr>
            <w:noProof/>
            <w:webHidden/>
          </w:rPr>
          <w:fldChar w:fldCharType="separate"/>
        </w:r>
        <w:r w:rsidR="00891E08">
          <w:rPr>
            <w:noProof/>
            <w:webHidden/>
          </w:rPr>
          <w:t>24</w:t>
        </w:r>
        <w:r w:rsidR="00891E08">
          <w:rPr>
            <w:noProof/>
            <w:webHidden/>
          </w:rPr>
          <w:fldChar w:fldCharType="end"/>
        </w:r>
      </w:hyperlink>
    </w:p>
    <w:p w14:paraId="660B57A5" w14:textId="2858D477" w:rsidR="00891E08" w:rsidRDefault="00277813">
      <w:pPr>
        <w:pStyle w:val="TOC1"/>
        <w:rPr>
          <w:rFonts w:asciiTheme="minorHAnsi" w:eastAsiaTheme="minorEastAsia" w:hAnsiTheme="minorHAnsi" w:cstheme="minorBidi"/>
          <w:noProof/>
          <w:sz w:val="24"/>
        </w:rPr>
      </w:pPr>
      <w:hyperlink w:anchor="_Toc514686399" w:history="1">
        <w:r w:rsidR="00891E08" w:rsidRPr="007C6966">
          <w:rPr>
            <w:rStyle w:val="Hyperlink"/>
            <w:noProof/>
          </w:rPr>
          <w:t>3-3: Create a Formula Field that References Roll-Up Summary Fields</w:t>
        </w:r>
        <w:r w:rsidR="00891E08">
          <w:rPr>
            <w:noProof/>
            <w:webHidden/>
          </w:rPr>
          <w:tab/>
        </w:r>
        <w:r w:rsidR="00891E08">
          <w:rPr>
            <w:noProof/>
            <w:webHidden/>
          </w:rPr>
          <w:fldChar w:fldCharType="begin"/>
        </w:r>
        <w:r w:rsidR="00891E08">
          <w:rPr>
            <w:noProof/>
            <w:webHidden/>
          </w:rPr>
          <w:instrText xml:space="preserve"> PAGEREF _Toc514686399 \h </w:instrText>
        </w:r>
        <w:r w:rsidR="00891E08">
          <w:rPr>
            <w:noProof/>
            <w:webHidden/>
          </w:rPr>
        </w:r>
        <w:r w:rsidR="00891E08">
          <w:rPr>
            <w:noProof/>
            <w:webHidden/>
          </w:rPr>
          <w:fldChar w:fldCharType="separate"/>
        </w:r>
        <w:r w:rsidR="00891E08">
          <w:rPr>
            <w:noProof/>
            <w:webHidden/>
          </w:rPr>
          <w:t>26</w:t>
        </w:r>
        <w:r w:rsidR="00891E08">
          <w:rPr>
            <w:noProof/>
            <w:webHidden/>
          </w:rPr>
          <w:fldChar w:fldCharType="end"/>
        </w:r>
      </w:hyperlink>
    </w:p>
    <w:p w14:paraId="5C2E3CDE" w14:textId="53417C55" w:rsidR="00891E08" w:rsidRDefault="00277813">
      <w:pPr>
        <w:pStyle w:val="TOC1"/>
        <w:rPr>
          <w:rFonts w:asciiTheme="minorHAnsi" w:eastAsiaTheme="minorEastAsia" w:hAnsiTheme="minorHAnsi" w:cstheme="minorBidi"/>
          <w:noProof/>
          <w:sz w:val="24"/>
        </w:rPr>
      </w:pPr>
      <w:hyperlink w:anchor="_Toc514686400" w:history="1">
        <w:r w:rsidR="00891E08" w:rsidRPr="007C6966">
          <w:rPr>
            <w:rStyle w:val="Hyperlink"/>
            <w:noProof/>
          </w:rPr>
          <w:t>3-4: Understand Record Types</w:t>
        </w:r>
        <w:r w:rsidR="00891E08">
          <w:rPr>
            <w:noProof/>
            <w:webHidden/>
          </w:rPr>
          <w:tab/>
        </w:r>
        <w:r w:rsidR="00891E08">
          <w:rPr>
            <w:noProof/>
            <w:webHidden/>
          </w:rPr>
          <w:fldChar w:fldCharType="begin"/>
        </w:r>
        <w:r w:rsidR="00891E08">
          <w:rPr>
            <w:noProof/>
            <w:webHidden/>
          </w:rPr>
          <w:instrText xml:space="preserve"> PAGEREF _Toc514686400 \h </w:instrText>
        </w:r>
        <w:r w:rsidR="00891E08">
          <w:rPr>
            <w:noProof/>
            <w:webHidden/>
          </w:rPr>
        </w:r>
        <w:r w:rsidR="00891E08">
          <w:rPr>
            <w:noProof/>
            <w:webHidden/>
          </w:rPr>
          <w:fldChar w:fldCharType="separate"/>
        </w:r>
        <w:r w:rsidR="00891E08">
          <w:rPr>
            <w:noProof/>
            <w:webHidden/>
          </w:rPr>
          <w:t>28</w:t>
        </w:r>
        <w:r w:rsidR="00891E08">
          <w:rPr>
            <w:noProof/>
            <w:webHidden/>
          </w:rPr>
          <w:fldChar w:fldCharType="end"/>
        </w:r>
      </w:hyperlink>
    </w:p>
    <w:p w14:paraId="74E1E803" w14:textId="753E4B5C" w:rsidR="00891E08" w:rsidRDefault="00277813">
      <w:pPr>
        <w:pStyle w:val="TOC1"/>
        <w:rPr>
          <w:rFonts w:asciiTheme="minorHAnsi" w:eastAsiaTheme="minorEastAsia" w:hAnsiTheme="minorHAnsi" w:cstheme="minorBidi"/>
          <w:noProof/>
          <w:sz w:val="24"/>
        </w:rPr>
      </w:pPr>
      <w:hyperlink w:anchor="_Toc514686401" w:history="1">
        <w:r w:rsidR="00891E08" w:rsidRPr="007C6966">
          <w:rPr>
            <w:rStyle w:val="Hyperlink"/>
            <w:noProof/>
          </w:rPr>
          <w:t>4-1: Logging into a Sandbox</w:t>
        </w:r>
        <w:r w:rsidR="00891E08">
          <w:rPr>
            <w:noProof/>
            <w:webHidden/>
          </w:rPr>
          <w:tab/>
        </w:r>
        <w:r w:rsidR="00891E08">
          <w:rPr>
            <w:noProof/>
            <w:webHidden/>
          </w:rPr>
          <w:fldChar w:fldCharType="begin"/>
        </w:r>
        <w:r w:rsidR="00891E08">
          <w:rPr>
            <w:noProof/>
            <w:webHidden/>
          </w:rPr>
          <w:instrText xml:space="preserve"> PAGEREF _Toc514686401 \h </w:instrText>
        </w:r>
        <w:r w:rsidR="00891E08">
          <w:rPr>
            <w:noProof/>
            <w:webHidden/>
          </w:rPr>
        </w:r>
        <w:r w:rsidR="00891E08">
          <w:rPr>
            <w:noProof/>
            <w:webHidden/>
          </w:rPr>
          <w:fldChar w:fldCharType="separate"/>
        </w:r>
        <w:r w:rsidR="00891E08">
          <w:rPr>
            <w:noProof/>
            <w:webHidden/>
          </w:rPr>
          <w:t>30</w:t>
        </w:r>
        <w:r w:rsidR="00891E08">
          <w:rPr>
            <w:noProof/>
            <w:webHidden/>
          </w:rPr>
          <w:fldChar w:fldCharType="end"/>
        </w:r>
      </w:hyperlink>
    </w:p>
    <w:p w14:paraId="198EB35A" w14:textId="7FCFB4FF" w:rsidR="00891E08" w:rsidRDefault="00277813">
      <w:pPr>
        <w:pStyle w:val="TOC1"/>
        <w:rPr>
          <w:rFonts w:asciiTheme="minorHAnsi" w:eastAsiaTheme="minorEastAsia" w:hAnsiTheme="minorHAnsi" w:cstheme="minorBidi"/>
          <w:noProof/>
          <w:sz w:val="24"/>
        </w:rPr>
      </w:pPr>
      <w:hyperlink w:anchor="_Toc514686402" w:history="1">
        <w:r w:rsidR="00891E08" w:rsidRPr="007C6966">
          <w:rPr>
            <w:rStyle w:val="Hyperlink"/>
            <w:noProof/>
          </w:rPr>
          <w:t>4-2: See Apex in Action</w:t>
        </w:r>
        <w:r w:rsidR="00891E08">
          <w:rPr>
            <w:noProof/>
            <w:webHidden/>
          </w:rPr>
          <w:tab/>
        </w:r>
        <w:r w:rsidR="00891E08">
          <w:rPr>
            <w:noProof/>
            <w:webHidden/>
          </w:rPr>
          <w:fldChar w:fldCharType="begin"/>
        </w:r>
        <w:r w:rsidR="00891E08">
          <w:rPr>
            <w:noProof/>
            <w:webHidden/>
          </w:rPr>
          <w:instrText xml:space="preserve"> PAGEREF _Toc514686402 \h </w:instrText>
        </w:r>
        <w:r w:rsidR="00891E08">
          <w:rPr>
            <w:noProof/>
            <w:webHidden/>
          </w:rPr>
        </w:r>
        <w:r w:rsidR="00891E08">
          <w:rPr>
            <w:noProof/>
            <w:webHidden/>
          </w:rPr>
          <w:fldChar w:fldCharType="separate"/>
        </w:r>
        <w:r w:rsidR="00891E08">
          <w:rPr>
            <w:noProof/>
            <w:webHidden/>
          </w:rPr>
          <w:t>32</w:t>
        </w:r>
        <w:r w:rsidR="00891E08">
          <w:rPr>
            <w:noProof/>
            <w:webHidden/>
          </w:rPr>
          <w:fldChar w:fldCharType="end"/>
        </w:r>
      </w:hyperlink>
    </w:p>
    <w:p w14:paraId="12834BB4" w14:textId="2E8B84B4" w:rsidR="00891E08" w:rsidRDefault="00277813">
      <w:pPr>
        <w:pStyle w:val="TOC1"/>
        <w:rPr>
          <w:rFonts w:asciiTheme="minorHAnsi" w:eastAsiaTheme="minorEastAsia" w:hAnsiTheme="minorHAnsi" w:cstheme="minorBidi"/>
          <w:noProof/>
          <w:sz w:val="24"/>
        </w:rPr>
      </w:pPr>
      <w:hyperlink w:anchor="_Toc514686403" w:history="1">
        <w:r w:rsidR="00891E08" w:rsidRPr="007C6966">
          <w:rPr>
            <w:rStyle w:val="Hyperlink"/>
            <w:noProof/>
          </w:rPr>
          <w:t>4-3: Create and Use an Apex Class</w:t>
        </w:r>
        <w:r w:rsidR="00891E08">
          <w:rPr>
            <w:noProof/>
            <w:webHidden/>
          </w:rPr>
          <w:tab/>
        </w:r>
        <w:r w:rsidR="00891E08">
          <w:rPr>
            <w:noProof/>
            <w:webHidden/>
          </w:rPr>
          <w:fldChar w:fldCharType="begin"/>
        </w:r>
        <w:r w:rsidR="00891E08">
          <w:rPr>
            <w:noProof/>
            <w:webHidden/>
          </w:rPr>
          <w:instrText xml:space="preserve"> PAGEREF _Toc514686403 \h </w:instrText>
        </w:r>
        <w:r w:rsidR="00891E08">
          <w:rPr>
            <w:noProof/>
            <w:webHidden/>
          </w:rPr>
        </w:r>
        <w:r w:rsidR="00891E08">
          <w:rPr>
            <w:noProof/>
            <w:webHidden/>
          </w:rPr>
          <w:fldChar w:fldCharType="separate"/>
        </w:r>
        <w:r w:rsidR="00891E08">
          <w:rPr>
            <w:noProof/>
            <w:webHidden/>
          </w:rPr>
          <w:t>34</w:t>
        </w:r>
        <w:r w:rsidR="00891E08">
          <w:rPr>
            <w:noProof/>
            <w:webHidden/>
          </w:rPr>
          <w:fldChar w:fldCharType="end"/>
        </w:r>
      </w:hyperlink>
    </w:p>
    <w:p w14:paraId="51FC0138" w14:textId="6982FAEA" w:rsidR="00891E08" w:rsidRDefault="00277813">
      <w:pPr>
        <w:pStyle w:val="TOC1"/>
        <w:rPr>
          <w:rFonts w:asciiTheme="minorHAnsi" w:eastAsiaTheme="minorEastAsia" w:hAnsiTheme="minorHAnsi" w:cstheme="minorBidi"/>
          <w:noProof/>
          <w:sz w:val="24"/>
        </w:rPr>
      </w:pPr>
      <w:hyperlink w:anchor="_Toc514686404" w:history="1">
        <w:r w:rsidR="00891E08" w:rsidRPr="007C6966">
          <w:rPr>
            <w:rStyle w:val="Hyperlink"/>
            <w:noProof/>
          </w:rPr>
          <w:t>4-4: Observe the Effects of Versioning</w:t>
        </w:r>
        <w:r w:rsidR="00891E08">
          <w:rPr>
            <w:noProof/>
            <w:webHidden/>
          </w:rPr>
          <w:tab/>
        </w:r>
        <w:r w:rsidR="00891E08">
          <w:rPr>
            <w:noProof/>
            <w:webHidden/>
          </w:rPr>
          <w:fldChar w:fldCharType="begin"/>
        </w:r>
        <w:r w:rsidR="00891E08">
          <w:rPr>
            <w:noProof/>
            <w:webHidden/>
          </w:rPr>
          <w:instrText xml:space="preserve"> PAGEREF _Toc514686404 \h </w:instrText>
        </w:r>
        <w:r w:rsidR="00891E08">
          <w:rPr>
            <w:noProof/>
            <w:webHidden/>
          </w:rPr>
        </w:r>
        <w:r w:rsidR="00891E08">
          <w:rPr>
            <w:noProof/>
            <w:webHidden/>
          </w:rPr>
          <w:fldChar w:fldCharType="separate"/>
        </w:r>
        <w:r w:rsidR="00891E08">
          <w:rPr>
            <w:noProof/>
            <w:webHidden/>
          </w:rPr>
          <w:t>36</w:t>
        </w:r>
        <w:r w:rsidR="00891E08">
          <w:rPr>
            <w:noProof/>
            <w:webHidden/>
          </w:rPr>
          <w:fldChar w:fldCharType="end"/>
        </w:r>
      </w:hyperlink>
    </w:p>
    <w:p w14:paraId="4BC7B076" w14:textId="09BDCBDA" w:rsidR="00891E08" w:rsidRDefault="00277813">
      <w:pPr>
        <w:pStyle w:val="TOC1"/>
        <w:rPr>
          <w:rFonts w:asciiTheme="minorHAnsi" w:eastAsiaTheme="minorEastAsia" w:hAnsiTheme="minorHAnsi" w:cstheme="minorBidi"/>
          <w:noProof/>
          <w:sz w:val="24"/>
        </w:rPr>
      </w:pPr>
      <w:hyperlink w:anchor="_Toc514686405" w:history="1">
        <w:r w:rsidR="00891E08" w:rsidRPr="007C6966">
          <w:rPr>
            <w:rStyle w:val="Hyperlink"/>
            <w:noProof/>
          </w:rPr>
          <w:t>4-5: Take a Quick Tour of Apex</w:t>
        </w:r>
        <w:r w:rsidR="00891E08">
          <w:rPr>
            <w:noProof/>
            <w:webHidden/>
          </w:rPr>
          <w:tab/>
        </w:r>
        <w:r w:rsidR="00891E08">
          <w:rPr>
            <w:noProof/>
            <w:webHidden/>
          </w:rPr>
          <w:fldChar w:fldCharType="begin"/>
        </w:r>
        <w:r w:rsidR="00891E08">
          <w:rPr>
            <w:noProof/>
            <w:webHidden/>
          </w:rPr>
          <w:instrText xml:space="preserve"> PAGEREF _Toc514686405 \h </w:instrText>
        </w:r>
        <w:r w:rsidR="00891E08">
          <w:rPr>
            <w:noProof/>
            <w:webHidden/>
          </w:rPr>
        </w:r>
        <w:r w:rsidR="00891E08">
          <w:rPr>
            <w:noProof/>
            <w:webHidden/>
          </w:rPr>
          <w:fldChar w:fldCharType="separate"/>
        </w:r>
        <w:r w:rsidR="00891E08">
          <w:rPr>
            <w:noProof/>
            <w:webHidden/>
          </w:rPr>
          <w:t>38</w:t>
        </w:r>
        <w:r w:rsidR="00891E08">
          <w:rPr>
            <w:noProof/>
            <w:webHidden/>
          </w:rPr>
          <w:fldChar w:fldCharType="end"/>
        </w:r>
      </w:hyperlink>
    </w:p>
    <w:p w14:paraId="46C98704" w14:textId="3C50D0AA" w:rsidR="00891E08" w:rsidRDefault="00277813">
      <w:pPr>
        <w:pStyle w:val="TOC1"/>
        <w:rPr>
          <w:rFonts w:asciiTheme="minorHAnsi" w:eastAsiaTheme="minorEastAsia" w:hAnsiTheme="minorHAnsi" w:cstheme="minorBidi"/>
          <w:noProof/>
          <w:sz w:val="24"/>
        </w:rPr>
      </w:pPr>
      <w:hyperlink w:anchor="_Toc514686406" w:history="1">
        <w:r w:rsidR="00891E08" w:rsidRPr="007C6966">
          <w:rPr>
            <w:rStyle w:val="Hyperlink"/>
            <w:noProof/>
          </w:rPr>
          <w:t>4-6: Examine Implicit Operations</w:t>
        </w:r>
        <w:r w:rsidR="00891E08">
          <w:rPr>
            <w:noProof/>
            <w:webHidden/>
          </w:rPr>
          <w:tab/>
        </w:r>
        <w:r w:rsidR="00891E08">
          <w:rPr>
            <w:noProof/>
            <w:webHidden/>
          </w:rPr>
          <w:fldChar w:fldCharType="begin"/>
        </w:r>
        <w:r w:rsidR="00891E08">
          <w:rPr>
            <w:noProof/>
            <w:webHidden/>
          </w:rPr>
          <w:instrText xml:space="preserve"> PAGEREF _Toc514686406 \h </w:instrText>
        </w:r>
        <w:r w:rsidR="00891E08">
          <w:rPr>
            <w:noProof/>
            <w:webHidden/>
          </w:rPr>
        </w:r>
        <w:r w:rsidR="00891E08">
          <w:rPr>
            <w:noProof/>
            <w:webHidden/>
          </w:rPr>
          <w:fldChar w:fldCharType="separate"/>
        </w:r>
        <w:r w:rsidR="00891E08">
          <w:rPr>
            <w:noProof/>
            <w:webHidden/>
          </w:rPr>
          <w:t>40</w:t>
        </w:r>
        <w:r w:rsidR="00891E08">
          <w:rPr>
            <w:noProof/>
            <w:webHidden/>
          </w:rPr>
          <w:fldChar w:fldCharType="end"/>
        </w:r>
      </w:hyperlink>
    </w:p>
    <w:p w14:paraId="3C4D90BA" w14:textId="1417A126" w:rsidR="00891E08" w:rsidRDefault="00277813">
      <w:pPr>
        <w:pStyle w:val="TOC1"/>
        <w:rPr>
          <w:rFonts w:asciiTheme="minorHAnsi" w:eastAsiaTheme="minorEastAsia" w:hAnsiTheme="minorHAnsi" w:cstheme="minorBidi"/>
          <w:noProof/>
          <w:sz w:val="24"/>
        </w:rPr>
      </w:pPr>
      <w:hyperlink w:anchor="_Toc514686407" w:history="1">
        <w:r w:rsidR="00891E08" w:rsidRPr="007C6966">
          <w:rPr>
            <w:rStyle w:val="Hyperlink"/>
            <w:noProof/>
          </w:rPr>
          <w:t>4-7: Profile Limits Using the Developer Console</w:t>
        </w:r>
        <w:r w:rsidR="00891E08">
          <w:rPr>
            <w:noProof/>
            <w:webHidden/>
          </w:rPr>
          <w:tab/>
        </w:r>
        <w:r w:rsidR="00891E08">
          <w:rPr>
            <w:noProof/>
            <w:webHidden/>
          </w:rPr>
          <w:fldChar w:fldCharType="begin"/>
        </w:r>
        <w:r w:rsidR="00891E08">
          <w:rPr>
            <w:noProof/>
            <w:webHidden/>
          </w:rPr>
          <w:instrText xml:space="preserve"> PAGEREF _Toc514686407 \h </w:instrText>
        </w:r>
        <w:r w:rsidR="00891E08">
          <w:rPr>
            <w:noProof/>
            <w:webHidden/>
          </w:rPr>
        </w:r>
        <w:r w:rsidR="00891E08">
          <w:rPr>
            <w:noProof/>
            <w:webHidden/>
          </w:rPr>
          <w:fldChar w:fldCharType="separate"/>
        </w:r>
        <w:r w:rsidR="00891E08">
          <w:rPr>
            <w:noProof/>
            <w:webHidden/>
          </w:rPr>
          <w:t>42</w:t>
        </w:r>
        <w:r w:rsidR="00891E08">
          <w:rPr>
            <w:noProof/>
            <w:webHidden/>
          </w:rPr>
          <w:fldChar w:fldCharType="end"/>
        </w:r>
      </w:hyperlink>
    </w:p>
    <w:p w14:paraId="06B5F51C" w14:textId="55223194" w:rsidR="00891E08" w:rsidRDefault="00277813">
      <w:pPr>
        <w:pStyle w:val="TOC1"/>
        <w:rPr>
          <w:rFonts w:asciiTheme="minorHAnsi" w:eastAsiaTheme="minorEastAsia" w:hAnsiTheme="minorHAnsi" w:cstheme="minorBidi"/>
          <w:noProof/>
          <w:sz w:val="24"/>
        </w:rPr>
      </w:pPr>
      <w:hyperlink w:anchor="_Toc514686408" w:history="1">
        <w:r w:rsidR="00891E08" w:rsidRPr="007C6966">
          <w:rPr>
            <w:rStyle w:val="Hyperlink"/>
            <w:noProof/>
          </w:rPr>
          <w:t>4-8: Work with a Custom Object</w:t>
        </w:r>
        <w:r w:rsidR="00891E08">
          <w:rPr>
            <w:noProof/>
            <w:webHidden/>
          </w:rPr>
          <w:tab/>
        </w:r>
        <w:r w:rsidR="00891E08">
          <w:rPr>
            <w:noProof/>
            <w:webHidden/>
          </w:rPr>
          <w:fldChar w:fldCharType="begin"/>
        </w:r>
        <w:r w:rsidR="00891E08">
          <w:rPr>
            <w:noProof/>
            <w:webHidden/>
          </w:rPr>
          <w:instrText xml:space="preserve"> PAGEREF _Toc514686408 \h </w:instrText>
        </w:r>
        <w:r w:rsidR="00891E08">
          <w:rPr>
            <w:noProof/>
            <w:webHidden/>
          </w:rPr>
        </w:r>
        <w:r w:rsidR="00891E08">
          <w:rPr>
            <w:noProof/>
            <w:webHidden/>
          </w:rPr>
          <w:fldChar w:fldCharType="separate"/>
        </w:r>
        <w:r w:rsidR="00891E08">
          <w:rPr>
            <w:noProof/>
            <w:webHidden/>
          </w:rPr>
          <w:t>43</w:t>
        </w:r>
        <w:r w:rsidR="00891E08">
          <w:rPr>
            <w:noProof/>
            <w:webHidden/>
          </w:rPr>
          <w:fldChar w:fldCharType="end"/>
        </w:r>
      </w:hyperlink>
    </w:p>
    <w:p w14:paraId="0D88D5DE" w14:textId="1338841B" w:rsidR="00891E08" w:rsidRDefault="00277813">
      <w:pPr>
        <w:pStyle w:val="TOC1"/>
        <w:rPr>
          <w:rFonts w:asciiTheme="minorHAnsi" w:eastAsiaTheme="minorEastAsia" w:hAnsiTheme="minorHAnsi" w:cstheme="minorBidi"/>
          <w:noProof/>
          <w:sz w:val="24"/>
        </w:rPr>
      </w:pPr>
      <w:hyperlink w:anchor="_Toc514686409" w:history="1">
        <w:r w:rsidR="00891E08" w:rsidRPr="007C6966">
          <w:rPr>
            <w:rStyle w:val="Hyperlink"/>
            <w:noProof/>
          </w:rPr>
          <w:t>4-9: Use Record IDs to Access a Contact in the UI</w:t>
        </w:r>
        <w:r w:rsidR="00891E08">
          <w:rPr>
            <w:noProof/>
            <w:webHidden/>
          </w:rPr>
          <w:tab/>
        </w:r>
        <w:r w:rsidR="00891E08">
          <w:rPr>
            <w:noProof/>
            <w:webHidden/>
          </w:rPr>
          <w:fldChar w:fldCharType="begin"/>
        </w:r>
        <w:r w:rsidR="00891E08">
          <w:rPr>
            <w:noProof/>
            <w:webHidden/>
          </w:rPr>
          <w:instrText xml:space="preserve"> PAGEREF _Toc514686409 \h </w:instrText>
        </w:r>
        <w:r w:rsidR="00891E08">
          <w:rPr>
            <w:noProof/>
            <w:webHidden/>
          </w:rPr>
        </w:r>
        <w:r w:rsidR="00891E08">
          <w:rPr>
            <w:noProof/>
            <w:webHidden/>
          </w:rPr>
          <w:fldChar w:fldCharType="separate"/>
        </w:r>
        <w:r w:rsidR="00891E08">
          <w:rPr>
            <w:noProof/>
            <w:webHidden/>
          </w:rPr>
          <w:t>44</w:t>
        </w:r>
        <w:r w:rsidR="00891E08">
          <w:rPr>
            <w:noProof/>
            <w:webHidden/>
          </w:rPr>
          <w:fldChar w:fldCharType="end"/>
        </w:r>
      </w:hyperlink>
    </w:p>
    <w:p w14:paraId="55815CF2" w14:textId="669DD8D5" w:rsidR="00891E08" w:rsidRDefault="00277813">
      <w:pPr>
        <w:pStyle w:val="TOC1"/>
        <w:rPr>
          <w:rFonts w:asciiTheme="minorHAnsi" w:eastAsiaTheme="minorEastAsia" w:hAnsiTheme="minorHAnsi" w:cstheme="minorBidi"/>
          <w:noProof/>
          <w:sz w:val="24"/>
        </w:rPr>
      </w:pPr>
      <w:hyperlink w:anchor="_Toc514686410" w:history="1">
        <w:r w:rsidR="00891E08" w:rsidRPr="007C6966">
          <w:rPr>
            <w:rStyle w:val="Hyperlink"/>
            <w:noProof/>
          </w:rPr>
          <w:t>5-1: Create and Run a Query in the Developer Console</w:t>
        </w:r>
        <w:r w:rsidR="00891E08">
          <w:rPr>
            <w:noProof/>
            <w:webHidden/>
          </w:rPr>
          <w:tab/>
        </w:r>
        <w:r w:rsidR="00891E08">
          <w:rPr>
            <w:noProof/>
            <w:webHidden/>
          </w:rPr>
          <w:fldChar w:fldCharType="begin"/>
        </w:r>
        <w:r w:rsidR="00891E08">
          <w:rPr>
            <w:noProof/>
            <w:webHidden/>
          </w:rPr>
          <w:instrText xml:space="preserve"> PAGEREF _Toc514686410 \h </w:instrText>
        </w:r>
        <w:r w:rsidR="00891E08">
          <w:rPr>
            <w:noProof/>
            <w:webHidden/>
          </w:rPr>
        </w:r>
        <w:r w:rsidR="00891E08">
          <w:rPr>
            <w:noProof/>
            <w:webHidden/>
          </w:rPr>
          <w:fldChar w:fldCharType="separate"/>
        </w:r>
        <w:r w:rsidR="00891E08">
          <w:rPr>
            <w:noProof/>
            <w:webHidden/>
          </w:rPr>
          <w:t>46</w:t>
        </w:r>
        <w:r w:rsidR="00891E08">
          <w:rPr>
            <w:noProof/>
            <w:webHidden/>
          </w:rPr>
          <w:fldChar w:fldCharType="end"/>
        </w:r>
      </w:hyperlink>
    </w:p>
    <w:p w14:paraId="5ED78BB3" w14:textId="31D32FE1" w:rsidR="00891E08" w:rsidRDefault="00277813">
      <w:pPr>
        <w:pStyle w:val="TOC1"/>
        <w:rPr>
          <w:rFonts w:asciiTheme="minorHAnsi" w:eastAsiaTheme="minorEastAsia" w:hAnsiTheme="minorHAnsi" w:cstheme="minorBidi"/>
          <w:noProof/>
          <w:sz w:val="24"/>
        </w:rPr>
      </w:pPr>
      <w:hyperlink w:anchor="_Toc514686411" w:history="1">
        <w:r w:rsidR="00891E08" w:rsidRPr="007C6966">
          <w:rPr>
            <w:rStyle w:val="Hyperlink"/>
            <w:noProof/>
          </w:rPr>
          <w:t>5-2: Write a SOQL Query that Uses a WHERE Clause</w:t>
        </w:r>
        <w:r w:rsidR="00891E08">
          <w:rPr>
            <w:noProof/>
            <w:webHidden/>
          </w:rPr>
          <w:tab/>
        </w:r>
        <w:r w:rsidR="00891E08">
          <w:rPr>
            <w:noProof/>
            <w:webHidden/>
          </w:rPr>
          <w:fldChar w:fldCharType="begin"/>
        </w:r>
        <w:r w:rsidR="00891E08">
          <w:rPr>
            <w:noProof/>
            <w:webHidden/>
          </w:rPr>
          <w:instrText xml:space="preserve"> PAGEREF _Toc514686411 \h </w:instrText>
        </w:r>
        <w:r w:rsidR="00891E08">
          <w:rPr>
            <w:noProof/>
            <w:webHidden/>
          </w:rPr>
        </w:r>
        <w:r w:rsidR="00891E08">
          <w:rPr>
            <w:noProof/>
            <w:webHidden/>
          </w:rPr>
          <w:fldChar w:fldCharType="separate"/>
        </w:r>
        <w:r w:rsidR="00891E08">
          <w:rPr>
            <w:noProof/>
            <w:webHidden/>
          </w:rPr>
          <w:t>48</w:t>
        </w:r>
        <w:r w:rsidR="00891E08">
          <w:rPr>
            <w:noProof/>
            <w:webHidden/>
          </w:rPr>
          <w:fldChar w:fldCharType="end"/>
        </w:r>
      </w:hyperlink>
    </w:p>
    <w:p w14:paraId="0E173F6D" w14:textId="6A0DF2B9" w:rsidR="00891E08" w:rsidRDefault="00277813">
      <w:pPr>
        <w:pStyle w:val="TOC1"/>
        <w:rPr>
          <w:rFonts w:asciiTheme="minorHAnsi" w:eastAsiaTheme="minorEastAsia" w:hAnsiTheme="minorHAnsi" w:cstheme="minorBidi"/>
          <w:noProof/>
          <w:sz w:val="24"/>
        </w:rPr>
      </w:pPr>
      <w:hyperlink w:anchor="_Toc514686412" w:history="1">
        <w:r w:rsidR="00891E08" w:rsidRPr="007C6966">
          <w:rPr>
            <w:rStyle w:val="Hyperlink"/>
            <w:noProof/>
          </w:rPr>
          <w:t>5-3: Write and Execute a SOQL Query in Apex</w:t>
        </w:r>
        <w:r w:rsidR="00891E08">
          <w:rPr>
            <w:noProof/>
            <w:webHidden/>
          </w:rPr>
          <w:tab/>
        </w:r>
        <w:r w:rsidR="00891E08">
          <w:rPr>
            <w:noProof/>
            <w:webHidden/>
          </w:rPr>
          <w:fldChar w:fldCharType="begin"/>
        </w:r>
        <w:r w:rsidR="00891E08">
          <w:rPr>
            <w:noProof/>
            <w:webHidden/>
          </w:rPr>
          <w:instrText xml:space="preserve"> PAGEREF _Toc514686412 \h </w:instrText>
        </w:r>
        <w:r w:rsidR="00891E08">
          <w:rPr>
            <w:noProof/>
            <w:webHidden/>
          </w:rPr>
        </w:r>
        <w:r w:rsidR="00891E08">
          <w:rPr>
            <w:noProof/>
            <w:webHidden/>
          </w:rPr>
          <w:fldChar w:fldCharType="separate"/>
        </w:r>
        <w:r w:rsidR="00891E08">
          <w:rPr>
            <w:noProof/>
            <w:webHidden/>
          </w:rPr>
          <w:t>50</w:t>
        </w:r>
        <w:r w:rsidR="00891E08">
          <w:rPr>
            <w:noProof/>
            <w:webHidden/>
          </w:rPr>
          <w:fldChar w:fldCharType="end"/>
        </w:r>
      </w:hyperlink>
    </w:p>
    <w:p w14:paraId="2CE8F391" w14:textId="3DD846B2" w:rsidR="00891E08" w:rsidRDefault="00277813">
      <w:pPr>
        <w:pStyle w:val="TOC1"/>
        <w:rPr>
          <w:rFonts w:asciiTheme="minorHAnsi" w:eastAsiaTheme="minorEastAsia" w:hAnsiTheme="minorHAnsi" w:cstheme="minorBidi"/>
          <w:noProof/>
          <w:sz w:val="24"/>
        </w:rPr>
      </w:pPr>
      <w:hyperlink w:anchor="_Toc514686413" w:history="1">
        <w:r w:rsidR="00891E08" w:rsidRPr="007C6966">
          <w:rPr>
            <w:rStyle w:val="Hyperlink"/>
            <w:noProof/>
          </w:rPr>
          <w:t>5-4: Write a Dynamic Query in Apex</w:t>
        </w:r>
        <w:r w:rsidR="00891E08">
          <w:rPr>
            <w:noProof/>
            <w:webHidden/>
          </w:rPr>
          <w:tab/>
        </w:r>
        <w:r w:rsidR="00891E08">
          <w:rPr>
            <w:noProof/>
            <w:webHidden/>
          </w:rPr>
          <w:fldChar w:fldCharType="begin"/>
        </w:r>
        <w:r w:rsidR="00891E08">
          <w:rPr>
            <w:noProof/>
            <w:webHidden/>
          </w:rPr>
          <w:instrText xml:space="preserve"> PAGEREF _Toc514686413 \h </w:instrText>
        </w:r>
        <w:r w:rsidR="00891E08">
          <w:rPr>
            <w:noProof/>
            <w:webHidden/>
          </w:rPr>
        </w:r>
        <w:r w:rsidR="00891E08">
          <w:rPr>
            <w:noProof/>
            <w:webHidden/>
          </w:rPr>
          <w:fldChar w:fldCharType="separate"/>
        </w:r>
        <w:r w:rsidR="00891E08">
          <w:rPr>
            <w:noProof/>
            <w:webHidden/>
          </w:rPr>
          <w:t>51</w:t>
        </w:r>
        <w:r w:rsidR="00891E08">
          <w:rPr>
            <w:noProof/>
            <w:webHidden/>
          </w:rPr>
          <w:fldChar w:fldCharType="end"/>
        </w:r>
      </w:hyperlink>
    </w:p>
    <w:p w14:paraId="7FD4D9A3" w14:textId="5EB39631" w:rsidR="00891E08" w:rsidRDefault="00277813">
      <w:pPr>
        <w:pStyle w:val="TOC1"/>
        <w:rPr>
          <w:rFonts w:asciiTheme="minorHAnsi" w:eastAsiaTheme="minorEastAsia" w:hAnsiTheme="minorHAnsi" w:cstheme="minorBidi"/>
          <w:noProof/>
          <w:sz w:val="24"/>
        </w:rPr>
      </w:pPr>
      <w:hyperlink w:anchor="_Toc514686414" w:history="1">
        <w:r w:rsidR="00891E08" w:rsidRPr="007C6966">
          <w:rPr>
            <w:rStyle w:val="Hyperlink"/>
            <w:noProof/>
          </w:rPr>
          <w:t>6-1: Write and Test Child-to-Parent Relationship Queries</w:t>
        </w:r>
        <w:r w:rsidR="00891E08">
          <w:rPr>
            <w:noProof/>
            <w:webHidden/>
          </w:rPr>
          <w:tab/>
        </w:r>
        <w:r w:rsidR="00891E08">
          <w:rPr>
            <w:noProof/>
            <w:webHidden/>
          </w:rPr>
          <w:fldChar w:fldCharType="begin"/>
        </w:r>
        <w:r w:rsidR="00891E08">
          <w:rPr>
            <w:noProof/>
            <w:webHidden/>
          </w:rPr>
          <w:instrText xml:space="preserve"> PAGEREF _Toc514686414 \h </w:instrText>
        </w:r>
        <w:r w:rsidR="00891E08">
          <w:rPr>
            <w:noProof/>
            <w:webHidden/>
          </w:rPr>
        </w:r>
        <w:r w:rsidR="00891E08">
          <w:rPr>
            <w:noProof/>
            <w:webHidden/>
          </w:rPr>
          <w:fldChar w:fldCharType="separate"/>
        </w:r>
        <w:r w:rsidR="00891E08">
          <w:rPr>
            <w:noProof/>
            <w:webHidden/>
          </w:rPr>
          <w:t>53</w:t>
        </w:r>
        <w:r w:rsidR="00891E08">
          <w:rPr>
            <w:noProof/>
            <w:webHidden/>
          </w:rPr>
          <w:fldChar w:fldCharType="end"/>
        </w:r>
      </w:hyperlink>
    </w:p>
    <w:p w14:paraId="23AE4BDC" w14:textId="210EAB5B" w:rsidR="00891E08" w:rsidRDefault="00277813">
      <w:pPr>
        <w:pStyle w:val="TOC1"/>
        <w:rPr>
          <w:rFonts w:asciiTheme="minorHAnsi" w:eastAsiaTheme="minorEastAsia" w:hAnsiTheme="minorHAnsi" w:cstheme="minorBidi"/>
          <w:noProof/>
          <w:sz w:val="24"/>
        </w:rPr>
      </w:pPr>
      <w:hyperlink w:anchor="_Toc514686415" w:history="1">
        <w:r w:rsidR="00891E08" w:rsidRPr="007C6966">
          <w:rPr>
            <w:rStyle w:val="Hyperlink"/>
            <w:noProof/>
          </w:rPr>
          <w:t>6-2: Query Accounts and Related Contacts</w:t>
        </w:r>
        <w:r w:rsidR="00891E08">
          <w:rPr>
            <w:noProof/>
            <w:webHidden/>
          </w:rPr>
          <w:tab/>
        </w:r>
        <w:r w:rsidR="00891E08">
          <w:rPr>
            <w:noProof/>
            <w:webHidden/>
          </w:rPr>
          <w:fldChar w:fldCharType="begin"/>
        </w:r>
        <w:r w:rsidR="00891E08">
          <w:rPr>
            <w:noProof/>
            <w:webHidden/>
          </w:rPr>
          <w:instrText xml:space="preserve"> PAGEREF _Toc514686415 \h </w:instrText>
        </w:r>
        <w:r w:rsidR="00891E08">
          <w:rPr>
            <w:noProof/>
            <w:webHidden/>
          </w:rPr>
        </w:r>
        <w:r w:rsidR="00891E08">
          <w:rPr>
            <w:noProof/>
            <w:webHidden/>
          </w:rPr>
          <w:fldChar w:fldCharType="separate"/>
        </w:r>
        <w:r w:rsidR="00891E08">
          <w:rPr>
            <w:noProof/>
            <w:webHidden/>
          </w:rPr>
          <w:t>55</w:t>
        </w:r>
        <w:r w:rsidR="00891E08">
          <w:rPr>
            <w:noProof/>
            <w:webHidden/>
          </w:rPr>
          <w:fldChar w:fldCharType="end"/>
        </w:r>
      </w:hyperlink>
    </w:p>
    <w:p w14:paraId="70A10452" w14:textId="01642A36" w:rsidR="00891E08" w:rsidRDefault="00277813">
      <w:pPr>
        <w:pStyle w:val="TOC1"/>
        <w:rPr>
          <w:rFonts w:asciiTheme="minorHAnsi" w:eastAsiaTheme="minorEastAsia" w:hAnsiTheme="minorHAnsi" w:cstheme="minorBidi"/>
          <w:noProof/>
          <w:sz w:val="24"/>
        </w:rPr>
      </w:pPr>
      <w:hyperlink w:anchor="_Toc514686416" w:history="1">
        <w:r w:rsidR="00891E08" w:rsidRPr="007C6966">
          <w:rPr>
            <w:rStyle w:val="Hyperlink"/>
            <w:noProof/>
          </w:rPr>
          <w:t>7-1: Execute DML Commands</w:t>
        </w:r>
        <w:r w:rsidR="00891E08">
          <w:rPr>
            <w:noProof/>
            <w:webHidden/>
          </w:rPr>
          <w:tab/>
        </w:r>
        <w:r w:rsidR="00891E08">
          <w:rPr>
            <w:noProof/>
            <w:webHidden/>
          </w:rPr>
          <w:fldChar w:fldCharType="begin"/>
        </w:r>
        <w:r w:rsidR="00891E08">
          <w:rPr>
            <w:noProof/>
            <w:webHidden/>
          </w:rPr>
          <w:instrText xml:space="preserve"> PAGEREF _Toc514686416 \h </w:instrText>
        </w:r>
        <w:r w:rsidR="00891E08">
          <w:rPr>
            <w:noProof/>
            <w:webHidden/>
          </w:rPr>
        </w:r>
        <w:r w:rsidR="00891E08">
          <w:rPr>
            <w:noProof/>
            <w:webHidden/>
          </w:rPr>
          <w:fldChar w:fldCharType="separate"/>
        </w:r>
        <w:r w:rsidR="00891E08">
          <w:rPr>
            <w:noProof/>
            <w:webHidden/>
          </w:rPr>
          <w:t>57</w:t>
        </w:r>
        <w:r w:rsidR="00891E08">
          <w:rPr>
            <w:noProof/>
            <w:webHidden/>
          </w:rPr>
          <w:fldChar w:fldCharType="end"/>
        </w:r>
      </w:hyperlink>
    </w:p>
    <w:p w14:paraId="6C2FAFFA" w14:textId="112A002F" w:rsidR="00891E08" w:rsidRDefault="00277813">
      <w:pPr>
        <w:pStyle w:val="TOC1"/>
        <w:rPr>
          <w:rFonts w:asciiTheme="minorHAnsi" w:eastAsiaTheme="minorEastAsia" w:hAnsiTheme="minorHAnsi" w:cstheme="minorBidi"/>
          <w:noProof/>
          <w:sz w:val="24"/>
        </w:rPr>
      </w:pPr>
      <w:hyperlink w:anchor="_Toc514686417" w:history="1">
        <w:r w:rsidR="00891E08" w:rsidRPr="007C6966">
          <w:rPr>
            <w:rStyle w:val="Hyperlink"/>
            <w:noProof/>
          </w:rPr>
          <w:t>7-2: Handle DML Errors and Exceptions</w:t>
        </w:r>
        <w:r w:rsidR="00891E08">
          <w:rPr>
            <w:noProof/>
            <w:webHidden/>
          </w:rPr>
          <w:tab/>
        </w:r>
        <w:r w:rsidR="00891E08">
          <w:rPr>
            <w:noProof/>
            <w:webHidden/>
          </w:rPr>
          <w:fldChar w:fldCharType="begin"/>
        </w:r>
        <w:r w:rsidR="00891E08">
          <w:rPr>
            <w:noProof/>
            <w:webHidden/>
          </w:rPr>
          <w:instrText xml:space="preserve"> PAGEREF _Toc514686417 \h </w:instrText>
        </w:r>
        <w:r w:rsidR="00891E08">
          <w:rPr>
            <w:noProof/>
            <w:webHidden/>
          </w:rPr>
        </w:r>
        <w:r w:rsidR="00891E08">
          <w:rPr>
            <w:noProof/>
            <w:webHidden/>
          </w:rPr>
          <w:fldChar w:fldCharType="separate"/>
        </w:r>
        <w:r w:rsidR="00891E08">
          <w:rPr>
            <w:noProof/>
            <w:webHidden/>
          </w:rPr>
          <w:t>59</w:t>
        </w:r>
        <w:r w:rsidR="00891E08">
          <w:rPr>
            <w:noProof/>
            <w:webHidden/>
          </w:rPr>
          <w:fldChar w:fldCharType="end"/>
        </w:r>
      </w:hyperlink>
    </w:p>
    <w:p w14:paraId="7C7F0320" w14:textId="40A208FC" w:rsidR="00891E08" w:rsidRDefault="00277813">
      <w:pPr>
        <w:pStyle w:val="TOC1"/>
        <w:rPr>
          <w:rFonts w:asciiTheme="minorHAnsi" w:eastAsiaTheme="minorEastAsia" w:hAnsiTheme="minorHAnsi" w:cstheme="minorBidi"/>
          <w:noProof/>
          <w:sz w:val="24"/>
        </w:rPr>
      </w:pPr>
      <w:hyperlink w:anchor="_Toc514686418" w:history="1">
        <w:r w:rsidR="00891E08" w:rsidRPr="007C6966">
          <w:rPr>
            <w:rStyle w:val="Hyperlink"/>
            <w:noProof/>
          </w:rPr>
          <w:t>8-1: Define a Trigger</w:t>
        </w:r>
        <w:r w:rsidR="00891E08">
          <w:rPr>
            <w:noProof/>
            <w:webHidden/>
          </w:rPr>
          <w:tab/>
        </w:r>
        <w:r w:rsidR="00891E08">
          <w:rPr>
            <w:noProof/>
            <w:webHidden/>
          </w:rPr>
          <w:fldChar w:fldCharType="begin"/>
        </w:r>
        <w:r w:rsidR="00891E08">
          <w:rPr>
            <w:noProof/>
            <w:webHidden/>
          </w:rPr>
          <w:instrText xml:space="preserve"> PAGEREF _Toc514686418 \h </w:instrText>
        </w:r>
        <w:r w:rsidR="00891E08">
          <w:rPr>
            <w:noProof/>
            <w:webHidden/>
          </w:rPr>
        </w:r>
        <w:r w:rsidR="00891E08">
          <w:rPr>
            <w:noProof/>
            <w:webHidden/>
          </w:rPr>
          <w:fldChar w:fldCharType="separate"/>
        </w:r>
        <w:r w:rsidR="00891E08">
          <w:rPr>
            <w:noProof/>
            <w:webHidden/>
          </w:rPr>
          <w:t>61</w:t>
        </w:r>
        <w:r w:rsidR="00891E08">
          <w:rPr>
            <w:noProof/>
            <w:webHidden/>
          </w:rPr>
          <w:fldChar w:fldCharType="end"/>
        </w:r>
      </w:hyperlink>
    </w:p>
    <w:p w14:paraId="2FA7E5D3" w14:textId="6A638B25" w:rsidR="00891E08" w:rsidRDefault="00277813">
      <w:pPr>
        <w:pStyle w:val="TOC1"/>
        <w:rPr>
          <w:rFonts w:asciiTheme="minorHAnsi" w:eastAsiaTheme="minorEastAsia" w:hAnsiTheme="minorHAnsi" w:cstheme="minorBidi"/>
          <w:noProof/>
          <w:sz w:val="24"/>
        </w:rPr>
      </w:pPr>
      <w:hyperlink w:anchor="_Toc514686419" w:history="1">
        <w:r w:rsidR="00891E08" w:rsidRPr="007C6966">
          <w:rPr>
            <w:rStyle w:val="Hyperlink"/>
            <w:noProof/>
          </w:rPr>
          <w:t>8-2: Define the Trigger's Business Logic</w:t>
        </w:r>
        <w:r w:rsidR="00891E08">
          <w:rPr>
            <w:noProof/>
            <w:webHidden/>
          </w:rPr>
          <w:tab/>
        </w:r>
        <w:r w:rsidR="00891E08">
          <w:rPr>
            <w:noProof/>
            <w:webHidden/>
          </w:rPr>
          <w:fldChar w:fldCharType="begin"/>
        </w:r>
        <w:r w:rsidR="00891E08">
          <w:rPr>
            <w:noProof/>
            <w:webHidden/>
          </w:rPr>
          <w:instrText xml:space="preserve"> PAGEREF _Toc514686419 \h </w:instrText>
        </w:r>
        <w:r w:rsidR="00891E08">
          <w:rPr>
            <w:noProof/>
            <w:webHidden/>
          </w:rPr>
        </w:r>
        <w:r w:rsidR="00891E08">
          <w:rPr>
            <w:noProof/>
            <w:webHidden/>
          </w:rPr>
          <w:fldChar w:fldCharType="separate"/>
        </w:r>
        <w:r w:rsidR="00891E08">
          <w:rPr>
            <w:noProof/>
            <w:webHidden/>
          </w:rPr>
          <w:t>62</w:t>
        </w:r>
        <w:r w:rsidR="00891E08">
          <w:rPr>
            <w:noProof/>
            <w:webHidden/>
          </w:rPr>
          <w:fldChar w:fldCharType="end"/>
        </w:r>
      </w:hyperlink>
    </w:p>
    <w:p w14:paraId="5728AB97" w14:textId="5A8B2C92" w:rsidR="00891E08" w:rsidRDefault="00277813">
      <w:pPr>
        <w:pStyle w:val="TOC1"/>
        <w:rPr>
          <w:rFonts w:asciiTheme="minorHAnsi" w:eastAsiaTheme="minorEastAsia" w:hAnsiTheme="minorHAnsi" w:cstheme="minorBidi"/>
          <w:noProof/>
          <w:sz w:val="24"/>
        </w:rPr>
      </w:pPr>
      <w:hyperlink w:anchor="_Toc514686420" w:history="1">
        <w:r w:rsidR="00891E08" w:rsidRPr="007C6966">
          <w:rPr>
            <w:rStyle w:val="Hyperlink"/>
            <w:noProof/>
          </w:rPr>
          <w:t>9-1: Define an Apex Class</w:t>
        </w:r>
        <w:r w:rsidR="00891E08">
          <w:rPr>
            <w:noProof/>
            <w:webHidden/>
          </w:rPr>
          <w:tab/>
        </w:r>
        <w:r w:rsidR="00891E08">
          <w:rPr>
            <w:noProof/>
            <w:webHidden/>
          </w:rPr>
          <w:fldChar w:fldCharType="begin"/>
        </w:r>
        <w:r w:rsidR="00891E08">
          <w:rPr>
            <w:noProof/>
            <w:webHidden/>
          </w:rPr>
          <w:instrText xml:space="preserve"> PAGEREF _Toc514686420 \h </w:instrText>
        </w:r>
        <w:r w:rsidR="00891E08">
          <w:rPr>
            <w:noProof/>
            <w:webHidden/>
          </w:rPr>
        </w:r>
        <w:r w:rsidR="00891E08">
          <w:rPr>
            <w:noProof/>
            <w:webHidden/>
          </w:rPr>
          <w:fldChar w:fldCharType="separate"/>
        </w:r>
        <w:r w:rsidR="00891E08">
          <w:rPr>
            <w:noProof/>
            <w:webHidden/>
          </w:rPr>
          <w:t>64</w:t>
        </w:r>
        <w:r w:rsidR="00891E08">
          <w:rPr>
            <w:noProof/>
            <w:webHidden/>
          </w:rPr>
          <w:fldChar w:fldCharType="end"/>
        </w:r>
      </w:hyperlink>
    </w:p>
    <w:p w14:paraId="4E4B94D3" w14:textId="0A0A3911" w:rsidR="00891E08" w:rsidRDefault="00277813">
      <w:pPr>
        <w:pStyle w:val="TOC1"/>
        <w:rPr>
          <w:rFonts w:asciiTheme="minorHAnsi" w:eastAsiaTheme="minorEastAsia" w:hAnsiTheme="minorHAnsi" w:cstheme="minorBidi"/>
          <w:noProof/>
          <w:sz w:val="24"/>
        </w:rPr>
      </w:pPr>
      <w:hyperlink w:anchor="_Toc514686421" w:history="1">
        <w:r w:rsidR="00891E08" w:rsidRPr="007C6966">
          <w:rPr>
            <w:rStyle w:val="Hyperlink"/>
            <w:noProof/>
          </w:rPr>
          <w:t>10-1: Explore the Implicit Firing of Triggers</w:t>
        </w:r>
        <w:r w:rsidR="00891E08">
          <w:rPr>
            <w:noProof/>
            <w:webHidden/>
          </w:rPr>
          <w:tab/>
        </w:r>
        <w:r w:rsidR="00891E08">
          <w:rPr>
            <w:noProof/>
            <w:webHidden/>
          </w:rPr>
          <w:fldChar w:fldCharType="begin"/>
        </w:r>
        <w:r w:rsidR="00891E08">
          <w:rPr>
            <w:noProof/>
            <w:webHidden/>
          </w:rPr>
          <w:instrText xml:space="preserve"> PAGEREF _Toc514686421 \h </w:instrText>
        </w:r>
        <w:r w:rsidR="00891E08">
          <w:rPr>
            <w:noProof/>
            <w:webHidden/>
          </w:rPr>
        </w:r>
        <w:r w:rsidR="00891E08">
          <w:rPr>
            <w:noProof/>
            <w:webHidden/>
          </w:rPr>
          <w:fldChar w:fldCharType="separate"/>
        </w:r>
        <w:r w:rsidR="00891E08">
          <w:rPr>
            <w:noProof/>
            <w:webHidden/>
          </w:rPr>
          <w:t>66</w:t>
        </w:r>
        <w:r w:rsidR="00891E08">
          <w:rPr>
            <w:noProof/>
            <w:webHidden/>
          </w:rPr>
          <w:fldChar w:fldCharType="end"/>
        </w:r>
      </w:hyperlink>
    </w:p>
    <w:p w14:paraId="44993BBE" w14:textId="32006C67" w:rsidR="00891E08" w:rsidRDefault="00277813">
      <w:pPr>
        <w:pStyle w:val="TOC1"/>
        <w:rPr>
          <w:rFonts w:asciiTheme="minorHAnsi" w:eastAsiaTheme="minorEastAsia" w:hAnsiTheme="minorHAnsi" w:cstheme="minorBidi"/>
          <w:noProof/>
          <w:sz w:val="24"/>
        </w:rPr>
      </w:pPr>
      <w:hyperlink w:anchor="_Toc514686422" w:history="1">
        <w:r w:rsidR="00891E08" w:rsidRPr="007C6966">
          <w:rPr>
            <w:rStyle w:val="Hyperlink"/>
            <w:noProof/>
          </w:rPr>
          <w:t>10-2: View the Events that Occur During a Rollback</w:t>
        </w:r>
        <w:r w:rsidR="00891E08">
          <w:rPr>
            <w:noProof/>
            <w:webHidden/>
          </w:rPr>
          <w:tab/>
        </w:r>
        <w:r w:rsidR="00891E08">
          <w:rPr>
            <w:noProof/>
            <w:webHidden/>
          </w:rPr>
          <w:fldChar w:fldCharType="begin"/>
        </w:r>
        <w:r w:rsidR="00891E08">
          <w:rPr>
            <w:noProof/>
            <w:webHidden/>
          </w:rPr>
          <w:instrText xml:space="preserve"> PAGEREF _Toc514686422 \h </w:instrText>
        </w:r>
        <w:r w:rsidR="00891E08">
          <w:rPr>
            <w:noProof/>
            <w:webHidden/>
          </w:rPr>
        </w:r>
        <w:r w:rsidR="00891E08">
          <w:rPr>
            <w:noProof/>
            <w:webHidden/>
          </w:rPr>
          <w:fldChar w:fldCharType="separate"/>
        </w:r>
        <w:r w:rsidR="00891E08">
          <w:rPr>
            <w:noProof/>
            <w:webHidden/>
          </w:rPr>
          <w:t>68</w:t>
        </w:r>
        <w:r w:rsidR="00891E08">
          <w:rPr>
            <w:noProof/>
            <w:webHidden/>
          </w:rPr>
          <w:fldChar w:fldCharType="end"/>
        </w:r>
      </w:hyperlink>
    </w:p>
    <w:p w14:paraId="4595C0BD" w14:textId="7B8179B9" w:rsidR="00891E08" w:rsidRDefault="00277813">
      <w:pPr>
        <w:pStyle w:val="TOC1"/>
        <w:rPr>
          <w:rFonts w:asciiTheme="minorHAnsi" w:eastAsiaTheme="minorEastAsia" w:hAnsiTheme="minorHAnsi" w:cstheme="minorBidi"/>
          <w:noProof/>
          <w:sz w:val="24"/>
        </w:rPr>
      </w:pPr>
      <w:hyperlink w:anchor="_Toc514686423" w:history="1">
        <w:r w:rsidR="00891E08" w:rsidRPr="007C6966">
          <w:rPr>
            <w:rStyle w:val="Hyperlink"/>
            <w:noProof/>
          </w:rPr>
          <w:t>10-3: See the Save Order of Execution in Action</w:t>
        </w:r>
        <w:r w:rsidR="00891E08">
          <w:rPr>
            <w:noProof/>
            <w:webHidden/>
          </w:rPr>
          <w:tab/>
        </w:r>
        <w:r w:rsidR="00891E08">
          <w:rPr>
            <w:noProof/>
            <w:webHidden/>
          </w:rPr>
          <w:fldChar w:fldCharType="begin"/>
        </w:r>
        <w:r w:rsidR="00891E08">
          <w:rPr>
            <w:noProof/>
            <w:webHidden/>
          </w:rPr>
          <w:instrText xml:space="preserve"> PAGEREF _Toc514686423 \h </w:instrText>
        </w:r>
        <w:r w:rsidR="00891E08">
          <w:rPr>
            <w:noProof/>
            <w:webHidden/>
          </w:rPr>
        </w:r>
        <w:r w:rsidR="00891E08">
          <w:rPr>
            <w:noProof/>
            <w:webHidden/>
          </w:rPr>
          <w:fldChar w:fldCharType="separate"/>
        </w:r>
        <w:r w:rsidR="00891E08">
          <w:rPr>
            <w:noProof/>
            <w:webHidden/>
          </w:rPr>
          <w:t>70</w:t>
        </w:r>
        <w:r w:rsidR="00891E08">
          <w:rPr>
            <w:noProof/>
            <w:webHidden/>
          </w:rPr>
          <w:fldChar w:fldCharType="end"/>
        </w:r>
      </w:hyperlink>
    </w:p>
    <w:p w14:paraId="1D0FEEE6" w14:textId="397745DC" w:rsidR="00891E08" w:rsidRDefault="00277813">
      <w:pPr>
        <w:pStyle w:val="TOC1"/>
        <w:rPr>
          <w:rFonts w:asciiTheme="minorHAnsi" w:eastAsiaTheme="minorEastAsia" w:hAnsiTheme="minorHAnsi" w:cstheme="minorBidi"/>
          <w:noProof/>
          <w:sz w:val="24"/>
        </w:rPr>
      </w:pPr>
      <w:hyperlink w:anchor="_Toc514686424" w:history="1">
        <w:r w:rsidR="00891E08" w:rsidRPr="007C6966">
          <w:rPr>
            <w:rStyle w:val="Hyperlink"/>
            <w:noProof/>
          </w:rPr>
          <w:t>11-1: Make Test Data Available to Test Methods</w:t>
        </w:r>
        <w:r w:rsidR="00891E08">
          <w:rPr>
            <w:noProof/>
            <w:webHidden/>
          </w:rPr>
          <w:tab/>
        </w:r>
        <w:r w:rsidR="00891E08">
          <w:rPr>
            <w:noProof/>
            <w:webHidden/>
          </w:rPr>
          <w:fldChar w:fldCharType="begin"/>
        </w:r>
        <w:r w:rsidR="00891E08">
          <w:rPr>
            <w:noProof/>
            <w:webHidden/>
          </w:rPr>
          <w:instrText xml:space="preserve"> PAGEREF _Toc514686424 \h </w:instrText>
        </w:r>
        <w:r w:rsidR="00891E08">
          <w:rPr>
            <w:noProof/>
            <w:webHidden/>
          </w:rPr>
        </w:r>
        <w:r w:rsidR="00891E08">
          <w:rPr>
            <w:noProof/>
            <w:webHidden/>
          </w:rPr>
          <w:fldChar w:fldCharType="separate"/>
        </w:r>
        <w:r w:rsidR="00891E08">
          <w:rPr>
            <w:noProof/>
            <w:webHidden/>
          </w:rPr>
          <w:t>73</w:t>
        </w:r>
        <w:r w:rsidR="00891E08">
          <w:rPr>
            <w:noProof/>
            <w:webHidden/>
          </w:rPr>
          <w:fldChar w:fldCharType="end"/>
        </w:r>
      </w:hyperlink>
    </w:p>
    <w:p w14:paraId="074CB80A" w14:textId="2E76C089" w:rsidR="00891E08" w:rsidRDefault="00277813">
      <w:pPr>
        <w:pStyle w:val="TOC1"/>
        <w:rPr>
          <w:rFonts w:asciiTheme="minorHAnsi" w:eastAsiaTheme="minorEastAsia" w:hAnsiTheme="minorHAnsi" w:cstheme="minorBidi"/>
          <w:noProof/>
          <w:sz w:val="24"/>
        </w:rPr>
      </w:pPr>
      <w:hyperlink w:anchor="_Toc514686425" w:history="1">
        <w:r w:rsidR="00891E08" w:rsidRPr="007C6966">
          <w:rPr>
            <w:rStyle w:val="Hyperlink"/>
            <w:noProof/>
          </w:rPr>
          <w:t>11-2:  Write and Run an Apex Test</w:t>
        </w:r>
        <w:r w:rsidR="00891E08">
          <w:rPr>
            <w:noProof/>
            <w:webHidden/>
          </w:rPr>
          <w:tab/>
        </w:r>
        <w:r w:rsidR="00891E08">
          <w:rPr>
            <w:noProof/>
            <w:webHidden/>
          </w:rPr>
          <w:fldChar w:fldCharType="begin"/>
        </w:r>
        <w:r w:rsidR="00891E08">
          <w:rPr>
            <w:noProof/>
            <w:webHidden/>
          </w:rPr>
          <w:instrText xml:space="preserve"> PAGEREF _Toc514686425 \h </w:instrText>
        </w:r>
        <w:r w:rsidR="00891E08">
          <w:rPr>
            <w:noProof/>
            <w:webHidden/>
          </w:rPr>
        </w:r>
        <w:r w:rsidR="00891E08">
          <w:rPr>
            <w:noProof/>
            <w:webHidden/>
          </w:rPr>
          <w:fldChar w:fldCharType="separate"/>
        </w:r>
        <w:r w:rsidR="00891E08">
          <w:rPr>
            <w:noProof/>
            <w:webHidden/>
          </w:rPr>
          <w:t>75</w:t>
        </w:r>
        <w:r w:rsidR="00891E08">
          <w:rPr>
            <w:noProof/>
            <w:webHidden/>
          </w:rPr>
          <w:fldChar w:fldCharType="end"/>
        </w:r>
      </w:hyperlink>
    </w:p>
    <w:p w14:paraId="253CF9E1" w14:textId="7A627120" w:rsidR="00891E08" w:rsidRDefault="00277813">
      <w:pPr>
        <w:pStyle w:val="TOC1"/>
        <w:rPr>
          <w:rFonts w:asciiTheme="minorHAnsi" w:eastAsiaTheme="minorEastAsia" w:hAnsiTheme="minorHAnsi" w:cstheme="minorBidi"/>
          <w:noProof/>
          <w:sz w:val="24"/>
        </w:rPr>
      </w:pPr>
      <w:hyperlink w:anchor="_Toc514686426" w:history="1">
        <w:r w:rsidR="00891E08" w:rsidRPr="007C6966">
          <w:rPr>
            <w:rStyle w:val="Hyperlink"/>
            <w:noProof/>
          </w:rPr>
          <w:t>12-1: Explore Code Coverage</w:t>
        </w:r>
        <w:r w:rsidR="00891E08">
          <w:rPr>
            <w:noProof/>
            <w:webHidden/>
          </w:rPr>
          <w:tab/>
        </w:r>
        <w:r w:rsidR="00891E08">
          <w:rPr>
            <w:noProof/>
            <w:webHidden/>
          </w:rPr>
          <w:fldChar w:fldCharType="begin"/>
        </w:r>
        <w:r w:rsidR="00891E08">
          <w:rPr>
            <w:noProof/>
            <w:webHidden/>
          </w:rPr>
          <w:instrText xml:space="preserve"> PAGEREF _Toc514686426 \h </w:instrText>
        </w:r>
        <w:r w:rsidR="00891E08">
          <w:rPr>
            <w:noProof/>
            <w:webHidden/>
          </w:rPr>
        </w:r>
        <w:r w:rsidR="00891E08">
          <w:rPr>
            <w:noProof/>
            <w:webHidden/>
          </w:rPr>
          <w:fldChar w:fldCharType="separate"/>
        </w:r>
        <w:r w:rsidR="00891E08">
          <w:rPr>
            <w:noProof/>
            <w:webHidden/>
          </w:rPr>
          <w:t>76</w:t>
        </w:r>
        <w:r w:rsidR="00891E08">
          <w:rPr>
            <w:noProof/>
            <w:webHidden/>
          </w:rPr>
          <w:fldChar w:fldCharType="end"/>
        </w:r>
      </w:hyperlink>
    </w:p>
    <w:p w14:paraId="2F4AE097" w14:textId="3C2722C7" w:rsidR="00891E08" w:rsidRDefault="00277813">
      <w:pPr>
        <w:pStyle w:val="TOC1"/>
        <w:rPr>
          <w:rFonts w:asciiTheme="minorHAnsi" w:eastAsiaTheme="minorEastAsia" w:hAnsiTheme="minorHAnsi" w:cstheme="minorBidi"/>
          <w:noProof/>
          <w:sz w:val="24"/>
        </w:rPr>
      </w:pPr>
      <w:hyperlink w:anchor="_Toc514686427" w:history="1">
        <w:r w:rsidR="00891E08" w:rsidRPr="007C6966">
          <w:rPr>
            <w:rStyle w:val="Hyperlink"/>
            <w:noProof/>
          </w:rPr>
          <w:t>13-1: Refactor a Trigger to Avoid SOQL Limits</w:t>
        </w:r>
        <w:r w:rsidR="00891E08">
          <w:rPr>
            <w:noProof/>
            <w:webHidden/>
          </w:rPr>
          <w:tab/>
        </w:r>
        <w:r w:rsidR="00891E08">
          <w:rPr>
            <w:noProof/>
            <w:webHidden/>
          </w:rPr>
          <w:fldChar w:fldCharType="begin"/>
        </w:r>
        <w:r w:rsidR="00891E08">
          <w:rPr>
            <w:noProof/>
            <w:webHidden/>
          </w:rPr>
          <w:instrText xml:space="preserve"> PAGEREF _Toc514686427 \h </w:instrText>
        </w:r>
        <w:r w:rsidR="00891E08">
          <w:rPr>
            <w:noProof/>
            <w:webHidden/>
          </w:rPr>
        </w:r>
        <w:r w:rsidR="00891E08">
          <w:rPr>
            <w:noProof/>
            <w:webHidden/>
          </w:rPr>
          <w:fldChar w:fldCharType="separate"/>
        </w:r>
        <w:r w:rsidR="00891E08">
          <w:rPr>
            <w:noProof/>
            <w:webHidden/>
          </w:rPr>
          <w:t>78</w:t>
        </w:r>
        <w:r w:rsidR="00891E08">
          <w:rPr>
            <w:noProof/>
            <w:webHidden/>
          </w:rPr>
          <w:fldChar w:fldCharType="end"/>
        </w:r>
      </w:hyperlink>
    </w:p>
    <w:p w14:paraId="6696CF01" w14:textId="66F32F4F" w:rsidR="00891E08" w:rsidRDefault="00277813">
      <w:pPr>
        <w:pStyle w:val="TOC1"/>
        <w:rPr>
          <w:rFonts w:asciiTheme="minorHAnsi" w:eastAsiaTheme="minorEastAsia" w:hAnsiTheme="minorHAnsi" w:cstheme="minorBidi"/>
          <w:noProof/>
          <w:sz w:val="24"/>
        </w:rPr>
      </w:pPr>
      <w:hyperlink w:anchor="_Toc514686428" w:history="1">
        <w:r w:rsidR="00891E08" w:rsidRPr="007C6966">
          <w:rPr>
            <w:rStyle w:val="Hyperlink"/>
            <w:noProof/>
          </w:rPr>
          <w:t>13-2: Refactor a Trigger to Avoid DML Limits</w:t>
        </w:r>
        <w:r w:rsidR="00891E08">
          <w:rPr>
            <w:noProof/>
            <w:webHidden/>
          </w:rPr>
          <w:tab/>
        </w:r>
        <w:r w:rsidR="00891E08">
          <w:rPr>
            <w:noProof/>
            <w:webHidden/>
          </w:rPr>
          <w:fldChar w:fldCharType="begin"/>
        </w:r>
        <w:r w:rsidR="00891E08">
          <w:rPr>
            <w:noProof/>
            <w:webHidden/>
          </w:rPr>
          <w:instrText xml:space="preserve"> PAGEREF _Toc514686428 \h </w:instrText>
        </w:r>
        <w:r w:rsidR="00891E08">
          <w:rPr>
            <w:noProof/>
            <w:webHidden/>
          </w:rPr>
        </w:r>
        <w:r w:rsidR="00891E08">
          <w:rPr>
            <w:noProof/>
            <w:webHidden/>
          </w:rPr>
          <w:fldChar w:fldCharType="separate"/>
        </w:r>
        <w:r w:rsidR="00891E08">
          <w:rPr>
            <w:noProof/>
            <w:webHidden/>
          </w:rPr>
          <w:t>80</w:t>
        </w:r>
        <w:r w:rsidR="00891E08">
          <w:rPr>
            <w:noProof/>
            <w:webHidden/>
          </w:rPr>
          <w:fldChar w:fldCharType="end"/>
        </w:r>
      </w:hyperlink>
    </w:p>
    <w:p w14:paraId="42904483" w14:textId="370CAEC3" w:rsidR="00891E08" w:rsidRDefault="00277813">
      <w:pPr>
        <w:pStyle w:val="TOC1"/>
        <w:rPr>
          <w:rFonts w:asciiTheme="minorHAnsi" w:eastAsiaTheme="minorEastAsia" w:hAnsiTheme="minorHAnsi" w:cstheme="minorBidi"/>
          <w:noProof/>
          <w:sz w:val="24"/>
        </w:rPr>
      </w:pPr>
      <w:hyperlink w:anchor="_Toc514686429" w:history="1">
        <w:r w:rsidR="00891E08" w:rsidRPr="007C6966">
          <w:rPr>
            <w:rStyle w:val="Hyperlink"/>
            <w:noProof/>
          </w:rPr>
          <w:t>14-1: Create a Formula Field to Eliminate a Query</w:t>
        </w:r>
        <w:r w:rsidR="00891E08">
          <w:rPr>
            <w:noProof/>
            <w:webHidden/>
          </w:rPr>
          <w:tab/>
        </w:r>
        <w:r w:rsidR="00891E08">
          <w:rPr>
            <w:noProof/>
            <w:webHidden/>
          </w:rPr>
          <w:fldChar w:fldCharType="begin"/>
        </w:r>
        <w:r w:rsidR="00891E08">
          <w:rPr>
            <w:noProof/>
            <w:webHidden/>
          </w:rPr>
          <w:instrText xml:space="preserve"> PAGEREF _Toc514686429 \h </w:instrText>
        </w:r>
        <w:r w:rsidR="00891E08">
          <w:rPr>
            <w:noProof/>
            <w:webHidden/>
          </w:rPr>
        </w:r>
        <w:r w:rsidR="00891E08">
          <w:rPr>
            <w:noProof/>
            <w:webHidden/>
          </w:rPr>
          <w:fldChar w:fldCharType="separate"/>
        </w:r>
        <w:r w:rsidR="00891E08">
          <w:rPr>
            <w:noProof/>
            <w:webHidden/>
          </w:rPr>
          <w:t>82</w:t>
        </w:r>
        <w:r w:rsidR="00891E08">
          <w:rPr>
            <w:noProof/>
            <w:webHidden/>
          </w:rPr>
          <w:fldChar w:fldCharType="end"/>
        </w:r>
      </w:hyperlink>
    </w:p>
    <w:p w14:paraId="33A125B0" w14:textId="1D4B55F1" w:rsidR="00891E08" w:rsidRDefault="00277813">
      <w:pPr>
        <w:pStyle w:val="TOC1"/>
        <w:rPr>
          <w:rFonts w:asciiTheme="minorHAnsi" w:eastAsiaTheme="minorEastAsia" w:hAnsiTheme="minorHAnsi" w:cstheme="minorBidi"/>
          <w:noProof/>
          <w:sz w:val="24"/>
        </w:rPr>
      </w:pPr>
      <w:hyperlink w:anchor="_Toc514686430" w:history="1">
        <w:r w:rsidR="00891E08" w:rsidRPr="007C6966">
          <w:rPr>
            <w:rStyle w:val="Hyperlink"/>
            <w:noProof/>
          </w:rPr>
          <w:t>14-2: Create Fields for Counting Certification Elements</w:t>
        </w:r>
        <w:r w:rsidR="00891E08">
          <w:rPr>
            <w:noProof/>
            <w:webHidden/>
          </w:rPr>
          <w:tab/>
        </w:r>
        <w:r w:rsidR="00891E08">
          <w:rPr>
            <w:noProof/>
            <w:webHidden/>
          </w:rPr>
          <w:fldChar w:fldCharType="begin"/>
        </w:r>
        <w:r w:rsidR="00891E08">
          <w:rPr>
            <w:noProof/>
            <w:webHidden/>
          </w:rPr>
          <w:instrText xml:space="preserve"> PAGEREF _Toc514686430 \h </w:instrText>
        </w:r>
        <w:r w:rsidR="00891E08">
          <w:rPr>
            <w:noProof/>
            <w:webHidden/>
          </w:rPr>
        </w:r>
        <w:r w:rsidR="00891E08">
          <w:rPr>
            <w:noProof/>
            <w:webHidden/>
          </w:rPr>
          <w:fldChar w:fldCharType="separate"/>
        </w:r>
        <w:r w:rsidR="00891E08">
          <w:rPr>
            <w:noProof/>
            <w:webHidden/>
          </w:rPr>
          <w:t>83</w:t>
        </w:r>
        <w:r w:rsidR="00891E08">
          <w:rPr>
            <w:noProof/>
            <w:webHidden/>
          </w:rPr>
          <w:fldChar w:fldCharType="end"/>
        </w:r>
      </w:hyperlink>
    </w:p>
    <w:p w14:paraId="482FB172" w14:textId="55A72699" w:rsidR="00891E08" w:rsidRDefault="00277813">
      <w:pPr>
        <w:pStyle w:val="TOC1"/>
        <w:rPr>
          <w:rFonts w:asciiTheme="minorHAnsi" w:eastAsiaTheme="minorEastAsia" w:hAnsiTheme="minorHAnsi" w:cstheme="minorBidi"/>
          <w:noProof/>
          <w:sz w:val="24"/>
        </w:rPr>
      </w:pPr>
      <w:hyperlink w:anchor="_Toc514686431" w:history="1">
        <w:r w:rsidR="00891E08" w:rsidRPr="007C6966">
          <w:rPr>
            <w:rStyle w:val="Hyperlink"/>
            <w:noProof/>
          </w:rPr>
          <w:t>14-3: Create Collections to Filter the Query</w:t>
        </w:r>
        <w:r w:rsidR="00891E08">
          <w:rPr>
            <w:noProof/>
            <w:webHidden/>
          </w:rPr>
          <w:tab/>
        </w:r>
        <w:r w:rsidR="00891E08">
          <w:rPr>
            <w:noProof/>
            <w:webHidden/>
          </w:rPr>
          <w:fldChar w:fldCharType="begin"/>
        </w:r>
        <w:r w:rsidR="00891E08">
          <w:rPr>
            <w:noProof/>
            <w:webHidden/>
          </w:rPr>
          <w:instrText xml:space="preserve"> PAGEREF _Toc514686431 \h </w:instrText>
        </w:r>
        <w:r w:rsidR="00891E08">
          <w:rPr>
            <w:noProof/>
            <w:webHidden/>
          </w:rPr>
        </w:r>
        <w:r w:rsidR="00891E08">
          <w:rPr>
            <w:noProof/>
            <w:webHidden/>
          </w:rPr>
          <w:fldChar w:fldCharType="separate"/>
        </w:r>
        <w:r w:rsidR="00891E08">
          <w:rPr>
            <w:noProof/>
            <w:webHidden/>
          </w:rPr>
          <w:t>85</w:t>
        </w:r>
        <w:r w:rsidR="00891E08">
          <w:rPr>
            <w:noProof/>
            <w:webHidden/>
          </w:rPr>
          <w:fldChar w:fldCharType="end"/>
        </w:r>
      </w:hyperlink>
    </w:p>
    <w:p w14:paraId="68B73A74" w14:textId="3D7B052A" w:rsidR="00891E08" w:rsidRDefault="00277813">
      <w:pPr>
        <w:pStyle w:val="TOC1"/>
        <w:rPr>
          <w:rFonts w:asciiTheme="minorHAnsi" w:eastAsiaTheme="minorEastAsia" w:hAnsiTheme="minorHAnsi" w:cstheme="minorBidi"/>
          <w:noProof/>
          <w:sz w:val="24"/>
        </w:rPr>
      </w:pPr>
      <w:hyperlink w:anchor="_Toc514686432" w:history="1">
        <w:r w:rsidR="00891E08" w:rsidRPr="007C6966">
          <w:rPr>
            <w:rStyle w:val="Hyperlink"/>
            <w:noProof/>
          </w:rPr>
          <w:t>14-4: Use a Map to Aggregate Results</w:t>
        </w:r>
        <w:r w:rsidR="00891E08">
          <w:rPr>
            <w:noProof/>
            <w:webHidden/>
          </w:rPr>
          <w:tab/>
        </w:r>
        <w:r w:rsidR="00891E08">
          <w:rPr>
            <w:noProof/>
            <w:webHidden/>
          </w:rPr>
          <w:fldChar w:fldCharType="begin"/>
        </w:r>
        <w:r w:rsidR="00891E08">
          <w:rPr>
            <w:noProof/>
            <w:webHidden/>
          </w:rPr>
          <w:instrText xml:space="preserve"> PAGEREF _Toc514686432 \h </w:instrText>
        </w:r>
        <w:r w:rsidR="00891E08">
          <w:rPr>
            <w:noProof/>
            <w:webHidden/>
          </w:rPr>
        </w:r>
        <w:r w:rsidR="00891E08">
          <w:rPr>
            <w:noProof/>
            <w:webHidden/>
          </w:rPr>
          <w:fldChar w:fldCharType="separate"/>
        </w:r>
        <w:r w:rsidR="00891E08">
          <w:rPr>
            <w:noProof/>
            <w:webHidden/>
          </w:rPr>
          <w:t>87</w:t>
        </w:r>
        <w:r w:rsidR="00891E08">
          <w:rPr>
            <w:noProof/>
            <w:webHidden/>
          </w:rPr>
          <w:fldChar w:fldCharType="end"/>
        </w:r>
      </w:hyperlink>
    </w:p>
    <w:p w14:paraId="584A5E63" w14:textId="6A7C588E" w:rsidR="00891E08" w:rsidRDefault="00277813">
      <w:pPr>
        <w:pStyle w:val="TOC1"/>
        <w:rPr>
          <w:rFonts w:asciiTheme="minorHAnsi" w:eastAsiaTheme="minorEastAsia" w:hAnsiTheme="minorHAnsi" w:cstheme="minorBidi"/>
          <w:noProof/>
          <w:sz w:val="24"/>
        </w:rPr>
      </w:pPr>
      <w:hyperlink w:anchor="_Toc514686433" w:history="1">
        <w:r w:rsidR="00891E08" w:rsidRPr="007C6966">
          <w:rPr>
            <w:rStyle w:val="Hyperlink"/>
            <w:noProof/>
          </w:rPr>
          <w:t>14-5: Create Certification Held Records</w:t>
        </w:r>
        <w:r w:rsidR="00891E08">
          <w:rPr>
            <w:noProof/>
            <w:webHidden/>
          </w:rPr>
          <w:tab/>
        </w:r>
        <w:r w:rsidR="00891E08">
          <w:rPr>
            <w:noProof/>
            <w:webHidden/>
          </w:rPr>
          <w:fldChar w:fldCharType="begin"/>
        </w:r>
        <w:r w:rsidR="00891E08">
          <w:rPr>
            <w:noProof/>
            <w:webHidden/>
          </w:rPr>
          <w:instrText xml:space="preserve"> PAGEREF _Toc514686433 \h </w:instrText>
        </w:r>
        <w:r w:rsidR="00891E08">
          <w:rPr>
            <w:noProof/>
            <w:webHidden/>
          </w:rPr>
        </w:r>
        <w:r w:rsidR="00891E08">
          <w:rPr>
            <w:noProof/>
            <w:webHidden/>
          </w:rPr>
          <w:fldChar w:fldCharType="separate"/>
        </w:r>
        <w:r w:rsidR="00891E08">
          <w:rPr>
            <w:noProof/>
            <w:webHidden/>
          </w:rPr>
          <w:t>89</w:t>
        </w:r>
        <w:r w:rsidR="00891E08">
          <w:rPr>
            <w:noProof/>
            <w:webHidden/>
          </w:rPr>
          <w:fldChar w:fldCharType="end"/>
        </w:r>
      </w:hyperlink>
    </w:p>
    <w:p w14:paraId="3813EB89" w14:textId="367346A7" w:rsidR="00891E08" w:rsidRDefault="00277813">
      <w:pPr>
        <w:pStyle w:val="TOC1"/>
        <w:rPr>
          <w:rFonts w:asciiTheme="minorHAnsi" w:eastAsiaTheme="minorEastAsia" w:hAnsiTheme="minorHAnsi" w:cstheme="minorBidi"/>
          <w:noProof/>
          <w:sz w:val="24"/>
        </w:rPr>
      </w:pPr>
      <w:hyperlink w:anchor="_Toc514686434" w:history="1">
        <w:r w:rsidR="00891E08" w:rsidRPr="007C6966">
          <w:rPr>
            <w:rStyle w:val="Hyperlink"/>
            <w:noProof/>
          </w:rPr>
          <w:t>14-6: Use a Workflow to Avoid Creation of Duplicate Records (Optional)</w:t>
        </w:r>
        <w:r w:rsidR="00891E08">
          <w:rPr>
            <w:noProof/>
            <w:webHidden/>
          </w:rPr>
          <w:tab/>
        </w:r>
        <w:r w:rsidR="00891E08">
          <w:rPr>
            <w:noProof/>
            <w:webHidden/>
          </w:rPr>
          <w:fldChar w:fldCharType="begin"/>
        </w:r>
        <w:r w:rsidR="00891E08">
          <w:rPr>
            <w:noProof/>
            <w:webHidden/>
          </w:rPr>
          <w:instrText xml:space="preserve"> PAGEREF _Toc514686434 \h </w:instrText>
        </w:r>
        <w:r w:rsidR="00891E08">
          <w:rPr>
            <w:noProof/>
            <w:webHidden/>
          </w:rPr>
        </w:r>
        <w:r w:rsidR="00891E08">
          <w:rPr>
            <w:noProof/>
            <w:webHidden/>
          </w:rPr>
          <w:fldChar w:fldCharType="separate"/>
        </w:r>
        <w:r w:rsidR="00891E08">
          <w:rPr>
            <w:noProof/>
            <w:webHidden/>
          </w:rPr>
          <w:t>91</w:t>
        </w:r>
        <w:r w:rsidR="00891E08">
          <w:rPr>
            <w:noProof/>
            <w:webHidden/>
          </w:rPr>
          <w:fldChar w:fldCharType="end"/>
        </w:r>
      </w:hyperlink>
    </w:p>
    <w:p w14:paraId="6F3FAC00" w14:textId="74709551" w:rsidR="00891E08" w:rsidRDefault="00277813">
      <w:pPr>
        <w:pStyle w:val="TOC1"/>
        <w:rPr>
          <w:rFonts w:asciiTheme="minorHAnsi" w:eastAsiaTheme="minorEastAsia" w:hAnsiTheme="minorHAnsi" w:cstheme="minorBidi"/>
          <w:noProof/>
          <w:sz w:val="24"/>
        </w:rPr>
      </w:pPr>
      <w:hyperlink w:anchor="_Toc514686435" w:history="1">
        <w:r w:rsidR="00891E08" w:rsidRPr="007C6966">
          <w:rPr>
            <w:rStyle w:val="Hyperlink"/>
            <w:noProof/>
          </w:rPr>
          <w:t>15-1: Create a Simple Visualforce Page</w:t>
        </w:r>
        <w:r w:rsidR="00891E08">
          <w:rPr>
            <w:noProof/>
            <w:webHidden/>
          </w:rPr>
          <w:tab/>
        </w:r>
        <w:r w:rsidR="00891E08">
          <w:rPr>
            <w:noProof/>
            <w:webHidden/>
          </w:rPr>
          <w:fldChar w:fldCharType="begin"/>
        </w:r>
        <w:r w:rsidR="00891E08">
          <w:rPr>
            <w:noProof/>
            <w:webHidden/>
          </w:rPr>
          <w:instrText xml:space="preserve"> PAGEREF _Toc514686435 \h </w:instrText>
        </w:r>
        <w:r w:rsidR="00891E08">
          <w:rPr>
            <w:noProof/>
            <w:webHidden/>
          </w:rPr>
        </w:r>
        <w:r w:rsidR="00891E08">
          <w:rPr>
            <w:noProof/>
            <w:webHidden/>
          </w:rPr>
          <w:fldChar w:fldCharType="separate"/>
        </w:r>
        <w:r w:rsidR="00891E08">
          <w:rPr>
            <w:noProof/>
            <w:webHidden/>
          </w:rPr>
          <w:t>94</w:t>
        </w:r>
        <w:r w:rsidR="00891E08">
          <w:rPr>
            <w:noProof/>
            <w:webHidden/>
          </w:rPr>
          <w:fldChar w:fldCharType="end"/>
        </w:r>
      </w:hyperlink>
    </w:p>
    <w:p w14:paraId="78B675E8" w14:textId="4A2EA2D4" w:rsidR="00891E08" w:rsidRDefault="00277813">
      <w:pPr>
        <w:pStyle w:val="TOC1"/>
        <w:rPr>
          <w:rFonts w:asciiTheme="minorHAnsi" w:eastAsiaTheme="minorEastAsia" w:hAnsiTheme="minorHAnsi" w:cstheme="minorBidi"/>
          <w:noProof/>
          <w:sz w:val="24"/>
        </w:rPr>
      </w:pPr>
      <w:hyperlink w:anchor="_Toc514686436" w:history="1">
        <w:r w:rsidR="00891E08" w:rsidRPr="007C6966">
          <w:rPr>
            <w:rStyle w:val="Hyperlink"/>
            <w:noProof/>
          </w:rPr>
          <w:t>15-2: Display Data in a Visualforce Page</w:t>
        </w:r>
        <w:r w:rsidR="00891E08">
          <w:rPr>
            <w:noProof/>
            <w:webHidden/>
          </w:rPr>
          <w:tab/>
        </w:r>
        <w:r w:rsidR="00891E08">
          <w:rPr>
            <w:noProof/>
            <w:webHidden/>
          </w:rPr>
          <w:fldChar w:fldCharType="begin"/>
        </w:r>
        <w:r w:rsidR="00891E08">
          <w:rPr>
            <w:noProof/>
            <w:webHidden/>
          </w:rPr>
          <w:instrText xml:space="preserve"> PAGEREF _Toc514686436 \h </w:instrText>
        </w:r>
        <w:r w:rsidR="00891E08">
          <w:rPr>
            <w:noProof/>
            <w:webHidden/>
          </w:rPr>
        </w:r>
        <w:r w:rsidR="00891E08">
          <w:rPr>
            <w:noProof/>
            <w:webHidden/>
          </w:rPr>
          <w:fldChar w:fldCharType="separate"/>
        </w:r>
        <w:r w:rsidR="00891E08">
          <w:rPr>
            <w:noProof/>
            <w:webHidden/>
          </w:rPr>
          <w:t>95</w:t>
        </w:r>
        <w:r w:rsidR="00891E08">
          <w:rPr>
            <w:noProof/>
            <w:webHidden/>
          </w:rPr>
          <w:fldChar w:fldCharType="end"/>
        </w:r>
      </w:hyperlink>
    </w:p>
    <w:p w14:paraId="0AD63381" w14:textId="03E4DD9D" w:rsidR="00891E08" w:rsidRDefault="00277813">
      <w:pPr>
        <w:pStyle w:val="TOC1"/>
        <w:rPr>
          <w:rFonts w:asciiTheme="minorHAnsi" w:eastAsiaTheme="minorEastAsia" w:hAnsiTheme="minorHAnsi" w:cstheme="minorBidi"/>
          <w:noProof/>
          <w:sz w:val="24"/>
        </w:rPr>
      </w:pPr>
      <w:hyperlink w:anchor="_Toc514686437" w:history="1">
        <w:r w:rsidR="00891E08" w:rsidRPr="007C6966">
          <w:rPr>
            <w:rStyle w:val="Hyperlink"/>
            <w:noProof/>
          </w:rPr>
          <w:t xml:space="preserve">16-1: Create a Simple </w:t>
        </w:r>
        <w:r w:rsidR="00891E08" w:rsidRPr="007C6966">
          <w:rPr>
            <w:rStyle w:val="Hyperlink"/>
            <w:bCs/>
            <w:noProof/>
          </w:rPr>
          <w:t>Technician Status</w:t>
        </w:r>
        <w:r w:rsidR="00891E08" w:rsidRPr="007C6966">
          <w:rPr>
            <w:rStyle w:val="Hyperlink"/>
            <w:noProof/>
            <w:lang w:val="en-GB"/>
          </w:rPr>
          <w:t xml:space="preserve"> </w:t>
        </w:r>
        <w:r w:rsidR="00891E08" w:rsidRPr="007C6966">
          <w:rPr>
            <w:rStyle w:val="Hyperlink"/>
            <w:noProof/>
          </w:rPr>
          <w:t>Page</w:t>
        </w:r>
        <w:r w:rsidR="00891E08">
          <w:rPr>
            <w:noProof/>
            <w:webHidden/>
          </w:rPr>
          <w:tab/>
        </w:r>
        <w:r w:rsidR="00891E08">
          <w:rPr>
            <w:noProof/>
            <w:webHidden/>
          </w:rPr>
          <w:fldChar w:fldCharType="begin"/>
        </w:r>
        <w:r w:rsidR="00891E08">
          <w:rPr>
            <w:noProof/>
            <w:webHidden/>
          </w:rPr>
          <w:instrText xml:space="preserve"> PAGEREF _Toc514686437 \h </w:instrText>
        </w:r>
        <w:r w:rsidR="00891E08">
          <w:rPr>
            <w:noProof/>
            <w:webHidden/>
          </w:rPr>
        </w:r>
        <w:r w:rsidR="00891E08">
          <w:rPr>
            <w:noProof/>
            <w:webHidden/>
          </w:rPr>
          <w:fldChar w:fldCharType="separate"/>
        </w:r>
        <w:r w:rsidR="00891E08">
          <w:rPr>
            <w:noProof/>
            <w:webHidden/>
          </w:rPr>
          <w:t>98</w:t>
        </w:r>
        <w:r w:rsidR="00891E08">
          <w:rPr>
            <w:noProof/>
            <w:webHidden/>
          </w:rPr>
          <w:fldChar w:fldCharType="end"/>
        </w:r>
      </w:hyperlink>
    </w:p>
    <w:p w14:paraId="568296D5" w14:textId="02775661" w:rsidR="00891E08" w:rsidRDefault="00277813">
      <w:pPr>
        <w:pStyle w:val="TOC1"/>
        <w:rPr>
          <w:rFonts w:asciiTheme="minorHAnsi" w:eastAsiaTheme="minorEastAsia" w:hAnsiTheme="minorHAnsi" w:cstheme="minorBidi"/>
          <w:noProof/>
          <w:sz w:val="24"/>
        </w:rPr>
      </w:pPr>
      <w:hyperlink w:anchor="_Toc514686438" w:history="1">
        <w:r w:rsidR="00891E08" w:rsidRPr="007C6966">
          <w:rPr>
            <w:rStyle w:val="Hyperlink"/>
            <w:noProof/>
          </w:rPr>
          <w:t>16-2: Refine Your Page and Add Navigational Links</w:t>
        </w:r>
        <w:r w:rsidR="00891E08">
          <w:rPr>
            <w:noProof/>
            <w:webHidden/>
          </w:rPr>
          <w:tab/>
        </w:r>
        <w:r w:rsidR="00891E08">
          <w:rPr>
            <w:noProof/>
            <w:webHidden/>
          </w:rPr>
          <w:fldChar w:fldCharType="begin"/>
        </w:r>
        <w:r w:rsidR="00891E08">
          <w:rPr>
            <w:noProof/>
            <w:webHidden/>
          </w:rPr>
          <w:instrText xml:space="preserve"> PAGEREF _Toc514686438 \h </w:instrText>
        </w:r>
        <w:r w:rsidR="00891E08">
          <w:rPr>
            <w:noProof/>
            <w:webHidden/>
          </w:rPr>
        </w:r>
        <w:r w:rsidR="00891E08">
          <w:rPr>
            <w:noProof/>
            <w:webHidden/>
          </w:rPr>
          <w:fldChar w:fldCharType="separate"/>
        </w:r>
        <w:r w:rsidR="00891E08">
          <w:rPr>
            <w:noProof/>
            <w:webHidden/>
          </w:rPr>
          <w:t>101</w:t>
        </w:r>
        <w:r w:rsidR="00891E08">
          <w:rPr>
            <w:noProof/>
            <w:webHidden/>
          </w:rPr>
          <w:fldChar w:fldCharType="end"/>
        </w:r>
      </w:hyperlink>
    </w:p>
    <w:p w14:paraId="6AE14158" w14:textId="561D2B3E" w:rsidR="00891E08" w:rsidRDefault="00277813">
      <w:pPr>
        <w:pStyle w:val="TOC1"/>
        <w:rPr>
          <w:rFonts w:asciiTheme="minorHAnsi" w:eastAsiaTheme="minorEastAsia" w:hAnsiTheme="minorHAnsi" w:cstheme="minorBidi"/>
          <w:noProof/>
          <w:sz w:val="24"/>
        </w:rPr>
      </w:pPr>
      <w:hyperlink w:anchor="_Toc514686439" w:history="1">
        <w:r w:rsidR="00891E08" w:rsidRPr="007C6966">
          <w:rPr>
            <w:rStyle w:val="Hyperlink"/>
            <w:noProof/>
          </w:rPr>
          <w:t>17-1: Reference a Controller Extension in a Visualforce Page</w:t>
        </w:r>
        <w:r w:rsidR="00891E08">
          <w:rPr>
            <w:noProof/>
            <w:webHidden/>
          </w:rPr>
          <w:tab/>
        </w:r>
        <w:r w:rsidR="00891E08">
          <w:rPr>
            <w:noProof/>
            <w:webHidden/>
          </w:rPr>
          <w:fldChar w:fldCharType="begin"/>
        </w:r>
        <w:r w:rsidR="00891E08">
          <w:rPr>
            <w:noProof/>
            <w:webHidden/>
          </w:rPr>
          <w:instrText xml:space="preserve"> PAGEREF _Toc514686439 \h </w:instrText>
        </w:r>
        <w:r w:rsidR="00891E08">
          <w:rPr>
            <w:noProof/>
            <w:webHidden/>
          </w:rPr>
        </w:r>
        <w:r w:rsidR="00891E08">
          <w:rPr>
            <w:noProof/>
            <w:webHidden/>
          </w:rPr>
          <w:fldChar w:fldCharType="separate"/>
        </w:r>
        <w:r w:rsidR="00891E08">
          <w:rPr>
            <w:noProof/>
            <w:webHidden/>
          </w:rPr>
          <w:t>102</w:t>
        </w:r>
        <w:r w:rsidR="00891E08">
          <w:rPr>
            <w:noProof/>
            <w:webHidden/>
          </w:rPr>
          <w:fldChar w:fldCharType="end"/>
        </w:r>
      </w:hyperlink>
    </w:p>
    <w:p w14:paraId="5E94B03F" w14:textId="5F9D4157" w:rsidR="00891E08" w:rsidRDefault="00277813">
      <w:pPr>
        <w:pStyle w:val="TOC1"/>
        <w:rPr>
          <w:rFonts w:asciiTheme="minorHAnsi" w:eastAsiaTheme="minorEastAsia" w:hAnsiTheme="minorHAnsi" w:cstheme="minorBidi"/>
          <w:noProof/>
          <w:sz w:val="24"/>
        </w:rPr>
      </w:pPr>
      <w:hyperlink w:anchor="_Toc514686440" w:history="1">
        <w:r w:rsidR="00891E08" w:rsidRPr="007C6966">
          <w:rPr>
            <w:rStyle w:val="Hyperlink"/>
            <w:noProof/>
          </w:rPr>
          <w:t>17-2: Create a Simple Read-Only Property</w:t>
        </w:r>
        <w:r w:rsidR="00891E08">
          <w:rPr>
            <w:noProof/>
            <w:webHidden/>
          </w:rPr>
          <w:tab/>
        </w:r>
        <w:r w:rsidR="00891E08">
          <w:rPr>
            <w:noProof/>
            <w:webHidden/>
          </w:rPr>
          <w:fldChar w:fldCharType="begin"/>
        </w:r>
        <w:r w:rsidR="00891E08">
          <w:rPr>
            <w:noProof/>
            <w:webHidden/>
          </w:rPr>
          <w:instrText xml:space="preserve"> PAGEREF _Toc514686440 \h </w:instrText>
        </w:r>
        <w:r w:rsidR="00891E08">
          <w:rPr>
            <w:noProof/>
            <w:webHidden/>
          </w:rPr>
        </w:r>
        <w:r w:rsidR="00891E08">
          <w:rPr>
            <w:noProof/>
            <w:webHidden/>
          </w:rPr>
          <w:fldChar w:fldCharType="separate"/>
        </w:r>
        <w:r w:rsidR="00891E08">
          <w:rPr>
            <w:noProof/>
            <w:webHidden/>
          </w:rPr>
          <w:t>105</w:t>
        </w:r>
        <w:r w:rsidR="00891E08">
          <w:rPr>
            <w:noProof/>
            <w:webHidden/>
          </w:rPr>
          <w:fldChar w:fldCharType="end"/>
        </w:r>
      </w:hyperlink>
    </w:p>
    <w:p w14:paraId="093A54A8" w14:textId="48B46CD1" w:rsidR="00891E08" w:rsidRDefault="00277813">
      <w:pPr>
        <w:pStyle w:val="TOC1"/>
        <w:rPr>
          <w:rFonts w:asciiTheme="minorHAnsi" w:eastAsiaTheme="minorEastAsia" w:hAnsiTheme="minorHAnsi" w:cstheme="minorBidi"/>
          <w:noProof/>
          <w:sz w:val="24"/>
        </w:rPr>
      </w:pPr>
      <w:hyperlink w:anchor="_Toc514686441" w:history="1">
        <w:r w:rsidR="00891E08" w:rsidRPr="007C6966">
          <w:rPr>
            <w:rStyle w:val="Hyperlink"/>
            <w:noProof/>
          </w:rPr>
          <w:t>17-3: Creating a Read/Write Property in a Custom Controller</w:t>
        </w:r>
        <w:r w:rsidR="00891E08">
          <w:rPr>
            <w:noProof/>
            <w:webHidden/>
          </w:rPr>
          <w:tab/>
        </w:r>
        <w:r w:rsidR="00891E08">
          <w:rPr>
            <w:noProof/>
            <w:webHidden/>
          </w:rPr>
          <w:fldChar w:fldCharType="begin"/>
        </w:r>
        <w:r w:rsidR="00891E08">
          <w:rPr>
            <w:noProof/>
            <w:webHidden/>
          </w:rPr>
          <w:instrText xml:space="preserve"> PAGEREF _Toc514686441 \h </w:instrText>
        </w:r>
        <w:r w:rsidR="00891E08">
          <w:rPr>
            <w:noProof/>
            <w:webHidden/>
          </w:rPr>
        </w:r>
        <w:r w:rsidR="00891E08">
          <w:rPr>
            <w:noProof/>
            <w:webHidden/>
          </w:rPr>
          <w:fldChar w:fldCharType="separate"/>
        </w:r>
        <w:r w:rsidR="00891E08">
          <w:rPr>
            <w:noProof/>
            <w:webHidden/>
          </w:rPr>
          <w:t>108</w:t>
        </w:r>
        <w:r w:rsidR="00891E08">
          <w:rPr>
            <w:noProof/>
            <w:webHidden/>
          </w:rPr>
          <w:fldChar w:fldCharType="end"/>
        </w:r>
      </w:hyperlink>
    </w:p>
    <w:p w14:paraId="1DCE567F" w14:textId="3F2299AA" w:rsidR="00891E08" w:rsidRDefault="00277813">
      <w:pPr>
        <w:pStyle w:val="TOC1"/>
        <w:rPr>
          <w:rFonts w:asciiTheme="minorHAnsi" w:eastAsiaTheme="minorEastAsia" w:hAnsiTheme="minorHAnsi" w:cstheme="minorBidi"/>
          <w:noProof/>
          <w:sz w:val="24"/>
        </w:rPr>
      </w:pPr>
      <w:hyperlink w:anchor="_Toc514686442" w:history="1">
        <w:r w:rsidR="00891E08" w:rsidRPr="007C6966">
          <w:rPr>
            <w:rStyle w:val="Hyperlink"/>
            <w:noProof/>
          </w:rPr>
          <w:t>17-4: Implement the Search Button</w:t>
        </w:r>
        <w:r w:rsidR="00891E08">
          <w:rPr>
            <w:noProof/>
            <w:webHidden/>
          </w:rPr>
          <w:tab/>
        </w:r>
        <w:r w:rsidR="00891E08">
          <w:rPr>
            <w:noProof/>
            <w:webHidden/>
          </w:rPr>
          <w:fldChar w:fldCharType="begin"/>
        </w:r>
        <w:r w:rsidR="00891E08">
          <w:rPr>
            <w:noProof/>
            <w:webHidden/>
          </w:rPr>
          <w:instrText xml:space="preserve"> PAGEREF _Toc514686442 \h </w:instrText>
        </w:r>
        <w:r w:rsidR="00891E08">
          <w:rPr>
            <w:noProof/>
            <w:webHidden/>
          </w:rPr>
        </w:r>
        <w:r w:rsidR="00891E08">
          <w:rPr>
            <w:noProof/>
            <w:webHidden/>
          </w:rPr>
          <w:fldChar w:fldCharType="separate"/>
        </w:r>
        <w:r w:rsidR="00891E08">
          <w:rPr>
            <w:noProof/>
            <w:webHidden/>
          </w:rPr>
          <w:t>110</w:t>
        </w:r>
        <w:r w:rsidR="00891E08">
          <w:rPr>
            <w:noProof/>
            <w:webHidden/>
          </w:rPr>
          <w:fldChar w:fldCharType="end"/>
        </w:r>
      </w:hyperlink>
    </w:p>
    <w:p w14:paraId="0FD91916" w14:textId="4E2B17E3" w:rsidR="00891E08" w:rsidRDefault="00277813">
      <w:pPr>
        <w:pStyle w:val="TOC1"/>
        <w:rPr>
          <w:rFonts w:asciiTheme="minorHAnsi" w:eastAsiaTheme="minorEastAsia" w:hAnsiTheme="minorHAnsi" w:cstheme="minorBidi"/>
          <w:noProof/>
          <w:sz w:val="24"/>
        </w:rPr>
      </w:pPr>
      <w:hyperlink w:anchor="_Toc514686443" w:history="1">
        <w:r w:rsidR="00891E08" w:rsidRPr="007C6966">
          <w:rPr>
            <w:rStyle w:val="Hyperlink"/>
            <w:noProof/>
          </w:rPr>
          <w:t>17-5: Redirecting to a Results Page</w:t>
        </w:r>
        <w:r w:rsidR="00891E08">
          <w:rPr>
            <w:noProof/>
            <w:webHidden/>
          </w:rPr>
          <w:tab/>
        </w:r>
        <w:r w:rsidR="00891E08">
          <w:rPr>
            <w:noProof/>
            <w:webHidden/>
          </w:rPr>
          <w:fldChar w:fldCharType="begin"/>
        </w:r>
        <w:r w:rsidR="00891E08">
          <w:rPr>
            <w:noProof/>
            <w:webHidden/>
          </w:rPr>
          <w:instrText xml:space="preserve"> PAGEREF _Toc514686443 \h </w:instrText>
        </w:r>
        <w:r w:rsidR="00891E08">
          <w:rPr>
            <w:noProof/>
            <w:webHidden/>
          </w:rPr>
        </w:r>
        <w:r w:rsidR="00891E08">
          <w:rPr>
            <w:noProof/>
            <w:webHidden/>
          </w:rPr>
          <w:fldChar w:fldCharType="separate"/>
        </w:r>
        <w:r w:rsidR="00891E08">
          <w:rPr>
            <w:noProof/>
            <w:webHidden/>
          </w:rPr>
          <w:t>112</w:t>
        </w:r>
        <w:r w:rsidR="00891E08">
          <w:rPr>
            <w:noProof/>
            <w:webHidden/>
          </w:rPr>
          <w:fldChar w:fldCharType="end"/>
        </w:r>
      </w:hyperlink>
    </w:p>
    <w:p w14:paraId="16A41765" w14:textId="33D9A33E" w:rsidR="00891E08" w:rsidRDefault="00277813">
      <w:pPr>
        <w:pStyle w:val="TOC1"/>
        <w:rPr>
          <w:rFonts w:asciiTheme="minorHAnsi" w:eastAsiaTheme="minorEastAsia" w:hAnsiTheme="minorHAnsi" w:cstheme="minorBidi"/>
          <w:noProof/>
          <w:sz w:val="24"/>
        </w:rPr>
      </w:pPr>
      <w:hyperlink w:anchor="_Toc514686444" w:history="1">
        <w:r w:rsidR="00891E08" w:rsidRPr="007C6966">
          <w:rPr>
            <w:rStyle w:val="Hyperlink"/>
            <w:noProof/>
          </w:rPr>
          <w:t>17-6: Handle Basic Save Errors in Your Method</w:t>
        </w:r>
        <w:r w:rsidR="00891E08">
          <w:rPr>
            <w:noProof/>
            <w:webHidden/>
          </w:rPr>
          <w:tab/>
        </w:r>
        <w:r w:rsidR="00891E08">
          <w:rPr>
            <w:noProof/>
            <w:webHidden/>
          </w:rPr>
          <w:fldChar w:fldCharType="begin"/>
        </w:r>
        <w:r w:rsidR="00891E08">
          <w:rPr>
            <w:noProof/>
            <w:webHidden/>
          </w:rPr>
          <w:instrText xml:space="preserve"> PAGEREF _Toc514686444 \h </w:instrText>
        </w:r>
        <w:r w:rsidR="00891E08">
          <w:rPr>
            <w:noProof/>
            <w:webHidden/>
          </w:rPr>
        </w:r>
        <w:r w:rsidR="00891E08">
          <w:rPr>
            <w:noProof/>
            <w:webHidden/>
          </w:rPr>
          <w:fldChar w:fldCharType="separate"/>
        </w:r>
        <w:r w:rsidR="00891E08">
          <w:rPr>
            <w:noProof/>
            <w:webHidden/>
          </w:rPr>
          <w:t>114</w:t>
        </w:r>
        <w:r w:rsidR="00891E08">
          <w:rPr>
            <w:noProof/>
            <w:webHidden/>
          </w:rPr>
          <w:fldChar w:fldCharType="end"/>
        </w:r>
      </w:hyperlink>
    </w:p>
    <w:p w14:paraId="30222C39" w14:textId="0E94446A" w:rsidR="00891E08" w:rsidRDefault="00277813">
      <w:pPr>
        <w:pStyle w:val="TOC1"/>
        <w:rPr>
          <w:rFonts w:asciiTheme="minorHAnsi" w:eastAsiaTheme="minorEastAsia" w:hAnsiTheme="minorHAnsi" w:cstheme="minorBidi"/>
          <w:noProof/>
          <w:sz w:val="24"/>
        </w:rPr>
      </w:pPr>
      <w:hyperlink w:anchor="_Toc514686445" w:history="1">
        <w:r w:rsidR="00891E08" w:rsidRPr="007C6966">
          <w:rPr>
            <w:rStyle w:val="Hyperlink"/>
            <w:noProof/>
          </w:rPr>
          <w:t>18-1: Create a Page to Display a List of Records</w:t>
        </w:r>
        <w:r w:rsidR="00891E08">
          <w:rPr>
            <w:noProof/>
            <w:webHidden/>
          </w:rPr>
          <w:tab/>
        </w:r>
        <w:r w:rsidR="00891E08">
          <w:rPr>
            <w:noProof/>
            <w:webHidden/>
          </w:rPr>
          <w:fldChar w:fldCharType="begin"/>
        </w:r>
        <w:r w:rsidR="00891E08">
          <w:rPr>
            <w:noProof/>
            <w:webHidden/>
          </w:rPr>
          <w:instrText xml:space="preserve"> PAGEREF _Toc514686445 \h </w:instrText>
        </w:r>
        <w:r w:rsidR="00891E08">
          <w:rPr>
            <w:noProof/>
            <w:webHidden/>
          </w:rPr>
        </w:r>
        <w:r w:rsidR="00891E08">
          <w:rPr>
            <w:noProof/>
            <w:webHidden/>
          </w:rPr>
          <w:fldChar w:fldCharType="separate"/>
        </w:r>
        <w:r w:rsidR="00891E08">
          <w:rPr>
            <w:noProof/>
            <w:webHidden/>
          </w:rPr>
          <w:t>116</w:t>
        </w:r>
        <w:r w:rsidR="00891E08">
          <w:rPr>
            <w:noProof/>
            <w:webHidden/>
          </w:rPr>
          <w:fldChar w:fldCharType="end"/>
        </w:r>
      </w:hyperlink>
    </w:p>
    <w:p w14:paraId="2A0758D5" w14:textId="631A5E3B" w:rsidR="00891E08" w:rsidRDefault="00277813">
      <w:pPr>
        <w:pStyle w:val="TOC1"/>
        <w:rPr>
          <w:rFonts w:asciiTheme="minorHAnsi" w:eastAsiaTheme="minorEastAsia" w:hAnsiTheme="minorHAnsi" w:cstheme="minorBidi"/>
          <w:noProof/>
          <w:sz w:val="24"/>
        </w:rPr>
      </w:pPr>
      <w:hyperlink w:anchor="_Toc514686446" w:history="1">
        <w:r w:rsidR="00891E08" w:rsidRPr="007C6966">
          <w:rPr>
            <w:rStyle w:val="Hyperlink"/>
            <w:noProof/>
          </w:rPr>
          <w:t>18-2: Integrate SOSL Search in a Visualforce Page</w:t>
        </w:r>
        <w:r w:rsidR="00891E08">
          <w:rPr>
            <w:noProof/>
            <w:webHidden/>
          </w:rPr>
          <w:tab/>
        </w:r>
        <w:r w:rsidR="00891E08">
          <w:rPr>
            <w:noProof/>
            <w:webHidden/>
          </w:rPr>
          <w:fldChar w:fldCharType="begin"/>
        </w:r>
        <w:r w:rsidR="00891E08">
          <w:rPr>
            <w:noProof/>
            <w:webHidden/>
          </w:rPr>
          <w:instrText xml:space="preserve"> PAGEREF _Toc514686446 \h </w:instrText>
        </w:r>
        <w:r w:rsidR="00891E08">
          <w:rPr>
            <w:noProof/>
            <w:webHidden/>
          </w:rPr>
        </w:r>
        <w:r w:rsidR="00891E08">
          <w:rPr>
            <w:noProof/>
            <w:webHidden/>
          </w:rPr>
          <w:fldChar w:fldCharType="separate"/>
        </w:r>
        <w:r w:rsidR="00891E08">
          <w:rPr>
            <w:noProof/>
            <w:webHidden/>
          </w:rPr>
          <w:t>117</w:t>
        </w:r>
        <w:r w:rsidR="00891E08">
          <w:rPr>
            <w:noProof/>
            <w:webHidden/>
          </w:rPr>
          <w:fldChar w:fldCharType="end"/>
        </w:r>
      </w:hyperlink>
    </w:p>
    <w:p w14:paraId="76E799D9" w14:textId="145B5EF9" w:rsidR="00891E08" w:rsidRDefault="00277813">
      <w:pPr>
        <w:pStyle w:val="TOC1"/>
        <w:rPr>
          <w:rFonts w:asciiTheme="minorHAnsi" w:eastAsiaTheme="minorEastAsia" w:hAnsiTheme="minorHAnsi" w:cstheme="minorBidi"/>
          <w:noProof/>
          <w:sz w:val="24"/>
        </w:rPr>
      </w:pPr>
      <w:hyperlink w:anchor="_Toc514686447" w:history="1">
        <w:r w:rsidR="00891E08" w:rsidRPr="007C6966">
          <w:rPr>
            <w:rStyle w:val="Hyperlink"/>
            <w:noProof/>
          </w:rPr>
          <w:t>18-3: Create a Simple Search Page</w:t>
        </w:r>
        <w:r w:rsidR="00891E08">
          <w:rPr>
            <w:noProof/>
            <w:webHidden/>
          </w:rPr>
          <w:tab/>
        </w:r>
        <w:r w:rsidR="00891E08">
          <w:rPr>
            <w:noProof/>
            <w:webHidden/>
          </w:rPr>
          <w:fldChar w:fldCharType="begin"/>
        </w:r>
        <w:r w:rsidR="00891E08">
          <w:rPr>
            <w:noProof/>
            <w:webHidden/>
          </w:rPr>
          <w:instrText xml:space="preserve"> PAGEREF _Toc514686447 \h </w:instrText>
        </w:r>
        <w:r w:rsidR="00891E08">
          <w:rPr>
            <w:noProof/>
            <w:webHidden/>
          </w:rPr>
        </w:r>
        <w:r w:rsidR="00891E08">
          <w:rPr>
            <w:noProof/>
            <w:webHidden/>
          </w:rPr>
          <w:fldChar w:fldCharType="separate"/>
        </w:r>
        <w:r w:rsidR="00891E08">
          <w:rPr>
            <w:noProof/>
            <w:webHidden/>
          </w:rPr>
          <w:t>118</w:t>
        </w:r>
        <w:r w:rsidR="00891E08">
          <w:rPr>
            <w:noProof/>
            <w:webHidden/>
          </w:rPr>
          <w:fldChar w:fldCharType="end"/>
        </w:r>
      </w:hyperlink>
    </w:p>
    <w:p w14:paraId="2E061C0F" w14:textId="66844E31" w:rsidR="00891E08" w:rsidRDefault="00277813">
      <w:pPr>
        <w:pStyle w:val="TOC1"/>
        <w:rPr>
          <w:rFonts w:asciiTheme="minorHAnsi" w:eastAsiaTheme="minorEastAsia" w:hAnsiTheme="minorHAnsi" w:cstheme="minorBidi"/>
          <w:noProof/>
          <w:sz w:val="24"/>
        </w:rPr>
      </w:pPr>
      <w:hyperlink w:anchor="_Toc514686448" w:history="1">
        <w:r w:rsidR="00891E08" w:rsidRPr="007C6966">
          <w:rPr>
            <w:rStyle w:val="Hyperlink"/>
            <w:noProof/>
          </w:rPr>
          <w:t>19-1: Determine Whether a Declarative Solution Exists</w:t>
        </w:r>
        <w:r w:rsidR="00891E08">
          <w:rPr>
            <w:noProof/>
            <w:webHidden/>
          </w:rPr>
          <w:tab/>
        </w:r>
        <w:r w:rsidR="00891E08">
          <w:rPr>
            <w:noProof/>
            <w:webHidden/>
          </w:rPr>
          <w:fldChar w:fldCharType="begin"/>
        </w:r>
        <w:r w:rsidR="00891E08">
          <w:rPr>
            <w:noProof/>
            <w:webHidden/>
          </w:rPr>
          <w:instrText xml:space="preserve"> PAGEREF _Toc514686448 \h </w:instrText>
        </w:r>
        <w:r w:rsidR="00891E08">
          <w:rPr>
            <w:noProof/>
            <w:webHidden/>
          </w:rPr>
        </w:r>
        <w:r w:rsidR="00891E08">
          <w:rPr>
            <w:noProof/>
            <w:webHidden/>
          </w:rPr>
          <w:fldChar w:fldCharType="separate"/>
        </w:r>
        <w:r w:rsidR="00891E08">
          <w:rPr>
            <w:noProof/>
            <w:webHidden/>
          </w:rPr>
          <w:t>120</w:t>
        </w:r>
        <w:r w:rsidR="00891E08">
          <w:rPr>
            <w:noProof/>
            <w:webHidden/>
          </w:rPr>
          <w:fldChar w:fldCharType="end"/>
        </w:r>
      </w:hyperlink>
    </w:p>
    <w:p w14:paraId="3B6F399A" w14:textId="07DF3964" w:rsidR="00891E08" w:rsidRDefault="00277813">
      <w:pPr>
        <w:pStyle w:val="TOC1"/>
        <w:rPr>
          <w:rFonts w:asciiTheme="minorHAnsi" w:eastAsiaTheme="minorEastAsia" w:hAnsiTheme="minorHAnsi" w:cstheme="minorBidi"/>
          <w:noProof/>
          <w:sz w:val="24"/>
        </w:rPr>
      </w:pPr>
      <w:hyperlink w:anchor="_Toc514686449" w:history="1">
        <w:r w:rsidR="00891E08" w:rsidRPr="007C6966">
          <w:rPr>
            <w:rStyle w:val="Hyperlink"/>
            <w:noProof/>
          </w:rPr>
          <w:t>19-2: Defend Against SOQL Injection</w:t>
        </w:r>
        <w:r w:rsidR="00891E08">
          <w:rPr>
            <w:noProof/>
            <w:webHidden/>
          </w:rPr>
          <w:tab/>
        </w:r>
        <w:r w:rsidR="00891E08">
          <w:rPr>
            <w:noProof/>
            <w:webHidden/>
          </w:rPr>
          <w:fldChar w:fldCharType="begin"/>
        </w:r>
        <w:r w:rsidR="00891E08">
          <w:rPr>
            <w:noProof/>
            <w:webHidden/>
          </w:rPr>
          <w:instrText xml:space="preserve"> PAGEREF _Toc514686449 \h </w:instrText>
        </w:r>
        <w:r w:rsidR="00891E08">
          <w:rPr>
            <w:noProof/>
            <w:webHidden/>
          </w:rPr>
        </w:r>
        <w:r w:rsidR="00891E08">
          <w:rPr>
            <w:noProof/>
            <w:webHidden/>
          </w:rPr>
          <w:fldChar w:fldCharType="separate"/>
        </w:r>
        <w:r w:rsidR="00891E08">
          <w:rPr>
            <w:noProof/>
            <w:webHidden/>
          </w:rPr>
          <w:t>122</w:t>
        </w:r>
        <w:r w:rsidR="00891E08">
          <w:rPr>
            <w:noProof/>
            <w:webHidden/>
          </w:rPr>
          <w:fldChar w:fldCharType="end"/>
        </w:r>
      </w:hyperlink>
    </w:p>
    <w:p w14:paraId="35018DBB" w14:textId="7228C12F" w:rsidR="00891E08" w:rsidRDefault="00277813">
      <w:pPr>
        <w:pStyle w:val="TOC1"/>
        <w:rPr>
          <w:rFonts w:asciiTheme="minorHAnsi" w:eastAsiaTheme="minorEastAsia" w:hAnsiTheme="minorHAnsi" w:cstheme="minorBidi"/>
          <w:noProof/>
          <w:sz w:val="24"/>
        </w:rPr>
      </w:pPr>
      <w:hyperlink w:anchor="_Toc514686450" w:history="1">
        <w:r w:rsidR="00891E08" w:rsidRPr="007C6966">
          <w:rPr>
            <w:rStyle w:val="Hyperlink"/>
            <w:noProof/>
          </w:rPr>
          <w:t>19-3: Create a Custom Button that Uses JavaScript (Optional)</w:t>
        </w:r>
        <w:r w:rsidR="00891E08">
          <w:rPr>
            <w:noProof/>
            <w:webHidden/>
          </w:rPr>
          <w:tab/>
        </w:r>
        <w:r w:rsidR="00891E08">
          <w:rPr>
            <w:noProof/>
            <w:webHidden/>
          </w:rPr>
          <w:fldChar w:fldCharType="begin"/>
        </w:r>
        <w:r w:rsidR="00891E08">
          <w:rPr>
            <w:noProof/>
            <w:webHidden/>
          </w:rPr>
          <w:instrText xml:space="preserve"> PAGEREF _Toc514686450 \h </w:instrText>
        </w:r>
        <w:r w:rsidR="00891E08">
          <w:rPr>
            <w:noProof/>
            <w:webHidden/>
          </w:rPr>
        </w:r>
        <w:r w:rsidR="00891E08">
          <w:rPr>
            <w:noProof/>
            <w:webHidden/>
          </w:rPr>
          <w:fldChar w:fldCharType="separate"/>
        </w:r>
        <w:r w:rsidR="00891E08">
          <w:rPr>
            <w:noProof/>
            <w:webHidden/>
          </w:rPr>
          <w:t>124</w:t>
        </w:r>
        <w:r w:rsidR="00891E08">
          <w:rPr>
            <w:noProof/>
            <w:webHidden/>
          </w:rPr>
          <w:fldChar w:fldCharType="end"/>
        </w:r>
      </w:hyperlink>
    </w:p>
    <w:p w14:paraId="17A70F09" w14:textId="0230D3D0" w:rsidR="00891E08" w:rsidRDefault="00277813">
      <w:pPr>
        <w:pStyle w:val="TOC1"/>
        <w:rPr>
          <w:rFonts w:asciiTheme="minorHAnsi" w:eastAsiaTheme="minorEastAsia" w:hAnsiTheme="minorHAnsi" w:cstheme="minorBidi"/>
          <w:noProof/>
          <w:sz w:val="24"/>
        </w:rPr>
      </w:pPr>
      <w:hyperlink w:anchor="_Toc514686451" w:history="1">
        <w:r w:rsidR="00891E08" w:rsidRPr="007C6966">
          <w:rPr>
            <w:rStyle w:val="Hyperlink"/>
            <w:noProof/>
          </w:rPr>
          <w:t>20-1: Write the Test Method for the Constructor</w:t>
        </w:r>
        <w:r w:rsidR="00891E08">
          <w:rPr>
            <w:noProof/>
            <w:webHidden/>
          </w:rPr>
          <w:tab/>
        </w:r>
        <w:r w:rsidR="00891E08">
          <w:rPr>
            <w:noProof/>
            <w:webHidden/>
          </w:rPr>
          <w:fldChar w:fldCharType="begin"/>
        </w:r>
        <w:r w:rsidR="00891E08">
          <w:rPr>
            <w:noProof/>
            <w:webHidden/>
          </w:rPr>
          <w:instrText xml:space="preserve"> PAGEREF _Toc514686451 \h </w:instrText>
        </w:r>
        <w:r w:rsidR="00891E08">
          <w:rPr>
            <w:noProof/>
            <w:webHidden/>
          </w:rPr>
        </w:r>
        <w:r w:rsidR="00891E08">
          <w:rPr>
            <w:noProof/>
            <w:webHidden/>
          </w:rPr>
          <w:fldChar w:fldCharType="separate"/>
        </w:r>
        <w:r w:rsidR="00891E08">
          <w:rPr>
            <w:noProof/>
            <w:webHidden/>
          </w:rPr>
          <w:t>126</w:t>
        </w:r>
        <w:r w:rsidR="00891E08">
          <w:rPr>
            <w:noProof/>
            <w:webHidden/>
          </w:rPr>
          <w:fldChar w:fldCharType="end"/>
        </w:r>
      </w:hyperlink>
    </w:p>
    <w:p w14:paraId="7EF88669" w14:textId="7E7FCB82" w:rsidR="00891E08" w:rsidRDefault="00277813">
      <w:pPr>
        <w:pStyle w:val="TOC1"/>
        <w:rPr>
          <w:rFonts w:asciiTheme="minorHAnsi" w:eastAsiaTheme="minorEastAsia" w:hAnsiTheme="minorHAnsi" w:cstheme="minorBidi"/>
          <w:noProof/>
          <w:sz w:val="24"/>
        </w:rPr>
      </w:pPr>
      <w:hyperlink w:anchor="_Toc514686452" w:history="1">
        <w:r w:rsidR="00891E08" w:rsidRPr="007C6966">
          <w:rPr>
            <w:rStyle w:val="Hyperlink"/>
            <w:noProof/>
          </w:rPr>
          <w:t>20-2: Write Unit Tests for Action Methods</w:t>
        </w:r>
        <w:r w:rsidR="00891E08">
          <w:rPr>
            <w:noProof/>
            <w:webHidden/>
          </w:rPr>
          <w:tab/>
        </w:r>
        <w:r w:rsidR="00891E08">
          <w:rPr>
            <w:noProof/>
            <w:webHidden/>
          </w:rPr>
          <w:fldChar w:fldCharType="begin"/>
        </w:r>
        <w:r w:rsidR="00891E08">
          <w:rPr>
            <w:noProof/>
            <w:webHidden/>
          </w:rPr>
          <w:instrText xml:space="preserve"> PAGEREF _Toc514686452 \h </w:instrText>
        </w:r>
        <w:r w:rsidR="00891E08">
          <w:rPr>
            <w:noProof/>
            <w:webHidden/>
          </w:rPr>
        </w:r>
        <w:r w:rsidR="00891E08">
          <w:rPr>
            <w:noProof/>
            <w:webHidden/>
          </w:rPr>
          <w:fldChar w:fldCharType="separate"/>
        </w:r>
        <w:r w:rsidR="00891E08">
          <w:rPr>
            <w:noProof/>
            <w:webHidden/>
          </w:rPr>
          <w:t>128</w:t>
        </w:r>
        <w:r w:rsidR="00891E08">
          <w:rPr>
            <w:noProof/>
            <w:webHidden/>
          </w:rPr>
          <w:fldChar w:fldCharType="end"/>
        </w:r>
      </w:hyperlink>
    </w:p>
    <w:p w14:paraId="1F49688D" w14:textId="7A753201" w:rsidR="00891E08" w:rsidRDefault="00277813">
      <w:pPr>
        <w:pStyle w:val="TOC1"/>
        <w:rPr>
          <w:rFonts w:asciiTheme="minorHAnsi" w:eastAsiaTheme="minorEastAsia" w:hAnsiTheme="minorHAnsi" w:cstheme="minorBidi"/>
          <w:noProof/>
          <w:sz w:val="24"/>
        </w:rPr>
      </w:pPr>
      <w:hyperlink w:anchor="_Toc514686453" w:history="1">
        <w:r w:rsidR="00891E08" w:rsidRPr="007C6966">
          <w:rPr>
            <w:rStyle w:val="Hyperlink"/>
            <w:noProof/>
          </w:rPr>
          <w:t>20-3: Write Unit Tests for Getters and Setters</w:t>
        </w:r>
        <w:r w:rsidR="00891E08">
          <w:rPr>
            <w:noProof/>
            <w:webHidden/>
          </w:rPr>
          <w:tab/>
        </w:r>
        <w:r w:rsidR="00891E08">
          <w:rPr>
            <w:noProof/>
            <w:webHidden/>
          </w:rPr>
          <w:fldChar w:fldCharType="begin"/>
        </w:r>
        <w:r w:rsidR="00891E08">
          <w:rPr>
            <w:noProof/>
            <w:webHidden/>
          </w:rPr>
          <w:instrText xml:space="preserve"> PAGEREF _Toc514686453 \h </w:instrText>
        </w:r>
        <w:r w:rsidR="00891E08">
          <w:rPr>
            <w:noProof/>
            <w:webHidden/>
          </w:rPr>
        </w:r>
        <w:r w:rsidR="00891E08">
          <w:rPr>
            <w:noProof/>
            <w:webHidden/>
          </w:rPr>
          <w:fldChar w:fldCharType="separate"/>
        </w:r>
        <w:r w:rsidR="00891E08">
          <w:rPr>
            <w:noProof/>
            <w:webHidden/>
          </w:rPr>
          <w:t>130</w:t>
        </w:r>
        <w:r w:rsidR="00891E08">
          <w:rPr>
            <w:noProof/>
            <w:webHidden/>
          </w:rPr>
          <w:fldChar w:fldCharType="end"/>
        </w:r>
      </w:hyperlink>
    </w:p>
    <w:p w14:paraId="3F2EE174" w14:textId="5282C7F3" w:rsidR="00B74150" w:rsidRPr="00EC1234" w:rsidRDefault="00EC030D" w:rsidP="00E903E9">
      <w:pPr>
        <w:pStyle w:val="TOC1"/>
      </w:pPr>
      <w:r w:rsidRPr="008066E6">
        <w:fldChar w:fldCharType="end"/>
      </w:r>
    </w:p>
    <w:p w14:paraId="0ADE0FB6" w14:textId="77777777" w:rsidR="00B74150" w:rsidRPr="00EC1234" w:rsidRDefault="00B74150" w:rsidP="008066E6">
      <w:pPr>
        <w:pStyle w:val="TOC1"/>
      </w:pPr>
      <w:r w:rsidRPr="00EC1234">
        <w:br w:type="page"/>
      </w:r>
    </w:p>
    <w:p w14:paraId="28535171" w14:textId="048C0665" w:rsidR="00C078AC" w:rsidRPr="008066E6" w:rsidRDefault="00EC030D" w:rsidP="007171E9">
      <w:pPr>
        <w:pStyle w:val="ExerciseTitle"/>
        <w:rPr>
          <w:color w:val="auto"/>
        </w:rPr>
      </w:pPr>
      <w:bookmarkStart w:id="1" w:name="_Toc514686390"/>
      <w:r w:rsidRPr="00EC1234">
        <w:lastRenderedPageBreak/>
        <w:t>1</w:t>
      </w:r>
      <w:r w:rsidR="00C078AC" w:rsidRPr="00EC1234">
        <w:t>-1: Explore the Certification App</w:t>
      </w:r>
      <w:bookmarkEnd w:id="1"/>
      <w:r w:rsidR="00BA1F43" w:rsidRPr="008066E6">
        <w:rPr>
          <w:color w:val="auto"/>
        </w:rPr>
        <w:br/>
      </w:r>
    </w:p>
    <w:p w14:paraId="5BBE8E31" w14:textId="77777777" w:rsidR="007025E6" w:rsidRPr="008066E6" w:rsidRDefault="007025E6"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1F68373E" w14:textId="3861D2E1" w:rsidR="00C078AC" w:rsidRPr="008066E6" w:rsidRDefault="00C078AC" w:rsidP="008066E6">
      <w:pPr>
        <w:spacing w:before="120" w:after="120"/>
        <w:rPr>
          <w:rFonts w:ascii="Salesforce Sans" w:hAnsi="Salesforce Sans" w:cs="Arial"/>
          <w:color w:val="000000" w:themeColor="text1"/>
          <w:sz w:val="22"/>
          <w:szCs w:val="22"/>
        </w:rPr>
      </w:pPr>
      <w:r w:rsidRPr="008066E6">
        <w:rPr>
          <w:rFonts w:ascii="Salesforce Sans" w:hAnsi="Salesforce Sans" w:cs="Arial"/>
          <w:color w:val="000000" w:themeColor="text1"/>
          <w:sz w:val="22"/>
          <w:szCs w:val="22"/>
        </w:rPr>
        <w:t>Familiarize yourself with the custom certification app.</w:t>
      </w:r>
      <w:r w:rsidR="00BA1F43" w:rsidRPr="008066E6">
        <w:rPr>
          <w:rFonts w:ascii="Salesforce Sans" w:hAnsi="Salesforce Sans" w:cs="Arial"/>
          <w:color w:val="000000" w:themeColor="text1"/>
          <w:sz w:val="22"/>
          <w:szCs w:val="22"/>
        </w:rPr>
        <w:br/>
      </w:r>
    </w:p>
    <w:p w14:paraId="7C1BFB2B" w14:textId="77777777" w:rsidR="00C078AC" w:rsidRPr="008066E6" w:rsidRDefault="00C078AC" w:rsidP="008066E6">
      <w:pPr>
        <w:pStyle w:val="GoalTskTimeInstr"/>
        <w:spacing w:before="120" w:after="120"/>
        <w:rPr>
          <w:rFonts w:ascii="Salesforce Sans" w:hAnsi="Salesforce Sans" w:cs="Arial"/>
          <w:color w:val="000000" w:themeColor="text1"/>
          <w:sz w:val="22"/>
          <w:szCs w:val="22"/>
        </w:rPr>
      </w:pPr>
      <w:r w:rsidRPr="008066E6">
        <w:rPr>
          <w:rFonts w:ascii="Salesforce Sans" w:hAnsi="Salesforce Sans" w:cs="Arial"/>
          <w:color w:val="000000" w:themeColor="text1"/>
          <w:sz w:val="22"/>
          <w:szCs w:val="22"/>
        </w:rPr>
        <w:t>Tasks:</w:t>
      </w:r>
    </w:p>
    <w:p w14:paraId="587FA2EC" w14:textId="3CAD66C0" w:rsidR="00C078AC" w:rsidRPr="008066E6" w:rsidRDefault="00C078AC" w:rsidP="008066E6">
      <w:pPr>
        <w:pStyle w:val="Heading1"/>
        <w:spacing w:before="120"/>
        <w:contextualSpacing w:val="0"/>
        <w:rPr>
          <w:rFonts w:ascii="Salesforce Sans" w:hAnsi="Salesforce Sans" w:cs="Arial"/>
          <w:color w:val="000000" w:themeColor="text1"/>
          <w:szCs w:val="22"/>
        </w:rPr>
      </w:pPr>
      <w:r w:rsidRPr="008066E6">
        <w:rPr>
          <w:rFonts w:ascii="Salesforce Sans" w:hAnsi="Salesforce Sans" w:cs="Arial"/>
          <w:color w:val="000000" w:themeColor="text1"/>
          <w:szCs w:val="22"/>
        </w:rPr>
        <w:fldChar w:fldCharType="begin"/>
      </w:r>
      <w:r w:rsidRPr="008066E6">
        <w:rPr>
          <w:rFonts w:ascii="Salesforce Sans" w:hAnsi="Salesforce Sans" w:cs="Arial"/>
          <w:color w:val="000000" w:themeColor="text1"/>
          <w:szCs w:val="22"/>
        </w:rPr>
        <w:instrText xml:space="preserve"> SEQ H1 \* Arabic \r 1 \* MERGEFORMAT </w:instrText>
      </w:r>
      <w:r w:rsidRPr="008066E6">
        <w:rPr>
          <w:rFonts w:ascii="Salesforce Sans" w:hAnsi="Salesforce Sans" w:cs="Arial"/>
          <w:color w:val="000000" w:themeColor="text1"/>
          <w:szCs w:val="22"/>
        </w:rPr>
        <w:fldChar w:fldCharType="separate"/>
      </w:r>
      <w:r w:rsidR="003B1717" w:rsidRPr="008066E6">
        <w:rPr>
          <w:rFonts w:ascii="Salesforce Sans" w:hAnsi="Salesforce Sans" w:cs="Arial"/>
          <w:noProof/>
          <w:color w:val="000000" w:themeColor="text1"/>
          <w:szCs w:val="22"/>
        </w:rPr>
        <w:t>1</w:t>
      </w:r>
      <w:r w:rsidRPr="008066E6">
        <w:rPr>
          <w:rFonts w:ascii="Salesforce Sans" w:hAnsi="Salesforce Sans" w:cs="Arial"/>
          <w:noProof/>
          <w:color w:val="000000" w:themeColor="text1"/>
          <w:szCs w:val="22"/>
        </w:rPr>
        <w:fldChar w:fldCharType="end"/>
      </w:r>
      <w:r w:rsidRPr="008066E6">
        <w:rPr>
          <w:rFonts w:ascii="Salesforce Sans" w:hAnsi="Salesforce Sans" w:cs="Arial"/>
          <w:color w:val="000000" w:themeColor="text1"/>
          <w:szCs w:val="22"/>
        </w:rPr>
        <w:t>.</w:t>
      </w:r>
      <w:r w:rsidRPr="008066E6">
        <w:rPr>
          <w:rFonts w:ascii="Salesforce Sans" w:hAnsi="Salesforce Sans" w:cs="Arial"/>
          <w:color w:val="000000" w:themeColor="text1"/>
          <w:szCs w:val="22"/>
        </w:rPr>
        <w:tab/>
        <w:t>Locate the correct Service Vendor account.</w:t>
      </w:r>
    </w:p>
    <w:p w14:paraId="339A0CC7" w14:textId="129DC8E6" w:rsidR="00C078AC" w:rsidRPr="008066E6" w:rsidRDefault="00C078AC" w:rsidP="008066E6">
      <w:pPr>
        <w:pStyle w:val="Heading1"/>
        <w:spacing w:before="120"/>
        <w:contextualSpacing w:val="0"/>
        <w:rPr>
          <w:rFonts w:ascii="Salesforce Sans" w:hAnsi="Salesforce Sans" w:cs="Arial"/>
          <w:color w:val="000000" w:themeColor="text1"/>
          <w:szCs w:val="22"/>
        </w:rPr>
      </w:pPr>
      <w:r w:rsidRPr="008066E6">
        <w:rPr>
          <w:rFonts w:ascii="Salesforce Sans" w:hAnsi="Salesforce Sans" w:cs="Arial"/>
          <w:color w:val="000000" w:themeColor="text1"/>
          <w:szCs w:val="22"/>
        </w:rPr>
        <w:fldChar w:fldCharType="begin"/>
      </w:r>
      <w:r w:rsidRPr="008066E6">
        <w:rPr>
          <w:rFonts w:ascii="Salesforce Sans" w:hAnsi="Salesforce Sans" w:cs="Arial"/>
          <w:color w:val="000000" w:themeColor="text1"/>
          <w:szCs w:val="22"/>
        </w:rPr>
        <w:instrText xml:space="preserve"> SEQ H1 \n \* Arabic \* MERGEFORMAT </w:instrText>
      </w:r>
      <w:r w:rsidRPr="008066E6">
        <w:rPr>
          <w:rFonts w:ascii="Salesforce Sans" w:hAnsi="Salesforce Sans" w:cs="Arial"/>
          <w:color w:val="000000" w:themeColor="text1"/>
          <w:szCs w:val="22"/>
        </w:rPr>
        <w:fldChar w:fldCharType="separate"/>
      </w:r>
      <w:r w:rsidR="003B1717" w:rsidRPr="008066E6">
        <w:rPr>
          <w:rFonts w:ascii="Salesforce Sans" w:hAnsi="Salesforce Sans" w:cs="Arial"/>
          <w:noProof/>
          <w:color w:val="000000" w:themeColor="text1"/>
          <w:szCs w:val="22"/>
        </w:rPr>
        <w:t>2</w:t>
      </w:r>
      <w:r w:rsidRPr="008066E6">
        <w:rPr>
          <w:rFonts w:ascii="Salesforce Sans" w:hAnsi="Salesforce Sans" w:cs="Arial"/>
          <w:noProof/>
          <w:color w:val="000000" w:themeColor="text1"/>
          <w:szCs w:val="22"/>
        </w:rPr>
        <w:fldChar w:fldCharType="end"/>
      </w:r>
      <w:r w:rsidRPr="008066E6">
        <w:rPr>
          <w:rFonts w:ascii="Salesforce Sans" w:hAnsi="Salesforce Sans" w:cs="Arial"/>
          <w:color w:val="000000" w:themeColor="text1"/>
          <w:szCs w:val="22"/>
        </w:rPr>
        <w:t>.</w:t>
      </w:r>
      <w:r w:rsidRPr="008066E6">
        <w:rPr>
          <w:rFonts w:ascii="Salesforce Sans" w:hAnsi="Salesforce Sans" w:cs="Arial"/>
          <w:color w:val="000000" w:themeColor="text1"/>
          <w:szCs w:val="22"/>
        </w:rPr>
        <w:tab/>
        <w:t xml:space="preserve">Create a new technician record.  </w:t>
      </w:r>
    </w:p>
    <w:p w14:paraId="37E90E5A" w14:textId="3A4B4A8E" w:rsidR="00C078AC" w:rsidRPr="008066E6" w:rsidRDefault="00C078AC" w:rsidP="008066E6">
      <w:pPr>
        <w:pStyle w:val="Heading1"/>
        <w:spacing w:before="120"/>
        <w:contextualSpacing w:val="0"/>
        <w:rPr>
          <w:rFonts w:ascii="Salesforce Sans" w:hAnsi="Salesforce Sans" w:cs="Arial"/>
          <w:color w:val="000000" w:themeColor="text1"/>
          <w:szCs w:val="22"/>
        </w:rPr>
      </w:pPr>
      <w:r w:rsidRPr="008066E6">
        <w:rPr>
          <w:rFonts w:ascii="Salesforce Sans" w:hAnsi="Salesforce Sans" w:cs="Arial"/>
          <w:color w:val="000000" w:themeColor="text1"/>
          <w:szCs w:val="22"/>
        </w:rPr>
        <w:fldChar w:fldCharType="begin"/>
      </w:r>
      <w:r w:rsidRPr="008066E6">
        <w:rPr>
          <w:rFonts w:ascii="Salesforce Sans" w:hAnsi="Salesforce Sans" w:cs="Arial"/>
          <w:color w:val="000000" w:themeColor="text1"/>
          <w:szCs w:val="22"/>
        </w:rPr>
        <w:instrText xml:space="preserve"> SEQ H1 \n \* Arabic \* MERGEFORMAT </w:instrText>
      </w:r>
      <w:r w:rsidRPr="008066E6">
        <w:rPr>
          <w:rFonts w:ascii="Salesforce Sans" w:hAnsi="Salesforce Sans" w:cs="Arial"/>
          <w:color w:val="000000" w:themeColor="text1"/>
          <w:szCs w:val="22"/>
        </w:rPr>
        <w:fldChar w:fldCharType="separate"/>
      </w:r>
      <w:r w:rsidR="003B1717" w:rsidRPr="008066E6">
        <w:rPr>
          <w:rFonts w:ascii="Salesforce Sans" w:hAnsi="Salesforce Sans" w:cs="Arial"/>
          <w:noProof/>
          <w:color w:val="000000" w:themeColor="text1"/>
          <w:szCs w:val="22"/>
        </w:rPr>
        <w:t>3</w:t>
      </w:r>
      <w:r w:rsidRPr="008066E6">
        <w:rPr>
          <w:rFonts w:ascii="Salesforce Sans" w:hAnsi="Salesforce Sans" w:cs="Arial"/>
          <w:noProof/>
          <w:color w:val="000000" w:themeColor="text1"/>
          <w:szCs w:val="22"/>
        </w:rPr>
        <w:fldChar w:fldCharType="end"/>
      </w:r>
      <w:r w:rsidRPr="008066E6">
        <w:rPr>
          <w:rFonts w:ascii="Salesforce Sans" w:hAnsi="Salesforce Sans" w:cs="Arial"/>
          <w:color w:val="000000" w:themeColor="text1"/>
          <w:szCs w:val="22"/>
        </w:rPr>
        <w:t>.</w:t>
      </w:r>
      <w:r w:rsidRPr="008066E6">
        <w:rPr>
          <w:rFonts w:ascii="Salesforce Sans" w:hAnsi="Salesforce Sans" w:cs="Arial"/>
          <w:color w:val="000000" w:themeColor="text1"/>
          <w:szCs w:val="22"/>
        </w:rPr>
        <w:tab/>
        <w:t xml:space="preserve">Sign your new technician up for training. </w:t>
      </w:r>
    </w:p>
    <w:p w14:paraId="02D8674B" w14:textId="02042804" w:rsidR="00C078AC" w:rsidRPr="008066E6" w:rsidRDefault="00C078AC" w:rsidP="008066E6">
      <w:pPr>
        <w:pStyle w:val="Heading1"/>
        <w:spacing w:before="120"/>
        <w:contextualSpacing w:val="0"/>
        <w:rPr>
          <w:rFonts w:ascii="Salesforce Sans" w:hAnsi="Salesforce Sans" w:cs="Arial"/>
          <w:color w:val="000000" w:themeColor="text1"/>
          <w:szCs w:val="22"/>
        </w:rPr>
      </w:pPr>
      <w:r w:rsidRPr="008066E6">
        <w:rPr>
          <w:rFonts w:ascii="Salesforce Sans" w:hAnsi="Salesforce Sans" w:cs="Arial"/>
          <w:color w:val="000000" w:themeColor="text1"/>
          <w:szCs w:val="22"/>
        </w:rPr>
        <w:fldChar w:fldCharType="begin"/>
      </w:r>
      <w:r w:rsidRPr="008066E6">
        <w:rPr>
          <w:rFonts w:ascii="Salesforce Sans" w:hAnsi="Salesforce Sans" w:cs="Arial"/>
          <w:color w:val="000000" w:themeColor="text1"/>
          <w:szCs w:val="22"/>
        </w:rPr>
        <w:instrText xml:space="preserve"> SEQ H1 \n \* Arabic \* MERGEFORMAT </w:instrText>
      </w:r>
      <w:r w:rsidRPr="008066E6">
        <w:rPr>
          <w:rFonts w:ascii="Salesforce Sans" w:hAnsi="Salesforce Sans" w:cs="Arial"/>
          <w:color w:val="000000" w:themeColor="text1"/>
          <w:szCs w:val="22"/>
        </w:rPr>
        <w:fldChar w:fldCharType="separate"/>
      </w:r>
      <w:r w:rsidR="003B1717" w:rsidRPr="008066E6">
        <w:rPr>
          <w:rFonts w:ascii="Salesforce Sans" w:hAnsi="Salesforce Sans" w:cs="Arial"/>
          <w:noProof/>
          <w:color w:val="000000" w:themeColor="text1"/>
          <w:szCs w:val="22"/>
        </w:rPr>
        <w:t>4</w:t>
      </w:r>
      <w:r w:rsidRPr="008066E6">
        <w:rPr>
          <w:rFonts w:ascii="Salesforce Sans" w:hAnsi="Salesforce Sans" w:cs="Arial"/>
          <w:noProof/>
          <w:color w:val="000000" w:themeColor="text1"/>
          <w:szCs w:val="22"/>
        </w:rPr>
        <w:fldChar w:fldCharType="end"/>
      </w:r>
      <w:r w:rsidRPr="008066E6">
        <w:rPr>
          <w:rFonts w:ascii="Salesforce Sans" w:hAnsi="Salesforce Sans" w:cs="Arial"/>
          <w:color w:val="000000" w:themeColor="text1"/>
          <w:szCs w:val="22"/>
        </w:rPr>
        <w:t>.</w:t>
      </w:r>
      <w:r w:rsidRPr="008066E6">
        <w:rPr>
          <w:rFonts w:ascii="Salesforce Sans" w:hAnsi="Salesforce Sans" w:cs="Arial"/>
          <w:color w:val="000000" w:themeColor="text1"/>
          <w:szCs w:val="22"/>
        </w:rPr>
        <w:tab/>
        <w:t>Add a certification attempt for your technician.</w:t>
      </w:r>
    </w:p>
    <w:p w14:paraId="42FF5E7F" w14:textId="25907544" w:rsidR="00C078AC" w:rsidRPr="008066E6" w:rsidRDefault="00C078AC" w:rsidP="008066E6">
      <w:pPr>
        <w:pStyle w:val="Heading1"/>
        <w:spacing w:before="120"/>
        <w:contextualSpacing w:val="0"/>
        <w:rPr>
          <w:rFonts w:ascii="Salesforce Sans" w:hAnsi="Salesforce Sans" w:cs="Arial"/>
          <w:color w:val="000000" w:themeColor="text1"/>
          <w:szCs w:val="22"/>
        </w:rPr>
      </w:pPr>
      <w:r w:rsidRPr="008066E6">
        <w:rPr>
          <w:rFonts w:ascii="Salesforce Sans" w:hAnsi="Salesforce Sans" w:cs="Arial"/>
          <w:color w:val="000000" w:themeColor="text1"/>
          <w:szCs w:val="22"/>
        </w:rPr>
        <w:fldChar w:fldCharType="begin"/>
      </w:r>
      <w:r w:rsidRPr="008066E6">
        <w:rPr>
          <w:rFonts w:ascii="Salesforce Sans" w:hAnsi="Salesforce Sans" w:cs="Arial"/>
          <w:color w:val="000000" w:themeColor="text1"/>
          <w:szCs w:val="22"/>
        </w:rPr>
        <w:instrText xml:space="preserve"> SEQ H1 \n \* Arabic \* MERGEFORMAT </w:instrText>
      </w:r>
      <w:r w:rsidRPr="008066E6">
        <w:rPr>
          <w:rFonts w:ascii="Salesforce Sans" w:hAnsi="Salesforce Sans" w:cs="Arial"/>
          <w:color w:val="000000" w:themeColor="text1"/>
          <w:szCs w:val="22"/>
        </w:rPr>
        <w:fldChar w:fldCharType="separate"/>
      </w:r>
      <w:r w:rsidR="003B1717" w:rsidRPr="008066E6">
        <w:rPr>
          <w:rFonts w:ascii="Salesforce Sans" w:hAnsi="Salesforce Sans" w:cs="Arial"/>
          <w:noProof/>
          <w:color w:val="000000" w:themeColor="text1"/>
          <w:szCs w:val="22"/>
        </w:rPr>
        <w:t>5</w:t>
      </w:r>
      <w:r w:rsidRPr="008066E6">
        <w:rPr>
          <w:rFonts w:ascii="Salesforce Sans" w:hAnsi="Salesforce Sans" w:cs="Arial"/>
          <w:noProof/>
          <w:color w:val="000000" w:themeColor="text1"/>
          <w:szCs w:val="22"/>
        </w:rPr>
        <w:fldChar w:fldCharType="end"/>
      </w:r>
      <w:r w:rsidRPr="008066E6">
        <w:rPr>
          <w:rFonts w:ascii="Salesforce Sans" w:hAnsi="Salesforce Sans" w:cs="Arial"/>
          <w:color w:val="000000" w:themeColor="text1"/>
          <w:szCs w:val="22"/>
        </w:rPr>
        <w:t>.</w:t>
      </w:r>
      <w:r w:rsidRPr="008066E6">
        <w:rPr>
          <w:rFonts w:ascii="Salesforce Sans" w:hAnsi="Salesforce Sans" w:cs="Arial"/>
          <w:color w:val="000000" w:themeColor="text1"/>
          <w:szCs w:val="22"/>
        </w:rPr>
        <w:tab/>
        <w:t>Document that your technician has earned the certification.</w:t>
      </w:r>
    </w:p>
    <w:p w14:paraId="59D8F518" w14:textId="77777777" w:rsidR="00C078AC" w:rsidRPr="008066E6" w:rsidRDefault="00C078AC" w:rsidP="008066E6">
      <w:pPr>
        <w:pStyle w:val="Heading1"/>
        <w:spacing w:before="120"/>
        <w:contextualSpacing w:val="0"/>
        <w:rPr>
          <w:rFonts w:ascii="Salesforce Sans" w:hAnsi="Salesforce Sans" w:cs="Arial"/>
          <w:color w:val="000000" w:themeColor="text1"/>
          <w:szCs w:val="22"/>
        </w:rPr>
      </w:pPr>
    </w:p>
    <w:p w14:paraId="733F8B15" w14:textId="77777777" w:rsidR="00C078AC" w:rsidRPr="008066E6" w:rsidRDefault="00C078AC" w:rsidP="008066E6">
      <w:pPr>
        <w:pStyle w:val="GoalTskTimeInstr"/>
        <w:spacing w:before="120" w:after="120"/>
        <w:rPr>
          <w:rFonts w:ascii="Salesforce Sans" w:hAnsi="Salesforce Sans" w:cs="Arial"/>
          <w:color w:val="000000" w:themeColor="text1"/>
          <w:sz w:val="22"/>
          <w:szCs w:val="22"/>
        </w:rPr>
      </w:pPr>
      <w:r w:rsidRPr="008066E6">
        <w:rPr>
          <w:rFonts w:ascii="Salesforce Sans" w:hAnsi="Salesforce Sans" w:cs="Arial"/>
          <w:color w:val="000000" w:themeColor="text1"/>
          <w:sz w:val="22"/>
          <w:szCs w:val="22"/>
        </w:rPr>
        <w:t>Time:</w:t>
      </w:r>
    </w:p>
    <w:p w14:paraId="67C79E03" w14:textId="77777777" w:rsidR="00C078AC" w:rsidRPr="008066E6" w:rsidRDefault="00C078AC" w:rsidP="008066E6">
      <w:pPr>
        <w:spacing w:before="120" w:after="120"/>
        <w:rPr>
          <w:rFonts w:ascii="Salesforce Sans" w:hAnsi="Salesforce Sans" w:cs="Arial"/>
          <w:color w:val="000000" w:themeColor="text1"/>
          <w:sz w:val="22"/>
          <w:szCs w:val="22"/>
        </w:rPr>
      </w:pPr>
      <w:r w:rsidRPr="008066E6">
        <w:rPr>
          <w:rFonts w:ascii="Salesforce Sans" w:hAnsi="Salesforce Sans" w:cs="Arial"/>
          <w:color w:val="000000" w:themeColor="text1"/>
          <w:sz w:val="22"/>
          <w:szCs w:val="22"/>
        </w:rPr>
        <w:t xml:space="preserve">5 minutes </w:t>
      </w:r>
    </w:p>
    <w:p w14:paraId="7005BCD1" w14:textId="77777777" w:rsidR="00C078AC" w:rsidRPr="008066E6" w:rsidRDefault="00C078AC" w:rsidP="008066E6">
      <w:pPr>
        <w:pStyle w:val="SingleLine"/>
        <w:spacing w:before="120" w:after="120"/>
        <w:rPr>
          <w:rFonts w:ascii="Salesforce Sans" w:hAnsi="Salesforce Sans" w:cs="Arial"/>
          <w:color w:val="000000" w:themeColor="text1"/>
          <w:sz w:val="22"/>
          <w:szCs w:val="22"/>
        </w:rPr>
      </w:pPr>
    </w:p>
    <w:p w14:paraId="27299510" w14:textId="77777777" w:rsidR="00C078AC" w:rsidRPr="008066E6" w:rsidRDefault="00C078AC" w:rsidP="008066E6">
      <w:pPr>
        <w:pStyle w:val="GoalTskTimeInstr"/>
        <w:spacing w:before="120" w:after="120"/>
        <w:rPr>
          <w:rFonts w:ascii="Salesforce Sans" w:hAnsi="Salesforce Sans" w:cs="Arial"/>
          <w:color w:val="000000" w:themeColor="text1"/>
          <w:sz w:val="22"/>
          <w:szCs w:val="22"/>
        </w:rPr>
      </w:pPr>
      <w:r w:rsidRPr="008066E6">
        <w:rPr>
          <w:rFonts w:ascii="Salesforce Sans" w:hAnsi="Salesforce Sans" w:cs="Arial"/>
          <w:color w:val="000000" w:themeColor="text1"/>
          <w:sz w:val="22"/>
          <w:szCs w:val="22"/>
        </w:rPr>
        <w:t>Instructions:</w:t>
      </w:r>
    </w:p>
    <w:p w14:paraId="01485976" w14:textId="4A82DB07"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 Arabic \r 1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1</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Locate the correct Service Vendor account.  </w:t>
      </w:r>
    </w:p>
    <w:p w14:paraId="4F9CC4C1" w14:textId="1BB3E39B"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\r 1\*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A</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E41DC8" w:rsidRPr="008066E6">
        <w:rPr>
          <w:rFonts w:ascii="Salesforce Sans" w:hAnsi="Salesforce Sans"/>
          <w:color w:val="000000" w:themeColor="text1"/>
          <w:szCs w:val="22"/>
        </w:rPr>
        <w:t xml:space="preserve">Click </w:t>
      </w:r>
      <w:r w:rsidR="00E41DC8" w:rsidRPr="008066E6">
        <w:rPr>
          <w:rFonts w:ascii="Salesforce Sans" w:hAnsi="Salesforce Sans"/>
          <w:b/>
          <w:color w:val="000000" w:themeColor="text1"/>
          <w:szCs w:val="22"/>
        </w:rPr>
        <w:t>App Launcher</w:t>
      </w:r>
      <w:r w:rsidR="00E41DC8" w:rsidRPr="008066E6">
        <w:rPr>
          <w:rFonts w:ascii="Salesforce Sans" w:hAnsi="Salesforce Sans"/>
          <w:color w:val="000000" w:themeColor="text1"/>
          <w:szCs w:val="22"/>
        </w:rPr>
        <w:t xml:space="preserve">, then </w:t>
      </w:r>
      <w:r w:rsidR="00CC7372">
        <w:rPr>
          <w:rFonts w:ascii="Salesforce Sans" w:hAnsi="Salesforce Sans"/>
          <w:color w:val="000000" w:themeColor="text1"/>
          <w:szCs w:val="22"/>
        </w:rPr>
        <w:t>click</w:t>
      </w:r>
      <w:r w:rsidR="00813726" w:rsidRPr="008066E6">
        <w:rPr>
          <w:rFonts w:ascii="Salesforce Sans" w:hAnsi="Salesforce Sans"/>
          <w:color w:val="000000" w:themeColor="text1"/>
          <w:szCs w:val="22"/>
        </w:rPr>
        <w:t xml:space="preserve"> </w:t>
      </w:r>
      <w:r w:rsidRPr="008066E6">
        <w:rPr>
          <w:rStyle w:val="ClickOrSelect"/>
          <w:rFonts w:ascii="Salesforce Sans" w:hAnsi="Salesforce Sans"/>
          <w:color w:val="000000" w:themeColor="text1"/>
          <w:szCs w:val="22"/>
        </w:rPr>
        <w:t>Certification</w:t>
      </w:r>
      <w:r w:rsidRPr="008066E6">
        <w:rPr>
          <w:rFonts w:ascii="Salesforce Sans" w:hAnsi="Salesforce Sans"/>
          <w:color w:val="000000" w:themeColor="text1"/>
          <w:szCs w:val="22"/>
        </w:rPr>
        <w:t xml:space="preserve"> app.</w:t>
      </w:r>
    </w:p>
    <w:p w14:paraId="4C35057E" w14:textId="5F2F8381"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B</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BD66C4" w:rsidRPr="008066E6">
        <w:rPr>
          <w:rFonts w:ascii="Salesforce Sans" w:hAnsi="Salesforce Sans"/>
          <w:color w:val="000000" w:themeColor="text1"/>
          <w:szCs w:val="22"/>
        </w:rPr>
        <w:t xml:space="preserve">Click </w:t>
      </w:r>
      <w:r w:rsidRPr="008066E6">
        <w:rPr>
          <w:rFonts w:ascii="Salesforce Sans" w:hAnsi="Salesforce Sans"/>
          <w:color w:val="000000" w:themeColor="text1"/>
          <w:szCs w:val="22"/>
        </w:rPr>
        <w:t xml:space="preserve">the </w:t>
      </w:r>
      <w:r w:rsidRPr="008066E6">
        <w:rPr>
          <w:rStyle w:val="ClickOrSelect"/>
          <w:rFonts w:ascii="Salesforce Sans" w:hAnsi="Salesforce Sans"/>
          <w:color w:val="000000" w:themeColor="text1"/>
          <w:szCs w:val="22"/>
        </w:rPr>
        <w:t>Accounts</w:t>
      </w:r>
      <w:r w:rsidRPr="008066E6">
        <w:rPr>
          <w:rFonts w:ascii="Salesforce Sans" w:hAnsi="Salesforce Sans"/>
          <w:color w:val="000000" w:themeColor="text1"/>
          <w:szCs w:val="22"/>
        </w:rPr>
        <w:t xml:space="preserve"> tab.</w:t>
      </w:r>
    </w:p>
    <w:p w14:paraId="29208EDD" w14:textId="47A506CD"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C</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5C3E36" w:rsidRPr="008066E6">
        <w:rPr>
          <w:rFonts w:ascii="Salesforce Sans" w:hAnsi="Salesforce Sans"/>
          <w:color w:val="000000" w:themeColor="text1"/>
          <w:szCs w:val="22"/>
        </w:rPr>
        <w:t xml:space="preserve">Click </w:t>
      </w:r>
      <w:r w:rsidR="005C3E36" w:rsidRPr="008066E6">
        <w:rPr>
          <w:rFonts w:ascii="Salesforce Sans" w:hAnsi="Salesforce Sans"/>
          <w:b/>
          <w:color w:val="000000" w:themeColor="text1"/>
          <w:szCs w:val="22"/>
        </w:rPr>
        <w:t>Recently Viewed</w:t>
      </w:r>
      <w:r w:rsidR="005C3E36" w:rsidRPr="008066E6">
        <w:rPr>
          <w:rFonts w:ascii="Salesforce Sans" w:hAnsi="Salesforce Sans"/>
          <w:color w:val="000000" w:themeColor="text1"/>
          <w:szCs w:val="22"/>
        </w:rPr>
        <w:t>,</w:t>
      </w:r>
      <w:r w:rsidR="005C3E36" w:rsidRPr="008066E6">
        <w:rPr>
          <w:rFonts w:ascii="Salesforce Sans" w:hAnsi="Salesforce Sans"/>
          <w:b/>
          <w:color w:val="000000" w:themeColor="text1"/>
          <w:szCs w:val="22"/>
        </w:rPr>
        <w:t xml:space="preserve"> </w:t>
      </w:r>
      <w:r w:rsidR="005C3E36" w:rsidRPr="008066E6">
        <w:rPr>
          <w:rFonts w:ascii="Salesforce Sans" w:hAnsi="Salesforce Sans"/>
          <w:color w:val="000000" w:themeColor="text1"/>
          <w:szCs w:val="22"/>
        </w:rPr>
        <w:t>then click</w:t>
      </w:r>
      <w:r w:rsidRPr="008066E6">
        <w:rPr>
          <w:rFonts w:ascii="Salesforce Sans" w:hAnsi="Salesforce Sans"/>
          <w:color w:val="000000" w:themeColor="text1"/>
          <w:szCs w:val="22"/>
        </w:rPr>
        <w:t xml:space="preserve"> </w:t>
      </w:r>
      <w:r w:rsidRPr="008066E6">
        <w:rPr>
          <w:rStyle w:val="ClickOrSelect"/>
          <w:rFonts w:ascii="Salesforce Sans" w:hAnsi="Salesforce Sans"/>
          <w:color w:val="000000" w:themeColor="text1"/>
          <w:szCs w:val="22"/>
        </w:rPr>
        <w:t>Service Vendor Accounts</w:t>
      </w:r>
      <w:r w:rsidR="005C3E36" w:rsidRPr="008066E6">
        <w:rPr>
          <w:rStyle w:val="ClickOrSelect"/>
          <w:rFonts w:ascii="Salesforce Sans" w:hAnsi="Salesforce Sans"/>
          <w:color w:val="000000" w:themeColor="text1"/>
          <w:szCs w:val="22"/>
        </w:rPr>
        <w:t xml:space="preserve"> </w:t>
      </w:r>
      <w:r w:rsidR="005C3E36" w:rsidRPr="008066E6">
        <w:rPr>
          <w:rStyle w:val="ClickOrSelect"/>
          <w:rFonts w:ascii="Salesforce Sans" w:hAnsi="Salesforce Sans"/>
          <w:b w:val="0"/>
          <w:color w:val="000000" w:themeColor="text1"/>
          <w:szCs w:val="22"/>
        </w:rPr>
        <w:t>list view</w:t>
      </w:r>
      <w:r w:rsidRPr="008066E6">
        <w:rPr>
          <w:rFonts w:ascii="Salesforce Sans" w:hAnsi="Salesforce Sans"/>
          <w:color w:val="000000" w:themeColor="text1"/>
          <w:szCs w:val="22"/>
        </w:rPr>
        <w:t>.</w:t>
      </w:r>
    </w:p>
    <w:p w14:paraId="611570D3" w14:textId="2102CF13"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D</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BD66C4" w:rsidRPr="008066E6">
        <w:rPr>
          <w:rFonts w:ascii="Salesforce Sans" w:hAnsi="Salesforce Sans"/>
          <w:color w:val="000000" w:themeColor="text1"/>
          <w:szCs w:val="22"/>
        </w:rPr>
        <w:t xml:space="preserve">Click </w:t>
      </w:r>
      <w:r w:rsidRPr="008066E6">
        <w:rPr>
          <w:rStyle w:val="ClickOrSelect"/>
          <w:rFonts w:ascii="Salesforce Sans" w:hAnsi="Salesforce Sans"/>
          <w:color w:val="000000" w:themeColor="text1"/>
          <w:szCs w:val="22"/>
        </w:rPr>
        <w:t>Windy City Network Solutions</w:t>
      </w:r>
      <w:r w:rsidRPr="008066E6">
        <w:rPr>
          <w:rFonts w:ascii="Salesforce Sans" w:hAnsi="Salesforce Sans"/>
          <w:color w:val="000000" w:themeColor="text1"/>
          <w:szCs w:val="22"/>
        </w:rPr>
        <w:t>.</w:t>
      </w:r>
    </w:p>
    <w:p w14:paraId="0E9645DE" w14:textId="79727228"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\n \* Arabic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2</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Create a new technician record.</w:t>
      </w:r>
    </w:p>
    <w:p w14:paraId="360308C0" w14:textId="03CED543"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\r 1\*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A</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In the Contacts related list, click </w:t>
      </w:r>
      <w:r w:rsidRPr="008066E6">
        <w:rPr>
          <w:rStyle w:val="ClickOrSelect"/>
          <w:rFonts w:ascii="Salesforce Sans" w:hAnsi="Salesforce Sans"/>
          <w:color w:val="000000" w:themeColor="text1"/>
          <w:szCs w:val="22"/>
        </w:rPr>
        <w:t>New</w:t>
      </w:r>
      <w:r w:rsidRPr="008066E6">
        <w:rPr>
          <w:rFonts w:ascii="Salesforce Sans" w:hAnsi="Salesforce Sans"/>
          <w:color w:val="000000" w:themeColor="text1"/>
          <w:szCs w:val="22"/>
        </w:rPr>
        <w:t>.</w:t>
      </w:r>
    </w:p>
    <w:p w14:paraId="2D7382F2" w14:textId="7AB93BB3"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B</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5C3E36" w:rsidRPr="008066E6">
        <w:rPr>
          <w:rFonts w:ascii="Salesforce Sans" w:hAnsi="Salesforce Sans"/>
          <w:color w:val="000000" w:themeColor="text1"/>
          <w:szCs w:val="22"/>
        </w:rPr>
        <w:t xml:space="preserve">Click </w:t>
      </w:r>
      <w:r w:rsidRPr="008066E6">
        <w:rPr>
          <w:rFonts w:ascii="Salesforce Sans" w:hAnsi="Salesforce Sans"/>
          <w:color w:val="000000" w:themeColor="text1"/>
          <w:szCs w:val="22"/>
        </w:rPr>
        <w:t xml:space="preserve">the </w:t>
      </w:r>
      <w:r w:rsidRPr="008066E6">
        <w:rPr>
          <w:rStyle w:val="ClickOrSelect"/>
          <w:rFonts w:ascii="Salesforce Sans" w:hAnsi="Salesforce Sans"/>
          <w:color w:val="000000" w:themeColor="text1"/>
          <w:szCs w:val="22"/>
        </w:rPr>
        <w:t>Technician</w:t>
      </w:r>
      <w:r w:rsidRPr="008066E6">
        <w:rPr>
          <w:rFonts w:ascii="Salesforce Sans" w:hAnsi="Salesforce Sans"/>
          <w:color w:val="000000" w:themeColor="text1"/>
          <w:szCs w:val="22"/>
        </w:rPr>
        <w:t xml:space="preserve"> record type, </w:t>
      </w:r>
      <w:r w:rsidR="005C3E36" w:rsidRPr="008066E6">
        <w:rPr>
          <w:rFonts w:ascii="Salesforce Sans" w:hAnsi="Salesforce Sans"/>
          <w:color w:val="000000" w:themeColor="text1"/>
          <w:szCs w:val="22"/>
        </w:rPr>
        <w:t xml:space="preserve">then </w:t>
      </w:r>
      <w:r w:rsidRPr="008066E6">
        <w:rPr>
          <w:rFonts w:ascii="Salesforce Sans" w:hAnsi="Salesforce Sans"/>
          <w:color w:val="000000" w:themeColor="text1"/>
          <w:szCs w:val="22"/>
        </w:rPr>
        <w:t xml:space="preserve">click </w:t>
      </w:r>
      <w:r w:rsidR="00E321B0" w:rsidRPr="008066E6">
        <w:rPr>
          <w:rStyle w:val="ClickOrSelect"/>
          <w:rFonts w:ascii="Salesforce Sans" w:hAnsi="Salesforce Sans"/>
          <w:color w:val="000000" w:themeColor="text1"/>
          <w:szCs w:val="22"/>
        </w:rPr>
        <w:t>Next</w:t>
      </w:r>
      <w:r w:rsidRPr="008066E6">
        <w:rPr>
          <w:rFonts w:ascii="Salesforce Sans" w:hAnsi="Salesforce Sans"/>
          <w:color w:val="000000" w:themeColor="text1"/>
          <w:szCs w:val="22"/>
        </w:rPr>
        <w:t>.</w:t>
      </w:r>
    </w:p>
    <w:p w14:paraId="4373458C" w14:textId="243D0EEE" w:rsidR="00C078AC" w:rsidRPr="008066E6" w:rsidRDefault="00C078AC" w:rsidP="008066E6">
      <w:pPr>
        <w:pStyle w:val="Heading2"/>
        <w:tabs>
          <w:tab w:val="clear" w:pos="720"/>
          <w:tab w:val="left" w:pos="810"/>
        </w:tabs>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C</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Enter the following information:</w:t>
      </w:r>
    </w:p>
    <w:tbl>
      <w:tblPr>
        <w:tblStyle w:val="TableGrid"/>
        <w:tblW w:w="0" w:type="auto"/>
        <w:tblInd w:w="792" w:type="dxa"/>
        <w:tblLook w:val="04A0" w:firstRow="1" w:lastRow="0" w:firstColumn="1" w:lastColumn="0" w:noHBand="0" w:noVBand="1"/>
      </w:tblPr>
      <w:tblGrid>
        <w:gridCol w:w="1903"/>
        <w:gridCol w:w="2340"/>
      </w:tblGrid>
      <w:tr w:rsidR="00C078AC" w:rsidRPr="00CC7372" w14:paraId="029F991A" w14:textId="77777777" w:rsidTr="008066E6">
        <w:tc>
          <w:tcPr>
            <w:tcW w:w="1903" w:type="dxa"/>
          </w:tcPr>
          <w:p w14:paraId="383FD836" w14:textId="77777777" w:rsidR="00C078AC" w:rsidRPr="008066E6" w:rsidRDefault="00C078AC" w:rsidP="008066E6">
            <w:pPr>
              <w:pStyle w:val="Heading2"/>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First Name</w:t>
            </w:r>
          </w:p>
        </w:tc>
        <w:tc>
          <w:tcPr>
            <w:tcW w:w="2340" w:type="dxa"/>
          </w:tcPr>
          <w:p w14:paraId="04566CFB" w14:textId="77777777" w:rsidR="00C078AC" w:rsidRPr="00EC1234" w:rsidRDefault="00C078AC" w:rsidP="008066E6">
            <w:pPr>
              <w:pStyle w:val="Heading2"/>
              <w:spacing w:before="80" w:after="80"/>
              <w:ind w:left="0" w:firstLine="0"/>
              <w:contextualSpacing w:val="0"/>
              <w:rPr>
                <w:rStyle w:val="EnterOrType"/>
                <w:rFonts w:cs="Courier New"/>
                <w:color w:val="000000" w:themeColor="text1"/>
                <w:szCs w:val="22"/>
              </w:rPr>
            </w:pPr>
            <w:r w:rsidRPr="00EC1234">
              <w:rPr>
                <w:rStyle w:val="EnterOrType"/>
                <w:rFonts w:cs="Courier New"/>
                <w:color w:val="000000" w:themeColor="text1"/>
                <w:szCs w:val="22"/>
              </w:rPr>
              <w:t>Jonas</w:t>
            </w:r>
          </w:p>
        </w:tc>
      </w:tr>
      <w:tr w:rsidR="00C078AC" w:rsidRPr="00CC7372" w14:paraId="07F61B91" w14:textId="77777777" w:rsidTr="008066E6">
        <w:tc>
          <w:tcPr>
            <w:tcW w:w="1903" w:type="dxa"/>
          </w:tcPr>
          <w:p w14:paraId="3FC12B99" w14:textId="77777777" w:rsidR="00C078AC" w:rsidRPr="008066E6" w:rsidRDefault="00C078AC" w:rsidP="008066E6">
            <w:pPr>
              <w:pStyle w:val="Heading2"/>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Last Name</w:t>
            </w:r>
          </w:p>
        </w:tc>
        <w:tc>
          <w:tcPr>
            <w:tcW w:w="2340" w:type="dxa"/>
          </w:tcPr>
          <w:p w14:paraId="70B26C6A" w14:textId="77777777" w:rsidR="00C078AC" w:rsidRPr="00EC1234" w:rsidRDefault="00C078AC" w:rsidP="008066E6">
            <w:pPr>
              <w:pStyle w:val="Heading2"/>
              <w:spacing w:before="80" w:after="80"/>
              <w:ind w:left="0" w:firstLine="0"/>
              <w:contextualSpacing w:val="0"/>
              <w:rPr>
                <w:rStyle w:val="EnterOrType"/>
                <w:rFonts w:cs="Courier New"/>
                <w:color w:val="000000" w:themeColor="text1"/>
                <w:szCs w:val="22"/>
              </w:rPr>
            </w:pPr>
            <w:r w:rsidRPr="00EC1234">
              <w:rPr>
                <w:rStyle w:val="EnterOrType"/>
                <w:rFonts w:cs="Courier New"/>
                <w:color w:val="000000" w:themeColor="text1"/>
                <w:szCs w:val="22"/>
              </w:rPr>
              <w:t>Whittier</w:t>
            </w:r>
          </w:p>
        </w:tc>
      </w:tr>
    </w:tbl>
    <w:p w14:paraId="078C434D" w14:textId="5DA8C90A" w:rsidR="00C078AC" w:rsidRPr="008066E6" w:rsidRDefault="00C078AC" w:rsidP="008066E6">
      <w:pPr>
        <w:pStyle w:val="Heading2"/>
        <w:tabs>
          <w:tab w:val="clear" w:pos="720"/>
          <w:tab w:val="left" w:pos="810"/>
        </w:tabs>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D</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Save</w:t>
      </w:r>
      <w:r w:rsidRPr="008066E6">
        <w:rPr>
          <w:rFonts w:ascii="Salesforce Sans" w:hAnsi="Salesforce Sans"/>
          <w:color w:val="000000" w:themeColor="text1"/>
          <w:szCs w:val="22"/>
        </w:rPr>
        <w:t>.</w:t>
      </w:r>
    </w:p>
    <w:p w14:paraId="2AFE883D" w14:textId="52E18954"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\n \* Arabic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3</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Sign your new technician up for training. </w:t>
      </w:r>
    </w:p>
    <w:p w14:paraId="01BD4689" w14:textId="7F2C7C54"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\r 1\*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A</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the </w:t>
      </w:r>
      <w:r w:rsidRPr="008066E6">
        <w:rPr>
          <w:rStyle w:val="ClickOrSelect"/>
          <w:rFonts w:ascii="Salesforce Sans" w:hAnsi="Salesforce Sans"/>
          <w:color w:val="000000" w:themeColor="text1"/>
          <w:szCs w:val="22"/>
        </w:rPr>
        <w:t>Courses</w:t>
      </w:r>
      <w:r w:rsidRPr="008066E6">
        <w:rPr>
          <w:rFonts w:ascii="Salesforce Sans" w:hAnsi="Salesforce Sans"/>
          <w:color w:val="000000" w:themeColor="text1"/>
          <w:szCs w:val="22"/>
        </w:rPr>
        <w:t xml:space="preserve"> tab.</w:t>
      </w:r>
    </w:p>
    <w:p w14:paraId="554795FD" w14:textId="239595B1"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lastRenderedPageBreak/>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B</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BD66C4" w:rsidRPr="008066E6">
        <w:rPr>
          <w:rFonts w:ascii="Salesforce Sans" w:hAnsi="Salesforce Sans"/>
          <w:color w:val="000000" w:themeColor="text1"/>
          <w:szCs w:val="22"/>
        </w:rPr>
        <w:t xml:space="preserve">Click </w:t>
      </w:r>
      <w:r w:rsidR="00BD66C4" w:rsidRPr="008066E6">
        <w:rPr>
          <w:rFonts w:ascii="Salesforce Sans" w:hAnsi="Salesforce Sans"/>
          <w:b/>
          <w:color w:val="000000" w:themeColor="text1"/>
          <w:szCs w:val="22"/>
        </w:rPr>
        <w:t>Recently Viewed</w:t>
      </w:r>
      <w:r w:rsidR="00BD66C4" w:rsidRPr="008066E6">
        <w:rPr>
          <w:rFonts w:ascii="Salesforce Sans" w:hAnsi="Salesforce Sans"/>
          <w:color w:val="000000" w:themeColor="text1"/>
          <w:szCs w:val="22"/>
        </w:rPr>
        <w:t xml:space="preserve">, then click </w:t>
      </w:r>
      <w:r w:rsidR="00BD66C4" w:rsidRPr="008066E6">
        <w:rPr>
          <w:rFonts w:ascii="Salesforce Sans" w:hAnsi="Salesforce Sans"/>
          <w:b/>
          <w:color w:val="000000" w:themeColor="text1"/>
          <w:szCs w:val="22"/>
        </w:rPr>
        <w:t xml:space="preserve">All </w:t>
      </w:r>
      <w:r w:rsidR="00BD66C4" w:rsidRPr="008066E6">
        <w:rPr>
          <w:rFonts w:ascii="Salesforce Sans" w:hAnsi="Salesforce Sans"/>
          <w:color w:val="000000" w:themeColor="text1"/>
          <w:szCs w:val="22"/>
        </w:rPr>
        <w:t>list view.</w:t>
      </w:r>
    </w:p>
    <w:p w14:paraId="3651E8CC" w14:textId="3C9C76CD"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C</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5C3E36" w:rsidRPr="008066E6">
        <w:rPr>
          <w:rFonts w:ascii="Salesforce Sans" w:hAnsi="Salesforce Sans"/>
          <w:color w:val="000000" w:themeColor="text1"/>
          <w:szCs w:val="22"/>
        </w:rPr>
        <w:t>Click</w:t>
      </w:r>
      <w:r w:rsidR="00F808FA" w:rsidRPr="008066E6">
        <w:rPr>
          <w:rFonts w:ascii="Salesforce Sans" w:hAnsi="Salesforce Sans"/>
          <w:color w:val="000000" w:themeColor="text1"/>
          <w:szCs w:val="22"/>
        </w:rPr>
        <w:t xml:space="preserve"> record named</w:t>
      </w:r>
      <w:r w:rsidR="005C3E36" w:rsidRPr="008066E6">
        <w:rPr>
          <w:rFonts w:ascii="Salesforce Sans" w:hAnsi="Salesforce Sans"/>
          <w:color w:val="000000" w:themeColor="text1"/>
          <w:szCs w:val="22"/>
        </w:rPr>
        <w:t xml:space="preserve"> </w:t>
      </w:r>
      <w:r w:rsidRPr="008066E6">
        <w:rPr>
          <w:rStyle w:val="ClickOrSelect"/>
          <w:rFonts w:ascii="Salesforce Sans" w:hAnsi="Salesforce Sans"/>
          <w:color w:val="000000" w:themeColor="text1"/>
          <w:szCs w:val="22"/>
        </w:rPr>
        <w:t>[101] AWCA Server</w:t>
      </w:r>
      <w:r w:rsidRPr="008066E6">
        <w:rPr>
          <w:rFonts w:ascii="Salesforce Sans" w:hAnsi="Salesforce Sans"/>
          <w:color w:val="000000" w:themeColor="text1"/>
          <w:szCs w:val="22"/>
        </w:rPr>
        <w:t>.</w:t>
      </w:r>
    </w:p>
    <w:p w14:paraId="7F5CBB70" w14:textId="3F502887"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D</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B865CC" w:rsidRPr="008066E6">
        <w:rPr>
          <w:rFonts w:ascii="Salesforce Sans" w:hAnsi="Salesforce Sans"/>
          <w:color w:val="000000" w:themeColor="text1"/>
          <w:szCs w:val="22"/>
        </w:rPr>
        <w:t xml:space="preserve">In the </w:t>
      </w:r>
      <w:r w:rsidR="008E69F8" w:rsidRPr="008066E6">
        <w:rPr>
          <w:rFonts w:ascii="Salesforce Sans" w:hAnsi="Salesforce Sans"/>
          <w:color w:val="000000" w:themeColor="text1"/>
          <w:szCs w:val="22"/>
        </w:rPr>
        <w:t>Course Deliveries related list</w:t>
      </w:r>
      <w:r w:rsidR="000511F4" w:rsidRPr="008066E6">
        <w:rPr>
          <w:rFonts w:ascii="Salesforce Sans" w:hAnsi="Salesforce Sans"/>
          <w:color w:val="000000" w:themeColor="text1"/>
          <w:szCs w:val="22"/>
        </w:rPr>
        <w:t xml:space="preserve">, </w:t>
      </w:r>
      <w:r w:rsidR="00F808FA" w:rsidRPr="008066E6">
        <w:rPr>
          <w:rFonts w:ascii="Salesforce Sans" w:hAnsi="Salesforce Sans"/>
          <w:color w:val="000000" w:themeColor="text1"/>
          <w:szCs w:val="22"/>
        </w:rPr>
        <w:t xml:space="preserve">click record named </w:t>
      </w:r>
      <w:r w:rsidR="00F808FA" w:rsidRPr="008066E6">
        <w:rPr>
          <w:rFonts w:ascii="Salesforce Sans" w:hAnsi="Salesforce Sans"/>
          <w:b/>
          <w:color w:val="000000" w:themeColor="text1"/>
          <w:szCs w:val="22"/>
        </w:rPr>
        <w:t>DELIVERY-00034</w:t>
      </w:r>
      <w:r w:rsidRPr="008066E6">
        <w:rPr>
          <w:rFonts w:ascii="Salesforce Sans" w:hAnsi="Salesforce Sans"/>
          <w:color w:val="000000" w:themeColor="text1"/>
          <w:szCs w:val="22"/>
        </w:rPr>
        <w:t xml:space="preserve">. </w:t>
      </w:r>
    </w:p>
    <w:p w14:paraId="238FB605" w14:textId="012F8BBA" w:rsidR="00C078AC"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E</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In the Course Attendees related list, click </w:t>
      </w:r>
      <w:r w:rsidRPr="008066E6">
        <w:rPr>
          <w:rStyle w:val="ClickOrSelect"/>
          <w:rFonts w:ascii="Salesforce Sans" w:hAnsi="Salesforce Sans"/>
          <w:color w:val="000000" w:themeColor="text1"/>
          <w:szCs w:val="22"/>
        </w:rPr>
        <w:t>New</w:t>
      </w:r>
      <w:r w:rsidRPr="008066E6">
        <w:rPr>
          <w:rFonts w:ascii="Salesforce Sans" w:hAnsi="Salesforce Sans"/>
          <w:color w:val="000000" w:themeColor="text1"/>
          <w:szCs w:val="22"/>
        </w:rPr>
        <w:t>.</w:t>
      </w:r>
    </w:p>
    <w:p w14:paraId="08453AF0" w14:textId="24E6FA98" w:rsidR="00CC7372" w:rsidRDefault="00CC7372" w:rsidP="008066E6">
      <w:pPr>
        <w:pStyle w:val="Heading2"/>
        <w:spacing w:before="120"/>
        <w:contextualSpacing w:val="0"/>
        <w:rPr>
          <w:rFonts w:ascii="Salesforce Sans" w:hAnsi="Salesforce Sans"/>
          <w:color w:val="000000" w:themeColor="text1"/>
          <w:szCs w:val="22"/>
        </w:rPr>
      </w:pPr>
      <w:r>
        <w:rPr>
          <w:rFonts w:ascii="Salesforce Sans" w:hAnsi="Salesforce Sans"/>
          <w:color w:val="000000" w:themeColor="text1"/>
          <w:szCs w:val="22"/>
        </w:rPr>
        <w:t>F.</w:t>
      </w:r>
      <w:r>
        <w:rPr>
          <w:rFonts w:ascii="Salesforce Sans" w:hAnsi="Salesforce Sans"/>
          <w:color w:val="000000" w:themeColor="text1"/>
          <w:szCs w:val="22"/>
        </w:rPr>
        <w:tab/>
        <w:t>Enter the following information:</w:t>
      </w:r>
    </w:p>
    <w:tbl>
      <w:tblPr>
        <w:tblStyle w:val="TableGrid"/>
        <w:tblW w:w="0" w:type="auto"/>
        <w:tblInd w:w="792" w:type="dxa"/>
        <w:tblLook w:val="04A0" w:firstRow="1" w:lastRow="0" w:firstColumn="1" w:lastColumn="0" w:noHBand="0" w:noVBand="1"/>
      </w:tblPr>
      <w:tblGrid>
        <w:gridCol w:w="3073"/>
        <w:gridCol w:w="3960"/>
      </w:tblGrid>
      <w:tr w:rsidR="00CC7372" w:rsidRPr="007B28D8" w14:paraId="23F2CED8" w14:textId="77777777" w:rsidTr="007201D0">
        <w:tc>
          <w:tcPr>
            <w:tcW w:w="3073" w:type="dxa"/>
          </w:tcPr>
          <w:p w14:paraId="394E12A7" w14:textId="46939524" w:rsidR="00CC7372" w:rsidRPr="007B28D8" w:rsidRDefault="00CC7372" w:rsidP="008066E6">
            <w:pPr>
              <w:pStyle w:val="Heading2"/>
              <w:keepNext/>
              <w:keepLines/>
              <w:spacing w:before="80" w:after="80"/>
              <w:ind w:left="0" w:firstLine="0"/>
              <w:contextualSpacing w:val="0"/>
              <w:rPr>
                <w:rFonts w:ascii="Salesforce Sans" w:hAnsi="Salesforce Sans"/>
                <w:color w:val="000000" w:themeColor="text1"/>
                <w:szCs w:val="22"/>
              </w:rPr>
            </w:pPr>
            <w:r>
              <w:rPr>
                <w:rFonts w:ascii="Salesforce Sans" w:hAnsi="Salesforce Sans"/>
                <w:color w:val="000000" w:themeColor="text1"/>
                <w:szCs w:val="22"/>
              </w:rPr>
              <w:t>Student</w:t>
            </w:r>
          </w:p>
        </w:tc>
        <w:tc>
          <w:tcPr>
            <w:tcW w:w="3960" w:type="dxa"/>
          </w:tcPr>
          <w:p w14:paraId="032E5801" w14:textId="6C063A96" w:rsidR="00CC7372" w:rsidRPr="008066E6" w:rsidRDefault="00CC7372" w:rsidP="008066E6">
            <w:pPr>
              <w:pStyle w:val="Heading2"/>
              <w:keepNext/>
              <w:keepLines/>
              <w:spacing w:before="80" w:after="80"/>
              <w:ind w:left="0" w:firstLine="0"/>
              <w:contextualSpacing w:val="0"/>
              <w:rPr>
                <w:rStyle w:val="EnterOrType"/>
                <w:rFonts w:cs="Courier New"/>
                <w:color w:val="000000" w:themeColor="text1"/>
                <w:szCs w:val="22"/>
              </w:rPr>
            </w:pPr>
            <w:r w:rsidRPr="008066E6">
              <w:rPr>
                <w:rStyle w:val="EnterOrType"/>
                <w:rFonts w:cs="Courier New"/>
                <w:color w:val="000000" w:themeColor="text1"/>
                <w:szCs w:val="22"/>
              </w:rPr>
              <w:t>Jonas Whittier</w:t>
            </w:r>
          </w:p>
        </w:tc>
      </w:tr>
      <w:tr w:rsidR="00CA4714" w:rsidRPr="007B28D8" w14:paraId="70DF4AEC" w14:textId="77777777" w:rsidTr="007201D0">
        <w:tc>
          <w:tcPr>
            <w:tcW w:w="3073" w:type="dxa"/>
          </w:tcPr>
          <w:p w14:paraId="38FE7FBC" w14:textId="77777777" w:rsidR="00CA4714" w:rsidRDefault="00CA4714">
            <w:pPr>
              <w:pStyle w:val="Heading2"/>
              <w:keepNext/>
              <w:keepLines/>
              <w:spacing w:before="80" w:after="80"/>
              <w:ind w:left="0" w:firstLine="0"/>
              <w:contextualSpacing w:val="0"/>
              <w:rPr>
                <w:rFonts w:ascii="Salesforce Sans" w:hAnsi="Salesforce Sans"/>
                <w:color w:val="000000" w:themeColor="text1"/>
                <w:szCs w:val="22"/>
              </w:rPr>
            </w:pPr>
            <w:r>
              <w:rPr>
                <w:rFonts w:ascii="Salesforce Sans" w:hAnsi="Salesforce Sans"/>
                <w:color w:val="000000" w:themeColor="text1"/>
                <w:szCs w:val="22"/>
              </w:rPr>
              <w:t>Course Delivery</w:t>
            </w:r>
          </w:p>
          <w:p w14:paraId="31D2034C" w14:textId="5D2428A5" w:rsidR="00CA4714" w:rsidRDefault="00CA4714" w:rsidP="00CA4714">
            <w:pPr>
              <w:pStyle w:val="Heading2"/>
              <w:keepNext/>
              <w:keepLines/>
              <w:spacing w:before="80" w:after="80"/>
              <w:ind w:left="0" w:firstLine="0"/>
              <w:contextualSpacing w:val="0"/>
              <w:rPr>
                <w:rFonts w:ascii="Salesforce Sans" w:hAnsi="Salesforce Sans"/>
                <w:color w:val="000000" w:themeColor="text1"/>
                <w:szCs w:val="22"/>
              </w:rPr>
            </w:pPr>
            <w:r>
              <w:rPr>
                <w:rFonts w:ascii="Salesforce Sans" w:hAnsi="Salesforce Sans"/>
                <w:color w:val="000000" w:themeColor="text1"/>
                <w:szCs w:val="22"/>
              </w:rPr>
              <w:t>(should be pre-populated)</w:t>
            </w:r>
          </w:p>
        </w:tc>
        <w:tc>
          <w:tcPr>
            <w:tcW w:w="3960" w:type="dxa"/>
          </w:tcPr>
          <w:p w14:paraId="60D545B0" w14:textId="35745747" w:rsidR="00CA4714" w:rsidRPr="00CC7372" w:rsidRDefault="00CA4714">
            <w:pPr>
              <w:pStyle w:val="Heading2"/>
              <w:keepNext/>
              <w:keepLines/>
              <w:spacing w:before="80" w:after="80"/>
              <w:ind w:left="0" w:firstLine="0"/>
              <w:contextualSpacing w:val="0"/>
              <w:rPr>
                <w:rStyle w:val="EnterOrType"/>
                <w:rFonts w:cs="Courier New"/>
                <w:color w:val="000000" w:themeColor="text1"/>
                <w:szCs w:val="22"/>
              </w:rPr>
            </w:pPr>
            <w:r>
              <w:rPr>
                <w:rStyle w:val="EnterOrType"/>
                <w:rFonts w:cs="Courier New"/>
                <w:color w:val="000000" w:themeColor="text1"/>
                <w:szCs w:val="22"/>
              </w:rPr>
              <w:t>DELIVERY-00034</w:t>
            </w:r>
          </w:p>
        </w:tc>
      </w:tr>
      <w:tr w:rsidR="00CC7372" w:rsidRPr="007B28D8" w14:paraId="45963CFC" w14:textId="77777777" w:rsidTr="007201D0">
        <w:tc>
          <w:tcPr>
            <w:tcW w:w="3073" w:type="dxa"/>
          </w:tcPr>
          <w:p w14:paraId="34F5FBF4" w14:textId="6CA051AE" w:rsidR="00CC7372" w:rsidRPr="007B28D8" w:rsidRDefault="00CC7372" w:rsidP="008066E6">
            <w:pPr>
              <w:pStyle w:val="Heading2"/>
              <w:keepNext/>
              <w:keepLines/>
              <w:spacing w:before="80" w:after="80"/>
              <w:ind w:left="0" w:firstLine="0"/>
              <w:contextualSpacing w:val="0"/>
              <w:rPr>
                <w:rFonts w:ascii="Salesforce Sans" w:hAnsi="Salesforce Sans"/>
                <w:color w:val="000000" w:themeColor="text1"/>
                <w:szCs w:val="22"/>
              </w:rPr>
            </w:pPr>
            <w:r>
              <w:rPr>
                <w:rFonts w:ascii="Salesforce Sans" w:hAnsi="Salesforce Sans"/>
                <w:color w:val="000000" w:themeColor="text1"/>
                <w:szCs w:val="22"/>
              </w:rPr>
              <w:t>Status</w:t>
            </w:r>
          </w:p>
        </w:tc>
        <w:tc>
          <w:tcPr>
            <w:tcW w:w="3960" w:type="dxa"/>
          </w:tcPr>
          <w:p w14:paraId="5BCF950F" w14:textId="397E9DEE" w:rsidR="00CC7372" w:rsidRPr="008066E6" w:rsidRDefault="00CC7372" w:rsidP="008066E6">
            <w:pPr>
              <w:pStyle w:val="Heading2"/>
              <w:keepNext/>
              <w:keepLines/>
              <w:spacing w:before="80" w:after="80"/>
              <w:ind w:left="0" w:firstLine="0"/>
              <w:contextualSpacing w:val="0"/>
              <w:rPr>
                <w:rStyle w:val="EnterOrType"/>
                <w:rFonts w:ascii="Salesforce Sans" w:hAnsi="Salesforce Sans"/>
                <w:b/>
                <w:bCs w:val="0"/>
                <w:color w:val="000000" w:themeColor="text1"/>
                <w:szCs w:val="22"/>
              </w:rPr>
            </w:pPr>
            <w:r w:rsidRPr="008066E6">
              <w:rPr>
                <w:rStyle w:val="EnterOrType"/>
                <w:rFonts w:ascii="Salesforce Sans" w:hAnsi="Salesforce Sans"/>
                <w:b/>
                <w:color w:val="000000" w:themeColor="text1"/>
                <w:szCs w:val="22"/>
              </w:rPr>
              <w:t>Enrolled</w:t>
            </w:r>
          </w:p>
        </w:tc>
      </w:tr>
    </w:tbl>
    <w:p w14:paraId="3F234E65" w14:textId="71893178" w:rsidR="008C6850" w:rsidRPr="008066E6" w:rsidRDefault="00CC7372" w:rsidP="008066E6">
      <w:pPr>
        <w:pStyle w:val="Heading2"/>
        <w:spacing w:before="120"/>
        <w:contextualSpacing w:val="0"/>
        <w:rPr>
          <w:rFonts w:ascii="Salesforce Sans" w:hAnsi="Salesforce Sans"/>
          <w:color w:val="000000" w:themeColor="text1"/>
          <w:szCs w:val="22"/>
        </w:rPr>
      </w:pPr>
      <w:r>
        <w:rPr>
          <w:rFonts w:ascii="Salesforce Sans" w:hAnsi="Salesforce Sans"/>
          <w:color w:val="000000" w:themeColor="text1"/>
          <w:szCs w:val="22"/>
        </w:rPr>
        <w:t>G</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t xml:space="preserve">Click </w:t>
      </w:r>
      <w:r w:rsidR="00C078AC" w:rsidRPr="008066E6">
        <w:rPr>
          <w:rStyle w:val="ClickOrSelect"/>
          <w:rFonts w:ascii="Salesforce Sans" w:hAnsi="Salesforce Sans"/>
          <w:color w:val="000000" w:themeColor="text1"/>
          <w:szCs w:val="22"/>
        </w:rPr>
        <w:t>Save</w:t>
      </w:r>
      <w:r w:rsidR="00C078AC" w:rsidRPr="008066E6">
        <w:rPr>
          <w:rFonts w:ascii="Salesforce Sans" w:hAnsi="Salesforce Sans"/>
          <w:color w:val="000000" w:themeColor="text1"/>
          <w:szCs w:val="22"/>
        </w:rPr>
        <w:t>.</w:t>
      </w:r>
    </w:p>
    <w:p w14:paraId="2F7EFF77" w14:textId="4F6DD510"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\n \* Arabic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4</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Add a certification attempt for your technician.</w:t>
      </w:r>
    </w:p>
    <w:p w14:paraId="361B3C57" w14:textId="3D713644"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\r 1\*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A</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043953" w:rsidRPr="008066E6">
        <w:rPr>
          <w:rFonts w:ascii="Salesforce Sans" w:hAnsi="Salesforce Sans"/>
          <w:color w:val="000000" w:themeColor="text1"/>
          <w:szCs w:val="22"/>
        </w:rPr>
        <w:t xml:space="preserve">In </w:t>
      </w:r>
      <w:r w:rsidRPr="008066E6">
        <w:rPr>
          <w:rFonts w:ascii="Salesforce Sans" w:hAnsi="Salesforce Sans"/>
          <w:color w:val="000000" w:themeColor="text1"/>
          <w:szCs w:val="22"/>
        </w:rPr>
        <w:t>the Course Attendees related list</w:t>
      </w:r>
      <w:r w:rsidR="00043953" w:rsidRPr="008066E6">
        <w:rPr>
          <w:rFonts w:ascii="Salesforce Sans" w:hAnsi="Salesforce Sans"/>
          <w:color w:val="000000" w:themeColor="text1"/>
          <w:szCs w:val="22"/>
        </w:rPr>
        <w:t>, click</w:t>
      </w:r>
      <w:r w:rsidR="00462598" w:rsidRPr="008066E6">
        <w:rPr>
          <w:rFonts w:ascii="Salesforce Sans" w:hAnsi="Salesforce Sans"/>
          <w:color w:val="000000" w:themeColor="text1"/>
          <w:szCs w:val="22"/>
        </w:rPr>
        <w:t xml:space="preserve"> record named</w:t>
      </w:r>
      <w:r w:rsidR="00043953" w:rsidRPr="008066E6">
        <w:rPr>
          <w:rFonts w:ascii="Salesforce Sans" w:hAnsi="Salesforce Sans"/>
          <w:color w:val="000000" w:themeColor="text1"/>
          <w:szCs w:val="22"/>
        </w:rPr>
        <w:t xml:space="preserve"> </w:t>
      </w:r>
      <w:r w:rsidR="00043953" w:rsidRPr="008066E6">
        <w:rPr>
          <w:rStyle w:val="ClickOrSelect"/>
          <w:rFonts w:ascii="Salesforce Sans" w:hAnsi="Salesforce Sans"/>
          <w:color w:val="000000" w:themeColor="text1"/>
          <w:szCs w:val="22"/>
        </w:rPr>
        <w:t>Jonas Whittier</w:t>
      </w:r>
      <w:r w:rsidRPr="008066E6">
        <w:rPr>
          <w:rFonts w:ascii="Salesforce Sans" w:hAnsi="Salesforce Sans"/>
          <w:color w:val="000000" w:themeColor="text1"/>
          <w:szCs w:val="22"/>
        </w:rPr>
        <w:t>.</w:t>
      </w:r>
    </w:p>
    <w:p w14:paraId="4DE6B3B7" w14:textId="1EEE127E"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B</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4D33F9" w:rsidRPr="008066E6">
        <w:rPr>
          <w:rFonts w:ascii="Salesforce Sans" w:hAnsi="Salesforce Sans"/>
          <w:color w:val="000000" w:themeColor="text1"/>
          <w:szCs w:val="22"/>
        </w:rPr>
        <w:t xml:space="preserve">In </w:t>
      </w:r>
      <w:r w:rsidRPr="008066E6">
        <w:rPr>
          <w:rFonts w:ascii="Salesforce Sans" w:hAnsi="Salesforce Sans"/>
          <w:color w:val="000000" w:themeColor="text1"/>
          <w:szCs w:val="22"/>
        </w:rPr>
        <w:t xml:space="preserve">the Certification Attempts related list, click </w:t>
      </w:r>
      <w:r w:rsidRPr="008066E6">
        <w:rPr>
          <w:rStyle w:val="ClickOrSelect"/>
          <w:rFonts w:ascii="Salesforce Sans" w:hAnsi="Salesforce Sans"/>
          <w:color w:val="000000" w:themeColor="text1"/>
          <w:szCs w:val="22"/>
        </w:rPr>
        <w:t>New</w:t>
      </w:r>
      <w:r w:rsidRPr="008066E6">
        <w:rPr>
          <w:rFonts w:ascii="Salesforce Sans" w:hAnsi="Salesforce Sans"/>
          <w:color w:val="000000" w:themeColor="text1"/>
          <w:szCs w:val="22"/>
        </w:rPr>
        <w:t>.</w:t>
      </w:r>
    </w:p>
    <w:p w14:paraId="268952B7" w14:textId="5DE9F8E1"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C</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4E3444" w:rsidRPr="008066E6">
        <w:rPr>
          <w:rFonts w:ascii="Salesforce Sans" w:hAnsi="Salesforce Sans"/>
          <w:color w:val="000000" w:themeColor="text1"/>
          <w:szCs w:val="22"/>
        </w:rPr>
        <w:t>Click</w:t>
      </w:r>
      <w:r w:rsidR="004D33F9" w:rsidRPr="008066E6">
        <w:rPr>
          <w:rFonts w:ascii="Salesforce Sans" w:hAnsi="Salesforce Sans"/>
          <w:color w:val="000000" w:themeColor="text1"/>
          <w:szCs w:val="22"/>
        </w:rPr>
        <w:t xml:space="preserve"> the</w:t>
      </w:r>
      <w:r w:rsidRPr="008066E6">
        <w:rPr>
          <w:rFonts w:ascii="Salesforce Sans" w:hAnsi="Salesforce Sans"/>
          <w:color w:val="000000" w:themeColor="text1"/>
          <w:szCs w:val="22"/>
        </w:rPr>
        <w:t xml:space="preserve"> </w:t>
      </w:r>
      <w:r w:rsidRPr="008066E6">
        <w:rPr>
          <w:rFonts w:ascii="Salesforce Sans" w:hAnsi="Salesforce Sans"/>
          <w:b/>
          <w:color w:val="000000" w:themeColor="text1"/>
          <w:szCs w:val="22"/>
        </w:rPr>
        <w:t>Multiple Choice</w:t>
      </w:r>
      <w:r w:rsidRPr="008066E6">
        <w:rPr>
          <w:rFonts w:ascii="Salesforce Sans" w:hAnsi="Salesforce Sans"/>
          <w:color w:val="000000" w:themeColor="text1"/>
          <w:szCs w:val="22"/>
        </w:rPr>
        <w:t xml:space="preserve"> </w:t>
      </w:r>
      <w:r w:rsidR="004D33F9" w:rsidRPr="008066E6">
        <w:rPr>
          <w:rFonts w:ascii="Salesforce Sans" w:hAnsi="Salesforce Sans"/>
          <w:color w:val="000000" w:themeColor="text1"/>
          <w:szCs w:val="22"/>
        </w:rPr>
        <w:t>record type</w:t>
      </w:r>
      <w:r w:rsidRPr="008066E6">
        <w:rPr>
          <w:rFonts w:ascii="Salesforce Sans" w:hAnsi="Salesforce Sans"/>
          <w:color w:val="000000" w:themeColor="text1"/>
          <w:szCs w:val="22"/>
        </w:rPr>
        <w:t xml:space="preserve">, </w:t>
      </w:r>
      <w:r w:rsidR="004E3444" w:rsidRPr="008066E6">
        <w:rPr>
          <w:rFonts w:ascii="Salesforce Sans" w:hAnsi="Salesforce Sans"/>
          <w:color w:val="000000" w:themeColor="text1"/>
          <w:szCs w:val="22"/>
        </w:rPr>
        <w:t>then</w:t>
      </w:r>
      <w:r w:rsidR="004D33F9" w:rsidRPr="008066E6">
        <w:rPr>
          <w:rFonts w:ascii="Salesforce Sans" w:hAnsi="Salesforce Sans"/>
          <w:color w:val="000000" w:themeColor="text1"/>
          <w:szCs w:val="22"/>
        </w:rPr>
        <w:t xml:space="preserve"> </w:t>
      </w:r>
      <w:r w:rsidRPr="008066E6">
        <w:rPr>
          <w:rFonts w:ascii="Salesforce Sans" w:hAnsi="Salesforce Sans"/>
          <w:color w:val="000000" w:themeColor="text1"/>
          <w:szCs w:val="22"/>
        </w:rPr>
        <w:t xml:space="preserve">click </w:t>
      </w:r>
      <w:r w:rsidR="004D33F9" w:rsidRPr="008066E6">
        <w:rPr>
          <w:rStyle w:val="ClickOrSelect"/>
          <w:rFonts w:ascii="Salesforce Sans" w:hAnsi="Salesforce Sans"/>
          <w:color w:val="000000" w:themeColor="text1"/>
          <w:szCs w:val="22"/>
        </w:rPr>
        <w:t>Next</w:t>
      </w:r>
      <w:r w:rsidRPr="008066E6">
        <w:rPr>
          <w:rFonts w:ascii="Salesforce Sans" w:hAnsi="Salesforce Sans"/>
          <w:color w:val="000000" w:themeColor="text1"/>
          <w:szCs w:val="22"/>
        </w:rPr>
        <w:t>.</w:t>
      </w:r>
    </w:p>
    <w:p w14:paraId="7D370B25" w14:textId="56450838" w:rsidR="00C078AC" w:rsidRPr="008066E6" w:rsidRDefault="00C078AC" w:rsidP="008066E6">
      <w:pPr>
        <w:pStyle w:val="Heading2"/>
        <w:keepNext/>
        <w:keepLines/>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D</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Enter the following information:</w:t>
      </w:r>
    </w:p>
    <w:tbl>
      <w:tblPr>
        <w:tblStyle w:val="TableGrid"/>
        <w:tblW w:w="0" w:type="auto"/>
        <w:tblInd w:w="792" w:type="dxa"/>
        <w:tblLook w:val="04A0" w:firstRow="1" w:lastRow="0" w:firstColumn="1" w:lastColumn="0" w:noHBand="0" w:noVBand="1"/>
      </w:tblPr>
      <w:tblGrid>
        <w:gridCol w:w="3073"/>
        <w:gridCol w:w="3960"/>
      </w:tblGrid>
      <w:tr w:rsidR="00C078AC" w:rsidRPr="00CC7372" w14:paraId="3507DF15" w14:textId="77777777" w:rsidTr="008066E6">
        <w:tc>
          <w:tcPr>
            <w:tcW w:w="3073" w:type="dxa"/>
          </w:tcPr>
          <w:p w14:paraId="43B39462" w14:textId="77777777" w:rsidR="00C078AC" w:rsidRPr="008066E6" w:rsidRDefault="00C078AC" w:rsidP="008066E6">
            <w:pPr>
              <w:pStyle w:val="Heading2"/>
              <w:keepNext/>
              <w:keepLines/>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Certification Element</w:t>
            </w:r>
          </w:p>
        </w:tc>
        <w:tc>
          <w:tcPr>
            <w:tcW w:w="3960" w:type="dxa"/>
          </w:tcPr>
          <w:p w14:paraId="5B505CE0" w14:textId="77777777" w:rsidR="00C078AC" w:rsidRPr="00EC1234" w:rsidRDefault="00C078AC" w:rsidP="008066E6">
            <w:pPr>
              <w:pStyle w:val="Heading2"/>
              <w:keepNext/>
              <w:keepLines/>
              <w:spacing w:before="80" w:after="80"/>
              <w:ind w:left="0" w:firstLine="0"/>
              <w:contextualSpacing w:val="0"/>
              <w:rPr>
                <w:rStyle w:val="EnterOrType"/>
                <w:rFonts w:cs="Courier New"/>
                <w:color w:val="000000" w:themeColor="text1"/>
                <w:szCs w:val="22"/>
              </w:rPr>
            </w:pPr>
            <w:r w:rsidRPr="00EC1234">
              <w:rPr>
                <w:rStyle w:val="EnterOrType"/>
                <w:rFonts w:cs="Courier New"/>
                <w:color w:val="000000" w:themeColor="text1"/>
                <w:szCs w:val="22"/>
              </w:rPr>
              <w:t>AWCA Server Multiple Choice</w:t>
            </w:r>
          </w:p>
        </w:tc>
      </w:tr>
      <w:tr w:rsidR="00C078AC" w:rsidRPr="00CC7372" w14:paraId="50194CF7" w14:textId="77777777" w:rsidTr="008066E6">
        <w:tc>
          <w:tcPr>
            <w:tcW w:w="3073" w:type="dxa"/>
          </w:tcPr>
          <w:p w14:paraId="0A05FD14" w14:textId="77777777" w:rsidR="00C078AC" w:rsidRPr="008066E6" w:rsidRDefault="00C078AC" w:rsidP="008066E6">
            <w:pPr>
              <w:pStyle w:val="Heading2"/>
              <w:keepNext/>
              <w:keepLines/>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Certification Candidate (should be pre-populated)</w:t>
            </w:r>
          </w:p>
        </w:tc>
        <w:tc>
          <w:tcPr>
            <w:tcW w:w="3960" w:type="dxa"/>
          </w:tcPr>
          <w:p w14:paraId="22CA9094" w14:textId="77777777" w:rsidR="00C078AC" w:rsidRPr="008066E6" w:rsidRDefault="00C078AC" w:rsidP="008066E6">
            <w:pPr>
              <w:pStyle w:val="Heading2"/>
              <w:keepNext/>
              <w:keepLines/>
              <w:spacing w:before="80" w:after="80"/>
              <w:ind w:left="0" w:firstLine="0"/>
              <w:contextualSpacing w:val="0"/>
              <w:rPr>
                <w:rStyle w:val="EnterOrType"/>
                <w:rFonts w:cs="Courier New"/>
                <w:bCs w:val="0"/>
                <w:color w:val="000000" w:themeColor="text1"/>
                <w:szCs w:val="22"/>
              </w:rPr>
            </w:pPr>
            <w:r w:rsidRPr="00EC1234">
              <w:rPr>
                <w:rStyle w:val="EnterOrType"/>
                <w:rFonts w:cs="Courier New"/>
                <w:color w:val="000000" w:themeColor="text1"/>
                <w:szCs w:val="22"/>
              </w:rPr>
              <w:t xml:space="preserve">Jonas Whittier </w:t>
            </w:r>
          </w:p>
        </w:tc>
      </w:tr>
      <w:tr w:rsidR="00C078AC" w:rsidRPr="00CC7372" w14:paraId="57898CE9" w14:textId="77777777" w:rsidTr="008066E6">
        <w:tc>
          <w:tcPr>
            <w:tcW w:w="3073" w:type="dxa"/>
          </w:tcPr>
          <w:p w14:paraId="75AA7957" w14:textId="77777777" w:rsidR="00C078AC" w:rsidRPr="008066E6" w:rsidRDefault="00C078AC" w:rsidP="008066E6">
            <w:pPr>
              <w:pStyle w:val="Heading2"/>
              <w:keepNext/>
              <w:keepLines/>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Attempt Date</w:t>
            </w:r>
          </w:p>
        </w:tc>
        <w:tc>
          <w:tcPr>
            <w:tcW w:w="3960" w:type="dxa"/>
          </w:tcPr>
          <w:p w14:paraId="27FE081A" w14:textId="77777777" w:rsidR="00C078AC" w:rsidRPr="008066E6" w:rsidRDefault="00C078AC" w:rsidP="008066E6">
            <w:pPr>
              <w:keepNext/>
              <w:keepLines/>
              <w:spacing w:before="80" w:after="80"/>
              <w:rPr>
                <w:rFonts w:ascii="Salesforce Sans" w:hAnsi="Salesforce Sans"/>
                <w:b/>
                <w:color w:val="000000" w:themeColor="text1"/>
                <w:sz w:val="22"/>
                <w:szCs w:val="22"/>
              </w:rPr>
            </w:pPr>
            <w:r w:rsidRPr="008066E6">
              <w:rPr>
                <w:rFonts w:ascii="Salesforce Sans" w:hAnsi="Salesforce Sans"/>
                <w:b/>
                <w:color w:val="000000" w:themeColor="text1"/>
                <w:sz w:val="22"/>
                <w:szCs w:val="22"/>
              </w:rPr>
              <w:t>Today’s Date</w:t>
            </w:r>
          </w:p>
        </w:tc>
      </w:tr>
      <w:tr w:rsidR="00C078AC" w:rsidRPr="00CC7372" w14:paraId="5ACB40A7" w14:textId="77777777" w:rsidTr="008066E6">
        <w:tc>
          <w:tcPr>
            <w:tcW w:w="3073" w:type="dxa"/>
          </w:tcPr>
          <w:p w14:paraId="52EF9AB7" w14:textId="77777777" w:rsidR="00C078AC" w:rsidRPr="008066E6" w:rsidRDefault="00C078AC" w:rsidP="008066E6">
            <w:pPr>
              <w:pStyle w:val="Heading2"/>
              <w:keepNext/>
              <w:keepLines/>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Status</w:t>
            </w:r>
          </w:p>
        </w:tc>
        <w:tc>
          <w:tcPr>
            <w:tcW w:w="3960" w:type="dxa"/>
          </w:tcPr>
          <w:p w14:paraId="4D0F30AD" w14:textId="77777777" w:rsidR="00C078AC" w:rsidRPr="008066E6" w:rsidRDefault="00C078AC" w:rsidP="008066E6">
            <w:pPr>
              <w:keepNext/>
              <w:keepLines/>
              <w:spacing w:before="80" w:after="80"/>
              <w:rPr>
                <w:rStyle w:val="EnterOrType"/>
                <w:rFonts w:ascii="Salesforce Sans" w:hAnsi="Salesforce Sans"/>
                <w:b/>
                <w:color w:val="000000" w:themeColor="text1"/>
                <w:szCs w:val="22"/>
              </w:rPr>
            </w:pPr>
            <w:r w:rsidRPr="008066E6">
              <w:rPr>
                <w:rStyle w:val="EnterOrType"/>
                <w:rFonts w:ascii="Salesforce Sans" w:hAnsi="Salesforce Sans"/>
                <w:b/>
                <w:color w:val="000000" w:themeColor="text1"/>
                <w:szCs w:val="22"/>
              </w:rPr>
              <w:t>Complete/Pass</w:t>
            </w:r>
          </w:p>
        </w:tc>
      </w:tr>
    </w:tbl>
    <w:p w14:paraId="427C1E69" w14:textId="44D95BE7"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E</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Save</w:t>
      </w:r>
      <w:r w:rsidRPr="008066E6">
        <w:rPr>
          <w:rFonts w:ascii="Salesforce Sans" w:hAnsi="Salesforce Sans"/>
          <w:color w:val="000000" w:themeColor="text1"/>
          <w:szCs w:val="22"/>
        </w:rPr>
        <w:t>.</w:t>
      </w:r>
    </w:p>
    <w:p w14:paraId="2EA77085" w14:textId="01DCF981"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\n \* Arabic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5</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Add a Certification Held record for your technician.</w:t>
      </w:r>
    </w:p>
    <w:p w14:paraId="68947801" w14:textId="6A644AA0"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\r 1\*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A</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043953" w:rsidRPr="008066E6">
        <w:rPr>
          <w:rFonts w:ascii="Salesforce Sans" w:hAnsi="Salesforce Sans"/>
          <w:color w:val="000000" w:themeColor="text1"/>
          <w:szCs w:val="22"/>
        </w:rPr>
        <w:t>In the Certification Attempts related list, c</w:t>
      </w:r>
      <w:r w:rsidRPr="008066E6">
        <w:rPr>
          <w:rFonts w:ascii="Salesforce Sans" w:hAnsi="Salesforce Sans"/>
          <w:color w:val="000000" w:themeColor="text1"/>
          <w:szCs w:val="22"/>
        </w:rPr>
        <w:t>lick</w:t>
      </w:r>
      <w:r w:rsidR="004E3444" w:rsidRPr="008066E6">
        <w:rPr>
          <w:rFonts w:ascii="Salesforce Sans" w:hAnsi="Salesforce Sans"/>
          <w:color w:val="000000" w:themeColor="text1"/>
          <w:szCs w:val="22"/>
        </w:rPr>
        <w:t xml:space="preserve"> </w:t>
      </w:r>
      <w:r w:rsidRPr="008066E6">
        <w:rPr>
          <w:rStyle w:val="ClickOrSelect"/>
          <w:rFonts w:ascii="Salesforce Sans" w:hAnsi="Salesforce Sans"/>
          <w:color w:val="000000" w:themeColor="text1"/>
          <w:szCs w:val="22"/>
        </w:rPr>
        <w:t>AWCA Server Multiple Choice</w:t>
      </w:r>
      <w:r w:rsidRPr="008066E6">
        <w:rPr>
          <w:rFonts w:ascii="Salesforce Sans" w:hAnsi="Salesforce Sans"/>
          <w:color w:val="000000" w:themeColor="text1"/>
          <w:szCs w:val="22"/>
        </w:rPr>
        <w:t>.</w:t>
      </w:r>
    </w:p>
    <w:p w14:paraId="22CCA877" w14:textId="2F9A5683"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B</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AWCA Server</w:t>
      </w:r>
      <w:r w:rsidRPr="008066E6">
        <w:rPr>
          <w:rFonts w:ascii="Salesforce Sans" w:hAnsi="Salesforce Sans"/>
          <w:color w:val="000000" w:themeColor="text1"/>
          <w:szCs w:val="22"/>
        </w:rPr>
        <w:t xml:space="preserve"> to view the Certification record.</w:t>
      </w:r>
    </w:p>
    <w:p w14:paraId="20679880" w14:textId="4C2DC667"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C</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122560" w:rsidRPr="008066E6">
        <w:rPr>
          <w:rFonts w:ascii="Salesforce Sans" w:hAnsi="Salesforce Sans"/>
          <w:color w:val="000000" w:themeColor="text1"/>
          <w:szCs w:val="22"/>
        </w:rPr>
        <w:t xml:space="preserve">In </w:t>
      </w:r>
      <w:r w:rsidRPr="008066E6">
        <w:rPr>
          <w:rFonts w:ascii="Salesforce Sans" w:hAnsi="Salesforce Sans"/>
          <w:color w:val="000000" w:themeColor="text1"/>
          <w:szCs w:val="22"/>
        </w:rPr>
        <w:t xml:space="preserve">the Certifications Held related list, click </w:t>
      </w:r>
      <w:r w:rsidRPr="008066E6">
        <w:rPr>
          <w:rStyle w:val="ClickOrSelect"/>
          <w:rFonts w:ascii="Salesforce Sans" w:hAnsi="Salesforce Sans"/>
          <w:color w:val="000000" w:themeColor="text1"/>
          <w:szCs w:val="22"/>
        </w:rPr>
        <w:t>New</w:t>
      </w:r>
      <w:r w:rsidRPr="008066E6">
        <w:rPr>
          <w:rFonts w:ascii="Salesforce Sans" w:hAnsi="Salesforce Sans"/>
          <w:color w:val="000000" w:themeColor="text1"/>
          <w:szCs w:val="22"/>
        </w:rPr>
        <w:t>.</w:t>
      </w:r>
    </w:p>
    <w:p w14:paraId="415233FA" w14:textId="6C02A91D" w:rsidR="00C078AC" w:rsidRPr="008066E6" w:rsidRDefault="00C078AC" w:rsidP="008066E6">
      <w:pPr>
        <w:pStyle w:val="Heading2"/>
        <w:keepNext/>
        <w:keepLines/>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lastRenderedPageBreak/>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D</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Enter the following information:</w:t>
      </w:r>
    </w:p>
    <w:tbl>
      <w:tblPr>
        <w:tblStyle w:val="TableGrid"/>
        <w:tblW w:w="0" w:type="auto"/>
        <w:tblInd w:w="792" w:type="dxa"/>
        <w:tblLook w:val="04A0" w:firstRow="1" w:lastRow="0" w:firstColumn="1" w:lastColumn="0" w:noHBand="0" w:noVBand="1"/>
      </w:tblPr>
      <w:tblGrid>
        <w:gridCol w:w="3073"/>
        <w:gridCol w:w="3960"/>
      </w:tblGrid>
      <w:tr w:rsidR="00C078AC" w:rsidRPr="00CC7372" w14:paraId="5A91C3D7" w14:textId="77777777" w:rsidTr="008066E6">
        <w:tc>
          <w:tcPr>
            <w:tcW w:w="3073" w:type="dxa"/>
          </w:tcPr>
          <w:p w14:paraId="09A0D09F" w14:textId="77777777" w:rsidR="00C078AC" w:rsidRPr="008066E6" w:rsidRDefault="00C078AC" w:rsidP="008066E6">
            <w:pPr>
              <w:pStyle w:val="Heading2"/>
              <w:keepNext/>
              <w:keepLines/>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 xml:space="preserve">Certification </w:t>
            </w:r>
            <w:r w:rsidRPr="008066E6">
              <w:rPr>
                <w:rFonts w:ascii="Salesforce Sans" w:hAnsi="Salesforce Sans"/>
                <w:color w:val="000000" w:themeColor="text1"/>
                <w:szCs w:val="22"/>
              </w:rPr>
              <w:br/>
              <w:t>(should be pre-populated)</w:t>
            </w:r>
          </w:p>
        </w:tc>
        <w:tc>
          <w:tcPr>
            <w:tcW w:w="3960" w:type="dxa"/>
          </w:tcPr>
          <w:p w14:paraId="79700C38" w14:textId="77777777" w:rsidR="00C078AC" w:rsidRPr="00EC1234" w:rsidRDefault="00C078AC" w:rsidP="008066E6">
            <w:pPr>
              <w:pStyle w:val="Heading2"/>
              <w:keepNext/>
              <w:keepLines/>
              <w:spacing w:before="80" w:after="80"/>
              <w:ind w:left="0" w:firstLine="0"/>
              <w:contextualSpacing w:val="0"/>
              <w:rPr>
                <w:rStyle w:val="EnterOrType"/>
                <w:rFonts w:cs="Courier New"/>
                <w:color w:val="000000" w:themeColor="text1"/>
                <w:szCs w:val="22"/>
              </w:rPr>
            </w:pPr>
            <w:r w:rsidRPr="00EC1234">
              <w:rPr>
                <w:rStyle w:val="EnterOrType"/>
                <w:rFonts w:cs="Courier New"/>
                <w:color w:val="000000" w:themeColor="text1"/>
                <w:szCs w:val="22"/>
              </w:rPr>
              <w:t>AWCA Server</w:t>
            </w:r>
          </w:p>
        </w:tc>
      </w:tr>
      <w:tr w:rsidR="00C078AC" w:rsidRPr="00CC7372" w14:paraId="3C3B9126" w14:textId="77777777" w:rsidTr="008066E6">
        <w:tc>
          <w:tcPr>
            <w:tcW w:w="3073" w:type="dxa"/>
          </w:tcPr>
          <w:p w14:paraId="251306EB" w14:textId="77777777" w:rsidR="00C078AC" w:rsidRPr="008066E6" w:rsidRDefault="00C078AC" w:rsidP="008066E6">
            <w:pPr>
              <w:pStyle w:val="Heading2"/>
              <w:keepNext/>
              <w:keepLines/>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Certified Professional</w:t>
            </w:r>
          </w:p>
        </w:tc>
        <w:tc>
          <w:tcPr>
            <w:tcW w:w="3960" w:type="dxa"/>
          </w:tcPr>
          <w:p w14:paraId="65FD29DB" w14:textId="77777777" w:rsidR="00C078AC" w:rsidRPr="008066E6" w:rsidRDefault="00C078AC" w:rsidP="008066E6">
            <w:pPr>
              <w:pStyle w:val="Heading2"/>
              <w:keepNext/>
              <w:keepLines/>
              <w:spacing w:before="80" w:after="80"/>
              <w:ind w:left="0" w:firstLine="0"/>
              <w:contextualSpacing w:val="0"/>
              <w:rPr>
                <w:rStyle w:val="EnterOrType"/>
                <w:rFonts w:cs="Courier New"/>
                <w:bCs w:val="0"/>
                <w:color w:val="000000" w:themeColor="text1"/>
                <w:szCs w:val="22"/>
              </w:rPr>
            </w:pPr>
            <w:r w:rsidRPr="00EC1234">
              <w:rPr>
                <w:rStyle w:val="EnterOrType"/>
                <w:rFonts w:cs="Courier New"/>
                <w:color w:val="000000" w:themeColor="text1"/>
                <w:szCs w:val="22"/>
              </w:rPr>
              <w:t xml:space="preserve">Jonas Whittier </w:t>
            </w:r>
          </w:p>
        </w:tc>
      </w:tr>
      <w:tr w:rsidR="00C078AC" w:rsidRPr="00CC7372" w14:paraId="7933DF9E" w14:textId="77777777" w:rsidTr="008066E6">
        <w:tc>
          <w:tcPr>
            <w:tcW w:w="3073" w:type="dxa"/>
          </w:tcPr>
          <w:p w14:paraId="543C296F" w14:textId="7C27C34C" w:rsidR="00C078AC" w:rsidRPr="008066E6" w:rsidRDefault="00F60A72" w:rsidP="008066E6">
            <w:pPr>
              <w:pStyle w:val="Heading2"/>
              <w:keepNext/>
              <w:keepLines/>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Date Achieved</w:t>
            </w:r>
          </w:p>
        </w:tc>
        <w:tc>
          <w:tcPr>
            <w:tcW w:w="3960" w:type="dxa"/>
          </w:tcPr>
          <w:p w14:paraId="230E5DDE" w14:textId="77777777" w:rsidR="00C078AC" w:rsidRPr="008066E6" w:rsidRDefault="00C078AC" w:rsidP="008066E6">
            <w:pPr>
              <w:keepNext/>
              <w:keepLines/>
              <w:spacing w:before="80" w:after="80"/>
              <w:rPr>
                <w:rFonts w:ascii="Salesforce Sans" w:hAnsi="Salesforce Sans"/>
                <w:b/>
                <w:color w:val="000000" w:themeColor="text1"/>
                <w:sz w:val="22"/>
                <w:szCs w:val="22"/>
              </w:rPr>
            </w:pPr>
            <w:r w:rsidRPr="008066E6">
              <w:rPr>
                <w:rFonts w:ascii="Salesforce Sans" w:hAnsi="Salesforce Sans"/>
                <w:b/>
                <w:color w:val="000000" w:themeColor="text1"/>
                <w:sz w:val="22"/>
                <w:szCs w:val="22"/>
              </w:rPr>
              <w:t>Today’s Date</w:t>
            </w:r>
          </w:p>
        </w:tc>
      </w:tr>
    </w:tbl>
    <w:p w14:paraId="5616A5A9" w14:textId="1C6AA8A2" w:rsidR="00337FD4" w:rsidRDefault="00C078AC" w:rsidP="00B74150">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E</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Save</w:t>
      </w:r>
      <w:r w:rsidRPr="008066E6">
        <w:rPr>
          <w:rFonts w:ascii="Salesforce Sans" w:hAnsi="Salesforce Sans"/>
          <w:color w:val="000000" w:themeColor="text1"/>
          <w:szCs w:val="22"/>
        </w:rPr>
        <w:t>.</w:t>
      </w:r>
    </w:p>
    <w:p w14:paraId="671B4673" w14:textId="5A84E67B" w:rsidR="00C078AC" w:rsidRPr="008066E6" w:rsidRDefault="00337FD4" w:rsidP="008066E6">
      <w:pPr>
        <w:rPr>
          <w:rFonts w:ascii="Salesforce Sans" w:hAnsi="Salesforce Sans"/>
          <w:color w:val="000000" w:themeColor="text1"/>
          <w:szCs w:val="22"/>
        </w:rPr>
      </w:pPr>
      <w:r>
        <w:rPr>
          <w:rFonts w:ascii="Salesforce Sans" w:hAnsi="Salesforce Sans"/>
          <w:color w:val="000000" w:themeColor="text1"/>
          <w:szCs w:val="22"/>
        </w:rPr>
        <w:br w:type="page"/>
      </w:r>
    </w:p>
    <w:p w14:paraId="3DDE2893" w14:textId="30B4318C" w:rsidR="00C078AC" w:rsidRPr="00EC1234" w:rsidRDefault="00C078AC" w:rsidP="007171E9">
      <w:pPr>
        <w:pStyle w:val="ExerciseTitle"/>
      </w:pPr>
      <w:bookmarkStart w:id="2" w:name="_Toc514686391"/>
      <w:r w:rsidRPr="00EC1234">
        <w:lastRenderedPageBreak/>
        <w:t>1-2: Prepare Your Training Org</w:t>
      </w:r>
      <w:bookmarkEnd w:id="0"/>
      <w:bookmarkEnd w:id="2"/>
      <w:r w:rsidR="00BA1F43" w:rsidRPr="00EC1234">
        <w:br/>
      </w:r>
    </w:p>
    <w:p w14:paraId="5A19F40B" w14:textId="77777777" w:rsidR="007025E6" w:rsidRPr="008066E6" w:rsidRDefault="007025E6"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0EC763A0" w14:textId="77777777" w:rsidR="00C078AC" w:rsidRPr="008066E6" w:rsidRDefault="00C078AC" w:rsidP="008066E6">
      <w:pP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Prepare your org for classroom activities and access after class.</w:t>
      </w:r>
    </w:p>
    <w:p w14:paraId="1245AAE6" w14:textId="77777777" w:rsidR="00C078AC" w:rsidRPr="008066E6" w:rsidRDefault="00C078AC" w:rsidP="008066E6">
      <w:pPr>
        <w:spacing w:before="120" w:after="120"/>
        <w:rPr>
          <w:rFonts w:ascii="Salesforce Sans" w:hAnsi="Salesforce Sans"/>
          <w:color w:val="000000" w:themeColor="text1"/>
          <w:sz w:val="22"/>
          <w:szCs w:val="22"/>
        </w:rPr>
      </w:pPr>
    </w:p>
    <w:p w14:paraId="15B9EEC2" w14:textId="77777777" w:rsidR="00C078AC" w:rsidRPr="008066E6" w:rsidRDefault="00C078AC" w:rsidP="008066E6">
      <w:pPr>
        <w:pStyle w:val="GoalTskTimeInst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Tasks:</w:t>
      </w:r>
    </w:p>
    <w:p w14:paraId="19093A9B" w14:textId="5FABF316"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 Arabic \r 1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1</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A95224">
        <w:rPr>
          <w:rFonts w:ascii="Salesforce Sans" w:hAnsi="Salesforce Sans"/>
          <w:color w:val="000000" w:themeColor="text1"/>
          <w:szCs w:val="22"/>
        </w:rPr>
        <w:t>Update your user details in your training org.</w:t>
      </w:r>
    </w:p>
    <w:p w14:paraId="121A13A5" w14:textId="485DBBD3"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\n \* Arabic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2</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Confirm email address.</w:t>
      </w:r>
    </w:p>
    <w:p w14:paraId="0D70516C" w14:textId="2B8B6B6C"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\n \* Arabic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3</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Download your lab files from the Documents tab.</w:t>
      </w:r>
    </w:p>
    <w:p w14:paraId="28F063B8" w14:textId="74755CBE"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\n \* Arabic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4</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Verify the Developer Console settings.</w:t>
      </w:r>
    </w:p>
    <w:p w14:paraId="292E4843" w14:textId="77777777" w:rsidR="00C078AC" w:rsidRPr="008066E6" w:rsidRDefault="00C078AC" w:rsidP="008066E6">
      <w:pPr>
        <w:pStyle w:val="Heading1"/>
        <w:spacing w:before="120"/>
        <w:contextualSpacing w:val="0"/>
        <w:rPr>
          <w:rFonts w:ascii="Salesforce Sans" w:hAnsi="Salesforce Sans"/>
          <w:color w:val="000000" w:themeColor="text1"/>
          <w:szCs w:val="22"/>
        </w:rPr>
      </w:pPr>
    </w:p>
    <w:p w14:paraId="6F96F194" w14:textId="77777777" w:rsidR="00C078AC" w:rsidRPr="008066E6" w:rsidRDefault="00C078AC" w:rsidP="008066E6">
      <w:pPr>
        <w:pStyle w:val="GoalTskTimeInst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Time:</w:t>
      </w:r>
    </w:p>
    <w:p w14:paraId="0CBEA04C" w14:textId="77777777" w:rsidR="00C078AC" w:rsidRPr="008066E6" w:rsidRDefault="00C078AC" w:rsidP="008066E6">
      <w:pP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 xml:space="preserve">5 minutes </w:t>
      </w:r>
    </w:p>
    <w:p w14:paraId="08183BE2" w14:textId="77777777" w:rsidR="00C078AC" w:rsidRPr="008066E6" w:rsidRDefault="00C078AC" w:rsidP="008066E6">
      <w:pPr>
        <w:pStyle w:val="SingleLine"/>
        <w:spacing w:before="120" w:after="120"/>
        <w:rPr>
          <w:rFonts w:ascii="Salesforce Sans" w:hAnsi="Salesforce Sans"/>
          <w:color w:val="000000" w:themeColor="text1"/>
          <w:sz w:val="22"/>
          <w:szCs w:val="22"/>
        </w:rPr>
      </w:pPr>
    </w:p>
    <w:p w14:paraId="24BE1064" w14:textId="77777777" w:rsidR="00C078AC" w:rsidRPr="008066E6" w:rsidRDefault="00C078AC" w:rsidP="008066E6">
      <w:pPr>
        <w:pStyle w:val="GoalTskTimeInst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Instructions:</w:t>
      </w:r>
    </w:p>
    <w:p w14:paraId="2A878427" w14:textId="213EFF9F"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 Arabic \r 1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1</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A95224">
        <w:rPr>
          <w:rFonts w:ascii="Salesforce Sans" w:hAnsi="Salesforce Sans"/>
          <w:color w:val="000000" w:themeColor="text1"/>
          <w:szCs w:val="22"/>
        </w:rPr>
        <w:t>Update your user details in your training org.</w:t>
      </w:r>
    </w:p>
    <w:p w14:paraId="0EF7E37E" w14:textId="7BD8F614" w:rsidR="00D406FA" w:rsidRDefault="001E0C38" w:rsidP="008066E6">
      <w:pPr>
        <w:pStyle w:val="Heading2"/>
        <w:spacing w:before="120"/>
        <w:contextualSpacing w:val="0"/>
        <w:rPr>
          <w:rStyle w:val="ClickOrSelect"/>
          <w:rFonts w:ascii="Salesforce Sans" w:hAnsi="Salesforce Sans"/>
          <w:b w:val="0"/>
          <w:bCs/>
          <w:color w:val="000000" w:themeColor="text1"/>
          <w:szCs w:val="22"/>
        </w:rPr>
      </w:pPr>
      <w:r>
        <w:rPr>
          <w:rFonts w:ascii="Salesforce Sans" w:hAnsi="Salesforce Sans"/>
          <w:color w:val="000000" w:themeColor="text1"/>
          <w:szCs w:val="22"/>
        </w:rPr>
        <w:t>A</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t xml:space="preserve">Click </w:t>
      </w:r>
      <w:r w:rsidR="00C078AC" w:rsidRPr="008066E6">
        <w:rPr>
          <w:rStyle w:val="ClickOrSelect"/>
          <w:rFonts w:ascii="Salesforce Sans" w:hAnsi="Salesforce Sans"/>
          <w:color w:val="000000" w:themeColor="text1"/>
          <w:szCs w:val="22"/>
        </w:rPr>
        <w:t xml:space="preserve">Your </w:t>
      </w:r>
      <w:r w:rsidR="00046BD9" w:rsidRPr="008066E6">
        <w:rPr>
          <w:rStyle w:val="ClickOrSelect"/>
          <w:rFonts w:ascii="Salesforce Sans" w:hAnsi="Salesforce Sans"/>
          <w:color w:val="000000" w:themeColor="text1"/>
          <w:szCs w:val="22"/>
        </w:rPr>
        <w:t xml:space="preserve">Profile </w:t>
      </w:r>
      <w:r w:rsidR="00C078AC" w:rsidRPr="008066E6">
        <w:rPr>
          <w:rStyle w:val="ClickOrSelect"/>
          <w:rFonts w:ascii="Salesforce Sans" w:hAnsi="Salesforce Sans"/>
          <w:color w:val="000000" w:themeColor="text1"/>
          <w:szCs w:val="22"/>
        </w:rPr>
        <w:t>|</w:t>
      </w:r>
      <w:r w:rsidR="00046BD9" w:rsidRPr="008066E6">
        <w:rPr>
          <w:rStyle w:val="ClickOrSelect"/>
          <w:rFonts w:ascii="Salesforce Sans" w:hAnsi="Salesforce Sans"/>
          <w:color w:val="000000" w:themeColor="text1"/>
          <w:szCs w:val="22"/>
        </w:rPr>
        <w:t xml:space="preserve"> </w:t>
      </w:r>
      <w:r w:rsidR="00C078AC" w:rsidRPr="008066E6">
        <w:rPr>
          <w:rStyle w:val="ClickOrSelect"/>
          <w:rFonts w:ascii="Salesforce Sans" w:hAnsi="Salesforce Sans"/>
          <w:color w:val="000000" w:themeColor="text1"/>
          <w:szCs w:val="22"/>
        </w:rPr>
        <w:t>Settings</w:t>
      </w:r>
      <w:r w:rsidR="00D406FA">
        <w:rPr>
          <w:rStyle w:val="ClickOrSelect"/>
          <w:rFonts w:ascii="Salesforce Sans" w:hAnsi="Salesforce Sans"/>
          <w:b w:val="0"/>
          <w:color w:val="000000" w:themeColor="text1"/>
          <w:szCs w:val="22"/>
        </w:rPr>
        <w:t>.</w:t>
      </w:r>
    </w:p>
    <w:p w14:paraId="61ADDEB2" w14:textId="3E8D83F4" w:rsidR="00C078AC" w:rsidRPr="008066E6" w:rsidRDefault="001E0C38" w:rsidP="008066E6">
      <w:pPr>
        <w:pStyle w:val="Heading2"/>
        <w:spacing w:before="120"/>
        <w:contextualSpacing w:val="0"/>
        <w:rPr>
          <w:rStyle w:val="ClickOrSelect"/>
          <w:rFonts w:ascii="Salesforce Sans" w:hAnsi="Salesforce Sans"/>
          <w:color w:val="000000" w:themeColor="text1"/>
          <w:szCs w:val="22"/>
        </w:rPr>
      </w:pPr>
      <w:r>
        <w:rPr>
          <w:rStyle w:val="ClickOrSelect"/>
          <w:rFonts w:ascii="Salesforce Sans" w:hAnsi="Salesforce Sans"/>
          <w:b w:val="0"/>
          <w:color w:val="000000" w:themeColor="text1"/>
          <w:szCs w:val="22"/>
        </w:rPr>
        <w:t>B</w:t>
      </w:r>
      <w:r w:rsidR="00D406FA">
        <w:rPr>
          <w:rStyle w:val="ClickOrSelect"/>
          <w:rFonts w:ascii="Salesforce Sans" w:hAnsi="Salesforce Sans"/>
          <w:b w:val="0"/>
          <w:color w:val="000000" w:themeColor="text1"/>
          <w:szCs w:val="22"/>
        </w:rPr>
        <w:t>.</w:t>
      </w:r>
      <w:r w:rsidR="00D406FA">
        <w:rPr>
          <w:rStyle w:val="ClickOrSelect"/>
          <w:rFonts w:ascii="Salesforce Sans" w:hAnsi="Salesforce Sans"/>
          <w:b w:val="0"/>
          <w:color w:val="000000" w:themeColor="text1"/>
          <w:szCs w:val="22"/>
        </w:rPr>
        <w:tab/>
        <w:t xml:space="preserve">Click </w:t>
      </w:r>
      <w:r w:rsidR="00C078AC" w:rsidRPr="008066E6">
        <w:rPr>
          <w:rStyle w:val="ClickOrSelect"/>
          <w:rFonts w:ascii="Salesforce Sans" w:hAnsi="Salesforce Sans"/>
          <w:color w:val="000000" w:themeColor="text1"/>
          <w:szCs w:val="22"/>
        </w:rPr>
        <w:t>Advanced User Details</w:t>
      </w:r>
      <w:r w:rsidR="00D406FA">
        <w:rPr>
          <w:rFonts w:ascii="Salesforce Sans" w:hAnsi="Salesforce Sans"/>
          <w:color w:val="000000" w:themeColor="text1"/>
          <w:szCs w:val="22"/>
        </w:rPr>
        <w:t xml:space="preserve"> under My Personal Information.</w:t>
      </w:r>
    </w:p>
    <w:p w14:paraId="16DFB5DA" w14:textId="79A8C454" w:rsidR="00D406FA" w:rsidRDefault="001E0C38" w:rsidP="008066E6">
      <w:pPr>
        <w:pStyle w:val="Heading2"/>
        <w:spacing w:before="120"/>
        <w:contextualSpacing w:val="0"/>
        <w:rPr>
          <w:rFonts w:ascii="Salesforce Sans" w:hAnsi="Salesforce Sans"/>
          <w:color w:val="000000" w:themeColor="text1"/>
          <w:szCs w:val="22"/>
        </w:rPr>
      </w:pPr>
      <w:r>
        <w:rPr>
          <w:rFonts w:ascii="Salesforce Sans" w:hAnsi="Salesforce Sans"/>
          <w:color w:val="000000" w:themeColor="text1"/>
          <w:szCs w:val="22"/>
        </w:rPr>
        <w:t>C</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t xml:space="preserve">Click </w:t>
      </w:r>
      <w:r w:rsidR="00C078AC" w:rsidRPr="008066E6">
        <w:rPr>
          <w:rStyle w:val="ClickOrSelect"/>
          <w:rFonts w:ascii="Salesforce Sans" w:hAnsi="Salesforce Sans"/>
          <w:color w:val="000000" w:themeColor="text1"/>
          <w:szCs w:val="22"/>
        </w:rPr>
        <w:t>Edit</w:t>
      </w:r>
      <w:r w:rsidR="00D406FA">
        <w:rPr>
          <w:rFonts w:ascii="Salesforce Sans" w:hAnsi="Salesforce Sans"/>
          <w:color w:val="000000" w:themeColor="text1"/>
          <w:szCs w:val="22"/>
        </w:rPr>
        <w:t>.</w:t>
      </w:r>
    </w:p>
    <w:p w14:paraId="664541B5" w14:textId="5A80B417" w:rsidR="00C078AC" w:rsidRPr="008066E6" w:rsidRDefault="001E0C38" w:rsidP="008066E6">
      <w:pPr>
        <w:pStyle w:val="Heading2"/>
        <w:spacing w:before="120"/>
        <w:contextualSpacing w:val="0"/>
        <w:rPr>
          <w:rFonts w:ascii="Salesforce Sans" w:hAnsi="Salesforce Sans"/>
          <w:color w:val="000000" w:themeColor="text1"/>
          <w:szCs w:val="22"/>
        </w:rPr>
      </w:pPr>
      <w:r>
        <w:rPr>
          <w:rFonts w:ascii="Salesforce Sans" w:hAnsi="Salesforce Sans"/>
          <w:color w:val="000000" w:themeColor="text1"/>
          <w:szCs w:val="22"/>
        </w:rPr>
        <w:t>D</w:t>
      </w:r>
      <w:r w:rsidR="00D406FA">
        <w:rPr>
          <w:rFonts w:ascii="Salesforce Sans" w:hAnsi="Salesforce Sans"/>
          <w:color w:val="000000" w:themeColor="text1"/>
          <w:szCs w:val="22"/>
        </w:rPr>
        <w:t>.</w:t>
      </w:r>
      <w:r w:rsidR="00D406FA">
        <w:rPr>
          <w:rFonts w:ascii="Salesforce Sans" w:hAnsi="Salesforce Sans"/>
          <w:color w:val="000000" w:themeColor="text1"/>
          <w:szCs w:val="22"/>
        </w:rPr>
        <w:tab/>
        <w:t>Enter the following information:</w:t>
      </w:r>
    </w:p>
    <w:tbl>
      <w:tblPr>
        <w:tblStyle w:val="TableGrid"/>
        <w:tblW w:w="0" w:type="auto"/>
        <w:tblInd w:w="792" w:type="dxa"/>
        <w:tblLook w:val="04A0" w:firstRow="1" w:lastRow="0" w:firstColumn="1" w:lastColumn="0" w:noHBand="0" w:noVBand="1"/>
      </w:tblPr>
      <w:tblGrid>
        <w:gridCol w:w="2623"/>
        <w:gridCol w:w="5220"/>
      </w:tblGrid>
      <w:tr w:rsidR="003C61A3" w:rsidRPr="00CC7372" w14:paraId="2A528E7D" w14:textId="77777777" w:rsidTr="008066E6">
        <w:tc>
          <w:tcPr>
            <w:tcW w:w="2623" w:type="dxa"/>
          </w:tcPr>
          <w:p w14:paraId="2E0C44C3" w14:textId="1689ADA6" w:rsidR="003C61A3" w:rsidRPr="008066E6" w:rsidRDefault="003C61A3" w:rsidP="008066E6">
            <w:pPr>
              <w:spacing w:before="20" w:after="20"/>
              <w:rPr>
                <w:rFonts w:ascii="Salesforce Sans" w:hAnsi="Salesforce Sans"/>
                <w:color w:val="000000" w:themeColor="text1"/>
                <w:sz w:val="22"/>
                <w:szCs w:val="22"/>
              </w:rPr>
            </w:pPr>
            <w:r w:rsidRPr="008066E6">
              <w:rPr>
                <w:rFonts w:ascii="Salesforce Sans" w:hAnsi="Salesforce Sans"/>
                <w:color w:val="000000" w:themeColor="text1"/>
                <w:sz w:val="22"/>
                <w:szCs w:val="22"/>
              </w:rPr>
              <w:t>First Name</w:t>
            </w:r>
          </w:p>
        </w:tc>
        <w:tc>
          <w:tcPr>
            <w:tcW w:w="5220" w:type="dxa"/>
          </w:tcPr>
          <w:p w14:paraId="27B6C93A" w14:textId="77777777" w:rsidR="003C61A3" w:rsidRPr="00EC1234" w:rsidRDefault="003C61A3" w:rsidP="008066E6">
            <w:pPr>
              <w:spacing w:before="20" w:after="20"/>
              <w:rPr>
                <w:rStyle w:val="EnterOrType"/>
                <w:rFonts w:cs="Courier New"/>
                <w:color w:val="000000" w:themeColor="text1"/>
                <w:szCs w:val="22"/>
              </w:rPr>
            </w:pPr>
            <w:r w:rsidRPr="00EC1234">
              <w:rPr>
                <w:rStyle w:val="EnterOrType"/>
                <w:rFonts w:cs="Courier New"/>
                <w:color w:val="000000" w:themeColor="text1"/>
                <w:szCs w:val="22"/>
              </w:rPr>
              <w:t>(your first name)</w:t>
            </w:r>
          </w:p>
        </w:tc>
      </w:tr>
      <w:tr w:rsidR="003C61A3" w:rsidRPr="00CC7372" w14:paraId="74991F4C" w14:textId="77777777" w:rsidTr="008066E6">
        <w:tc>
          <w:tcPr>
            <w:tcW w:w="2623" w:type="dxa"/>
          </w:tcPr>
          <w:p w14:paraId="3C3111C6" w14:textId="3AD7843C" w:rsidR="003C61A3" w:rsidRPr="008066E6" w:rsidRDefault="003C61A3" w:rsidP="008066E6">
            <w:pPr>
              <w:spacing w:before="20" w:after="20"/>
              <w:rPr>
                <w:rFonts w:ascii="Salesforce Sans" w:hAnsi="Salesforce Sans"/>
                <w:color w:val="000000" w:themeColor="text1"/>
                <w:sz w:val="22"/>
                <w:szCs w:val="22"/>
              </w:rPr>
            </w:pPr>
            <w:r w:rsidRPr="008066E6">
              <w:rPr>
                <w:rFonts w:ascii="Salesforce Sans" w:hAnsi="Salesforce Sans"/>
                <w:color w:val="000000" w:themeColor="text1"/>
                <w:sz w:val="22"/>
                <w:szCs w:val="22"/>
              </w:rPr>
              <w:t>Last Name</w:t>
            </w:r>
          </w:p>
        </w:tc>
        <w:tc>
          <w:tcPr>
            <w:tcW w:w="5220" w:type="dxa"/>
          </w:tcPr>
          <w:p w14:paraId="4183B3E5" w14:textId="77777777" w:rsidR="003C61A3" w:rsidRPr="00EC1234" w:rsidRDefault="003C61A3" w:rsidP="008066E6">
            <w:pPr>
              <w:spacing w:before="20" w:after="20"/>
              <w:rPr>
                <w:rStyle w:val="EnterOrType"/>
                <w:rFonts w:cs="Courier New"/>
                <w:color w:val="000000" w:themeColor="text1"/>
                <w:szCs w:val="22"/>
              </w:rPr>
            </w:pPr>
            <w:r w:rsidRPr="00EC1234">
              <w:rPr>
                <w:rStyle w:val="EnterOrType"/>
                <w:rFonts w:cs="Courier New"/>
                <w:color w:val="000000" w:themeColor="text1"/>
                <w:szCs w:val="22"/>
              </w:rPr>
              <w:t>(your last name)</w:t>
            </w:r>
          </w:p>
        </w:tc>
      </w:tr>
      <w:tr w:rsidR="003C61A3" w:rsidRPr="00CC7372" w14:paraId="30532311" w14:textId="77777777" w:rsidTr="008066E6">
        <w:tc>
          <w:tcPr>
            <w:tcW w:w="2623" w:type="dxa"/>
          </w:tcPr>
          <w:p w14:paraId="31528EE9" w14:textId="78F8BDD9" w:rsidR="003C61A3" w:rsidRPr="008066E6" w:rsidRDefault="003C61A3" w:rsidP="008066E6">
            <w:pPr>
              <w:spacing w:before="20" w:after="20"/>
              <w:rPr>
                <w:rFonts w:ascii="Salesforce Sans" w:hAnsi="Salesforce Sans"/>
                <w:color w:val="000000" w:themeColor="text1"/>
                <w:sz w:val="22"/>
                <w:szCs w:val="22"/>
              </w:rPr>
            </w:pPr>
            <w:r w:rsidRPr="008066E6">
              <w:rPr>
                <w:rFonts w:ascii="Salesforce Sans" w:hAnsi="Salesforce Sans"/>
                <w:color w:val="000000" w:themeColor="text1"/>
                <w:sz w:val="22"/>
                <w:szCs w:val="22"/>
              </w:rPr>
              <w:t>Email</w:t>
            </w:r>
          </w:p>
        </w:tc>
        <w:tc>
          <w:tcPr>
            <w:tcW w:w="5220" w:type="dxa"/>
          </w:tcPr>
          <w:p w14:paraId="4741547D" w14:textId="77777777" w:rsidR="003C61A3" w:rsidRPr="00EC1234" w:rsidRDefault="003C61A3" w:rsidP="008066E6">
            <w:pPr>
              <w:spacing w:before="20" w:after="20"/>
              <w:rPr>
                <w:rStyle w:val="EnterOrType"/>
                <w:rFonts w:cs="Courier New"/>
                <w:color w:val="000000" w:themeColor="text1"/>
                <w:szCs w:val="22"/>
              </w:rPr>
            </w:pPr>
            <w:r w:rsidRPr="00EC1234">
              <w:rPr>
                <w:rStyle w:val="EnterOrType"/>
                <w:rFonts w:cs="Courier New"/>
                <w:color w:val="000000" w:themeColor="text1"/>
                <w:szCs w:val="22"/>
              </w:rPr>
              <w:t>(an email you can access from class)</w:t>
            </w:r>
          </w:p>
        </w:tc>
      </w:tr>
      <w:tr w:rsidR="003C61A3" w:rsidRPr="00CC7372" w14:paraId="3353C46A" w14:textId="77777777" w:rsidTr="008066E6">
        <w:tc>
          <w:tcPr>
            <w:tcW w:w="2623" w:type="dxa"/>
          </w:tcPr>
          <w:p w14:paraId="00750CFC" w14:textId="6EF25CA5" w:rsidR="003C61A3" w:rsidRPr="008066E6" w:rsidRDefault="00416FF8" w:rsidP="008066E6">
            <w:pPr>
              <w:spacing w:before="20" w:after="20"/>
              <w:rPr>
                <w:rFonts w:ascii="Salesforce Sans" w:hAnsi="Salesforce Sans"/>
                <w:color w:val="000000" w:themeColor="text1"/>
                <w:sz w:val="22"/>
                <w:szCs w:val="22"/>
              </w:rPr>
            </w:pPr>
            <w:r>
              <w:rPr>
                <w:rFonts w:ascii="Salesforce Sans" w:hAnsi="Salesforce Sans"/>
                <w:color w:val="000000" w:themeColor="text1"/>
                <w:sz w:val="22"/>
                <w:szCs w:val="22"/>
              </w:rPr>
              <w:t>Debug</w:t>
            </w:r>
            <w:r w:rsidR="003C61A3" w:rsidRPr="008066E6">
              <w:rPr>
                <w:rFonts w:ascii="Salesforce Sans" w:hAnsi="Salesforce Sans"/>
                <w:color w:val="000000" w:themeColor="text1"/>
                <w:sz w:val="22"/>
                <w:szCs w:val="22"/>
              </w:rPr>
              <w:t xml:space="preserve"> Mode</w:t>
            </w:r>
          </w:p>
        </w:tc>
        <w:tc>
          <w:tcPr>
            <w:tcW w:w="5220" w:type="dxa"/>
          </w:tcPr>
          <w:p w14:paraId="257FCFCD" w14:textId="77777777" w:rsidR="003C61A3" w:rsidRPr="008066E6" w:rsidRDefault="003C61A3" w:rsidP="008066E6">
            <w:pPr>
              <w:spacing w:before="20" w:after="20"/>
              <w:rPr>
                <w:rStyle w:val="EnterOrType"/>
                <w:rFonts w:ascii="Salesforce Sans" w:hAnsi="Salesforce Sans"/>
                <w:color w:val="000000" w:themeColor="text1"/>
                <w:szCs w:val="22"/>
              </w:rPr>
            </w:pPr>
            <w:r w:rsidRPr="008066E6">
              <w:rPr>
                <w:rStyle w:val="ClickOrSelect"/>
                <w:rFonts w:ascii="Salesforce Sans" w:hAnsi="Salesforce Sans"/>
                <w:color w:val="000000" w:themeColor="text1"/>
                <w:szCs w:val="22"/>
              </w:rPr>
              <w:t>Select</w:t>
            </w:r>
          </w:p>
        </w:tc>
      </w:tr>
      <w:tr w:rsidR="00416FF8" w:rsidRPr="00CC7372" w14:paraId="6F654372" w14:textId="77777777" w:rsidTr="008066E6">
        <w:tc>
          <w:tcPr>
            <w:tcW w:w="2623" w:type="dxa"/>
          </w:tcPr>
          <w:p w14:paraId="2A789E3B" w14:textId="4C51DEE6" w:rsidR="00416FF8" w:rsidRPr="008066E6" w:rsidRDefault="00416FF8" w:rsidP="00416FF8">
            <w:pPr>
              <w:spacing w:before="20" w:after="20"/>
              <w:rPr>
                <w:rFonts w:ascii="Salesforce Sans" w:hAnsi="Salesforce Sans"/>
                <w:color w:val="000000" w:themeColor="text1"/>
                <w:sz w:val="22"/>
                <w:szCs w:val="22"/>
              </w:rPr>
            </w:pPr>
            <w:r w:rsidRPr="008066E6">
              <w:rPr>
                <w:rFonts w:ascii="Salesforce Sans" w:hAnsi="Salesforce Sans"/>
                <w:color w:val="000000" w:themeColor="text1"/>
                <w:sz w:val="22"/>
                <w:szCs w:val="22"/>
              </w:rPr>
              <w:t>Development Mode</w:t>
            </w:r>
          </w:p>
        </w:tc>
        <w:tc>
          <w:tcPr>
            <w:tcW w:w="5220" w:type="dxa"/>
          </w:tcPr>
          <w:p w14:paraId="705B0896" w14:textId="71B054CD" w:rsidR="00416FF8" w:rsidRPr="008066E6" w:rsidRDefault="00416FF8" w:rsidP="00416FF8">
            <w:pPr>
              <w:spacing w:before="20" w:after="20"/>
              <w:rPr>
                <w:rStyle w:val="ClickOrSelect"/>
                <w:rFonts w:ascii="Salesforce Sans" w:hAnsi="Salesforce Sans"/>
                <w:color w:val="000000" w:themeColor="text1"/>
                <w:szCs w:val="22"/>
              </w:rPr>
            </w:pPr>
            <w:r>
              <w:rPr>
                <w:rStyle w:val="ClickOrSelect"/>
                <w:rFonts w:ascii="Salesforce Sans" w:hAnsi="Salesforce Sans"/>
                <w:color w:val="000000" w:themeColor="text1"/>
                <w:szCs w:val="22"/>
              </w:rPr>
              <w:t>Select</w:t>
            </w:r>
          </w:p>
        </w:tc>
      </w:tr>
    </w:tbl>
    <w:p w14:paraId="2C9CAB27" w14:textId="5A84AB1F" w:rsidR="00C078AC" w:rsidRPr="008066E6" w:rsidRDefault="001E0C38" w:rsidP="008066E6">
      <w:pPr>
        <w:pStyle w:val="Heading2"/>
        <w:spacing w:before="120"/>
        <w:contextualSpacing w:val="0"/>
        <w:rPr>
          <w:rFonts w:ascii="Salesforce Sans" w:hAnsi="Salesforce Sans"/>
          <w:color w:val="000000" w:themeColor="text1"/>
          <w:szCs w:val="22"/>
        </w:rPr>
      </w:pPr>
      <w:r>
        <w:rPr>
          <w:rFonts w:ascii="Salesforce Sans" w:hAnsi="Salesforce Sans"/>
          <w:color w:val="000000" w:themeColor="text1"/>
          <w:szCs w:val="22"/>
        </w:rPr>
        <w:t>D</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t xml:space="preserve">Click </w:t>
      </w:r>
      <w:r w:rsidR="00C078AC" w:rsidRPr="008066E6">
        <w:rPr>
          <w:rStyle w:val="ClickOrSelect"/>
          <w:rFonts w:ascii="Salesforce Sans" w:hAnsi="Salesforce Sans"/>
          <w:color w:val="000000" w:themeColor="text1"/>
          <w:szCs w:val="22"/>
        </w:rPr>
        <w:t>Save</w:t>
      </w:r>
      <w:r w:rsidR="00C078AC" w:rsidRPr="008066E6">
        <w:rPr>
          <w:rFonts w:ascii="Salesforce Sans" w:hAnsi="Salesforce Sans"/>
          <w:color w:val="000000" w:themeColor="text1"/>
          <w:szCs w:val="22"/>
        </w:rPr>
        <w:t>.</w:t>
      </w:r>
    </w:p>
    <w:p w14:paraId="115ECB9E" w14:textId="2EA5A84B"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\n \* Arabic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2</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Download your lab files from the </w:t>
      </w:r>
      <w:r w:rsidR="00484951" w:rsidRPr="008066E6">
        <w:rPr>
          <w:rFonts w:ascii="Salesforce Sans" w:hAnsi="Salesforce Sans"/>
          <w:color w:val="000000" w:themeColor="text1"/>
          <w:szCs w:val="22"/>
        </w:rPr>
        <w:t xml:space="preserve">Files </w:t>
      </w:r>
      <w:r w:rsidRPr="008066E6">
        <w:rPr>
          <w:rFonts w:ascii="Salesforce Sans" w:hAnsi="Salesforce Sans"/>
          <w:color w:val="000000" w:themeColor="text1"/>
          <w:szCs w:val="22"/>
        </w:rPr>
        <w:t>tab.</w:t>
      </w:r>
    </w:p>
    <w:p w14:paraId="7CB614B5" w14:textId="4865226B"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\r 1\*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A</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the </w:t>
      </w:r>
      <w:r w:rsidR="00813726" w:rsidRPr="008066E6">
        <w:rPr>
          <w:rStyle w:val="ClickOrSelect"/>
          <w:rFonts w:ascii="Salesforce Sans" w:hAnsi="Salesforce Sans"/>
          <w:color w:val="000000" w:themeColor="text1"/>
          <w:szCs w:val="22"/>
        </w:rPr>
        <w:t>Files</w:t>
      </w:r>
      <w:r w:rsidR="00813726" w:rsidRPr="008066E6">
        <w:rPr>
          <w:rFonts w:ascii="Salesforce Sans" w:hAnsi="Salesforce Sans"/>
          <w:color w:val="000000" w:themeColor="text1"/>
          <w:szCs w:val="22"/>
        </w:rPr>
        <w:t xml:space="preserve"> </w:t>
      </w:r>
      <w:r w:rsidRPr="008066E6">
        <w:rPr>
          <w:rFonts w:ascii="Salesforce Sans" w:hAnsi="Salesforce Sans"/>
          <w:color w:val="000000" w:themeColor="text1"/>
          <w:szCs w:val="22"/>
        </w:rPr>
        <w:t>tab.</w:t>
      </w:r>
      <w:bookmarkStart w:id="3" w:name="_GoBack"/>
      <w:bookmarkEnd w:id="3"/>
    </w:p>
    <w:p w14:paraId="2F80521E" w14:textId="4922EE69" w:rsidR="00C078AC" w:rsidRPr="008066E6" w:rsidRDefault="00123AB6"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t>B</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t>Click</w:t>
      </w:r>
      <w:r w:rsidR="00946386" w:rsidRPr="008066E6">
        <w:rPr>
          <w:rFonts w:ascii="Salesforce Sans" w:hAnsi="Salesforce Sans"/>
          <w:color w:val="000000" w:themeColor="text1"/>
          <w:szCs w:val="22"/>
        </w:rPr>
        <w:t xml:space="preserve"> </w:t>
      </w:r>
      <w:r w:rsidR="005D2185" w:rsidRPr="008066E6">
        <w:rPr>
          <w:rFonts w:ascii="Salesforce Sans" w:hAnsi="Salesforce Sans"/>
          <w:b/>
          <w:color w:val="000000" w:themeColor="text1"/>
          <w:szCs w:val="22"/>
        </w:rPr>
        <w:t>DE</w:t>
      </w:r>
      <w:r w:rsidR="007370F3">
        <w:rPr>
          <w:rFonts w:ascii="Salesforce Sans" w:hAnsi="Salesforce Sans"/>
          <w:b/>
          <w:color w:val="000000" w:themeColor="text1"/>
          <w:szCs w:val="22"/>
        </w:rPr>
        <w:t>X</w:t>
      </w:r>
      <w:r w:rsidR="005D2185" w:rsidRPr="008066E6">
        <w:rPr>
          <w:rFonts w:ascii="Salesforce Sans" w:hAnsi="Salesforce Sans"/>
          <w:b/>
          <w:color w:val="000000" w:themeColor="text1"/>
          <w:szCs w:val="22"/>
        </w:rPr>
        <w:t>450_ProgrammaticDevelopmentUsingApexAndVF_LabFiles</w:t>
      </w:r>
      <w:r w:rsidR="00946386" w:rsidRPr="008066E6">
        <w:rPr>
          <w:rFonts w:ascii="Salesforce Sans" w:hAnsi="Salesforce Sans"/>
          <w:color w:val="000000" w:themeColor="text1"/>
          <w:szCs w:val="22"/>
        </w:rPr>
        <w:t xml:space="preserve"> </w:t>
      </w:r>
      <w:r w:rsidR="005D2185" w:rsidRPr="008066E6">
        <w:rPr>
          <w:rFonts w:ascii="Salesforce Sans" w:hAnsi="Salesforce Sans"/>
          <w:color w:val="000000" w:themeColor="text1"/>
          <w:szCs w:val="22"/>
        </w:rPr>
        <w:t>file</w:t>
      </w:r>
      <w:r w:rsidR="00C078AC" w:rsidRPr="008066E6">
        <w:rPr>
          <w:rFonts w:ascii="Salesforce Sans" w:hAnsi="Salesforce Sans"/>
          <w:color w:val="000000" w:themeColor="text1"/>
          <w:szCs w:val="22"/>
        </w:rPr>
        <w:t>.</w:t>
      </w:r>
    </w:p>
    <w:p w14:paraId="68DB0CB5" w14:textId="5C2118A5" w:rsidR="00C078AC" w:rsidRPr="008066E6" w:rsidRDefault="00123AB6"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t>C</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t>Download the zip file to your Desktop.</w:t>
      </w:r>
    </w:p>
    <w:p w14:paraId="3683645B" w14:textId="7CBB5E5C" w:rsidR="00C078AC" w:rsidRPr="008066E6" w:rsidRDefault="00123AB6"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lastRenderedPageBreak/>
        <w:t>D</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t xml:space="preserve">From Windows Explorer, right-click the zip file and click </w:t>
      </w:r>
      <w:r w:rsidR="00C078AC" w:rsidRPr="00EC1234">
        <w:rPr>
          <w:rStyle w:val="ClickPaths"/>
          <w:color w:val="000000" w:themeColor="text1"/>
          <w:szCs w:val="22"/>
        </w:rPr>
        <w:t>7-Zip | Extract Here</w:t>
      </w:r>
      <w:r w:rsidR="00C078AC" w:rsidRPr="008066E6">
        <w:rPr>
          <w:rFonts w:ascii="Salesforce Sans" w:hAnsi="Salesforce Sans"/>
          <w:color w:val="000000" w:themeColor="text1"/>
          <w:szCs w:val="22"/>
        </w:rPr>
        <w:t>.</w:t>
      </w:r>
    </w:p>
    <w:p w14:paraId="69ADC069" w14:textId="524449F0" w:rsidR="00C078AC" w:rsidRPr="008066E6" w:rsidRDefault="0029406E" w:rsidP="008066E6">
      <w:pPr>
        <w:pStyle w:val="Heading2"/>
        <w:spacing w:before="120"/>
        <w:ind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 xml:space="preserve">Note: </w:t>
      </w:r>
      <w:r w:rsidR="00C078AC" w:rsidRPr="008066E6">
        <w:rPr>
          <w:rFonts w:ascii="Salesforce Sans" w:hAnsi="Salesforce Sans"/>
          <w:color w:val="000000" w:themeColor="text1"/>
          <w:szCs w:val="22"/>
        </w:rPr>
        <w:t>If you do not see 7-Zip as an option, then you can download and install it from http://www.7-zip.org/.</w:t>
      </w:r>
    </w:p>
    <w:p w14:paraId="49BB75AE" w14:textId="5F0421CB"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\n \* Arabic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3</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Verify the Developer Console settings.</w:t>
      </w:r>
    </w:p>
    <w:p w14:paraId="379E5F84" w14:textId="36181C46" w:rsidR="00C078AC" w:rsidRPr="008066E6" w:rsidRDefault="00C078AC" w:rsidP="008066E6">
      <w:pPr>
        <w:spacing w:before="120" w:after="120"/>
        <w:ind w:firstLine="360"/>
        <w:rPr>
          <w:rFonts w:ascii="Salesforce Sans" w:hAnsi="Salesforce Sans"/>
          <w:color w:val="000000" w:themeColor="text1"/>
          <w:sz w:val="22"/>
          <w:szCs w:val="22"/>
        </w:rPr>
      </w:pPr>
      <w:r w:rsidRPr="008066E6">
        <w:rPr>
          <w:rFonts w:ascii="Salesforce Sans" w:hAnsi="Salesforce Sans"/>
          <w:color w:val="000000" w:themeColor="text1"/>
          <w:sz w:val="22"/>
          <w:szCs w:val="22"/>
        </w:rPr>
        <w:fldChar w:fldCharType="begin"/>
      </w:r>
      <w:r w:rsidRPr="008066E6">
        <w:rPr>
          <w:rFonts w:ascii="Salesforce Sans" w:hAnsi="Salesforce Sans"/>
          <w:color w:val="000000" w:themeColor="text1"/>
          <w:sz w:val="22"/>
          <w:szCs w:val="22"/>
        </w:rPr>
        <w:instrText xml:space="preserve"> SEQ H2 \r 1\* ALPHABETIC \* MERGEFORMAT </w:instrText>
      </w:r>
      <w:r w:rsidRPr="008066E6">
        <w:rPr>
          <w:rFonts w:ascii="Salesforce Sans" w:hAnsi="Salesforce Sans"/>
          <w:color w:val="000000" w:themeColor="text1"/>
          <w:sz w:val="22"/>
          <w:szCs w:val="22"/>
        </w:rPr>
        <w:fldChar w:fldCharType="separate"/>
      </w:r>
      <w:r w:rsidR="003B1717" w:rsidRPr="008066E6">
        <w:rPr>
          <w:rFonts w:ascii="Salesforce Sans" w:hAnsi="Salesforce Sans"/>
          <w:noProof/>
          <w:color w:val="000000" w:themeColor="text1"/>
          <w:sz w:val="22"/>
          <w:szCs w:val="22"/>
        </w:rPr>
        <w:t>A</w:t>
      </w:r>
      <w:r w:rsidRPr="008066E6">
        <w:rPr>
          <w:rFonts w:ascii="Salesforce Sans" w:hAnsi="Salesforce Sans"/>
          <w:noProof/>
          <w:color w:val="000000" w:themeColor="text1"/>
          <w:sz w:val="22"/>
          <w:szCs w:val="22"/>
        </w:rPr>
        <w:fldChar w:fldCharType="end"/>
      </w:r>
      <w:r w:rsidRPr="008066E6">
        <w:rPr>
          <w:rFonts w:ascii="Salesforce Sans" w:hAnsi="Salesforce Sans"/>
          <w:color w:val="000000" w:themeColor="text1"/>
          <w:sz w:val="22"/>
          <w:szCs w:val="22"/>
        </w:rPr>
        <w:t>.</w:t>
      </w:r>
      <w:r w:rsidR="006604F2" w:rsidRPr="008066E6">
        <w:rPr>
          <w:rFonts w:ascii="Salesforce Sans" w:hAnsi="Salesforce Sans"/>
          <w:color w:val="000000" w:themeColor="text1"/>
          <w:sz w:val="22"/>
          <w:szCs w:val="22"/>
        </w:rPr>
        <w:tab/>
      </w:r>
      <w:r w:rsidRPr="008066E6">
        <w:rPr>
          <w:rFonts w:ascii="Salesforce Sans" w:hAnsi="Salesforce Sans"/>
          <w:color w:val="000000" w:themeColor="text1"/>
          <w:sz w:val="22"/>
          <w:szCs w:val="22"/>
        </w:rPr>
        <w:t xml:space="preserve">Click </w:t>
      </w:r>
      <w:r w:rsidR="008B2CE6" w:rsidRPr="008066E6">
        <w:rPr>
          <w:rFonts w:ascii="Salesforce Sans" w:hAnsi="Salesforce Sans"/>
          <w:sz w:val="22"/>
          <w:szCs w:val="22"/>
        </w:rPr>
        <w:fldChar w:fldCharType="begin"/>
      </w:r>
      <w:r w:rsidR="008B2CE6" w:rsidRPr="008066E6">
        <w:rPr>
          <w:rFonts w:ascii="Salesforce Sans" w:hAnsi="Salesforce Sans"/>
          <w:sz w:val="22"/>
          <w:szCs w:val="22"/>
        </w:rPr>
        <w:instrText xml:space="preserve"> INCLUDEPICTURE "https://resources.help.salesforce.com/images/02e863126fef084a82dc1f96dea047ff.png" \* MERGEFORMATINET </w:instrText>
      </w:r>
      <w:r w:rsidR="008B2CE6" w:rsidRPr="008066E6">
        <w:rPr>
          <w:rFonts w:ascii="Salesforce Sans" w:hAnsi="Salesforce Sans"/>
          <w:sz w:val="22"/>
          <w:szCs w:val="22"/>
        </w:rPr>
        <w:fldChar w:fldCharType="separate"/>
      </w:r>
      <w:r w:rsidR="008B2CE6" w:rsidRPr="008066E6">
        <w:rPr>
          <w:rFonts w:ascii="Salesforce Sans" w:hAnsi="Salesforce Sans"/>
          <w:noProof/>
          <w:sz w:val="22"/>
          <w:szCs w:val="22"/>
        </w:rPr>
        <w:drawing>
          <wp:inline distT="0" distB="0" distL="0" distR="0" wp14:anchorId="40A1FD85" wp14:editId="2F02FDE8">
            <wp:extent cx="130775" cy="144869"/>
            <wp:effectExtent l="0" t="0" r="0" b="0"/>
            <wp:docPr id="3" name="Picture 3"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008B2CE6" w:rsidRPr="008066E6">
        <w:rPr>
          <w:rFonts w:ascii="Salesforce Sans" w:hAnsi="Salesforce Sans"/>
          <w:sz w:val="22"/>
          <w:szCs w:val="22"/>
        </w:rPr>
        <w:fldChar w:fldCharType="end"/>
      </w:r>
      <w:r w:rsidRPr="008066E6">
        <w:rPr>
          <w:rStyle w:val="ClickOrSelect"/>
          <w:rFonts w:ascii="Salesforce Sans" w:hAnsi="Salesforce Sans"/>
          <w:color w:val="000000" w:themeColor="text1"/>
          <w:szCs w:val="22"/>
        </w:rPr>
        <w:t xml:space="preserve"> | Developer Console</w:t>
      </w:r>
      <w:r w:rsidRPr="008066E6">
        <w:rPr>
          <w:rFonts w:ascii="Salesforce Sans" w:hAnsi="Salesforce Sans"/>
          <w:color w:val="000000" w:themeColor="text1"/>
          <w:sz w:val="22"/>
          <w:szCs w:val="22"/>
        </w:rPr>
        <w:t>.</w:t>
      </w:r>
    </w:p>
    <w:p w14:paraId="43CF4F4B" w14:textId="3C84D8F7"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B</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C2020A" w:rsidRPr="008066E6">
        <w:rPr>
          <w:rFonts w:ascii="Salesforce Sans" w:hAnsi="Salesforce Sans"/>
          <w:szCs w:val="22"/>
        </w:rPr>
        <w:t xml:space="preserve">Click </w:t>
      </w:r>
      <w:r w:rsidR="00C2020A" w:rsidRPr="008066E6">
        <w:rPr>
          <w:rFonts w:ascii="Salesforce Sans" w:hAnsi="Salesforce Sans"/>
          <w:b/>
          <w:szCs w:val="22"/>
        </w:rPr>
        <w:t>Debug | Perspective Manager…</w:t>
      </w:r>
      <w:r w:rsidR="00C2020A" w:rsidRPr="008066E6">
        <w:rPr>
          <w:rFonts w:ascii="Salesforce Sans" w:hAnsi="Salesforce Sans"/>
          <w:szCs w:val="22"/>
        </w:rPr>
        <w:t xml:space="preserve">, and set the default perspective to </w:t>
      </w:r>
      <w:r w:rsidR="00C2020A" w:rsidRPr="008066E6">
        <w:rPr>
          <w:rStyle w:val="ClickOrSelect"/>
          <w:rFonts w:ascii="Salesforce Sans" w:hAnsi="Salesforce Sans"/>
          <w:szCs w:val="22"/>
        </w:rPr>
        <w:t>Log Only (Predefined)</w:t>
      </w:r>
      <w:r w:rsidR="00C2020A" w:rsidRPr="008066E6">
        <w:rPr>
          <w:rFonts w:ascii="Salesforce Sans" w:hAnsi="Salesforce Sans"/>
          <w:szCs w:val="22"/>
        </w:rPr>
        <w:t>, if it is not already the default.</w:t>
      </w:r>
    </w:p>
    <w:p w14:paraId="0321C285" w14:textId="247740D5" w:rsidR="00C078AC" w:rsidRPr="008066E6" w:rsidRDefault="00C2020A"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t>C</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r>
      <w:r w:rsidR="005D0962">
        <w:rPr>
          <w:rFonts w:ascii="Salesforce Sans" w:hAnsi="Salesforce Sans"/>
          <w:color w:val="000000" w:themeColor="text1"/>
          <w:szCs w:val="22"/>
        </w:rPr>
        <w:t>Close the Developer Console window.</w:t>
      </w:r>
    </w:p>
    <w:p w14:paraId="41302CBA" w14:textId="77777777" w:rsidR="00C078AC" w:rsidRPr="008066E6" w:rsidRDefault="00C078AC" w:rsidP="008066E6">
      <w:pP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br w:type="page"/>
      </w:r>
    </w:p>
    <w:p w14:paraId="7030AF31" w14:textId="72A073E2" w:rsidR="00C078AC" w:rsidRPr="00EC1234" w:rsidRDefault="00C078AC" w:rsidP="007171E9">
      <w:pPr>
        <w:pStyle w:val="ExerciseTitle"/>
      </w:pPr>
      <w:bookmarkStart w:id="4" w:name="_Toc425155735"/>
      <w:bookmarkStart w:id="5" w:name="_Toc427165737"/>
      <w:bookmarkStart w:id="6" w:name="_Toc514686392"/>
      <w:r w:rsidRPr="00EC1234">
        <w:lastRenderedPageBreak/>
        <w:t>1-3: Create a Sandbox</w:t>
      </w:r>
      <w:bookmarkEnd w:id="4"/>
      <w:bookmarkEnd w:id="5"/>
      <w:bookmarkEnd w:id="6"/>
      <w:r w:rsidR="00BA1F43" w:rsidRPr="00EC1234">
        <w:br/>
      </w:r>
    </w:p>
    <w:p w14:paraId="50B95FE3" w14:textId="77777777" w:rsidR="007025E6" w:rsidRPr="008066E6" w:rsidRDefault="007025E6"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16BDD08E" w14:textId="2F448D83" w:rsidR="00C078AC" w:rsidRPr="008066E6" w:rsidRDefault="00C078AC" w:rsidP="008066E6">
      <w:pP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Create a sandbox to configure and test changes separate from the production environment.</w:t>
      </w:r>
    </w:p>
    <w:p w14:paraId="0AF6A4D7" w14:textId="77777777" w:rsidR="00C078AC" w:rsidRPr="008066E6" w:rsidRDefault="00C078AC" w:rsidP="008066E6">
      <w:pPr>
        <w:spacing w:before="120" w:after="120"/>
        <w:rPr>
          <w:rFonts w:ascii="Salesforce Sans" w:hAnsi="Salesforce Sans"/>
          <w:color w:val="000000" w:themeColor="text1"/>
          <w:sz w:val="22"/>
          <w:szCs w:val="22"/>
        </w:rPr>
      </w:pPr>
    </w:p>
    <w:p w14:paraId="331E89FF" w14:textId="77777777" w:rsidR="00C078AC" w:rsidRPr="008066E6" w:rsidRDefault="00BA1F43" w:rsidP="008066E6">
      <w:pPr>
        <w:pStyle w:val="GoalTskTimeInst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Task</w:t>
      </w:r>
      <w:r w:rsidR="00C078AC" w:rsidRPr="008066E6">
        <w:rPr>
          <w:rFonts w:ascii="Salesforce Sans" w:hAnsi="Salesforce Sans"/>
          <w:color w:val="000000" w:themeColor="text1"/>
          <w:sz w:val="22"/>
          <w:szCs w:val="22"/>
        </w:rPr>
        <w:t>:</w:t>
      </w:r>
    </w:p>
    <w:p w14:paraId="35A0D6D3" w14:textId="73F59A0D" w:rsidR="00C078AC" w:rsidRPr="008066E6" w:rsidRDefault="002715DC" w:rsidP="008066E6">
      <w:pPr>
        <w:pStyle w:val="Heading1"/>
        <w:spacing w:before="120"/>
        <w:contextualSpacing w:val="0"/>
        <w:rPr>
          <w:rFonts w:ascii="Salesforce Sans" w:hAnsi="Salesforce Sans"/>
          <w:color w:val="000000" w:themeColor="text1"/>
          <w:szCs w:val="22"/>
        </w:rPr>
      </w:pPr>
      <w:r>
        <w:rPr>
          <w:rFonts w:ascii="Salesforce Sans" w:hAnsi="Salesforce Sans"/>
          <w:color w:val="000000" w:themeColor="text1"/>
          <w:szCs w:val="22"/>
        </w:rPr>
        <w:t>1.</w:t>
      </w:r>
      <w:r>
        <w:rPr>
          <w:rFonts w:ascii="Salesforce Sans" w:hAnsi="Salesforce Sans"/>
          <w:color w:val="000000" w:themeColor="text1"/>
          <w:szCs w:val="22"/>
        </w:rPr>
        <w:tab/>
      </w:r>
      <w:r w:rsidR="00C078AC" w:rsidRPr="008066E6">
        <w:rPr>
          <w:rFonts w:ascii="Salesforce Sans" w:hAnsi="Salesforce Sans"/>
          <w:color w:val="000000" w:themeColor="text1"/>
          <w:szCs w:val="22"/>
        </w:rPr>
        <w:t xml:space="preserve">Create a full sandbox named </w:t>
      </w:r>
      <w:r w:rsidR="00812EE2">
        <w:rPr>
          <w:rFonts w:ascii="Salesforce Sans" w:hAnsi="Salesforce Sans"/>
          <w:color w:val="000000" w:themeColor="text1"/>
          <w:szCs w:val="22"/>
        </w:rPr>
        <w:t>d</w:t>
      </w:r>
      <w:r w:rsidR="00812EE2" w:rsidRPr="008066E6">
        <w:rPr>
          <w:rFonts w:ascii="Salesforce Sans" w:hAnsi="Salesforce Sans"/>
          <w:color w:val="000000" w:themeColor="text1"/>
          <w:szCs w:val="22"/>
        </w:rPr>
        <w:t>ev</w:t>
      </w:r>
      <w:r w:rsidR="00C078AC" w:rsidRPr="008066E6">
        <w:rPr>
          <w:rFonts w:ascii="Salesforce Sans" w:hAnsi="Salesforce Sans"/>
          <w:color w:val="000000" w:themeColor="text1"/>
          <w:szCs w:val="22"/>
        </w:rPr>
        <w:t>.</w:t>
      </w:r>
    </w:p>
    <w:p w14:paraId="765E38A9" w14:textId="77777777" w:rsidR="00C078AC" w:rsidRPr="008066E6" w:rsidRDefault="00C078AC" w:rsidP="008066E6">
      <w:pPr>
        <w:pStyle w:val="Heading1"/>
        <w:spacing w:before="120"/>
        <w:contextualSpacing w:val="0"/>
        <w:rPr>
          <w:rFonts w:ascii="Salesforce Sans" w:hAnsi="Salesforce Sans"/>
          <w:color w:val="000000" w:themeColor="text1"/>
          <w:szCs w:val="22"/>
        </w:rPr>
      </w:pPr>
    </w:p>
    <w:p w14:paraId="17B0ADB3" w14:textId="77777777" w:rsidR="00C078AC" w:rsidRPr="008066E6" w:rsidRDefault="00C078AC" w:rsidP="008066E6">
      <w:pPr>
        <w:pStyle w:val="GoalTskTimeInst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Time:</w:t>
      </w:r>
    </w:p>
    <w:p w14:paraId="70045AB4" w14:textId="77777777" w:rsidR="00C078AC" w:rsidRPr="008066E6" w:rsidRDefault="00C078AC" w:rsidP="008066E6">
      <w:pP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 xml:space="preserve">5 minutes </w:t>
      </w:r>
    </w:p>
    <w:p w14:paraId="7218B1CF" w14:textId="77777777" w:rsidR="00C078AC" w:rsidRPr="008066E6" w:rsidRDefault="00C078AC" w:rsidP="008066E6">
      <w:pPr>
        <w:pStyle w:val="SingleLine"/>
        <w:spacing w:before="120" w:after="120"/>
        <w:rPr>
          <w:rFonts w:ascii="Salesforce Sans" w:hAnsi="Salesforce Sans"/>
          <w:color w:val="000000" w:themeColor="text1"/>
          <w:sz w:val="22"/>
          <w:szCs w:val="22"/>
        </w:rPr>
      </w:pPr>
    </w:p>
    <w:p w14:paraId="386A4D4F" w14:textId="77777777" w:rsidR="00C078AC" w:rsidRPr="008066E6" w:rsidRDefault="00C078AC" w:rsidP="008066E6">
      <w:pPr>
        <w:pStyle w:val="GoalTskTimeInst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Instructions:</w:t>
      </w:r>
    </w:p>
    <w:p w14:paraId="612493F5" w14:textId="3023DF28"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 Arabic \r 1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1</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Create a full sandbox named </w:t>
      </w:r>
      <w:r w:rsidR="0074077A" w:rsidRPr="008066E6">
        <w:rPr>
          <w:rFonts w:ascii="Salesforce Sans" w:hAnsi="Salesforce Sans"/>
          <w:b/>
          <w:color w:val="000000" w:themeColor="text1"/>
          <w:szCs w:val="22"/>
        </w:rPr>
        <w:t>d</w:t>
      </w:r>
      <w:r w:rsidRPr="008066E6">
        <w:rPr>
          <w:rFonts w:ascii="Salesforce Sans" w:hAnsi="Salesforce Sans"/>
          <w:b/>
          <w:color w:val="000000" w:themeColor="text1"/>
          <w:szCs w:val="22"/>
        </w:rPr>
        <w:t>ev</w:t>
      </w:r>
      <w:r w:rsidRPr="008066E6">
        <w:rPr>
          <w:rFonts w:ascii="Salesforce Sans" w:hAnsi="Salesforce Sans"/>
          <w:color w:val="000000" w:themeColor="text1"/>
          <w:szCs w:val="22"/>
        </w:rPr>
        <w:t>.</w:t>
      </w:r>
    </w:p>
    <w:p w14:paraId="534D0A0D" w14:textId="0CAB3D8C"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\r 1\*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A</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00002161" w:rsidRPr="008066E6">
        <w:rPr>
          <w:rFonts w:ascii="Salesforce Sans" w:hAnsi="Salesforce Sans"/>
          <w:szCs w:val="22"/>
        </w:rPr>
        <w:fldChar w:fldCharType="begin"/>
      </w:r>
      <w:r w:rsidR="00002161" w:rsidRPr="008066E6">
        <w:rPr>
          <w:rFonts w:ascii="Salesforce Sans" w:hAnsi="Salesforce Sans"/>
          <w:szCs w:val="22"/>
        </w:rPr>
        <w:instrText xml:space="preserve"> INCLUDEPICTURE "https://resources.help.salesforce.com/images/02e863126fef084a82dc1f96dea047ff.png" \* MERGEFORMATINET </w:instrText>
      </w:r>
      <w:r w:rsidR="00002161" w:rsidRPr="008066E6">
        <w:rPr>
          <w:rFonts w:ascii="Salesforce Sans" w:hAnsi="Salesforce Sans"/>
          <w:szCs w:val="22"/>
        </w:rPr>
        <w:fldChar w:fldCharType="separate"/>
      </w:r>
      <w:r w:rsidR="00002161" w:rsidRPr="008066E6">
        <w:rPr>
          <w:rFonts w:ascii="Salesforce Sans" w:hAnsi="Salesforce Sans"/>
          <w:noProof/>
          <w:szCs w:val="22"/>
        </w:rPr>
        <w:drawing>
          <wp:inline distT="0" distB="0" distL="0" distR="0" wp14:anchorId="6CD2AD44" wp14:editId="694DF0A7">
            <wp:extent cx="130775" cy="144869"/>
            <wp:effectExtent l="0" t="0" r="0" b="0"/>
            <wp:docPr id="4" name="Picture 4"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00002161" w:rsidRPr="008066E6">
        <w:rPr>
          <w:rFonts w:ascii="Salesforce Sans" w:hAnsi="Salesforce Sans"/>
          <w:szCs w:val="22"/>
        </w:rPr>
        <w:fldChar w:fldCharType="end"/>
      </w:r>
      <w:r w:rsidR="00002161" w:rsidRPr="008066E6">
        <w:rPr>
          <w:rFonts w:ascii="Salesforce Sans" w:hAnsi="Salesforce Sans"/>
          <w:szCs w:val="22"/>
        </w:rPr>
        <w:t xml:space="preserve"> | </w:t>
      </w:r>
      <w:r w:rsidRPr="00EC1234">
        <w:rPr>
          <w:rStyle w:val="ClickPaths"/>
          <w:color w:val="000000" w:themeColor="text1"/>
          <w:szCs w:val="22"/>
        </w:rPr>
        <w:t>Setup.</w:t>
      </w:r>
    </w:p>
    <w:p w14:paraId="4D876BB7" w14:textId="2C8C36F4"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B</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Type </w:t>
      </w:r>
      <w:r w:rsidRPr="008066E6">
        <w:rPr>
          <w:rStyle w:val="EnterOrType"/>
        </w:rPr>
        <w:t>sand</w:t>
      </w:r>
      <w:r w:rsidRPr="008066E6">
        <w:rPr>
          <w:rFonts w:ascii="Salesforce Sans" w:hAnsi="Salesforce Sans"/>
          <w:color w:val="000000" w:themeColor="text1"/>
          <w:szCs w:val="22"/>
        </w:rPr>
        <w:t xml:space="preserve"> in the Quick Find textbox.</w:t>
      </w:r>
    </w:p>
    <w:p w14:paraId="5F3C20E6" w14:textId="6B34D3E0"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C</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Sandboxes</w:t>
      </w:r>
      <w:r w:rsidR="000D5DA4" w:rsidRPr="008066E6">
        <w:rPr>
          <w:rStyle w:val="ClickOrSelect"/>
          <w:rFonts w:ascii="Salesforce Sans" w:hAnsi="Salesforce Sans"/>
          <w:color w:val="000000" w:themeColor="text1"/>
          <w:szCs w:val="22"/>
        </w:rPr>
        <w:t xml:space="preserve"> </w:t>
      </w:r>
      <w:r w:rsidR="000D5DA4" w:rsidRPr="008066E6">
        <w:rPr>
          <w:rStyle w:val="ClickOrSelect"/>
          <w:rFonts w:ascii="Salesforce Sans" w:hAnsi="Salesforce Sans"/>
          <w:b w:val="0"/>
          <w:color w:val="000000" w:themeColor="text1"/>
          <w:szCs w:val="22"/>
        </w:rPr>
        <w:t>under Environments</w:t>
      </w:r>
      <w:r w:rsidRPr="008066E6">
        <w:rPr>
          <w:rFonts w:ascii="Salesforce Sans" w:hAnsi="Salesforce Sans"/>
          <w:color w:val="000000" w:themeColor="text1"/>
          <w:szCs w:val="22"/>
        </w:rPr>
        <w:t>.</w:t>
      </w:r>
    </w:p>
    <w:p w14:paraId="5559DB2C" w14:textId="77777777" w:rsidR="00EF0515"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D</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New Sandbox</w:t>
      </w:r>
      <w:r w:rsidR="00EF0515">
        <w:rPr>
          <w:rFonts w:ascii="Salesforce Sans" w:hAnsi="Salesforce Sans"/>
          <w:color w:val="000000" w:themeColor="text1"/>
          <w:szCs w:val="22"/>
        </w:rPr>
        <w:t>.</w:t>
      </w:r>
    </w:p>
    <w:p w14:paraId="20C6F418" w14:textId="7BA9908B" w:rsidR="00C078AC" w:rsidRPr="008066E6" w:rsidRDefault="00EF0515" w:rsidP="008066E6">
      <w:pPr>
        <w:pStyle w:val="Heading2"/>
        <w:spacing w:before="120"/>
        <w:contextualSpacing w:val="0"/>
        <w:rPr>
          <w:rFonts w:ascii="Salesforce Sans" w:hAnsi="Salesforce Sans"/>
          <w:color w:val="000000" w:themeColor="text1"/>
          <w:szCs w:val="22"/>
        </w:rPr>
      </w:pPr>
      <w:r>
        <w:rPr>
          <w:rFonts w:ascii="Salesforce Sans" w:hAnsi="Salesforce Sans"/>
          <w:color w:val="000000" w:themeColor="text1"/>
          <w:szCs w:val="22"/>
        </w:rPr>
        <w:t xml:space="preserve">E. </w:t>
      </w:r>
      <w:r>
        <w:rPr>
          <w:rFonts w:ascii="Salesforce Sans" w:hAnsi="Salesforce Sans"/>
          <w:color w:val="000000" w:themeColor="text1"/>
          <w:szCs w:val="22"/>
        </w:rPr>
        <w:tab/>
        <w:t>Enter the following information:</w:t>
      </w:r>
    </w:p>
    <w:tbl>
      <w:tblPr>
        <w:tblStyle w:val="TableGrid"/>
        <w:tblW w:w="0" w:type="auto"/>
        <w:tblInd w:w="792" w:type="dxa"/>
        <w:tblLook w:val="04A0" w:firstRow="1" w:lastRow="0" w:firstColumn="1" w:lastColumn="0" w:noHBand="0" w:noVBand="1"/>
      </w:tblPr>
      <w:tblGrid>
        <w:gridCol w:w="2340"/>
        <w:gridCol w:w="5040"/>
      </w:tblGrid>
      <w:tr w:rsidR="00C078AC" w:rsidRPr="00CC7372" w14:paraId="0FA121E0" w14:textId="77777777" w:rsidTr="003A04EB">
        <w:tc>
          <w:tcPr>
            <w:tcW w:w="2340" w:type="dxa"/>
          </w:tcPr>
          <w:p w14:paraId="0B8EFCB6" w14:textId="331B27EC"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Name</w:t>
            </w:r>
          </w:p>
        </w:tc>
        <w:tc>
          <w:tcPr>
            <w:tcW w:w="5040" w:type="dxa"/>
          </w:tcPr>
          <w:p w14:paraId="07818A3E" w14:textId="33D7534A" w:rsidR="00C078AC" w:rsidRPr="008066E6" w:rsidRDefault="0074077A" w:rsidP="008066E6">
            <w:pPr>
              <w:spacing w:before="80" w:after="80"/>
              <w:rPr>
                <w:rStyle w:val="EnterOrType"/>
              </w:rPr>
            </w:pPr>
            <w:r>
              <w:rPr>
                <w:rStyle w:val="EnterOrType"/>
              </w:rPr>
              <w:t>d</w:t>
            </w:r>
            <w:r w:rsidR="00C078AC" w:rsidRPr="008066E6">
              <w:rPr>
                <w:rStyle w:val="EnterOrType"/>
              </w:rPr>
              <w:t>ev</w:t>
            </w:r>
          </w:p>
        </w:tc>
      </w:tr>
      <w:tr w:rsidR="00C078AC" w:rsidRPr="00CC7372" w14:paraId="37C6B0AC" w14:textId="77777777" w:rsidTr="003A04EB">
        <w:tc>
          <w:tcPr>
            <w:tcW w:w="2340" w:type="dxa"/>
          </w:tcPr>
          <w:p w14:paraId="339D4E71" w14:textId="66A30D74"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Description</w:t>
            </w:r>
          </w:p>
        </w:tc>
        <w:tc>
          <w:tcPr>
            <w:tcW w:w="5040" w:type="dxa"/>
          </w:tcPr>
          <w:p w14:paraId="34D70424" w14:textId="77777777" w:rsidR="00C078AC" w:rsidRPr="008066E6" w:rsidRDefault="00C078AC" w:rsidP="008066E6">
            <w:pPr>
              <w:spacing w:before="80" w:after="80"/>
              <w:rPr>
                <w:rStyle w:val="EnterOrType"/>
              </w:rPr>
            </w:pPr>
            <w:r w:rsidRPr="008066E6">
              <w:rPr>
                <w:rStyle w:val="EnterOrType"/>
              </w:rPr>
              <w:t>This is a development environment.</w:t>
            </w:r>
          </w:p>
        </w:tc>
      </w:tr>
    </w:tbl>
    <w:p w14:paraId="7B031DAA" w14:textId="20BE171C" w:rsidR="00C078AC" w:rsidRPr="008066E6" w:rsidRDefault="00EF0515" w:rsidP="008066E6">
      <w:pPr>
        <w:pStyle w:val="Heading2"/>
        <w:spacing w:before="120"/>
        <w:contextualSpacing w:val="0"/>
        <w:rPr>
          <w:rFonts w:ascii="Salesforce Sans" w:hAnsi="Salesforce Sans"/>
          <w:color w:val="000000" w:themeColor="text1"/>
          <w:szCs w:val="22"/>
        </w:rPr>
      </w:pPr>
      <w:r>
        <w:rPr>
          <w:rFonts w:ascii="Salesforce Sans" w:hAnsi="Salesforce Sans"/>
          <w:color w:val="000000" w:themeColor="text1"/>
          <w:szCs w:val="22"/>
        </w:rPr>
        <w:t>F</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t xml:space="preserve">In the Full column, click </w:t>
      </w:r>
      <w:r w:rsidR="00C078AC" w:rsidRPr="008066E6">
        <w:rPr>
          <w:rStyle w:val="ClickOrSelect"/>
          <w:rFonts w:ascii="Salesforce Sans" w:hAnsi="Salesforce Sans"/>
          <w:color w:val="000000" w:themeColor="text1"/>
          <w:szCs w:val="22"/>
        </w:rPr>
        <w:t>Next</w:t>
      </w:r>
      <w:r w:rsidR="00C078AC" w:rsidRPr="008066E6">
        <w:rPr>
          <w:rFonts w:ascii="Salesforce Sans" w:hAnsi="Salesforce Sans"/>
          <w:color w:val="000000" w:themeColor="text1"/>
          <w:szCs w:val="22"/>
        </w:rPr>
        <w:t>.</w:t>
      </w:r>
    </w:p>
    <w:p w14:paraId="4195EC1B" w14:textId="37894E6F" w:rsidR="00C078AC" w:rsidRPr="008066E6" w:rsidRDefault="00EF0515" w:rsidP="008066E6">
      <w:pPr>
        <w:pStyle w:val="Heading2"/>
        <w:spacing w:before="120"/>
        <w:contextualSpacing w:val="0"/>
        <w:rPr>
          <w:rFonts w:ascii="Salesforce Sans" w:hAnsi="Salesforce Sans"/>
          <w:color w:val="000000" w:themeColor="text1"/>
          <w:szCs w:val="22"/>
        </w:rPr>
      </w:pPr>
      <w:r>
        <w:rPr>
          <w:rFonts w:ascii="Salesforce Sans" w:hAnsi="Salesforce Sans"/>
          <w:color w:val="000000" w:themeColor="text1"/>
          <w:szCs w:val="22"/>
        </w:rPr>
        <w:t>G</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t xml:space="preserve">Select the sandbox options. </w:t>
      </w:r>
    </w:p>
    <w:tbl>
      <w:tblPr>
        <w:tblStyle w:val="TableGrid"/>
        <w:tblW w:w="0" w:type="auto"/>
        <w:tblInd w:w="792" w:type="dxa"/>
        <w:tblLook w:val="04A0" w:firstRow="1" w:lastRow="0" w:firstColumn="1" w:lastColumn="0" w:noHBand="0" w:noVBand="1"/>
      </w:tblPr>
      <w:tblGrid>
        <w:gridCol w:w="3780"/>
        <w:gridCol w:w="3600"/>
      </w:tblGrid>
      <w:tr w:rsidR="00C078AC" w:rsidRPr="00CC7372" w14:paraId="37CEC058" w14:textId="77777777" w:rsidTr="003A04EB">
        <w:tc>
          <w:tcPr>
            <w:tcW w:w="3780" w:type="dxa"/>
          </w:tcPr>
          <w:p w14:paraId="2F8FB0A2" w14:textId="2992DA2F"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Object Data Included</w:t>
            </w:r>
          </w:p>
        </w:tc>
        <w:tc>
          <w:tcPr>
            <w:tcW w:w="3600" w:type="dxa"/>
          </w:tcPr>
          <w:p w14:paraId="3678151D" w14:textId="77777777" w:rsidR="00C078AC" w:rsidRPr="008066E6" w:rsidRDefault="00C078AC" w:rsidP="008066E6">
            <w:pPr>
              <w:spacing w:before="80" w:after="80"/>
              <w:rPr>
                <w:rStyle w:val="ClickOrSelect"/>
                <w:rFonts w:ascii="Salesforce Sans" w:hAnsi="Salesforce Sans"/>
                <w:color w:val="000000" w:themeColor="text1"/>
                <w:szCs w:val="22"/>
              </w:rPr>
            </w:pPr>
            <w:r w:rsidRPr="008066E6">
              <w:rPr>
                <w:rStyle w:val="ClickOrSelect"/>
                <w:rFonts w:ascii="Salesforce Sans" w:hAnsi="Salesforce Sans"/>
                <w:color w:val="000000" w:themeColor="text1"/>
                <w:szCs w:val="22"/>
              </w:rPr>
              <w:t>All</w:t>
            </w:r>
          </w:p>
        </w:tc>
      </w:tr>
      <w:tr w:rsidR="00C078AC" w:rsidRPr="00CC7372" w14:paraId="74C2C8F8" w14:textId="77777777" w:rsidTr="003A04EB">
        <w:tc>
          <w:tcPr>
            <w:tcW w:w="3780" w:type="dxa"/>
          </w:tcPr>
          <w:p w14:paraId="11B5BC66" w14:textId="01C8F919"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Include Field Tracking History Data</w:t>
            </w:r>
          </w:p>
        </w:tc>
        <w:tc>
          <w:tcPr>
            <w:tcW w:w="3600" w:type="dxa"/>
          </w:tcPr>
          <w:p w14:paraId="04095306" w14:textId="77777777" w:rsidR="00C078AC" w:rsidRPr="008066E6" w:rsidRDefault="00C078AC" w:rsidP="008066E6">
            <w:pPr>
              <w:spacing w:before="80" w:after="80"/>
              <w:rPr>
                <w:rStyle w:val="ClickOrSelect"/>
                <w:rFonts w:ascii="Salesforce Sans" w:hAnsi="Salesforce Sans"/>
                <w:color w:val="000000" w:themeColor="text1"/>
                <w:szCs w:val="22"/>
              </w:rPr>
            </w:pPr>
            <w:r w:rsidRPr="008066E6">
              <w:rPr>
                <w:rStyle w:val="ClickOrSelect"/>
                <w:rFonts w:ascii="Salesforce Sans" w:hAnsi="Salesforce Sans"/>
                <w:color w:val="000000" w:themeColor="text1"/>
                <w:szCs w:val="22"/>
              </w:rPr>
              <w:t>Deselect</w:t>
            </w:r>
          </w:p>
        </w:tc>
      </w:tr>
      <w:tr w:rsidR="00C078AC" w:rsidRPr="00CC7372" w14:paraId="5D0FE555" w14:textId="77777777" w:rsidTr="003A04EB">
        <w:tc>
          <w:tcPr>
            <w:tcW w:w="3780" w:type="dxa"/>
          </w:tcPr>
          <w:p w14:paraId="6FA4D058" w14:textId="1608D427"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Include Chatter Data</w:t>
            </w:r>
          </w:p>
        </w:tc>
        <w:tc>
          <w:tcPr>
            <w:tcW w:w="3600" w:type="dxa"/>
          </w:tcPr>
          <w:p w14:paraId="20D9C2B9" w14:textId="77777777" w:rsidR="00C078AC" w:rsidRPr="008066E6" w:rsidRDefault="00C078AC" w:rsidP="008066E6">
            <w:pPr>
              <w:spacing w:before="80" w:after="80"/>
              <w:rPr>
                <w:rStyle w:val="ClickOrSelect"/>
                <w:rFonts w:ascii="Salesforce Sans" w:hAnsi="Salesforce Sans"/>
                <w:color w:val="000000" w:themeColor="text1"/>
                <w:szCs w:val="22"/>
              </w:rPr>
            </w:pPr>
            <w:r w:rsidRPr="008066E6">
              <w:rPr>
                <w:rStyle w:val="ClickOrSelect"/>
                <w:rFonts w:ascii="Salesforce Sans" w:hAnsi="Salesforce Sans"/>
                <w:color w:val="000000" w:themeColor="text1"/>
                <w:szCs w:val="22"/>
              </w:rPr>
              <w:t>Select</w:t>
            </w:r>
          </w:p>
        </w:tc>
      </w:tr>
    </w:tbl>
    <w:p w14:paraId="6B3D6D3E" w14:textId="6BBFAC1E" w:rsidR="00C078AC" w:rsidRPr="008066E6" w:rsidRDefault="00EF0515" w:rsidP="008066E6">
      <w:pPr>
        <w:pStyle w:val="H1bodytext"/>
        <w:spacing w:before="120" w:after="120"/>
        <w:rPr>
          <w:rFonts w:ascii="Salesforce Sans" w:hAnsi="Salesforce Sans"/>
          <w:color w:val="000000" w:themeColor="text1"/>
          <w:sz w:val="22"/>
          <w:szCs w:val="22"/>
        </w:rPr>
      </w:pPr>
      <w:r>
        <w:rPr>
          <w:rFonts w:ascii="Salesforce Sans" w:hAnsi="Salesforce Sans"/>
          <w:color w:val="000000" w:themeColor="text1"/>
          <w:sz w:val="22"/>
          <w:szCs w:val="22"/>
        </w:rPr>
        <w:t>H</w:t>
      </w:r>
      <w:r w:rsidR="00C078AC" w:rsidRPr="008066E6">
        <w:rPr>
          <w:rFonts w:ascii="Salesforce Sans" w:hAnsi="Salesforce Sans"/>
          <w:color w:val="000000" w:themeColor="text1"/>
          <w:sz w:val="22"/>
          <w:szCs w:val="22"/>
        </w:rPr>
        <w:t>.</w:t>
      </w:r>
      <w:r w:rsidR="00C078AC" w:rsidRPr="008066E6">
        <w:rPr>
          <w:rFonts w:ascii="Salesforce Sans" w:hAnsi="Salesforce Sans"/>
          <w:color w:val="000000" w:themeColor="text1"/>
          <w:sz w:val="22"/>
          <w:szCs w:val="22"/>
        </w:rPr>
        <w:tab/>
        <w:t xml:space="preserve">Click </w:t>
      </w:r>
      <w:r w:rsidR="00C078AC" w:rsidRPr="008066E6">
        <w:rPr>
          <w:rStyle w:val="ClickOrSelect"/>
          <w:rFonts w:ascii="Salesforce Sans" w:hAnsi="Salesforce Sans"/>
          <w:color w:val="000000" w:themeColor="text1"/>
          <w:szCs w:val="22"/>
        </w:rPr>
        <w:t>Create</w:t>
      </w:r>
      <w:r w:rsidR="00C078AC" w:rsidRPr="008066E6">
        <w:rPr>
          <w:rFonts w:ascii="Salesforce Sans" w:hAnsi="Salesforce Sans"/>
          <w:color w:val="000000" w:themeColor="text1"/>
          <w:sz w:val="22"/>
          <w:szCs w:val="22"/>
        </w:rPr>
        <w:t xml:space="preserve">. </w:t>
      </w:r>
    </w:p>
    <w:p w14:paraId="5607CF08" w14:textId="77777777" w:rsidR="00812EE2" w:rsidRDefault="00812EE2">
      <w:pPr>
        <w:rPr>
          <w:rFonts w:ascii="Salesforce Sans" w:hAnsi="Salesforce Sans"/>
          <w:b/>
          <w:color w:val="000000" w:themeColor="text1"/>
        </w:rPr>
      </w:pPr>
      <w:r>
        <w:br w:type="page"/>
      </w:r>
    </w:p>
    <w:p w14:paraId="1E30E814" w14:textId="6C918426" w:rsidR="00C078AC" w:rsidRPr="008066E6" w:rsidRDefault="00C078AC" w:rsidP="007171E9">
      <w:pPr>
        <w:pStyle w:val="ExerciseTitle"/>
        <w:rPr>
          <w:sz w:val="22"/>
          <w:szCs w:val="22"/>
        </w:rPr>
      </w:pPr>
      <w:bookmarkStart w:id="7" w:name="_Toc514686393"/>
      <w:r w:rsidRPr="00EC1234">
        <w:lastRenderedPageBreak/>
        <w:t>1-4: Download the Apex Developer’s Guide</w:t>
      </w:r>
      <w:bookmarkEnd w:id="7"/>
      <w:r w:rsidR="00BA1F43" w:rsidRPr="008066E6">
        <w:rPr>
          <w:sz w:val="22"/>
          <w:szCs w:val="22"/>
        </w:rPr>
        <w:br/>
      </w:r>
    </w:p>
    <w:p w14:paraId="31001E27" w14:textId="77777777" w:rsidR="007025E6" w:rsidRPr="008066E6" w:rsidRDefault="007025E6"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55441471" w14:textId="77777777" w:rsidR="00C078AC" w:rsidRPr="008066E6" w:rsidRDefault="00C078AC" w:rsidP="008066E6">
      <w:pP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Download the Apex Developer’s Guide to use as a resource.</w:t>
      </w:r>
    </w:p>
    <w:p w14:paraId="2FD11056" w14:textId="77777777" w:rsidR="00C078AC" w:rsidRPr="008066E6" w:rsidRDefault="00C078AC" w:rsidP="008066E6">
      <w:pPr>
        <w:spacing w:before="120" w:after="120"/>
        <w:rPr>
          <w:rFonts w:ascii="Salesforce Sans" w:hAnsi="Salesforce Sans"/>
          <w:color w:val="000000" w:themeColor="text1"/>
          <w:sz w:val="22"/>
          <w:szCs w:val="22"/>
        </w:rPr>
      </w:pPr>
    </w:p>
    <w:p w14:paraId="026C928E" w14:textId="77777777" w:rsidR="00C078AC" w:rsidRPr="008066E6" w:rsidRDefault="00BA1F43" w:rsidP="008066E6">
      <w:pPr>
        <w:pStyle w:val="GoalTskTimeInst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Task</w:t>
      </w:r>
      <w:r w:rsidR="00C078AC" w:rsidRPr="008066E6">
        <w:rPr>
          <w:rFonts w:ascii="Salesforce Sans" w:hAnsi="Salesforce Sans"/>
          <w:color w:val="000000" w:themeColor="text1"/>
          <w:sz w:val="22"/>
          <w:szCs w:val="22"/>
        </w:rPr>
        <w:t>:</w:t>
      </w:r>
    </w:p>
    <w:p w14:paraId="1A3F06DD" w14:textId="7F20E1E8" w:rsidR="00C078AC" w:rsidRPr="008066E6" w:rsidRDefault="00A45119" w:rsidP="008066E6">
      <w:pPr>
        <w:pStyle w:val="Heading1"/>
        <w:spacing w:before="120"/>
        <w:contextualSpacing w:val="0"/>
        <w:rPr>
          <w:rFonts w:ascii="Salesforce Sans" w:hAnsi="Salesforce Sans"/>
          <w:color w:val="000000" w:themeColor="text1"/>
          <w:szCs w:val="22"/>
        </w:rPr>
      </w:pPr>
      <w:r>
        <w:rPr>
          <w:rFonts w:ascii="Salesforce Sans" w:hAnsi="Salesforce Sans"/>
          <w:color w:val="000000" w:themeColor="text1"/>
          <w:szCs w:val="22"/>
        </w:rPr>
        <w:t xml:space="preserve">1. </w:t>
      </w:r>
      <w:r>
        <w:rPr>
          <w:rFonts w:ascii="Salesforce Sans" w:hAnsi="Salesforce Sans"/>
          <w:color w:val="000000" w:themeColor="text1"/>
          <w:szCs w:val="22"/>
        </w:rPr>
        <w:tab/>
      </w:r>
      <w:r w:rsidR="00C078AC" w:rsidRPr="008066E6">
        <w:rPr>
          <w:rFonts w:ascii="Salesforce Sans" w:hAnsi="Salesforce Sans"/>
          <w:color w:val="000000" w:themeColor="text1"/>
          <w:szCs w:val="22"/>
        </w:rPr>
        <w:t>Download the Apex Developer’s Guide.</w:t>
      </w:r>
    </w:p>
    <w:p w14:paraId="7EF70561" w14:textId="77777777" w:rsidR="00C078AC" w:rsidRPr="008066E6" w:rsidRDefault="00C078AC" w:rsidP="008066E6">
      <w:pPr>
        <w:pStyle w:val="Heading1"/>
        <w:spacing w:before="120"/>
        <w:contextualSpacing w:val="0"/>
        <w:rPr>
          <w:rFonts w:ascii="Salesforce Sans" w:hAnsi="Salesforce Sans"/>
          <w:color w:val="000000" w:themeColor="text1"/>
          <w:szCs w:val="22"/>
        </w:rPr>
      </w:pPr>
    </w:p>
    <w:p w14:paraId="65965AD0" w14:textId="77777777" w:rsidR="00C078AC" w:rsidRPr="008066E6" w:rsidRDefault="00C078AC" w:rsidP="008066E6">
      <w:pPr>
        <w:pStyle w:val="GoalTskTimeInst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Time:</w:t>
      </w:r>
    </w:p>
    <w:p w14:paraId="5426D213" w14:textId="77777777" w:rsidR="00C078AC" w:rsidRPr="008066E6" w:rsidRDefault="00C078AC" w:rsidP="008066E6">
      <w:pP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 xml:space="preserve">5 minutes </w:t>
      </w:r>
    </w:p>
    <w:p w14:paraId="70560E0C" w14:textId="77777777" w:rsidR="00C078AC" w:rsidRPr="008066E6" w:rsidRDefault="00C078AC" w:rsidP="008066E6">
      <w:pPr>
        <w:pStyle w:val="SingleLine"/>
        <w:spacing w:before="120" w:after="120"/>
        <w:rPr>
          <w:rFonts w:ascii="Salesforce Sans" w:hAnsi="Salesforce Sans"/>
          <w:color w:val="000000" w:themeColor="text1"/>
          <w:sz w:val="22"/>
          <w:szCs w:val="22"/>
        </w:rPr>
      </w:pPr>
    </w:p>
    <w:p w14:paraId="3065D8D3" w14:textId="77777777" w:rsidR="00C078AC" w:rsidRPr="008066E6" w:rsidRDefault="00C078AC" w:rsidP="008066E6">
      <w:pPr>
        <w:pStyle w:val="GoalTskTimeInst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Instructions:</w:t>
      </w:r>
    </w:p>
    <w:p w14:paraId="4E3BD0DF" w14:textId="3E082F67"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 Arabic \r 1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1</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Download the Apex Developer’s Guide.</w:t>
      </w:r>
    </w:p>
    <w:p w14:paraId="67C8DA05" w14:textId="74E3D4DE"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\r 1\*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A</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In a new browser tab, navigate to </w:t>
      </w:r>
      <w:hyperlink r:id="rId9" w:history="1">
        <w:r w:rsidRPr="008066E6">
          <w:rPr>
            <w:rStyle w:val="Hyperlink"/>
            <w:rFonts w:ascii="Salesforce Sans" w:hAnsi="Salesforce Sans"/>
            <w:color w:val="000000" w:themeColor="text1"/>
            <w:szCs w:val="22"/>
          </w:rPr>
          <w:t>https://developer.salesforce.com</w:t>
        </w:r>
      </w:hyperlink>
      <w:r w:rsidRPr="008066E6">
        <w:rPr>
          <w:rFonts w:ascii="Salesforce Sans" w:hAnsi="Salesforce Sans"/>
          <w:color w:val="000000" w:themeColor="text1"/>
          <w:szCs w:val="22"/>
        </w:rPr>
        <w:t>.</w:t>
      </w:r>
    </w:p>
    <w:p w14:paraId="1F60D7F2" w14:textId="5DDDDB2D"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B</w:t>
      </w:r>
      <w:r w:rsidRPr="008066E6">
        <w:rPr>
          <w:rFonts w:ascii="Salesforce Sans" w:hAnsi="Salesforce Sans"/>
          <w:noProof/>
          <w:color w:val="000000" w:themeColor="text1"/>
          <w:szCs w:val="22"/>
        </w:rPr>
        <w:fldChar w:fldCharType="end"/>
      </w:r>
      <w:r w:rsidR="00F5368E" w:rsidRPr="008066E6">
        <w:rPr>
          <w:rFonts w:ascii="Salesforce Sans" w:hAnsi="Salesforce Sans"/>
          <w:color w:val="000000" w:themeColor="text1"/>
          <w:szCs w:val="22"/>
        </w:rPr>
        <w:t>.</w:t>
      </w:r>
      <w:r w:rsidR="00F5368E" w:rsidRPr="008066E6">
        <w:rPr>
          <w:rFonts w:ascii="Salesforce Sans" w:hAnsi="Salesforce Sans"/>
          <w:color w:val="000000" w:themeColor="text1"/>
          <w:szCs w:val="22"/>
        </w:rPr>
        <w:tab/>
        <w:t>Type</w:t>
      </w:r>
      <w:r w:rsidR="00F5368E" w:rsidRPr="008066E6">
        <w:rPr>
          <w:rStyle w:val="EnterOrType"/>
          <w:rFonts w:ascii="Salesforce Sans" w:hAnsi="Salesforce Sans"/>
          <w:color w:val="000000" w:themeColor="text1"/>
          <w:szCs w:val="22"/>
        </w:rPr>
        <w:t xml:space="preserve"> </w:t>
      </w:r>
      <w:r w:rsidR="00F5368E" w:rsidRPr="008066E6">
        <w:rPr>
          <w:rStyle w:val="EnterOrType"/>
        </w:rPr>
        <w:t>What is Apex?</w:t>
      </w:r>
      <w:r w:rsidR="00F5368E" w:rsidRPr="008066E6">
        <w:rPr>
          <w:rStyle w:val="EnterOrType"/>
          <w:rFonts w:ascii="Salesforce Sans" w:hAnsi="Salesforce Sans"/>
          <w:color w:val="000000" w:themeColor="text1"/>
          <w:szCs w:val="22"/>
        </w:rPr>
        <w:t xml:space="preserve"> </w:t>
      </w:r>
      <w:r w:rsidRPr="008066E6">
        <w:rPr>
          <w:rFonts w:ascii="Salesforce Sans" w:hAnsi="Salesforce Sans"/>
          <w:color w:val="000000" w:themeColor="text1"/>
          <w:szCs w:val="22"/>
        </w:rPr>
        <w:t xml:space="preserve">in the search window, </w:t>
      </w:r>
      <w:r w:rsidR="00DE113B">
        <w:rPr>
          <w:rFonts w:ascii="Salesforce Sans" w:hAnsi="Salesforce Sans"/>
          <w:color w:val="000000" w:themeColor="text1"/>
          <w:szCs w:val="22"/>
        </w:rPr>
        <w:t>then</w:t>
      </w:r>
      <w:r w:rsidR="000517B2">
        <w:rPr>
          <w:rFonts w:ascii="Salesforce Sans" w:hAnsi="Salesforce Sans"/>
          <w:color w:val="000000" w:themeColor="text1"/>
          <w:szCs w:val="22"/>
        </w:rPr>
        <w:t xml:space="preserve"> </w:t>
      </w:r>
      <w:r w:rsidR="00797CC9">
        <w:rPr>
          <w:rFonts w:ascii="Salesforce Sans" w:hAnsi="Salesforce Sans"/>
          <w:color w:val="000000" w:themeColor="text1"/>
          <w:szCs w:val="22"/>
        </w:rPr>
        <w:t>press ENTER</w:t>
      </w:r>
      <w:r w:rsidRPr="008066E6">
        <w:rPr>
          <w:rFonts w:ascii="Salesforce Sans" w:hAnsi="Salesforce Sans"/>
          <w:color w:val="000000" w:themeColor="text1"/>
          <w:szCs w:val="22"/>
        </w:rPr>
        <w:t>.</w:t>
      </w:r>
    </w:p>
    <w:p w14:paraId="6149287E" w14:textId="232E3FC4"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C</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0517B2">
        <w:rPr>
          <w:rFonts w:ascii="Salesforce Sans" w:hAnsi="Salesforce Sans"/>
          <w:color w:val="000000" w:themeColor="text1"/>
          <w:szCs w:val="22"/>
        </w:rPr>
        <w:t>Click</w:t>
      </w:r>
      <w:r w:rsidR="000517B2" w:rsidRPr="008066E6">
        <w:rPr>
          <w:rFonts w:ascii="Salesforce Sans" w:hAnsi="Salesforce Sans"/>
          <w:color w:val="000000" w:themeColor="text1"/>
          <w:szCs w:val="22"/>
        </w:rPr>
        <w:t xml:space="preserve"> </w:t>
      </w:r>
      <w:r w:rsidR="00F5368E" w:rsidRPr="008066E6">
        <w:rPr>
          <w:rStyle w:val="ClickOrSelect"/>
          <w:rFonts w:ascii="Salesforce Sans" w:hAnsi="Salesforce Sans"/>
          <w:color w:val="000000" w:themeColor="text1"/>
          <w:szCs w:val="22"/>
        </w:rPr>
        <w:t>What is</w:t>
      </w:r>
      <w:r w:rsidRPr="008066E6">
        <w:rPr>
          <w:rStyle w:val="ClickOrSelect"/>
          <w:rFonts w:ascii="Salesforce Sans" w:hAnsi="Salesforce Sans"/>
          <w:color w:val="000000" w:themeColor="text1"/>
          <w:szCs w:val="22"/>
        </w:rPr>
        <w:t xml:space="preserve"> Apex</w:t>
      </w:r>
      <w:r w:rsidR="00F5368E" w:rsidRPr="008066E6">
        <w:rPr>
          <w:rStyle w:val="ClickOrSelect"/>
          <w:rFonts w:ascii="Salesforce Sans" w:hAnsi="Salesforce Sans"/>
          <w:color w:val="000000" w:themeColor="text1"/>
          <w:szCs w:val="22"/>
        </w:rPr>
        <w:t>? | Apex Developer</w:t>
      </w:r>
      <w:r w:rsidRPr="008066E6">
        <w:rPr>
          <w:rStyle w:val="ClickOrSelect"/>
          <w:rFonts w:ascii="Salesforce Sans" w:hAnsi="Salesforce Sans"/>
          <w:color w:val="000000" w:themeColor="text1"/>
          <w:szCs w:val="22"/>
        </w:rPr>
        <w:t xml:space="preserve"> Guide ...</w:t>
      </w:r>
    </w:p>
    <w:p w14:paraId="4EA351D9" w14:textId="7F076DB2"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D</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Right</w:t>
      </w:r>
      <w:r w:rsidR="000517B2">
        <w:rPr>
          <w:rFonts w:ascii="Salesforce Sans" w:hAnsi="Salesforce Sans"/>
          <w:color w:val="000000" w:themeColor="text1"/>
          <w:szCs w:val="22"/>
        </w:rPr>
        <w:t>-</w:t>
      </w:r>
      <w:r w:rsidRPr="008066E6">
        <w:rPr>
          <w:rFonts w:ascii="Salesforce Sans" w:hAnsi="Salesforce Sans"/>
          <w:color w:val="000000" w:themeColor="text1"/>
          <w:szCs w:val="22"/>
        </w:rPr>
        <w:t xml:space="preserve">click the </w:t>
      </w:r>
      <w:r w:rsidRPr="008066E6">
        <w:rPr>
          <w:rStyle w:val="ClickOrSelect"/>
          <w:rFonts w:ascii="Salesforce Sans" w:hAnsi="Salesforce Sans"/>
          <w:color w:val="000000" w:themeColor="text1"/>
          <w:szCs w:val="22"/>
        </w:rPr>
        <w:t>PDF</w:t>
      </w:r>
      <w:r w:rsidRPr="008066E6">
        <w:rPr>
          <w:rFonts w:ascii="Salesforce Sans" w:hAnsi="Salesforce Sans"/>
          <w:color w:val="000000" w:themeColor="text1"/>
          <w:szCs w:val="22"/>
        </w:rPr>
        <w:t xml:space="preserve"> button in the upper</w:t>
      </w:r>
      <w:r w:rsidR="000517B2">
        <w:rPr>
          <w:rFonts w:ascii="Salesforce Sans" w:hAnsi="Salesforce Sans"/>
          <w:color w:val="000000" w:themeColor="text1"/>
          <w:szCs w:val="22"/>
        </w:rPr>
        <w:t>-</w:t>
      </w:r>
      <w:r w:rsidRPr="008066E6">
        <w:rPr>
          <w:rFonts w:ascii="Salesforce Sans" w:hAnsi="Salesforce Sans"/>
          <w:color w:val="000000" w:themeColor="text1"/>
          <w:szCs w:val="22"/>
        </w:rPr>
        <w:t xml:space="preserve">left hand corner and select </w:t>
      </w:r>
      <w:r w:rsidRPr="008066E6">
        <w:rPr>
          <w:rStyle w:val="ClickOrSelect"/>
          <w:rFonts w:ascii="Salesforce Sans" w:hAnsi="Salesforce Sans"/>
          <w:color w:val="000000" w:themeColor="text1"/>
          <w:szCs w:val="22"/>
        </w:rPr>
        <w:t>Save Link As…</w:t>
      </w:r>
      <w:r w:rsidRPr="008066E6">
        <w:rPr>
          <w:rFonts w:ascii="Salesforce Sans" w:hAnsi="Salesforce Sans"/>
          <w:color w:val="000000" w:themeColor="text1"/>
          <w:szCs w:val="22"/>
        </w:rPr>
        <w:t xml:space="preserve"> </w:t>
      </w:r>
    </w:p>
    <w:p w14:paraId="6A87D722" w14:textId="2DB46143"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E</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Choose the Desktop as the location, and click </w:t>
      </w:r>
      <w:r w:rsidRPr="008066E6">
        <w:rPr>
          <w:rStyle w:val="ClickOrSelect"/>
          <w:rFonts w:ascii="Salesforce Sans" w:hAnsi="Salesforce Sans"/>
          <w:color w:val="000000" w:themeColor="text1"/>
          <w:szCs w:val="22"/>
        </w:rPr>
        <w:t>Save</w:t>
      </w:r>
      <w:r w:rsidRPr="008066E6">
        <w:rPr>
          <w:rFonts w:ascii="Salesforce Sans" w:hAnsi="Salesforce Sans"/>
          <w:color w:val="000000" w:themeColor="text1"/>
          <w:szCs w:val="22"/>
        </w:rPr>
        <w:t xml:space="preserve"> to download the guide as a PDF. </w:t>
      </w:r>
    </w:p>
    <w:p w14:paraId="7855235E" w14:textId="77777777" w:rsidR="00C078AC" w:rsidRPr="008066E6" w:rsidRDefault="00C078AC" w:rsidP="008066E6">
      <w:pPr>
        <w:pStyle w:val="Heading2"/>
        <w:spacing w:before="120"/>
        <w:contextualSpacing w:val="0"/>
        <w:rPr>
          <w:rFonts w:ascii="Salesforce Sans" w:hAnsi="Salesforce Sans"/>
          <w:color w:val="000000" w:themeColor="text1"/>
          <w:szCs w:val="22"/>
        </w:rPr>
      </w:pPr>
    </w:p>
    <w:p w14:paraId="7B210D1C" w14:textId="77777777" w:rsidR="00812EE2" w:rsidRDefault="00812EE2">
      <w:pPr>
        <w:rPr>
          <w:rFonts w:ascii="Salesforce Sans" w:hAnsi="Salesforce Sans"/>
          <w:b/>
          <w:color w:val="000000" w:themeColor="text1"/>
        </w:rPr>
      </w:pPr>
      <w:bookmarkStart w:id="8" w:name="_Toc427165738"/>
      <w:r>
        <w:br w:type="page"/>
      </w:r>
    </w:p>
    <w:p w14:paraId="753ABC30" w14:textId="05AA8E48" w:rsidR="00C078AC" w:rsidRPr="00EC1234" w:rsidRDefault="00C078AC" w:rsidP="007171E9">
      <w:pPr>
        <w:pStyle w:val="ExerciseTitle"/>
      </w:pPr>
      <w:bookmarkStart w:id="9" w:name="_Toc514686394"/>
      <w:r w:rsidRPr="00EC1234">
        <w:lastRenderedPageBreak/>
        <w:t>2-1: Create a Custom Object</w:t>
      </w:r>
      <w:bookmarkEnd w:id="8"/>
      <w:bookmarkEnd w:id="9"/>
      <w:r w:rsidR="00BA1F43" w:rsidRPr="00EC1234">
        <w:br/>
      </w:r>
    </w:p>
    <w:p w14:paraId="69528521" w14:textId="77777777" w:rsidR="00C078AC" w:rsidRPr="008066E6" w:rsidRDefault="00C078AC" w:rsidP="008066E6">
      <w:pPr>
        <w:pStyle w:val="GoalTskTimeInst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Goal:</w:t>
      </w:r>
    </w:p>
    <w:p w14:paraId="1DCA4165" w14:textId="77777777" w:rsidR="00C078AC" w:rsidRPr="008066E6" w:rsidRDefault="00C078AC" w:rsidP="008066E6">
      <w:pP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Create a custom object to track customer success stories.</w:t>
      </w:r>
    </w:p>
    <w:p w14:paraId="733B8393" w14:textId="77777777" w:rsidR="00C078AC" w:rsidRPr="008066E6" w:rsidRDefault="00C078AC" w:rsidP="008066E6">
      <w:pPr>
        <w:spacing w:before="120" w:after="120"/>
        <w:rPr>
          <w:rFonts w:ascii="Salesforce Sans" w:hAnsi="Salesforce Sans"/>
          <w:color w:val="000000" w:themeColor="text1"/>
          <w:sz w:val="22"/>
          <w:szCs w:val="22"/>
        </w:rPr>
      </w:pPr>
    </w:p>
    <w:p w14:paraId="4D338DF8" w14:textId="77777777" w:rsidR="00C078AC" w:rsidRPr="008066E6" w:rsidRDefault="00C078AC" w:rsidP="008066E6">
      <w:pPr>
        <w:pStyle w:val="GoalTskTimeInst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Tasks:</w:t>
      </w:r>
    </w:p>
    <w:p w14:paraId="4DDA4EC4" w14:textId="15C7C3EF"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 Arabic \r 1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1</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View the Account and Contact standard objects in Schema Builder.</w:t>
      </w:r>
    </w:p>
    <w:p w14:paraId="4B0C8FB7" w14:textId="325CAF63"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\n \* Arabic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2</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Create a custom object from Schema Builder.</w:t>
      </w:r>
    </w:p>
    <w:p w14:paraId="3BF24981" w14:textId="180FF658"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\n \* Arabic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3</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View the object detail page in the Setup menu.</w:t>
      </w:r>
    </w:p>
    <w:p w14:paraId="58FAB486" w14:textId="3C595217"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\n \* Arabic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4</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Edit the object permissions on the Sales User and Marketing User profiles.</w:t>
      </w:r>
    </w:p>
    <w:p w14:paraId="24EC70A4" w14:textId="25F479C4"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\n \* Arabic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5</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View the organization-wide default setting for the new object.</w:t>
      </w:r>
    </w:p>
    <w:p w14:paraId="1DAA1600" w14:textId="77777777" w:rsidR="00C078AC" w:rsidRPr="008066E6" w:rsidRDefault="00C078AC" w:rsidP="008066E6">
      <w:pPr>
        <w:pStyle w:val="Heading1"/>
        <w:spacing w:before="120"/>
        <w:contextualSpacing w:val="0"/>
        <w:rPr>
          <w:rFonts w:ascii="Salesforce Sans" w:hAnsi="Salesforce Sans"/>
          <w:color w:val="000000" w:themeColor="text1"/>
          <w:szCs w:val="22"/>
        </w:rPr>
      </w:pPr>
    </w:p>
    <w:p w14:paraId="211AD059" w14:textId="77777777" w:rsidR="00C078AC" w:rsidRPr="008066E6" w:rsidRDefault="00C078AC" w:rsidP="008066E6">
      <w:pPr>
        <w:pStyle w:val="GoalTskTimeInst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Time:</w:t>
      </w:r>
    </w:p>
    <w:p w14:paraId="1CB7B1B6" w14:textId="77777777" w:rsidR="00C078AC" w:rsidRPr="008066E6" w:rsidRDefault="00C078AC" w:rsidP="008066E6">
      <w:pP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 xml:space="preserve">15 minutes </w:t>
      </w:r>
    </w:p>
    <w:p w14:paraId="4E29629E" w14:textId="77777777" w:rsidR="00C078AC" w:rsidRPr="008066E6" w:rsidRDefault="00C078AC" w:rsidP="008066E6">
      <w:pPr>
        <w:pStyle w:val="SingleLine"/>
        <w:spacing w:before="120" w:after="120"/>
        <w:rPr>
          <w:rFonts w:ascii="Salesforce Sans" w:hAnsi="Salesforce Sans"/>
          <w:color w:val="000000" w:themeColor="text1"/>
          <w:sz w:val="22"/>
          <w:szCs w:val="22"/>
        </w:rPr>
      </w:pPr>
    </w:p>
    <w:p w14:paraId="24B91686" w14:textId="77777777" w:rsidR="00C078AC" w:rsidRPr="008066E6" w:rsidRDefault="00C078AC" w:rsidP="008066E6">
      <w:pPr>
        <w:pStyle w:val="GoalTskTimeInst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Instructions:</w:t>
      </w:r>
    </w:p>
    <w:p w14:paraId="6BA1E553" w14:textId="5BE7B9D0"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 Arabic \r 1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1</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View the Account and Contact standard objects in Schema Builder.</w:t>
      </w:r>
    </w:p>
    <w:p w14:paraId="6BE3602E" w14:textId="77777777" w:rsidR="00705A4F"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\r 1\*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A</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705A4F" w:rsidRPr="008066E6">
        <w:rPr>
          <w:rFonts w:ascii="Salesforce Sans" w:hAnsi="Salesforce Sans"/>
          <w:color w:val="000000" w:themeColor="text1"/>
          <w:szCs w:val="22"/>
        </w:rPr>
        <w:t xml:space="preserve">Click </w:t>
      </w:r>
      <w:r w:rsidR="00705A4F" w:rsidRPr="008066E6">
        <w:rPr>
          <w:rFonts w:ascii="Salesforce Sans" w:hAnsi="Salesforce Sans"/>
          <w:szCs w:val="22"/>
        </w:rPr>
        <w:fldChar w:fldCharType="begin"/>
      </w:r>
      <w:r w:rsidR="00705A4F" w:rsidRPr="008066E6">
        <w:rPr>
          <w:rFonts w:ascii="Salesforce Sans" w:hAnsi="Salesforce Sans"/>
          <w:szCs w:val="22"/>
        </w:rPr>
        <w:instrText xml:space="preserve"> INCLUDEPICTURE "https://resources.help.salesforce.com/images/02e863126fef084a82dc1f96dea047ff.png" \* MERGEFORMATINET </w:instrText>
      </w:r>
      <w:r w:rsidR="00705A4F" w:rsidRPr="008066E6">
        <w:rPr>
          <w:rFonts w:ascii="Salesforce Sans" w:hAnsi="Salesforce Sans"/>
          <w:szCs w:val="22"/>
        </w:rPr>
        <w:fldChar w:fldCharType="separate"/>
      </w:r>
      <w:r w:rsidR="00705A4F" w:rsidRPr="008066E6">
        <w:rPr>
          <w:rFonts w:ascii="Salesforce Sans" w:hAnsi="Salesforce Sans"/>
          <w:noProof/>
          <w:szCs w:val="22"/>
        </w:rPr>
        <w:drawing>
          <wp:inline distT="0" distB="0" distL="0" distR="0" wp14:anchorId="0CEDA4FF" wp14:editId="13DF8DDA">
            <wp:extent cx="130775" cy="144869"/>
            <wp:effectExtent l="0" t="0" r="0" b="0"/>
            <wp:docPr id="5" name="Picture 5"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00705A4F" w:rsidRPr="008066E6">
        <w:rPr>
          <w:rFonts w:ascii="Salesforce Sans" w:hAnsi="Salesforce Sans"/>
          <w:szCs w:val="22"/>
        </w:rPr>
        <w:fldChar w:fldCharType="end"/>
      </w:r>
      <w:r w:rsidR="00705A4F" w:rsidRPr="008066E6">
        <w:rPr>
          <w:rFonts w:ascii="Salesforce Sans" w:hAnsi="Salesforce Sans"/>
          <w:szCs w:val="22"/>
        </w:rPr>
        <w:t xml:space="preserve"> | </w:t>
      </w:r>
      <w:r w:rsidR="00705A4F" w:rsidRPr="00EC1234">
        <w:rPr>
          <w:rStyle w:val="ClickPaths"/>
          <w:color w:val="000000" w:themeColor="text1"/>
          <w:szCs w:val="22"/>
        </w:rPr>
        <w:t>Setup.</w:t>
      </w:r>
    </w:p>
    <w:p w14:paraId="1968BCF3" w14:textId="7E675BAE" w:rsidR="00C078AC" w:rsidRPr="008066E6" w:rsidRDefault="00C078AC" w:rsidP="008066E6">
      <w:pPr>
        <w:pStyle w:val="Heading2"/>
        <w:spacing w:before="120"/>
        <w:contextualSpacing w:val="0"/>
        <w:rPr>
          <w:rStyle w:val="ClickOrSelect"/>
          <w:rFonts w:ascii="Salesforce Sans" w:eastAsia="Calibri"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B</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Type </w:t>
      </w:r>
      <w:r w:rsidRPr="008066E6">
        <w:rPr>
          <w:rStyle w:val="EnterOrType"/>
        </w:rPr>
        <w:t>schema</w:t>
      </w:r>
      <w:r w:rsidRPr="008066E6">
        <w:rPr>
          <w:rFonts w:ascii="Salesforce Sans" w:hAnsi="Salesforce Sans"/>
          <w:color w:val="000000" w:themeColor="text1"/>
          <w:szCs w:val="22"/>
        </w:rPr>
        <w:t xml:space="preserve"> in the Quick Find textbox.</w:t>
      </w:r>
    </w:p>
    <w:p w14:paraId="62256E79" w14:textId="69B20E98" w:rsidR="00C078AC" w:rsidRPr="008066E6" w:rsidRDefault="00C078AC" w:rsidP="008066E6">
      <w:pPr>
        <w:pStyle w:val="Heading2"/>
        <w:spacing w:before="120"/>
        <w:contextualSpacing w:val="0"/>
        <w:rPr>
          <w:rFonts w:ascii="Salesforce Sans" w:hAnsi="Salesforce Sans"/>
          <w:b/>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C</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Schema Builder</w:t>
      </w:r>
      <w:r w:rsidR="000D5DA4" w:rsidRPr="008066E6">
        <w:rPr>
          <w:rStyle w:val="ClickOrSelect"/>
          <w:rFonts w:ascii="Salesforce Sans" w:hAnsi="Salesforce Sans"/>
          <w:color w:val="000000" w:themeColor="text1"/>
          <w:szCs w:val="22"/>
        </w:rPr>
        <w:t xml:space="preserve"> </w:t>
      </w:r>
      <w:r w:rsidR="000D5DA4" w:rsidRPr="008066E6">
        <w:rPr>
          <w:rStyle w:val="ClickOrSelect"/>
          <w:rFonts w:ascii="Salesforce Sans" w:hAnsi="Salesforce Sans"/>
          <w:b w:val="0"/>
          <w:color w:val="000000" w:themeColor="text1"/>
          <w:szCs w:val="22"/>
        </w:rPr>
        <w:t>under Objects and Fields</w:t>
      </w:r>
      <w:r w:rsidRPr="008066E6">
        <w:rPr>
          <w:rFonts w:ascii="Salesforce Sans" w:hAnsi="Salesforce Sans"/>
          <w:color w:val="000000" w:themeColor="text1"/>
          <w:szCs w:val="22"/>
        </w:rPr>
        <w:t>.</w:t>
      </w:r>
    </w:p>
    <w:p w14:paraId="510BFAA3" w14:textId="6EE6C31E" w:rsidR="00C078AC" w:rsidRPr="008066E6" w:rsidRDefault="00C078AC" w:rsidP="008066E6">
      <w:pPr>
        <w:pStyle w:val="Heading2"/>
        <w:spacing w:before="120"/>
        <w:contextualSpacing w:val="0"/>
        <w:rPr>
          <w:rStyle w:val="ClickOrSelect"/>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D</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0B49D2" w:rsidRPr="008066E6">
        <w:rPr>
          <w:rFonts w:ascii="Salesforce Sans" w:hAnsi="Salesforce Sans"/>
          <w:color w:val="000000" w:themeColor="text1"/>
          <w:szCs w:val="22"/>
        </w:rPr>
        <w:t xml:space="preserve">Click the </w:t>
      </w:r>
      <w:r w:rsidR="000B49D2" w:rsidRPr="008066E6">
        <w:rPr>
          <w:rFonts w:ascii="Salesforce Sans" w:hAnsi="Salesforce Sans"/>
          <w:b/>
          <w:color w:val="000000" w:themeColor="text1"/>
          <w:szCs w:val="22"/>
        </w:rPr>
        <w:t>Objects</w:t>
      </w:r>
      <w:r w:rsidR="000B49D2" w:rsidRPr="008066E6">
        <w:rPr>
          <w:rFonts w:ascii="Salesforce Sans" w:hAnsi="Salesforce Sans"/>
          <w:color w:val="000000" w:themeColor="text1"/>
          <w:szCs w:val="22"/>
        </w:rPr>
        <w:t xml:space="preserve"> tab</w:t>
      </w:r>
      <w:r w:rsidR="002314BF" w:rsidRPr="008066E6">
        <w:rPr>
          <w:rFonts w:ascii="Salesforce Sans" w:hAnsi="Salesforce Sans"/>
          <w:color w:val="000000" w:themeColor="text1"/>
          <w:szCs w:val="22"/>
        </w:rPr>
        <w:t>, then c</w:t>
      </w:r>
      <w:r w:rsidRPr="008066E6">
        <w:rPr>
          <w:rFonts w:ascii="Salesforce Sans" w:hAnsi="Salesforce Sans"/>
          <w:color w:val="000000" w:themeColor="text1"/>
          <w:szCs w:val="22"/>
        </w:rPr>
        <w:t xml:space="preserve">lick </w:t>
      </w:r>
      <w:r w:rsidRPr="008066E6">
        <w:rPr>
          <w:rStyle w:val="ClickOrSelect"/>
          <w:rFonts w:ascii="Salesforce Sans" w:hAnsi="Salesforce Sans"/>
          <w:color w:val="000000" w:themeColor="text1"/>
          <w:szCs w:val="22"/>
        </w:rPr>
        <w:t>Clear All</w:t>
      </w:r>
      <w:r w:rsidRPr="008066E6">
        <w:rPr>
          <w:rFonts w:ascii="Salesforce Sans" w:hAnsi="Salesforce Sans"/>
          <w:color w:val="000000" w:themeColor="text1"/>
          <w:szCs w:val="22"/>
        </w:rPr>
        <w:t>.</w:t>
      </w:r>
    </w:p>
    <w:p w14:paraId="539B2185" w14:textId="5CECC6E5"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E</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Select the </w:t>
      </w:r>
      <w:r w:rsidRPr="008066E6">
        <w:rPr>
          <w:rStyle w:val="ClickOrSelect"/>
          <w:rFonts w:ascii="Salesforce Sans" w:hAnsi="Salesforce Sans"/>
          <w:color w:val="000000" w:themeColor="text1"/>
          <w:szCs w:val="22"/>
        </w:rPr>
        <w:t>Account</w:t>
      </w:r>
      <w:r w:rsidRPr="008066E6">
        <w:rPr>
          <w:rFonts w:ascii="Salesforce Sans" w:hAnsi="Salesforce Sans"/>
          <w:color w:val="000000" w:themeColor="text1"/>
          <w:szCs w:val="22"/>
        </w:rPr>
        <w:t xml:space="preserve"> and </w:t>
      </w:r>
      <w:r w:rsidRPr="008066E6">
        <w:rPr>
          <w:rStyle w:val="ClickOrSelect"/>
          <w:rFonts w:ascii="Salesforce Sans" w:hAnsi="Salesforce Sans"/>
          <w:color w:val="000000" w:themeColor="text1"/>
          <w:szCs w:val="22"/>
        </w:rPr>
        <w:t>Contact</w:t>
      </w:r>
      <w:r w:rsidRPr="008066E6">
        <w:rPr>
          <w:rFonts w:ascii="Salesforce Sans" w:hAnsi="Salesforce Sans"/>
          <w:color w:val="000000" w:themeColor="text1"/>
          <w:szCs w:val="22"/>
        </w:rPr>
        <w:t xml:space="preserve"> objects.</w:t>
      </w:r>
    </w:p>
    <w:p w14:paraId="0161D126" w14:textId="7799F31F"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F</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AE0F96" w:rsidRPr="008066E6">
        <w:rPr>
          <w:rFonts w:ascii="Salesforce Sans" w:hAnsi="Salesforce Sans"/>
          <w:color w:val="000000" w:themeColor="text1"/>
          <w:szCs w:val="22"/>
        </w:rPr>
        <w:t xml:space="preserve">Click </w:t>
      </w:r>
      <w:r w:rsidR="00AE0F96" w:rsidRPr="008066E6">
        <w:rPr>
          <w:rFonts w:ascii="Salesforce Sans" w:hAnsi="Salesforce Sans"/>
          <w:b/>
          <w:color w:val="000000" w:themeColor="text1"/>
          <w:szCs w:val="22"/>
        </w:rPr>
        <w:t>Auto-Layout,</w:t>
      </w:r>
      <w:r w:rsidR="00AE0F96" w:rsidRPr="008066E6">
        <w:rPr>
          <w:rFonts w:ascii="Salesforce Sans" w:hAnsi="Salesforce Sans"/>
          <w:color w:val="000000" w:themeColor="text1"/>
          <w:szCs w:val="22"/>
        </w:rPr>
        <w:t xml:space="preserve"> then </w:t>
      </w:r>
      <w:r w:rsidRPr="008066E6">
        <w:rPr>
          <w:rFonts w:ascii="Salesforce Sans" w:hAnsi="Salesforce Sans"/>
          <w:color w:val="000000" w:themeColor="text1"/>
          <w:szCs w:val="22"/>
        </w:rPr>
        <w:t xml:space="preserve">arrange the </w:t>
      </w:r>
      <w:r w:rsidR="002314BF" w:rsidRPr="008066E6">
        <w:rPr>
          <w:rFonts w:ascii="Salesforce Sans" w:hAnsi="Salesforce Sans"/>
          <w:color w:val="000000" w:themeColor="text1"/>
          <w:szCs w:val="22"/>
        </w:rPr>
        <w:t xml:space="preserve">two </w:t>
      </w:r>
      <w:r w:rsidRPr="008066E6">
        <w:rPr>
          <w:rFonts w:ascii="Salesforce Sans" w:hAnsi="Salesforce Sans"/>
          <w:color w:val="000000" w:themeColor="text1"/>
          <w:szCs w:val="22"/>
        </w:rPr>
        <w:t>objects so they are visible in the canvas.</w:t>
      </w:r>
    </w:p>
    <w:p w14:paraId="20A14C83" w14:textId="386F2A96"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G</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View Options | Display Element Names</w:t>
      </w:r>
      <w:r w:rsidR="00B95C58" w:rsidRPr="008066E6">
        <w:rPr>
          <w:rFonts w:ascii="Salesforce Sans" w:hAnsi="Salesforce Sans"/>
          <w:szCs w:val="22"/>
        </w:rPr>
        <w:t xml:space="preserve"> if it is an available option</w:t>
      </w:r>
      <w:r w:rsidRPr="008066E6">
        <w:rPr>
          <w:rFonts w:ascii="Salesforce Sans" w:hAnsi="Salesforce Sans"/>
          <w:color w:val="000000" w:themeColor="text1"/>
          <w:szCs w:val="22"/>
        </w:rPr>
        <w:t>.</w:t>
      </w:r>
    </w:p>
    <w:p w14:paraId="67010FC9" w14:textId="0DC72C5A"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\n \* Arabic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2</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Create a custom object from Schema Builder.</w:t>
      </w:r>
    </w:p>
    <w:p w14:paraId="2EC78154" w14:textId="03CA6912"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\r 1\*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A</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the </w:t>
      </w:r>
      <w:r w:rsidRPr="008066E6">
        <w:rPr>
          <w:rStyle w:val="ClickOrSelect"/>
          <w:rFonts w:ascii="Salesforce Sans" w:hAnsi="Salesforce Sans"/>
          <w:color w:val="000000" w:themeColor="text1"/>
          <w:szCs w:val="22"/>
        </w:rPr>
        <w:t>Elements</w:t>
      </w:r>
      <w:r w:rsidRPr="008066E6">
        <w:rPr>
          <w:rFonts w:ascii="Salesforce Sans" w:hAnsi="Salesforce Sans"/>
          <w:color w:val="000000" w:themeColor="text1"/>
          <w:szCs w:val="22"/>
        </w:rPr>
        <w:t xml:space="preserve"> tab.</w:t>
      </w:r>
    </w:p>
    <w:p w14:paraId="3E302FA8" w14:textId="77777777" w:rsidR="00A7556D"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B</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Drag and drop </w:t>
      </w:r>
      <w:r w:rsidRPr="008066E6">
        <w:rPr>
          <w:rStyle w:val="ClickOrSelect"/>
          <w:rFonts w:ascii="Salesforce Sans" w:hAnsi="Salesforce Sans"/>
          <w:color w:val="000000" w:themeColor="text1"/>
          <w:szCs w:val="22"/>
        </w:rPr>
        <w:t>Object</w:t>
      </w:r>
      <w:r w:rsidRPr="008066E6">
        <w:rPr>
          <w:rFonts w:ascii="Salesforce Sans" w:hAnsi="Salesforce Sans"/>
          <w:color w:val="000000" w:themeColor="text1"/>
          <w:szCs w:val="22"/>
        </w:rPr>
        <w:t xml:space="preserve"> </w:t>
      </w:r>
      <w:r w:rsidR="00F60A72" w:rsidRPr="008066E6">
        <w:rPr>
          <w:rFonts w:ascii="Salesforce Sans" w:hAnsi="Salesforce Sans"/>
          <w:color w:val="000000" w:themeColor="text1"/>
          <w:szCs w:val="22"/>
        </w:rPr>
        <w:t>from</w:t>
      </w:r>
      <w:r w:rsidRPr="008066E6">
        <w:rPr>
          <w:rFonts w:ascii="Salesforce Sans" w:hAnsi="Salesforce Sans"/>
          <w:color w:val="000000" w:themeColor="text1"/>
          <w:szCs w:val="22"/>
        </w:rPr>
        <w:t xml:space="preserve"> the palette </w:t>
      </w:r>
      <w:r w:rsidR="00F34128" w:rsidRPr="008066E6">
        <w:rPr>
          <w:rFonts w:ascii="Salesforce Sans" w:hAnsi="Salesforce Sans"/>
          <w:color w:val="000000" w:themeColor="text1"/>
          <w:szCs w:val="22"/>
        </w:rPr>
        <w:t>onto the canvas</w:t>
      </w:r>
      <w:r w:rsidR="00A7556D">
        <w:rPr>
          <w:rFonts w:ascii="Salesforce Sans" w:hAnsi="Salesforce Sans"/>
          <w:color w:val="000000" w:themeColor="text1"/>
          <w:szCs w:val="22"/>
        </w:rPr>
        <w:t>.</w:t>
      </w:r>
    </w:p>
    <w:p w14:paraId="74D45176" w14:textId="77777777" w:rsidR="00F76E0C" w:rsidRDefault="00F76E0C">
      <w:pPr>
        <w:rPr>
          <w:rFonts w:ascii="Salesforce Sans" w:hAnsi="Salesforce Sans"/>
          <w:color w:val="000000" w:themeColor="text1"/>
          <w:sz w:val="22"/>
          <w:szCs w:val="22"/>
        </w:rPr>
      </w:pPr>
      <w:r>
        <w:rPr>
          <w:rFonts w:ascii="Salesforce Sans" w:hAnsi="Salesforce Sans"/>
          <w:color w:val="000000" w:themeColor="text1"/>
          <w:szCs w:val="22"/>
        </w:rPr>
        <w:br w:type="page"/>
      </w:r>
    </w:p>
    <w:p w14:paraId="36B93381" w14:textId="3E3695C6" w:rsidR="00C078AC" w:rsidRPr="008066E6" w:rsidRDefault="00A7556D" w:rsidP="008066E6">
      <w:pPr>
        <w:pStyle w:val="Heading2"/>
        <w:spacing w:before="120"/>
        <w:contextualSpacing w:val="0"/>
        <w:rPr>
          <w:rFonts w:ascii="Salesforce Sans" w:hAnsi="Salesforce Sans"/>
          <w:color w:val="000000" w:themeColor="text1"/>
          <w:szCs w:val="22"/>
        </w:rPr>
      </w:pPr>
      <w:r>
        <w:rPr>
          <w:rFonts w:ascii="Salesforce Sans" w:hAnsi="Salesforce Sans"/>
          <w:color w:val="000000" w:themeColor="text1"/>
          <w:szCs w:val="22"/>
        </w:rPr>
        <w:lastRenderedPageBreak/>
        <w:t>C.</w:t>
      </w:r>
      <w:r>
        <w:rPr>
          <w:rFonts w:ascii="Salesforce Sans" w:hAnsi="Salesforce Sans"/>
          <w:color w:val="000000" w:themeColor="text1"/>
          <w:szCs w:val="22"/>
        </w:rPr>
        <w:tab/>
        <w:t>Enter the following information</w:t>
      </w:r>
      <w:r w:rsidR="002314BF" w:rsidRPr="008066E6">
        <w:rPr>
          <w:rFonts w:ascii="Salesforce Sans" w:hAnsi="Salesforce Sans"/>
          <w:color w:val="000000" w:themeColor="text1"/>
          <w:szCs w:val="22"/>
        </w:rPr>
        <w:t>:</w:t>
      </w:r>
    </w:p>
    <w:tbl>
      <w:tblPr>
        <w:tblStyle w:val="TableGrid"/>
        <w:tblW w:w="0" w:type="auto"/>
        <w:tblInd w:w="792" w:type="dxa"/>
        <w:tblLook w:val="04A0" w:firstRow="1" w:lastRow="0" w:firstColumn="1" w:lastColumn="0" w:noHBand="0" w:noVBand="1"/>
      </w:tblPr>
      <w:tblGrid>
        <w:gridCol w:w="3253"/>
        <w:gridCol w:w="5305"/>
      </w:tblGrid>
      <w:tr w:rsidR="00C078AC" w:rsidRPr="00CC7372" w14:paraId="4063C06C" w14:textId="77777777" w:rsidTr="008066E6">
        <w:tc>
          <w:tcPr>
            <w:tcW w:w="3253" w:type="dxa"/>
          </w:tcPr>
          <w:p w14:paraId="79F9BA58" w14:textId="4F1C9CBA"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Label</w:t>
            </w:r>
          </w:p>
        </w:tc>
        <w:tc>
          <w:tcPr>
            <w:tcW w:w="5305" w:type="dxa"/>
          </w:tcPr>
          <w:p w14:paraId="7C6EC40A" w14:textId="77777777" w:rsidR="00C078AC" w:rsidRPr="008066E6" w:rsidRDefault="00C078AC" w:rsidP="008066E6">
            <w:pPr>
              <w:spacing w:before="80" w:after="80"/>
              <w:rPr>
                <w:rStyle w:val="EnterOrType"/>
              </w:rPr>
            </w:pPr>
            <w:r w:rsidRPr="008066E6">
              <w:rPr>
                <w:rStyle w:val="EnterOrType"/>
              </w:rPr>
              <w:t>Customer Story</w:t>
            </w:r>
          </w:p>
        </w:tc>
      </w:tr>
      <w:tr w:rsidR="00C078AC" w:rsidRPr="00CC7372" w14:paraId="565BFABC" w14:textId="77777777" w:rsidTr="008066E6">
        <w:tc>
          <w:tcPr>
            <w:tcW w:w="3253" w:type="dxa"/>
          </w:tcPr>
          <w:p w14:paraId="4DD9D4C3" w14:textId="17B57692"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Plural Label</w:t>
            </w:r>
          </w:p>
        </w:tc>
        <w:tc>
          <w:tcPr>
            <w:tcW w:w="5305" w:type="dxa"/>
          </w:tcPr>
          <w:p w14:paraId="38C41B66" w14:textId="77777777" w:rsidR="00C078AC" w:rsidRPr="008066E6" w:rsidRDefault="00C078AC" w:rsidP="008066E6">
            <w:pPr>
              <w:spacing w:before="80" w:after="80"/>
              <w:rPr>
                <w:rStyle w:val="EnterOrType"/>
              </w:rPr>
            </w:pPr>
            <w:r w:rsidRPr="008066E6">
              <w:rPr>
                <w:rStyle w:val="EnterOrType"/>
              </w:rPr>
              <w:t>Customer Stories</w:t>
            </w:r>
          </w:p>
        </w:tc>
      </w:tr>
      <w:tr w:rsidR="00C078AC" w:rsidRPr="00CC7372" w14:paraId="7BDFD4FF" w14:textId="77777777" w:rsidTr="008066E6">
        <w:tc>
          <w:tcPr>
            <w:tcW w:w="3253" w:type="dxa"/>
          </w:tcPr>
          <w:p w14:paraId="21AEE09B" w14:textId="27928134"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Starts With</w:t>
            </w:r>
          </w:p>
        </w:tc>
        <w:tc>
          <w:tcPr>
            <w:tcW w:w="5305" w:type="dxa"/>
          </w:tcPr>
          <w:p w14:paraId="4CEB59C6" w14:textId="77777777" w:rsidR="00C078AC" w:rsidRPr="008066E6" w:rsidRDefault="00C078AC" w:rsidP="008066E6">
            <w:pPr>
              <w:spacing w:before="80" w:after="80"/>
              <w:rPr>
                <w:rStyle w:val="ClickOrSelect"/>
                <w:rFonts w:ascii="Salesforce Sans" w:hAnsi="Salesforce Sans"/>
                <w:color w:val="000000" w:themeColor="text1"/>
                <w:szCs w:val="22"/>
              </w:rPr>
            </w:pPr>
            <w:r w:rsidRPr="008066E6">
              <w:rPr>
                <w:rStyle w:val="ClickOrSelect"/>
                <w:rFonts w:ascii="Salesforce Sans" w:hAnsi="Salesforce Sans"/>
                <w:color w:val="000000" w:themeColor="text1"/>
                <w:szCs w:val="22"/>
              </w:rPr>
              <w:t>Consonant</w:t>
            </w:r>
          </w:p>
        </w:tc>
      </w:tr>
      <w:tr w:rsidR="00C078AC" w:rsidRPr="00CC7372" w14:paraId="32E429B5" w14:textId="77777777" w:rsidTr="008066E6">
        <w:tc>
          <w:tcPr>
            <w:tcW w:w="3253" w:type="dxa"/>
          </w:tcPr>
          <w:p w14:paraId="54FB3332" w14:textId="3A736A47"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Object Name</w:t>
            </w:r>
          </w:p>
        </w:tc>
        <w:tc>
          <w:tcPr>
            <w:tcW w:w="5305" w:type="dxa"/>
          </w:tcPr>
          <w:p w14:paraId="43E7E90B" w14:textId="77777777" w:rsidR="00C078AC" w:rsidRPr="008066E6" w:rsidRDefault="00C078AC" w:rsidP="008066E6">
            <w:pPr>
              <w:spacing w:before="80" w:after="80"/>
              <w:rPr>
                <w:rStyle w:val="EnterOrType"/>
              </w:rPr>
            </w:pPr>
            <w:proofErr w:type="spellStart"/>
            <w:r w:rsidRPr="008066E6">
              <w:rPr>
                <w:rStyle w:val="EnterOrType"/>
              </w:rPr>
              <w:t>Customer_Story</w:t>
            </w:r>
            <w:proofErr w:type="spellEnd"/>
          </w:p>
        </w:tc>
      </w:tr>
      <w:tr w:rsidR="00C078AC" w:rsidRPr="00CC7372" w14:paraId="4C2B811C" w14:textId="77777777" w:rsidTr="008066E6">
        <w:tc>
          <w:tcPr>
            <w:tcW w:w="3253" w:type="dxa"/>
          </w:tcPr>
          <w:p w14:paraId="7620CF01" w14:textId="78C0FD15"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Description</w:t>
            </w:r>
          </w:p>
        </w:tc>
        <w:tc>
          <w:tcPr>
            <w:tcW w:w="5305" w:type="dxa"/>
          </w:tcPr>
          <w:p w14:paraId="63B259CA" w14:textId="77777777" w:rsidR="00C078AC" w:rsidRPr="008066E6" w:rsidRDefault="00C078AC" w:rsidP="008066E6">
            <w:pPr>
              <w:spacing w:before="80" w:after="80"/>
              <w:rPr>
                <w:rStyle w:val="EnterOrType"/>
              </w:rPr>
            </w:pPr>
            <w:r w:rsidRPr="008066E6">
              <w:rPr>
                <w:rStyle w:val="EnterOrType"/>
              </w:rPr>
              <w:t>Used to track customer success stories.</w:t>
            </w:r>
          </w:p>
        </w:tc>
      </w:tr>
      <w:tr w:rsidR="00C078AC" w:rsidRPr="00CC7372" w14:paraId="7413EB96" w14:textId="77777777" w:rsidTr="008066E6">
        <w:tc>
          <w:tcPr>
            <w:tcW w:w="3253" w:type="dxa"/>
          </w:tcPr>
          <w:p w14:paraId="3C04EA23" w14:textId="1EB9FFEC"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Context-Sensitive Help Setting</w:t>
            </w:r>
          </w:p>
        </w:tc>
        <w:tc>
          <w:tcPr>
            <w:tcW w:w="5305" w:type="dxa"/>
          </w:tcPr>
          <w:p w14:paraId="239707D3" w14:textId="77777777" w:rsidR="00C078AC" w:rsidRPr="008066E6" w:rsidRDefault="00C078AC" w:rsidP="008066E6">
            <w:pPr>
              <w:spacing w:before="80" w:after="80"/>
              <w:rPr>
                <w:rStyle w:val="ClickOrSelect"/>
                <w:rFonts w:ascii="Salesforce Sans" w:hAnsi="Salesforce Sans"/>
                <w:color w:val="000000" w:themeColor="text1"/>
                <w:szCs w:val="22"/>
              </w:rPr>
            </w:pPr>
            <w:r w:rsidRPr="008066E6">
              <w:rPr>
                <w:rStyle w:val="ClickOrSelect"/>
                <w:rFonts w:ascii="Salesforce Sans" w:hAnsi="Salesforce Sans"/>
                <w:color w:val="000000" w:themeColor="text1"/>
                <w:szCs w:val="22"/>
              </w:rPr>
              <w:t>Open the standard Salesforce.com Help &amp; Training window</w:t>
            </w:r>
          </w:p>
        </w:tc>
      </w:tr>
      <w:tr w:rsidR="00C078AC" w:rsidRPr="00CC7372" w14:paraId="6A10AC3F" w14:textId="77777777" w:rsidTr="008066E6">
        <w:tc>
          <w:tcPr>
            <w:tcW w:w="3253" w:type="dxa"/>
          </w:tcPr>
          <w:p w14:paraId="3B41D3B3" w14:textId="609BCCC9"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Record Name</w:t>
            </w:r>
          </w:p>
        </w:tc>
        <w:tc>
          <w:tcPr>
            <w:tcW w:w="5305" w:type="dxa"/>
          </w:tcPr>
          <w:p w14:paraId="67635DC1" w14:textId="77777777" w:rsidR="00C078AC" w:rsidRPr="008066E6" w:rsidRDefault="00C078AC" w:rsidP="008066E6">
            <w:pPr>
              <w:spacing w:before="80" w:after="80"/>
              <w:rPr>
                <w:rStyle w:val="EnterOrType"/>
              </w:rPr>
            </w:pPr>
            <w:r w:rsidRPr="008066E6">
              <w:rPr>
                <w:rStyle w:val="EnterOrType"/>
              </w:rPr>
              <w:t>Customer Story Name</w:t>
            </w:r>
          </w:p>
        </w:tc>
      </w:tr>
      <w:tr w:rsidR="00C078AC" w:rsidRPr="00CC7372" w14:paraId="24D925A6" w14:textId="77777777" w:rsidTr="008066E6">
        <w:tc>
          <w:tcPr>
            <w:tcW w:w="3253" w:type="dxa"/>
          </w:tcPr>
          <w:p w14:paraId="1CACE5C0" w14:textId="540C22DF"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Data Type</w:t>
            </w:r>
          </w:p>
        </w:tc>
        <w:tc>
          <w:tcPr>
            <w:tcW w:w="5305" w:type="dxa"/>
          </w:tcPr>
          <w:p w14:paraId="2FF6A9B4" w14:textId="77777777" w:rsidR="00C078AC" w:rsidRPr="008066E6" w:rsidRDefault="00C078AC" w:rsidP="008066E6">
            <w:pPr>
              <w:spacing w:before="80" w:after="80"/>
              <w:rPr>
                <w:rStyle w:val="ClickOrSelect"/>
                <w:rFonts w:ascii="Salesforce Sans" w:hAnsi="Salesforce Sans"/>
                <w:color w:val="000000" w:themeColor="text1"/>
                <w:szCs w:val="22"/>
              </w:rPr>
            </w:pPr>
            <w:r w:rsidRPr="008066E6">
              <w:rPr>
                <w:rStyle w:val="ClickOrSelect"/>
                <w:rFonts w:ascii="Salesforce Sans" w:hAnsi="Salesforce Sans"/>
                <w:color w:val="000000" w:themeColor="text1"/>
                <w:szCs w:val="22"/>
              </w:rPr>
              <w:t>Text</w:t>
            </w:r>
          </w:p>
        </w:tc>
      </w:tr>
      <w:tr w:rsidR="00C078AC" w:rsidRPr="00CC7372" w14:paraId="2D0CBA78" w14:textId="77777777" w:rsidTr="008066E6">
        <w:tc>
          <w:tcPr>
            <w:tcW w:w="3253" w:type="dxa"/>
          </w:tcPr>
          <w:p w14:paraId="3986212E" w14:textId="70A29568"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Allow Reports</w:t>
            </w:r>
          </w:p>
        </w:tc>
        <w:tc>
          <w:tcPr>
            <w:tcW w:w="5305" w:type="dxa"/>
          </w:tcPr>
          <w:p w14:paraId="69B3AD50" w14:textId="77777777" w:rsidR="00C078AC" w:rsidRPr="008066E6" w:rsidRDefault="00C078AC" w:rsidP="008066E6">
            <w:pPr>
              <w:spacing w:before="80" w:after="80"/>
              <w:rPr>
                <w:rStyle w:val="ClickOrSelect"/>
                <w:rFonts w:ascii="Salesforce Sans" w:hAnsi="Salesforce Sans"/>
                <w:color w:val="000000" w:themeColor="text1"/>
                <w:szCs w:val="22"/>
              </w:rPr>
            </w:pPr>
            <w:r w:rsidRPr="008066E6">
              <w:rPr>
                <w:rStyle w:val="ClickOrSelect"/>
                <w:rFonts w:ascii="Salesforce Sans" w:hAnsi="Salesforce Sans"/>
                <w:color w:val="000000" w:themeColor="text1"/>
                <w:szCs w:val="22"/>
              </w:rPr>
              <w:t>Select</w:t>
            </w:r>
          </w:p>
        </w:tc>
      </w:tr>
      <w:tr w:rsidR="00C078AC" w:rsidRPr="00CC7372" w14:paraId="41464FB4" w14:textId="77777777" w:rsidTr="008066E6">
        <w:tc>
          <w:tcPr>
            <w:tcW w:w="3253" w:type="dxa"/>
          </w:tcPr>
          <w:p w14:paraId="5C5A505A" w14:textId="284AB32A"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Allow Activities</w:t>
            </w:r>
          </w:p>
        </w:tc>
        <w:tc>
          <w:tcPr>
            <w:tcW w:w="5305" w:type="dxa"/>
          </w:tcPr>
          <w:p w14:paraId="0FC986D5" w14:textId="77777777" w:rsidR="00C078AC" w:rsidRPr="008066E6" w:rsidRDefault="00C078AC" w:rsidP="008066E6">
            <w:pPr>
              <w:spacing w:before="80" w:after="80"/>
              <w:rPr>
                <w:rStyle w:val="ClickOrSelect"/>
                <w:rFonts w:ascii="Salesforce Sans" w:hAnsi="Salesforce Sans"/>
                <w:color w:val="000000" w:themeColor="text1"/>
                <w:szCs w:val="22"/>
              </w:rPr>
            </w:pPr>
            <w:r w:rsidRPr="008066E6">
              <w:rPr>
                <w:rStyle w:val="ClickOrSelect"/>
                <w:rFonts w:ascii="Salesforce Sans" w:hAnsi="Salesforce Sans"/>
                <w:color w:val="000000" w:themeColor="text1"/>
                <w:szCs w:val="22"/>
              </w:rPr>
              <w:t>Deselect</w:t>
            </w:r>
          </w:p>
        </w:tc>
      </w:tr>
      <w:tr w:rsidR="00C078AC" w:rsidRPr="00CC7372" w14:paraId="226CBB96" w14:textId="77777777" w:rsidTr="008066E6">
        <w:tc>
          <w:tcPr>
            <w:tcW w:w="3253" w:type="dxa"/>
          </w:tcPr>
          <w:p w14:paraId="416C7A51" w14:textId="54C819D0"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Track Field History</w:t>
            </w:r>
          </w:p>
        </w:tc>
        <w:tc>
          <w:tcPr>
            <w:tcW w:w="5305" w:type="dxa"/>
          </w:tcPr>
          <w:p w14:paraId="799D4BAA" w14:textId="77777777" w:rsidR="00C078AC" w:rsidRPr="008066E6" w:rsidRDefault="00C078AC" w:rsidP="008066E6">
            <w:pPr>
              <w:spacing w:before="80" w:after="80"/>
              <w:rPr>
                <w:rFonts w:ascii="Salesforce Sans" w:hAnsi="Salesforce Sans"/>
                <w:color w:val="000000" w:themeColor="text1"/>
                <w:sz w:val="22"/>
                <w:szCs w:val="22"/>
              </w:rPr>
            </w:pPr>
            <w:r w:rsidRPr="008066E6">
              <w:rPr>
                <w:rStyle w:val="ClickOrSelect"/>
                <w:rFonts w:ascii="Salesforce Sans" w:hAnsi="Salesforce Sans"/>
                <w:color w:val="000000" w:themeColor="text1"/>
                <w:szCs w:val="22"/>
              </w:rPr>
              <w:t>Deselect</w:t>
            </w:r>
          </w:p>
        </w:tc>
      </w:tr>
      <w:tr w:rsidR="00C078AC" w:rsidRPr="00CC7372" w14:paraId="3D8AD349" w14:textId="77777777" w:rsidTr="008066E6">
        <w:tc>
          <w:tcPr>
            <w:tcW w:w="3253" w:type="dxa"/>
          </w:tcPr>
          <w:p w14:paraId="406522AA" w14:textId="1B932C50"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In Development</w:t>
            </w:r>
          </w:p>
        </w:tc>
        <w:tc>
          <w:tcPr>
            <w:tcW w:w="5305" w:type="dxa"/>
          </w:tcPr>
          <w:p w14:paraId="02EF9DF1" w14:textId="77777777" w:rsidR="00C078AC" w:rsidRPr="008066E6" w:rsidRDefault="00C078AC" w:rsidP="008066E6">
            <w:pPr>
              <w:spacing w:before="80" w:after="80"/>
              <w:rPr>
                <w:rFonts w:ascii="Salesforce Sans" w:hAnsi="Salesforce Sans"/>
                <w:color w:val="000000" w:themeColor="text1"/>
                <w:sz w:val="22"/>
                <w:szCs w:val="22"/>
              </w:rPr>
            </w:pPr>
            <w:r w:rsidRPr="008066E6">
              <w:rPr>
                <w:rStyle w:val="ClickOrSelect"/>
                <w:rFonts w:ascii="Salesforce Sans" w:hAnsi="Salesforce Sans"/>
                <w:color w:val="000000" w:themeColor="text1"/>
                <w:szCs w:val="22"/>
              </w:rPr>
              <w:t>Deployed</w:t>
            </w:r>
          </w:p>
        </w:tc>
      </w:tr>
      <w:tr w:rsidR="00C078AC" w:rsidRPr="00CC7372" w14:paraId="669C3BC8" w14:textId="77777777" w:rsidTr="008066E6">
        <w:tc>
          <w:tcPr>
            <w:tcW w:w="3253" w:type="dxa"/>
          </w:tcPr>
          <w:p w14:paraId="11D85BDC" w14:textId="7817B42E"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Add Google Docs, Notes, and Attachments related list to default page layout</w:t>
            </w:r>
          </w:p>
        </w:tc>
        <w:tc>
          <w:tcPr>
            <w:tcW w:w="5305" w:type="dxa"/>
          </w:tcPr>
          <w:p w14:paraId="3448C437" w14:textId="77777777" w:rsidR="00C078AC" w:rsidRPr="008066E6" w:rsidRDefault="00C078AC" w:rsidP="008066E6">
            <w:pPr>
              <w:spacing w:before="80" w:after="80"/>
              <w:rPr>
                <w:rFonts w:ascii="Salesforce Sans" w:hAnsi="Salesforce Sans"/>
                <w:color w:val="000000" w:themeColor="text1"/>
                <w:sz w:val="22"/>
                <w:szCs w:val="22"/>
              </w:rPr>
            </w:pPr>
            <w:r w:rsidRPr="008066E6">
              <w:rPr>
                <w:rStyle w:val="ClickOrSelect"/>
                <w:rFonts w:ascii="Salesforce Sans" w:hAnsi="Salesforce Sans"/>
                <w:color w:val="000000" w:themeColor="text1"/>
                <w:szCs w:val="22"/>
              </w:rPr>
              <w:t>Deselect</w:t>
            </w:r>
          </w:p>
        </w:tc>
      </w:tr>
    </w:tbl>
    <w:p w14:paraId="47579A28" w14:textId="40682E9D" w:rsidR="00C078AC" w:rsidRPr="008066E6" w:rsidRDefault="00A7556D" w:rsidP="008066E6">
      <w:pPr>
        <w:pStyle w:val="Heading2"/>
        <w:spacing w:before="120"/>
        <w:contextualSpacing w:val="0"/>
        <w:rPr>
          <w:rFonts w:ascii="Salesforce Sans" w:hAnsi="Salesforce Sans"/>
          <w:color w:val="000000" w:themeColor="text1"/>
          <w:szCs w:val="22"/>
        </w:rPr>
      </w:pPr>
      <w:r>
        <w:rPr>
          <w:rFonts w:ascii="Salesforce Sans" w:hAnsi="Salesforce Sans"/>
          <w:color w:val="000000" w:themeColor="text1"/>
          <w:szCs w:val="22"/>
        </w:rPr>
        <w:t>D</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t xml:space="preserve">Click </w:t>
      </w:r>
      <w:r w:rsidR="00C078AC" w:rsidRPr="008066E6">
        <w:rPr>
          <w:rStyle w:val="ClickOrSelect"/>
          <w:rFonts w:ascii="Salesforce Sans" w:hAnsi="Salesforce Sans"/>
          <w:color w:val="000000" w:themeColor="text1"/>
          <w:szCs w:val="22"/>
        </w:rPr>
        <w:t>Save</w:t>
      </w:r>
      <w:r w:rsidR="00C078AC" w:rsidRPr="008066E6">
        <w:rPr>
          <w:rFonts w:ascii="Salesforce Sans" w:hAnsi="Salesforce Sans"/>
          <w:color w:val="000000" w:themeColor="text1"/>
          <w:szCs w:val="22"/>
        </w:rPr>
        <w:t>.</w:t>
      </w:r>
    </w:p>
    <w:p w14:paraId="06C1BB50" w14:textId="77D11812" w:rsidR="00C078AC" w:rsidRPr="008066E6" w:rsidRDefault="00A7556D" w:rsidP="008066E6">
      <w:pPr>
        <w:pStyle w:val="Heading2"/>
        <w:spacing w:before="120"/>
        <w:contextualSpacing w:val="0"/>
        <w:rPr>
          <w:rFonts w:ascii="Salesforce Sans" w:hAnsi="Salesforce Sans"/>
          <w:color w:val="000000" w:themeColor="text1"/>
          <w:szCs w:val="22"/>
        </w:rPr>
      </w:pPr>
      <w:r>
        <w:rPr>
          <w:rFonts w:ascii="Salesforce Sans" w:hAnsi="Salesforce Sans"/>
          <w:color w:val="000000" w:themeColor="text1"/>
          <w:szCs w:val="22"/>
        </w:rPr>
        <w:t>E</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t>Rearrange the Customer Story object so it is visible in the canvas.</w:t>
      </w:r>
    </w:p>
    <w:p w14:paraId="513BAA2D" w14:textId="5F35F604"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\n \* Arabic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3</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View the object detail page in </w:t>
      </w:r>
      <w:r w:rsidR="000A66A9" w:rsidRPr="008066E6">
        <w:rPr>
          <w:rFonts w:ascii="Salesforce Sans" w:hAnsi="Salesforce Sans"/>
          <w:color w:val="000000" w:themeColor="text1"/>
          <w:szCs w:val="22"/>
        </w:rPr>
        <w:t xml:space="preserve">Object Manager of </w:t>
      </w:r>
      <w:r w:rsidRPr="008066E6">
        <w:rPr>
          <w:rFonts w:ascii="Salesforce Sans" w:hAnsi="Salesforce Sans"/>
          <w:color w:val="000000" w:themeColor="text1"/>
          <w:szCs w:val="22"/>
        </w:rPr>
        <w:t>the Setup menu.</w:t>
      </w:r>
    </w:p>
    <w:p w14:paraId="78FC7070" w14:textId="24D66543"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\r 1\*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A</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F10FFB" w:rsidRPr="008066E6">
        <w:rPr>
          <w:rFonts w:ascii="Salesforce Sans" w:hAnsi="Salesforce Sans"/>
          <w:color w:val="000000" w:themeColor="text1"/>
          <w:szCs w:val="22"/>
        </w:rPr>
        <w:t xml:space="preserve">Click the gear icon on the Customer Story object, then </w:t>
      </w:r>
      <w:r w:rsidR="009E2D3C" w:rsidRPr="008066E6">
        <w:rPr>
          <w:rFonts w:ascii="Salesforce Sans" w:hAnsi="Salesforce Sans"/>
          <w:color w:val="000000" w:themeColor="text1"/>
          <w:szCs w:val="22"/>
        </w:rPr>
        <w:t xml:space="preserve">click </w:t>
      </w:r>
      <w:r w:rsidR="00F10FFB" w:rsidRPr="008066E6">
        <w:rPr>
          <w:rStyle w:val="ClickOrSelect"/>
          <w:rFonts w:ascii="Salesforce Sans" w:hAnsi="Salesforce Sans"/>
          <w:szCs w:val="22"/>
        </w:rPr>
        <w:t>View Object</w:t>
      </w:r>
      <w:r w:rsidRPr="008066E6">
        <w:rPr>
          <w:rFonts w:ascii="Salesforce Sans" w:hAnsi="Salesforce Sans"/>
          <w:color w:val="000000" w:themeColor="text1"/>
          <w:szCs w:val="22"/>
        </w:rPr>
        <w:t>.</w:t>
      </w:r>
    </w:p>
    <w:p w14:paraId="07726EB4" w14:textId="6BB70FA9" w:rsidR="00C078AC" w:rsidRPr="008066E6" w:rsidRDefault="00B95705" w:rsidP="008066E6">
      <w:pPr>
        <w:pStyle w:val="Heading3"/>
        <w:spacing w:before="120"/>
        <w:contextualSpacing w:val="0"/>
        <w:rPr>
          <w:rFonts w:ascii="Salesforce Sans" w:hAnsi="Salesforce Sans" w:cs="Arial"/>
          <w:color w:val="000000" w:themeColor="text1"/>
          <w:szCs w:val="22"/>
        </w:rPr>
      </w:pPr>
      <w:r w:rsidRPr="008066E6">
        <w:rPr>
          <w:rFonts w:ascii="Salesforce Sans" w:hAnsi="Salesforce Sans" w:cs="Arial"/>
          <w:color w:val="000000" w:themeColor="text1"/>
          <w:szCs w:val="22"/>
        </w:rPr>
        <w:t xml:space="preserve">Click </w:t>
      </w:r>
      <w:r w:rsidRPr="008066E6">
        <w:rPr>
          <w:rFonts w:ascii="Salesforce Sans" w:hAnsi="Salesforce Sans" w:cs="Arial"/>
          <w:b/>
          <w:color w:val="000000" w:themeColor="text1"/>
          <w:szCs w:val="22"/>
        </w:rPr>
        <w:t>Fields &amp; Relationships</w:t>
      </w:r>
      <w:r w:rsidRPr="008066E6">
        <w:rPr>
          <w:rFonts w:ascii="Salesforce Sans" w:hAnsi="Salesforce Sans" w:cs="Arial"/>
          <w:color w:val="000000" w:themeColor="text1"/>
          <w:szCs w:val="22"/>
        </w:rPr>
        <w:t xml:space="preserve">. </w:t>
      </w:r>
      <w:r w:rsidR="00C078AC" w:rsidRPr="008066E6">
        <w:rPr>
          <w:rFonts w:ascii="Salesforce Sans" w:hAnsi="Salesforce Sans" w:cs="Arial"/>
          <w:color w:val="000000" w:themeColor="text1"/>
          <w:szCs w:val="22"/>
        </w:rPr>
        <w:t>What standard fields were automatically created?</w:t>
      </w:r>
    </w:p>
    <w:p w14:paraId="4C0DA62A" w14:textId="77777777" w:rsidR="00C078AC" w:rsidRPr="008066E6" w:rsidRDefault="00C078AC" w:rsidP="008066E6">
      <w:pPr>
        <w:pStyle w:val="MultipleLines"/>
        <w:spacing w:before="120" w:after="120"/>
        <w:ind w:left="720"/>
        <w:rPr>
          <w:rFonts w:ascii="Salesforce Sans" w:hAnsi="Salesforce Sans" w:cs="Arial"/>
          <w:color w:val="000000" w:themeColor="text1"/>
          <w:sz w:val="22"/>
          <w:szCs w:val="22"/>
        </w:rPr>
      </w:pPr>
    </w:p>
    <w:p w14:paraId="42AC6AA1" w14:textId="77777777" w:rsidR="00C078AC" w:rsidRPr="008066E6" w:rsidRDefault="00C078AC" w:rsidP="008066E6">
      <w:pPr>
        <w:pStyle w:val="MultipleLines"/>
        <w:spacing w:before="120" w:after="120"/>
        <w:ind w:left="720"/>
        <w:rPr>
          <w:rFonts w:ascii="Salesforce Sans" w:hAnsi="Salesforce Sans" w:cs="Arial"/>
          <w:color w:val="000000" w:themeColor="text1"/>
          <w:sz w:val="22"/>
          <w:szCs w:val="22"/>
        </w:rPr>
      </w:pPr>
    </w:p>
    <w:p w14:paraId="02F754ED" w14:textId="77777777" w:rsidR="00EE2A95" w:rsidRPr="008066E6" w:rsidRDefault="00EE2A95" w:rsidP="008066E6">
      <w:pPr>
        <w:pStyle w:val="Heading2"/>
        <w:spacing w:before="120"/>
        <w:contextualSpacing w:val="0"/>
        <w:rPr>
          <w:rFonts w:ascii="Salesforce Sans" w:hAnsi="Salesforce Sans" w:cs="Arial"/>
          <w:color w:val="000000" w:themeColor="text1"/>
          <w:szCs w:val="22"/>
        </w:rPr>
      </w:pPr>
    </w:p>
    <w:p w14:paraId="72629C2C" w14:textId="45ED825D" w:rsidR="00C078AC" w:rsidRPr="008066E6" w:rsidRDefault="00C078AC" w:rsidP="008066E6">
      <w:pPr>
        <w:pStyle w:val="Heading2"/>
        <w:spacing w:before="120"/>
        <w:contextualSpacing w:val="0"/>
        <w:rPr>
          <w:rFonts w:ascii="Salesforce Sans" w:hAnsi="Salesforce Sans"/>
          <w:szCs w:val="22"/>
        </w:rPr>
      </w:pPr>
      <w:r w:rsidRPr="008066E6">
        <w:rPr>
          <w:rFonts w:ascii="Salesforce Sans" w:hAnsi="Salesforce Sans" w:cs="Arial"/>
          <w:color w:val="000000" w:themeColor="text1"/>
          <w:szCs w:val="22"/>
        </w:rPr>
        <w:lastRenderedPageBreak/>
        <w:fldChar w:fldCharType="begin"/>
      </w:r>
      <w:r w:rsidRPr="008066E6">
        <w:rPr>
          <w:rFonts w:ascii="Salesforce Sans" w:hAnsi="Salesforce Sans" w:cs="Arial"/>
          <w:color w:val="000000" w:themeColor="text1"/>
          <w:szCs w:val="22"/>
        </w:rPr>
        <w:instrText xml:space="preserve"> SEQ H2 \n \* ALPHABETIC \* MERGEFORMAT </w:instrText>
      </w:r>
      <w:r w:rsidRPr="008066E6">
        <w:rPr>
          <w:rFonts w:ascii="Salesforce Sans" w:hAnsi="Salesforce Sans" w:cs="Arial"/>
          <w:color w:val="000000" w:themeColor="text1"/>
          <w:szCs w:val="22"/>
        </w:rPr>
        <w:fldChar w:fldCharType="separate"/>
      </w:r>
      <w:r w:rsidR="003B1717" w:rsidRPr="008066E6">
        <w:rPr>
          <w:rFonts w:ascii="Salesforce Sans" w:hAnsi="Salesforce Sans" w:cs="Arial"/>
          <w:noProof/>
          <w:color w:val="000000" w:themeColor="text1"/>
          <w:szCs w:val="22"/>
        </w:rPr>
        <w:t>B</w:t>
      </w:r>
      <w:r w:rsidRPr="008066E6">
        <w:rPr>
          <w:rFonts w:ascii="Salesforce Sans" w:hAnsi="Salesforce Sans" w:cs="Arial"/>
          <w:noProof/>
          <w:color w:val="000000" w:themeColor="text1"/>
          <w:szCs w:val="22"/>
        </w:rPr>
        <w:fldChar w:fldCharType="end"/>
      </w:r>
      <w:r w:rsidRPr="008066E6">
        <w:rPr>
          <w:rFonts w:ascii="Salesforce Sans" w:hAnsi="Salesforce Sans" w:cs="Arial"/>
          <w:color w:val="000000" w:themeColor="text1"/>
          <w:szCs w:val="22"/>
        </w:rPr>
        <w:t>.</w:t>
      </w:r>
      <w:r w:rsidRPr="008066E6">
        <w:rPr>
          <w:rFonts w:ascii="Salesforce Sans" w:hAnsi="Salesforce Sans" w:cs="Arial"/>
          <w:color w:val="000000" w:themeColor="text1"/>
          <w:szCs w:val="22"/>
        </w:rPr>
        <w:tab/>
        <w:t xml:space="preserve">View the other sections of the </w:t>
      </w:r>
      <w:r w:rsidR="00D5790A" w:rsidRPr="008066E6">
        <w:rPr>
          <w:rFonts w:ascii="Salesforce Sans" w:hAnsi="Salesforce Sans" w:cs="Arial"/>
          <w:color w:val="000000" w:themeColor="text1"/>
          <w:szCs w:val="22"/>
        </w:rPr>
        <w:t>Object Management Settings</w:t>
      </w:r>
      <w:r w:rsidRPr="008066E6">
        <w:rPr>
          <w:rFonts w:ascii="Salesforce Sans" w:hAnsi="Salesforce Sans" w:cs="Arial"/>
          <w:color w:val="000000" w:themeColor="text1"/>
          <w:szCs w:val="22"/>
        </w:rPr>
        <w:t xml:space="preserve"> page</w:t>
      </w:r>
      <w:r w:rsidR="00125B8B" w:rsidRPr="008066E6">
        <w:rPr>
          <w:rFonts w:ascii="Salesforce Sans" w:hAnsi="Salesforce Sans" w:cs="Arial"/>
          <w:color w:val="000000" w:themeColor="text1"/>
          <w:szCs w:val="22"/>
        </w:rPr>
        <w:t xml:space="preserve"> like </w:t>
      </w:r>
      <w:r w:rsidR="00125B8B" w:rsidRPr="008066E6">
        <w:rPr>
          <w:rFonts w:ascii="Salesforce Sans" w:hAnsi="Salesforce Sans" w:cs="Arial"/>
          <w:b/>
          <w:color w:val="000000" w:themeColor="text1"/>
          <w:szCs w:val="22"/>
        </w:rPr>
        <w:t>Page Layouts</w:t>
      </w:r>
      <w:r w:rsidR="00125B8B" w:rsidRPr="008066E6">
        <w:rPr>
          <w:rFonts w:ascii="Salesforce Sans" w:hAnsi="Salesforce Sans" w:cs="Arial"/>
          <w:color w:val="000000" w:themeColor="text1"/>
          <w:szCs w:val="22"/>
        </w:rPr>
        <w:t xml:space="preserve"> and </w:t>
      </w:r>
      <w:r w:rsidR="00125B8B" w:rsidRPr="008066E6">
        <w:rPr>
          <w:rFonts w:ascii="Salesforce Sans" w:hAnsi="Salesforce Sans" w:cs="Arial"/>
          <w:b/>
          <w:color w:val="000000" w:themeColor="text1"/>
          <w:szCs w:val="22"/>
        </w:rPr>
        <w:t>Buttons, Links, and Actions</w:t>
      </w:r>
      <w:r w:rsidR="00125B8B" w:rsidRPr="008066E6">
        <w:rPr>
          <w:rFonts w:ascii="Salesforce Sans" w:hAnsi="Salesforce Sans" w:cs="Arial"/>
          <w:color w:val="000000" w:themeColor="text1"/>
          <w:szCs w:val="22"/>
        </w:rPr>
        <w:t>.</w:t>
      </w:r>
      <w:r w:rsidR="009E2D3C" w:rsidRPr="008066E6">
        <w:rPr>
          <w:rFonts w:ascii="Salesforce Sans" w:hAnsi="Salesforce Sans" w:cs="Arial"/>
          <w:color w:val="000000" w:themeColor="text1"/>
          <w:szCs w:val="22"/>
        </w:rPr>
        <w:t xml:space="preserve"> </w:t>
      </w:r>
      <w:r w:rsidRPr="008066E6">
        <w:rPr>
          <w:rFonts w:ascii="Salesforce Sans" w:hAnsi="Salesforce Sans"/>
          <w:szCs w:val="22"/>
        </w:rPr>
        <w:t>What other entities were automatically created?</w:t>
      </w:r>
    </w:p>
    <w:p w14:paraId="4C0E4469" w14:textId="77777777" w:rsidR="00C078AC" w:rsidRPr="008066E6" w:rsidRDefault="00C078AC" w:rsidP="008066E6">
      <w:pPr>
        <w:pStyle w:val="MultipleLines"/>
        <w:spacing w:before="120" w:after="120"/>
        <w:ind w:left="720"/>
        <w:rPr>
          <w:rFonts w:ascii="Salesforce Sans" w:hAnsi="Salesforce Sans"/>
          <w:color w:val="000000" w:themeColor="text1"/>
          <w:sz w:val="22"/>
          <w:szCs w:val="22"/>
        </w:rPr>
      </w:pPr>
    </w:p>
    <w:p w14:paraId="5A6356DF" w14:textId="77777777" w:rsidR="00C078AC" w:rsidRPr="008066E6" w:rsidRDefault="00C078AC" w:rsidP="008066E6">
      <w:pPr>
        <w:pStyle w:val="MultipleLines"/>
        <w:spacing w:before="120" w:after="120"/>
        <w:ind w:left="720"/>
        <w:rPr>
          <w:rFonts w:ascii="Salesforce Sans" w:hAnsi="Salesforce Sans"/>
          <w:color w:val="000000" w:themeColor="text1"/>
          <w:sz w:val="22"/>
          <w:szCs w:val="22"/>
        </w:rPr>
      </w:pPr>
    </w:p>
    <w:p w14:paraId="51BBD4ED" w14:textId="0EC0368E" w:rsidR="00C078AC" w:rsidRPr="008066E6" w:rsidRDefault="00C078AC" w:rsidP="008066E6">
      <w:pPr>
        <w:pStyle w:val="Heading1"/>
        <w:spacing w:before="12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\n \* Arabic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4</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Edit the object permissions on the Sales User and Marketing User profiles.</w:t>
      </w:r>
    </w:p>
    <w:p w14:paraId="2408CA25" w14:textId="77777777" w:rsidR="00705A4F"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\r 1\*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A</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 xml:space="preserve">. </w:t>
      </w:r>
      <w:r w:rsidRPr="008066E6">
        <w:rPr>
          <w:rFonts w:ascii="Salesforce Sans" w:hAnsi="Salesforce Sans"/>
          <w:color w:val="000000" w:themeColor="text1"/>
          <w:szCs w:val="22"/>
        </w:rPr>
        <w:tab/>
      </w:r>
      <w:r w:rsidR="00705A4F" w:rsidRPr="008066E6">
        <w:rPr>
          <w:rFonts w:ascii="Salesforce Sans" w:hAnsi="Salesforce Sans"/>
          <w:color w:val="000000" w:themeColor="text1"/>
          <w:szCs w:val="22"/>
        </w:rPr>
        <w:t xml:space="preserve">Click </w:t>
      </w:r>
      <w:r w:rsidR="00705A4F" w:rsidRPr="008066E6">
        <w:rPr>
          <w:rFonts w:ascii="Salesforce Sans" w:hAnsi="Salesforce Sans"/>
          <w:szCs w:val="22"/>
        </w:rPr>
        <w:fldChar w:fldCharType="begin"/>
      </w:r>
      <w:r w:rsidR="00705A4F" w:rsidRPr="008066E6">
        <w:rPr>
          <w:rFonts w:ascii="Salesforce Sans" w:hAnsi="Salesforce Sans"/>
          <w:szCs w:val="22"/>
        </w:rPr>
        <w:instrText xml:space="preserve"> INCLUDEPICTURE "https://resources.help.salesforce.com/images/02e863126fef084a82dc1f96dea047ff.png" \* MERGEFORMATINET </w:instrText>
      </w:r>
      <w:r w:rsidR="00705A4F" w:rsidRPr="008066E6">
        <w:rPr>
          <w:rFonts w:ascii="Salesforce Sans" w:hAnsi="Salesforce Sans"/>
          <w:szCs w:val="22"/>
        </w:rPr>
        <w:fldChar w:fldCharType="separate"/>
      </w:r>
      <w:r w:rsidR="00705A4F" w:rsidRPr="008066E6">
        <w:rPr>
          <w:rFonts w:ascii="Salesforce Sans" w:hAnsi="Salesforce Sans"/>
          <w:noProof/>
          <w:szCs w:val="22"/>
        </w:rPr>
        <w:drawing>
          <wp:inline distT="0" distB="0" distL="0" distR="0" wp14:anchorId="003FA45E" wp14:editId="24916319">
            <wp:extent cx="130775" cy="144869"/>
            <wp:effectExtent l="0" t="0" r="0" b="0"/>
            <wp:docPr id="6" name="Picture 6"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00705A4F" w:rsidRPr="008066E6">
        <w:rPr>
          <w:rFonts w:ascii="Salesforce Sans" w:hAnsi="Salesforce Sans"/>
          <w:szCs w:val="22"/>
        </w:rPr>
        <w:fldChar w:fldCharType="end"/>
      </w:r>
      <w:r w:rsidR="00705A4F" w:rsidRPr="008066E6">
        <w:rPr>
          <w:rFonts w:ascii="Salesforce Sans" w:hAnsi="Salesforce Sans"/>
          <w:szCs w:val="22"/>
        </w:rPr>
        <w:t xml:space="preserve"> | </w:t>
      </w:r>
      <w:r w:rsidR="00705A4F" w:rsidRPr="00EC1234">
        <w:rPr>
          <w:rStyle w:val="ClickPaths"/>
          <w:color w:val="000000" w:themeColor="text1"/>
          <w:szCs w:val="22"/>
        </w:rPr>
        <w:t>Setup.</w:t>
      </w:r>
    </w:p>
    <w:p w14:paraId="2FB8CCE7" w14:textId="3ED78429"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B</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Type </w:t>
      </w:r>
      <w:r w:rsidRPr="008066E6">
        <w:rPr>
          <w:rStyle w:val="EnterOrType"/>
        </w:rPr>
        <w:t>profiles</w:t>
      </w:r>
      <w:r w:rsidRPr="008066E6">
        <w:rPr>
          <w:rFonts w:ascii="Salesforce Sans" w:hAnsi="Salesforce Sans"/>
          <w:color w:val="000000" w:themeColor="text1"/>
          <w:szCs w:val="22"/>
        </w:rPr>
        <w:t xml:space="preserve"> in the Quick Find textbox. </w:t>
      </w:r>
    </w:p>
    <w:p w14:paraId="5F997735" w14:textId="01486FC2"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C</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Profiles</w:t>
      </w:r>
      <w:r w:rsidR="000D5DA4" w:rsidRPr="008066E6">
        <w:rPr>
          <w:rStyle w:val="ClickOrSelect"/>
          <w:rFonts w:ascii="Salesforce Sans" w:hAnsi="Salesforce Sans"/>
          <w:b w:val="0"/>
          <w:color w:val="000000" w:themeColor="text1"/>
          <w:szCs w:val="22"/>
        </w:rPr>
        <w:t xml:space="preserve"> under Users</w:t>
      </w:r>
      <w:r w:rsidRPr="008066E6">
        <w:rPr>
          <w:rFonts w:ascii="Salesforce Sans" w:hAnsi="Salesforce Sans"/>
          <w:color w:val="000000" w:themeColor="text1"/>
          <w:szCs w:val="22"/>
        </w:rPr>
        <w:t xml:space="preserve">. </w:t>
      </w:r>
    </w:p>
    <w:p w14:paraId="1D7F1C6D" w14:textId="49BE66FA"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D</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Click</w:t>
      </w:r>
      <w:r w:rsidR="009F63B9" w:rsidRPr="008066E6">
        <w:rPr>
          <w:rFonts w:ascii="Salesforce Sans" w:hAnsi="Salesforce Sans"/>
          <w:color w:val="000000" w:themeColor="text1"/>
          <w:szCs w:val="22"/>
        </w:rPr>
        <w:t xml:space="preserve"> </w:t>
      </w:r>
      <w:r w:rsidRPr="008066E6">
        <w:rPr>
          <w:rStyle w:val="ClickOrSelect"/>
          <w:rFonts w:ascii="Salesforce Sans" w:hAnsi="Salesforce Sans"/>
          <w:color w:val="000000" w:themeColor="text1"/>
          <w:szCs w:val="22"/>
        </w:rPr>
        <w:t>Sales User</w:t>
      </w:r>
      <w:r w:rsidR="009F63B9" w:rsidRPr="008066E6">
        <w:rPr>
          <w:rFonts w:ascii="Salesforce Sans" w:hAnsi="Salesforce Sans"/>
          <w:color w:val="000000" w:themeColor="text1"/>
          <w:szCs w:val="22"/>
        </w:rPr>
        <w:t>, which is a custom profile</w:t>
      </w:r>
      <w:r w:rsidR="00DD423E" w:rsidRPr="008066E6">
        <w:rPr>
          <w:rFonts w:ascii="Salesforce Sans" w:hAnsi="Salesforce Sans"/>
          <w:color w:val="000000" w:themeColor="text1"/>
          <w:szCs w:val="22"/>
        </w:rPr>
        <w:t>.</w:t>
      </w:r>
      <w:r w:rsidRPr="008066E6">
        <w:rPr>
          <w:rFonts w:ascii="Salesforce Sans" w:hAnsi="Salesforce Sans"/>
          <w:color w:val="000000" w:themeColor="text1"/>
          <w:szCs w:val="22"/>
        </w:rPr>
        <w:t xml:space="preserve"> </w:t>
      </w:r>
    </w:p>
    <w:p w14:paraId="307231DA" w14:textId="44C803D0"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E</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Object Settings</w:t>
      </w:r>
      <w:r w:rsidRPr="008066E6">
        <w:rPr>
          <w:rFonts w:ascii="Salesforce Sans" w:hAnsi="Salesforce Sans"/>
          <w:color w:val="000000" w:themeColor="text1"/>
          <w:szCs w:val="22"/>
        </w:rPr>
        <w:t>.</w:t>
      </w:r>
    </w:p>
    <w:p w14:paraId="27EF5123" w14:textId="5E5A867F"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F</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Customer Stories</w:t>
      </w:r>
      <w:r w:rsidRPr="008066E6">
        <w:rPr>
          <w:rFonts w:ascii="Salesforce Sans" w:hAnsi="Salesforce Sans"/>
          <w:color w:val="000000" w:themeColor="text1"/>
          <w:szCs w:val="22"/>
        </w:rPr>
        <w:t>.</w:t>
      </w:r>
    </w:p>
    <w:p w14:paraId="2308767F" w14:textId="1F57DDF0"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G</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Edit</w:t>
      </w:r>
      <w:r w:rsidRPr="008066E6">
        <w:rPr>
          <w:rFonts w:ascii="Salesforce Sans" w:hAnsi="Salesforce Sans"/>
          <w:color w:val="000000" w:themeColor="text1"/>
          <w:szCs w:val="22"/>
        </w:rPr>
        <w:t>.</w:t>
      </w:r>
    </w:p>
    <w:p w14:paraId="16B6A441" w14:textId="6DDA9AEA"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H</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Select </w:t>
      </w:r>
      <w:r w:rsidRPr="008066E6">
        <w:rPr>
          <w:rStyle w:val="ClickOrSelect"/>
          <w:rFonts w:ascii="Salesforce Sans" w:hAnsi="Salesforce Sans"/>
          <w:color w:val="000000" w:themeColor="text1"/>
          <w:szCs w:val="22"/>
        </w:rPr>
        <w:t>Enabled</w:t>
      </w:r>
      <w:r w:rsidRPr="008066E6">
        <w:rPr>
          <w:rFonts w:ascii="Salesforce Sans" w:hAnsi="Salesforce Sans"/>
          <w:color w:val="000000" w:themeColor="text1"/>
          <w:szCs w:val="22"/>
        </w:rPr>
        <w:t xml:space="preserve"> for the Read, Create, and Edit permissions.</w:t>
      </w:r>
    </w:p>
    <w:p w14:paraId="77C81B57" w14:textId="20A3EC02"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I</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Save</w:t>
      </w:r>
      <w:r w:rsidRPr="008066E6">
        <w:rPr>
          <w:rFonts w:ascii="Salesforce Sans" w:hAnsi="Salesforce Sans"/>
          <w:color w:val="000000" w:themeColor="text1"/>
          <w:szCs w:val="22"/>
        </w:rPr>
        <w:t>.</w:t>
      </w:r>
    </w:p>
    <w:p w14:paraId="2909C5B5" w14:textId="2D624AB7" w:rsidR="00705A4F"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J</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A87056" w:rsidRPr="008066E6">
        <w:rPr>
          <w:rFonts w:ascii="Salesforce Sans" w:hAnsi="Salesforce Sans"/>
          <w:color w:val="000000" w:themeColor="text1"/>
          <w:szCs w:val="22"/>
        </w:rPr>
        <w:t xml:space="preserve">Click </w:t>
      </w:r>
      <w:r w:rsidR="00A87056" w:rsidRPr="008066E6">
        <w:rPr>
          <w:rFonts w:ascii="Salesforce Sans" w:hAnsi="Salesforce Sans"/>
          <w:b/>
          <w:color w:val="000000" w:themeColor="text1"/>
          <w:szCs w:val="22"/>
        </w:rPr>
        <w:t>Profiles</w:t>
      </w:r>
      <w:r w:rsidR="00A87056" w:rsidRPr="008066E6">
        <w:rPr>
          <w:rFonts w:ascii="Salesforce Sans" w:hAnsi="Salesforce Sans"/>
          <w:color w:val="000000" w:themeColor="text1"/>
          <w:szCs w:val="22"/>
        </w:rPr>
        <w:t xml:space="preserve"> </w:t>
      </w:r>
      <w:r w:rsidR="00E360F8" w:rsidRPr="008066E6">
        <w:rPr>
          <w:rFonts w:ascii="Salesforce Sans" w:hAnsi="Salesforce Sans"/>
          <w:color w:val="000000" w:themeColor="text1"/>
          <w:szCs w:val="22"/>
        </w:rPr>
        <w:t>under Users</w:t>
      </w:r>
      <w:r w:rsidR="00A7710A" w:rsidRPr="008066E6">
        <w:rPr>
          <w:rFonts w:ascii="Salesforce Sans" w:hAnsi="Salesforce Sans"/>
          <w:color w:val="000000" w:themeColor="text1"/>
          <w:szCs w:val="22"/>
        </w:rPr>
        <w:t>.</w:t>
      </w:r>
    </w:p>
    <w:p w14:paraId="59ECFDF5" w14:textId="1EC3019A" w:rsidR="00C078AC" w:rsidRPr="008066E6" w:rsidRDefault="00A7710A"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t>K</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t xml:space="preserve">Click </w:t>
      </w:r>
      <w:r w:rsidR="00C078AC" w:rsidRPr="008066E6">
        <w:rPr>
          <w:rStyle w:val="ClickOrSelect"/>
          <w:rFonts w:ascii="Salesforce Sans" w:hAnsi="Salesforce Sans"/>
          <w:color w:val="000000" w:themeColor="text1"/>
          <w:szCs w:val="22"/>
        </w:rPr>
        <w:t>General Marketing User</w:t>
      </w:r>
      <w:r w:rsidR="00DD423E" w:rsidRPr="008066E6">
        <w:rPr>
          <w:rStyle w:val="ClickOrSelect"/>
          <w:rFonts w:ascii="Salesforce Sans" w:hAnsi="Salesforce Sans"/>
          <w:b w:val="0"/>
          <w:color w:val="000000" w:themeColor="text1"/>
          <w:szCs w:val="22"/>
        </w:rPr>
        <w:t>, which is a custom profile</w:t>
      </w:r>
      <w:r w:rsidR="00C078AC" w:rsidRPr="008066E6">
        <w:rPr>
          <w:rFonts w:ascii="Salesforce Sans" w:hAnsi="Salesforce Sans"/>
          <w:color w:val="000000" w:themeColor="text1"/>
          <w:szCs w:val="22"/>
        </w:rPr>
        <w:t xml:space="preserve">. </w:t>
      </w:r>
    </w:p>
    <w:p w14:paraId="73D77EB6" w14:textId="3A213641" w:rsidR="00C078AC" w:rsidRPr="008066E6" w:rsidRDefault="00C852C6"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t>L</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t xml:space="preserve">Click </w:t>
      </w:r>
      <w:r w:rsidR="00C078AC" w:rsidRPr="008066E6">
        <w:rPr>
          <w:rStyle w:val="ClickOrSelect"/>
          <w:rFonts w:ascii="Salesforce Sans" w:hAnsi="Salesforce Sans"/>
          <w:color w:val="000000" w:themeColor="text1"/>
          <w:szCs w:val="22"/>
        </w:rPr>
        <w:t>Object Settings</w:t>
      </w:r>
      <w:r w:rsidR="00C078AC" w:rsidRPr="008066E6">
        <w:rPr>
          <w:rFonts w:ascii="Salesforce Sans" w:hAnsi="Salesforce Sans"/>
          <w:color w:val="000000" w:themeColor="text1"/>
          <w:szCs w:val="22"/>
        </w:rPr>
        <w:t>.</w:t>
      </w:r>
    </w:p>
    <w:p w14:paraId="2D24FCBC" w14:textId="272B3621" w:rsidR="00C078AC" w:rsidRPr="008066E6" w:rsidRDefault="00C852C6"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t>M</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t xml:space="preserve">Click </w:t>
      </w:r>
      <w:r w:rsidR="00C078AC" w:rsidRPr="008066E6">
        <w:rPr>
          <w:rStyle w:val="ClickOrSelect"/>
          <w:rFonts w:ascii="Salesforce Sans" w:hAnsi="Salesforce Sans"/>
          <w:color w:val="000000" w:themeColor="text1"/>
          <w:szCs w:val="22"/>
        </w:rPr>
        <w:t>Customer Stories</w:t>
      </w:r>
      <w:r w:rsidR="00C078AC" w:rsidRPr="008066E6">
        <w:rPr>
          <w:rFonts w:ascii="Salesforce Sans" w:hAnsi="Salesforce Sans"/>
          <w:color w:val="000000" w:themeColor="text1"/>
          <w:szCs w:val="22"/>
        </w:rPr>
        <w:t>.</w:t>
      </w:r>
    </w:p>
    <w:p w14:paraId="7F00926F" w14:textId="3FC853A6" w:rsidR="00C078AC" w:rsidRPr="008066E6" w:rsidRDefault="00C852C6"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t>N</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t xml:space="preserve">Click </w:t>
      </w:r>
      <w:r w:rsidR="00C078AC" w:rsidRPr="008066E6">
        <w:rPr>
          <w:rStyle w:val="ClickOrSelect"/>
          <w:rFonts w:ascii="Salesforce Sans" w:hAnsi="Salesforce Sans"/>
          <w:color w:val="000000" w:themeColor="text1"/>
          <w:szCs w:val="22"/>
        </w:rPr>
        <w:t>Edit</w:t>
      </w:r>
      <w:r w:rsidR="00C078AC" w:rsidRPr="008066E6">
        <w:rPr>
          <w:rFonts w:ascii="Salesforce Sans" w:hAnsi="Salesforce Sans"/>
          <w:color w:val="000000" w:themeColor="text1"/>
          <w:szCs w:val="22"/>
        </w:rPr>
        <w:t>.</w:t>
      </w:r>
    </w:p>
    <w:p w14:paraId="53FE99DE" w14:textId="033DE1F9" w:rsidR="00C078AC" w:rsidRPr="008066E6" w:rsidRDefault="00C852C6"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t>O</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t xml:space="preserve">Select </w:t>
      </w:r>
      <w:r w:rsidR="00C078AC" w:rsidRPr="008066E6">
        <w:rPr>
          <w:rStyle w:val="ClickOrSelect"/>
          <w:rFonts w:ascii="Salesforce Sans" w:hAnsi="Salesforce Sans"/>
          <w:color w:val="000000" w:themeColor="text1"/>
          <w:szCs w:val="22"/>
        </w:rPr>
        <w:t>Enabled</w:t>
      </w:r>
      <w:r w:rsidR="00C078AC" w:rsidRPr="008066E6">
        <w:rPr>
          <w:rFonts w:ascii="Salesforce Sans" w:hAnsi="Salesforce Sans"/>
          <w:color w:val="000000" w:themeColor="text1"/>
          <w:szCs w:val="22"/>
        </w:rPr>
        <w:t xml:space="preserve"> for the Read, Create, and Edit permissions.</w:t>
      </w:r>
    </w:p>
    <w:p w14:paraId="6961C911" w14:textId="7812B8B0" w:rsidR="00C078AC" w:rsidRPr="008066E6" w:rsidRDefault="00C852C6"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t>P</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t xml:space="preserve">Click </w:t>
      </w:r>
      <w:r w:rsidR="00C078AC" w:rsidRPr="008066E6">
        <w:rPr>
          <w:rStyle w:val="ClickOrSelect"/>
          <w:rFonts w:ascii="Salesforce Sans" w:hAnsi="Salesforce Sans"/>
          <w:color w:val="000000" w:themeColor="text1"/>
          <w:szCs w:val="22"/>
        </w:rPr>
        <w:t>Save</w:t>
      </w:r>
      <w:r w:rsidR="00C078AC" w:rsidRPr="008066E6">
        <w:rPr>
          <w:rFonts w:ascii="Salesforce Sans" w:hAnsi="Salesforce Sans"/>
          <w:color w:val="000000" w:themeColor="text1"/>
          <w:szCs w:val="22"/>
        </w:rPr>
        <w:t>.</w:t>
      </w:r>
    </w:p>
    <w:p w14:paraId="58DEC426" w14:textId="043EE20F" w:rsidR="00705A4F" w:rsidRPr="008066E6" w:rsidRDefault="00C078AC" w:rsidP="008066E6">
      <w:pPr>
        <w:pStyle w:val="Heading1"/>
        <w:spacing w:before="120"/>
        <w:contextualSpacing w:val="0"/>
        <w:rPr>
          <w:rFonts w:ascii="Salesforce Sans" w:hAnsi="Salesforce Sans"/>
          <w:szCs w:val="22"/>
        </w:rPr>
      </w:pPr>
      <w:r w:rsidRPr="008066E6">
        <w:rPr>
          <w:rFonts w:ascii="Salesforce Sans" w:hAnsi="Salesforce Sans"/>
          <w:color w:val="000000" w:themeColor="text1"/>
          <w:szCs w:val="22"/>
        </w:rPr>
        <w:fldChar w:fldCharType="begin"/>
      </w:r>
      <w:r w:rsidRPr="008066E6">
        <w:rPr>
          <w:rFonts w:ascii="Salesforce Sans" w:hAnsi="Salesforce Sans"/>
          <w:bCs w:val="0"/>
          <w:color w:val="000000" w:themeColor="text1"/>
          <w:szCs w:val="22"/>
        </w:rPr>
        <w:instrText xml:space="preserve"> SEQ H1 \n \* Arabic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bCs w:val="0"/>
          <w:noProof/>
          <w:color w:val="000000" w:themeColor="text1"/>
          <w:szCs w:val="22"/>
        </w:rPr>
        <w:t>5</w:t>
      </w:r>
      <w:r w:rsidRPr="008066E6">
        <w:rPr>
          <w:rFonts w:ascii="Salesforce Sans" w:hAnsi="Salesforce Sans"/>
          <w:noProof/>
          <w:color w:val="000000" w:themeColor="text1"/>
          <w:szCs w:val="22"/>
        </w:rPr>
        <w:fldChar w:fldCharType="end"/>
      </w:r>
      <w:r w:rsidRPr="008066E6">
        <w:rPr>
          <w:rFonts w:ascii="Salesforce Sans" w:hAnsi="Salesforce Sans"/>
          <w:bCs w:val="0"/>
          <w:color w:val="000000" w:themeColor="text1"/>
          <w:szCs w:val="22"/>
        </w:rPr>
        <w:t>.</w:t>
      </w:r>
      <w:r w:rsidRPr="008066E6">
        <w:rPr>
          <w:rFonts w:ascii="Salesforce Sans" w:hAnsi="Salesforce Sans"/>
          <w:bCs w:val="0"/>
          <w:color w:val="000000" w:themeColor="text1"/>
          <w:szCs w:val="22"/>
        </w:rPr>
        <w:tab/>
        <w:t>View the organization-wide default setting for the new object.</w:t>
      </w:r>
    </w:p>
    <w:p w14:paraId="3B309F70" w14:textId="50120AE4" w:rsidR="00C078AC" w:rsidRPr="008066E6" w:rsidRDefault="00024D1D"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t>A</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t xml:space="preserve">Type </w:t>
      </w:r>
      <w:r w:rsidR="00C078AC" w:rsidRPr="008066E6">
        <w:rPr>
          <w:rStyle w:val="EnterOrType"/>
        </w:rPr>
        <w:t>sharing</w:t>
      </w:r>
      <w:r w:rsidR="00C078AC" w:rsidRPr="008066E6">
        <w:rPr>
          <w:rFonts w:ascii="Salesforce Sans" w:hAnsi="Salesforce Sans"/>
          <w:color w:val="000000" w:themeColor="text1"/>
          <w:szCs w:val="22"/>
        </w:rPr>
        <w:t xml:space="preserve"> in the Quick Find textbox.</w:t>
      </w:r>
    </w:p>
    <w:p w14:paraId="53616D05" w14:textId="1B7E5E5F" w:rsidR="00C078AC" w:rsidRPr="008066E6" w:rsidRDefault="00024D1D"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t>B</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t xml:space="preserve">Click </w:t>
      </w:r>
      <w:r w:rsidR="00C078AC" w:rsidRPr="008066E6">
        <w:rPr>
          <w:rStyle w:val="ClickOrSelect"/>
          <w:rFonts w:ascii="Salesforce Sans" w:hAnsi="Salesforce Sans"/>
          <w:color w:val="000000" w:themeColor="text1"/>
          <w:szCs w:val="22"/>
        </w:rPr>
        <w:t>Sharing Settings</w:t>
      </w:r>
      <w:r w:rsidR="00E360F8" w:rsidRPr="008066E6">
        <w:rPr>
          <w:rStyle w:val="ClickOrSelect"/>
          <w:rFonts w:ascii="Salesforce Sans" w:hAnsi="Salesforce Sans"/>
          <w:b w:val="0"/>
          <w:color w:val="000000" w:themeColor="text1"/>
          <w:szCs w:val="22"/>
        </w:rPr>
        <w:t xml:space="preserve"> under Security</w:t>
      </w:r>
      <w:r w:rsidR="00C078AC" w:rsidRPr="008066E6">
        <w:rPr>
          <w:rFonts w:ascii="Salesforce Sans" w:hAnsi="Salesforce Sans"/>
          <w:color w:val="000000" w:themeColor="text1"/>
          <w:szCs w:val="22"/>
        </w:rPr>
        <w:t>.</w:t>
      </w:r>
    </w:p>
    <w:p w14:paraId="5BA030C8" w14:textId="77777777" w:rsidR="00C078AC" w:rsidRPr="008066E6" w:rsidRDefault="00C078AC" w:rsidP="008066E6">
      <w:pPr>
        <w:pStyle w:val="Heading3"/>
        <w:spacing w:before="120"/>
        <w:contextualSpacing w:val="0"/>
        <w:rPr>
          <w:rFonts w:ascii="Salesforce Sans" w:hAnsi="Salesforce Sans" w:cs="Arial"/>
          <w:color w:val="000000" w:themeColor="text1"/>
          <w:szCs w:val="22"/>
        </w:rPr>
      </w:pPr>
      <w:r w:rsidRPr="008066E6">
        <w:rPr>
          <w:rFonts w:ascii="Salesforce Sans" w:hAnsi="Salesforce Sans" w:cs="Arial"/>
          <w:color w:val="000000" w:themeColor="text1"/>
          <w:szCs w:val="22"/>
        </w:rPr>
        <w:t>What is the organization-wide default setting for the Customer Story object?</w:t>
      </w:r>
    </w:p>
    <w:p w14:paraId="2B7C4BF0" w14:textId="77777777" w:rsidR="00C078AC" w:rsidRPr="008066E6" w:rsidRDefault="00C078AC" w:rsidP="008066E6">
      <w:pPr>
        <w:pStyle w:val="MultipleLines"/>
        <w:spacing w:before="120" w:after="120"/>
        <w:ind w:left="720"/>
        <w:rPr>
          <w:rFonts w:ascii="Salesforce Sans" w:hAnsi="Salesforce Sans"/>
          <w:color w:val="000000" w:themeColor="text1"/>
          <w:sz w:val="22"/>
          <w:szCs w:val="22"/>
        </w:rPr>
      </w:pPr>
    </w:p>
    <w:p w14:paraId="5A7A0383" w14:textId="77777777" w:rsidR="00C078AC" w:rsidRPr="008066E6" w:rsidRDefault="00C078AC" w:rsidP="008066E6">
      <w:pPr>
        <w:pStyle w:val="Heading2"/>
        <w:spacing w:before="120"/>
        <w:contextualSpacing w:val="0"/>
        <w:rPr>
          <w:rFonts w:ascii="Salesforce Sans" w:hAnsi="Salesforce Sans"/>
          <w:color w:val="000000" w:themeColor="text1"/>
          <w:szCs w:val="22"/>
        </w:rPr>
      </w:pPr>
    </w:p>
    <w:p w14:paraId="25CA39A2" w14:textId="77777777" w:rsidR="00C078AC" w:rsidRPr="008066E6" w:rsidRDefault="00C078AC" w:rsidP="008066E6">
      <w:pPr>
        <w:pStyle w:val="Heading1"/>
        <w:spacing w:before="120"/>
        <w:contextualSpacing w:val="0"/>
        <w:rPr>
          <w:rFonts w:ascii="Salesforce Sans" w:hAnsi="Salesforce Sans"/>
          <w:color w:val="000000" w:themeColor="text1"/>
          <w:szCs w:val="22"/>
        </w:rPr>
      </w:pPr>
    </w:p>
    <w:p w14:paraId="5A11B1E0" w14:textId="77777777" w:rsidR="00C078AC" w:rsidRPr="008066E6" w:rsidRDefault="00C078AC" w:rsidP="008066E6">
      <w:pP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br w:type="page"/>
      </w:r>
    </w:p>
    <w:p w14:paraId="73E1B6CA" w14:textId="77777777" w:rsidR="00C078AC" w:rsidRPr="00EC1234" w:rsidRDefault="00C078AC" w:rsidP="007171E9">
      <w:pPr>
        <w:pStyle w:val="ExerciseTitle"/>
      </w:pPr>
      <w:bookmarkStart w:id="10" w:name="_Toc423229048"/>
      <w:bookmarkStart w:id="11" w:name="_Toc427165739"/>
      <w:bookmarkStart w:id="12" w:name="_Toc514686395"/>
      <w:r w:rsidRPr="00EC1234">
        <w:lastRenderedPageBreak/>
        <w:t>2-2: Create Custom Fields</w:t>
      </w:r>
      <w:bookmarkEnd w:id="10"/>
      <w:bookmarkEnd w:id="11"/>
      <w:bookmarkEnd w:id="12"/>
      <w:r w:rsidR="00BA1F43" w:rsidRPr="00EC1234">
        <w:br/>
      </w:r>
    </w:p>
    <w:p w14:paraId="352E4A1C" w14:textId="77777777" w:rsidR="00C078AC" w:rsidRPr="008066E6" w:rsidRDefault="00C078AC" w:rsidP="008066E6">
      <w:pPr>
        <w:pStyle w:val="GoalTskTimeInst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Goal:</w:t>
      </w:r>
    </w:p>
    <w:p w14:paraId="4BDDEF36" w14:textId="77777777" w:rsidR="00C078AC" w:rsidRPr="008066E6" w:rsidRDefault="00C078AC" w:rsidP="008066E6">
      <w:pP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Create custom fields on the Customer Stories object to track the story description, products, and installation time.</w:t>
      </w:r>
    </w:p>
    <w:p w14:paraId="1C2EB8B2" w14:textId="77777777" w:rsidR="00C078AC" w:rsidRPr="008066E6" w:rsidRDefault="00C078AC" w:rsidP="008066E6">
      <w:pPr>
        <w:spacing w:before="120" w:after="120"/>
        <w:rPr>
          <w:rFonts w:ascii="Salesforce Sans" w:hAnsi="Salesforce Sans"/>
          <w:color w:val="000000" w:themeColor="text1"/>
          <w:sz w:val="22"/>
          <w:szCs w:val="22"/>
        </w:rPr>
      </w:pPr>
    </w:p>
    <w:p w14:paraId="4770427B" w14:textId="77777777" w:rsidR="00C078AC" w:rsidRPr="008066E6" w:rsidRDefault="00C078AC" w:rsidP="008066E6">
      <w:pPr>
        <w:pStyle w:val="GoalTskTimeInst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Tasks:</w:t>
      </w:r>
    </w:p>
    <w:p w14:paraId="38B33CE7" w14:textId="19BC7B89"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 Arabic \r 1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1</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Using Schema Builder, add a text field to track the story description and view the field-level security.</w:t>
      </w:r>
    </w:p>
    <w:p w14:paraId="4F344A0D" w14:textId="4A448647"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\n \* Arabic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2</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Using the Setup menu, add the field to the page layout.</w:t>
      </w:r>
    </w:p>
    <w:p w14:paraId="2409B049" w14:textId="0E3461B6"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\n \* Arabic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3</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Using the Setup menu, add a multi-select picklist field to track products and a number field to track installation time.</w:t>
      </w:r>
    </w:p>
    <w:p w14:paraId="22BCB903" w14:textId="77777777" w:rsidR="00C078AC" w:rsidRPr="008066E6" w:rsidRDefault="00C078AC" w:rsidP="008066E6">
      <w:pPr>
        <w:pStyle w:val="Heading1"/>
        <w:spacing w:before="120"/>
        <w:contextualSpacing w:val="0"/>
        <w:rPr>
          <w:rFonts w:ascii="Salesforce Sans" w:hAnsi="Salesforce Sans"/>
          <w:color w:val="000000" w:themeColor="text1"/>
          <w:szCs w:val="22"/>
        </w:rPr>
      </w:pPr>
    </w:p>
    <w:p w14:paraId="3D126F6C" w14:textId="77777777" w:rsidR="00C078AC" w:rsidRPr="008066E6" w:rsidRDefault="00C078AC" w:rsidP="008066E6">
      <w:pPr>
        <w:pStyle w:val="GoalTskTimeInst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Time:</w:t>
      </w:r>
    </w:p>
    <w:p w14:paraId="07495914" w14:textId="77777777" w:rsidR="00C078AC" w:rsidRPr="008066E6" w:rsidRDefault="00C078AC" w:rsidP="008066E6">
      <w:pP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 xml:space="preserve">15 minutes </w:t>
      </w:r>
    </w:p>
    <w:p w14:paraId="23EB1BC0" w14:textId="77777777" w:rsidR="00C078AC" w:rsidRPr="008066E6" w:rsidRDefault="00C078AC" w:rsidP="008066E6">
      <w:pPr>
        <w:pStyle w:val="SingleLine"/>
        <w:spacing w:before="120" w:after="120"/>
        <w:rPr>
          <w:rFonts w:ascii="Salesforce Sans" w:hAnsi="Salesforce Sans"/>
          <w:color w:val="000000" w:themeColor="text1"/>
          <w:sz w:val="22"/>
          <w:szCs w:val="22"/>
        </w:rPr>
      </w:pPr>
    </w:p>
    <w:p w14:paraId="0D94532B" w14:textId="77777777" w:rsidR="00C078AC" w:rsidRPr="008066E6" w:rsidRDefault="00C078AC" w:rsidP="008066E6">
      <w:pPr>
        <w:pStyle w:val="GoalTskTimeInst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Instructions:</w:t>
      </w:r>
    </w:p>
    <w:p w14:paraId="0E4757DD" w14:textId="54913D3B"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 Arabic \r 1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1</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Using Schema Builder, add a text field to track the story description and view the field-level security.</w:t>
      </w:r>
    </w:p>
    <w:p w14:paraId="6100D375" w14:textId="77777777" w:rsidR="00705A4F"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\r 1\*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A</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705A4F" w:rsidRPr="008066E6">
        <w:rPr>
          <w:rFonts w:ascii="Salesforce Sans" w:hAnsi="Salesforce Sans"/>
          <w:color w:val="000000" w:themeColor="text1"/>
          <w:szCs w:val="22"/>
        </w:rPr>
        <w:t xml:space="preserve">Click </w:t>
      </w:r>
      <w:r w:rsidR="00705A4F" w:rsidRPr="008066E6">
        <w:rPr>
          <w:rFonts w:ascii="Salesforce Sans" w:hAnsi="Salesforce Sans"/>
          <w:szCs w:val="22"/>
        </w:rPr>
        <w:fldChar w:fldCharType="begin"/>
      </w:r>
      <w:r w:rsidR="00705A4F" w:rsidRPr="008066E6">
        <w:rPr>
          <w:rFonts w:ascii="Salesforce Sans" w:hAnsi="Salesforce Sans"/>
          <w:szCs w:val="22"/>
        </w:rPr>
        <w:instrText xml:space="preserve"> INCLUDEPICTURE "https://resources.help.salesforce.com/images/02e863126fef084a82dc1f96dea047ff.png" \* MERGEFORMATINET </w:instrText>
      </w:r>
      <w:r w:rsidR="00705A4F" w:rsidRPr="008066E6">
        <w:rPr>
          <w:rFonts w:ascii="Salesforce Sans" w:hAnsi="Salesforce Sans"/>
          <w:szCs w:val="22"/>
        </w:rPr>
        <w:fldChar w:fldCharType="separate"/>
      </w:r>
      <w:r w:rsidR="00705A4F" w:rsidRPr="008066E6">
        <w:rPr>
          <w:rFonts w:ascii="Salesforce Sans" w:hAnsi="Salesforce Sans"/>
          <w:noProof/>
          <w:szCs w:val="22"/>
        </w:rPr>
        <w:drawing>
          <wp:inline distT="0" distB="0" distL="0" distR="0" wp14:anchorId="77BD2CDB" wp14:editId="2F6EC957">
            <wp:extent cx="130775" cy="144869"/>
            <wp:effectExtent l="0" t="0" r="0" b="0"/>
            <wp:docPr id="9" name="Picture 9"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00705A4F" w:rsidRPr="008066E6">
        <w:rPr>
          <w:rFonts w:ascii="Salesforce Sans" w:hAnsi="Salesforce Sans"/>
          <w:szCs w:val="22"/>
        </w:rPr>
        <w:fldChar w:fldCharType="end"/>
      </w:r>
      <w:r w:rsidR="00705A4F" w:rsidRPr="008066E6">
        <w:rPr>
          <w:rFonts w:ascii="Salesforce Sans" w:hAnsi="Salesforce Sans"/>
          <w:szCs w:val="22"/>
        </w:rPr>
        <w:t xml:space="preserve"> | </w:t>
      </w:r>
      <w:r w:rsidR="00705A4F" w:rsidRPr="00EC1234">
        <w:rPr>
          <w:rStyle w:val="ClickPaths"/>
          <w:color w:val="000000" w:themeColor="text1"/>
          <w:szCs w:val="22"/>
        </w:rPr>
        <w:t>Setup.</w:t>
      </w:r>
    </w:p>
    <w:p w14:paraId="13D3B257" w14:textId="5C17BB76" w:rsidR="00C078AC" w:rsidRPr="008066E6" w:rsidRDefault="00C078AC" w:rsidP="008066E6">
      <w:pPr>
        <w:pStyle w:val="Heading2"/>
        <w:spacing w:before="120"/>
        <w:contextualSpacing w:val="0"/>
        <w:rPr>
          <w:rStyle w:val="ClickOrSelect"/>
          <w:rFonts w:ascii="Salesforce Sans" w:eastAsia="Calibri"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B</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Type </w:t>
      </w:r>
      <w:r w:rsidRPr="008066E6">
        <w:rPr>
          <w:rStyle w:val="EnterOrType"/>
        </w:rPr>
        <w:t>schema</w:t>
      </w:r>
      <w:r w:rsidRPr="008066E6">
        <w:rPr>
          <w:rFonts w:ascii="Salesforce Sans" w:hAnsi="Salesforce Sans"/>
          <w:color w:val="000000" w:themeColor="text1"/>
          <w:szCs w:val="22"/>
        </w:rPr>
        <w:t xml:space="preserve"> in the Quick Find textbox.</w:t>
      </w:r>
    </w:p>
    <w:p w14:paraId="3B6D6FEC" w14:textId="6ED2B56E" w:rsidR="00C078AC" w:rsidRPr="008066E6" w:rsidRDefault="00C078AC" w:rsidP="008066E6">
      <w:pPr>
        <w:pStyle w:val="Heading2"/>
        <w:spacing w:before="120"/>
        <w:contextualSpacing w:val="0"/>
        <w:rPr>
          <w:rFonts w:ascii="Salesforce Sans" w:hAnsi="Salesforce Sans"/>
          <w:b/>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C</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Schema Builder</w:t>
      </w:r>
      <w:r w:rsidR="00E360F8" w:rsidRPr="008066E6">
        <w:rPr>
          <w:rStyle w:val="ClickOrSelect"/>
          <w:rFonts w:ascii="Salesforce Sans" w:hAnsi="Salesforce Sans"/>
          <w:color w:val="000000" w:themeColor="text1"/>
          <w:szCs w:val="22"/>
        </w:rPr>
        <w:t xml:space="preserve"> </w:t>
      </w:r>
      <w:r w:rsidR="00E360F8" w:rsidRPr="008066E6">
        <w:rPr>
          <w:rStyle w:val="ClickOrSelect"/>
          <w:rFonts w:ascii="Salesforce Sans" w:hAnsi="Salesforce Sans"/>
          <w:b w:val="0"/>
          <w:color w:val="000000" w:themeColor="text1"/>
          <w:szCs w:val="22"/>
        </w:rPr>
        <w:t>under Objects and Fields</w:t>
      </w:r>
      <w:r w:rsidRPr="008066E6">
        <w:rPr>
          <w:rFonts w:ascii="Salesforce Sans" w:hAnsi="Salesforce Sans"/>
          <w:color w:val="000000" w:themeColor="text1"/>
          <w:szCs w:val="22"/>
        </w:rPr>
        <w:t>.</w:t>
      </w:r>
    </w:p>
    <w:p w14:paraId="706B930A" w14:textId="361A8909" w:rsidR="00C078AC" w:rsidRPr="008066E6" w:rsidRDefault="00C078AC" w:rsidP="008066E6">
      <w:pPr>
        <w:pStyle w:val="Heading2"/>
        <w:spacing w:before="120"/>
        <w:contextualSpacing w:val="0"/>
        <w:rPr>
          <w:rStyle w:val="ClickOrSelect"/>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D</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From the Elements tab, drag and drop </w:t>
      </w:r>
      <w:r w:rsidRPr="008066E6">
        <w:rPr>
          <w:rStyle w:val="ClickOrSelect"/>
          <w:rFonts w:ascii="Salesforce Sans" w:hAnsi="Salesforce Sans"/>
          <w:color w:val="000000" w:themeColor="text1"/>
          <w:szCs w:val="22"/>
        </w:rPr>
        <w:t>Text</w:t>
      </w:r>
      <w:r w:rsidRPr="008066E6">
        <w:rPr>
          <w:rFonts w:ascii="Salesforce Sans" w:hAnsi="Salesforce Sans"/>
          <w:color w:val="000000" w:themeColor="text1"/>
          <w:szCs w:val="22"/>
        </w:rPr>
        <w:t xml:space="preserve"> onto the Customer Story object.</w:t>
      </w:r>
    </w:p>
    <w:p w14:paraId="69F4CC75" w14:textId="24874063"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E</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Enter the custom field details</w:t>
      </w:r>
      <w:r w:rsidR="00960D9D" w:rsidRPr="008066E6">
        <w:rPr>
          <w:rFonts w:ascii="Salesforce Sans" w:hAnsi="Salesforce Sans"/>
          <w:color w:val="000000" w:themeColor="text1"/>
          <w:szCs w:val="22"/>
        </w:rPr>
        <w:t>:</w:t>
      </w:r>
    </w:p>
    <w:tbl>
      <w:tblPr>
        <w:tblStyle w:val="TableGrid"/>
        <w:tblW w:w="0" w:type="auto"/>
        <w:tblInd w:w="792" w:type="dxa"/>
        <w:tblLook w:val="04A0" w:firstRow="1" w:lastRow="0" w:firstColumn="1" w:lastColumn="0" w:noHBand="0" w:noVBand="1"/>
      </w:tblPr>
      <w:tblGrid>
        <w:gridCol w:w="2483"/>
        <w:gridCol w:w="6075"/>
      </w:tblGrid>
      <w:tr w:rsidR="00C078AC" w:rsidRPr="00CC7372" w14:paraId="6C071072" w14:textId="77777777" w:rsidTr="003A04EB">
        <w:tc>
          <w:tcPr>
            <w:tcW w:w="2520" w:type="dxa"/>
          </w:tcPr>
          <w:p w14:paraId="6F549F02" w14:textId="73BDE084"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Field Label</w:t>
            </w:r>
          </w:p>
        </w:tc>
        <w:tc>
          <w:tcPr>
            <w:tcW w:w="6192" w:type="dxa"/>
          </w:tcPr>
          <w:p w14:paraId="1C650F42" w14:textId="77777777" w:rsidR="00C078AC" w:rsidRPr="008066E6" w:rsidRDefault="00C078AC" w:rsidP="008066E6">
            <w:pPr>
              <w:spacing w:before="80" w:after="80"/>
              <w:rPr>
                <w:rStyle w:val="EnterOrType"/>
              </w:rPr>
            </w:pPr>
            <w:r w:rsidRPr="008066E6">
              <w:rPr>
                <w:rStyle w:val="EnterOrType"/>
              </w:rPr>
              <w:t>Story Description</w:t>
            </w:r>
          </w:p>
        </w:tc>
      </w:tr>
      <w:tr w:rsidR="00C078AC" w:rsidRPr="00CC7372" w14:paraId="07F5DFD5" w14:textId="77777777" w:rsidTr="003A04EB">
        <w:tc>
          <w:tcPr>
            <w:tcW w:w="2520" w:type="dxa"/>
          </w:tcPr>
          <w:p w14:paraId="660ECB77" w14:textId="565B1DE4"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Field Name</w:t>
            </w:r>
          </w:p>
        </w:tc>
        <w:tc>
          <w:tcPr>
            <w:tcW w:w="6192" w:type="dxa"/>
          </w:tcPr>
          <w:p w14:paraId="60A07D5A" w14:textId="77777777" w:rsidR="00C078AC" w:rsidRPr="008066E6" w:rsidRDefault="00C078AC" w:rsidP="008066E6">
            <w:pPr>
              <w:spacing w:before="80" w:after="80"/>
              <w:rPr>
                <w:rStyle w:val="EnterOrType"/>
              </w:rPr>
            </w:pPr>
            <w:proofErr w:type="spellStart"/>
            <w:r w:rsidRPr="008066E6">
              <w:rPr>
                <w:rStyle w:val="EnterOrType"/>
              </w:rPr>
              <w:t>Story_Description</w:t>
            </w:r>
            <w:proofErr w:type="spellEnd"/>
          </w:p>
        </w:tc>
      </w:tr>
      <w:tr w:rsidR="00C078AC" w:rsidRPr="00CC7372" w14:paraId="530308AB" w14:textId="77777777" w:rsidTr="003A04EB">
        <w:tc>
          <w:tcPr>
            <w:tcW w:w="2520" w:type="dxa"/>
          </w:tcPr>
          <w:p w14:paraId="7E98A4B3" w14:textId="00968A13"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Description</w:t>
            </w:r>
          </w:p>
        </w:tc>
        <w:tc>
          <w:tcPr>
            <w:tcW w:w="6192" w:type="dxa"/>
          </w:tcPr>
          <w:p w14:paraId="40F35B51" w14:textId="77777777" w:rsidR="00C078AC" w:rsidRPr="008066E6" w:rsidRDefault="00C078AC" w:rsidP="008066E6">
            <w:pPr>
              <w:spacing w:before="80" w:after="80"/>
              <w:rPr>
                <w:rStyle w:val="EnterOrType"/>
              </w:rPr>
            </w:pPr>
            <w:r w:rsidRPr="008066E6">
              <w:rPr>
                <w:rStyle w:val="EnterOrType"/>
              </w:rPr>
              <w:t>Description of the customer story</w:t>
            </w:r>
          </w:p>
        </w:tc>
      </w:tr>
      <w:tr w:rsidR="00C078AC" w:rsidRPr="00CC7372" w14:paraId="048E8F33" w14:textId="77777777" w:rsidTr="003A04EB">
        <w:tc>
          <w:tcPr>
            <w:tcW w:w="2520" w:type="dxa"/>
          </w:tcPr>
          <w:p w14:paraId="36706495" w14:textId="2A3BB101"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Help Text</w:t>
            </w:r>
          </w:p>
        </w:tc>
        <w:tc>
          <w:tcPr>
            <w:tcW w:w="6192" w:type="dxa"/>
          </w:tcPr>
          <w:p w14:paraId="10CF8784" w14:textId="77777777" w:rsidR="00C078AC" w:rsidRPr="008066E6" w:rsidRDefault="00C078AC" w:rsidP="008066E6">
            <w:pPr>
              <w:spacing w:before="80" w:after="80"/>
              <w:rPr>
                <w:rStyle w:val="EnterOrType"/>
              </w:rPr>
            </w:pPr>
            <w:r w:rsidRPr="008066E6">
              <w:rPr>
                <w:rStyle w:val="EnterOrType"/>
              </w:rPr>
              <w:t>Brief overview of the customer success story</w:t>
            </w:r>
          </w:p>
        </w:tc>
      </w:tr>
      <w:tr w:rsidR="00C078AC" w:rsidRPr="00CC7372" w14:paraId="3C86739F" w14:textId="77777777" w:rsidTr="003A04EB">
        <w:tc>
          <w:tcPr>
            <w:tcW w:w="2520" w:type="dxa"/>
          </w:tcPr>
          <w:p w14:paraId="6C184C80" w14:textId="4F022C62"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Length</w:t>
            </w:r>
          </w:p>
        </w:tc>
        <w:tc>
          <w:tcPr>
            <w:tcW w:w="6192" w:type="dxa"/>
          </w:tcPr>
          <w:p w14:paraId="7B3BB472" w14:textId="77777777" w:rsidR="00C078AC" w:rsidRPr="008066E6" w:rsidRDefault="00C078AC" w:rsidP="008066E6">
            <w:pPr>
              <w:spacing w:before="80" w:after="80"/>
              <w:rPr>
                <w:rStyle w:val="EnterOrType"/>
              </w:rPr>
            </w:pPr>
            <w:r w:rsidRPr="008066E6">
              <w:rPr>
                <w:rStyle w:val="EnterOrType"/>
              </w:rPr>
              <w:t>255</w:t>
            </w:r>
          </w:p>
        </w:tc>
      </w:tr>
      <w:tr w:rsidR="00C078AC" w:rsidRPr="00CC7372" w14:paraId="1F78655C" w14:textId="77777777" w:rsidTr="003A04EB">
        <w:tc>
          <w:tcPr>
            <w:tcW w:w="2520" w:type="dxa"/>
          </w:tcPr>
          <w:p w14:paraId="0D0E7E7F" w14:textId="216D99B6"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lastRenderedPageBreak/>
              <w:t>Default Value</w:t>
            </w:r>
          </w:p>
        </w:tc>
        <w:tc>
          <w:tcPr>
            <w:tcW w:w="6192" w:type="dxa"/>
          </w:tcPr>
          <w:p w14:paraId="0017788D" w14:textId="04AE9EB5" w:rsidR="00C078AC" w:rsidRPr="008066E6" w:rsidRDefault="009D33FF" w:rsidP="008066E6">
            <w:pPr>
              <w:spacing w:before="80" w:after="80"/>
              <w:rPr>
                <w:rStyle w:val="EnterOrType"/>
                <w:rFonts w:ascii="Salesforce Sans" w:hAnsi="Salesforce Sans"/>
              </w:rPr>
            </w:pPr>
            <w:r w:rsidRPr="008066E6">
              <w:rPr>
                <w:rStyle w:val="EnterOrType"/>
                <w:rFonts w:ascii="Salesforce Sans" w:hAnsi="Salesforce Sans"/>
              </w:rPr>
              <w:t>Leave b</w:t>
            </w:r>
            <w:r w:rsidR="00E7277E" w:rsidRPr="008066E6">
              <w:rPr>
                <w:rStyle w:val="EnterOrType"/>
                <w:rFonts w:ascii="Salesforce Sans" w:hAnsi="Salesforce Sans"/>
              </w:rPr>
              <w:t>lank</w:t>
            </w:r>
          </w:p>
        </w:tc>
      </w:tr>
      <w:tr w:rsidR="00C078AC" w:rsidRPr="00CC7372" w14:paraId="42D0A7B0" w14:textId="77777777" w:rsidTr="003A04EB">
        <w:tc>
          <w:tcPr>
            <w:tcW w:w="2520" w:type="dxa"/>
          </w:tcPr>
          <w:p w14:paraId="68D52D5F" w14:textId="3A0B3316"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Required</w:t>
            </w:r>
          </w:p>
        </w:tc>
        <w:tc>
          <w:tcPr>
            <w:tcW w:w="6192" w:type="dxa"/>
          </w:tcPr>
          <w:p w14:paraId="553A90C5" w14:textId="77777777" w:rsidR="00C078AC" w:rsidRPr="008066E6" w:rsidRDefault="00C078AC" w:rsidP="008066E6">
            <w:pPr>
              <w:spacing w:before="80" w:after="80"/>
              <w:rPr>
                <w:rStyle w:val="ClickOrSelect"/>
                <w:rFonts w:ascii="Salesforce Sans" w:hAnsi="Salesforce Sans"/>
                <w:color w:val="000000" w:themeColor="text1"/>
                <w:szCs w:val="22"/>
              </w:rPr>
            </w:pPr>
            <w:r w:rsidRPr="008066E6">
              <w:rPr>
                <w:rStyle w:val="ClickOrSelect"/>
                <w:rFonts w:ascii="Salesforce Sans" w:hAnsi="Salesforce Sans"/>
                <w:color w:val="000000" w:themeColor="text1"/>
                <w:szCs w:val="22"/>
              </w:rPr>
              <w:t>Deselect</w:t>
            </w:r>
          </w:p>
        </w:tc>
      </w:tr>
      <w:tr w:rsidR="00C078AC" w:rsidRPr="00CC7372" w14:paraId="4C4DA3BF" w14:textId="77777777" w:rsidTr="003A04EB">
        <w:tc>
          <w:tcPr>
            <w:tcW w:w="2520" w:type="dxa"/>
          </w:tcPr>
          <w:p w14:paraId="59BDE7C6" w14:textId="5AB3A8B5"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Unique</w:t>
            </w:r>
          </w:p>
        </w:tc>
        <w:tc>
          <w:tcPr>
            <w:tcW w:w="6192" w:type="dxa"/>
          </w:tcPr>
          <w:p w14:paraId="657172CA" w14:textId="77777777" w:rsidR="00C078AC" w:rsidRPr="008066E6" w:rsidRDefault="00C078AC" w:rsidP="008066E6">
            <w:pPr>
              <w:spacing w:before="80" w:after="80"/>
              <w:rPr>
                <w:rFonts w:ascii="Salesforce Sans" w:hAnsi="Salesforce Sans"/>
                <w:color w:val="000000" w:themeColor="text1"/>
                <w:sz w:val="22"/>
                <w:szCs w:val="22"/>
              </w:rPr>
            </w:pPr>
            <w:r w:rsidRPr="008066E6">
              <w:rPr>
                <w:rStyle w:val="ClickOrSelect"/>
                <w:rFonts w:ascii="Salesforce Sans" w:hAnsi="Salesforce Sans"/>
                <w:color w:val="000000" w:themeColor="text1"/>
                <w:szCs w:val="22"/>
              </w:rPr>
              <w:t>Deselect</w:t>
            </w:r>
          </w:p>
        </w:tc>
      </w:tr>
      <w:tr w:rsidR="00C078AC" w:rsidRPr="00CC7372" w14:paraId="3C67597E" w14:textId="77777777" w:rsidTr="003A04EB">
        <w:tc>
          <w:tcPr>
            <w:tcW w:w="2520" w:type="dxa"/>
          </w:tcPr>
          <w:p w14:paraId="598FB399" w14:textId="395C202A"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External ID</w:t>
            </w:r>
          </w:p>
        </w:tc>
        <w:tc>
          <w:tcPr>
            <w:tcW w:w="6192" w:type="dxa"/>
          </w:tcPr>
          <w:p w14:paraId="78E9CCEB" w14:textId="77777777" w:rsidR="00C078AC" w:rsidRPr="008066E6" w:rsidRDefault="00C078AC" w:rsidP="008066E6">
            <w:pPr>
              <w:spacing w:before="80" w:after="80"/>
              <w:rPr>
                <w:rFonts w:ascii="Salesforce Sans" w:hAnsi="Salesforce Sans"/>
                <w:color w:val="000000" w:themeColor="text1"/>
                <w:sz w:val="22"/>
                <w:szCs w:val="22"/>
              </w:rPr>
            </w:pPr>
            <w:r w:rsidRPr="008066E6">
              <w:rPr>
                <w:rStyle w:val="ClickOrSelect"/>
                <w:rFonts w:ascii="Salesforce Sans" w:hAnsi="Salesforce Sans"/>
                <w:color w:val="000000" w:themeColor="text1"/>
                <w:szCs w:val="22"/>
              </w:rPr>
              <w:t>Deselect</w:t>
            </w:r>
          </w:p>
        </w:tc>
      </w:tr>
    </w:tbl>
    <w:p w14:paraId="4D161F65" w14:textId="61CEC377"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F</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Save</w:t>
      </w:r>
      <w:r w:rsidRPr="008066E6">
        <w:rPr>
          <w:rFonts w:ascii="Salesforce Sans" w:hAnsi="Salesforce Sans"/>
          <w:color w:val="000000" w:themeColor="text1"/>
          <w:szCs w:val="22"/>
        </w:rPr>
        <w:t>.</w:t>
      </w:r>
    </w:p>
    <w:p w14:paraId="196AC545" w14:textId="081FD64D"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G</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Hover over the Story Description field, right click, </w:t>
      </w:r>
      <w:r w:rsidR="00A92AE4" w:rsidRPr="008066E6">
        <w:rPr>
          <w:rFonts w:ascii="Salesforce Sans" w:hAnsi="Salesforce Sans"/>
          <w:color w:val="000000" w:themeColor="text1"/>
          <w:szCs w:val="22"/>
        </w:rPr>
        <w:t xml:space="preserve">then click </w:t>
      </w:r>
      <w:r w:rsidRPr="008066E6">
        <w:rPr>
          <w:rStyle w:val="ClickOrSelect"/>
          <w:rFonts w:ascii="Salesforce Sans" w:hAnsi="Salesforce Sans"/>
          <w:color w:val="000000" w:themeColor="text1"/>
          <w:szCs w:val="22"/>
        </w:rPr>
        <w:t>Manage Field Permissions</w:t>
      </w:r>
      <w:r w:rsidRPr="008066E6">
        <w:rPr>
          <w:rFonts w:ascii="Salesforce Sans" w:hAnsi="Salesforce Sans"/>
          <w:color w:val="000000" w:themeColor="text1"/>
          <w:szCs w:val="22"/>
        </w:rPr>
        <w:t>.</w:t>
      </w:r>
    </w:p>
    <w:p w14:paraId="301E9C71" w14:textId="77777777" w:rsidR="00C078AC" w:rsidRPr="008066E6" w:rsidRDefault="00C078AC" w:rsidP="008066E6">
      <w:pPr>
        <w:pStyle w:val="Heading3"/>
        <w:spacing w:before="120"/>
        <w:contextualSpacing w:val="0"/>
        <w:rPr>
          <w:rFonts w:ascii="Salesforce Sans" w:hAnsi="Salesforce Sans" w:cs="Arial"/>
          <w:color w:val="000000" w:themeColor="text1"/>
          <w:szCs w:val="22"/>
        </w:rPr>
      </w:pPr>
      <w:r w:rsidRPr="008066E6">
        <w:rPr>
          <w:rFonts w:ascii="Salesforce Sans" w:hAnsi="Salesforce Sans" w:cs="Arial"/>
          <w:color w:val="000000" w:themeColor="text1"/>
          <w:szCs w:val="22"/>
        </w:rPr>
        <w:t>Which users can view and edit this field?</w:t>
      </w:r>
    </w:p>
    <w:p w14:paraId="2164739E" w14:textId="77777777" w:rsidR="00C078AC" w:rsidRPr="008066E6" w:rsidRDefault="00C078AC" w:rsidP="008066E6">
      <w:pPr>
        <w:pStyle w:val="MultipleLines"/>
        <w:spacing w:before="120" w:after="120"/>
        <w:ind w:left="720"/>
        <w:rPr>
          <w:rFonts w:ascii="Salesforce Sans" w:hAnsi="Salesforce Sans" w:cs="Arial"/>
          <w:color w:val="000000" w:themeColor="text1"/>
          <w:sz w:val="22"/>
          <w:szCs w:val="22"/>
        </w:rPr>
      </w:pPr>
    </w:p>
    <w:p w14:paraId="0F6F9FC0" w14:textId="77777777" w:rsidR="00C078AC" w:rsidRPr="008066E6" w:rsidRDefault="00C078AC" w:rsidP="008066E6">
      <w:pPr>
        <w:pStyle w:val="Heading3"/>
        <w:spacing w:before="120"/>
        <w:contextualSpacing w:val="0"/>
        <w:rPr>
          <w:rFonts w:ascii="Salesforce Sans" w:hAnsi="Salesforce Sans" w:cs="Arial"/>
          <w:color w:val="000000" w:themeColor="text1"/>
          <w:szCs w:val="22"/>
        </w:rPr>
      </w:pPr>
      <w:r w:rsidRPr="008066E6">
        <w:rPr>
          <w:rFonts w:ascii="Salesforce Sans" w:hAnsi="Salesforce Sans" w:cs="Arial"/>
          <w:color w:val="000000" w:themeColor="text1"/>
          <w:szCs w:val="22"/>
        </w:rPr>
        <w:t>How would you restrict users from editing this field?</w:t>
      </w:r>
    </w:p>
    <w:p w14:paraId="4850509B" w14:textId="77777777" w:rsidR="00C078AC" w:rsidRPr="008066E6" w:rsidRDefault="00C078AC" w:rsidP="008066E6">
      <w:pPr>
        <w:pStyle w:val="MultipleLines"/>
        <w:spacing w:before="120" w:after="120"/>
        <w:ind w:left="720"/>
        <w:rPr>
          <w:rFonts w:ascii="Salesforce Sans" w:hAnsi="Salesforce Sans" w:cs="Arial"/>
          <w:color w:val="000000" w:themeColor="text1"/>
          <w:sz w:val="22"/>
          <w:szCs w:val="22"/>
        </w:rPr>
      </w:pPr>
    </w:p>
    <w:p w14:paraId="15612AAD" w14:textId="77777777" w:rsidR="00C078AC" w:rsidRPr="008066E6" w:rsidRDefault="00C078AC" w:rsidP="008066E6">
      <w:pPr>
        <w:pStyle w:val="Heading3"/>
        <w:spacing w:before="120"/>
        <w:contextualSpacing w:val="0"/>
        <w:rPr>
          <w:rFonts w:ascii="Salesforce Sans" w:hAnsi="Salesforce Sans" w:cs="Arial"/>
          <w:color w:val="000000" w:themeColor="text1"/>
          <w:szCs w:val="22"/>
        </w:rPr>
      </w:pPr>
      <w:r w:rsidRPr="008066E6">
        <w:rPr>
          <w:rFonts w:ascii="Salesforce Sans" w:hAnsi="Salesforce Sans" w:cs="Arial"/>
          <w:color w:val="000000" w:themeColor="text1"/>
          <w:szCs w:val="22"/>
        </w:rPr>
        <w:t>How would you restrict users from viewing this field?</w:t>
      </w:r>
    </w:p>
    <w:p w14:paraId="4BAEEFE3" w14:textId="77777777" w:rsidR="00C078AC" w:rsidRPr="008066E6" w:rsidRDefault="00C078AC" w:rsidP="008066E6">
      <w:pPr>
        <w:pStyle w:val="MultipleLines"/>
        <w:spacing w:before="120" w:after="120"/>
        <w:ind w:left="720"/>
        <w:rPr>
          <w:rFonts w:ascii="Salesforce Sans" w:hAnsi="Salesforce Sans"/>
          <w:color w:val="000000" w:themeColor="text1"/>
          <w:sz w:val="22"/>
          <w:szCs w:val="22"/>
        </w:rPr>
      </w:pPr>
    </w:p>
    <w:p w14:paraId="51F16540" w14:textId="57B5FE05"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H</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Cancel</w:t>
      </w:r>
      <w:r w:rsidRPr="008066E6">
        <w:rPr>
          <w:rFonts w:ascii="Salesforce Sans" w:hAnsi="Salesforce Sans"/>
          <w:color w:val="000000" w:themeColor="text1"/>
          <w:szCs w:val="22"/>
        </w:rPr>
        <w:t>.</w:t>
      </w:r>
    </w:p>
    <w:p w14:paraId="34C633EC" w14:textId="2563F9CF"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\n \* Arabic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2</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Using the Setup menu, add the field to the page layout.</w:t>
      </w:r>
    </w:p>
    <w:p w14:paraId="32C2BF40" w14:textId="37F5CF80"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\r 1\*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A</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00CD573B" w:rsidRPr="008066E6">
        <w:rPr>
          <w:rFonts w:ascii="Salesforce Sans" w:hAnsi="Salesforce Sans"/>
          <w:color w:val="000000" w:themeColor="text1"/>
          <w:szCs w:val="22"/>
        </w:rPr>
        <w:t>gear icon</w:t>
      </w:r>
      <w:r w:rsidRPr="008066E6">
        <w:rPr>
          <w:rFonts w:ascii="Salesforce Sans" w:hAnsi="Salesforce Sans"/>
          <w:color w:val="000000" w:themeColor="text1"/>
          <w:szCs w:val="22"/>
        </w:rPr>
        <w:t xml:space="preserve"> on the Customer Story object</w:t>
      </w:r>
      <w:r w:rsidR="00CD573B" w:rsidRPr="008066E6">
        <w:rPr>
          <w:rFonts w:ascii="Salesforce Sans" w:hAnsi="Salesforce Sans"/>
          <w:color w:val="000000" w:themeColor="text1"/>
          <w:szCs w:val="22"/>
        </w:rPr>
        <w:t>, then click</w:t>
      </w:r>
      <w:r w:rsidRPr="008066E6">
        <w:rPr>
          <w:rFonts w:ascii="Salesforce Sans" w:hAnsi="Salesforce Sans"/>
          <w:color w:val="000000" w:themeColor="text1"/>
          <w:szCs w:val="22"/>
        </w:rPr>
        <w:t xml:space="preserve"> </w:t>
      </w:r>
      <w:r w:rsidRPr="008066E6">
        <w:rPr>
          <w:rStyle w:val="ClickOrSelect"/>
          <w:rFonts w:ascii="Salesforce Sans" w:hAnsi="Salesforce Sans"/>
          <w:color w:val="000000" w:themeColor="text1"/>
          <w:szCs w:val="22"/>
        </w:rPr>
        <w:t>View Page Layouts</w:t>
      </w:r>
      <w:r w:rsidRPr="008066E6">
        <w:rPr>
          <w:rFonts w:ascii="Salesforce Sans" w:hAnsi="Salesforce Sans"/>
          <w:color w:val="000000" w:themeColor="text1"/>
          <w:szCs w:val="22"/>
        </w:rPr>
        <w:t>.</w:t>
      </w:r>
    </w:p>
    <w:p w14:paraId="742FBDE8" w14:textId="12D33DDD"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B</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Fonts w:ascii="Salesforce Sans" w:hAnsi="Salesforce Sans"/>
          <w:b/>
          <w:color w:val="000000" w:themeColor="text1"/>
          <w:szCs w:val="22"/>
        </w:rPr>
        <w:t>Customer Story Layout</w:t>
      </w:r>
      <w:r w:rsidRPr="008066E6">
        <w:rPr>
          <w:rFonts w:ascii="Salesforce Sans" w:hAnsi="Salesforce Sans"/>
          <w:color w:val="000000" w:themeColor="text1"/>
          <w:szCs w:val="22"/>
        </w:rPr>
        <w:t>.</w:t>
      </w:r>
    </w:p>
    <w:p w14:paraId="66956E4E" w14:textId="60C2FD97"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C</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Drag and drop </w:t>
      </w:r>
      <w:r w:rsidRPr="008066E6">
        <w:rPr>
          <w:rStyle w:val="ClickOrSelect"/>
          <w:rFonts w:ascii="Salesforce Sans" w:hAnsi="Salesforce Sans"/>
          <w:color w:val="000000" w:themeColor="text1"/>
          <w:szCs w:val="22"/>
        </w:rPr>
        <w:t>Story Description</w:t>
      </w:r>
      <w:r w:rsidRPr="008066E6">
        <w:rPr>
          <w:rFonts w:ascii="Salesforce Sans" w:hAnsi="Salesforce Sans"/>
          <w:color w:val="000000" w:themeColor="text1"/>
          <w:szCs w:val="22"/>
        </w:rPr>
        <w:t xml:space="preserve"> from the palette to below the Customer Story Name field (in the Information section).</w:t>
      </w:r>
    </w:p>
    <w:p w14:paraId="0DB59E73" w14:textId="733EDB4F"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D</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Save</w:t>
      </w:r>
      <w:r w:rsidRPr="008066E6">
        <w:rPr>
          <w:rFonts w:ascii="Salesforce Sans" w:hAnsi="Salesforce Sans"/>
          <w:color w:val="000000" w:themeColor="text1"/>
          <w:szCs w:val="22"/>
        </w:rPr>
        <w:t>.</w:t>
      </w:r>
    </w:p>
    <w:p w14:paraId="0B8C5BC6" w14:textId="7F217F61"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\n \* Arabic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3</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Using the Setup menu, add a multi-select picklist field to track products and a number field to track installation time.</w:t>
      </w:r>
    </w:p>
    <w:p w14:paraId="22A98509" w14:textId="64A858EE"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\r 1\*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A</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85721B" w:rsidRPr="008066E6">
        <w:rPr>
          <w:rFonts w:ascii="Salesforce Sans" w:hAnsi="Salesforce Sans"/>
          <w:color w:val="000000" w:themeColor="text1"/>
          <w:szCs w:val="22"/>
        </w:rPr>
        <w:t xml:space="preserve">Click </w:t>
      </w:r>
      <w:r w:rsidR="0085721B" w:rsidRPr="008066E6">
        <w:rPr>
          <w:rFonts w:ascii="Salesforce Sans" w:hAnsi="Salesforce Sans"/>
          <w:b/>
          <w:color w:val="000000" w:themeColor="text1"/>
          <w:szCs w:val="22"/>
        </w:rPr>
        <w:t>Fields &amp; Relationships</w:t>
      </w:r>
      <w:r w:rsidR="0085721B" w:rsidRPr="008066E6">
        <w:rPr>
          <w:rFonts w:ascii="Salesforce Sans" w:hAnsi="Salesforce Sans"/>
          <w:color w:val="000000" w:themeColor="text1"/>
          <w:szCs w:val="22"/>
        </w:rPr>
        <w:t xml:space="preserve">, then click </w:t>
      </w:r>
      <w:r w:rsidR="0085721B" w:rsidRPr="008066E6">
        <w:rPr>
          <w:rFonts w:ascii="Salesforce Sans" w:hAnsi="Salesforce Sans"/>
          <w:b/>
          <w:color w:val="000000" w:themeColor="text1"/>
          <w:szCs w:val="22"/>
        </w:rPr>
        <w:t>New</w:t>
      </w:r>
      <w:r w:rsidR="0085721B" w:rsidRPr="008066E6">
        <w:rPr>
          <w:rFonts w:ascii="Salesforce Sans" w:hAnsi="Salesforce Sans"/>
          <w:color w:val="000000" w:themeColor="text1"/>
          <w:szCs w:val="22"/>
        </w:rPr>
        <w:t>.</w:t>
      </w:r>
    </w:p>
    <w:p w14:paraId="5C617665" w14:textId="29687FF9"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B</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Select </w:t>
      </w:r>
      <w:r w:rsidRPr="008066E6">
        <w:rPr>
          <w:rStyle w:val="ClickOrSelect"/>
          <w:rFonts w:ascii="Salesforce Sans" w:hAnsi="Salesforce Sans"/>
          <w:color w:val="000000" w:themeColor="text1"/>
          <w:szCs w:val="22"/>
        </w:rPr>
        <w:t>Picklist (Multi-Select)</w:t>
      </w:r>
      <w:r w:rsidRPr="008066E6">
        <w:rPr>
          <w:rFonts w:ascii="Salesforce Sans" w:hAnsi="Salesforce Sans"/>
          <w:color w:val="000000" w:themeColor="text1"/>
          <w:szCs w:val="22"/>
        </w:rPr>
        <w:t xml:space="preserve"> as the data type</w:t>
      </w:r>
      <w:r w:rsidR="00BE20B1" w:rsidRPr="008066E6">
        <w:rPr>
          <w:rFonts w:ascii="Salesforce Sans" w:hAnsi="Salesforce Sans"/>
          <w:color w:val="000000" w:themeColor="text1"/>
          <w:szCs w:val="22"/>
        </w:rPr>
        <w:t xml:space="preserve">, then click </w:t>
      </w:r>
      <w:r w:rsidR="00BE20B1" w:rsidRPr="008066E6">
        <w:rPr>
          <w:rFonts w:ascii="Salesforce Sans" w:hAnsi="Salesforce Sans"/>
          <w:b/>
          <w:color w:val="000000" w:themeColor="text1"/>
          <w:szCs w:val="22"/>
        </w:rPr>
        <w:t>Next</w:t>
      </w:r>
      <w:r w:rsidR="00BE20B1" w:rsidRPr="008066E6">
        <w:rPr>
          <w:rFonts w:ascii="Salesforce Sans" w:hAnsi="Salesforce Sans"/>
          <w:color w:val="000000" w:themeColor="text1"/>
          <w:szCs w:val="22"/>
        </w:rPr>
        <w:t>.</w:t>
      </w:r>
    </w:p>
    <w:p w14:paraId="2207EF83" w14:textId="258DFDA5"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C</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BE20B1" w:rsidRPr="008066E6">
        <w:rPr>
          <w:rFonts w:ascii="Salesforce Sans" w:hAnsi="Salesforce Sans"/>
          <w:color w:val="000000" w:themeColor="text1"/>
          <w:szCs w:val="22"/>
        </w:rPr>
        <w:t>E</w:t>
      </w:r>
      <w:r w:rsidR="00875758" w:rsidRPr="008066E6">
        <w:rPr>
          <w:rFonts w:ascii="Salesforce Sans" w:hAnsi="Salesforce Sans"/>
          <w:color w:val="000000" w:themeColor="text1"/>
          <w:szCs w:val="22"/>
        </w:rPr>
        <w:t>nter the following information:</w:t>
      </w:r>
      <w:r w:rsidRPr="008066E6">
        <w:rPr>
          <w:rFonts w:ascii="Salesforce Sans" w:hAnsi="Salesforce Sans"/>
          <w:color w:val="000000" w:themeColor="text1"/>
          <w:szCs w:val="22"/>
        </w:rPr>
        <w:t xml:space="preserve"> </w:t>
      </w:r>
    </w:p>
    <w:tbl>
      <w:tblPr>
        <w:tblStyle w:val="TableGrid"/>
        <w:tblW w:w="0" w:type="auto"/>
        <w:tblInd w:w="792" w:type="dxa"/>
        <w:tblLook w:val="04A0" w:firstRow="1" w:lastRow="0" w:firstColumn="1" w:lastColumn="0" w:noHBand="0" w:noVBand="1"/>
      </w:tblPr>
      <w:tblGrid>
        <w:gridCol w:w="3982"/>
        <w:gridCol w:w="4576"/>
      </w:tblGrid>
      <w:tr w:rsidR="00C078AC" w:rsidRPr="00CC7372" w14:paraId="3C9E7908" w14:textId="77777777" w:rsidTr="003A04EB">
        <w:tc>
          <w:tcPr>
            <w:tcW w:w="4050" w:type="dxa"/>
          </w:tcPr>
          <w:p w14:paraId="257C40DE" w14:textId="534862B4"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Field Label</w:t>
            </w:r>
          </w:p>
        </w:tc>
        <w:tc>
          <w:tcPr>
            <w:tcW w:w="4662" w:type="dxa"/>
          </w:tcPr>
          <w:p w14:paraId="2AD15B0B" w14:textId="77777777" w:rsidR="00C078AC" w:rsidRPr="008066E6" w:rsidRDefault="00C078AC" w:rsidP="008066E6">
            <w:pPr>
              <w:spacing w:before="80" w:after="80"/>
              <w:rPr>
                <w:rStyle w:val="EnterOrType"/>
              </w:rPr>
            </w:pPr>
            <w:r w:rsidRPr="008066E6">
              <w:rPr>
                <w:rStyle w:val="EnterOrType"/>
              </w:rPr>
              <w:t>Products</w:t>
            </w:r>
          </w:p>
        </w:tc>
      </w:tr>
      <w:tr w:rsidR="00240C91" w:rsidRPr="00CC7372" w14:paraId="6F37F056" w14:textId="77777777" w:rsidTr="003A04EB">
        <w:tc>
          <w:tcPr>
            <w:tcW w:w="4050" w:type="dxa"/>
          </w:tcPr>
          <w:p w14:paraId="11B2E402" w14:textId="4D6079E9" w:rsidR="00240C91" w:rsidRPr="008066E6" w:rsidRDefault="00240C91"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Values</w:t>
            </w:r>
          </w:p>
        </w:tc>
        <w:tc>
          <w:tcPr>
            <w:tcW w:w="4662" w:type="dxa"/>
          </w:tcPr>
          <w:p w14:paraId="16E1CB10" w14:textId="027B405A" w:rsidR="00240C91" w:rsidRPr="008066E6" w:rsidRDefault="00240C91" w:rsidP="008066E6">
            <w:pPr>
              <w:spacing w:before="80" w:after="80"/>
              <w:rPr>
                <w:rStyle w:val="EnterOrType"/>
                <w:rFonts w:ascii="Salesforce Sans" w:hAnsi="Salesforce Sans"/>
                <w:b/>
                <w:color w:val="000000" w:themeColor="text1"/>
                <w:szCs w:val="22"/>
              </w:rPr>
            </w:pPr>
            <w:r w:rsidRPr="008066E6">
              <w:rPr>
                <w:rFonts w:ascii="Salesforce Sans" w:hAnsi="Salesforce Sans"/>
                <w:b/>
                <w:color w:val="000000" w:themeColor="text1"/>
                <w:sz w:val="22"/>
                <w:szCs w:val="22"/>
              </w:rPr>
              <w:t>Enter values, with each value separated by a new line</w:t>
            </w:r>
          </w:p>
        </w:tc>
      </w:tr>
      <w:tr w:rsidR="00C078AC" w:rsidRPr="00CC7372" w14:paraId="67800AC6" w14:textId="77777777" w:rsidTr="003A04EB">
        <w:tc>
          <w:tcPr>
            <w:tcW w:w="4050" w:type="dxa"/>
          </w:tcPr>
          <w:p w14:paraId="2695FF0D" w14:textId="0CA45FC9"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lastRenderedPageBreak/>
              <w:t>Ent</w:t>
            </w:r>
            <w:r w:rsidR="00240C91" w:rsidRPr="008066E6">
              <w:rPr>
                <w:rFonts w:ascii="Salesforce Sans" w:hAnsi="Salesforce Sans"/>
                <w:color w:val="000000" w:themeColor="text1"/>
                <w:sz w:val="22"/>
                <w:szCs w:val="22"/>
              </w:rPr>
              <w:t>er values</w:t>
            </w:r>
            <w:r w:rsidR="003903CD" w:rsidRPr="008066E6">
              <w:rPr>
                <w:rFonts w:ascii="Salesforce Sans" w:hAnsi="Salesforce Sans"/>
                <w:color w:val="000000" w:themeColor="text1"/>
                <w:sz w:val="22"/>
                <w:szCs w:val="22"/>
              </w:rPr>
              <w:t>, with</w:t>
            </w:r>
            <w:r w:rsidRPr="008066E6">
              <w:rPr>
                <w:rFonts w:ascii="Salesforce Sans" w:hAnsi="Salesforce Sans"/>
                <w:color w:val="000000" w:themeColor="text1"/>
                <w:sz w:val="22"/>
                <w:szCs w:val="22"/>
              </w:rPr>
              <w:t xml:space="preserve"> each value separated by a new line.</w:t>
            </w:r>
          </w:p>
        </w:tc>
        <w:tc>
          <w:tcPr>
            <w:tcW w:w="4662" w:type="dxa"/>
          </w:tcPr>
          <w:p w14:paraId="636652B6" w14:textId="77777777" w:rsidR="00C078AC" w:rsidRPr="008066E6" w:rsidRDefault="00C078AC" w:rsidP="008066E6">
            <w:pPr>
              <w:spacing w:before="80" w:after="80"/>
              <w:rPr>
                <w:rStyle w:val="EnterOrType"/>
              </w:rPr>
            </w:pPr>
            <w:r w:rsidRPr="008066E6">
              <w:rPr>
                <w:rStyle w:val="EnterOrType"/>
              </w:rPr>
              <w:t>Desktops</w:t>
            </w:r>
            <w:r w:rsidRPr="008066E6">
              <w:rPr>
                <w:rStyle w:val="EnterOrType"/>
              </w:rPr>
              <w:br/>
              <w:t>Laptops</w:t>
            </w:r>
            <w:r w:rsidRPr="008066E6">
              <w:rPr>
                <w:rStyle w:val="EnterOrType"/>
              </w:rPr>
              <w:br/>
              <w:t>Printers</w:t>
            </w:r>
            <w:r w:rsidRPr="008066E6">
              <w:rPr>
                <w:rStyle w:val="EnterOrType"/>
              </w:rPr>
              <w:br/>
              <w:t>Accessories</w:t>
            </w:r>
            <w:r w:rsidRPr="008066E6">
              <w:rPr>
                <w:rStyle w:val="EnterOrType"/>
              </w:rPr>
              <w:br/>
              <w:t>Networking Equipment</w:t>
            </w:r>
            <w:r w:rsidRPr="008066E6">
              <w:rPr>
                <w:rStyle w:val="EnterOrType"/>
              </w:rPr>
              <w:br/>
              <w:t>Servers</w:t>
            </w:r>
          </w:p>
        </w:tc>
      </w:tr>
      <w:tr w:rsidR="00C078AC" w:rsidRPr="00CC7372" w14:paraId="3FF46E33" w14:textId="77777777" w:rsidTr="003A04EB">
        <w:tc>
          <w:tcPr>
            <w:tcW w:w="4050" w:type="dxa"/>
          </w:tcPr>
          <w:p w14:paraId="362A3508" w14:textId="1AFF8356" w:rsidR="00C078AC" w:rsidRPr="008066E6" w:rsidRDefault="003D7D95"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Display values alphabetically, not in the order entered</w:t>
            </w:r>
          </w:p>
        </w:tc>
        <w:tc>
          <w:tcPr>
            <w:tcW w:w="4662" w:type="dxa"/>
          </w:tcPr>
          <w:p w14:paraId="0C414B5A" w14:textId="77777777" w:rsidR="00C078AC" w:rsidRPr="008066E6" w:rsidRDefault="00C078AC" w:rsidP="008066E6">
            <w:pPr>
              <w:spacing w:before="80" w:after="80"/>
              <w:rPr>
                <w:rFonts w:ascii="Salesforce Sans" w:hAnsi="Salesforce Sans"/>
                <w:bCs/>
                <w:color w:val="000000" w:themeColor="text1"/>
                <w:sz w:val="22"/>
                <w:szCs w:val="22"/>
              </w:rPr>
            </w:pPr>
            <w:r w:rsidRPr="008066E6">
              <w:rPr>
                <w:rStyle w:val="ClickOrSelect"/>
                <w:rFonts w:ascii="Salesforce Sans" w:hAnsi="Salesforce Sans"/>
                <w:color w:val="000000" w:themeColor="text1"/>
                <w:szCs w:val="22"/>
              </w:rPr>
              <w:t>Select</w:t>
            </w:r>
          </w:p>
        </w:tc>
      </w:tr>
      <w:tr w:rsidR="00C078AC" w:rsidRPr="00CC7372" w14:paraId="1331B4D4" w14:textId="77777777" w:rsidTr="003A04EB">
        <w:tc>
          <w:tcPr>
            <w:tcW w:w="4050" w:type="dxa"/>
          </w:tcPr>
          <w:p w14:paraId="1F345E57" w14:textId="575E3BF4"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Use first value as default value</w:t>
            </w:r>
          </w:p>
        </w:tc>
        <w:tc>
          <w:tcPr>
            <w:tcW w:w="4662" w:type="dxa"/>
          </w:tcPr>
          <w:p w14:paraId="3713F1D8" w14:textId="77777777" w:rsidR="00C078AC" w:rsidRPr="008066E6" w:rsidRDefault="00C078AC" w:rsidP="008066E6">
            <w:pPr>
              <w:spacing w:before="80" w:after="80"/>
              <w:rPr>
                <w:rFonts w:ascii="Salesforce Sans" w:hAnsi="Salesforce Sans"/>
                <w:bCs/>
                <w:color w:val="000000" w:themeColor="text1"/>
                <w:sz w:val="22"/>
                <w:szCs w:val="22"/>
              </w:rPr>
            </w:pPr>
            <w:r w:rsidRPr="008066E6">
              <w:rPr>
                <w:rStyle w:val="ClickOrSelect"/>
                <w:rFonts w:ascii="Salesforce Sans" w:hAnsi="Salesforce Sans"/>
                <w:color w:val="000000" w:themeColor="text1"/>
                <w:szCs w:val="22"/>
              </w:rPr>
              <w:t>Deselect</w:t>
            </w:r>
          </w:p>
        </w:tc>
      </w:tr>
      <w:tr w:rsidR="00126658" w:rsidRPr="00CC7372" w14:paraId="2EECE207" w14:textId="77777777" w:rsidTr="003A04EB">
        <w:tc>
          <w:tcPr>
            <w:tcW w:w="4050" w:type="dxa"/>
          </w:tcPr>
          <w:p w14:paraId="44E8046E" w14:textId="36F961CB" w:rsidR="00126658" w:rsidRPr="008066E6" w:rsidRDefault="00126658"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Restrict picklist to the values defined in the value set</w:t>
            </w:r>
          </w:p>
        </w:tc>
        <w:tc>
          <w:tcPr>
            <w:tcW w:w="4662" w:type="dxa"/>
          </w:tcPr>
          <w:p w14:paraId="13FEBEDD" w14:textId="02AE1D7C" w:rsidR="00126658" w:rsidRPr="008066E6" w:rsidRDefault="00126658" w:rsidP="008066E6">
            <w:pPr>
              <w:spacing w:before="80" w:after="80"/>
              <w:rPr>
                <w:rStyle w:val="EnterOrType"/>
                <w:rFonts w:ascii="Salesforce Sans" w:hAnsi="Salesforce Sans"/>
                <w:b/>
                <w:color w:val="000000" w:themeColor="text1"/>
                <w:szCs w:val="22"/>
              </w:rPr>
            </w:pPr>
            <w:r w:rsidRPr="008066E6">
              <w:rPr>
                <w:rStyle w:val="ClickOrSelect"/>
                <w:rFonts w:ascii="Salesforce Sans" w:hAnsi="Salesforce Sans"/>
                <w:color w:val="000000" w:themeColor="text1"/>
                <w:szCs w:val="22"/>
              </w:rPr>
              <w:t>Select</w:t>
            </w:r>
          </w:p>
        </w:tc>
      </w:tr>
      <w:tr w:rsidR="00C078AC" w:rsidRPr="00CC7372" w14:paraId="16D3E19D" w14:textId="77777777" w:rsidTr="003A04EB">
        <w:tc>
          <w:tcPr>
            <w:tcW w:w="4050" w:type="dxa"/>
          </w:tcPr>
          <w:p w14:paraId="74F2D5D2" w14:textId="77777777"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 Visible Lines:</w:t>
            </w:r>
          </w:p>
        </w:tc>
        <w:tc>
          <w:tcPr>
            <w:tcW w:w="4662" w:type="dxa"/>
          </w:tcPr>
          <w:p w14:paraId="2301CAF5" w14:textId="77777777" w:rsidR="00C078AC" w:rsidRPr="008066E6" w:rsidRDefault="00C078AC" w:rsidP="008066E6">
            <w:pPr>
              <w:spacing w:before="80" w:after="80"/>
              <w:rPr>
                <w:rStyle w:val="EnterOrType"/>
              </w:rPr>
            </w:pPr>
            <w:r w:rsidRPr="008066E6">
              <w:rPr>
                <w:rStyle w:val="EnterOrType"/>
              </w:rPr>
              <w:t>4</w:t>
            </w:r>
          </w:p>
        </w:tc>
      </w:tr>
      <w:tr w:rsidR="00C078AC" w:rsidRPr="00CC7372" w14:paraId="2F81AB2F" w14:textId="77777777" w:rsidTr="003A04EB">
        <w:tc>
          <w:tcPr>
            <w:tcW w:w="4050" w:type="dxa"/>
          </w:tcPr>
          <w:p w14:paraId="5982F7E2" w14:textId="552EE4F1"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Field Name</w:t>
            </w:r>
          </w:p>
        </w:tc>
        <w:tc>
          <w:tcPr>
            <w:tcW w:w="4662" w:type="dxa"/>
          </w:tcPr>
          <w:p w14:paraId="106C8D9E" w14:textId="77777777" w:rsidR="00C078AC" w:rsidRPr="008066E6" w:rsidRDefault="00C078AC" w:rsidP="008066E6">
            <w:pPr>
              <w:spacing w:before="80" w:after="80"/>
              <w:rPr>
                <w:rStyle w:val="EnterOrType"/>
              </w:rPr>
            </w:pPr>
            <w:r w:rsidRPr="008066E6">
              <w:rPr>
                <w:rStyle w:val="EnterOrType"/>
              </w:rPr>
              <w:t>Products</w:t>
            </w:r>
          </w:p>
        </w:tc>
      </w:tr>
      <w:tr w:rsidR="00C078AC" w:rsidRPr="00CC7372" w14:paraId="51689BD0" w14:textId="77777777" w:rsidTr="003A04EB">
        <w:tc>
          <w:tcPr>
            <w:tcW w:w="4050" w:type="dxa"/>
          </w:tcPr>
          <w:p w14:paraId="1C90FA2D" w14:textId="0311E193"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Description</w:t>
            </w:r>
          </w:p>
        </w:tc>
        <w:tc>
          <w:tcPr>
            <w:tcW w:w="4662" w:type="dxa"/>
          </w:tcPr>
          <w:p w14:paraId="00DA4A7F" w14:textId="77777777" w:rsidR="00C078AC" w:rsidRPr="008066E6" w:rsidRDefault="00C078AC" w:rsidP="008066E6">
            <w:pPr>
              <w:spacing w:before="80" w:after="80"/>
              <w:rPr>
                <w:rStyle w:val="EnterOrType"/>
              </w:rPr>
            </w:pPr>
            <w:r w:rsidRPr="008066E6">
              <w:rPr>
                <w:rStyle w:val="EnterOrType"/>
              </w:rPr>
              <w:t>Products bought by the customer</w:t>
            </w:r>
          </w:p>
        </w:tc>
      </w:tr>
      <w:tr w:rsidR="00C078AC" w:rsidRPr="00CC7372" w14:paraId="1F523F04" w14:textId="77777777" w:rsidTr="003A04EB">
        <w:tc>
          <w:tcPr>
            <w:tcW w:w="4050" w:type="dxa"/>
          </w:tcPr>
          <w:p w14:paraId="352E64D0" w14:textId="600766B8"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Help Text</w:t>
            </w:r>
          </w:p>
        </w:tc>
        <w:tc>
          <w:tcPr>
            <w:tcW w:w="4662" w:type="dxa"/>
          </w:tcPr>
          <w:p w14:paraId="4FDE543B" w14:textId="77777777" w:rsidR="00C078AC" w:rsidRPr="008066E6" w:rsidRDefault="00C078AC" w:rsidP="008066E6">
            <w:pPr>
              <w:spacing w:before="80" w:after="80"/>
              <w:rPr>
                <w:rStyle w:val="EnterOrType"/>
              </w:rPr>
            </w:pPr>
            <w:r w:rsidRPr="008066E6">
              <w:rPr>
                <w:rStyle w:val="EnterOrType"/>
              </w:rPr>
              <w:t>Select one or more products</w:t>
            </w:r>
          </w:p>
        </w:tc>
      </w:tr>
    </w:tbl>
    <w:p w14:paraId="3BB0D49F" w14:textId="544C11B3"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D</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Next</w:t>
      </w:r>
      <w:r w:rsidRPr="008066E6">
        <w:rPr>
          <w:rFonts w:ascii="Salesforce Sans" w:hAnsi="Salesforce Sans"/>
          <w:color w:val="000000" w:themeColor="text1"/>
          <w:szCs w:val="22"/>
        </w:rPr>
        <w:t>.</w:t>
      </w:r>
    </w:p>
    <w:p w14:paraId="09D9B055" w14:textId="16FC8208"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E</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Leave the field-level security as</w:t>
      </w:r>
      <w:r w:rsidR="0090753F" w:rsidRPr="008066E6">
        <w:rPr>
          <w:rFonts w:ascii="Salesforce Sans" w:hAnsi="Salesforce Sans"/>
          <w:color w:val="000000" w:themeColor="text1"/>
          <w:szCs w:val="22"/>
        </w:rPr>
        <w:t>-</w:t>
      </w:r>
      <w:r w:rsidRPr="008066E6">
        <w:rPr>
          <w:rFonts w:ascii="Salesforce Sans" w:hAnsi="Salesforce Sans"/>
          <w:color w:val="000000" w:themeColor="text1"/>
          <w:szCs w:val="22"/>
        </w:rPr>
        <w:t xml:space="preserve">is and click </w:t>
      </w:r>
      <w:r w:rsidRPr="008066E6">
        <w:rPr>
          <w:rStyle w:val="ClickOrSelect"/>
          <w:rFonts w:ascii="Salesforce Sans" w:hAnsi="Salesforce Sans"/>
          <w:color w:val="000000" w:themeColor="text1"/>
          <w:szCs w:val="22"/>
        </w:rPr>
        <w:t>Next</w:t>
      </w:r>
      <w:r w:rsidRPr="008066E6">
        <w:rPr>
          <w:rFonts w:ascii="Salesforce Sans" w:hAnsi="Salesforce Sans"/>
          <w:color w:val="000000" w:themeColor="text1"/>
          <w:szCs w:val="22"/>
        </w:rPr>
        <w:t>.</w:t>
      </w:r>
    </w:p>
    <w:p w14:paraId="7F4E54D0" w14:textId="70152793"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F</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Choose to automatically add the field to the page layout and click </w:t>
      </w:r>
      <w:r w:rsidRPr="008066E6">
        <w:rPr>
          <w:rStyle w:val="ClickOrSelect"/>
          <w:rFonts w:ascii="Salesforce Sans" w:hAnsi="Salesforce Sans"/>
          <w:color w:val="000000" w:themeColor="text1"/>
          <w:szCs w:val="22"/>
        </w:rPr>
        <w:t xml:space="preserve">Save </w:t>
      </w:r>
      <w:r w:rsidR="00CC7633" w:rsidRPr="008066E6">
        <w:rPr>
          <w:rStyle w:val="ClickOrSelect"/>
          <w:rFonts w:ascii="Salesforce Sans" w:hAnsi="Salesforce Sans"/>
          <w:color w:val="000000" w:themeColor="text1"/>
          <w:szCs w:val="22"/>
        </w:rPr>
        <w:t xml:space="preserve">&amp; </w:t>
      </w:r>
      <w:r w:rsidRPr="008066E6">
        <w:rPr>
          <w:rStyle w:val="ClickOrSelect"/>
          <w:rFonts w:ascii="Salesforce Sans" w:hAnsi="Salesforce Sans"/>
          <w:color w:val="000000" w:themeColor="text1"/>
          <w:szCs w:val="22"/>
        </w:rPr>
        <w:t>New</w:t>
      </w:r>
      <w:r w:rsidRPr="008066E6">
        <w:rPr>
          <w:rFonts w:ascii="Salesforce Sans" w:hAnsi="Salesforce Sans"/>
          <w:color w:val="000000" w:themeColor="text1"/>
          <w:szCs w:val="22"/>
        </w:rPr>
        <w:t>.</w:t>
      </w:r>
    </w:p>
    <w:p w14:paraId="7B18A8A5" w14:textId="769C14DB"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G</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Select </w:t>
      </w:r>
      <w:r w:rsidRPr="008066E6">
        <w:rPr>
          <w:rStyle w:val="ClickOrSelect"/>
          <w:rFonts w:ascii="Salesforce Sans" w:hAnsi="Salesforce Sans"/>
          <w:color w:val="000000" w:themeColor="text1"/>
          <w:szCs w:val="22"/>
        </w:rPr>
        <w:t>Number</w:t>
      </w:r>
      <w:r w:rsidRPr="008066E6">
        <w:rPr>
          <w:rFonts w:ascii="Salesforce Sans" w:hAnsi="Salesforce Sans"/>
          <w:color w:val="000000" w:themeColor="text1"/>
          <w:szCs w:val="22"/>
        </w:rPr>
        <w:t xml:space="preserve"> as the data type</w:t>
      </w:r>
      <w:r w:rsidR="00D26052" w:rsidRPr="008066E6">
        <w:rPr>
          <w:rFonts w:ascii="Salesforce Sans" w:hAnsi="Salesforce Sans"/>
          <w:color w:val="000000" w:themeColor="text1"/>
          <w:szCs w:val="22"/>
        </w:rPr>
        <w:t xml:space="preserve">, then click </w:t>
      </w:r>
      <w:r w:rsidR="00D26052" w:rsidRPr="008066E6">
        <w:rPr>
          <w:rFonts w:ascii="Salesforce Sans" w:hAnsi="Salesforce Sans"/>
          <w:b/>
          <w:color w:val="000000" w:themeColor="text1"/>
          <w:szCs w:val="22"/>
        </w:rPr>
        <w:t>Next</w:t>
      </w:r>
      <w:r w:rsidR="00D26052" w:rsidRPr="008066E6">
        <w:rPr>
          <w:rFonts w:ascii="Salesforce Sans" w:hAnsi="Salesforce Sans"/>
          <w:color w:val="000000" w:themeColor="text1"/>
          <w:szCs w:val="22"/>
        </w:rPr>
        <w:t>.</w:t>
      </w:r>
    </w:p>
    <w:p w14:paraId="7C0AB028" w14:textId="6B72DF95"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H</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D26052" w:rsidRPr="008066E6">
        <w:rPr>
          <w:rFonts w:ascii="Salesforce Sans" w:hAnsi="Salesforce Sans"/>
          <w:color w:val="000000" w:themeColor="text1"/>
          <w:szCs w:val="22"/>
        </w:rPr>
        <w:t>E</w:t>
      </w:r>
      <w:r w:rsidR="00875758" w:rsidRPr="008066E6">
        <w:rPr>
          <w:rFonts w:ascii="Salesforce Sans" w:hAnsi="Salesforce Sans"/>
          <w:color w:val="000000" w:themeColor="text1"/>
          <w:szCs w:val="22"/>
        </w:rPr>
        <w:t>nter the following information:</w:t>
      </w:r>
    </w:p>
    <w:tbl>
      <w:tblPr>
        <w:tblStyle w:val="TableGrid"/>
        <w:tblW w:w="0" w:type="auto"/>
        <w:tblInd w:w="792" w:type="dxa"/>
        <w:tblLook w:val="04A0" w:firstRow="1" w:lastRow="0" w:firstColumn="1" w:lastColumn="0" w:noHBand="0" w:noVBand="1"/>
      </w:tblPr>
      <w:tblGrid>
        <w:gridCol w:w="3268"/>
        <w:gridCol w:w="5290"/>
      </w:tblGrid>
      <w:tr w:rsidR="00C078AC" w:rsidRPr="00CC7372" w14:paraId="414D076C" w14:textId="77777777" w:rsidTr="003A04EB">
        <w:tc>
          <w:tcPr>
            <w:tcW w:w="3330" w:type="dxa"/>
          </w:tcPr>
          <w:p w14:paraId="4114F63A" w14:textId="30F8493F"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Field Label</w:t>
            </w:r>
          </w:p>
        </w:tc>
        <w:tc>
          <w:tcPr>
            <w:tcW w:w="5382" w:type="dxa"/>
          </w:tcPr>
          <w:p w14:paraId="5C36E71C" w14:textId="77777777" w:rsidR="00C078AC" w:rsidRPr="008066E6" w:rsidRDefault="00C078AC" w:rsidP="008066E6">
            <w:pPr>
              <w:spacing w:before="80" w:after="80"/>
              <w:rPr>
                <w:rStyle w:val="EnterOrType"/>
              </w:rPr>
            </w:pPr>
            <w:r w:rsidRPr="008066E6">
              <w:rPr>
                <w:rStyle w:val="EnterOrType"/>
              </w:rPr>
              <w:t>Installation Time (days)</w:t>
            </w:r>
          </w:p>
        </w:tc>
      </w:tr>
      <w:tr w:rsidR="00C078AC" w:rsidRPr="00CC7372" w14:paraId="4B6A0310" w14:textId="77777777" w:rsidTr="003A04EB">
        <w:tc>
          <w:tcPr>
            <w:tcW w:w="3330" w:type="dxa"/>
          </w:tcPr>
          <w:p w14:paraId="43228370" w14:textId="401EC1F0"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Length</w:t>
            </w:r>
          </w:p>
        </w:tc>
        <w:tc>
          <w:tcPr>
            <w:tcW w:w="5382" w:type="dxa"/>
          </w:tcPr>
          <w:p w14:paraId="1E194B49" w14:textId="77777777" w:rsidR="00C078AC" w:rsidRPr="008066E6" w:rsidRDefault="00C078AC" w:rsidP="008066E6">
            <w:pPr>
              <w:spacing w:before="80" w:after="80"/>
              <w:rPr>
                <w:rStyle w:val="EnterOrType"/>
              </w:rPr>
            </w:pPr>
            <w:r w:rsidRPr="008066E6">
              <w:rPr>
                <w:rStyle w:val="EnterOrType"/>
              </w:rPr>
              <w:t>3</w:t>
            </w:r>
          </w:p>
        </w:tc>
      </w:tr>
      <w:tr w:rsidR="00C078AC" w:rsidRPr="00CC7372" w14:paraId="1858F95E" w14:textId="77777777" w:rsidTr="003A04EB">
        <w:tc>
          <w:tcPr>
            <w:tcW w:w="3330" w:type="dxa"/>
          </w:tcPr>
          <w:p w14:paraId="3D046AF5" w14:textId="7702FC09"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Decimal Places</w:t>
            </w:r>
          </w:p>
        </w:tc>
        <w:tc>
          <w:tcPr>
            <w:tcW w:w="5382" w:type="dxa"/>
          </w:tcPr>
          <w:p w14:paraId="6D88134A" w14:textId="77777777" w:rsidR="00C078AC" w:rsidRPr="008066E6" w:rsidRDefault="00C078AC" w:rsidP="008066E6">
            <w:pPr>
              <w:spacing w:before="80" w:after="80"/>
              <w:rPr>
                <w:rStyle w:val="EnterOrType"/>
              </w:rPr>
            </w:pPr>
            <w:r w:rsidRPr="008066E6">
              <w:rPr>
                <w:rStyle w:val="EnterOrType"/>
              </w:rPr>
              <w:t>0</w:t>
            </w:r>
          </w:p>
        </w:tc>
      </w:tr>
      <w:tr w:rsidR="00C078AC" w:rsidRPr="00CC7372" w14:paraId="7AC5A541" w14:textId="77777777" w:rsidTr="003A04EB">
        <w:tc>
          <w:tcPr>
            <w:tcW w:w="3330" w:type="dxa"/>
          </w:tcPr>
          <w:p w14:paraId="28634BD0" w14:textId="488BDC08"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Field Name</w:t>
            </w:r>
          </w:p>
        </w:tc>
        <w:tc>
          <w:tcPr>
            <w:tcW w:w="5382" w:type="dxa"/>
          </w:tcPr>
          <w:p w14:paraId="04603B0A" w14:textId="77777777" w:rsidR="00C078AC" w:rsidRPr="008066E6" w:rsidRDefault="00C078AC" w:rsidP="008066E6">
            <w:pPr>
              <w:spacing w:before="80" w:after="80"/>
              <w:rPr>
                <w:rStyle w:val="EnterOrType"/>
              </w:rPr>
            </w:pPr>
            <w:proofErr w:type="spellStart"/>
            <w:r w:rsidRPr="008066E6">
              <w:rPr>
                <w:rStyle w:val="EnterOrType"/>
              </w:rPr>
              <w:t>Installation_Time</w:t>
            </w:r>
            <w:proofErr w:type="spellEnd"/>
          </w:p>
        </w:tc>
      </w:tr>
      <w:tr w:rsidR="00C078AC" w:rsidRPr="00CC7372" w14:paraId="1A486EAA" w14:textId="77777777" w:rsidTr="003A04EB">
        <w:tc>
          <w:tcPr>
            <w:tcW w:w="3330" w:type="dxa"/>
          </w:tcPr>
          <w:p w14:paraId="0B61986A" w14:textId="3884F500"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Description</w:t>
            </w:r>
          </w:p>
        </w:tc>
        <w:tc>
          <w:tcPr>
            <w:tcW w:w="5382" w:type="dxa"/>
          </w:tcPr>
          <w:p w14:paraId="3A20E044" w14:textId="77777777" w:rsidR="00C078AC" w:rsidRPr="008066E6" w:rsidRDefault="00C078AC" w:rsidP="008066E6">
            <w:pPr>
              <w:spacing w:before="80" w:after="80"/>
              <w:rPr>
                <w:rStyle w:val="EnterOrType"/>
              </w:rPr>
            </w:pPr>
            <w:r w:rsidRPr="008066E6">
              <w:rPr>
                <w:rStyle w:val="EnterOrType"/>
              </w:rPr>
              <w:t>Installation time</w:t>
            </w:r>
          </w:p>
        </w:tc>
      </w:tr>
      <w:tr w:rsidR="00C078AC" w:rsidRPr="00CC7372" w14:paraId="76CA2377" w14:textId="77777777" w:rsidTr="003A04EB">
        <w:tc>
          <w:tcPr>
            <w:tcW w:w="3330" w:type="dxa"/>
          </w:tcPr>
          <w:p w14:paraId="67CA410E" w14:textId="5FB7CF86"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Help Text</w:t>
            </w:r>
          </w:p>
        </w:tc>
        <w:tc>
          <w:tcPr>
            <w:tcW w:w="5382" w:type="dxa"/>
          </w:tcPr>
          <w:p w14:paraId="552E92FF" w14:textId="77777777" w:rsidR="00C078AC" w:rsidRPr="008066E6" w:rsidRDefault="00C078AC" w:rsidP="008066E6">
            <w:pPr>
              <w:spacing w:before="80" w:after="80"/>
              <w:rPr>
                <w:rStyle w:val="EnterOrType"/>
              </w:rPr>
            </w:pPr>
            <w:r w:rsidRPr="008066E6">
              <w:rPr>
                <w:rStyle w:val="EnterOrType"/>
              </w:rPr>
              <w:t>Number of days from purchase to installation complete</w:t>
            </w:r>
          </w:p>
        </w:tc>
      </w:tr>
      <w:tr w:rsidR="00C078AC" w:rsidRPr="00CC7372" w14:paraId="2328680F" w14:textId="77777777" w:rsidTr="003A04EB">
        <w:tc>
          <w:tcPr>
            <w:tcW w:w="3330" w:type="dxa"/>
          </w:tcPr>
          <w:p w14:paraId="43BF7C79" w14:textId="29A12F4F"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lastRenderedPageBreak/>
              <w:t>Required</w:t>
            </w:r>
          </w:p>
        </w:tc>
        <w:tc>
          <w:tcPr>
            <w:tcW w:w="5382" w:type="dxa"/>
          </w:tcPr>
          <w:p w14:paraId="24170BB2" w14:textId="77777777" w:rsidR="00C078AC" w:rsidRPr="008066E6" w:rsidRDefault="00C078AC" w:rsidP="008066E6">
            <w:pPr>
              <w:spacing w:before="80" w:after="80"/>
              <w:rPr>
                <w:rFonts w:ascii="Salesforce Sans" w:hAnsi="Salesforce Sans"/>
                <w:bCs/>
                <w:color w:val="000000" w:themeColor="text1"/>
                <w:sz w:val="22"/>
                <w:szCs w:val="22"/>
              </w:rPr>
            </w:pPr>
            <w:r w:rsidRPr="008066E6">
              <w:rPr>
                <w:rStyle w:val="ClickOrSelect"/>
                <w:rFonts w:ascii="Salesforce Sans" w:hAnsi="Salesforce Sans"/>
                <w:color w:val="000000" w:themeColor="text1"/>
                <w:szCs w:val="22"/>
              </w:rPr>
              <w:t>Deselect</w:t>
            </w:r>
          </w:p>
        </w:tc>
      </w:tr>
      <w:tr w:rsidR="00C078AC" w:rsidRPr="00CC7372" w14:paraId="33707F6F" w14:textId="77777777" w:rsidTr="003A04EB">
        <w:tc>
          <w:tcPr>
            <w:tcW w:w="3330" w:type="dxa"/>
          </w:tcPr>
          <w:p w14:paraId="602CCA5C" w14:textId="27A0A532"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Unique</w:t>
            </w:r>
          </w:p>
        </w:tc>
        <w:tc>
          <w:tcPr>
            <w:tcW w:w="5382" w:type="dxa"/>
          </w:tcPr>
          <w:p w14:paraId="315C0D21" w14:textId="77777777" w:rsidR="00C078AC" w:rsidRPr="008066E6" w:rsidRDefault="00C078AC" w:rsidP="008066E6">
            <w:pPr>
              <w:spacing w:before="80" w:after="80"/>
              <w:rPr>
                <w:rFonts w:ascii="Salesforce Sans" w:hAnsi="Salesforce Sans"/>
                <w:bCs/>
                <w:color w:val="000000" w:themeColor="text1"/>
                <w:sz w:val="22"/>
                <w:szCs w:val="22"/>
              </w:rPr>
            </w:pPr>
            <w:r w:rsidRPr="008066E6">
              <w:rPr>
                <w:rStyle w:val="ClickOrSelect"/>
                <w:rFonts w:ascii="Salesforce Sans" w:hAnsi="Salesforce Sans"/>
                <w:color w:val="000000" w:themeColor="text1"/>
                <w:szCs w:val="22"/>
              </w:rPr>
              <w:t>Deselect</w:t>
            </w:r>
          </w:p>
        </w:tc>
      </w:tr>
      <w:tr w:rsidR="00C078AC" w:rsidRPr="00CC7372" w14:paraId="3C6AE538" w14:textId="77777777" w:rsidTr="003A04EB">
        <w:tc>
          <w:tcPr>
            <w:tcW w:w="3330" w:type="dxa"/>
          </w:tcPr>
          <w:p w14:paraId="7DD593FF" w14:textId="58EE2B2E"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External ID</w:t>
            </w:r>
          </w:p>
        </w:tc>
        <w:tc>
          <w:tcPr>
            <w:tcW w:w="5382" w:type="dxa"/>
          </w:tcPr>
          <w:p w14:paraId="059B9334" w14:textId="77777777" w:rsidR="00C078AC" w:rsidRPr="008066E6" w:rsidRDefault="00C078AC" w:rsidP="008066E6">
            <w:pPr>
              <w:spacing w:before="80" w:after="80"/>
              <w:rPr>
                <w:rFonts w:ascii="Salesforce Sans" w:hAnsi="Salesforce Sans"/>
                <w:bCs/>
                <w:color w:val="000000" w:themeColor="text1"/>
                <w:sz w:val="22"/>
                <w:szCs w:val="22"/>
              </w:rPr>
            </w:pPr>
            <w:r w:rsidRPr="008066E6">
              <w:rPr>
                <w:rStyle w:val="ClickOrSelect"/>
                <w:rFonts w:ascii="Salesforce Sans" w:hAnsi="Salesforce Sans"/>
                <w:color w:val="000000" w:themeColor="text1"/>
                <w:szCs w:val="22"/>
              </w:rPr>
              <w:t>Deselect</w:t>
            </w:r>
          </w:p>
        </w:tc>
      </w:tr>
      <w:tr w:rsidR="00C078AC" w:rsidRPr="00CC7372" w14:paraId="7556861A" w14:textId="77777777" w:rsidTr="003A04EB">
        <w:tc>
          <w:tcPr>
            <w:tcW w:w="3330" w:type="dxa"/>
          </w:tcPr>
          <w:p w14:paraId="6BE85914" w14:textId="43FB7082"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Default Value</w:t>
            </w:r>
          </w:p>
        </w:tc>
        <w:tc>
          <w:tcPr>
            <w:tcW w:w="5382" w:type="dxa"/>
          </w:tcPr>
          <w:p w14:paraId="4BAE35E6" w14:textId="77777777"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Leave blank</w:t>
            </w:r>
          </w:p>
        </w:tc>
      </w:tr>
    </w:tbl>
    <w:p w14:paraId="6E213941" w14:textId="270F26EA"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I</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Next</w:t>
      </w:r>
      <w:r w:rsidRPr="008066E6">
        <w:rPr>
          <w:rFonts w:ascii="Salesforce Sans" w:hAnsi="Salesforce Sans"/>
          <w:color w:val="000000" w:themeColor="text1"/>
          <w:szCs w:val="22"/>
        </w:rPr>
        <w:t>.</w:t>
      </w:r>
    </w:p>
    <w:p w14:paraId="0B9E5E10" w14:textId="2017FB2D"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J</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Leave the field-level security </w:t>
      </w:r>
      <w:r w:rsidR="0090753F" w:rsidRPr="008066E6">
        <w:rPr>
          <w:rFonts w:ascii="Salesforce Sans" w:hAnsi="Salesforce Sans"/>
          <w:color w:val="000000" w:themeColor="text1"/>
          <w:szCs w:val="22"/>
        </w:rPr>
        <w:t>as-is</w:t>
      </w:r>
      <w:r w:rsidRPr="008066E6">
        <w:rPr>
          <w:rFonts w:ascii="Salesforce Sans" w:hAnsi="Salesforce Sans"/>
          <w:color w:val="000000" w:themeColor="text1"/>
          <w:szCs w:val="22"/>
        </w:rPr>
        <w:t xml:space="preserve"> and click </w:t>
      </w:r>
      <w:r w:rsidRPr="008066E6">
        <w:rPr>
          <w:rStyle w:val="ClickOrSelect"/>
          <w:rFonts w:ascii="Salesforce Sans" w:hAnsi="Salesforce Sans"/>
          <w:color w:val="000000" w:themeColor="text1"/>
          <w:szCs w:val="22"/>
        </w:rPr>
        <w:t>Next</w:t>
      </w:r>
      <w:r w:rsidRPr="008066E6">
        <w:rPr>
          <w:rFonts w:ascii="Salesforce Sans" w:hAnsi="Salesforce Sans"/>
          <w:color w:val="000000" w:themeColor="text1"/>
          <w:szCs w:val="22"/>
        </w:rPr>
        <w:t>.</w:t>
      </w:r>
    </w:p>
    <w:p w14:paraId="558B5192" w14:textId="006E0284"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K</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Choose to automatically add the field to the page layout and click </w:t>
      </w:r>
      <w:r w:rsidRPr="008066E6">
        <w:rPr>
          <w:rStyle w:val="ClickOrSelect"/>
          <w:rFonts w:ascii="Salesforce Sans" w:hAnsi="Salesforce Sans"/>
          <w:color w:val="000000" w:themeColor="text1"/>
          <w:szCs w:val="22"/>
        </w:rPr>
        <w:t>Save</w:t>
      </w:r>
      <w:r w:rsidRPr="008066E6">
        <w:rPr>
          <w:rFonts w:ascii="Salesforce Sans" w:hAnsi="Salesforce Sans"/>
          <w:color w:val="000000" w:themeColor="text1"/>
          <w:szCs w:val="22"/>
        </w:rPr>
        <w:t>.</w:t>
      </w:r>
    </w:p>
    <w:p w14:paraId="5CC52BFF" w14:textId="6F99407E"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L</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Close the Custom Object </w:t>
      </w:r>
      <w:r w:rsidR="00040182" w:rsidRPr="008066E6">
        <w:rPr>
          <w:rFonts w:ascii="Salesforce Sans" w:hAnsi="Salesforce Sans"/>
          <w:color w:val="000000" w:themeColor="text1"/>
          <w:szCs w:val="22"/>
        </w:rPr>
        <w:t xml:space="preserve">browser </w:t>
      </w:r>
      <w:r w:rsidRPr="008066E6">
        <w:rPr>
          <w:rFonts w:ascii="Salesforce Sans" w:hAnsi="Salesforce Sans"/>
          <w:color w:val="000000" w:themeColor="text1"/>
          <w:szCs w:val="22"/>
        </w:rPr>
        <w:t>tab.</w:t>
      </w:r>
    </w:p>
    <w:p w14:paraId="1335CD4D" w14:textId="530BBFEB"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M</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Refresh the </w:t>
      </w:r>
      <w:r w:rsidR="00F02638" w:rsidRPr="008066E6">
        <w:rPr>
          <w:rFonts w:ascii="Salesforce Sans" w:hAnsi="Salesforce Sans"/>
          <w:color w:val="000000" w:themeColor="text1"/>
          <w:szCs w:val="22"/>
        </w:rPr>
        <w:t xml:space="preserve">Schema Builder </w:t>
      </w:r>
      <w:r w:rsidRPr="008066E6">
        <w:rPr>
          <w:rFonts w:ascii="Salesforce Sans" w:hAnsi="Salesforce Sans"/>
          <w:color w:val="000000" w:themeColor="text1"/>
          <w:szCs w:val="22"/>
        </w:rPr>
        <w:t>browser tab to see the new fields.</w:t>
      </w:r>
    </w:p>
    <w:p w14:paraId="1211B986" w14:textId="77777777" w:rsidR="00C078AC" w:rsidRPr="008066E6" w:rsidRDefault="00C078AC" w:rsidP="008066E6">
      <w:pPr>
        <w:pStyle w:val="Heading3"/>
        <w:spacing w:before="120"/>
        <w:ind w:left="720"/>
        <w:contextualSpacing w:val="0"/>
        <w:rPr>
          <w:rFonts w:ascii="Salesforce Sans" w:hAnsi="Salesforce Sans" w:cs="Arial"/>
          <w:color w:val="000000" w:themeColor="text1"/>
          <w:szCs w:val="22"/>
        </w:rPr>
      </w:pPr>
      <w:r w:rsidRPr="008066E6">
        <w:rPr>
          <w:rFonts w:ascii="Salesforce Sans" w:hAnsi="Salesforce Sans" w:cs="Arial"/>
          <w:color w:val="000000" w:themeColor="text1"/>
          <w:szCs w:val="22"/>
        </w:rPr>
        <w:tab/>
        <w:t>What are the differences between creating a field using the Setup menu and creating a field using Schema Builder?</w:t>
      </w:r>
    </w:p>
    <w:p w14:paraId="4D070625" w14:textId="77777777" w:rsidR="00C078AC" w:rsidRPr="008066E6" w:rsidRDefault="00C078AC" w:rsidP="008066E6">
      <w:pPr>
        <w:pStyle w:val="MultipleLines"/>
        <w:spacing w:before="120" w:after="120"/>
        <w:ind w:left="720"/>
        <w:rPr>
          <w:rFonts w:ascii="Salesforce Sans" w:hAnsi="Salesforce Sans"/>
          <w:color w:val="000000" w:themeColor="text1"/>
          <w:sz w:val="22"/>
          <w:szCs w:val="22"/>
        </w:rPr>
      </w:pPr>
    </w:p>
    <w:p w14:paraId="2183A9B0" w14:textId="77777777" w:rsidR="00C078AC" w:rsidRPr="008066E6" w:rsidRDefault="00C078AC" w:rsidP="008066E6">
      <w:pPr>
        <w:pStyle w:val="MultipleLines"/>
        <w:spacing w:before="120" w:after="120"/>
        <w:ind w:left="720"/>
        <w:rPr>
          <w:rFonts w:ascii="Salesforce Sans" w:hAnsi="Salesforce Sans"/>
          <w:color w:val="000000" w:themeColor="text1"/>
          <w:sz w:val="22"/>
          <w:szCs w:val="22"/>
        </w:rPr>
      </w:pPr>
    </w:p>
    <w:p w14:paraId="53117C29" w14:textId="77777777" w:rsidR="00C078AC" w:rsidRPr="008066E6" w:rsidRDefault="00C078AC" w:rsidP="008066E6">
      <w:pP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br w:type="page"/>
      </w:r>
    </w:p>
    <w:p w14:paraId="60D505B6" w14:textId="77777777" w:rsidR="00C078AC" w:rsidRPr="00EC1234" w:rsidRDefault="00C078AC" w:rsidP="00FF66AE">
      <w:pPr>
        <w:pStyle w:val="ExerciseTitle"/>
      </w:pPr>
      <w:bookmarkStart w:id="13" w:name="_Toc423229049"/>
      <w:bookmarkStart w:id="14" w:name="_Toc427165740"/>
      <w:bookmarkStart w:id="15" w:name="_Toc514686396"/>
      <w:r w:rsidRPr="00EC1234">
        <w:lastRenderedPageBreak/>
        <w:t>2-3: Create Relationship Fields</w:t>
      </w:r>
      <w:bookmarkEnd w:id="13"/>
      <w:bookmarkEnd w:id="14"/>
      <w:bookmarkEnd w:id="15"/>
      <w:r w:rsidR="00BA1F43" w:rsidRPr="00EC1234">
        <w:br/>
      </w:r>
    </w:p>
    <w:p w14:paraId="674908A2" w14:textId="77777777" w:rsidR="00C078AC" w:rsidRPr="008066E6" w:rsidRDefault="00C078AC" w:rsidP="008066E6">
      <w:pPr>
        <w:pStyle w:val="GoalTskTimeInst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Goal:</w:t>
      </w:r>
    </w:p>
    <w:p w14:paraId="77DD0FCE" w14:textId="77777777" w:rsidR="00C078AC" w:rsidRPr="008066E6" w:rsidRDefault="00C078AC" w:rsidP="008066E6">
      <w:pP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Relate the Customer Stories object to the Account and Contact objects.</w:t>
      </w:r>
    </w:p>
    <w:p w14:paraId="76B453AF" w14:textId="77777777" w:rsidR="00C078AC" w:rsidRPr="008066E6" w:rsidRDefault="00C078AC" w:rsidP="008066E6">
      <w:pPr>
        <w:spacing w:before="120" w:after="120"/>
        <w:rPr>
          <w:rFonts w:ascii="Salesforce Sans" w:hAnsi="Salesforce Sans"/>
          <w:color w:val="000000" w:themeColor="text1"/>
          <w:sz w:val="22"/>
          <w:szCs w:val="22"/>
        </w:rPr>
      </w:pPr>
    </w:p>
    <w:p w14:paraId="7EFB5888" w14:textId="77777777" w:rsidR="00C078AC" w:rsidRPr="008066E6" w:rsidRDefault="00C078AC" w:rsidP="008066E6">
      <w:pPr>
        <w:pStyle w:val="GoalTskTimeInst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Tasks:</w:t>
      </w:r>
    </w:p>
    <w:p w14:paraId="0B805245" w14:textId="1F50D71E"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 Arabic \r 1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1</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Create a Master-Detail relationship field and add a filter to limit the records available to users.</w:t>
      </w:r>
    </w:p>
    <w:p w14:paraId="54E0D417" w14:textId="1F05EC55"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\n \* Arabic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2</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Create a Lookup relationship field and view the lookup options.</w:t>
      </w:r>
    </w:p>
    <w:p w14:paraId="50356AF1" w14:textId="3E745029"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\n \* Arabic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3</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Add the Customer Stories related list to the account page layout.</w:t>
      </w:r>
    </w:p>
    <w:p w14:paraId="2C5491AB" w14:textId="78ADD854"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\n \* Arabic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4</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Create a customer story record to verify the object was configured properly.</w:t>
      </w:r>
    </w:p>
    <w:p w14:paraId="43651919" w14:textId="77777777" w:rsidR="00C078AC" w:rsidRPr="008066E6" w:rsidRDefault="00C078AC" w:rsidP="008066E6">
      <w:pPr>
        <w:pStyle w:val="Heading1"/>
        <w:spacing w:before="120"/>
        <w:contextualSpacing w:val="0"/>
        <w:rPr>
          <w:rFonts w:ascii="Salesforce Sans" w:hAnsi="Salesforce Sans"/>
          <w:color w:val="000000" w:themeColor="text1"/>
          <w:szCs w:val="22"/>
        </w:rPr>
      </w:pPr>
    </w:p>
    <w:p w14:paraId="1880B4F8" w14:textId="77777777" w:rsidR="00C078AC" w:rsidRPr="008066E6" w:rsidRDefault="00C078AC" w:rsidP="008066E6">
      <w:pPr>
        <w:pStyle w:val="GoalTskTimeInst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Time:</w:t>
      </w:r>
    </w:p>
    <w:p w14:paraId="1CAB3C41" w14:textId="77777777" w:rsidR="00C078AC" w:rsidRPr="008066E6" w:rsidRDefault="00C078AC" w:rsidP="008066E6">
      <w:pP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 xml:space="preserve">20 minutes </w:t>
      </w:r>
    </w:p>
    <w:p w14:paraId="703338E4" w14:textId="77777777" w:rsidR="00C078AC" w:rsidRPr="008066E6" w:rsidRDefault="00C078AC" w:rsidP="008066E6">
      <w:pPr>
        <w:pStyle w:val="SingleLine"/>
        <w:spacing w:before="120" w:after="120"/>
        <w:rPr>
          <w:rFonts w:ascii="Salesforce Sans" w:hAnsi="Salesforce Sans"/>
          <w:color w:val="000000" w:themeColor="text1"/>
          <w:sz w:val="22"/>
          <w:szCs w:val="22"/>
        </w:rPr>
      </w:pPr>
    </w:p>
    <w:p w14:paraId="781A7444" w14:textId="77777777" w:rsidR="00C078AC" w:rsidRPr="008066E6" w:rsidRDefault="00C078AC" w:rsidP="008066E6">
      <w:pPr>
        <w:pStyle w:val="GoalTskTimeInstr"/>
        <w:spacing w:before="120" w:after="120"/>
        <w:rPr>
          <w:rFonts w:ascii="Salesforce Sans" w:hAnsi="Salesforce Sans"/>
          <w:color w:val="000000" w:themeColor="text1"/>
          <w:sz w:val="22"/>
          <w:szCs w:val="22"/>
        </w:rPr>
      </w:pPr>
      <w:r w:rsidRPr="008066E6">
        <w:rPr>
          <w:rFonts w:ascii="Salesforce Sans" w:hAnsi="Salesforce Sans"/>
          <w:color w:val="000000" w:themeColor="text1"/>
          <w:sz w:val="22"/>
          <w:szCs w:val="22"/>
        </w:rPr>
        <w:t>Instructions:</w:t>
      </w:r>
    </w:p>
    <w:p w14:paraId="29EB5535" w14:textId="21C94F7E"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 Arabic \r 1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1</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Create a Master-Detail relationship field and add a filter to limit the records available to users.</w:t>
      </w:r>
    </w:p>
    <w:p w14:paraId="3E47452B" w14:textId="77777777" w:rsidR="00705A4F"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\r 1\*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A</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705A4F" w:rsidRPr="008066E6">
        <w:rPr>
          <w:rFonts w:ascii="Salesforce Sans" w:hAnsi="Salesforce Sans"/>
          <w:color w:val="000000" w:themeColor="text1"/>
          <w:szCs w:val="22"/>
        </w:rPr>
        <w:t xml:space="preserve">Click </w:t>
      </w:r>
      <w:r w:rsidR="00705A4F" w:rsidRPr="008066E6">
        <w:rPr>
          <w:rFonts w:ascii="Salesforce Sans" w:hAnsi="Salesforce Sans"/>
          <w:szCs w:val="22"/>
        </w:rPr>
        <w:fldChar w:fldCharType="begin"/>
      </w:r>
      <w:r w:rsidR="00705A4F" w:rsidRPr="008066E6">
        <w:rPr>
          <w:rFonts w:ascii="Salesforce Sans" w:hAnsi="Salesforce Sans"/>
          <w:szCs w:val="22"/>
        </w:rPr>
        <w:instrText xml:space="preserve"> INCLUDEPICTURE "https://resources.help.salesforce.com/images/02e863126fef084a82dc1f96dea047ff.png" \* MERGEFORMATINET </w:instrText>
      </w:r>
      <w:r w:rsidR="00705A4F" w:rsidRPr="008066E6">
        <w:rPr>
          <w:rFonts w:ascii="Salesforce Sans" w:hAnsi="Salesforce Sans"/>
          <w:szCs w:val="22"/>
        </w:rPr>
        <w:fldChar w:fldCharType="separate"/>
      </w:r>
      <w:r w:rsidR="00705A4F" w:rsidRPr="008066E6">
        <w:rPr>
          <w:rFonts w:ascii="Salesforce Sans" w:hAnsi="Salesforce Sans"/>
          <w:noProof/>
          <w:szCs w:val="22"/>
        </w:rPr>
        <w:drawing>
          <wp:inline distT="0" distB="0" distL="0" distR="0" wp14:anchorId="4F355365" wp14:editId="4BCD1C30">
            <wp:extent cx="130775" cy="144869"/>
            <wp:effectExtent l="0" t="0" r="0" b="0"/>
            <wp:docPr id="10" name="Picture 10"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00705A4F" w:rsidRPr="008066E6">
        <w:rPr>
          <w:rFonts w:ascii="Salesforce Sans" w:hAnsi="Salesforce Sans"/>
          <w:szCs w:val="22"/>
        </w:rPr>
        <w:fldChar w:fldCharType="end"/>
      </w:r>
      <w:r w:rsidR="00705A4F" w:rsidRPr="008066E6">
        <w:rPr>
          <w:rFonts w:ascii="Salesforce Sans" w:hAnsi="Salesforce Sans"/>
          <w:szCs w:val="22"/>
        </w:rPr>
        <w:t xml:space="preserve"> | </w:t>
      </w:r>
      <w:r w:rsidR="00705A4F" w:rsidRPr="00EC1234">
        <w:rPr>
          <w:rStyle w:val="ClickPaths"/>
          <w:color w:val="000000" w:themeColor="text1"/>
          <w:szCs w:val="22"/>
        </w:rPr>
        <w:t>Setup.</w:t>
      </w:r>
    </w:p>
    <w:p w14:paraId="177E0677" w14:textId="14A238F1" w:rsidR="00C078AC" w:rsidRPr="008066E6" w:rsidRDefault="00C078AC" w:rsidP="008066E6">
      <w:pPr>
        <w:pStyle w:val="Heading2"/>
        <w:spacing w:before="120"/>
        <w:contextualSpacing w:val="0"/>
        <w:rPr>
          <w:rStyle w:val="ClickOrSelect"/>
          <w:rFonts w:ascii="Salesforce Sans" w:eastAsia="Calibri"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B</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Type </w:t>
      </w:r>
      <w:r w:rsidRPr="008066E6">
        <w:rPr>
          <w:rStyle w:val="EnterOrType"/>
        </w:rPr>
        <w:t>schema</w:t>
      </w:r>
      <w:r w:rsidRPr="008066E6">
        <w:rPr>
          <w:rFonts w:ascii="Salesforce Sans" w:hAnsi="Salesforce Sans"/>
          <w:color w:val="000000" w:themeColor="text1"/>
          <w:szCs w:val="22"/>
        </w:rPr>
        <w:t xml:space="preserve"> in the Quick Find textbox.</w:t>
      </w:r>
    </w:p>
    <w:p w14:paraId="58CACED5" w14:textId="2524A219" w:rsidR="00C078AC" w:rsidRPr="008066E6" w:rsidRDefault="00C078AC" w:rsidP="008066E6">
      <w:pPr>
        <w:pStyle w:val="Heading2"/>
        <w:spacing w:before="120"/>
        <w:contextualSpacing w:val="0"/>
        <w:rPr>
          <w:rFonts w:ascii="Salesforce Sans" w:hAnsi="Salesforce Sans"/>
          <w:b/>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C</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Schema Builder</w:t>
      </w:r>
      <w:r w:rsidRPr="008066E6">
        <w:rPr>
          <w:rFonts w:ascii="Salesforce Sans" w:hAnsi="Salesforce Sans"/>
          <w:color w:val="000000" w:themeColor="text1"/>
          <w:szCs w:val="22"/>
        </w:rPr>
        <w:t xml:space="preserve"> under </w:t>
      </w:r>
      <w:r w:rsidR="00E360F8" w:rsidRPr="008066E6">
        <w:rPr>
          <w:rFonts w:ascii="Salesforce Sans" w:hAnsi="Salesforce Sans"/>
          <w:color w:val="000000" w:themeColor="text1"/>
          <w:szCs w:val="22"/>
        </w:rPr>
        <w:t>Objects and Fields</w:t>
      </w:r>
      <w:r w:rsidRPr="008066E6">
        <w:rPr>
          <w:rFonts w:ascii="Salesforce Sans" w:hAnsi="Salesforce Sans"/>
          <w:color w:val="000000" w:themeColor="text1"/>
          <w:szCs w:val="22"/>
        </w:rPr>
        <w:t>.</w:t>
      </w:r>
    </w:p>
    <w:p w14:paraId="1199F7C1" w14:textId="77777777" w:rsidR="00F34128"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D</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From the Elements tab, drag and drop </w:t>
      </w:r>
      <w:r w:rsidRPr="008066E6">
        <w:rPr>
          <w:rStyle w:val="ClickOrSelect"/>
          <w:rFonts w:ascii="Salesforce Sans" w:hAnsi="Salesforce Sans"/>
          <w:color w:val="000000" w:themeColor="text1"/>
          <w:szCs w:val="22"/>
        </w:rPr>
        <w:t>Master-Detail</w:t>
      </w:r>
      <w:r w:rsidRPr="008066E6">
        <w:rPr>
          <w:rFonts w:ascii="Salesforce Sans" w:hAnsi="Salesforce Sans"/>
          <w:color w:val="000000" w:themeColor="text1"/>
          <w:szCs w:val="22"/>
        </w:rPr>
        <w:t xml:space="preserve"> onto the Customer Story object</w:t>
      </w:r>
      <w:r w:rsidR="00F34128" w:rsidRPr="008066E6">
        <w:rPr>
          <w:rFonts w:ascii="Salesforce Sans" w:hAnsi="Salesforce Sans"/>
          <w:color w:val="000000" w:themeColor="text1"/>
          <w:szCs w:val="22"/>
        </w:rPr>
        <w:t>.</w:t>
      </w:r>
    </w:p>
    <w:p w14:paraId="447DD2C8" w14:textId="3E8F03B7" w:rsidR="00C078AC" w:rsidRPr="008066E6" w:rsidRDefault="00F34128"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t>E.</w:t>
      </w:r>
      <w:r w:rsidRPr="008066E6">
        <w:rPr>
          <w:rFonts w:ascii="Salesforce Sans" w:hAnsi="Salesforce Sans"/>
          <w:color w:val="000000" w:themeColor="text1"/>
          <w:szCs w:val="22"/>
        </w:rPr>
        <w:tab/>
        <w:t xml:space="preserve">Enter </w:t>
      </w:r>
      <w:r w:rsidR="00597935" w:rsidRPr="008066E6">
        <w:rPr>
          <w:rFonts w:ascii="Salesforce Sans" w:hAnsi="Salesforce Sans"/>
          <w:color w:val="000000" w:themeColor="text1"/>
          <w:szCs w:val="22"/>
        </w:rPr>
        <w:t>the following information</w:t>
      </w:r>
      <w:r w:rsidRPr="008066E6">
        <w:rPr>
          <w:rFonts w:ascii="Salesforce Sans" w:hAnsi="Salesforce Sans"/>
          <w:color w:val="000000" w:themeColor="text1"/>
          <w:szCs w:val="22"/>
        </w:rPr>
        <w:t>:</w:t>
      </w:r>
    </w:p>
    <w:tbl>
      <w:tblPr>
        <w:tblStyle w:val="TableGrid"/>
        <w:tblW w:w="0" w:type="auto"/>
        <w:tblInd w:w="792" w:type="dxa"/>
        <w:tblLook w:val="04A0" w:firstRow="1" w:lastRow="0" w:firstColumn="1" w:lastColumn="0" w:noHBand="0" w:noVBand="1"/>
      </w:tblPr>
      <w:tblGrid>
        <w:gridCol w:w="3012"/>
        <w:gridCol w:w="5546"/>
      </w:tblGrid>
      <w:tr w:rsidR="00C078AC" w:rsidRPr="00CC7372" w14:paraId="12209857" w14:textId="77777777" w:rsidTr="003A04EB">
        <w:tc>
          <w:tcPr>
            <w:tcW w:w="3060" w:type="dxa"/>
          </w:tcPr>
          <w:p w14:paraId="2A0C1681" w14:textId="0F8E6BDC"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Field Label</w:t>
            </w:r>
          </w:p>
        </w:tc>
        <w:tc>
          <w:tcPr>
            <w:tcW w:w="5652" w:type="dxa"/>
          </w:tcPr>
          <w:p w14:paraId="2CC81028" w14:textId="77777777" w:rsidR="00C078AC" w:rsidRPr="008066E6" w:rsidRDefault="00C078AC" w:rsidP="008066E6">
            <w:pPr>
              <w:spacing w:before="80" w:after="80"/>
              <w:rPr>
                <w:rStyle w:val="EnterOrType"/>
              </w:rPr>
            </w:pPr>
            <w:r w:rsidRPr="008066E6">
              <w:rPr>
                <w:rStyle w:val="EnterOrType"/>
              </w:rPr>
              <w:t>Account</w:t>
            </w:r>
          </w:p>
        </w:tc>
      </w:tr>
      <w:tr w:rsidR="00C078AC" w:rsidRPr="00CC7372" w14:paraId="2CDCB211" w14:textId="77777777" w:rsidTr="003A04EB">
        <w:tc>
          <w:tcPr>
            <w:tcW w:w="3060" w:type="dxa"/>
          </w:tcPr>
          <w:p w14:paraId="0780F1DD" w14:textId="65CC8B5F"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Field Name</w:t>
            </w:r>
          </w:p>
        </w:tc>
        <w:tc>
          <w:tcPr>
            <w:tcW w:w="5652" w:type="dxa"/>
          </w:tcPr>
          <w:p w14:paraId="78CB5DDC" w14:textId="77777777" w:rsidR="00C078AC" w:rsidRPr="008066E6" w:rsidRDefault="00C078AC" w:rsidP="008066E6">
            <w:pPr>
              <w:spacing w:before="80" w:after="80"/>
              <w:rPr>
                <w:rStyle w:val="EnterOrType"/>
              </w:rPr>
            </w:pPr>
            <w:r w:rsidRPr="008066E6">
              <w:rPr>
                <w:rStyle w:val="EnterOrType"/>
              </w:rPr>
              <w:t>Account</w:t>
            </w:r>
          </w:p>
        </w:tc>
      </w:tr>
      <w:tr w:rsidR="00C078AC" w:rsidRPr="00CC7372" w14:paraId="205FDC41" w14:textId="77777777" w:rsidTr="003A04EB">
        <w:tc>
          <w:tcPr>
            <w:tcW w:w="3060" w:type="dxa"/>
          </w:tcPr>
          <w:p w14:paraId="29A7F471" w14:textId="730B9B0B"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Description</w:t>
            </w:r>
          </w:p>
        </w:tc>
        <w:tc>
          <w:tcPr>
            <w:tcW w:w="5652" w:type="dxa"/>
          </w:tcPr>
          <w:p w14:paraId="2B596AB8" w14:textId="62B8109A" w:rsidR="00C078AC" w:rsidRPr="008066E6" w:rsidRDefault="000D7028" w:rsidP="008066E6">
            <w:pPr>
              <w:spacing w:before="80" w:after="80"/>
              <w:rPr>
                <w:rStyle w:val="EnterOrType"/>
              </w:rPr>
            </w:pPr>
            <w:r w:rsidRPr="008066E6">
              <w:rPr>
                <w:rStyle w:val="EnterOrType"/>
              </w:rPr>
              <w:t>The</w:t>
            </w:r>
            <w:r w:rsidR="00C078AC" w:rsidRPr="008066E6">
              <w:rPr>
                <w:rStyle w:val="EnterOrType"/>
              </w:rPr>
              <w:t xml:space="preserve"> Account</w:t>
            </w:r>
            <w:r w:rsidRPr="008066E6">
              <w:rPr>
                <w:rStyle w:val="EnterOrType"/>
              </w:rPr>
              <w:t xml:space="preserve"> whose success story this is.</w:t>
            </w:r>
          </w:p>
        </w:tc>
      </w:tr>
      <w:tr w:rsidR="00C078AC" w:rsidRPr="00CC7372" w14:paraId="2D6D8B24" w14:textId="77777777" w:rsidTr="003A04EB">
        <w:tc>
          <w:tcPr>
            <w:tcW w:w="3060" w:type="dxa"/>
          </w:tcPr>
          <w:p w14:paraId="18916110" w14:textId="1F47E58A"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Help Text</w:t>
            </w:r>
          </w:p>
        </w:tc>
        <w:tc>
          <w:tcPr>
            <w:tcW w:w="5652" w:type="dxa"/>
          </w:tcPr>
          <w:p w14:paraId="1C45662D" w14:textId="77777777" w:rsidR="00C078AC" w:rsidRPr="008066E6" w:rsidRDefault="00C078AC" w:rsidP="008066E6">
            <w:pPr>
              <w:spacing w:before="80" w:after="80"/>
              <w:rPr>
                <w:rStyle w:val="EnterOrType"/>
                <w:rFonts w:ascii="Salesforce Sans" w:hAnsi="Salesforce Sans"/>
              </w:rPr>
            </w:pPr>
            <w:r w:rsidRPr="008066E6">
              <w:rPr>
                <w:rStyle w:val="EnterOrType"/>
                <w:rFonts w:ascii="Salesforce Sans" w:hAnsi="Salesforce Sans"/>
              </w:rPr>
              <w:t>Leave blank</w:t>
            </w:r>
          </w:p>
        </w:tc>
      </w:tr>
      <w:tr w:rsidR="00C078AC" w:rsidRPr="00CC7372" w14:paraId="7619E156" w14:textId="77777777" w:rsidTr="003A04EB">
        <w:tc>
          <w:tcPr>
            <w:tcW w:w="3060" w:type="dxa"/>
          </w:tcPr>
          <w:p w14:paraId="5E7F9FCB" w14:textId="243DB261"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Related To</w:t>
            </w:r>
          </w:p>
        </w:tc>
        <w:tc>
          <w:tcPr>
            <w:tcW w:w="5652" w:type="dxa"/>
          </w:tcPr>
          <w:p w14:paraId="61222608" w14:textId="77777777" w:rsidR="00C078AC" w:rsidRPr="008066E6" w:rsidRDefault="00C078AC" w:rsidP="008066E6">
            <w:pPr>
              <w:spacing w:before="80" w:after="80"/>
              <w:rPr>
                <w:rStyle w:val="EnterOrType"/>
              </w:rPr>
            </w:pPr>
            <w:r w:rsidRPr="008066E6">
              <w:rPr>
                <w:rStyle w:val="EnterOrType"/>
              </w:rPr>
              <w:t>Account</w:t>
            </w:r>
          </w:p>
        </w:tc>
      </w:tr>
      <w:tr w:rsidR="00C078AC" w:rsidRPr="00CC7372" w14:paraId="39420AEB" w14:textId="77777777" w:rsidTr="003A04EB">
        <w:tc>
          <w:tcPr>
            <w:tcW w:w="3060" w:type="dxa"/>
          </w:tcPr>
          <w:p w14:paraId="59E697AD" w14:textId="6DF10582"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lastRenderedPageBreak/>
              <w:t>Child Relationship Name</w:t>
            </w:r>
          </w:p>
        </w:tc>
        <w:tc>
          <w:tcPr>
            <w:tcW w:w="5652" w:type="dxa"/>
          </w:tcPr>
          <w:p w14:paraId="7E55B65D" w14:textId="77777777" w:rsidR="00C078AC" w:rsidRPr="008066E6" w:rsidRDefault="00C078AC" w:rsidP="008066E6">
            <w:pPr>
              <w:spacing w:before="80" w:after="80"/>
              <w:rPr>
                <w:rStyle w:val="EnterOrType"/>
              </w:rPr>
            </w:pPr>
            <w:proofErr w:type="spellStart"/>
            <w:r w:rsidRPr="008066E6">
              <w:rPr>
                <w:rStyle w:val="EnterOrType"/>
              </w:rPr>
              <w:t>Customer_Stories</w:t>
            </w:r>
            <w:proofErr w:type="spellEnd"/>
          </w:p>
        </w:tc>
      </w:tr>
      <w:tr w:rsidR="00C078AC" w:rsidRPr="00CC7372" w14:paraId="48402502" w14:textId="77777777" w:rsidTr="003A04EB">
        <w:tc>
          <w:tcPr>
            <w:tcW w:w="3060" w:type="dxa"/>
          </w:tcPr>
          <w:p w14:paraId="35A99A09" w14:textId="526D3700"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Sharing Setting</w:t>
            </w:r>
          </w:p>
        </w:tc>
        <w:tc>
          <w:tcPr>
            <w:tcW w:w="5652" w:type="dxa"/>
          </w:tcPr>
          <w:p w14:paraId="46871BBE" w14:textId="77777777" w:rsidR="00C078AC" w:rsidRPr="008066E6" w:rsidRDefault="00C078AC" w:rsidP="008066E6">
            <w:pPr>
              <w:spacing w:before="80" w:after="80"/>
              <w:rPr>
                <w:rStyle w:val="ClickOrSelect"/>
                <w:rFonts w:ascii="Salesforce Sans" w:hAnsi="Salesforce Sans"/>
                <w:color w:val="000000" w:themeColor="text1"/>
                <w:szCs w:val="22"/>
              </w:rPr>
            </w:pPr>
            <w:r w:rsidRPr="008066E6">
              <w:rPr>
                <w:rStyle w:val="ClickOrSelect"/>
                <w:rFonts w:ascii="Salesforce Sans" w:hAnsi="Salesforce Sans"/>
                <w:color w:val="000000" w:themeColor="text1"/>
                <w:szCs w:val="22"/>
              </w:rPr>
              <w:t>Read/Write: Allows users with at least Read/Write access to the Master record to create, edit, or delete related Detail records.</w:t>
            </w:r>
          </w:p>
        </w:tc>
      </w:tr>
      <w:tr w:rsidR="00C078AC" w:rsidRPr="00CC7372" w14:paraId="298EB56F" w14:textId="77777777" w:rsidTr="003A04EB">
        <w:tc>
          <w:tcPr>
            <w:tcW w:w="3060" w:type="dxa"/>
          </w:tcPr>
          <w:p w14:paraId="5FD8A786" w14:textId="42E3CEB2"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Related List Label</w:t>
            </w:r>
          </w:p>
        </w:tc>
        <w:tc>
          <w:tcPr>
            <w:tcW w:w="5652" w:type="dxa"/>
          </w:tcPr>
          <w:p w14:paraId="159FABCE" w14:textId="77777777" w:rsidR="00C078AC" w:rsidRPr="008066E6" w:rsidRDefault="00C078AC" w:rsidP="008066E6">
            <w:pPr>
              <w:spacing w:before="80" w:after="80"/>
              <w:rPr>
                <w:rStyle w:val="EnterOrType"/>
              </w:rPr>
            </w:pPr>
            <w:r w:rsidRPr="008066E6">
              <w:rPr>
                <w:rStyle w:val="EnterOrType"/>
              </w:rPr>
              <w:t>Customer Stories</w:t>
            </w:r>
          </w:p>
        </w:tc>
      </w:tr>
      <w:tr w:rsidR="00C078AC" w:rsidRPr="00CC7372" w14:paraId="3AD26D51" w14:textId="77777777" w:rsidTr="003A04EB">
        <w:tc>
          <w:tcPr>
            <w:tcW w:w="3060" w:type="dxa"/>
          </w:tcPr>
          <w:p w14:paraId="62D3349F" w14:textId="387D5862" w:rsidR="00C078AC" w:rsidRPr="008066E6" w:rsidRDefault="00C078AC" w:rsidP="008066E6">
            <w:pPr>
              <w:spacing w:before="80" w:after="80"/>
              <w:rPr>
                <w:rFonts w:ascii="Salesforce Sans" w:hAnsi="Salesforce Sans"/>
                <w:color w:val="000000" w:themeColor="text1"/>
                <w:sz w:val="22"/>
                <w:szCs w:val="22"/>
              </w:rPr>
            </w:pPr>
            <w:proofErr w:type="spellStart"/>
            <w:r w:rsidRPr="008066E6">
              <w:rPr>
                <w:rFonts w:ascii="Salesforce Sans" w:hAnsi="Salesforce Sans"/>
                <w:color w:val="000000" w:themeColor="text1"/>
                <w:sz w:val="22"/>
                <w:szCs w:val="22"/>
              </w:rPr>
              <w:t>Reparentable</w:t>
            </w:r>
            <w:proofErr w:type="spellEnd"/>
            <w:r w:rsidRPr="008066E6">
              <w:rPr>
                <w:rFonts w:ascii="Salesforce Sans" w:hAnsi="Salesforce Sans"/>
                <w:color w:val="000000" w:themeColor="text1"/>
                <w:sz w:val="22"/>
                <w:szCs w:val="22"/>
              </w:rPr>
              <w:t xml:space="preserve"> Master Detail</w:t>
            </w:r>
          </w:p>
        </w:tc>
        <w:tc>
          <w:tcPr>
            <w:tcW w:w="5652" w:type="dxa"/>
          </w:tcPr>
          <w:p w14:paraId="5B9694AC" w14:textId="77777777" w:rsidR="00C078AC" w:rsidRPr="008066E6" w:rsidRDefault="00C078AC" w:rsidP="008066E6">
            <w:pPr>
              <w:spacing w:before="80" w:after="80"/>
              <w:rPr>
                <w:rFonts w:ascii="Salesforce Sans" w:hAnsi="Salesforce Sans"/>
                <w:color w:val="000000" w:themeColor="text1"/>
                <w:sz w:val="22"/>
                <w:szCs w:val="22"/>
              </w:rPr>
            </w:pPr>
            <w:r w:rsidRPr="008066E6">
              <w:rPr>
                <w:rStyle w:val="ClickOrSelect"/>
                <w:rFonts w:ascii="Salesforce Sans" w:hAnsi="Salesforce Sans"/>
                <w:color w:val="000000" w:themeColor="text1"/>
                <w:szCs w:val="22"/>
              </w:rPr>
              <w:t>Deselect</w:t>
            </w:r>
          </w:p>
        </w:tc>
      </w:tr>
    </w:tbl>
    <w:p w14:paraId="03053BED" w14:textId="69837CB7"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F</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Save</w:t>
      </w:r>
      <w:r w:rsidRPr="008066E6">
        <w:rPr>
          <w:rFonts w:ascii="Salesforce Sans" w:hAnsi="Salesforce Sans"/>
          <w:color w:val="000000" w:themeColor="text1"/>
          <w:szCs w:val="22"/>
        </w:rPr>
        <w:t>.</w:t>
      </w:r>
    </w:p>
    <w:p w14:paraId="7AD8A18D" w14:textId="15ABAB2D"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G</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Hover over the Account field, right</w:t>
      </w:r>
      <w:r w:rsidR="00EF6DBA">
        <w:rPr>
          <w:rFonts w:ascii="Salesforce Sans" w:hAnsi="Salesforce Sans"/>
          <w:color w:val="000000" w:themeColor="text1"/>
          <w:szCs w:val="22"/>
        </w:rPr>
        <w:t>-</w:t>
      </w:r>
      <w:r w:rsidRPr="008066E6">
        <w:rPr>
          <w:rFonts w:ascii="Salesforce Sans" w:hAnsi="Salesforce Sans"/>
          <w:color w:val="000000" w:themeColor="text1"/>
          <w:szCs w:val="22"/>
        </w:rPr>
        <w:t xml:space="preserve">click, </w:t>
      </w:r>
      <w:r w:rsidR="00A92AE4" w:rsidRPr="008066E6">
        <w:rPr>
          <w:rFonts w:ascii="Salesforce Sans" w:hAnsi="Salesforce Sans"/>
          <w:color w:val="000000" w:themeColor="text1"/>
          <w:szCs w:val="22"/>
        </w:rPr>
        <w:t>then click</w:t>
      </w:r>
      <w:r w:rsidRPr="008066E6">
        <w:rPr>
          <w:rFonts w:ascii="Salesforce Sans" w:hAnsi="Salesforce Sans"/>
          <w:color w:val="000000" w:themeColor="text1"/>
          <w:szCs w:val="22"/>
        </w:rPr>
        <w:t xml:space="preserve"> </w:t>
      </w:r>
      <w:r w:rsidRPr="008066E6">
        <w:rPr>
          <w:rStyle w:val="ClickOrSelect"/>
          <w:rFonts w:ascii="Salesforce Sans" w:hAnsi="Salesforce Sans"/>
          <w:color w:val="000000" w:themeColor="text1"/>
          <w:szCs w:val="22"/>
        </w:rPr>
        <w:t>View Field in New Window</w:t>
      </w:r>
      <w:r w:rsidRPr="008066E6">
        <w:rPr>
          <w:rFonts w:ascii="Salesforce Sans" w:hAnsi="Salesforce Sans"/>
          <w:color w:val="000000" w:themeColor="text1"/>
          <w:szCs w:val="22"/>
        </w:rPr>
        <w:t>.</w:t>
      </w:r>
    </w:p>
    <w:p w14:paraId="63BA8FBD" w14:textId="0372FD0A"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H</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Edit</w:t>
      </w:r>
      <w:r w:rsidRPr="008066E6">
        <w:rPr>
          <w:rFonts w:ascii="Salesforce Sans" w:hAnsi="Salesforce Sans"/>
          <w:color w:val="000000" w:themeColor="text1"/>
          <w:szCs w:val="22"/>
        </w:rPr>
        <w:t>.</w:t>
      </w:r>
    </w:p>
    <w:p w14:paraId="07293DA0" w14:textId="74C99858"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I</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Show Filter Settings</w:t>
      </w:r>
      <w:r w:rsidRPr="008066E6">
        <w:rPr>
          <w:rFonts w:ascii="Salesforce Sans" w:hAnsi="Salesforce Sans"/>
          <w:color w:val="000000" w:themeColor="text1"/>
          <w:szCs w:val="22"/>
        </w:rPr>
        <w:t xml:space="preserve"> and </w:t>
      </w:r>
      <w:r w:rsidR="00875758" w:rsidRPr="008066E6">
        <w:rPr>
          <w:rFonts w:ascii="Salesforce Sans" w:hAnsi="Salesforce Sans"/>
          <w:color w:val="000000" w:themeColor="text1"/>
          <w:szCs w:val="22"/>
        </w:rPr>
        <w:t>enter the following information:</w:t>
      </w:r>
    </w:p>
    <w:tbl>
      <w:tblPr>
        <w:tblStyle w:val="TableGrid"/>
        <w:tblW w:w="0" w:type="auto"/>
        <w:tblInd w:w="792" w:type="dxa"/>
        <w:tblLook w:val="04A0" w:firstRow="1" w:lastRow="0" w:firstColumn="1" w:lastColumn="0" w:noHBand="0" w:noVBand="1"/>
      </w:tblPr>
      <w:tblGrid>
        <w:gridCol w:w="3013"/>
        <w:gridCol w:w="5545"/>
      </w:tblGrid>
      <w:tr w:rsidR="00C078AC" w:rsidRPr="00CC7372" w14:paraId="1D25B8B0" w14:textId="77777777" w:rsidTr="003A04EB">
        <w:tc>
          <w:tcPr>
            <w:tcW w:w="3060" w:type="dxa"/>
          </w:tcPr>
          <w:p w14:paraId="7C72106B" w14:textId="74E66C37"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Field</w:t>
            </w:r>
          </w:p>
        </w:tc>
        <w:tc>
          <w:tcPr>
            <w:tcW w:w="5652" w:type="dxa"/>
          </w:tcPr>
          <w:p w14:paraId="3EECCA9D" w14:textId="77777777" w:rsidR="00C078AC" w:rsidRPr="008066E6" w:rsidRDefault="00C078AC" w:rsidP="008066E6">
            <w:pPr>
              <w:spacing w:before="80" w:after="80"/>
              <w:rPr>
                <w:rStyle w:val="EnterOrType"/>
              </w:rPr>
            </w:pPr>
            <w:r w:rsidRPr="008066E6">
              <w:rPr>
                <w:rStyle w:val="EnterOrType"/>
              </w:rPr>
              <w:t>Account: Account Record Type</w:t>
            </w:r>
          </w:p>
        </w:tc>
      </w:tr>
      <w:tr w:rsidR="00C078AC" w:rsidRPr="00CC7372" w14:paraId="463E6E66" w14:textId="77777777" w:rsidTr="003A04EB">
        <w:tc>
          <w:tcPr>
            <w:tcW w:w="3060" w:type="dxa"/>
          </w:tcPr>
          <w:p w14:paraId="4B2AEEA3" w14:textId="46D26ABF"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Operator</w:t>
            </w:r>
          </w:p>
        </w:tc>
        <w:tc>
          <w:tcPr>
            <w:tcW w:w="5652" w:type="dxa"/>
          </w:tcPr>
          <w:p w14:paraId="4911AD9E" w14:textId="77777777" w:rsidR="00C078AC" w:rsidRPr="008066E6" w:rsidRDefault="00C078AC" w:rsidP="008066E6">
            <w:pPr>
              <w:spacing w:before="80" w:after="80"/>
              <w:rPr>
                <w:rStyle w:val="EnterOrType"/>
                <w:rFonts w:ascii="Salesforce Sans" w:hAnsi="Salesforce Sans"/>
                <w:color w:val="000000" w:themeColor="text1"/>
                <w:szCs w:val="22"/>
              </w:rPr>
            </w:pPr>
            <w:r w:rsidRPr="008066E6">
              <w:rPr>
                <w:rStyle w:val="ClickOrSelect"/>
                <w:rFonts w:ascii="Salesforce Sans" w:hAnsi="Salesforce Sans"/>
                <w:color w:val="000000" w:themeColor="text1"/>
                <w:szCs w:val="22"/>
              </w:rPr>
              <w:t>equals</w:t>
            </w:r>
          </w:p>
        </w:tc>
      </w:tr>
      <w:tr w:rsidR="00C078AC" w:rsidRPr="00CC7372" w14:paraId="0E32FB1E" w14:textId="77777777" w:rsidTr="003A04EB">
        <w:tc>
          <w:tcPr>
            <w:tcW w:w="3060" w:type="dxa"/>
          </w:tcPr>
          <w:p w14:paraId="641E1D63" w14:textId="11560977"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Value / Field</w:t>
            </w:r>
          </w:p>
        </w:tc>
        <w:tc>
          <w:tcPr>
            <w:tcW w:w="5652" w:type="dxa"/>
          </w:tcPr>
          <w:p w14:paraId="725A531A" w14:textId="77777777" w:rsidR="00C078AC" w:rsidRPr="008066E6" w:rsidRDefault="00C078AC" w:rsidP="008066E6">
            <w:pPr>
              <w:spacing w:before="80" w:after="80"/>
              <w:rPr>
                <w:rStyle w:val="ClickOrSelect"/>
                <w:rFonts w:ascii="Salesforce Sans" w:hAnsi="Salesforce Sans"/>
                <w:color w:val="000000" w:themeColor="text1"/>
                <w:szCs w:val="22"/>
              </w:rPr>
            </w:pPr>
            <w:r w:rsidRPr="008066E6">
              <w:rPr>
                <w:rStyle w:val="ClickOrSelect"/>
                <w:rFonts w:ascii="Salesforce Sans" w:hAnsi="Salesforce Sans"/>
                <w:color w:val="000000" w:themeColor="text1"/>
                <w:szCs w:val="22"/>
              </w:rPr>
              <w:t>Value</w:t>
            </w:r>
          </w:p>
        </w:tc>
      </w:tr>
      <w:tr w:rsidR="00C078AC" w:rsidRPr="00CC7372" w14:paraId="1E65454A" w14:textId="77777777" w:rsidTr="003A04EB">
        <w:tc>
          <w:tcPr>
            <w:tcW w:w="3060" w:type="dxa"/>
          </w:tcPr>
          <w:p w14:paraId="54D86C50" w14:textId="2CB5D92C"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Value</w:t>
            </w:r>
          </w:p>
        </w:tc>
        <w:tc>
          <w:tcPr>
            <w:tcW w:w="5652" w:type="dxa"/>
          </w:tcPr>
          <w:p w14:paraId="0DC01EAB" w14:textId="77777777" w:rsidR="00C078AC" w:rsidRPr="008066E6" w:rsidRDefault="00C078AC" w:rsidP="008066E6">
            <w:pPr>
              <w:spacing w:before="80" w:after="80"/>
              <w:rPr>
                <w:rStyle w:val="EnterOrType"/>
              </w:rPr>
            </w:pPr>
            <w:r w:rsidRPr="008066E6">
              <w:rPr>
                <w:rStyle w:val="EnterOrType"/>
              </w:rPr>
              <w:t>Customer</w:t>
            </w:r>
          </w:p>
        </w:tc>
      </w:tr>
      <w:tr w:rsidR="00C078AC" w:rsidRPr="00CC7372" w14:paraId="2AC2C339" w14:textId="77777777" w:rsidTr="003A04EB">
        <w:tc>
          <w:tcPr>
            <w:tcW w:w="3060" w:type="dxa"/>
          </w:tcPr>
          <w:p w14:paraId="2E1FE015" w14:textId="575936A3"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Filter Type</w:t>
            </w:r>
          </w:p>
        </w:tc>
        <w:tc>
          <w:tcPr>
            <w:tcW w:w="5652" w:type="dxa"/>
          </w:tcPr>
          <w:p w14:paraId="17E441F3" w14:textId="77777777" w:rsidR="00C078AC" w:rsidRPr="008066E6" w:rsidRDefault="00C078AC" w:rsidP="008066E6">
            <w:pPr>
              <w:spacing w:before="80" w:after="80"/>
              <w:rPr>
                <w:rStyle w:val="EnterOrType"/>
                <w:rFonts w:ascii="Salesforce Sans" w:hAnsi="Salesforce Sans"/>
                <w:color w:val="000000" w:themeColor="text1"/>
                <w:szCs w:val="22"/>
              </w:rPr>
            </w:pPr>
            <w:r w:rsidRPr="008066E6">
              <w:rPr>
                <w:rStyle w:val="ClickOrSelect"/>
                <w:rFonts w:ascii="Salesforce Sans" w:hAnsi="Salesforce Sans"/>
                <w:color w:val="000000" w:themeColor="text1"/>
                <w:szCs w:val="22"/>
              </w:rPr>
              <w:t>Required. The user-entered value must match filter criteria.</w:t>
            </w:r>
          </w:p>
        </w:tc>
      </w:tr>
      <w:tr w:rsidR="00C078AC" w:rsidRPr="00CC7372" w14:paraId="3BA41048" w14:textId="77777777" w:rsidTr="003A04EB">
        <w:tc>
          <w:tcPr>
            <w:tcW w:w="3060" w:type="dxa"/>
          </w:tcPr>
          <w:p w14:paraId="0CC8212D" w14:textId="1491FA43"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If it doesn’t, display this error message on save</w:t>
            </w:r>
          </w:p>
        </w:tc>
        <w:tc>
          <w:tcPr>
            <w:tcW w:w="5652" w:type="dxa"/>
          </w:tcPr>
          <w:p w14:paraId="74AD690D" w14:textId="4A5195E3" w:rsidR="00C078AC" w:rsidRPr="008066E6" w:rsidRDefault="006B16C4" w:rsidP="008066E6">
            <w:pPr>
              <w:spacing w:before="80" w:after="80"/>
              <w:rPr>
                <w:rStyle w:val="EnterOrType"/>
              </w:rPr>
            </w:pPr>
            <w:r w:rsidRPr="008066E6">
              <w:rPr>
                <w:rStyle w:val="EnterOrType"/>
              </w:rPr>
              <w:t>Select a customer account</w:t>
            </w:r>
            <w:r w:rsidR="00C078AC" w:rsidRPr="008066E6">
              <w:rPr>
                <w:rStyle w:val="EnterOrType"/>
              </w:rPr>
              <w:t>.</w:t>
            </w:r>
          </w:p>
        </w:tc>
      </w:tr>
      <w:tr w:rsidR="00C078AC" w:rsidRPr="00CC7372" w14:paraId="25485071" w14:textId="77777777" w:rsidTr="003A04EB">
        <w:tc>
          <w:tcPr>
            <w:tcW w:w="3060" w:type="dxa"/>
          </w:tcPr>
          <w:p w14:paraId="20117E0A" w14:textId="3F3A9729"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Lookup Window Text</w:t>
            </w:r>
          </w:p>
        </w:tc>
        <w:tc>
          <w:tcPr>
            <w:tcW w:w="5652" w:type="dxa"/>
          </w:tcPr>
          <w:p w14:paraId="5A1CFDFA" w14:textId="77777777" w:rsidR="00C078AC" w:rsidRPr="008066E6" w:rsidRDefault="00C078AC" w:rsidP="008066E6">
            <w:pPr>
              <w:spacing w:before="80" w:after="80"/>
              <w:rPr>
                <w:rStyle w:val="ClickOrSelect"/>
                <w:rFonts w:ascii="Salesforce Sans" w:hAnsi="Salesforce Sans"/>
                <w:b w:val="0"/>
                <w:color w:val="000000" w:themeColor="text1"/>
                <w:szCs w:val="22"/>
              </w:rPr>
            </w:pPr>
            <w:r w:rsidRPr="008066E6">
              <w:rPr>
                <w:rFonts w:ascii="Salesforce Sans" w:hAnsi="Salesforce Sans"/>
                <w:color w:val="000000" w:themeColor="text1"/>
                <w:sz w:val="22"/>
                <w:szCs w:val="22"/>
              </w:rPr>
              <w:t>Leave blank</w:t>
            </w:r>
          </w:p>
        </w:tc>
      </w:tr>
      <w:tr w:rsidR="00C078AC" w:rsidRPr="00CC7372" w14:paraId="5A8CA18A" w14:textId="77777777" w:rsidTr="003A04EB">
        <w:tc>
          <w:tcPr>
            <w:tcW w:w="3060" w:type="dxa"/>
          </w:tcPr>
          <w:p w14:paraId="6242B2C0" w14:textId="45C5C9EC"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Active</w:t>
            </w:r>
          </w:p>
        </w:tc>
        <w:tc>
          <w:tcPr>
            <w:tcW w:w="5652" w:type="dxa"/>
          </w:tcPr>
          <w:p w14:paraId="33D05654" w14:textId="77777777" w:rsidR="00C078AC" w:rsidRPr="008066E6" w:rsidRDefault="00C078AC" w:rsidP="008066E6">
            <w:pPr>
              <w:spacing w:before="80" w:after="80"/>
              <w:rPr>
                <w:rFonts w:ascii="Salesforce Sans" w:hAnsi="Salesforce Sans"/>
                <w:color w:val="000000" w:themeColor="text1"/>
                <w:sz w:val="22"/>
                <w:szCs w:val="22"/>
              </w:rPr>
            </w:pPr>
            <w:r w:rsidRPr="008066E6">
              <w:rPr>
                <w:rStyle w:val="ClickOrSelect"/>
                <w:rFonts w:ascii="Salesforce Sans" w:hAnsi="Salesforce Sans"/>
                <w:color w:val="000000" w:themeColor="text1"/>
                <w:szCs w:val="22"/>
              </w:rPr>
              <w:t>Select</w:t>
            </w:r>
          </w:p>
        </w:tc>
      </w:tr>
    </w:tbl>
    <w:p w14:paraId="7EDEE604" w14:textId="26415449"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J</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Save</w:t>
      </w:r>
      <w:r w:rsidRPr="008066E6">
        <w:rPr>
          <w:rFonts w:ascii="Salesforce Sans" w:hAnsi="Salesforce Sans"/>
          <w:color w:val="000000" w:themeColor="text1"/>
          <w:szCs w:val="22"/>
        </w:rPr>
        <w:t>.</w:t>
      </w:r>
    </w:p>
    <w:p w14:paraId="2865650A" w14:textId="58F94BD1" w:rsidR="00705A4F"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K</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705A4F" w:rsidRPr="008066E6">
        <w:rPr>
          <w:rFonts w:ascii="Salesforce Sans" w:hAnsi="Salesforce Sans"/>
          <w:color w:val="000000" w:themeColor="text1"/>
          <w:szCs w:val="22"/>
        </w:rPr>
        <w:t xml:space="preserve">Click </w:t>
      </w:r>
      <w:r w:rsidR="00705A4F" w:rsidRPr="00EC1234">
        <w:rPr>
          <w:rStyle w:val="ClickPaths"/>
          <w:color w:val="000000" w:themeColor="text1"/>
          <w:szCs w:val="22"/>
        </w:rPr>
        <w:t>Setup.</w:t>
      </w:r>
    </w:p>
    <w:p w14:paraId="3AC567F8" w14:textId="5DE337A9"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L</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Type </w:t>
      </w:r>
      <w:r w:rsidRPr="008066E6">
        <w:rPr>
          <w:rStyle w:val="EnterOrType"/>
        </w:rPr>
        <w:t>sharing</w:t>
      </w:r>
      <w:r w:rsidRPr="008066E6">
        <w:rPr>
          <w:rFonts w:ascii="Salesforce Sans" w:hAnsi="Salesforce Sans"/>
          <w:color w:val="000000" w:themeColor="text1"/>
          <w:szCs w:val="22"/>
        </w:rPr>
        <w:t xml:space="preserve"> in the Quick Find textbox.</w:t>
      </w:r>
    </w:p>
    <w:p w14:paraId="4232621F" w14:textId="70643265"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M</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Sharing Settings</w:t>
      </w:r>
      <w:r w:rsidRPr="008066E6">
        <w:rPr>
          <w:rFonts w:ascii="Salesforce Sans" w:hAnsi="Salesforce Sans"/>
          <w:color w:val="000000" w:themeColor="text1"/>
          <w:szCs w:val="22"/>
        </w:rPr>
        <w:t xml:space="preserve"> under Security.</w:t>
      </w:r>
    </w:p>
    <w:p w14:paraId="21EB0E9D" w14:textId="4EEE52AA" w:rsidR="00C078AC" w:rsidRPr="008066E6" w:rsidRDefault="00C078AC" w:rsidP="008066E6">
      <w:pPr>
        <w:pStyle w:val="Heading3"/>
        <w:spacing w:before="120"/>
        <w:contextualSpacing w:val="0"/>
        <w:rPr>
          <w:rFonts w:ascii="Salesforce Sans" w:hAnsi="Salesforce Sans" w:cs="Arial"/>
          <w:color w:val="000000" w:themeColor="text1"/>
          <w:szCs w:val="22"/>
        </w:rPr>
      </w:pPr>
      <w:r w:rsidRPr="008066E6">
        <w:rPr>
          <w:rFonts w:ascii="Salesforce Sans" w:hAnsi="Salesforce Sans" w:cs="Arial"/>
          <w:color w:val="000000" w:themeColor="text1"/>
          <w:szCs w:val="22"/>
        </w:rPr>
        <w:t xml:space="preserve">What is the organization-wide default setting for the Customer </w:t>
      </w:r>
      <w:r w:rsidR="00894306" w:rsidRPr="008066E6">
        <w:rPr>
          <w:rFonts w:ascii="Salesforce Sans" w:hAnsi="Salesforce Sans" w:cs="Arial"/>
          <w:color w:val="000000" w:themeColor="text1"/>
          <w:szCs w:val="22"/>
        </w:rPr>
        <w:t xml:space="preserve">Story </w:t>
      </w:r>
      <w:r w:rsidRPr="008066E6">
        <w:rPr>
          <w:rFonts w:ascii="Salesforce Sans" w:hAnsi="Salesforce Sans" w:cs="Arial"/>
          <w:color w:val="000000" w:themeColor="text1"/>
          <w:szCs w:val="22"/>
        </w:rPr>
        <w:t>object?</w:t>
      </w:r>
    </w:p>
    <w:p w14:paraId="519C5E39" w14:textId="77777777" w:rsidR="00C078AC" w:rsidRPr="008066E6" w:rsidRDefault="00C078AC" w:rsidP="008066E6">
      <w:pPr>
        <w:pStyle w:val="MultipleLines"/>
        <w:spacing w:before="120" w:after="120"/>
        <w:ind w:left="720"/>
        <w:rPr>
          <w:rFonts w:ascii="Salesforce Sans" w:hAnsi="Salesforce Sans"/>
          <w:color w:val="000000" w:themeColor="text1"/>
          <w:sz w:val="22"/>
          <w:szCs w:val="22"/>
        </w:rPr>
      </w:pPr>
    </w:p>
    <w:p w14:paraId="46132CB8" w14:textId="0E1053B7"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lastRenderedPageBreak/>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N</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Close the Sharing Settings </w:t>
      </w:r>
      <w:r w:rsidR="003A251D" w:rsidRPr="008066E6">
        <w:rPr>
          <w:rFonts w:ascii="Salesforce Sans" w:hAnsi="Salesforce Sans"/>
          <w:color w:val="000000" w:themeColor="text1"/>
          <w:szCs w:val="22"/>
        </w:rPr>
        <w:t xml:space="preserve">browser </w:t>
      </w:r>
      <w:r w:rsidRPr="008066E6">
        <w:rPr>
          <w:rFonts w:ascii="Salesforce Sans" w:hAnsi="Salesforce Sans"/>
          <w:color w:val="000000" w:themeColor="text1"/>
          <w:szCs w:val="22"/>
        </w:rPr>
        <w:t>tab.</w:t>
      </w:r>
    </w:p>
    <w:p w14:paraId="68A77B43" w14:textId="055F16EE"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\n \* Arabic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2</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Create a Lookup Relationship field and view the lookup options. </w:t>
      </w:r>
    </w:p>
    <w:p w14:paraId="7C30B32B" w14:textId="0AA12487" w:rsidR="00C078AC" w:rsidRPr="008066E6" w:rsidRDefault="00C078AC" w:rsidP="008066E6">
      <w:pPr>
        <w:pStyle w:val="Heading2"/>
        <w:spacing w:before="120"/>
        <w:contextualSpacing w:val="0"/>
        <w:rPr>
          <w:rStyle w:val="ClickOrSelect"/>
          <w:rFonts w:ascii="Salesforce Sans" w:hAnsi="Salesforce Sans"/>
          <w:bC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\r 1\*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A</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From the Elements tab, drag and drop </w:t>
      </w:r>
      <w:r w:rsidRPr="008066E6">
        <w:rPr>
          <w:rStyle w:val="ClickOrSelect"/>
          <w:rFonts w:ascii="Salesforce Sans" w:hAnsi="Salesforce Sans"/>
          <w:color w:val="000000" w:themeColor="text1"/>
          <w:szCs w:val="22"/>
        </w:rPr>
        <w:t>Lookup</w:t>
      </w:r>
      <w:r w:rsidRPr="008066E6">
        <w:rPr>
          <w:rFonts w:ascii="Salesforce Sans" w:hAnsi="Salesforce Sans"/>
          <w:color w:val="000000" w:themeColor="text1"/>
          <w:szCs w:val="22"/>
        </w:rPr>
        <w:t xml:space="preserve"> onto the Customer Story object.</w:t>
      </w:r>
    </w:p>
    <w:p w14:paraId="73568628" w14:textId="27E614E8"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B</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Enter the custom field details</w:t>
      </w:r>
      <w:r w:rsidR="00F34128" w:rsidRPr="008066E6">
        <w:rPr>
          <w:rFonts w:ascii="Salesforce Sans" w:hAnsi="Salesforce Sans"/>
          <w:color w:val="000000" w:themeColor="text1"/>
          <w:szCs w:val="22"/>
        </w:rPr>
        <w:t>:</w:t>
      </w:r>
    </w:p>
    <w:tbl>
      <w:tblPr>
        <w:tblStyle w:val="TableGrid"/>
        <w:tblW w:w="0" w:type="auto"/>
        <w:tblInd w:w="792" w:type="dxa"/>
        <w:tblLook w:val="04A0" w:firstRow="1" w:lastRow="0" w:firstColumn="1" w:lastColumn="0" w:noHBand="0" w:noVBand="1"/>
      </w:tblPr>
      <w:tblGrid>
        <w:gridCol w:w="3010"/>
        <w:gridCol w:w="5548"/>
      </w:tblGrid>
      <w:tr w:rsidR="00C078AC" w:rsidRPr="00CC7372" w14:paraId="58847D93" w14:textId="77777777" w:rsidTr="003A04EB">
        <w:tc>
          <w:tcPr>
            <w:tcW w:w="3060" w:type="dxa"/>
          </w:tcPr>
          <w:p w14:paraId="5965B161" w14:textId="40BCD742"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Field Label</w:t>
            </w:r>
          </w:p>
        </w:tc>
        <w:tc>
          <w:tcPr>
            <w:tcW w:w="5652" w:type="dxa"/>
          </w:tcPr>
          <w:p w14:paraId="2D52B207" w14:textId="77777777" w:rsidR="00C078AC" w:rsidRPr="008066E6" w:rsidRDefault="00C078AC" w:rsidP="008066E6">
            <w:pPr>
              <w:spacing w:before="80" w:after="80"/>
              <w:rPr>
                <w:rStyle w:val="EnterOrType"/>
              </w:rPr>
            </w:pPr>
            <w:r w:rsidRPr="008066E6">
              <w:rPr>
                <w:rStyle w:val="EnterOrType"/>
              </w:rPr>
              <w:t>Primary Contact</w:t>
            </w:r>
          </w:p>
        </w:tc>
      </w:tr>
      <w:tr w:rsidR="00C078AC" w:rsidRPr="00CC7372" w14:paraId="7E83FAC4" w14:textId="77777777" w:rsidTr="003A04EB">
        <w:tc>
          <w:tcPr>
            <w:tcW w:w="3060" w:type="dxa"/>
          </w:tcPr>
          <w:p w14:paraId="6DD251BB" w14:textId="279AC3B0"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Field Name</w:t>
            </w:r>
          </w:p>
        </w:tc>
        <w:tc>
          <w:tcPr>
            <w:tcW w:w="5652" w:type="dxa"/>
          </w:tcPr>
          <w:p w14:paraId="38967143" w14:textId="77777777" w:rsidR="00C078AC" w:rsidRPr="008066E6" w:rsidRDefault="00C078AC" w:rsidP="008066E6">
            <w:pPr>
              <w:spacing w:before="80" w:after="80"/>
              <w:rPr>
                <w:rStyle w:val="EnterOrType"/>
              </w:rPr>
            </w:pPr>
            <w:proofErr w:type="spellStart"/>
            <w:r w:rsidRPr="008066E6">
              <w:rPr>
                <w:rStyle w:val="EnterOrType"/>
              </w:rPr>
              <w:t>Primary_Contact</w:t>
            </w:r>
            <w:proofErr w:type="spellEnd"/>
          </w:p>
        </w:tc>
      </w:tr>
      <w:tr w:rsidR="00C078AC" w:rsidRPr="00CC7372" w14:paraId="7A44BB31" w14:textId="77777777" w:rsidTr="003A04EB">
        <w:tc>
          <w:tcPr>
            <w:tcW w:w="3060" w:type="dxa"/>
          </w:tcPr>
          <w:p w14:paraId="283832D5" w14:textId="77520011"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Description</w:t>
            </w:r>
          </w:p>
        </w:tc>
        <w:tc>
          <w:tcPr>
            <w:tcW w:w="5652" w:type="dxa"/>
          </w:tcPr>
          <w:p w14:paraId="0F02D226" w14:textId="2C0B3C80" w:rsidR="00C078AC" w:rsidRPr="008066E6" w:rsidRDefault="00C60B6D" w:rsidP="008066E6">
            <w:pPr>
              <w:spacing w:before="80" w:after="80"/>
              <w:rPr>
                <w:rStyle w:val="EnterOrType"/>
              </w:rPr>
            </w:pPr>
            <w:r w:rsidRPr="008066E6">
              <w:rPr>
                <w:rStyle w:val="EnterOrType"/>
              </w:rPr>
              <w:t>The Primary</w:t>
            </w:r>
            <w:r w:rsidR="00C078AC" w:rsidRPr="008066E6">
              <w:rPr>
                <w:rStyle w:val="EnterOrType"/>
              </w:rPr>
              <w:t xml:space="preserve"> Contact</w:t>
            </w:r>
            <w:r w:rsidRPr="008066E6">
              <w:rPr>
                <w:rStyle w:val="EnterOrType"/>
              </w:rPr>
              <w:t xml:space="preserve"> of the Account whose success story this is.</w:t>
            </w:r>
          </w:p>
        </w:tc>
      </w:tr>
      <w:tr w:rsidR="00C078AC" w:rsidRPr="00CC7372" w14:paraId="4735981E" w14:textId="77777777" w:rsidTr="003A04EB">
        <w:tc>
          <w:tcPr>
            <w:tcW w:w="3060" w:type="dxa"/>
          </w:tcPr>
          <w:p w14:paraId="39CE3A44" w14:textId="1FD970CF"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Help Text</w:t>
            </w:r>
          </w:p>
        </w:tc>
        <w:tc>
          <w:tcPr>
            <w:tcW w:w="5652" w:type="dxa"/>
          </w:tcPr>
          <w:p w14:paraId="379E1919" w14:textId="77777777" w:rsidR="00C078AC" w:rsidRPr="008066E6" w:rsidRDefault="00C078AC" w:rsidP="008066E6">
            <w:pPr>
              <w:spacing w:before="80" w:after="80"/>
              <w:rPr>
                <w:rStyle w:val="EnterOrType"/>
                <w:rFonts w:ascii="Salesforce Sans" w:hAnsi="Salesforce Sans"/>
              </w:rPr>
            </w:pPr>
            <w:r w:rsidRPr="008066E6">
              <w:rPr>
                <w:rStyle w:val="EnterOrType"/>
                <w:rFonts w:ascii="Salesforce Sans" w:hAnsi="Salesforce Sans"/>
              </w:rPr>
              <w:t>Leave blank</w:t>
            </w:r>
          </w:p>
        </w:tc>
      </w:tr>
      <w:tr w:rsidR="00C078AC" w:rsidRPr="00CC7372" w14:paraId="53DED65A" w14:textId="77777777" w:rsidTr="003A04EB">
        <w:tc>
          <w:tcPr>
            <w:tcW w:w="3060" w:type="dxa"/>
          </w:tcPr>
          <w:p w14:paraId="6E198E0A" w14:textId="73C96693"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Related To</w:t>
            </w:r>
          </w:p>
        </w:tc>
        <w:tc>
          <w:tcPr>
            <w:tcW w:w="5652" w:type="dxa"/>
          </w:tcPr>
          <w:p w14:paraId="656AF8FC" w14:textId="77777777" w:rsidR="00C078AC" w:rsidRPr="008066E6" w:rsidRDefault="00C078AC" w:rsidP="008066E6">
            <w:pPr>
              <w:spacing w:before="80" w:after="80"/>
              <w:rPr>
                <w:rStyle w:val="EnterOrType"/>
                <w:rFonts w:ascii="Salesforce Sans" w:hAnsi="Salesforce Sans"/>
                <w:b/>
              </w:rPr>
            </w:pPr>
            <w:r w:rsidRPr="008066E6">
              <w:rPr>
                <w:rStyle w:val="EnterOrType"/>
                <w:rFonts w:ascii="Salesforce Sans" w:hAnsi="Salesforce Sans"/>
                <w:b/>
              </w:rPr>
              <w:t>Contact</w:t>
            </w:r>
          </w:p>
        </w:tc>
      </w:tr>
      <w:tr w:rsidR="00C078AC" w:rsidRPr="00CC7372" w14:paraId="46FEF7C0" w14:textId="77777777" w:rsidTr="003A04EB">
        <w:tc>
          <w:tcPr>
            <w:tcW w:w="3060" w:type="dxa"/>
          </w:tcPr>
          <w:p w14:paraId="26D22FBC" w14:textId="10710A25"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Child Relationship Name</w:t>
            </w:r>
          </w:p>
        </w:tc>
        <w:tc>
          <w:tcPr>
            <w:tcW w:w="5652" w:type="dxa"/>
          </w:tcPr>
          <w:p w14:paraId="687E0E7E" w14:textId="77777777" w:rsidR="00C078AC" w:rsidRPr="008066E6" w:rsidRDefault="00C078AC" w:rsidP="008066E6">
            <w:pPr>
              <w:spacing w:before="80" w:after="80"/>
              <w:rPr>
                <w:rStyle w:val="EnterOrType"/>
              </w:rPr>
            </w:pPr>
            <w:proofErr w:type="spellStart"/>
            <w:r w:rsidRPr="008066E6">
              <w:rPr>
                <w:rStyle w:val="EnterOrType"/>
              </w:rPr>
              <w:t>Customer_Stories</w:t>
            </w:r>
            <w:proofErr w:type="spellEnd"/>
          </w:p>
        </w:tc>
      </w:tr>
      <w:tr w:rsidR="00C078AC" w:rsidRPr="00CC7372" w14:paraId="7C0C72DF" w14:textId="77777777" w:rsidTr="003A04EB">
        <w:tc>
          <w:tcPr>
            <w:tcW w:w="3060" w:type="dxa"/>
          </w:tcPr>
          <w:p w14:paraId="3E7363E1" w14:textId="5B9EE0EA"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Related List Label</w:t>
            </w:r>
          </w:p>
        </w:tc>
        <w:tc>
          <w:tcPr>
            <w:tcW w:w="5652" w:type="dxa"/>
          </w:tcPr>
          <w:p w14:paraId="6BCB947D" w14:textId="77777777" w:rsidR="00C078AC" w:rsidRPr="008066E6" w:rsidRDefault="00C078AC" w:rsidP="008066E6">
            <w:pPr>
              <w:spacing w:before="80" w:after="80"/>
              <w:rPr>
                <w:rStyle w:val="EnterOrType"/>
              </w:rPr>
            </w:pPr>
            <w:r w:rsidRPr="008066E6">
              <w:rPr>
                <w:rStyle w:val="EnterOrType"/>
              </w:rPr>
              <w:t>Customer Stories</w:t>
            </w:r>
          </w:p>
        </w:tc>
      </w:tr>
    </w:tbl>
    <w:p w14:paraId="023F36AE" w14:textId="6A95E064"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C</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Save</w:t>
      </w:r>
      <w:r w:rsidRPr="008066E6">
        <w:rPr>
          <w:rFonts w:ascii="Salesforce Sans" w:hAnsi="Salesforce Sans"/>
          <w:color w:val="000000" w:themeColor="text1"/>
          <w:szCs w:val="22"/>
        </w:rPr>
        <w:t xml:space="preserve">. </w:t>
      </w:r>
    </w:p>
    <w:p w14:paraId="4E2168F5" w14:textId="77F5A462"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D</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Hover over the Primary Contact field, right</w:t>
      </w:r>
      <w:r w:rsidR="00CC6ED8">
        <w:rPr>
          <w:rFonts w:ascii="Salesforce Sans" w:hAnsi="Salesforce Sans"/>
          <w:color w:val="000000" w:themeColor="text1"/>
          <w:szCs w:val="22"/>
        </w:rPr>
        <w:t>-</w:t>
      </w:r>
      <w:r w:rsidRPr="008066E6">
        <w:rPr>
          <w:rFonts w:ascii="Salesforce Sans" w:hAnsi="Salesforce Sans"/>
          <w:color w:val="000000" w:themeColor="text1"/>
          <w:szCs w:val="22"/>
        </w:rPr>
        <w:t xml:space="preserve">click, </w:t>
      </w:r>
      <w:r w:rsidR="00792E5D" w:rsidRPr="008066E6">
        <w:rPr>
          <w:rFonts w:ascii="Salesforce Sans" w:hAnsi="Salesforce Sans"/>
          <w:color w:val="000000" w:themeColor="text1"/>
          <w:szCs w:val="22"/>
        </w:rPr>
        <w:t>then click</w:t>
      </w:r>
      <w:r w:rsidRPr="008066E6">
        <w:rPr>
          <w:rFonts w:ascii="Salesforce Sans" w:hAnsi="Salesforce Sans"/>
          <w:color w:val="000000" w:themeColor="text1"/>
          <w:szCs w:val="22"/>
        </w:rPr>
        <w:t xml:space="preserve"> </w:t>
      </w:r>
      <w:r w:rsidRPr="008066E6">
        <w:rPr>
          <w:rStyle w:val="ClickOrSelect"/>
          <w:rFonts w:ascii="Salesforce Sans" w:hAnsi="Salesforce Sans"/>
          <w:color w:val="000000" w:themeColor="text1"/>
          <w:szCs w:val="22"/>
        </w:rPr>
        <w:t>View Field in New Window</w:t>
      </w:r>
      <w:r w:rsidRPr="008066E6">
        <w:rPr>
          <w:rFonts w:ascii="Salesforce Sans" w:hAnsi="Salesforce Sans"/>
          <w:color w:val="000000" w:themeColor="text1"/>
          <w:szCs w:val="22"/>
        </w:rPr>
        <w:t>.</w:t>
      </w:r>
    </w:p>
    <w:p w14:paraId="72C45E3D" w14:textId="4627BE68"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E</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Edit</w:t>
      </w:r>
      <w:r w:rsidRPr="008066E6">
        <w:rPr>
          <w:rFonts w:ascii="Salesforce Sans" w:hAnsi="Salesforce Sans"/>
          <w:color w:val="000000" w:themeColor="text1"/>
          <w:szCs w:val="22"/>
        </w:rPr>
        <w:t>.</w:t>
      </w:r>
    </w:p>
    <w:p w14:paraId="726035D4" w14:textId="77777777" w:rsidR="00C078AC" w:rsidRPr="008066E6" w:rsidRDefault="00C078AC" w:rsidP="008066E6">
      <w:pPr>
        <w:pStyle w:val="Heading3"/>
        <w:spacing w:before="120"/>
        <w:ind w:left="720"/>
        <w:contextualSpacing w:val="0"/>
        <w:rPr>
          <w:rFonts w:ascii="Salesforce Sans" w:hAnsi="Salesforce Sans" w:cs="Arial"/>
          <w:color w:val="000000" w:themeColor="text1"/>
          <w:szCs w:val="22"/>
        </w:rPr>
      </w:pPr>
      <w:r w:rsidRPr="008066E6">
        <w:rPr>
          <w:rFonts w:ascii="Salesforce Sans" w:hAnsi="Salesforce Sans" w:cs="Arial"/>
          <w:color w:val="000000" w:themeColor="text1"/>
          <w:szCs w:val="22"/>
        </w:rPr>
        <w:tab/>
        <w:t>What are the lookup options?</w:t>
      </w:r>
    </w:p>
    <w:p w14:paraId="6FFE06F7" w14:textId="77777777" w:rsidR="00C078AC" w:rsidRPr="008066E6" w:rsidRDefault="00C078AC" w:rsidP="008066E6">
      <w:pPr>
        <w:pStyle w:val="MultipleLines"/>
        <w:spacing w:before="120" w:after="120"/>
        <w:ind w:left="720"/>
        <w:rPr>
          <w:rFonts w:ascii="Salesforce Sans" w:hAnsi="Salesforce Sans"/>
          <w:color w:val="000000" w:themeColor="text1"/>
          <w:sz w:val="22"/>
          <w:szCs w:val="22"/>
        </w:rPr>
      </w:pPr>
    </w:p>
    <w:p w14:paraId="1A15EE13" w14:textId="3CF0AA24"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F</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Cancel</w:t>
      </w:r>
      <w:r w:rsidRPr="008066E6">
        <w:rPr>
          <w:rFonts w:ascii="Salesforce Sans" w:hAnsi="Salesforce Sans"/>
          <w:color w:val="000000" w:themeColor="text1"/>
          <w:szCs w:val="22"/>
        </w:rPr>
        <w:t xml:space="preserve">. </w:t>
      </w:r>
    </w:p>
    <w:p w14:paraId="565B0560" w14:textId="55A20C53"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G</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FE233E" w:rsidRPr="008066E6">
        <w:rPr>
          <w:rFonts w:ascii="Salesforce Sans" w:hAnsi="Salesforce Sans"/>
          <w:color w:val="000000" w:themeColor="text1"/>
          <w:szCs w:val="22"/>
        </w:rPr>
        <w:t xml:space="preserve">Click </w:t>
      </w:r>
      <w:r w:rsidR="00FE233E" w:rsidRPr="008066E6">
        <w:rPr>
          <w:rFonts w:ascii="Salesforce Sans" w:hAnsi="Salesforce Sans"/>
          <w:b/>
          <w:color w:val="000000" w:themeColor="text1"/>
          <w:szCs w:val="22"/>
        </w:rPr>
        <w:t>Setup</w:t>
      </w:r>
      <w:r w:rsidR="0026001D" w:rsidRPr="008066E6">
        <w:rPr>
          <w:rFonts w:ascii="Salesforce Sans" w:hAnsi="Salesforce Sans"/>
          <w:color w:val="000000" w:themeColor="text1"/>
          <w:szCs w:val="22"/>
        </w:rPr>
        <w:t>.</w:t>
      </w:r>
    </w:p>
    <w:p w14:paraId="3C912DC2" w14:textId="7EC892BC" w:rsidR="0026001D"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H</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26001D" w:rsidRPr="008066E6">
        <w:rPr>
          <w:rFonts w:ascii="Salesforce Sans" w:hAnsi="Salesforce Sans"/>
          <w:color w:val="000000" w:themeColor="text1"/>
          <w:szCs w:val="22"/>
        </w:rPr>
        <w:t xml:space="preserve">Click the down arrow next to Object Manager, then </w:t>
      </w:r>
      <w:r w:rsidR="00362A52" w:rsidRPr="008066E6">
        <w:rPr>
          <w:rFonts w:ascii="Salesforce Sans" w:hAnsi="Salesforce Sans"/>
          <w:color w:val="000000" w:themeColor="text1"/>
          <w:szCs w:val="22"/>
        </w:rPr>
        <w:t>click</w:t>
      </w:r>
      <w:r w:rsidR="0026001D" w:rsidRPr="008066E6">
        <w:rPr>
          <w:rFonts w:ascii="Salesforce Sans" w:hAnsi="Salesforce Sans"/>
          <w:color w:val="000000" w:themeColor="text1"/>
          <w:szCs w:val="22"/>
        </w:rPr>
        <w:t xml:space="preserve"> </w:t>
      </w:r>
      <w:r w:rsidR="0026001D" w:rsidRPr="008066E6">
        <w:rPr>
          <w:rFonts w:ascii="Salesforce Sans" w:hAnsi="Salesforce Sans"/>
          <w:b/>
          <w:color w:val="000000" w:themeColor="text1"/>
          <w:szCs w:val="22"/>
        </w:rPr>
        <w:t>Customer Story</w:t>
      </w:r>
      <w:r w:rsidR="0026001D" w:rsidRPr="008066E6">
        <w:rPr>
          <w:rFonts w:ascii="Salesforce Sans" w:hAnsi="Salesforce Sans"/>
          <w:color w:val="000000" w:themeColor="text1"/>
          <w:szCs w:val="22"/>
        </w:rPr>
        <w:t>.</w:t>
      </w:r>
    </w:p>
    <w:p w14:paraId="359209A2" w14:textId="77777777" w:rsidR="00FA532C" w:rsidRPr="008066E6" w:rsidRDefault="0026001D" w:rsidP="008066E6">
      <w:pPr>
        <w:pStyle w:val="Heading2"/>
        <w:numPr>
          <w:ilvl w:val="0"/>
          <w:numId w:val="36"/>
        </w:numPr>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t xml:space="preserve">Click </w:t>
      </w:r>
      <w:r w:rsidRPr="008066E6">
        <w:rPr>
          <w:rFonts w:ascii="Salesforce Sans" w:hAnsi="Salesforce Sans"/>
          <w:b/>
          <w:color w:val="000000" w:themeColor="text1"/>
          <w:szCs w:val="22"/>
        </w:rPr>
        <w:t>Page Layouts</w:t>
      </w:r>
      <w:r w:rsidR="00FA532C" w:rsidRPr="008066E6">
        <w:rPr>
          <w:rFonts w:ascii="Salesforce Sans" w:hAnsi="Salesforce Sans"/>
          <w:color w:val="000000" w:themeColor="text1"/>
          <w:szCs w:val="22"/>
        </w:rPr>
        <w:t>.</w:t>
      </w:r>
    </w:p>
    <w:p w14:paraId="7CEA0FBC" w14:textId="10769A7F" w:rsidR="00C078AC" w:rsidRPr="008066E6" w:rsidRDefault="00FA532C" w:rsidP="008066E6">
      <w:pPr>
        <w:pStyle w:val="Heading2"/>
        <w:numPr>
          <w:ilvl w:val="0"/>
          <w:numId w:val="37"/>
        </w:numPr>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t>C</w:t>
      </w:r>
      <w:r w:rsidR="0026001D" w:rsidRPr="008066E6">
        <w:rPr>
          <w:rFonts w:ascii="Salesforce Sans" w:hAnsi="Salesforce Sans"/>
          <w:color w:val="000000" w:themeColor="text1"/>
          <w:szCs w:val="22"/>
        </w:rPr>
        <w:t xml:space="preserve">lick </w:t>
      </w:r>
      <w:r w:rsidR="00C078AC" w:rsidRPr="008066E6">
        <w:rPr>
          <w:rFonts w:ascii="Salesforce Sans" w:hAnsi="Salesforce Sans"/>
          <w:b/>
          <w:color w:val="000000" w:themeColor="text1"/>
          <w:szCs w:val="22"/>
        </w:rPr>
        <w:t>Customer Story Layout</w:t>
      </w:r>
      <w:r w:rsidR="00C078AC" w:rsidRPr="008066E6">
        <w:rPr>
          <w:rFonts w:ascii="Salesforce Sans" w:hAnsi="Salesforce Sans"/>
          <w:color w:val="000000" w:themeColor="text1"/>
          <w:szCs w:val="22"/>
        </w:rPr>
        <w:t xml:space="preserve">. </w:t>
      </w:r>
    </w:p>
    <w:p w14:paraId="3A6A93A9" w14:textId="0EF9094E" w:rsidR="00C078AC" w:rsidRPr="008066E6" w:rsidRDefault="00FA532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t>K</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r>
      <w:r w:rsidR="00CD6B5A" w:rsidRPr="008066E6">
        <w:rPr>
          <w:rFonts w:ascii="Salesforce Sans" w:hAnsi="Salesforce Sans"/>
          <w:color w:val="000000" w:themeColor="text1"/>
          <w:szCs w:val="22"/>
        </w:rPr>
        <w:t>From the page layout, d</w:t>
      </w:r>
      <w:r w:rsidR="00C078AC" w:rsidRPr="008066E6">
        <w:rPr>
          <w:rFonts w:ascii="Salesforce Sans" w:hAnsi="Salesforce Sans"/>
          <w:color w:val="000000" w:themeColor="text1"/>
          <w:szCs w:val="22"/>
        </w:rPr>
        <w:t xml:space="preserve">rag and drop </w:t>
      </w:r>
      <w:r w:rsidR="00C078AC" w:rsidRPr="008066E6">
        <w:rPr>
          <w:rStyle w:val="ClickOrSelect"/>
          <w:rFonts w:ascii="Salesforce Sans" w:hAnsi="Salesforce Sans"/>
          <w:color w:val="000000" w:themeColor="text1"/>
          <w:szCs w:val="22"/>
        </w:rPr>
        <w:t>Account</w:t>
      </w:r>
      <w:r w:rsidR="00C078AC" w:rsidRPr="008066E6">
        <w:rPr>
          <w:rFonts w:ascii="Salesforce Sans" w:hAnsi="Salesforce Sans"/>
          <w:color w:val="000000" w:themeColor="text1"/>
          <w:szCs w:val="22"/>
        </w:rPr>
        <w:t xml:space="preserve"> </w:t>
      </w:r>
      <w:r w:rsidR="00151EDA" w:rsidRPr="008066E6">
        <w:rPr>
          <w:rFonts w:ascii="Salesforce Sans" w:hAnsi="Salesforce Sans"/>
          <w:color w:val="000000" w:themeColor="text1"/>
          <w:szCs w:val="22"/>
        </w:rPr>
        <w:t xml:space="preserve">field </w:t>
      </w:r>
      <w:r w:rsidR="00C078AC" w:rsidRPr="008066E6">
        <w:rPr>
          <w:rFonts w:ascii="Salesforce Sans" w:hAnsi="Salesforce Sans"/>
          <w:color w:val="000000" w:themeColor="text1"/>
          <w:szCs w:val="22"/>
        </w:rPr>
        <w:t>to below Currency</w:t>
      </w:r>
      <w:r w:rsidR="00151EDA" w:rsidRPr="008066E6">
        <w:rPr>
          <w:rFonts w:ascii="Salesforce Sans" w:hAnsi="Salesforce Sans"/>
          <w:color w:val="000000" w:themeColor="text1"/>
          <w:szCs w:val="22"/>
        </w:rPr>
        <w:t xml:space="preserve"> field</w:t>
      </w:r>
      <w:r w:rsidR="00C078AC" w:rsidRPr="008066E6">
        <w:rPr>
          <w:rFonts w:ascii="Salesforce Sans" w:hAnsi="Salesforce Sans"/>
          <w:color w:val="000000" w:themeColor="text1"/>
          <w:szCs w:val="22"/>
        </w:rPr>
        <w:t xml:space="preserve">. </w:t>
      </w:r>
    </w:p>
    <w:p w14:paraId="25AF97AF" w14:textId="02E6A90A" w:rsidR="00C078AC" w:rsidRPr="008066E6" w:rsidRDefault="00FA532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t>L</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r>
      <w:r w:rsidR="00C078AC" w:rsidRPr="008066E6">
        <w:rPr>
          <w:rFonts w:ascii="Salesforce Sans" w:hAnsi="Salesforce Sans" w:cs="Arial"/>
          <w:color w:val="000000" w:themeColor="text1"/>
          <w:szCs w:val="22"/>
          <w:shd w:val="clear" w:color="auto" w:fill="FFFFFF"/>
        </w:rPr>
        <w:t xml:space="preserve">From the palette, drag and drop </w:t>
      </w:r>
      <w:r w:rsidR="00C078AC" w:rsidRPr="008066E6">
        <w:rPr>
          <w:rStyle w:val="ClickOrSelect"/>
          <w:rFonts w:ascii="Salesforce Sans" w:hAnsi="Salesforce Sans"/>
          <w:color w:val="000000" w:themeColor="text1"/>
          <w:szCs w:val="22"/>
        </w:rPr>
        <w:t>Primary Contact</w:t>
      </w:r>
      <w:r w:rsidR="000245B2" w:rsidRPr="008066E6">
        <w:rPr>
          <w:rStyle w:val="ClickOrSelect"/>
          <w:rFonts w:ascii="Salesforce Sans" w:hAnsi="Salesforce Sans"/>
          <w:color w:val="000000" w:themeColor="text1"/>
          <w:szCs w:val="22"/>
        </w:rPr>
        <w:t xml:space="preserve"> </w:t>
      </w:r>
      <w:r w:rsidR="00151EDA" w:rsidRPr="008066E6">
        <w:rPr>
          <w:rStyle w:val="ClickOrSelect"/>
          <w:rFonts w:ascii="Salesforce Sans" w:hAnsi="Salesforce Sans"/>
          <w:b w:val="0"/>
          <w:color w:val="000000" w:themeColor="text1"/>
          <w:szCs w:val="22"/>
        </w:rPr>
        <w:t xml:space="preserve">field </w:t>
      </w:r>
      <w:r w:rsidR="000245B2" w:rsidRPr="008066E6">
        <w:rPr>
          <w:rFonts w:ascii="Salesforce Sans" w:hAnsi="Salesforce Sans"/>
          <w:color w:val="000000" w:themeColor="text1"/>
          <w:szCs w:val="22"/>
        </w:rPr>
        <w:t>to</w:t>
      </w:r>
      <w:r w:rsidR="000245B2" w:rsidRPr="008066E6">
        <w:rPr>
          <w:rStyle w:val="ClickOrSelect"/>
          <w:rFonts w:ascii="Salesforce Sans" w:hAnsi="Salesforce Sans"/>
          <w:color w:val="000000" w:themeColor="text1"/>
          <w:szCs w:val="22"/>
        </w:rPr>
        <w:t xml:space="preserve"> </w:t>
      </w:r>
      <w:r w:rsidR="000245B2" w:rsidRPr="008066E6">
        <w:rPr>
          <w:rFonts w:ascii="Salesforce Sans" w:hAnsi="Salesforce Sans"/>
          <w:color w:val="000000" w:themeColor="text1"/>
          <w:szCs w:val="22"/>
        </w:rPr>
        <w:t>below Account</w:t>
      </w:r>
      <w:r w:rsidR="00151EDA" w:rsidRPr="008066E6">
        <w:rPr>
          <w:rFonts w:ascii="Salesforce Sans" w:hAnsi="Salesforce Sans"/>
          <w:color w:val="000000" w:themeColor="text1"/>
          <w:szCs w:val="22"/>
        </w:rPr>
        <w:t xml:space="preserve"> field</w:t>
      </w:r>
      <w:r w:rsidR="00C078AC" w:rsidRPr="008066E6">
        <w:rPr>
          <w:rFonts w:ascii="Salesforce Sans" w:hAnsi="Salesforce Sans"/>
          <w:color w:val="000000" w:themeColor="text1"/>
          <w:szCs w:val="22"/>
        </w:rPr>
        <w:t>.</w:t>
      </w:r>
    </w:p>
    <w:p w14:paraId="5C5ACD85" w14:textId="65EFA4D8" w:rsidR="00C078AC" w:rsidRPr="008066E6" w:rsidRDefault="00FA532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t>M</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t xml:space="preserve">Click </w:t>
      </w:r>
      <w:r w:rsidR="00C078AC" w:rsidRPr="008066E6">
        <w:rPr>
          <w:rStyle w:val="ClickOrSelect"/>
          <w:rFonts w:ascii="Salesforce Sans" w:hAnsi="Salesforce Sans"/>
          <w:color w:val="000000" w:themeColor="text1"/>
          <w:szCs w:val="22"/>
        </w:rPr>
        <w:t>Save</w:t>
      </w:r>
      <w:r w:rsidR="00C078AC" w:rsidRPr="008066E6">
        <w:rPr>
          <w:rFonts w:ascii="Salesforce Sans" w:hAnsi="Salesforce Sans"/>
          <w:color w:val="000000" w:themeColor="text1"/>
          <w:szCs w:val="22"/>
        </w:rPr>
        <w:t xml:space="preserve">. </w:t>
      </w:r>
    </w:p>
    <w:p w14:paraId="79358CD6" w14:textId="77777777" w:rsidR="000E629B" w:rsidRDefault="000E629B">
      <w:pPr>
        <w:rPr>
          <w:rFonts w:ascii="Salesforce Sans" w:hAnsi="Salesforce Sans"/>
          <w:bCs/>
          <w:color w:val="000000" w:themeColor="text1"/>
          <w:sz w:val="22"/>
          <w:szCs w:val="22"/>
        </w:rPr>
      </w:pPr>
      <w:r>
        <w:rPr>
          <w:rFonts w:ascii="Salesforce Sans" w:hAnsi="Salesforce Sans"/>
          <w:color w:val="000000" w:themeColor="text1"/>
          <w:szCs w:val="22"/>
        </w:rPr>
        <w:br w:type="page"/>
      </w:r>
    </w:p>
    <w:p w14:paraId="228B42F5" w14:textId="43BE5E54"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lastRenderedPageBreak/>
        <w:fldChar w:fldCharType="begin"/>
      </w:r>
      <w:r w:rsidRPr="008066E6">
        <w:rPr>
          <w:rFonts w:ascii="Salesforce Sans" w:hAnsi="Salesforce Sans"/>
          <w:color w:val="000000" w:themeColor="text1"/>
          <w:szCs w:val="22"/>
        </w:rPr>
        <w:instrText xml:space="preserve"> SEQ H1 \n \* Arabic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3</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Add the Customer Stories related list to the account page layout.</w:t>
      </w:r>
    </w:p>
    <w:p w14:paraId="74B6067D" w14:textId="5A200F6C" w:rsidR="00705A4F"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\r 1\*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A</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6C74D1" w:rsidRPr="008066E6">
        <w:rPr>
          <w:rFonts w:ascii="Salesforce Sans" w:hAnsi="Salesforce Sans"/>
          <w:color w:val="000000" w:themeColor="text1"/>
          <w:szCs w:val="22"/>
        </w:rPr>
        <w:t xml:space="preserve">Click </w:t>
      </w:r>
      <w:r w:rsidR="006C74D1" w:rsidRPr="008066E6">
        <w:rPr>
          <w:rFonts w:ascii="Salesforce Sans" w:hAnsi="Salesforce Sans"/>
          <w:b/>
          <w:color w:val="000000" w:themeColor="text1"/>
          <w:szCs w:val="22"/>
        </w:rPr>
        <w:t>Object Manager</w:t>
      </w:r>
      <w:r w:rsidR="006C74D1" w:rsidRPr="008066E6">
        <w:rPr>
          <w:rFonts w:ascii="Salesforce Sans" w:hAnsi="Salesforce Sans"/>
          <w:color w:val="000000" w:themeColor="text1"/>
          <w:szCs w:val="22"/>
        </w:rPr>
        <w:t>.</w:t>
      </w:r>
    </w:p>
    <w:p w14:paraId="7FB72AA7" w14:textId="51058385"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B</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FA532C" w:rsidRPr="008066E6">
        <w:rPr>
          <w:rFonts w:ascii="Salesforce Sans" w:hAnsi="Salesforce Sans"/>
          <w:color w:val="000000" w:themeColor="text1"/>
          <w:szCs w:val="22"/>
        </w:rPr>
        <w:t xml:space="preserve">Click </w:t>
      </w:r>
      <w:r w:rsidR="00FA532C" w:rsidRPr="008066E6">
        <w:rPr>
          <w:rFonts w:ascii="Salesforce Sans" w:hAnsi="Salesforce Sans"/>
          <w:b/>
          <w:color w:val="000000" w:themeColor="text1"/>
          <w:szCs w:val="22"/>
        </w:rPr>
        <w:t>Account</w:t>
      </w:r>
      <w:r w:rsidR="00FA532C" w:rsidRPr="008066E6">
        <w:rPr>
          <w:rFonts w:ascii="Salesforce Sans" w:hAnsi="Salesforce Sans"/>
          <w:color w:val="000000" w:themeColor="text1"/>
          <w:szCs w:val="22"/>
        </w:rPr>
        <w:t>.</w:t>
      </w:r>
    </w:p>
    <w:p w14:paraId="30EC4640" w14:textId="5B935CE8"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C</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Page Layouts</w:t>
      </w:r>
      <w:r w:rsidRPr="008066E6">
        <w:rPr>
          <w:rFonts w:ascii="Salesforce Sans" w:hAnsi="Salesforce Sans"/>
          <w:color w:val="000000" w:themeColor="text1"/>
          <w:szCs w:val="22"/>
        </w:rPr>
        <w:t>.</w:t>
      </w:r>
    </w:p>
    <w:p w14:paraId="734FC935" w14:textId="6462628F"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D</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Fonts w:ascii="Salesforce Sans" w:hAnsi="Salesforce Sans"/>
          <w:b/>
          <w:color w:val="000000" w:themeColor="text1"/>
          <w:szCs w:val="22"/>
        </w:rPr>
        <w:t>Customer Account Layout</w:t>
      </w:r>
      <w:r w:rsidRPr="008066E6">
        <w:rPr>
          <w:rFonts w:ascii="Salesforce Sans" w:hAnsi="Salesforce Sans"/>
          <w:color w:val="000000" w:themeColor="text1"/>
          <w:szCs w:val="22"/>
        </w:rPr>
        <w:t>.</w:t>
      </w:r>
    </w:p>
    <w:p w14:paraId="56E6ECCA" w14:textId="4B20F210"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E</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From the palette, click </w:t>
      </w:r>
      <w:r w:rsidRPr="008066E6">
        <w:rPr>
          <w:rStyle w:val="ClickOrSelect"/>
          <w:rFonts w:ascii="Salesforce Sans" w:hAnsi="Salesforce Sans"/>
          <w:color w:val="000000" w:themeColor="text1"/>
          <w:szCs w:val="22"/>
        </w:rPr>
        <w:t>Related Lists</w:t>
      </w:r>
      <w:r w:rsidRPr="008066E6">
        <w:rPr>
          <w:rFonts w:ascii="Salesforce Sans" w:hAnsi="Salesforce Sans"/>
          <w:color w:val="000000" w:themeColor="text1"/>
          <w:szCs w:val="22"/>
        </w:rPr>
        <w:t>.</w:t>
      </w:r>
    </w:p>
    <w:p w14:paraId="7416E901" w14:textId="370398EA"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F</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Drag and drop </w:t>
      </w:r>
      <w:r w:rsidRPr="008066E6">
        <w:rPr>
          <w:rStyle w:val="ClickOrSelect"/>
          <w:rFonts w:ascii="Salesforce Sans" w:hAnsi="Salesforce Sans"/>
          <w:color w:val="000000" w:themeColor="text1"/>
          <w:szCs w:val="22"/>
        </w:rPr>
        <w:t>Customer Stories</w:t>
      </w:r>
      <w:r w:rsidRPr="008066E6">
        <w:rPr>
          <w:rFonts w:ascii="Salesforce Sans" w:hAnsi="Salesforce Sans"/>
          <w:color w:val="000000" w:themeColor="text1"/>
          <w:szCs w:val="22"/>
        </w:rPr>
        <w:t xml:space="preserve"> to below the Cases related list. </w:t>
      </w:r>
    </w:p>
    <w:p w14:paraId="2DF5D396" w14:textId="388747AA"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G</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Save</w:t>
      </w:r>
      <w:r w:rsidRPr="008066E6">
        <w:rPr>
          <w:rFonts w:ascii="Salesforce Sans" w:hAnsi="Salesforce Sans"/>
          <w:color w:val="000000" w:themeColor="text1"/>
          <w:szCs w:val="22"/>
        </w:rPr>
        <w:t>.</w:t>
      </w:r>
    </w:p>
    <w:p w14:paraId="4AC2DDA9" w14:textId="089D8034"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H</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Yes</w:t>
      </w:r>
      <w:r w:rsidRPr="008066E6">
        <w:rPr>
          <w:rFonts w:ascii="Salesforce Sans" w:hAnsi="Salesforce Sans"/>
          <w:color w:val="000000" w:themeColor="text1"/>
          <w:szCs w:val="22"/>
        </w:rPr>
        <w:t>.</w:t>
      </w:r>
    </w:p>
    <w:p w14:paraId="30BE70C4" w14:textId="2DE5977F"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I</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Close the Account Page Layout </w:t>
      </w:r>
      <w:r w:rsidR="007D2026" w:rsidRPr="008066E6">
        <w:rPr>
          <w:rFonts w:ascii="Salesforce Sans" w:hAnsi="Salesforce Sans"/>
          <w:color w:val="000000" w:themeColor="text1"/>
          <w:szCs w:val="22"/>
        </w:rPr>
        <w:t xml:space="preserve">browser </w:t>
      </w:r>
      <w:r w:rsidRPr="008066E6">
        <w:rPr>
          <w:rFonts w:ascii="Salesforce Sans" w:hAnsi="Salesforce Sans"/>
          <w:color w:val="000000" w:themeColor="text1"/>
          <w:szCs w:val="22"/>
        </w:rPr>
        <w:t>tab.</w:t>
      </w:r>
    </w:p>
    <w:p w14:paraId="14F8D6EA" w14:textId="28DA920C" w:rsidR="00C078AC" w:rsidRPr="008066E6" w:rsidRDefault="00C078AC" w:rsidP="008066E6">
      <w:pPr>
        <w:pStyle w:val="Heading1"/>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H1 \n \* Arabic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4</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Create a customer story record to verify the object was configured properly.</w:t>
      </w:r>
    </w:p>
    <w:p w14:paraId="29597BF7" w14:textId="677277B1"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\r 1\*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A</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In Schema Builder, click </w:t>
      </w:r>
      <w:r w:rsidRPr="008066E6">
        <w:rPr>
          <w:rStyle w:val="ClickOrSelect"/>
          <w:rFonts w:ascii="Salesforce Sans" w:hAnsi="Salesforce Sans"/>
          <w:color w:val="000000" w:themeColor="text1"/>
          <w:szCs w:val="22"/>
        </w:rPr>
        <w:t>Close</w:t>
      </w:r>
      <w:r w:rsidRPr="008066E6">
        <w:rPr>
          <w:rFonts w:ascii="Salesforce Sans" w:hAnsi="Salesforce Sans"/>
          <w:color w:val="000000" w:themeColor="text1"/>
          <w:szCs w:val="22"/>
        </w:rPr>
        <w:t>.</w:t>
      </w:r>
    </w:p>
    <w:p w14:paraId="68F58BF8" w14:textId="2114D949"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B</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1A6A4C" w:rsidRPr="008066E6">
        <w:rPr>
          <w:rFonts w:ascii="Salesforce Sans" w:hAnsi="Salesforce Sans"/>
          <w:color w:val="000000" w:themeColor="text1"/>
          <w:szCs w:val="22"/>
        </w:rPr>
        <w:t xml:space="preserve">Click </w:t>
      </w:r>
      <w:r w:rsidR="001A6A4C" w:rsidRPr="008066E6">
        <w:rPr>
          <w:rFonts w:ascii="Salesforce Sans" w:hAnsi="Salesforce Sans"/>
          <w:b/>
          <w:color w:val="000000" w:themeColor="text1"/>
          <w:szCs w:val="22"/>
        </w:rPr>
        <w:t>App Launcher</w:t>
      </w:r>
      <w:r w:rsidR="001A6A4C" w:rsidRPr="008066E6">
        <w:rPr>
          <w:rFonts w:ascii="Salesforce Sans" w:hAnsi="Salesforce Sans"/>
          <w:color w:val="000000" w:themeColor="text1"/>
          <w:szCs w:val="22"/>
        </w:rPr>
        <w:t xml:space="preserve">, then </w:t>
      </w:r>
      <w:r w:rsidR="007D2026" w:rsidRPr="008066E6">
        <w:rPr>
          <w:rFonts w:ascii="Salesforce Sans" w:hAnsi="Salesforce Sans"/>
          <w:color w:val="000000" w:themeColor="text1"/>
          <w:szCs w:val="22"/>
        </w:rPr>
        <w:t>click</w:t>
      </w:r>
      <w:r w:rsidRPr="008066E6">
        <w:rPr>
          <w:rFonts w:ascii="Salesforce Sans" w:hAnsi="Salesforce Sans"/>
          <w:color w:val="000000" w:themeColor="text1"/>
          <w:szCs w:val="22"/>
        </w:rPr>
        <w:t xml:space="preserve"> </w:t>
      </w:r>
      <w:r w:rsidRPr="008066E6">
        <w:rPr>
          <w:rStyle w:val="ClickOrSelect"/>
          <w:rFonts w:ascii="Salesforce Sans" w:hAnsi="Salesforce Sans"/>
          <w:color w:val="000000" w:themeColor="text1"/>
          <w:szCs w:val="22"/>
        </w:rPr>
        <w:t>Accounts</w:t>
      </w:r>
      <w:r w:rsidRPr="008066E6">
        <w:rPr>
          <w:rFonts w:ascii="Salesforce Sans" w:hAnsi="Salesforce Sans"/>
          <w:color w:val="000000" w:themeColor="text1"/>
          <w:szCs w:val="22"/>
        </w:rPr>
        <w:t>.</w:t>
      </w:r>
    </w:p>
    <w:p w14:paraId="2F078FBF" w14:textId="37E095D8"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C</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New</w:t>
      </w:r>
      <w:r w:rsidRPr="008066E6">
        <w:rPr>
          <w:rFonts w:ascii="Salesforce Sans" w:hAnsi="Salesforce Sans"/>
          <w:color w:val="000000" w:themeColor="text1"/>
          <w:szCs w:val="22"/>
        </w:rPr>
        <w:t>.</w:t>
      </w:r>
    </w:p>
    <w:p w14:paraId="50226661" w14:textId="0E8994F3"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D</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8A36BB" w:rsidRPr="008066E6">
        <w:rPr>
          <w:rFonts w:ascii="Salesforce Sans" w:hAnsi="Salesforce Sans"/>
          <w:color w:val="000000" w:themeColor="text1"/>
          <w:szCs w:val="22"/>
        </w:rPr>
        <w:t xml:space="preserve">Click </w:t>
      </w:r>
      <w:r w:rsidRPr="008066E6">
        <w:rPr>
          <w:rFonts w:ascii="Salesforce Sans" w:hAnsi="Salesforce Sans"/>
          <w:color w:val="000000" w:themeColor="text1"/>
          <w:szCs w:val="22"/>
        </w:rPr>
        <w:t xml:space="preserve">the </w:t>
      </w:r>
      <w:r w:rsidRPr="008066E6">
        <w:rPr>
          <w:rFonts w:ascii="Salesforce Sans" w:hAnsi="Salesforce Sans"/>
          <w:b/>
          <w:color w:val="000000" w:themeColor="text1"/>
          <w:szCs w:val="22"/>
        </w:rPr>
        <w:t>Customer</w:t>
      </w:r>
      <w:r w:rsidRPr="008066E6">
        <w:rPr>
          <w:rFonts w:ascii="Salesforce Sans" w:hAnsi="Salesforce Sans"/>
          <w:color w:val="000000" w:themeColor="text1"/>
          <w:szCs w:val="22"/>
        </w:rPr>
        <w:t xml:space="preserve"> </w:t>
      </w:r>
      <w:r w:rsidR="008A36BB" w:rsidRPr="008066E6">
        <w:rPr>
          <w:rFonts w:ascii="Salesforce Sans" w:hAnsi="Salesforce Sans"/>
          <w:color w:val="000000" w:themeColor="text1"/>
          <w:szCs w:val="22"/>
        </w:rPr>
        <w:t>record type, then</w:t>
      </w:r>
      <w:r w:rsidRPr="008066E6">
        <w:rPr>
          <w:rFonts w:ascii="Salesforce Sans" w:hAnsi="Salesforce Sans"/>
          <w:color w:val="000000" w:themeColor="text1"/>
          <w:szCs w:val="22"/>
        </w:rPr>
        <w:t xml:space="preserve"> click </w:t>
      </w:r>
      <w:r w:rsidR="002767C0" w:rsidRPr="008066E6">
        <w:rPr>
          <w:rStyle w:val="ClickOrSelect"/>
          <w:rFonts w:ascii="Salesforce Sans" w:hAnsi="Salesforce Sans"/>
          <w:color w:val="000000" w:themeColor="text1"/>
          <w:szCs w:val="22"/>
        </w:rPr>
        <w:t>Next</w:t>
      </w:r>
      <w:r w:rsidRPr="008066E6">
        <w:rPr>
          <w:rFonts w:ascii="Salesforce Sans" w:hAnsi="Salesforce Sans"/>
          <w:color w:val="000000" w:themeColor="text1"/>
          <w:szCs w:val="22"/>
        </w:rPr>
        <w:t>.</w:t>
      </w:r>
    </w:p>
    <w:p w14:paraId="3CBF9317" w14:textId="32CEDBCA" w:rsidR="00B25607"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E</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B25607" w:rsidRPr="008066E6">
        <w:rPr>
          <w:rFonts w:ascii="Salesforce Sans" w:hAnsi="Salesforce Sans"/>
          <w:color w:val="000000" w:themeColor="text1"/>
          <w:szCs w:val="22"/>
        </w:rPr>
        <w:t>Enter the following information:</w:t>
      </w:r>
    </w:p>
    <w:tbl>
      <w:tblPr>
        <w:tblStyle w:val="TableGrid"/>
        <w:tblW w:w="0" w:type="auto"/>
        <w:tblInd w:w="792" w:type="dxa"/>
        <w:tblLook w:val="04A0" w:firstRow="1" w:lastRow="0" w:firstColumn="1" w:lastColumn="0" w:noHBand="0" w:noVBand="1"/>
      </w:tblPr>
      <w:tblGrid>
        <w:gridCol w:w="2263"/>
        <w:gridCol w:w="2790"/>
      </w:tblGrid>
      <w:tr w:rsidR="00B25607" w:rsidRPr="00CC7372" w14:paraId="557E53A0" w14:textId="77777777" w:rsidTr="008066E6">
        <w:tc>
          <w:tcPr>
            <w:tcW w:w="2263" w:type="dxa"/>
          </w:tcPr>
          <w:p w14:paraId="20BE82CF" w14:textId="29B40EA6" w:rsidR="00B25607" w:rsidRPr="008066E6" w:rsidRDefault="00B25607" w:rsidP="008066E6">
            <w:pPr>
              <w:pStyle w:val="Heading2"/>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Account Name</w:t>
            </w:r>
          </w:p>
        </w:tc>
        <w:tc>
          <w:tcPr>
            <w:tcW w:w="2790" w:type="dxa"/>
          </w:tcPr>
          <w:p w14:paraId="47AD1152" w14:textId="26E80D56" w:rsidR="00B25607" w:rsidRPr="008066E6" w:rsidRDefault="00B25607" w:rsidP="008066E6">
            <w:pPr>
              <w:pStyle w:val="Heading2"/>
              <w:spacing w:before="80" w:after="80"/>
              <w:ind w:left="0" w:firstLine="0"/>
              <w:contextualSpacing w:val="0"/>
              <w:rPr>
                <w:rStyle w:val="EnterOrType"/>
              </w:rPr>
            </w:pPr>
            <w:r w:rsidRPr="008066E6">
              <w:rPr>
                <w:rStyle w:val="EnterOrType"/>
              </w:rPr>
              <w:t>Test Account</w:t>
            </w:r>
          </w:p>
        </w:tc>
      </w:tr>
    </w:tbl>
    <w:p w14:paraId="729414F0" w14:textId="717D00DE"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F</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Save</w:t>
      </w:r>
      <w:r w:rsidRPr="008066E6">
        <w:rPr>
          <w:rFonts w:ascii="Salesforce Sans" w:hAnsi="Salesforce Sans"/>
          <w:color w:val="000000" w:themeColor="text1"/>
          <w:szCs w:val="22"/>
        </w:rPr>
        <w:t>.</w:t>
      </w:r>
    </w:p>
    <w:p w14:paraId="35F438EB" w14:textId="0DAA9CF6"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G</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From the Contacts related list, click </w:t>
      </w:r>
      <w:r w:rsidRPr="008066E6">
        <w:rPr>
          <w:rStyle w:val="ClickOrSelect"/>
          <w:rFonts w:ascii="Salesforce Sans" w:hAnsi="Salesforce Sans"/>
          <w:color w:val="000000" w:themeColor="text1"/>
          <w:szCs w:val="22"/>
        </w:rPr>
        <w:t>New</w:t>
      </w:r>
      <w:r w:rsidRPr="008066E6">
        <w:rPr>
          <w:rFonts w:ascii="Salesforce Sans" w:hAnsi="Salesforce Sans"/>
          <w:color w:val="000000" w:themeColor="text1"/>
          <w:szCs w:val="22"/>
        </w:rPr>
        <w:t>.</w:t>
      </w:r>
    </w:p>
    <w:p w14:paraId="798460B5" w14:textId="65545438" w:rsidR="00CC6ED8"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H</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r>
      <w:r w:rsidR="008A36BB" w:rsidRPr="008066E6">
        <w:rPr>
          <w:rFonts w:ascii="Salesforce Sans" w:hAnsi="Salesforce Sans"/>
          <w:color w:val="000000" w:themeColor="text1"/>
          <w:szCs w:val="22"/>
        </w:rPr>
        <w:t xml:space="preserve">Click the </w:t>
      </w:r>
      <w:r w:rsidR="008A36BB" w:rsidRPr="008066E6">
        <w:rPr>
          <w:rFonts w:ascii="Salesforce Sans" w:hAnsi="Salesforce Sans"/>
          <w:b/>
          <w:color w:val="000000" w:themeColor="text1"/>
          <w:szCs w:val="22"/>
        </w:rPr>
        <w:t>Standard</w:t>
      </w:r>
      <w:r w:rsidR="008A36BB" w:rsidRPr="008066E6">
        <w:rPr>
          <w:rFonts w:ascii="Salesforce Sans" w:hAnsi="Salesforce Sans"/>
          <w:color w:val="000000" w:themeColor="text1"/>
          <w:szCs w:val="22"/>
        </w:rPr>
        <w:t xml:space="preserve"> record type, then click </w:t>
      </w:r>
      <w:r w:rsidR="008A36BB" w:rsidRPr="008066E6">
        <w:rPr>
          <w:rFonts w:ascii="Salesforce Sans" w:hAnsi="Salesforce Sans"/>
          <w:b/>
          <w:color w:val="000000" w:themeColor="text1"/>
          <w:szCs w:val="22"/>
        </w:rPr>
        <w:t>Next</w:t>
      </w:r>
      <w:r w:rsidR="008A36BB" w:rsidRPr="008066E6">
        <w:rPr>
          <w:rFonts w:ascii="Salesforce Sans" w:hAnsi="Salesforce Sans"/>
          <w:color w:val="000000" w:themeColor="text1"/>
          <w:szCs w:val="22"/>
        </w:rPr>
        <w:t>.</w:t>
      </w:r>
    </w:p>
    <w:p w14:paraId="2623E18D" w14:textId="77777777" w:rsidR="00B25607" w:rsidRPr="008066E6" w:rsidRDefault="00B25607"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t>I.</w:t>
      </w:r>
      <w:r w:rsidRPr="008066E6">
        <w:rPr>
          <w:rFonts w:ascii="Salesforce Sans" w:hAnsi="Salesforce Sans"/>
          <w:color w:val="000000" w:themeColor="text1"/>
          <w:szCs w:val="22"/>
        </w:rPr>
        <w:tab/>
        <w:t>Enter the following information:</w:t>
      </w:r>
    </w:p>
    <w:tbl>
      <w:tblPr>
        <w:tblStyle w:val="TableGrid"/>
        <w:tblW w:w="0" w:type="auto"/>
        <w:tblInd w:w="792" w:type="dxa"/>
        <w:tblLook w:val="04A0" w:firstRow="1" w:lastRow="0" w:firstColumn="1" w:lastColumn="0" w:noHBand="0" w:noVBand="1"/>
      </w:tblPr>
      <w:tblGrid>
        <w:gridCol w:w="2353"/>
        <w:gridCol w:w="2700"/>
      </w:tblGrid>
      <w:tr w:rsidR="00B25607" w:rsidRPr="00CC7372" w14:paraId="3726B324" w14:textId="77777777" w:rsidTr="008066E6">
        <w:tc>
          <w:tcPr>
            <w:tcW w:w="2353" w:type="dxa"/>
          </w:tcPr>
          <w:p w14:paraId="4866A5B8" w14:textId="77777777" w:rsidR="00B25607" w:rsidRPr="008066E6" w:rsidRDefault="00B25607" w:rsidP="008066E6">
            <w:pPr>
              <w:pStyle w:val="Heading2"/>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First Name</w:t>
            </w:r>
          </w:p>
        </w:tc>
        <w:tc>
          <w:tcPr>
            <w:tcW w:w="2700" w:type="dxa"/>
          </w:tcPr>
          <w:p w14:paraId="24F070DE" w14:textId="233745F0" w:rsidR="00B25607" w:rsidRPr="008066E6" w:rsidRDefault="00B25607" w:rsidP="008066E6">
            <w:pPr>
              <w:pStyle w:val="Heading2"/>
              <w:spacing w:before="80" w:after="80"/>
              <w:ind w:left="0" w:firstLine="0"/>
              <w:contextualSpacing w:val="0"/>
              <w:rPr>
                <w:rStyle w:val="EnterOrType"/>
              </w:rPr>
            </w:pPr>
            <w:r w:rsidRPr="008066E6">
              <w:rPr>
                <w:rStyle w:val="EnterOrType"/>
              </w:rPr>
              <w:t>Kate</w:t>
            </w:r>
          </w:p>
        </w:tc>
      </w:tr>
      <w:tr w:rsidR="00B25607" w:rsidRPr="00CC7372" w14:paraId="14799209" w14:textId="77777777" w:rsidTr="008066E6">
        <w:tc>
          <w:tcPr>
            <w:tcW w:w="2353" w:type="dxa"/>
          </w:tcPr>
          <w:p w14:paraId="62B33249" w14:textId="77777777" w:rsidR="00B25607" w:rsidRPr="008066E6" w:rsidRDefault="00B25607" w:rsidP="008066E6">
            <w:pPr>
              <w:pStyle w:val="Heading2"/>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Last Name</w:t>
            </w:r>
          </w:p>
        </w:tc>
        <w:tc>
          <w:tcPr>
            <w:tcW w:w="2700" w:type="dxa"/>
          </w:tcPr>
          <w:p w14:paraId="0F9CFBEE" w14:textId="166B218E" w:rsidR="00B25607" w:rsidRPr="008066E6" w:rsidRDefault="00B25607" w:rsidP="008066E6">
            <w:pPr>
              <w:pStyle w:val="Heading2"/>
              <w:spacing w:before="80" w:after="80"/>
              <w:ind w:left="0" w:firstLine="0"/>
              <w:contextualSpacing w:val="0"/>
              <w:rPr>
                <w:rStyle w:val="EnterOrType"/>
              </w:rPr>
            </w:pPr>
            <w:r w:rsidRPr="008066E6">
              <w:rPr>
                <w:rStyle w:val="EnterOrType"/>
              </w:rPr>
              <w:t>Hanson</w:t>
            </w:r>
          </w:p>
        </w:tc>
      </w:tr>
    </w:tbl>
    <w:p w14:paraId="457B01CB" w14:textId="4F3C7043" w:rsidR="00C078AC" w:rsidRPr="008066E6" w:rsidRDefault="00C078AC"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fldChar w:fldCharType="begin"/>
      </w:r>
      <w:r w:rsidRPr="008066E6">
        <w:rPr>
          <w:rFonts w:ascii="Salesforce Sans" w:hAnsi="Salesforce Sans"/>
          <w:color w:val="000000" w:themeColor="text1"/>
          <w:szCs w:val="22"/>
        </w:rPr>
        <w:instrText xml:space="preserve"> SEQ H2 \n \* ALPHABETIC \* MERGEFORMAT </w:instrText>
      </w:r>
      <w:r w:rsidRPr="008066E6">
        <w:rPr>
          <w:rFonts w:ascii="Salesforce Sans" w:hAnsi="Salesforce Sans"/>
          <w:color w:val="000000" w:themeColor="text1"/>
          <w:szCs w:val="22"/>
        </w:rPr>
        <w:fldChar w:fldCharType="separate"/>
      </w:r>
      <w:r w:rsidR="003B1717" w:rsidRPr="008066E6">
        <w:rPr>
          <w:rFonts w:ascii="Salesforce Sans" w:hAnsi="Salesforce Sans"/>
          <w:noProof/>
          <w:color w:val="000000" w:themeColor="text1"/>
          <w:szCs w:val="22"/>
        </w:rPr>
        <w:t>J</w:t>
      </w:r>
      <w:r w:rsidRPr="008066E6">
        <w:rPr>
          <w:rFonts w:ascii="Salesforce Sans" w:hAnsi="Salesforce Sans"/>
          <w:noProof/>
          <w:color w:val="000000" w:themeColor="text1"/>
          <w:szCs w:val="22"/>
        </w:rPr>
        <w:fldChar w:fldCharType="end"/>
      </w:r>
      <w:r w:rsidRPr="008066E6">
        <w:rPr>
          <w:rFonts w:ascii="Salesforce Sans" w:hAnsi="Salesforce Sans"/>
          <w:color w:val="000000" w:themeColor="text1"/>
          <w:szCs w:val="22"/>
        </w:rPr>
        <w:t>.</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Save</w:t>
      </w:r>
      <w:r w:rsidRPr="008066E6">
        <w:rPr>
          <w:rFonts w:ascii="Salesforce Sans" w:hAnsi="Salesforce Sans"/>
          <w:color w:val="000000" w:themeColor="text1"/>
          <w:szCs w:val="22"/>
        </w:rPr>
        <w:t>.</w:t>
      </w:r>
    </w:p>
    <w:p w14:paraId="03A3FD59" w14:textId="21B218BD" w:rsidR="002558A0" w:rsidRPr="008066E6" w:rsidRDefault="002767C0"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t>K</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t xml:space="preserve">From the Customer Stories related list, click </w:t>
      </w:r>
      <w:r w:rsidR="00C078AC" w:rsidRPr="008066E6">
        <w:rPr>
          <w:rStyle w:val="ClickOrSelect"/>
          <w:rFonts w:ascii="Salesforce Sans" w:hAnsi="Salesforce Sans"/>
          <w:color w:val="000000" w:themeColor="text1"/>
          <w:szCs w:val="22"/>
        </w:rPr>
        <w:t>New</w:t>
      </w:r>
      <w:r w:rsidR="002558A0" w:rsidRPr="008066E6">
        <w:rPr>
          <w:rStyle w:val="ClickOrSelect"/>
          <w:rFonts w:ascii="Salesforce Sans" w:hAnsi="Salesforce Sans"/>
          <w:color w:val="000000" w:themeColor="text1"/>
          <w:szCs w:val="22"/>
        </w:rPr>
        <w:t>.</w:t>
      </w:r>
    </w:p>
    <w:p w14:paraId="5EEE6376" w14:textId="77777777" w:rsidR="004C48A6" w:rsidRDefault="004C48A6">
      <w:pPr>
        <w:rPr>
          <w:rFonts w:ascii="Salesforce Sans" w:hAnsi="Salesforce Sans"/>
          <w:color w:val="000000" w:themeColor="text1"/>
          <w:sz w:val="22"/>
          <w:szCs w:val="22"/>
        </w:rPr>
      </w:pPr>
      <w:r>
        <w:rPr>
          <w:rFonts w:ascii="Salesforce Sans" w:hAnsi="Salesforce Sans"/>
          <w:color w:val="000000" w:themeColor="text1"/>
          <w:szCs w:val="22"/>
        </w:rPr>
        <w:br w:type="page"/>
      </w:r>
    </w:p>
    <w:p w14:paraId="02AC4332" w14:textId="486BC421" w:rsidR="00C078AC" w:rsidRPr="008066E6" w:rsidRDefault="002558A0"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lastRenderedPageBreak/>
        <w:t>L.</w:t>
      </w:r>
      <w:r w:rsidRPr="008066E6">
        <w:rPr>
          <w:rFonts w:ascii="Salesforce Sans" w:hAnsi="Salesforce Sans"/>
          <w:color w:val="000000" w:themeColor="text1"/>
          <w:szCs w:val="22"/>
        </w:rPr>
        <w:tab/>
        <w:t>Enter the following information:</w:t>
      </w:r>
    </w:p>
    <w:tbl>
      <w:tblPr>
        <w:tblStyle w:val="TableGrid"/>
        <w:tblW w:w="0" w:type="auto"/>
        <w:tblInd w:w="792" w:type="dxa"/>
        <w:tblLook w:val="04A0" w:firstRow="1" w:lastRow="0" w:firstColumn="1" w:lastColumn="0" w:noHBand="0" w:noVBand="1"/>
      </w:tblPr>
      <w:tblGrid>
        <w:gridCol w:w="3277"/>
        <w:gridCol w:w="5281"/>
      </w:tblGrid>
      <w:tr w:rsidR="00C078AC" w:rsidRPr="00CC7372" w14:paraId="3376D5A6" w14:textId="77777777" w:rsidTr="003A04EB">
        <w:tc>
          <w:tcPr>
            <w:tcW w:w="3330" w:type="dxa"/>
          </w:tcPr>
          <w:p w14:paraId="259A7622" w14:textId="69500C0A"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Customer Story Name</w:t>
            </w:r>
          </w:p>
        </w:tc>
        <w:tc>
          <w:tcPr>
            <w:tcW w:w="5382" w:type="dxa"/>
          </w:tcPr>
          <w:p w14:paraId="31B2CD32" w14:textId="77777777" w:rsidR="00C078AC" w:rsidRPr="008066E6" w:rsidRDefault="00C078AC" w:rsidP="008066E6">
            <w:pPr>
              <w:spacing w:before="80" w:after="80"/>
              <w:rPr>
                <w:rStyle w:val="EnterOrType"/>
              </w:rPr>
            </w:pPr>
            <w:r w:rsidRPr="008066E6">
              <w:rPr>
                <w:rStyle w:val="EnterOrType"/>
              </w:rPr>
              <w:t>Test Account Customer Story</w:t>
            </w:r>
          </w:p>
        </w:tc>
      </w:tr>
      <w:tr w:rsidR="00C078AC" w:rsidRPr="00CC7372" w14:paraId="47168544" w14:textId="77777777" w:rsidTr="003A04EB">
        <w:tc>
          <w:tcPr>
            <w:tcW w:w="3330" w:type="dxa"/>
          </w:tcPr>
          <w:p w14:paraId="70EF1D04" w14:textId="3EEAC49C"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Story Description</w:t>
            </w:r>
          </w:p>
        </w:tc>
        <w:tc>
          <w:tcPr>
            <w:tcW w:w="5382" w:type="dxa"/>
          </w:tcPr>
          <w:p w14:paraId="203908E2" w14:textId="77777777" w:rsidR="00C078AC" w:rsidRPr="008066E6" w:rsidRDefault="00C078AC" w:rsidP="008066E6">
            <w:pPr>
              <w:spacing w:before="80" w:after="80"/>
              <w:rPr>
                <w:rStyle w:val="EnterOrType"/>
              </w:rPr>
            </w:pPr>
            <w:r w:rsidRPr="008066E6">
              <w:rPr>
                <w:rStyle w:val="EnterOrType"/>
              </w:rPr>
              <w:t>Major win at new customer against top competitor.</w:t>
            </w:r>
          </w:p>
        </w:tc>
      </w:tr>
      <w:tr w:rsidR="00C078AC" w:rsidRPr="00CC7372" w14:paraId="70161B1F" w14:textId="77777777" w:rsidTr="003A04EB">
        <w:tc>
          <w:tcPr>
            <w:tcW w:w="3330" w:type="dxa"/>
          </w:tcPr>
          <w:p w14:paraId="46036043" w14:textId="4F855A81"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Products Chosen</w:t>
            </w:r>
          </w:p>
        </w:tc>
        <w:tc>
          <w:tcPr>
            <w:tcW w:w="5382" w:type="dxa"/>
          </w:tcPr>
          <w:p w14:paraId="0A90CD06" w14:textId="77777777" w:rsidR="00C078AC" w:rsidRPr="008066E6" w:rsidRDefault="00C078AC" w:rsidP="008066E6">
            <w:pPr>
              <w:spacing w:before="80" w:after="80"/>
              <w:rPr>
                <w:rStyle w:val="ClickOrSelect"/>
                <w:rFonts w:ascii="Salesforce Sans" w:hAnsi="Salesforce Sans"/>
                <w:color w:val="000000" w:themeColor="text1"/>
                <w:szCs w:val="22"/>
              </w:rPr>
            </w:pPr>
            <w:r w:rsidRPr="008066E6">
              <w:rPr>
                <w:rStyle w:val="EnterOrType"/>
                <w:rFonts w:ascii="Salesforce Sans" w:hAnsi="Salesforce Sans"/>
                <w:b/>
                <w:color w:val="000000" w:themeColor="text1"/>
                <w:szCs w:val="22"/>
              </w:rPr>
              <w:t>Laptops</w:t>
            </w:r>
            <w:r w:rsidRPr="008066E6">
              <w:rPr>
                <w:rStyle w:val="EnterOrType"/>
                <w:rFonts w:ascii="Salesforce Sans" w:hAnsi="Salesforce Sans"/>
                <w:b/>
                <w:color w:val="000000" w:themeColor="text1"/>
                <w:szCs w:val="22"/>
              </w:rPr>
              <w:br/>
              <w:t>Networking Equipment</w:t>
            </w:r>
            <w:r w:rsidRPr="008066E6">
              <w:rPr>
                <w:rStyle w:val="EnterOrType"/>
                <w:rFonts w:ascii="Salesforce Sans" w:hAnsi="Salesforce Sans"/>
                <w:b/>
                <w:color w:val="000000" w:themeColor="text1"/>
                <w:szCs w:val="22"/>
              </w:rPr>
              <w:br/>
              <w:t>Servers</w:t>
            </w:r>
          </w:p>
        </w:tc>
      </w:tr>
      <w:tr w:rsidR="00C078AC" w:rsidRPr="00CC7372" w14:paraId="7A591FA9" w14:textId="77777777" w:rsidTr="003A04EB">
        <w:tc>
          <w:tcPr>
            <w:tcW w:w="3330" w:type="dxa"/>
          </w:tcPr>
          <w:p w14:paraId="1B1B5A18" w14:textId="49EDEBCB"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Installation Time (days)</w:t>
            </w:r>
          </w:p>
        </w:tc>
        <w:tc>
          <w:tcPr>
            <w:tcW w:w="5382" w:type="dxa"/>
          </w:tcPr>
          <w:p w14:paraId="035BF881" w14:textId="77777777" w:rsidR="00C078AC" w:rsidRPr="008066E6" w:rsidRDefault="00C078AC" w:rsidP="008066E6">
            <w:pPr>
              <w:spacing w:before="80" w:after="80"/>
              <w:rPr>
                <w:rStyle w:val="EnterOrType"/>
              </w:rPr>
            </w:pPr>
            <w:r w:rsidRPr="008066E6">
              <w:rPr>
                <w:rStyle w:val="EnterOrType"/>
              </w:rPr>
              <w:t>30</w:t>
            </w:r>
          </w:p>
        </w:tc>
      </w:tr>
      <w:tr w:rsidR="00C078AC" w:rsidRPr="00CC7372" w14:paraId="7937E358" w14:textId="77777777" w:rsidTr="003A04EB">
        <w:tc>
          <w:tcPr>
            <w:tcW w:w="3330" w:type="dxa"/>
          </w:tcPr>
          <w:p w14:paraId="48209C71" w14:textId="477B97EC"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Currency</w:t>
            </w:r>
          </w:p>
        </w:tc>
        <w:tc>
          <w:tcPr>
            <w:tcW w:w="5382" w:type="dxa"/>
          </w:tcPr>
          <w:p w14:paraId="261E733E" w14:textId="77777777" w:rsidR="00C078AC" w:rsidRPr="008066E6" w:rsidRDefault="00C078AC" w:rsidP="008066E6">
            <w:pPr>
              <w:spacing w:before="80" w:after="80"/>
              <w:rPr>
                <w:rStyle w:val="EnterOrType"/>
                <w:rFonts w:ascii="Salesforce Sans" w:hAnsi="Salesforce Sans"/>
                <w:b/>
                <w:color w:val="000000" w:themeColor="text1"/>
                <w:szCs w:val="22"/>
              </w:rPr>
            </w:pPr>
            <w:r w:rsidRPr="008066E6">
              <w:rPr>
                <w:rStyle w:val="EnterOrType"/>
                <w:rFonts w:ascii="Salesforce Sans" w:hAnsi="Salesforce Sans"/>
                <w:b/>
                <w:color w:val="000000" w:themeColor="text1"/>
                <w:szCs w:val="22"/>
              </w:rPr>
              <w:t>USD – U.S. Dollar</w:t>
            </w:r>
          </w:p>
        </w:tc>
      </w:tr>
      <w:tr w:rsidR="00C078AC" w:rsidRPr="00CC7372" w14:paraId="5CE9D6AA" w14:textId="77777777" w:rsidTr="003A04EB">
        <w:tc>
          <w:tcPr>
            <w:tcW w:w="3330" w:type="dxa"/>
          </w:tcPr>
          <w:p w14:paraId="70198E4B" w14:textId="6B801605"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Account</w:t>
            </w:r>
          </w:p>
        </w:tc>
        <w:tc>
          <w:tcPr>
            <w:tcW w:w="5382" w:type="dxa"/>
          </w:tcPr>
          <w:p w14:paraId="1F74BFAB" w14:textId="77777777" w:rsidR="00C078AC" w:rsidRPr="008066E6" w:rsidRDefault="00C078AC" w:rsidP="008066E6">
            <w:pPr>
              <w:spacing w:before="80" w:after="80"/>
              <w:rPr>
                <w:rStyle w:val="EnterOrType"/>
              </w:rPr>
            </w:pPr>
            <w:r w:rsidRPr="008066E6">
              <w:rPr>
                <w:rStyle w:val="EnterOrType"/>
              </w:rPr>
              <w:t>Test Account</w:t>
            </w:r>
          </w:p>
        </w:tc>
      </w:tr>
      <w:tr w:rsidR="00C078AC" w:rsidRPr="00CC7372" w14:paraId="6D166B5F" w14:textId="77777777" w:rsidTr="003A04EB">
        <w:tc>
          <w:tcPr>
            <w:tcW w:w="3330" w:type="dxa"/>
          </w:tcPr>
          <w:p w14:paraId="11DD25E8" w14:textId="2BD99D20" w:rsidR="00C078AC" w:rsidRPr="008066E6" w:rsidRDefault="00C078AC"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Primary Contact</w:t>
            </w:r>
          </w:p>
        </w:tc>
        <w:tc>
          <w:tcPr>
            <w:tcW w:w="5382" w:type="dxa"/>
          </w:tcPr>
          <w:p w14:paraId="6C03E934" w14:textId="77777777" w:rsidR="00C078AC" w:rsidRPr="008066E6" w:rsidRDefault="00C078AC" w:rsidP="008066E6">
            <w:pPr>
              <w:spacing w:before="80" w:after="80"/>
              <w:rPr>
                <w:rStyle w:val="EnterOrType"/>
              </w:rPr>
            </w:pPr>
            <w:r w:rsidRPr="008066E6">
              <w:rPr>
                <w:rStyle w:val="EnterOrType"/>
              </w:rPr>
              <w:t>Kate Hanson</w:t>
            </w:r>
          </w:p>
        </w:tc>
      </w:tr>
    </w:tbl>
    <w:p w14:paraId="03C838AF" w14:textId="134E945A" w:rsidR="00C078AC" w:rsidRPr="008066E6" w:rsidRDefault="00F66215"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t>M</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t xml:space="preserve">Hover over the </w:t>
      </w:r>
      <w:r w:rsidR="00B8350F">
        <w:rPr>
          <w:rFonts w:ascii="Salesforce Sans" w:hAnsi="Salesforce Sans"/>
          <w:color w:val="000000" w:themeColor="text1"/>
          <w:szCs w:val="22"/>
        </w:rPr>
        <w:t>info</w:t>
      </w:r>
      <w:r w:rsidR="00C078AC" w:rsidRPr="008066E6">
        <w:rPr>
          <w:rFonts w:ascii="Salesforce Sans" w:hAnsi="Salesforce Sans"/>
          <w:color w:val="000000" w:themeColor="text1"/>
          <w:szCs w:val="22"/>
        </w:rPr>
        <w:t xml:space="preserve"> icon</w:t>
      </w:r>
      <w:r w:rsidR="00E61216">
        <w:rPr>
          <w:rFonts w:ascii="Salesforce Sans" w:hAnsi="Salesforce Sans"/>
          <w:color w:val="000000" w:themeColor="text1"/>
          <w:szCs w:val="22"/>
        </w:rPr>
        <w:t xml:space="preserve"> </w:t>
      </w:r>
      <w:r w:rsidR="00E61216" w:rsidRPr="00E61216">
        <w:rPr>
          <w:rFonts w:ascii="Salesforce Sans" w:hAnsi="Salesforce Sans"/>
          <w:noProof/>
          <w:color w:val="000000" w:themeColor="text1"/>
          <w:szCs w:val="22"/>
        </w:rPr>
        <w:drawing>
          <wp:inline distT="0" distB="0" distL="0" distR="0" wp14:anchorId="745D009B" wp14:editId="3E705F44">
            <wp:extent cx="162962" cy="152098"/>
            <wp:effectExtent l="0" t="0" r="2540" b="635"/>
            <wp:docPr id="2055" name="Picture 2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0234" cy="158885"/>
                    </a:xfrm>
                    <a:prstGeom prst="rect">
                      <a:avLst/>
                    </a:prstGeom>
                  </pic:spPr>
                </pic:pic>
              </a:graphicData>
            </a:graphic>
          </wp:inline>
        </w:drawing>
      </w:r>
      <w:r w:rsidR="00C078AC" w:rsidRPr="008066E6">
        <w:rPr>
          <w:rFonts w:ascii="Salesforce Sans" w:hAnsi="Salesforce Sans"/>
          <w:color w:val="000000" w:themeColor="text1"/>
          <w:szCs w:val="22"/>
        </w:rPr>
        <w:t xml:space="preserve"> next to the Installation Time (days) field to view the help text.</w:t>
      </w:r>
    </w:p>
    <w:p w14:paraId="33334F2B" w14:textId="490FD9CC" w:rsidR="00C078AC" w:rsidRPr="008066E6" w:rsidRDefault="00F66215"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t>N</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t xml:space="preserve">Click </w:t>
      </w:r>
      <w:r w:rsidR="00C078AC" w:rsidRPr="008066E6">
        <w:rPr>
          <w:rStyle w:val="ClickOrSelect"/>
          <w:rFonts w:ascii="Salesforce Sans" w:hAnsi="Salesforce Sans"/>
          <w:color w:val="000000" w:themeColor="text1"/>
          <w:szCs w:val="22"/>
        </w:rPr>
        <w:t>Save</w:t>
      </w:r>
      <w:r w:rsidR="00C078AC" w:rsidRPr="008066E6">
        <w:rPr>
          <w:rFonts w:ascii="Salesforce Sans" w:hAnsi="Salesforce Sans"/>
          <w:color w:val="000000" w:themeColor="text1"/>
          <w:szCs w:val="22"/>
        </w:rPr>
        <w:t>.</w:t>
      </w:r>
    </w:p>
    <w:p w14:paraId="4FE53452" w14:textId="4BD65143" w:rsidR="00C078AC" w:rsidRPr="008066E6" w:rsidRDefault="00F66215"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t>O</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t xml:space="preserve">From the Contacts related list, </w:t>
      </w:r>
      <w:r w:rsidR="00F919FE" w:rsidRPr="008066E6">
        <w:rPr>
          <w:rFonts w:ascii="Salesforce Sans" w:hAnsi="Salesforce Sans"/>
          <w:color w:val="000000" w:themeColor="text1"/>
          <w:szCs w:val="22"/>
        </w:rPr>
        <w:t xml:space="preserve">find the row for Kate Hanson and click the down arrow on the far right, then click </w:t>
      </w:r>
      <w:r w:rsidR="00F919FE" w:rsidRPr="008066E6">
        <w:rPr>
          <w:rFonts w:ascii="Salesforce Sans" w:hAnsi="Salesforce Sans"/>
          <w:b/>
          <w:color w:val="000000" w:themeColor="text1"/>
          <w:szCs w:val="22"/>
        </w:rPr>
        <w:t>Delete</w:t>
      </w:r>
      <w:r w:rsidR="00AC6C3F" w:rsidRPr="008066E6">
        <w:rPr>
          <w:rFonts w:ascii="Salesforce Sans" w:hAnsi="Salesforce Sans"/>
          <w:color w:val="000000" w:themeColor="text1"/>
          <w:szCs w:val="22"/>
        </w:rPr>
        <w:t xml:space="preserve"> to delete the contact record.</w:t>
      </w:r>
    </w:p>
    <w:p w14:paraId="2715083B" w14:textId="0DCA9251" w:rsidR="00C078AC" w:rsidRDefault="00F66215"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t>P</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t xml:space="preserve">Click </w:t>
      </w:r>
      <w:r w:rsidR="00F919FE" w:rsidRPr="008066E6">
        <w:rPr>
          <w:rStyle w:val="ClickOrSelect"/>
          <w:rFonts w:ascii="Salesforce Sans" w:hAnsi="Salesforce Sans"/>
          <w:color w:val="000000" w:themeColor="text1"/>
          <w:szCs w:val="22"/>
        </w:rPr>
        <w:t>Delete</w:t>
      </w:r>
      <w:r w:rsidR="00F70EA9" w:rsidRPr="008066E6">
        <w:rPr>
          <w:rStyle w:val="ClickOrSelect"/>
          <w:rFonts w:ascii="Salesforce Sans" w:hAnsi="Salesforce Sans"/>
          <w:b w:val="0"/>
          <w:color w:val="000000" w:themeColor="text1"/>
          <w:szCs w:val="22"/>
        </w:rPr>
        <w:t xml:space="preserve"> to confirm</w:t>
      </w:r>
      <w:r w:rsidR="00C078AC" w:rsidRPr="008066E6">
        <w:rPr>
          <w:rFonts w:ascii="Salesforce Sans" w:hAnsi="Salesforce Sans"/>
          <w:color w:val="000000" w:themeColor="text1"/>
          <w:szCs w:val="22"/>
        </w:rPr>
        <w:t>.</w:t>
      </w:r>
    </w:p>
    <w:p w14:paraId="544BB669" w14:textId="4EF3F7BE" w:rsidR="00C078AC" w:rsidRPr="008066E6" w:rsidRDefault="00F66215" w:rsidP="008066E6">
      <w:pPr>
        <w:pStyle w:val="Heading2"/>
        <w:spacing w:before="120"/>
        <w:contextualSpacing w:val="0"/>
        <w:rPr>
          <w:rFonts w:ascii="Salesforce Sans" w:hAnsi="Salesforce Sans" w:cs="Arial"/>
          <w:color w:val="000000" w:themeColor="text1"/>
          <w:szCs w:val="22"/>
        </w:rPr>
      </w:pPr>
      <w:r w:rsidRPr="008066E6">
        <w:rPr>
          <w:rFonts w:ascii="Salesforce Sans" w:hAnsi="Salesforce Sans"/>
          <w:color w:val="000000" w:themeColor="text1"/>
          <w:szCs w:val="22"/>
        </w:rPr>
        <w:t>Q</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t xml:space="preserve">From the Customer Stories related list, </w:t>
      </w:r>
      <w:r w:rsidR="009F7D53" w:rsidRPr="008066E6">
        <w:rPr>
          <w:rFonts w:ascii="Salesforce Sans" w:hAnsi="Salesforce Sans"/>
          <w:color w:val="000000" w:themeColor="text1"/>
          <w:szCs w:val="22"/>
        </w:rPr>
        <w:t>right-</w:t>
      </w:r>
      <w:r w:rsidR="00C078AC" w:rsidRPr="008066E6">
        <w:rPr>
          <w:rFonts w:ascii="Salesforce Sans" w:hAnsi="Salesforce Sans"/>
          <w:color w:val="000000" w:themeColor="text1"/>
          <w:szCs w:val="22"/>
        </w:rPr>
        <w:t xml:space="preserve">click </w:t>
      </w:r>
      <w:r w:rsidR="00C078AC" w:rsidRPr="008066E6">
        <w:rPr>
          <w:rStyle w:val="ClickOrSelect"/>
          <w:rFonts w:ascii="Salesforce Sans" w:hAnsi="Salesforce Sans"/>
          <w:color w:val="000000" w:themeColor="text1"/>
          <w:szCs w:val="22"/>
        </w:rPr>
        <w:t>Test Account Customer Story</w:t>
      </w:r>
      <w:r w:rsidR="009F7D53" w:rsidRPr="008066E6">
        <w:rPr>
          <w:rFonts w:ascii="Salesforce Sans" w:hAnsi="Salesforce Sans"/>
          <w:color w:val="000000" w:themeColor="text1"/>
          <w:szCs w:val="22"/>
        </w:rPr>
        <w:t xml:space="preserve"> and cl</w:t>
      </w:r>
      <w:r w:rsidR="0051486C" w:rsidRPr="008066E6">
        <w:rPr>
          <w:rFonts w:ascii="Salesforce Sans" w:hAnsi="Salesforce Sans"/>
          <w:color w:val="000000" w:themeColor="text1"/>
          <w:szCs w:val="22"/>
        </w:rPr>
        <w:t xml:space="preserve">ick </w:t>
      </w:r>
      <w:r w:rsidR="0051486C" w:rsidRPr="008066E6">
        <w:rPr>
          <w:rStyle w:val="ClickOrSelect"/>
          <w:rFonts w:ascii="Salesforce Sans" w:hAnsi="Salesforce Sans"/>
          <w:szCs w:val="22"/>
        </w:rPr>
        <w:t>Open Link in New Tab</w:t>
      </w:r>
      <w:r w:rsidR="009F7D53" w:rsidRPr="008066E6">
        <w:rPr>
          <w:rFonts w:ascii="Salesforce Sans" w:hAnsi="Salesforce Sans"/>
          <w:color w:val="000000" w:themeColor="text1"/>
          <w:szCs w:val="22"/>
        </w:rPr>
        <w:t>.</w:t>
      </w:r>
      <w:r w:rsidR="00E90B50">
        <w:rPr>
          <w:rFonts w:ascii="Salesforce Sans" w:hAnsi="Salesforce Sans"/>
          <w:color w:val="000000" w:themeColor="text1"/>
          <w:szCs w:val="22"/>
        </w:rPr>
        <w:t xml:space="preserve"> </w:t>
      </w:r>
      <w:r w:rsidR="0051486C" w:rsidRPr="008066E6">
        <w:rPr>
          <w:rFonts w:ascii="Salesforce Sans" w:hAnsi="Salesforce Sans" w:cs="Arial"/>
          <w:color w:val="000000" w:themeColor="text1"/>
          <w:szCs w:val="22"/>
        </w:rPr>
        <w:t>In the Customer Story tab, w</w:t>
      </w:r>
      <w:r w:rsidR="00C078AC" w:rsidRPr="008066E6">
        <w:rPr>
          <w:rFonts w:ascii="Salesforce Sans" w:hAnsi="Salesforce Sans" w:cs="Arial"/>
          <w:color w:val="000000" w:themeColor="text1"/>
          <w:szCs w:val="22"/>
        </w:rPr>
        <w:t>hat happened to the value in the Primary Contact field? Why did this happen?</w:t>
      </w:r>
    </w:p>
    <w:p w14:paraId="77A1AB70" w14:textId="77777777" w:rsidR="00C078AC" w:rsidRPr="008066E6" w:rsidRDefault="00C078AC" w:rsidP="008066E6">
      <w:pPr>
        <w:pStyle w:val="MultipleLines"/>
        <w:spacing w:before="120" w:after="120"/>
        <w:ind w:left="720"/>
        <w:rPr>
          <w:rFonts w:ascii="Salesforce Sans" w:hAnsi="Salesforce Sans"/>
          <w:color w:val="000000" w:themeColor="text1"/>
          <w:sz w:val="22"/>
          <w:szCs w:val="22"/>
        </w:rPr>
      </w:pPr>
    </w:p>
    <w:p w14:paraId="103AEAF7" w14:textId="77777777" w:rsidR="00C078AC" w:rsidRPr="008066E6" w:rsidRDefault="00C078AC" w:rsidP="008066E6">
      <w:pPr>
        <w:pStyle w:val="MultipleLines"/>
        <w:spacing w:before="120" w:after="120"/>
        <w:ind w:left="720"/>
        <w:rPr>
          <w:rFonts w:ascii="Salesforce Sans" w:hAnsi="Salesforce Sans"/>
          <w:color w:val="000000" w:themeColor="text1"/>
          <w:sz w:val="22"/>
          <w:szCs w:val="22"/>
        </w:rPr>
      </w:pPr>
    </w:p>
    <w:p w14:paraId="04A2BB5F" w14:textId="007404BA" w:rsidR="00C078AC" w:rsidRPr="008066E6" w:rsidRDefault="00F66215"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t>R</w:t>
      </w:r>
      <w:r w:rsidR="0051486C" w:rsidRPr="008066E6">
        <w:rPr>
          <w:rFonts w:ascii="Salesforce Sans" w:hAnsi="Salesforce Sans"/>
          <w:color w:val="000000" w:themeColor="text1"/>
          <w:szCs w:val="22"/>
        </w:rPr>
        <w:t>.</w:t>
      </w:r>
      <w:r w:rsidR="0051486C" w:rsidRPr="008066E6">
        <w:rPr>
          <w:rFonts w:ascii="Salesforce Sans" w:hAnsi="Salesforce Sans"/>
          <w:color w:val="000000" w:themeColor="text1"/>
          <w:szCs w:val="22"/>
        </w:rPr>
        <w:tab/>
        <w:t>R</w:t>
      </w:r>
      <w:r w:rsidR="00C078AC" w:rsidRPr="008066E6">
        <w:rPr>
          <w:rFonts w:ascii="Salesforce Sans" w:hAnsi="Salesforce Sans"/>
          <w:color w:val="000000" w:themeColor="text1"/>
          <w:szCs w:val="22"/>
        </w:rPr>
        <w:t xml:space="preserve">eturn to the </w:t>
      </w:r>
      <w:r w:rsidR="0051486C" w:rsidRPr="008066E6">
        <w:rPr>
          <w:rStyle w:val="ClickOrSelect"/>
          <w:rFonts w:ascii="Salesforce Sans" w:hAnsi="Salesforce Sans"/>
          <w:color w:val="000000" w:themeColor="text1"/>
          <w:szCs w:val="22"/>
        </w:rPr>
        <w:t>Test Account</w:t>
      </w:r>
      <w:r w:rsidR="0051486C" w:rsidRPr="008066E6">
        <w:rPr>
          <w:rFonts w:ascii="Salesforce Sans" w:hAnsi="Salesforce Sans"/>
          <w:color w:val="000000" w:themeColor="text1"/>
          <w:szCs w:val="22"/>
        </w:rPr>
        <w:t xml:space="preserve"> </w:t>
      </w:r>
      <w:r w:rsidR="00C078AC" w:rsidRPr="008066E6">
        <w:rPr>
          <w:rFonts w:ascii="Salesforce Sans" w:hAnsi="Salesforce Sans"/>
          <w:color w:val="000000" w:themeColor="text1"/>
          <w:szCs w:val="22"/>
        </w:rPr>
        <w:t>record</w:t>
      </w:r>
      <w:r w:rsidR="0051486C" w:rsidRPr="008066E6">
        <w:rPr>
          <w:rFonts w:ascii="Salesforce Sans" w:hAnsi="Salesforce Sans"/>
          <w:color w:val="000000" w:themeColor="text1"/>
          <w:szCs w:val="22"/>
        </w:rPr>
        <w:t xml:space="preserve"> </w:t>
      </w:r>
      <w:r w:rsidR="00F20AC7" w:rsidRPr="008066E6">
        <w:rPr>
          <w:rFonts w:ascii="Salesforce Sans" w:hAnsi="Salesforce Sans"/>
          <w:color w:val="000000" w:themeColor="text1"/>
          <w:szCs w:val="22"/>
        </w:rPr>
        <w:t xml:space="preserve">browser </w:t>
      </w:r>
      <w:r w:rsidR="0051486C" w:rsidRPr="008066E6">
        <w:rPr>
          <w:rFonts w:ascii="Salesforce Sans" w:hAnsi="Salesforce Sans"/>
          <w:color w:val="000000" w:themeColor="text1"/>
          <w:szCs w:val="22"/>
        </w:rPr>
        <w:t>tab</w:t>
      </w:r>
      <w:r w:rsidR="00C078AC" w:rsidRPr="008066E6">
        <w:rPr>
          <w:rFonts w:ascii="Salesforce Sans" w:hAnsi="Salesforce Sans"/>
          <w:color w:val="000000" w:themeColor="text1"/>
          <w:szCs w:val="22"/>
        </w:rPr>
        <w:t xml:space="preserve">. </w:t>
      </w:r>
    </w:p>
    <w:p w14:paraId="71FAD9F7" w14:textId="7DE5F8BB" w:rsidR="00C078AC" w:rsidRPr="008066E6" w:rsidRDefault="00F66215"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t>S</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t xml:space="preserve">Click </w:t>
      </w:r>
      <w:r w:rsidR="00C078AC" w:rsidRPr="008066E6">
        <w:rPr>
          <w:rStyle w:val="ClickOrSelect"/>
          <w:rFonts w:ascii="Salesforce Sans" w:hAnsi="Salesforce Sans"/>
          <w:color w:val="000000" w:themeColor="text1"/>
          <w:szCs w:val="22"/>
        </w:rPr>
        <w:t>Delete</w:t>
      </w:r>
      <w:r w:rsidR="00C078AC" w:rsidRPr="008066E6">
        <w:rPr>
          <w:rFonts w:ascii="Salesforce Sans" w:hAnsi="Salesforce Sans"/>
          <w:color w:val="000000" w:themeColor="text1"/>
          <w:szCs w:val="22"/>
        </w:rPr>
        <w:t xml:space="preserve"> to delete the account record.</w:t>
      </w:r>
    </w:p>
    <w:p w14:paraId="3F88CA3F" w14:textId="3A0EFBCB" w:rsidR="00C078AC" w:rsidRPr="008066E6" w:rsidRDefault="00F66215"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t>T</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t xml:space="preserve">Click </w:t>
      </w:r>
      <w:r w:rsidR="001A60AB" w:rsidRPr="008066E6">
        <w:rPr>
          <w:rStyle w:val="ClickOrSelect"/>
          <w:rFonts w:ascii="Salesforce Sans" w:hAnsi="Salesforce Sans"/>
          <w:color w:val="000000" w:themeColor="text1"/>
          <w:szCs w:val="22"/>
        </w:rPr>
        <w:t>Delete</w:t>
      </w:r>
      <w:r w:rsidR="00F70EA9" w:rsidRPr="008066E6">
        <w:rPr>
          <w:rStyle w:val="ClickOrSelect"/>
          <w:rFonts w:ascii="Salesforce Sans" w:hAnsi="Salesforce Sans"/>
          <w:color w:val="000000" w:themeColor="text1"/>
          <w:szCs w:val="22"/>
        </w:rPr>
        <w:t xml:space="preserve"> </w:t>
      </w:r>
      <w:r w:rsidR="00F70EA9" w:rsidRPr="008066E6">
        <w:rPr>
          <w:rStyle w:val="ClickOrSelect"/>
          <w:rFonts w:ascii="Salesforce Sans" w:hAnsi="Salesforce Sans"/>
          <w:b w:val="0"/>
          <w:color w:val="000000" w:themeColor="text1"/>
          <w:szCs w:val="22"/>
        </w:rPr>
        <w:t>to confirm</w:t>
      </w:r>
      <w:r w:rsidR="00C078AC" w:rsidRPr="008066E6">
        <w:rPr>
          <w:rFonts w:ascii="Salesforce Sans" w:hAnsi="Salesforce Sans"/>
          <w:color w:val="000000" w:themeColor="text1"/>
          <w:szCs w:val="22"/>
        </w:rPr>
        <w:t>.</w:t>
      </w:r>
    </w:p>
    <w:p w14:paraId="7DC3B3EA" w14:textId="6BDE7422" w:rsidR="00C078AC" w:rsidRPr="008066E6" w:rsidRDefault="00F66215"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t>U</w:t>
      </w:r>
      <w:r w:rsidR="00C078AC" w:rsidRPr="008066E6">
        <w:rPr>
          <w:rFonts w:ascii="Salesforce Sans" w:hAnsi="Salesforce Sans"/>
          <w:color w:val="000000" w:themeColor="text1"/>
          <w:szCs w:val="22"/>
        </w:rPr>
        <w:t>.</w:t>
      </w:r>
      <w:r w:rsidR="00C078AC" w:rsidRPr="008066E6">
        <w:rPr>
          <w:rFonts w:ascii="Salesforce Sans" w:hAnsi="Salesforce Sans"/>
          <w:color w:val="000000" w:themeColor="text1"/>
          <w:szCs w:val="22"/>
        </w:rPr>
        <w:tab/>
      </w:r>
      <w:r w:rsidR="0051486C" w:rsidRPr="008066E6">
        <w:rPr>
          <w:rFonts w:ascii="Salesforce Sans" w:hAnsi="Salesforce Sans"/>
          <w:color w:val="000000" w:themeColor="text1"/>
          <w:szCs w:val="22"/>
        </w:rPr>
        <w:t xml:space="preserve">Return to the </w:t>
      </w:r>
      <w:r w:rsidR="0051486C" w:rsidRPr="008066E6">
        <w:rPr>
          <w:rStyle w:val="ClickOrSelect"/>
          <w:rFonts w:ascii="Salesforce Sans" w:hAnsi="Salesforce Sans"/>
          <w:color w:val="000000" w:themeColor="text1"/>
          <w:szCs w:val="22"/>
        </w:rPr>
        <w:t>Test Account Customer Story</w:t>
      </w:r>
      <w:r w:rsidR="0051486C" w:rsidRPr="008066E6">
        <w:rPr>
          <w:rFonts w:ascii="Salesforce Sans" w:hAnsi="Salesforce Sans"/>
          <w:color w:val="000000" w:themeColor="text1"/>
          <w:szCs w:val="22"/>
        </w:rPr>
        <w:t xml:space="preserve"> </w:t>
      </w:r>
      <w:r w:rsidR="0051486C" w:rsidRPr="008066E6">
        <w:rPr>
          <w:rFonts w:ascii="Salesforce Sans" w:hAnsi="Salesforce Sans"/>
          <w:bCs/>
          <w:color w:val="000000" w:themeColor="text1"/>
          <w:szCs w:val="22"/>
        </w:rPr>
        <w:t>tab and refresh the page</w:t>
      </w:r>
      <w:r w:rsidR="00C078AC" w:rsidRPr="008066E6">
        <w:rPr>
          <w:rFonts w:ascii="Salesforce Sans" w:hAnsi="Salesforce Sans"/>
          <w:color w:val="000000" w:themeColor="text1"/>
          <w:szCs w:val="22"/>
        </w:rPr>
        <w:t>.</w:t>
      </w:r>
    </w:p>
    <w:p w14:paraId="57DA20D3" w14:textId="77777777" w:rsidR="00C078AC" w:rsidRPr="008066E6" w:rsidRDefault="00C078AC" w:rsidP="008066E6">
      <w:pPr>
        <w:pStyle w:val="Heading3"/>
        <w:spacing w:before="120"/>
        <w:ind w:left="720"/>
        <w:contextualSpacing w:val="0"/>
        <w:rPr>
          <w:rFonts w:ascii="Salesforce Sans" w:hAnsi="Salesforce Sans" w:cs="Arial"/>
          <w:color w:val="000000" w:themeColor="text1"/>
          <w:szCs w:val="22"/>
        </w:rPr>
      </w:pPr>
      <w:r w:rsidRPr="008066E6">
        <w:rPr>
          <w:rFonts w:ascii="Salesforce Sans" w:hAnsi="Salesforce Sans" w:cs="Arial"/>
          <w:b/>
          <w:color w:val="000000" w:themeColor="text1"/>
          <w:szCs w:val="22"/>
        </w:rPr>
        <w:tab/>
      </w:r>
      <w:r w:rsidRPr="008066E6">
        <w:rPr>
          <w:rFonts w:ascii="Salesforce Sans" w:hAnsi="Salesforce Sans" w:cs="Arial"/>
          <w:color w:val="000000" w:themeColor="text1"/>
          <w:szCs w:val="22"/>
        </w:rPr>
        <w:t>What happened to the Test Account Customer Story record? Why did this happen?</w:t>
      </w:r>
    </w:p>
    <w:p w14:paraId="2997AD65" w14:textId="77777777" w:rsidR="006D199C" w:rsidRPr="007B28D8" w:rsidRDefault="006D199C" w:rsidP="006D199C">
      <w:pPr>
        <w:pStyle w:val="MultipleLines"/>
        <w:spacing w:before="120" w:after="120"/>
        <w:ind w:left="720"/>
        <w:rPr>
          <w:rFonts w:ascii="Salesforce Sans" w:hAnsi="Salesforce Sans"/>
          <w:color w:val="000000" w:themeColor="text1"/>
          <w:sz w:val="22"/>
          <w:szCs w:val="22"/>
        </w:rPr>
      </w:pPr>
    </w:p>
    <w:p w14:paraId="3AE3C678" w14:textId="77777777" w:rsidR="006D199C" w:rsidRPr="007B28D8" w:rsidRDefault="006D199C" w:rsidP="006D199C">
      <w:pPr>
        <w:pStyle w:val="MultipleLines"/>
        <w:spacing w:before="120" w:after="120"/>
        <w:ind w:left="720"/>
        <w:rPr>
          <w:rFonts w:ascii="Salesforce Sans" w:hAnsi="Salesforce Sans"/>
          <w:color w:val="000000" w:themeColor="text1"/>
          <w:sz w:val="22"/>
          <w:szCs w:val="22"/>
        </w:rPr>
      </w:pPr>
    </w:p>
    <w:p w14:paraId="19F4A3D9" w14:textId="77777777" w:rsidR="00C078AC" w:rsidRPr="00EC1234" w:rsidRDefault="00C078AC" w:rsidP="00FF66AE">
      <w:pPr>
        <w:pStyle w:val="ExerciseTitle"/>
      </w:pPr>
      <w:bookmarkStart w:id="16" w:name="_Toc424718412"/>
      <w:bookmarkStart w:id="17" w:name="_Toc427165741"/>
      <w:bookmarkStart w:id="18" w:name="_Toc514686397"/>
      <w:r w:rsidRPr="00EC1234">
        <w:lastRenderedPageBreak/>
        <w:t>3-1: Create a Formula Field</w:t>
      </w:r>
      <w:bookmarkEnd w:id="16"/>
      <w:bookmarkEnd w:id="17"/>
      <w:bookmarkEnd w:id="18"/>
      <w:r w:rsidR="00BA1F43" w:rsidRPr="00EC1234">
        <w:br/>
      </w:r>
    </w:p>
    <w:p w14:paraId="593E86FC"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4ECD5281"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Create a formula field on the Course Delivery object to calculate the end date.</w:t>
      </w:r>
    </w:p>
    <w:p w14:paraId="35E2FA5A" w14:textId="77777777" w:rsidR="00C078AC" w:rsidRPr="008066E6" w:rsidRDefault="00C078AC" w:rsidP="008066E6">
      <w:pPr>
        <w:spacing w:before="120" w:after="120"/>
        <w:rPr>
          <w:rFonts w:ascii="Salesforce Sans" w:hAnsi="Salesforce Sans"/>
          <w:sz w:val="22"/>
          <w:szCs w:val="22"/>
        </w:rPr>
      </w:pPr>
    </w:p>
    <w:p w14:paraId="5FAB2037"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42FFCFCC" w14:textId="0BA44F32"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Using the Setup menu, add a formula field to calculate the course delivery end date.</w:t>
      </w:r>
    </w:p>
    <w:p w14:paraId="6AD39B93" w14:textId="452D8AC0"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Test the formula field.</w:t>
      </w:r>
    </w:p>
    <w:p w14:paraId="530447C5" w14:textId="77777777" w:rsidR="00C078AC" w:rsidRPr="008066E6" w:rsidRDefault="00C078AC" w:rsidP="008066E6">
      <w:pPr>
        <w:pStyle w:val="Heading1"/>
        <w:spacing w:before="120"/>
        <w:contextualSpacing w:val="0"/>
        <w:rPr>
          <w:rFonts w:ascii="Salesforce Sans" w:hAnsi="Salesforce Sans"/>
          <w:szCs w:val="22"/>
        </w:rPr>
      </w:pPr>
    </w:p>
    <w:p w14:paraId="664223A9"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125EF518"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10 minutes </w:t>
      </w:r>
    </w:p>
    <w:p w14:paraId="5FED665E" w14:textId="77777777" w:rsidR="00C078AC" w:rsidRPr="008066E6" w:rsidRDefault="00C078AC" w:rsidP="008066E6">
      <w:pPr>
        <w:pStyle w:val="SingleLine"/>
        <w:spacing w:before="120" w:after="120"/>
        <w:rPr>
          <w:rFonts w:ascii="Salesforce Sans" w:hAnsi="Salesforce Sans"/>
          <w:sz w:val="22"/>
          <w:szCs w:val="22"/>
        </w:rPr>
      </w:pPr>
    </w:p>
    <w:p w14:paraId="317D1D62"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27DD0E65" w14:textId="12FA7C96"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Using the Setup menu, add a formula field to calculate the course delivery end date.</w:t>
      </w:r>
    </w:p>
    <w:p w14:paraId="50F11858" w14:textId="77777777" w:rsidR="00705A4F" w:rsidRPr="008066E6" w:rsidRDefault="00C40232"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705A4F" w:rsidRPr="008066E6">
        <w:rPr>
          <w:rFonts w:ascii="Salesforce Sans" w:hAnsi="Salesforce Sans"/>
          <w:color w:val="000000" w:themeColor="text1"/>
          <w:szCs w:val="22"/>
        </w:rPr>
        <w:t xml:space="preserve">Click </w:t>
      </w:r>
      <w:r w:rsidR="00705A4F" w:rsidRPr="008066E6">
        <w:rPr>
          <w:rFonts w:ascii="Salesforce Sans" w:hAnsi="Salesforce Sans"/>
          <w:szCs w:val="22"/>
        </w:rPr>
        <w:fldChar w:fldCharType="begin"/>
      </w:r>
      <w:r w:rsidR="00705A4F" w:rsidRPr="008066E6">
        <w:rPr>
          <w:rFonts w:ascii="Salesforce Sans" w:hAnsi="Salesforce Sans"/>
          <w:szCs w:val="22"/>
        </w:rPr>
        <w:instrText xml:space="preserve"> INCLUDEPICTURE "https://resources.help.salesforce.com/images/02e863126fef084a82dc1f96dea047ff.png" \* MERGEFORMATINET </w:instrText>
      </w:r>
      <w:r w:rsidR="00705A4F" w:rsidRPr="008066E6">
        <w:rPr>
          <w:rFonts w:ascii="Salesforce Sans" w:hAnsi="Salesforce Sans"/>
          <w:szCs w:val="22"/>
        </w:rPr>
        <w:fldChar w:fldCharType="separate"/>
      </w:r>
      <w:r w:rsidR="00705A4F" w:rsidRPr="008066E6">
        <w:rPr>
          <w:rFonts w:ascii="Salesforce Sans" w:hAnsi="Salesforce Sans"/>
          <w:noProof/>
          <w:szCs w:val="22"/>
        </w:rPr>
        <w:drawing>
          <wp:inline distT="0" distB="0" distL="0" distR="0" wp14:anchorId="4C3FBF8F" wp14:editId="44A4B7C0">
            <wp:extent cx="130775" cy="144869"/>
            <wp:effectExtent l="0" t="0" r="0" b="0"/>
            <wp:docPr id="13" name="Picture 13"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00705A4F" w:rsidRPr="008066E6">
        <w:rPr>
          <w:rFonts w:ascii="Salesforce Sans" w:hAnsi="Salesforce Sans"/>
          <w:szCs w:val="22"/>
        </w:rPr>
        <w:fldChar w:fldCharType="end"/>
      </w:r>
      <w:r w:rsidR="00705A4F" w:rsidRPr="008066E6">
        <w:rPr>
          <w:rFonts w:ascii="Salesforce Sans" w:hAnsi="Salesforce Sans"/>
          <w:szCs w:val="22"/>
        </w:rPr>
        <w:t xml:space="preserve"> | </w:t>
      </w:r>
      <w:r w:rsidR="00705A4F" w:rsidRPr="00EC1234">
        <w:rPr>
          <w:rStyle w:val="ClickPaths"/>
          <w:color w:val="000000" w:themeColor="text1"/>
          <w:szCs w:val="22"/>
        </w:rPr>
        <w:t>Setup.</w:t>
      </w:r>
    </w:p>
    <w:p w14:paraId="20F0F4DC" w14:textId="56932191"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eastAsia="Calibri"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36228B" w:rsidRPr="008066E6">
        <w:rPr>
          <w:rFonts w:ascii="Salesforce Sans" w:hAnsi="Salesforce Sans"/>
          <w:color w:val="000000" w:themeColor="text1"/>
          <w:szCs w:val="22"/>
        </w:rPr>
        <w:t xml:space="preserve">Click </w:t>
      </w:r>
      <w:r w:rsidR="0036228B" w:rsidRPr="008066E6">
        <w:rPr>
          <w:rFonts w:ascii="Salesforce Sans" w:hAnsi="Salesforce Sans"/>
          <w:b/>
          <w:color w:val="000000" w:themeColor="text1"/>
          <w:szCs w:val="22"/>
        </w:rPr>
        <w:t>Object Manager</w:t>
      </w:r>
      <w:r w:rsidR="0036228B" w:rsidRPr="008066E6">
        <w:rPr>
          <w:rFonts w:ascii="Salesforce Sans" w:hAnsi="Salesforce Sans"/>
          <w:color w:val="000000" w:themeColor="text1"/>
          <w:szCs w:val="22"/>
        </w:rPr>
        <w:t>.</w:t>
      </w:r>
    </w:p>
    <w:p w14:paraId="56EE6606" w14:textId="657BA30C" w:rsidR="00C078AC" w:rsidRPr="008066E6" w:rsidRDefault="0036228B" w:rsidP="008066E6">
      <w:pPr>
        <w:pStyle w:val="Heading2"/>
        <w:spacing w:before="120"/>
        <w:contextualSpacing w:val="0"/>
        <w:rPr>
          <w:rFonts w:ascii="Salesforce Sans" w:hAnsi="Salesforce Sans"/>
          <w:szCs w:val="22"/>
        </w:rPr>
      </w:pPr>
      <w:r w:rsidRPr="008066E6">
        <w:rPr>
          <w:rFonts w:ascii="Salesforce Sans" w:hAnsi="Salesforce Sans"/>
          <w:szCs w:val="22"/>
        </w:rPr>
        <w:t>C</w:t>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Course Delivery</w:t>
      </w:r>
      <w:r w:rsidR="00C078AC" w:rsidRPr="008066E6">
        <w:rPr>
          <w:rFonts w:ascii="Salesforce Sans" w:hAnsi="Salesforce Sans"/>
          <w:szCs w:val="22"/>
        </w:rPr>
        <w:t>.</w:t>
      </w:r>
    </w:p>
    <w:p w14:paraId="12CCE6AC" w14:textId="134713D0" w:rsidR="00C078AC" w:rsidRPr="008066E6" w:rsidRDefault="0036228B" w:rsidP="008066E6">
      <w:pPr>
        <w:pStyle w:val="Heading2"/>
        <w:spacing w:before="120"/>
        <w:contextualSpacing w:val="0"/>
        <w:rPr>
          <w:rFonts w:ascii="Salesforce Sans" w:hAnsi="Salesforce Sans"/>
          <w:szCs w:val="22"/>
        </w:rPr>
      </w:pPr>
      <w:r w:rsidRPr="008066E6">
        <w:rPr>
          <w:rFonts w:ascii="Salesforce Sans" w:hAnsi="Salesforce Sans"/>
          <w:szCs w:val="22"/>
        </w:rPr>
        <w:t>D</w:t>
      </w:r>
      <w:r w:rsidR="00C078AC" w:rsidRPr="008066E6">
        <w:rPr>
          <w:rFonts w:ascii="Salesforce Sans" w:hAnsi="Salesforce Sans"/>
          <w:szCs w:val="22"/>
        </w:rPr>
        <w:t>.</w:t>
      </w:r>
      <w:r w:rsidR="00C078AC" w:rsidRPr="008066E6">
        <w:rPr>
          <w:rFonts w:ascii="Salesforce Sans" w:hAnsi="Salesforce Sans"/>
          <w:szCs w:val="22"/>
        </w:rPr>
        <w:tab/>
      </w:r>
      <w:r w:rsidR="00AA1198" w:rsidRPr="008066E6">
        <w:rPr>
          <w:rFonts w:ascii="Salesforce Sans" w:hAnsi="Salesforce Sans"/>
          <w:szCs w:val="22"/>
        </w:rPr>
        <w:t xml:space="preserve">Click </w:t>
      </w:r>
      <w:r w:rsidR="00AA1198" w:rsidRPr="008066E6">
        <w:rPr>
          <w:rFonts w:ascii="Salesforce Sans" w:hAnsi="Salesforce Sans"/>
          <w:b/>
          <w:szCs w:val="22"/>
        </w:rPr>
        <w:t>Fields &amp; Relationships</w:t>
      </w:r>
      <w:r w:rsidR="00AA1198" w:rsidRPr="008066E6">
        <w:rPr>
          <w:rFonts w:ascii="Salesforce Sans" w:hAnsi="Salesforce Sans"/>
          <w:szCs w:val="22"/>
        </w:rPr>
        <w:t xml:space="preserve">, then click </w:t>
      </w:r>
      <w:r w:rsidR="00AA1198" w:rsidRPr="008066E6">
        <w:rPr>
          <w:rFonts w:ascii="Salesforce Sans" w:hAnsi="Salesforce Sans"/>
          <w:b/>
          <w:szCs w:val="22"/>
        </w:rPr>
        <w:t>New</w:t>
      </w:r>
      <w:r w:rsidR="00AA1198" w:rsidRPr="008066E6">
        <w:rPr>
          <w:rFonts w:ascii="Salesforce Sans" w:hAnsi="Salesforce Sans"/>
          <w:szCs w:val="22"/>
        </w:rPr>
        <w:t>.</w:t>
      </w:r>
    </w:p>
    <w:p w14:paraId="59BA1CF0" w14:textId="45AE0226" w:rsidR="00C078AC" w:rsidRPr="008066E6" w:rsidRDefault="0036228B" w:rsidP="008066E6">
      <w:pPr>
        <w:pStyle w:val="Heading2"/>
        <w:spacing w:before="120"/>
        <w:contextualSpacing w:val="0"/>
        <w:rPr>
          <w:rFonts w:ascii="Salesforce Sans" w:hAnsi="Salesforce Sans"/>
          <w:szCs w:val="22"/>
        </w:rPr>
      </w:pPr>
      <w:r w:rsidRPr="008066E6">
        <w:rPr>
          <w:rFonts w:ascii="Salesforce Sans" w:hAnsi="Salesforce Sans"/>
          <w:szCs w:val="22"/>
        </w:rPr>
        <w:t>E</w:t>
      </w:r>
      <w:r w:rsidR="00C078AC" w:rsidRPr="008066E6">
        <w:rPr>
          <w:rFonts w:ascii="Salesforce Sans" w:hAnsi="Salesforce Sans"/>
          <w:szCs w:val="22"/>
        </w:rPr>
        <w:t>.</w:t>
      </w:r>
      <w:r w:rsidR="00C078AC" w:rsidRPr="008066E6">
        <w:rPr>
          <w:rFonts w:ascii="Salesforce Sans" w:hAnsi="Salesforce Sans"/>
          <w:szCs w:val="22"/>
        </w:rPr>
        <w:tab/>
        <w:t xml:space="preserve">Select </w:t>
      </w:r>
      <w:r w:rsidR="00C078AC" w:rsidRPr="008066E6">
        <w:rPr>
          <w:rStyle w:val="ClickOrSelect"/>
          <w:rFonts w:ascii="Salesforce Sans" w:hAnsi="Salesforce Sans"/>
          <w:szCs w:val="22"/>
        </w:rPr>
        <w:t>Formula</w:t>
      </w:r>
      <w:r w:rsidR="00C078AC" w:rsidRPr="008066E6">
        <w:rPr>
          <w:rFonts w:ascii="Salesforce Sans" w:hAnsi="Salesforce Sans"/>
          <w:szCs w:val="22"/>
        </w:rPr>
        <w:t xml:space="preserve"> as the data type</w:t>
      </w:r>
      <w:r w:rsidR="00D26052" w:rsidRPr="008066E6">
        <w:rPr>
          <w:rFonts w:ascii="Salesforce Sans" w:hAnsi="Salesforce Sans"/>
          <w:szCs w:val="22"/>
        </w:rPr>
        <w:t xml:space="preserve">, then click </w:t>
      </w:r>
      <w:r w:rsidR="00D26052" w:rsidRPr="008066E6">
        <w:rPr>
          <w:rFonts w:ascii="Salesforce Sans" w:hAnsi="Salesforce Sans"/>
          <w:b/>
          <w:szCs w:val="22"/>
        </w:rPr>
        <w:t>Next</w:t>
      </w:r>
      <w:r w:rsidR="00D26052" w:rsidRPr="008066E6">
        <w:rPr>
          <w:rFonts w:ascii="Salesforce Sans" w:hAnsi="Salesforce Sans"/>
          <w:szCs w:val="22"/>
        </w:rPr>
        <w:t>.</w:t>
      </w:r>
    </w:p>
    <w:p w14:paraId="53F515D4" w14:textId="406EFBD3" w:rsidR="00C078AC" w:rsidRPr="008066E6" w:rsidRDefault="0036228B" w:rsidP="008066E6">
      <w:pPr>
        <w:pStyle w:val="Heading2"/>
        <w:spacing w:before="120"/>
        <w:contextualSpacing w:val="0"/>
        <w:rPr>
          <w:rFonts w:ascii="Salesforce Sans" w:hAnsi="Salesforce Sans"/>
          <w:szCs w:val="22"/>
        </w:rPr>
      </w:pPr>
      <w:r w:rsidRPr="008066E6">
        <w:rPr>
          <w:rFonts w:ascii="Salesforce Sans" w:hAnsi="Salesforce Sans"/>
          <w:szCs w:val="22"/>
        </w:rPr>
        <w:t>F</w:t>
      </w:r>
      <w:r w:rsidR="00C078AC" w:rsidRPr="008066E6">
        <w:rPr>
          <w:rFonts w:ascii="Salesforce Sans" w:hAnsi="Salesforce Sans"/>
          <w:szCs w:val="22"/>
        </w:rPr>
        <w:t>.</w:t>
      </w:r>
      <w:r w:rsidR="00C078AC" w:rsidRPr="008066E6">
        <w:rPr>
          <w:rFonts w:ascii="Salesforce Sans" w:hAnsi="Salesforce Sans"/>
          <w:szCs w:val="22"/>
        </w:rPr>
        <w:tab/>
      </w:r>
      <w:r w:rsidR="00D26052" w:rsidRPr="008066E6">
        <w:rPr>
          <w:rFonts w:ascii="Salesforce Sans" w:hAnsi="Salesforce Sans"/>
          <w:szCs w:val="22"/>
        </w:rPr>
        <w:t>E</w:t>
      </w:r>
      <w:r w:rsidR="00875758" w:rsidRPr="008066E6">
        <w:rPr>
          <w:rFonts w:ascii="Salesforce Sans" w:hAnsi="Salesforce Sans"/>
          <w:szCs w:val="22"/>
        </w:rPr>
        <w:t>nter the following information:</w:t>
      </w:r>
      <w:r w:rsidR="00C078AC" w:rsidRPr="008066E6">
        <w:rPr>
          <w:rFonts w:ascii="Salesforce Sans" w:hAnsi="Salesforce Sans"/>
          <w:szCs w:val="22"/>
        </w:rPr>
        <w:t xml:space="preserve"> </w:t>
      </w:r>
    </w:p>
    <w:tbl>
      <w:tblPr>
        <w:tblStyle w:val="TableGrid"/>
        <w:tblW w:w="0" w:type="auto"/>
        <w:tblInd w:w="792" w:type="dxa"/>
        <w:tblLayout w:type="fixed"/>
        <w:tblLook w:val="04A0" w:firstRow="1" w:lastRow="0" w:firstColumn="1" w:lastColumn="0" w:noHBand="0" w:noVBand="1"/>
      </w:tblPr>
      <w:tblGrid>
        <w:gridCol w:w="2713"/>
        <w:gridCol w:w="1980"/>
      </w:tblGrid>
      <w:tr w:rsidR="00C078AC" w:rsidRPr="00CC7372" w14:paraId="041457DB" w14:textId="77777777" w:rsidTr="008066E6">
        <w:tc>
          <w:tcPr>
            <w:tcW w:w="2713" w:type="dxa"/>
          </w:tcPr>
          <w:p w14:paraId="7C533C68" w14:textId="7CBFA5EA" w:rsidR="00C078AC" w:rsidRPr="008066E6" w:rsidRDefault="00C078AC" w:rsidP="008066E6">
            <w:pPr>
              <w:spacing w:before="80" w:after="80"/>
              <w:rPr>
                <w:rFonts w:ascii="Salesforce Sans" w:hAnsi="Salesforce Sans"/>
                <w:sz w:val="22"/>
                <w:szCs w:val="22"/>
              </w:rPr>
            </w:pPr>
            <w:r w:rsidRPr="008066E6">
              <w:rPr>
                <w:rFonts w:ascii="Salesforce Sans" w:hAnsi="Salesforce Sans"/>
                <w:sz w:val="22"/>
                <w:szCs w:val="22"/>
              </w:rPr>
              <w:t>Field Label</w:t>
            </w:r>
          </w:p>
        </w:tc>
        <w:tc>
          <w:tcPr>
            <w:tcW w:w="1980" w:type="dxa"/>
          </w:tcPr>
          <w:p w14:paraId="20414C2F" w14:textId="77777777" w:rsidR="00C078AC" w:rsidRPr="00EC1234" w:rsidRDefault="00C078AC" w:rsidP="008066E6">
            <w:pPr>
              <w:spacing w:before="80" w:after="80"/>
              <w:rPr>
                <w:rStyle w:val="EnterOrType"/>
              </w:rPr>
            </w:pPr>
            <w:r w:rsidRPr="00EC1234">
              <w:rPr>
                <w:rStyle w:val="EnterOrType"/>
              </w:rPr>
              <w:t>End Date</w:t>
            </w:r>
          </w:p>
        </w:tc>
      </w:tr>
      <w:tr w:rsidR="00C078AC" w:rsidRPr="00CC7372" w14:paraId="18CCE10F" w14:textId="77777777" w:rsidTr="008066E6">
        <w:tc>
          <w:tcPr>
            <w:tcW w:w="2713" w:type="dxa"/>
          </w:tcPr>
          <w:p w14:paraId="1B7B298E" w14:textId="5F4D0129" w:rsidR="00C078AC" w:rsidRPr="008066E6" w:rsidRDefault="00C078AC" w:rsidP="008066E6">
            <w:pPr>
              <w:spacing w:before="80" w:after="80"/>
              <w:rPr>
                <w:rFonts w:ascii="Salesforce Sans" w:hAnsi="Salesforce Sans"/>
                <w:sz w:val="22"/>
                <w:szCs w:val="22"/>
              </w:rPr>
            </w:pPr>
            <w:r w:rsidRPr="008066E6">
              <w:rPr>
                <w:rFonts w:ascii="Salesforce Sans" w:hAnsi="Salesforce Sans"/>
                <w:sz w:val="22"/>
                <w:szCs w:val="22"/>
              </w:rPr>
              <w:t>Field Name</w:t>
            </w:r>
          </w:p>
        </w:tc>
        <w:tc>
          <w:tcPr>
            <w:tcW w:w="1980" w:type="dxa"/>
          </w:tcPr>
          <w:p w14:paraId="5EF5DA84" w14:textId="77777777" w:rsidR="00C078AC" w:rsidRPr="00EC1234" w:rsidRDefault="00C078AC" w:rsidP="008066E6">
            <w:pPr>
              <w:spacing w:before="80" w:after="80"/>
              <w:rPr>
                <w:rStyle w:val="EnterOrType"/>
              </w:rPr>
            </w:pPr>
            <w:proofErr w:type="spellStart"/>
            <w:r w:rsidRPr="00EC1234">
              <w:rPr>
                <w:rStyle w:val="EnterOrType"/>
              </w:rPr>
              <w:t>End_Date</w:t>
            </w:r>
            <w:proofErr w:type="spellEnd"/>
          </w:p>
        </w:tc>
      </w:tr>
      <w:tr w:rsidR="00C078AC" w:rsidRPr="00CC7372" w14:paraId="33B86A75" w14:textId="77777777" w:rsidTr="008066E6">
        <w:tc>
          <w:tcPr>
            <w:tcW w:w="2713" w:type="dxa"/>
          </w:tcPr>
          <w:p w14:paraId="06E2AD88" w14:textId="2832652D" w:rsidR="00C078AC" w:rsidRPr="008066E6" w:rsidRDefault="00C078AC" w:rsidP="008066E6">
            <w:pPr>
              <w:spacing w:before="80" w:after="80"/>
              <w:rPr>
                <w:rFonts w:ascii="Salesforce Sans" w:hAnsi="Salesforce Sans"/>
                <w:sz w:val="22"/>
                <w:szCs w:val="22"/>
              </w:rPr>
            </w:pPr>
            <w:r w:rsidRPr="008066E6">
              <w:rPr>
                <w:rFonts w:ascii="Salesforce Sans" w:hAnsi="Salesforce Sans"/>
                <w:sz w:val="22"/>
                <w:szCs w:val="22"/>
              </w:rPr>
              <w:t>Formula Return Type</w:t>
            </w:r>
          </w:p>
        </w:tc>
        <w:tc>
          <w:tcPr>
            <w:tcW w:w="1980" w:type="dxa"/>
          </w:tcPr>
          <w:p w14:paraId="4127ECE8" w14:textId="77777777" w:rsidR="00C078AC" w:rsidRPr="008066E6" w:rsidRDefault="00C078AC" w:rsidP="008066E6">
            <w:pPr>
              <w:spacing w:before="80" w:after="80"/>
              <w:rPr>
                <w:rStyle w:val="ClickOrSelect"/>
                <w:rFonts w:ascii="Salesforce Sans" w:hAnsi="Salesforce Sans"/>
                <w:szCs w:val="22"/>
              </w:rPr>
            </w:pPr>
            <w:r w:rsidRPr="008066E6">
              <w:rPr>
                <w:rStyle w:val="ClickOrSelect"/>
                <w:rFonts w:ascii="Salesforce Sans" w:hAnsi="Salesforce Sans"/>
                <w:szCs w:val="22"/>
              </w:rPr>
              <w:t>Date</w:t>
            </w:r>
          </w:p>
        </w:tc>
      </w:tr>
    </w:tbl>
    <w:p w14:paraId="4C335E61" w14:textId="77047DB4" w:rsidR="00C078AC" w:rsidRPr="008066E6" w:rsidRDefault="0036228B" w:rsidP="008066E6">
      <w:pPr>
        <w:pStyle w:val="Heading2"/>
        <w:spacing w:before="120"/>
        <w:contextualSpacing w:val="0"/>
        <w:rPr>
          <w:rFonts w:ascii="Salesforce Sans" w:hAnsi="Salesforce Sans"/>
          <w:szCs w:val="22"/>
        </w:rPr>
      </w:pPr>
      <w:r w:rsidRPr="008066E6">
        <w:rPr>
          <w:rFonts w:ascii="Salesforce Sans" w:hAnsi="Salesforce Sans"/>
          <w:szCs w:val="22"/>
        </w:rPr>
        <w:t>G</w:t>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Next</w:t>
      </w:r>
      <w:r w:rsidR="00C078AC" w:rsidRPr="008066E6">
        <w:rPr>
          <w:rFonts w:ascii="Salesforce Sans" w:hAnsi="Salesforce Sans"/>
          <w:szCs w:val="22"/>
        </w:rPr>
        <w:t>.</w:t>
      </w:r>
    </w:p>
    <w:p w14:paraId="791865DC" w14:textId="6CB63BEC" w:rsidR="00C078AC" w:rsidRPr="008066E6" w:rsidRDefault="0036228B" w:rsidP="008066E6">
      <w:pPr>
        <w:pStyle w:val="Heading2"/>
        <w:spacing w:before="120"/>
        <w:contextualSpacing w:val="0"/>
        <w:rPr>
          <w:rFonts w:ascii="Salesforce Sans" w:hAnsi="Salesforce Sans"/>
          <w:szCs w:val="22"/>
        </w:rPr>
      </w:pPr>
      <w:r w:rsidRPr="008066E6">
        <w:rPr>
          <w:rFonts w:ascii="Salesforce Sans" w:hAnsi="Salesforce Sans"/>
          <w:szCs w:val="22"/>
        </w:rPr>
        <w:t>H</w:t>
      </w:r>
      <w:r w:rsidR="00C078AC" w:rsidRPr="008066E6">
        <w:rPr>
          <w:rFonts w:ascii="Salesforce Sans" w:hAnsi="Salesforce Sans"/>
          <w:szCs w:val="22"/>
        </w:rPr>
        <w:t>.</w:t>
      </w:r>
      <w:r w:rsidR="00C078AC" w:rsidRPr="008066E6">
        <w:rPr>
          <w:rFonts w:ascii="Salesforce Sans" w:hAnsi="Salesforce Sans"/>
          <w:szCs w:val="22"/>
        </w:rPr>
        <w:tab/>
      </w:r>
      <w:r w:rsidR="009D6178" w:rsidRPr="008066E6">
        <w:rPr>
          <w:rFonts w:ascii="Salesforce Sans" w:hAnsi="Salesforce Sans"/>
          <w:szCs w:val="22"/>
        </w:rPr>
        <w:t>Click</w:t>
      </w:r>
      <w:r w:rsidR="00C078AC" w:rsidRPr="008066E6">
        <w:rPr>
          <w:rFonts w:ascii="Salesforce Sans" w:hAnsi="Salesforce Sans"/>
          <w:szCs w:val="22"/>
        </w:rPr>
        <w:t xml:space="preserve"> </w:t>
      </w:r>
      <w:r w:rsidR="00C078AC" w:rsidRPr="008066E6">
        <w:rPr>
          <w:rFonts w:ascii="Salesforce Sans" w:hAnsi="Salesforce Sans"/>
          <w:b/>
          <w:szCs w:val="22"/>
        </w:rPr>
        <w:t>Advanced Formula</w:t>
      </w:r>
      <w:r w:rsidR="00C078AC" w:rsidRPr="008066E6">
        <w:rPr>
          <w:rFonts w:ascii="Salesforce Sans" w:hAnsi="Salesforce Sans"/>
          <w:szCs w:val="22"/>
        </w:rPr>
        <w:t xml:space="preserve"> tab, </w:t>
      </w:r>
      <w:r w:rsidR="009D6178" w:rsidRPr="008066E6">
        <w:rPr>
          <w:rFonts w:ascii="Salesforce Sans" w:hAnsi="Salesforce Sans"/>
          <w:szCs w:val="22"/>
        </w:rPr>
        <w:t xml:space="preserve">then enter </w:t>
      </w:r>
      <w:r w:rsidR="001210D5" w:rsidRPr="008066E6">
        <w:rPr>
          <w:rFonts w:ascii="Salesforce Sans" w:hAnsi="Salesforce Sans"/>
          <w:szCs w:val="22"/>
        </w:rPr>
        <w:t>the following formula</w:t>
      </w:r>
      <w:r w:rsidR="00C078AC" w:rsidRPr="008066E6">
        <w:rPr>
          <w:rFonts w:ascii="Salesforce Sans" w:hAnsi="Salesforce Sans"/>
          <w:szCs w:val="22"/>
        </w:rPr>
        <w:t>:</w:t>
      </w:r>
    </w:p>
    <w:p w14:paraId="17D8D540" w14:textId="7E0C67A3" w:rsidR="001210D5" w:rsidRPr="00EC1234" w:rsidRDefault="00C078AC" w:rsidP="008066E6">
      <w:pPr>
        <w:pStyle w:val="H2bodytext-Code"/>
        <w:spacing w:before="120" w:after="120" w:line="240" w:lineRule="auto"/>
        <w:contextualSpacing w:val="0"/>
        <w:rPr>
          <w:rStyle w:val="Code"/>
          <w:rFonts w:cs="Courier New"/>
          <w:szCs w:val="22"/>
        </w:rPr>
      </w:pPr>
      <w:proofErr w:type="spellStart"/>
      <w:r w:rsidRPr="00EC1234">
        <w:rPr>
          <w:rStyle w:val="Code"/>
          <w:rFonts w:cs="Courier New"/>
          <w:szCs w:val="22"/>
        </w:rPr>
        <w:t>Start_Date__c</w:t>
      </w:r>
      <w:proofErr w:type="spellEnd"/>
      <w:r w:rsidRPr="00EC1234">
        <w:rPr>
          <w:rStyle w:val="Code"/>
          <w:rFonts w:cs="Courier New"/>
          <w:szCs w:val="22"/>
        </w:rPr>
        <w:t xml:space="preserve"> + </w:t>
      </w:r>
      <w:proofErr w:type="spellStart"/>
      <w:r w:rsidRPr="00EC1234">
        <w:rPr>
          <w:rStyle w:val="Code"/>
          <w:rFonts w:cs="Courier New"/>
          <w:szCs w:val="22"/>
        </w:rPr>
        <w:t>Course__r.Duration__c</w:t>
      </w:r>
      <w:proofErr w:type="spellEnd"/>
      <w:r w:rsidRPr="00EC1234">
        <w:rPr>
          <w:rStyle w:val="Code"/>
          <w:rFonts w:cs="Courier New"/>
          <w:szCs w:val="22"/>
        </w:rPr>
        <w:t xml:space="preserve"> - 1</w:t>
      </w:r>
    </w:p>
    <w:p w14:paraId="3D787761" w14:textId="47AF3B02" w:rsidR="00C078AC" w:rsidRPr="008066E6" w:rsidRDefault="0036228B" w:rsidP="008066E6">
      <w:pPr>
        <w:pStyle w:val="Heading2"/>
        <w:spacing w:before="120"/>
        <w:contextualSpacing w:val="0"/>
        <w:rPr>
          <w:rFonts w:ascii="Salesforce Sans" w:hAnsi="Salesforce Sans"/>
          <w:szCs w:val="22"/>
        </w:rPr>
      </w:pPr>
      <w:r w:rsidRPr="008066E6">
        <w:rPr>
          <w:rFonts w:ascii="Salesforce Sans" w:hAnsi="Salesforce Sans"/>
          <w:szCs w:val="22"/>
        </w:rPr>
        <w:t>I</w:t>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Check Syntax</w:t>
      </w:r>
      <w:r w:rsidR="00C078AC" w:rsidRPr="008066E6">
        <w:rPr>
          <w:rFonts w:ascii="Salesforce Sans" w:hAnsi="Salesforce Sans"/>
          <w:szCs w:val="22"/>
        </w:rPr>
        <w:t>.</w:t>
      </w:r>
    </w:p>
    <w:p w14:paraId="51888AD2" w14:textId="11245128" w:rsidR="00C078AC" w:rsidRPr="008066E6" w:rsidRDefault="0036228B" w:rsidP="008066E6">
      <w:pPr>
        <w:pStyle w:val="Heading2"/>
        <w:spacing w:before="120"/>
        <w:contextualSpacing w:val="0"/>
        <w:rPr>
          <w:rFonts w:ascii="Salesforce Sans" w:hAnsi="Salesforce Sans"/>
          <w:szCs w:val="22"/>
        </w:rPr>
      </w:pPr>
      <w:r w:rsidRPr="008066E6">
        <w:rPr>
          <w:rFonts w:ascii="Salesforce Sans" w:hAnsi="Salesforce Sans"/>
          <w:szCs w:val="22"/>
        </w:rPr>
        <w:t>J</w:t>
      </w:r>
      <w:r w:rsidR="00C078AC" w:rsidRPr="008066E6">
        <w:rPr>
          <w:rFonts w:ascii="Salesforce Sans" w:hAnsi="Salesforce Sans"/>
          <w:szCs w:val="22"/>
        </w:rPr>
        <w:t>.</w:t>
      </w:r>
      <w:r w:rsidR="00C078AC" w:rsidRPr="008066E6">
        <w:rPr>
          <w:rFonts w:ascii="Salesforce Sans" w:hAnsi="Salesforce Sans"/>
          <w:szCs w:val="22"/>
        </w:rPr>
        <w:tab/>
      </w:r>
      <w:r w:rsidR="00B8051E">
        <w:rPr>
          <w:rFonts w:ascii="Salesforce Sans" w:hAnsi="Salesforce Sans"/>
          <w:szCs w:val="22"/>
        </w:rPr>
        <w:t>Type</w:t>
      </w:r>
      <w:r w:rsidR="00B8051E" w:rsidRPr="008066E6">
        <w:rPr>
          <w:rFonts w:ascii="Salesforce Sans" w:hAnsi="Salesforce Sans"/>
          <w:szCs w:val="22"/>
        </w:rPr>
        <w:t xml:space="preserve"> </w:t>
      </w:r>
      <w:r w:rsidR="00C078AC" w:rsidRPr="00EC1234">
        <w:rPr>
          <w:rStyle w:val="EnterOrType"/>
        </w:rPr>
        <w:t>End date of the course</w:t>
      </w:r>
      <w:r w:rsidR="00C078AC" w:rsidRPr="008066E6">
        <w:rPr>
          <w:rFonts w:ascii="Salesforce Sans" w:hAnsi="Salesforce Sans"/>
          <w:szCs w:val="22"/>
        </w:rPr>
        <w:t xml:space="preserve"> in the Description field.</w:t>
      </w:r>
    </w:p>
    <w:p w14:paraId="7E42782C" w14:textId="394A34E3" w:rsidR="00C078AC" w:rsidRPr="008066E6" w:rsidRDefault="0036228B" w:rsidP="008066E6">
      <w:pPr>
        <w:pStyle w:val="Heading2"/>
        <w:spacing w:before="120"/>
        <w:contextualSpacing w:val="0"/>
        <w:rPr>
          <w:rFonts w:ascii="Salesforce Sans" w:hAnsi="Salesforce Sans"/>
          <w:szCs w:val="22"/>
        </w:rPr>
      </w:pPr>
      <w:r w:rsidRPr="008066E6">
        <w:rPr>
          <w:rFonts w:ascii="Salesforce Sans" w:hAnsi="Salesforce Sans"/>
          <w:szCs w:val="22"/>
        </w:rPr>
        <w:t>K</w:t>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Next</w:t>
      </w:r>
      <w:r w:rsidR="00C078AC" w:rsidRPr="008066E6">
        <w:rPr>
          <w:rFonts w:ascii="Salesforce Sans" w:hAnsi="Salesforce Sans"/>
          <w:szCs w:val="22"/>
        </w:rPr>
        <w:t>.</w:t>
      </w:r>
    </w:p>
    <w:p w14:paraId="570920AD" w14:textId="7EBA2784" w:rsidR="00C078AC" w:rsidRPr="008066E6" w:rsidRDefault="0036228B" w:rsidP="008066E6">
      <w:pPr>
        <w:pStyle w:val="Heading2"/>
        <w:spacing w:before="120"/>
        <w:contextualSpacing w:val="0"/>
        <w:rPr>
          <w:rFonts w:ascii="Salesforce Sans" w:hAnsi="Salesforce Sans"/>
          <w:szCs w:val="22"/>
        </w:rPr>
      </w:pPr>
      <w:r w:rsidRPr="008066E6">
        <w:rPr>
          <w:rFonts w:ascii="Salesforce Sans" w:hAnsi="Salesforce Sans"/>
          <w:szCs w:val="22"/>
        </w:rPr>
        <w:t>L</w:t>
      </w:r>
      <w:r w:rsidR="00C078AC" w:rsidRPr="008066E6">
        <w:rPr>
          <w:rFonts w:ascii="Salesforce Sans" w:hAnsi="Salesforce Sans"/>
          <w:szCs w:val="22"/>
        </w:rPr>
        <w:t>.</w:t>
      </w:r>
      <w:r w:rsidR="00C078AC" w:rsidRPr="008066E6">
        <w:rPr>
          <w:rFonts w:ascii="Salesforce Sans" w:hAnsi="Salesforce Sans"/>
          <w:szCs w:val="22"/>
        </w:rPr>
        <w:tab/>
        <w:t xml:space="preserve">Leave the field-level security </w:t>
      </w:r>
      <w:r w:rsidR="0090753F" w:rsidRPr="008066E6">
        <w:rPr>
          <w:rFonts w:ascii="Salesforce Sans" w:hAnsi="Salesforce Sans"/>
          <w:szCs w:val="22"/>
        </w:rPr>
        <w:t>as-is</w:t>
      </w:r>
      <w:r w:rsidR="00C078AC" w:rsidRPr="008066E6">
        <w:rPr>
          <w:rFonts w:ascii="Salesforce Sans" w:hAnsi="Salesforce Sans"/>
          <w:szCs w:val="22"/>
        </w:rPr>
        <w:t xml:space="preserve"> and click </w:t>
      </w:r>
      <w:r w:rsidR="00C078AC" w:rsidRPr="008066E6">
        <w:rPr>
          <w:rStyle w:val="ClickOrSelect"/>
          <w:rFonts w:ascii="Salesforce Sans" w:hAnsi="Salesforce Sans"/>
          <w:szCs w:val="22"/>
        </w:rPr>
        <w:t>Next</w:t>
      </w:r>
      <w:r w:rsidR="00C078AC" w:rsidRPr="008066E6">
        <w:rPr>
          <w:rFonts w:ascii="Salesforce Sans" w:hAnsi="Salesforce Sans"/>
          <w:szCs w:val="22"/>
        </w:rPr>
        <w:t>.</w:t>
      </w:r>
      <w:r w:rsidR="002829E0" w:rsidRPr="008066E6">
        <w:rPr>
          <w:rFonts w:ascii="Salesforce Sans" w:hAnsi="Salesforce Sans"/>
          <w:szCs w:val="22"/>
        </w:rPr>
        <w:t xml:space="preserve"> Why is this field read only?</w:t>
      </w:r>
    </w:p>
    <w:p w14:paraId="14376DE2" w14:textId="468AE1EC" w:rsidR="00C078AC" w:rsidRPr="008066E6" w:rsidRDefault="0036228B" w:rsidP="008066E6">
      <w:pPr>
        <w:pStyle w:val="Heading2"/>
        <w:spacing w:before="120"/>
        <w:contextualSpacing w:val="0"/>
        <w:rPr>
          <w:rFonts w:ascii="Salesforce Sans" w:hAnsi="Salesforce Sans"/>
          <w:szCs w:val="22"/>
        </w:rPr>
      </w:pPr>
      <w:r w:rsidRPr="008066E6">
        <w:rPr>
          <w:rFonts w:ascii="Salesforce Sans" w:hAnsi="Salesforce Sans"/>
          <w:szCs w:val="22"/>
        </w:rPr>
        <w:lastRenderedPageBreak/>
        <w:t>M</w:t>
      </w:r>
      <w:r w:rsidR="00C078AC" w:rsidRPr="008066E6">
        <w:rPr>
          <w:rFonts w:ascii="Salesforce Sans" w:hAnsi="Salesforce Sans"/>
          <w:szCs w:val="22"/>
        </w:rPr>
        <w:t>.</w:t>
      </w:r>
      <w:r w:rsidR="00C078AC" w:rsidRPr="008066E6">
        <w:rPr>
          <w:rFonts w:ascii="Salesforce Sans" w:hAnsi="Salesforce Sans"/>
          <w:szCs w:val="22"/>
        </w:rPr>
        <w:tab/>
        <w:t xml:space="preserve">Choose to automatically add the field to the page layout and click </w:t>
      </w:r>
      <w:r w:rsidR="00C078AC" w:rsidRPr="008066E6">
        <w:rPr>
          <w:rStyle w:val="ClickOrSelect"/>
          <w:rFonts w:ascii="Salesforce Sans" w:hAnsi="Salesforce Sans"/>
          <w:szCs w:val="22"/>
        </w:rPr>
        <w:t>Save</w:t>
      </w:r>
      <w:r w:rsidR="00C078AC" w:rsidRPr="008066E6">
        <w:rPr>
          <w:rFonts w:ascii="Salesforce Sans" w:hAnsi="Salesforce Sans"/>
          <w:szCs w:val="22"/>
        </w:rPr>
        <w:t>.</w:t>
      </w:r>
    </w:p>
    <w:p w14:paraId="2D7F3332" w14:textId="1EDD951C"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Test the formula field.</w:t>
      </w:r>
    </w:p>
    <w:p w14:paraId="67C2DFE2" w14:textId="77777777" w:rsidR="005479FF"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From the Certification app, click the </w:t>
      </w:r>
      <w:r w:rsidR="00C078AC" w:rsidRPr="008066E6">
        <w:rPr>
          <w:rStyle w:val="ClickOrSelect"/>
          <w:rFonts w:ascii="Salesforce Sans" w:hAnsi="Salesforce Sans"/>
          <w:szCs w:val="22"/>
        </w:rPr>
        <w:t>Courses</w:t>
      </w:r>
      <w:r w:rsidR="00C078AC" w:rsidRPr="008066E6">
        <w:rPr>
          <w:rFonts w:ascii="Salesforce Sans" w:hAnsi="Salesforce Sans"/>
          <w:szCs w:val="22"/>
        </w:rPr>
        <w:t xml:space="preserve"> tab.</w:t>
      </w:r>
    </w:p>
    <w:p w14:paraId="03DBD292" w14:textId="5909F506" w:rsidR="00C078AC" w:rsidRDefault="005479FF" w:rsidP="008066E6">
      <w:pPr>
        <w:pStyle w:val="Heading2"/>
        <w:spacing w:before="120"/>
        <w:contextualSpacing w:val="0"/>
        <w:rPr>
          <w:rFonts w:ascii="Salesforce Sans" w:hAnsi="Salesforce Sans"/>
          <w:szCs w:val="22"/>
        </w:rPr>
      </w:pPr>
      <w:r>
        <w:rPr>
          <w:rFonts w:ascii="Salesforce Sans" w:hAnsi="Salesforce Sans"/>
          <w:szCs w:val="22"/>
        </w:rPr>
        <w:tab/>
      </w:r>
      <w:r w:rsidR="00016837" w:rsidRPr="008066E6">
        <w:rPr>
          <w:rFonts w:ascii="Salesforce Sans" w:hAnsi="Salesforce Sans"/>
          <w:szCs w:val="22"/>
        </w:rPr>
        <w:t>How many courses do you see?</w:t>
      </w:r>
    </w:p>
    <w:p w14:paraId="40AF066A" w14:textId="77777777" w:rsidR="005479FF" w:rsidRPr="007B28D8" w:rsidRDefault="005479FF" w:rsidP="005479FF">
      <w:pPr>
        <w:pStyle w:val="MultipleLines"/>
        <w:spacing w:before="120" w:after="120"/>
        <w:ind w:left="720"/>
        <w:rPr>
          <w:rFonts w:ascii="Salesforce Sans" w:hAnsi="Salesforce Sans" w:cs="Arial"/>
          <w:sz w:val="22"/>
          <w:szCs w:val="22"/>
        </w:rPr>
      </w:pPr>
    </w:p>
    <w:p w14:paraId="3CCAA747" w14:textId="6764BBC3" w:rsidR="005479FF"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E4616" w:rsidRPr="008066E6">
        <w:rPr>
          <w:rStyle w:val="ClickOrSelect"/>
          <w:rFonts w:ascii="Salesforce Sans" w:hAnsi="Salesforce Sans"/>
          <w:szCs w:val="22"/>
        </w:rPr>
        <w:t>Recently Viewed</w:t>
      </w:r>
      <w:r w:rsidR="00CE4616" w:rsidRPr="008066E6">
        <w:rPr>
          <w:rStyle w:val="ClickOrSelect"/>
          <w:rFonts w:ascii="Salesforce Sans" w:hAnsi="Salesforce Sans"/>
          <w:b w:val="0"/>
          <w:szCs w:val="22"/>
        </w:rPr>
        <w:t xml:space="preserve">, then click </w:t>
      </w:r>
      <w:r w:rsidR="00CE4616" w:rsidRPr="008066E6">
        <w:rPr>
          <w:rStyle w:val="ClickOrSelect"/>
          <w:rFonts w:ascii="Salesforce Sans" w:hAnsi="Salesforce Sans"/>
          <w:szCs w:val="22"/>
        </w:rPr>
        <w:t>All</w:t>
      </w:r>
      <w:r w:rsidR="00C078AC" w:rsidRPr="008066E6">
        <w:rPr>
          <w:rFonts w:ascii="Salesforce Sans" w:hAnsi="Salesforce Sans"/>
          <w:szCs w:val="22"/>
        </w:rPr>
        <w:t xml:space="preserve"> </w:t>
      </w:r>
      <w:r w:rsidR="00CE4616" w:rsidRPr="008066E6">
        <w:rPr>
          <w:rFonts w:ascii="Salesforce Sans" w:hAnsi="Salesforce Sans"/>
          <w:szCs w:val="22"/>
        </w:rPr>
        <w:t>list view</w:t>
      </w:r>
      <w:r w:rsidR="00C078AC" w:rsidRPr="008066E6">
        <w:rPr>
          <w:rFonts w:ascii="Salesforce Sans" w:hAnsi="Salesforce Sans"/>
          <w:szCs w:val="22"/>
        </w:rPr>
        <w:t>.</w:t>
      </w:r>
    </w:p>
    <w:p w14:paraId="2329D081" w14:textId="1E840BCC" w:rsidR="00C078AC" w:rsidRDefault="005479FF" w:rsidP="008066E6">
      <w:pPr>
        <w:pStyle w:val="Heading2"/>
        <w:spacing w:before="120"/>
        <w:contextualSpacing w:val="0"/>
        <w:rPr>
          <w:rFonts w:ascii="Salesforce Sans" w:hAnsi="Salesforce Sans"/>
          <w:szCs w:val="22"/>
        </w:rPr>
      </w:pPr>
      <w:r>
        <w:rPr>
          <w:rFonts w:ascii="Salesforce Sans" w:hAnsi="Salesforce Sans"/>
          <w:szCs w:val="22"/>
        </w:rPr>
        <w:tab/>
      </w:r>
      <w:r w:rsidR="00016837" w:rsidRPr="008066E6">
        <w:rPr>
          <w:rFonts w:ascii="Salesforce Sans" w:hAnsi="Salesforce Sans"/>
          <w:szCs w:val="22"/>
        </w:rPr>
        <w:t>How many courses do you see?</w:t>
      </w:r>
    </w:p>
    <w:p w14:paraId="191398FE" w14:textId="77777777" w:rsidR="005479FF" w:rsidRPr="007B28D8" w:rsidRDefault="005479FF" w:rsidP="005479FF">
      <w:pPr>
        <w:pStyle w:val="MultipleLines"/>
        <w:spacing w:before="120" w:after="120"/>
        <w:ind w:left="720"/>
        <w:rPr>
          <w:rFonts w:ascii="Salesforce Sans" w:hAnsi="Salesforce Sans" w:cs="Arial"/>
          <w:sz w:val="22"/>
          <w:szCs w:val="22"/>
        </w:rPr>
      </w:pPr>
    </w:p>
    <w:p w14:paraId="1630B7D0" w14:textId="2577694E"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Click</w:t>
      </w:r>
      <w:r w:rsidR="007B0CCD" w:rsidRPr="008066E6">
        <w:rPr>
          <w:rFonts w:ascii="Salesforce Sans" w:hAnsi="Salesforce Sans"/>
          <w:szCs w:val="22"/>
        </w:rPr>
        <w:t xml:space="preserve"> record named</w:t>
      </w:r>
      <w:r w:rsidR="00C078AC" w:rsidRPr="008066E6">
        <w:rPr>
          <w:rFonts w:ascii="Salesforce Sans" w:hAnsi="Salesforce Sans"/>
          <w:szCs w:val="22"/>
        </w:rPr>
        <w:t xml:space="preserve"> </w:t>
      </w:r>
      <w:r w:rsidR="00C078AC" w:rsidRPr="008066E6">
        <w:rPr>
          <w:rStyle w:val="ClickOrSelect"/>
          <w:rFonts w:ascii="Salesforce Sans" w:hAnsi="Salesforce Sans"/>
          <w:szCs w:val="22"/>
        </w:rPr>
        <w:t>[401] Data Recovery</w:t>
      </w:r>
      <w:r w:rsidR="00C078AC" w:rsidRPr="008066E6">
        <w:rPr>
          <w:rFonts w:ascii="Salesforce Sans" w:hAnsi="Salesforce Sans"/>
          <w:szCs w:val="22"/>
        </w:rPr>
        <w:t>.</w:t>
      </w:r>
    </w:p>
    <w:p w14:paraId="66085CF5" w14:textId="77777777" w:rsidR="00C078AC" w:rsidRPr="008066E6" w:rsidRDefault="00C078AC" w:rsidP="008066E6">
      <w:pPr>
        <w:pStyle w:val="Heading3"/>
        <w:spacing w:before="120"/>
        <w:ind w:left="720"/>
        <w:contextualSpacing w:val="0"/>
        <w:rPr>
          <w:rFonts w:ascii="Salesforce Sans" w:hAnsi="Salesforce Sans" w:cs="Arial"/>
          <w:szCs w:val="22"/>
        </w:rPr>
      </w:pPr>
      <w:r w:rsidRPr="008066E6">
        <w:rPr>
          <w:rFonts w:ascii="Salesforce Sans" w:hAnsi="Salesforce Sans" w:cs="Arial"/>
          <w:szCs w:val="22"/>
        </w:rPr>
        <w:tab/>
        <w:t>What is the course duration?</w:t>
      </w:r>
    </w:p>
    <w:p w14:paraId="69E31E42" w14:textId="77777777" w:rsidR="00C078AC" w:rsidRPr="008066E6" w:rsidRDefault="00C078AC" w:rsidP="008066E6">
      <w:pPr>
        <w:pStyle w:val="MultipleLines"/>
        <w:spacing w:before="120" w:after="120"/>
        <w:ind w:left="720"/>
        <w:rPr>
          <w:rFonts w:ascii="Salesforce Sans" w:hAnsi="Salesforce Sans" w:cs="Arial"/>
          <w:sz w:val="22"/>
          <w:szCs w:val="22"/>
        </w:rPr>
      </w:pPr>
    </w:p>
    <w:p w14:paraId="098D05B5" w14:textId="4AC5506C" w:rsidR="00C078AC" w:rsidRPr="008066E6" w:rsidRDefault="00C078AC" w:rsidP="008066E6">
      <w:pPr>
        <w:pStyle w:val="Heading2"/>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H2 \n \* ALPHABETIC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D</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r>
      <w:r w:rsidR="00717B5D" w:rsidRPr="008066E6">
        <w:rPr>
          <w:rFonts w:ascii="Salesforce Sans" w:hAnsi="Salesforce Sans" w:cs="Arial"/>
          <w:szCs w:val="22"/>
        </w:rPr>
        <w:t>In Course Deliveries related list, c</w:t>
      </w:r>
      <w:r w:rsidRPr="008066E6">
        <w:rPr>
          <w:rFonts w:ascii="Salesforce Sans" w:hAnsi="Salesforce Sans" w:cs="Arial"/>
          <w:szCs w:val="22"/>
        </w:rPr>
        <w:t>lick</w:t>
      </w:r>
      <w:r w:rsidR="007B0CCD" w:rsidRPr="008066E6">
        <w:rPr>
          <w:rFonts w:ascii="Salesforce Sans" w:hAnsi="Salesforce Sans" w:cs="Arial"/>
          <w:szCs w:val="22"/>
        </w:rPr>
        <w:t xml:space="preserve"> record named</w:t>
      </w:r>
      <w:r w:rsidRPr="008066E6">
        <w:rPr>
          <w:rFonts w:ascii="Salesforce Sans" w:hAnsi="Salesforce Sans" w:cs="Arial"/>
          <w:szCs w:val="22"/>
        </w:rPr>
        <w:t xml:space="preserve"> </w:t>
      </w:r>
      <w:r w:rsidRPr="008066E6">
        <w:rPr>
          <w:rStyle w:val="ClickOrSelect"/>
          <w:rFonts w:ascii="Salesforce Sans" w:hAnsi="Salesforce Sans" w:cs="Arial"/>
          <w:szCs w:val="22"/>
        </w:rPr>
        <w:t>DELIVERY-00012</w:t>
      </w:r>
      <w:r w:rsidRPr="008066E6">
        <w:rPr>
          <w:rFonts w:ascii="Salesforce Sans" w:hAnsi="Salesforce Sans" w:cs="Arial"/>
          <w:szCs w:val="22"/>
        </w:rPr>
        <w:t>.</w:t>
      </w:r>
    </w:p>
    <w:p w14:paraId="0220A642" w14:textId="77777777" w:rsidR="00C078AC" w:rsidRPr="008066E6" w:rsidRDefault="00C078AC" w:rsidP="008066E6">
      <w:pPr>
        <w:pStyle w:val="Heading3"/>
        <w:spacing w:before="120"/>
        <w:ind w:left="720"/>
        <w:contextualSpacing w:val="0"/>
        <w:rPr>
          <w:rFonts w:ascii="Salesforce Sans" w:hAnsi="Salesforce Sans" w:cs="Arial"/>
          <w:szCs w:val="22"/>
        </w:rPr>
      </w:pPr>
      <w:r w:rsidRPr="008066E6">
        <w:rPr>
          <w:rFonts w:ascii="Salesforce Sans" w:hAnsi="Salesforce Sans" w:cs="Arial"/>
          <w:szCs w:val="22"/>
        </w:rPr>
        <w:tab/>
        <w:t>What is the start date?</w:t>
      </w:r>
    </w:p>
    <w:p w14:paraId="3996D99D" w14:textId="77777777" w:rsidR="00C078AC" w:rsidRPr="008066E6" w:rsidRDefault="00C078AC" w:rsidP="008066E6">
      <w:pPr>
        <w:pStyle w:val="MultipleLines"/>
        <w:spacing w:before="120" w:after="120"/>
        <w:ind w:left="720"/>
        <w:rPr>
          <w:rFonts w:ascii="Salesforce Sans" w:hAnsi="Salesforce Sans" w:cs="Arial"/>
          <w:sz w:val="22"/>
          <w:szCs w:val="22"/>
        </w:rPr>
      </w:pPr>
    </w:p>
    <w:p w14:paraId="5ACC153B" w14:textId="77777777" w:rsidR="00C078AC" w:rsidRPr="008066E6" w:rsidRDefault="00C078AC" w:rsidP="008066E6">
      <w:pPr>
        <w:pStyle w:val="Heading3"/>
        <w:spacing w:before="120"/>
        <w:ind w:left="720"/>
        <w:contextualSpacing w:val="0"/>
        <w:rPr>
          <w:rFonts w:ascii="Salesforce Sans" w:hAnsi="Salesforce Sans" w:cs="Arial"/>
          <w:szCs w:val="22"/>
        </w:rPr>
      </w:pPr>
      <w:r w:rsidRPr="008066E6">
        <w:rPr>
          <w:rFonts w:ascii="Salesforce Sans" w:hAnsi="Salesforce Sans" w:cs="Arial"/>
          <w:szCs w:val="22"/>
        </w:rPr>
        <w:tab/>
        <w:t>What is the end date?</w:t>
      </w:r>
    </w:p>
    <w:p w14:paraId="62574F46" w14:textId="77777777" w:rsidR="00C078AC" w:rsidRPr="008066E6" w:rsidRDefault="00C078AC" w:rsidP="008066E6">
      <w:pPr>
        <w:pStyle w:val="MultipleLines"/>
        <w:spacing w:before="120" w:after="120"/>
        <w:ind w:left="720"/>
        <w:rPr>
          <w:rFonts w:ascii="Salesforce Sans" w:hAnsi="Salesforce Sans"/>
          <w:sz w:val="22"/>
          <w:szCs w:val="22"/>
        </w:rPr>
      </w:pPr>
    </w:p>
    <w:p w14:paraId="4A891E46" w14:textId="77777777" w:rsidR="00C078AC" w:rsidRPr="008066E6" w:rsidRDefault="00C078AC" w:rsidP="008066E6">
      <w:pPr>
        <w:pStyle w:val="Heading2"/>
        <w:spacing w:before="120"/>
        <w:contextualSpacing w:val="0"/>
        <w:rPr>
          <w:rFonts w:ascii="Salesforce Sans" w:hAnsi="Salesforce Sans"/>
          <w:szCs w:val="22"/>
        </w:rPr>
      </w:pPr>
    </w:p>
    <w:p w14:paraId="095B4836" w14:textId="77777777" w:rsidR="00C078AC" w:rsidRPr="008066E6" w:rsidRDefault="00C078AC" w:rsidP="008066E6">
      <w:pPr>
        <w:pStyle w:val="Heading2"/>
        <w:spacing w:before="120"/>
        <w:ind w:left="0" w:firstLine="0"/>
        <w:contextualSpacing w:val="0"/>
        <w:rPr>
          <w:rFonts w:ascii="Salesforce Sans" w:hAnsi="Salesforce Sans"/>
          <w:szCs w:val="22"/>
        </w:rPr>
      </w:pPr>
    </w:p>
    <w:p w14:paraId="0DEDFEDC"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br w:type="page"/>
      </w:r>
    </w:p>
    <w:p w14:paraId="7E56FD15" w14:textId="77777777" w:rsidR="00C078AC" w:rsidRPr="00EC1234" w:rsidRDefault="00C078AC" w:rsidP="00FF66AE">
      <w:pPr>
        <w:pStyle w:val="ExerciseTitle"/>
      </w:pPr>
      <w:bookmarkStart w:id="19" w:name="_Toc424718413"/>
      <w:bookmarkStart w:id="20" w:name="_Toc427165742"/>
      <w:bookmarkStart w:id="21" w:name="_Toc514686398"/>
      <w:r w:rsidRPr="00EC1234">
        <w:lastRenderedPageBreak/>
        <w:t>3-2: Create a Roll-Up Summary Field</w:t>
      </w:r>
      <w:bookmarkEnd w:id="19"/>
      <w:bookmarkEnd w:id="20"/>
      <w:bookmarkEnd w:id="21"/>
      <w:r w:rsidR="00661475" w:rsidRPr="00EC1234">
        <w:br/>
      </w:r>
    </w:p>
    <w:p w14:paraId="6A38138D"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0452EB0F"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Create a roll-up summary field on the Course object to count the number of times a course was cancelled.</w:t>
      </w:r>
    </w:p>
    <w:p w14:paraId="7C1041F6" w14:textId="77777777" w:rsidR="00C078AC" w:rsidRPr="008066E6" w:rsidRDefault="00C078AC" w:rsidP="008066E6">
      <w:pPr>
        <w:spacing w:before="120" w:after="120"/>
        <w:rPr>
          <w:rFonts w:ascii="Salesforce Sans" w:hAnsi="Salesforce Sans"/>
          <w:sz w:val="22"/>
          <w:szCs w:val="22"/>
        </w:rPr>
      </w:pPr>
    </w:p>
    <w:p w14:paraId="16BF7E52"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4B5DBE52" w14:textId="19C5B868"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Using the Setup menu, add a roll-up summary field to count the number of cancellations.</w:t>
      </w:r>
    </w:p>
    <w:p w14:paraId="665B21E9" w14:textId="12C999A7"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Test the roll-up summary field.</w:t>
      </w:r>
    </w:p>
    <w:p w14:paraId="5130C47B" w14:textId="77777777" w:rsidR="00C078AC" w:rsidRPr="008066E6" w:rsidRDefault="00C078AC" w:rsidP="008066E6">
      <w:pPr>
        <w:pStyle w:val="Heading1"/>
        <w:spacing w:before="120"/>
        <w:contextualSpacing w:val="0"/>
        <w:rPr>
          <w:rFonts w:ascii="Salesforce Sans" w:hAnsi="Salesforce Sans"/>
          <w:szCs w:val="22"/>
        </w:rPr>
      </w:pPr>
    </w:p>
    <w:p w14:paraId="56EE7E8B"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16798EDD"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10 minutes </w:t>
      </w:r>
    </w:p>
    <w:p w14:paraId="506A6B22" w14:textId="77777777" w:rsidR="00C078AC" w:rsidRPr="008066E6" w:rsidRDefault="00C078AC" w:rsidP="008066E6">
      <w:pPr>
        <w:pStyle w:val="SingleLine"/>
        <w:spacing w:before="120" w:after="120"/>
        <w:rPr>
          <w:rFonts w:ascii="Salesforce Sans" w:hAnsi="Salesforce Sans"/>
          <w:sz w:val="22"/>
          <w:szCs w:val="22"/>
        </w:rPr>
      </w:pPr>
    </w:p>
    <w:p w14:paraId="1D9CCFB2"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23D89910" w14:textId="234D07AD"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Using the Setup menu, add a roll-up summary field to count the number of cancellations.</w:t>
      </w:r>
    </w:p>
    <w:p w14:paraId="72BD77B5" w14:textId="77777777" w:rsidR="00705A4F" w:rsidRPr="008066E6" w:rsidRDefault="00C40232"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705A4F" w:rsidRPr="008066E6">
        <w:rPr>
          <w:rFonts w:ascii="Salesforce Sans" w:hAnsi="Salesforce Sans"/>
          <w:color w:val="000000" w:themeColor="text1"/>
          <w:szCs w:val="22"/>
        </w:rPr>
        <w:t xml:space="preserve">Click </w:t>
      </w:r>
      <w:r w:rsidR="00705A4F" w:rsidRPr="008066E6">
        <w:rPr>
          <w:rFonts w:ascii="Salesforce Sans" w:hAnsi="Salesforce Sans"/>
          <w:szCs w:val="22"/>
        </w:rPr>
        <w:fldChar w:fldCharType="begin"/>
      </w:r>
      <w:r w:rsidR="00705A4F" w:rsidRPr="008066E6">
        <w:rPr>
          <w:rFonts w:ascii="Salesforce Sans" w:hAnsi="Salesforce Sans"/>
          <w:szCs w:val="22"/>
        </w:rPr>
        <w:instrText xml:space="preserve"> INCLUDEPICTURE "https://resources.help.salesforce.com/images/02e863126fef084a82dc1f96dea047ff.png" \* MERGEFORMATINET </w:instrText>
      </w:r>
      <w:r w:rsidR="00705A4F" w:rsidRPr="008066E6">
        <w:rPr>
          <w:rFonts w:ascii="Salesforce Sans" w:hAnsi="Salesforce Sans"/>
          <w:szCs w:val="22"/>
        </w:rPr>
        <w:fldChar w:fldCharType="separate"/>
      </w:r>
      <w:r w:rsidR="00705A4F" w:rsidRPr="008066E6">
        <w:rPr>
          <w:rFonts w:ascii="Salesforce Sans" w:hAnsi="Salesforce Sans"/>
          <w:noProof/>
          <w:szCs w:val="22"/>
        </w:rPr>
        <w:drawing>
          <wp:inline distT="0" distB="0" distL="0" distR="0" wp14:anchorId="69A64AFF" wp14:editId="2B97F660">
            <wp:extent cx="130775" cy="144869"/>
            <wp:effectExtent l="0" t="0" r="0" b="0"/>
            <wp:docPr id="14" name="Picture 14"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00705A4F" w:rsidRPr="008066E6">
        <w:rPr>
          <w:rFonts w:ascii="Salesforce Sans" w:hAnsi="Salesforce Sans"/>
          <w:szCs w:val="22"/>
        </w:rPr>
        <w:fldChar w:fldCharType="end"/>
      </w:r>
      <w:r w:rsidR="00705A4F" w:rsidRPr="008066E6">
        <w:rPr>
          <w:rFonts w:ascii="Salesforce Sans" w:hAnsi="Salesforce Sans"/>
          <w:szCs w:val="22"/>
        </w:rPr>
        <w:t xml:space="preserve"> | </w:t>
      </w:r>
      <w:r w:rsidR="00705A4F" w:rsidRPr="00EC1234">
        <w:rPr>
          <w:rStyle w:val="ClickPaths"/>
          <w:color w:val="000000" w:themeColor="text1"/>
          <w:szCs w:val="22"/>
        </w:rPr>
        <w:t>Setup.</w:t>
      </w:r>
    </w:p>
    <w:p w14:paraId="63185580" w14:textId="618D4A4D"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07180B" w:rsidRPr="008066E6">
        <w:rPr>
          <w:rFonts w:ascii="Salesforce Sans" w:hAnsi="Salesforce Sans"/>
          <w:szCs w:val="22"/>
        </w:rPr>
        <w:t xml:space="preserve">Click </w:t>
      </w:r>
      <w:r w:rsidR="0007180B" w:rsidRPr="008066E6">
        <w:rPr>
          <w:rFonts w:ascii="Salesforce Sans" w:hAnsi="Salesforce Sans"/>
          <w:b/>
          <w:szCs w:val="22"/>
        </w:rPr>
        <w:t>Object Manager</w:t>
      </w:r>
      <w:r w:rsidR="0007180B" w:rsidRPr="008066E6">
        <w:rPr>
          <w:rFonts w:ascii="Salesforce Sans" w:hAnsi="Salesforce Sans"/>
          <w:szCs w:val="22"/>
        </w:rPr>
        <w:t>.</w:t>
      </w:r>
    </w:p>
    <w:p w14:paraId="697A613D" w14:textId="35796B70" w:rsidR="00C078AC" w:rsidRPr="008066E6" w:rsidRDefault="006272AD" w:rsidP="008066E6">
      <w:pPr>
        <w:pStyle w:val="Heading2"/>
        <w:spacing w:before="120"/>
        <w:contextualSpacing w:val="0"/>
        <w:rPr>
          <w:rFonts w:ascii="Salesforce Sans" w:hAnsi="Salesforce Sans"/>
          <w:szCs w:val="22"/>
        </w:rPr>
      </w:pPr>
      <w:r w:rsidRPr="008066E6">
        <w:rPr>
          <w:rFonts w:ascii="Salesforce Sans" w:hAnsi="Salesforce Sans"/>
          <w:szCs w:val="22"/>
        </w:rPr>
        <w:t>C</w:t>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Course</w:t>
      </w:r>
      <w:r w:rsidR="00C078AC" w:rsidRPr="008066E6">
        <w:rPr>
          <w:rFonts w:ascii="Salesforce Sans" w:hAnsi="Salesforce Sans"/>
          <w:szCs w:val="22"/>
        </w:rPr>
        <w:t>.</w:t>
      </w:r>
    </w:p>
    <w:p w14:paraId="16F142F2" w14:textId="476EA552" w:rsidR="00C078AC" w:rsidRPr="008066E6" w:rsidRDefault="006272AD" w:rsidP="008066E6">
      <w:pPr>
        <w:pStyle w:val="Heading2"/>
        <w:spacing w:before="120"/>
        <w:contextualSpacing w:val="0"/>
        <w:rPr>
          <w:rFonts w:ascii="Salesforce Sans" w:hAnsi="Salesforce Sans"/>
          <w:szCs w:val="22"/>
        </w:rPr>
      </w:pPr>
      <w:r w:rsidRPr="008066E6">
        <w:rPr>
          <w:rFonts w:ascii="Salesforce Sans" w:hAnsi="Salesforce Sans"/>
          <w:szCs w:val="22"/>
        </w:rPr>
        <w:t>D</w:t>
      </w:r>
      <w:r w:rsidR="00C078AC" w:rsidRPr="008066E6">
        <w:rPr>
          <w:rFonts w:ascii="Salesforce Sans" w:hAnsi="Salesforce Sans"/>
          <w:szCs w:val="22"/>
        </w:rPr>
        <w:t>.</w:t>
      </w:r>
      <w:r w:rsidR="00C078AC" w:rsidRPr="008066E6">
        <w:rPr>
          <w:rFonts w:ascii="Salesforce Sans" w:hAnsi="Salesforce Sans"/>
          <w:szCs w:val="22"/>
        </w:rPr>
        <w:tab/>
      </w:r>
      <w:r w:rsidRPr="008066E6">
        <w:rPr>
          <w:rFonts w:ascii="Salesforce Sans" w:hAnsi="Salesforce Sans"/>
          <w:szCs w:val="22"/>
        </w:rPr>
        <w:t>Click</w:t>
      </w:r>
      <w:r w:rsidR="00C078AC" w:rsidRPr="008066E6">
        <w:rPr>
          <w:rFonts w:ascii="Salesforce Sans" w:hAnsi="Salesforce Sans"/>
          <w:szCs w:val="22"/>
        </w:rPr>
        <w:t xml:space="preserve"> </w:t>
      </w:r>
      <w:r w:rsidRPr="008066E6">
        <w:rPr>
          <w:rFonts w:ascii="Salesforce Sans" w:hAnsi="Salesforce Sans"/>
          <w:b/>
          <w:szCs w:val="22"/>
        </w:rPr>
        <w:t>Fields &amp; Relationships</w:t>
      </w:r>
      <w:r w:rsidR="00C078AC" w:rsidRPr="008066E6">
        <w:rPr>
          <w:rFonts w:ascii="Salesforce Sans" w:hAnsi="Salesforce Sans"/>
          <w:szCs w:val="22"/>
        </w:rPr>
        <w:t xml:space="preserve">, </w:t>
      </w:r>
      <w:r w:rsidRPr="008066E6">
        <w:rPr>
          <w:rFonts w:ascii="Salesforce Sans" w:hAnsi="Salesforce Sans"/>
          <w:szCs w:val="22"/>
        </w:rPr>
        <w:t xml:space="preserve">then </w:t>
      </w:r>
      <w:r w:rsidR="00C078AC" w:rsidRPr="008066E6">
        <w:rPr>
          <w:rFonts w:ascii="Salesforce Sans" w:hAnsi="Salesforce Sans"/>
          <w:szCs w:val="22"/>
        </w:rPr>
        <w:t xml:space="preserve">click </w:t>
      </w:r>
      <w:r w:rsidR="00C078AC" w:rsidRPr="008066E6">
        <w:rPr>
          <w:rStyle w:val="ClickOrSelect"/>
          <w:rFonts w:ascii="Salesforce Sans" w:hAnsi="Salesforce Sans"/>
          <w:szCs w:val="22"/>
        </w:rPr>
        <w:t>New</w:t>
      </w:r>
      <w:r w:rsidR="00C078AC" w:rsidRPr="008066E6">
        <w:rPr>
          <w:rFonts w:ascii="Salesforce Sans" w:hAnsi="Salesforce Sans"/>
          <w:szCs w:val="22"/>
        </w:rPr>
        <w:t>.</w:t>
      </w:r>
    </w:p>
    <w:p w14:paraId="40A1F2F7" w14:textId="0E04035B" w:rsidR="00C078AC" w:rsidRPr="008066E6" w:rsidRDefault="006272AD" w:rsidP="008066E6">
      <w:pPr>
        <w:pStyle w:val="Heading2"/>
        <w:spacing w:before="120"/>
        <w:contextualSpacing w:val="0"/>
        <w:rPr>
          <w:rFonts w:ascii="Salesforce Sans" w:hAnsi="Salesforce Sans"/>
          <w:szCs w:val="22"/>
        </w:rPr>
      </w:pPr>
      <w:r w:rsidRPr="008066E6">
        <w:rPr>
          <w:rFonts w:ascii="Salesforce Sans" w:hAnsi="Salesforce Sans"/>
          <w:szCs w:val="22"/>
        </w:rPr>
        <w:t>E</w:t>
      </w:r>
      <w:r w:rsidR="00C078AC" w:rsidRPr="008066E6">
        <w:rPr>
          <w:rFonts w:ascii="Salesforce Sans" w:hAnsi="Salesforce Sans"/>
          <w:szCs w:val="22"/>
        </w:rPr>
        <w:t>.</w:t>
      </w:r>
      <w:r w:rsidR="00C078AC" w:rsidRPr="008066E6">
        <w:rPr>
          <w:rFonts w:ascii="Salesforce Sans" w:hAnsi="Salesforce Sans"/>
          <w:szCs w:val="22"/>
        </w:rPr>
        <w:tab/>
        <w:t xml:space="preserve">Select </w:t>
      </w:r>
      <w:r w:rsidR="00C078AC" w:rsidRPr="008066E6">
        <w:rPr>
          <w:rStyle w:val="ClickOrSelect"/>
          <w:rFonts w:ascii="Salesforce Sans" w:hAnsi="Salesforce Sans"/>
          <w:szCs w:val="22"/>
        </w:rPr>
        <w:t>Roll-Up Summary</w:t>
      </w:r>
      <w:r w:rsidR="00C078AC" w:rsidRPr="008066E6">
        <w:rPr>
          <w:rFonts w:ascii="Salesforce Sans" w:hAnsi="Salesforce Sans"/>
          <w:szCs w:val="22"/>
        </w:rPr>
        <w:t xml:space="preserve"> as the data type</w:t>
      </w:r>
      <w:r w:rsidR="00D26052" w:rsidRPr="008066E6">
        <w:rPr>
          <w:rFonts w:ascii="Salesforce Sans" w:hAnsi="Salesforce Sans"/>
          <w:szCs w:val="22"/>
        </w:rPr>
        <w:t xml:space="preserve">, then click </w:t>
      </w:r>
      <w:r w:rsidR="00D26052" w:rsidRPr="008066E6">
        <w:rPr>
          <w:rFonts w:ascii="Salesforce Sans" w:hAnsi="Salesforce Sans"/>
          <w:b/>
          <w:szCs w:val="22"/>
        </w:rPr>
        <w:t>Next</w:t>
      </w:r>
      <w:r w:rsidR="00D26052" w:rsidRPr="008066E6">
        <w:rPr>
          <w:rFonts w:ascii="Salesforce Sans" w:hAnsi="Salesforce Sans"/>
          <w:szCs w:val="22"/>
        </w:rPr>
        <w:t>.</w:t>
      </w:r>
    </w:p>
    <w:p w14:paraId="1FF2B849" w14:textId="03994C38" w:rsidR="00C078AC" w:rsidRPr="008066E6" w:rsidRDefault="006272AD" w:rsidP="008066E6">
      <w:pPr>
        <w:pStyle w:val="Heading2"/>
        <w:spacing w:before="120"/>
        <w:contextualSpacing w:val="0"/>
        <w:rPr>
          <w:rFonts w:ascii="Salesforce Sans" w:hAnsi="Salesforce Sans"/>
          <w:szCs w:val="22"/>
        </w:rPr>
      </w:pPr>
      <w:r w:rsidRPr="008066E6">
        <w:rPr>
          <w:rFonts w:ascii="Salesforce Sans" w:hAnsi="Salesforce Sans"/>
          <w:szCs w:val="22"/>
        </w:rPr>
        <w:t>F</w:t>
      </w:r>
      <w:r w:rsidR="00C078AC" w:rsidRPr="008066E6">
        <w:rPr>
          <w:rFonts w:ascii="Salesforce Sans" w:hAnsi="Salesforce Sans"/>
          <w:szCs w:val="22"/>
        </w:rPr>
        <w:t>.</w:t>
      </w:r>
      <w:r w:rsidR="00C078AC" w:rsidRPr="008066E6">
        <w:rPr>
          <w:rFonts w:ascii="Salesforce Sans" w:hAnsi="Salesforce Sans"/>
          <w:szCs w:val="22"/>
        </w:rPr>
        <w:tab/>
      </w:r>
      <w:r w:rsidR="00D26052" w:rsidRPr="008066E6">
        <w:rPr>
          <w:rFonts w:ascii="Salesforce Sans" w:hAnsi="Salesforce Sans"/>
          <w:szCs w:val="22"/>
        </w:rPr>
        <w:t>E</w:t>
      </w:r>
      <w:r w:rsidR="00875758" w:rsidRPr="008066E6">
        <w:rPr>
          <w:rFonts w:ascii="Salesforce Sans" w:hAnsi="Salesforce Sans"/>
          <w:szCs w:val="22"/>
        </w:rPr>
        <w:t>nter the following information:</w:t>
      </w:r>
      <w:r w:rsidR="00C078AC" w:rsidRPr="008066E6">
        <w:rPr>
          <w:rFonts w:ascii="Salesforce Sans" w:hAnsi="Salesforce Sans"/>
          <w:szCs w:val="22"/>
        </w:rPr>
        <w:t xml:space="preserve"> </w:t>
      </w:r>
    </w:p>
    <w:tbl>
      <w:tblPr>
        <w:tblStyle w:val="TableGrid"/>
        <w:tblW w:w="0" w:type="auto"/>
        <w:tblInd w:w="792" w:type="dxa"/>
        <w:tblLayout w:type="fixed"/>
        <w:tblLook w:val="04A0" w:firstRow="1" w:lastRow="0" w:firstColumn="1" w:lastColumn="0" w:noHBand="0" w:noVBand="1"/>
      </w:tblPr>
      <w:tblGrid>
        <w:gridCol w:w="2520"/>
        <w:gridCol w:w="4230"/>
      </w:tblGrid>
      <w:tr w:rsidR="00C078AC" w:rsidRPr="00CC7372" w14:paraId="565B4816" w14:textId="77777777" w:rsidTr="003A04EB">
        <w:tc>
          <w:tcPr>
            <w:tcW w:w="2520" w:type="dxa"/>
          </w:tcPr>
          <w:p w14:paraId="3D949818" w14:textId="2B0DA775" w:rsidR="00C078AC" w:rsidRPr="008066E6" w:rsidRDefault="00C078AC" w:rsidP="008066E6">
            <w:pPr>
              <w:spacing w:before="80" w:after="80"/>
              <w:rPr>
                <w:rFonts w:ascii="Salesforce Sans" w:hAnsi="Salesforce Sans"/>
                <w:sz w:val="22"/>
                <w:szCs w:val="22"/>
              </w:rPr>
            </w:pPr>
            <w:r w:rsidRPr="008066E6">
              <w:rPr>
                <w:rFonts w:ascii="Salesforce Sans" w:hAnsi="Salesforce Sans"/>
                <w:sz w:val="22"/>
                <w:szCs w:val="22"/>
              </w:rPr>
              <w:t>Field Label</w:t>
            </w:r>
          </w:p>
        </w:tc>
        <w:tc>
          <w:tcPr>
            <w:tcW w:w="4230" w:type="dxa"/>
          </w:tcPr>
          <w:p w14:paraId="089BA6D1" w14:textId="77777777" w:rsidR="00C078AC" w:rsidRPr="00EC1234" w:rsidRDefault="00C078AC" w:rsidP="008066E6">
            <w:pPr>
              <w:spacing w:before="80" w:after="80"/>
              <w:rPr>
                <w:rStyle w:val="EnterOrType"/>
              </w:rPr>
            </w:pPr>
            <w:r w:rsidRPr="00EC1234">
              <w:rPr>
                <w:rStyle w:val="EnterOrType"/>
              </w:rPr>
              <w:t># of Courses Cancelled</w:t>
            </w:r>
          </w:p>
        </w:tc>
      </w:tr>
      <w:tr w:rsidR="00C078AC" w:rsidRPr="00CC7372" w14:paraId="7F0005FE" w14:textId="77777777" w:rsidTr="003A04EB">
        <w:tc>
          <w:tcPr>
            <w:tcW w:w="2520" w:type="dxa"/>
          </w:tcPr>
          <w:p w14:paraId="06E95B9F" w14:textId="45DE064D" w:rsidR="00C078AC" w:rsidRPr="008066E6" w:rsidRDefault="00C078AC" w:rsidP="008066E6">
            <w:pPr>
              <w:spacing w:before="80" w:after="80"/>
              <w:rPr>
                <w:rFonts w:ascii="Salesforce Sans" w:hAnsi="Salesforce Sans"/>
                <w:sz w:val="22"/>
                <w:szCs w:val="22"/>
              </w:rPr>
            </w:pPr>
            <w:r w:rsidRPr="008066E6">
              <w:rPr>
                <w:rFonts w:ascii="Salesforce Sans" w:hAnsi="Salesforce Sans"/>
                <w:sz w:val="22"/>
                <w:szCs w:val="22"/>
              </w:rPr>
              <w:t>Field Name</w:t>
            </w:r>
          </w:p>
        </w:tc>
        <w:tc>
          <w:tcPr>
            <w:tcW w:w="4230" w:type="dxa"/>
          </w:tcPr>
          <w:p w14:paraId="416C9E41" w14:textId="77777777" w:rsidR="00C078AC" w:rsidRPr="00EC1234" w:rsidRDefault="00C078AC" w:rsidP="008066E6">
            <w:pPr>
              <w:spacing w:before="80" w:after="80"/>
              <w:rPr>
                <w:rStyle w:val="EnterOrType"/>
              </w:rPr>
            </w:pPr>
            <w:proofErr w:type="spellStart"/>
            <w:r w:rsidRPr="00EC1234">
              <w:rPr>
                <w:rStyle w:val="EnterOrType"/>
              </w:rPr>
              <w:t>Number_of_Courses_Cancelled</w:t>
            </w:r>
            <w:proofErr w:type="spellEnd"/>
          </w:p>
        </w:tc>
      </w:tr>
      <w:tr w:rsidR="00C078AC" w:rsidRPr="00CC7372" w14:paraId="1DC785FC" w14:textId="77777777" w:rsidTr="003A04EB">
        <w:tc>
          <w:tcPr>
            <w:tcW w:w="2520" w:type="dxa"/>
          </w:tcPr>
          <w:p w14:paraId="3EF2CE12" w14:textId="71A486CB" w:rsidR="00C078AC" w:rsidRPr="008066E6" w:rsidRDefault="00C078AC" w:rsidP="008066E6">
            <w:pPr>
              <w:spacing w:before="80" w:after="80"/>
              <w:rPr>
                <w:rFonts w:ascii="Salesforce Sans" w:hAnsi="Salesforce Sans"/>
                <w:sz w:val="22"/>
                <w:szCs w:val="22"/>
              </w:rPr>
            </w:pPr>
            <w:r w:rsidRPr="008066E6">
              <w:rPr>
                <w:rFonts w:ascii="Salesforce Sans" w:hAnsi="Salesforce Sans"/>
                <w:sz w:val="22"/>
                <w:szCs w:val="22"/>
              </w:rPr>
              <w:t>Description</w:t>
            </w:r>
          </w:p>
        </w:tc>
        <w:tc>
          <w:tcPr>
            <w:tcW w:w="4230" w:type="dxa"/>
          </w:tcPr>
          <w:p w14:paraId="03D8587E" w14:textId="77777777" w:rsidR="00C078AC" w:rsidRPr="008066E6" w:rsidRDefault="00C078AC" w:rsidP="008066E6">
            <w:pPr>
              <w:spacing w:before="80" w:after="80"/>
              <w:rPr>
                <w:rStyle w:val="EnterOrType"/>
              </w:rPr>
            </w:pPr>
            <w:r w:rsidRPr="00EC1234">
              <w:rPr>
                <w:rStyle w:val="EnterOrType"/>
              </w:rPr>
              <w:t>Number of courses cancelled</w:t>
            </w:r>
            <w:r w:rsidRPr="008066E6">
              <w:rPr>
                <w:rStyle w:val="EnterOrType"/>
              </w:rPr>
              <w:t>.</w:t>
            </w:r>
          </w:p>
        </w:tc>
      </w:tr>
    </w:tbl>
    <w:p w14:paraId="0A6BCE78" w14:textId="1F945FA7" w:rsidR="00C033B5" w:rsidRDefault="00C033B5" w:rsidP="00B74150">
      <w:pPr>
        <w:pStyle w:val="Heading2"/>
        <w:spacing w:before="120"/>
        <w:contextualSpacing w:val="0"/>
        <w:rPr>
          <w:rFonts w:ascii="Salesforce Sans" w:hAnsi="Salesforce Sans"/>
          <w:szCs w:val="22"/>
        </w:rPr>
      </w:pPr>
    </w:p>
    <w:p w14:paraId="1A26538D" w14:textId="77777777" w:rsidR="00C033B5" w:rsidRDefault="00C033B5">
      <w:pPr>
        <w:rPr>
          <w:rFonts w:ascii="Salesforce Sans" w:hAnsi="Salesforce Sans"/>
          <w:sz w:val="22"/>
          <w:szCs w:val="22"/>
        </w:rPr>
      </w:pPr>
      <w:r>
        <w:rPr>
          <w:rFonts w:ascii="Salesforce Sans" w:hAnsi="Salesforce Sans"/>
          <w:szCs w:val="22"/>
        </w:rPr>
        <w:br w:type="page"/>
      </w:r>
    </w:p>
    <w:p w14:paraId="64DC94BA" w14:textId="4FD41D3F" w:rsidR="00C078AC" w:rsidRPr="008066E6" w:rsidRDefault="006272AD" w:rsidP="008066E6">
      <w:pPr>
        <w:pStyle w:val="Heading2"/>
        <w:spacing w:before="120"/>
        <w:contextualSpacing w:val="0"/>
        <w:rPr>
          <w:rFonts w:ascii="Salesforce Sans" w:hAnsi="Salesforce Sans"/>
          <w:szCs w:val="22"/>
        </w:rPr>
      </w:pPr>
      <w:r w:rsidRPr="008066E6">
        <w:rPr>
          <w:rFonts w:ascii="Salesforce Sans" w:hAnsi="Salesforce Sans"/>
          <w:szCs w:val="22"/>
        </w:rPr>
        <w:lastRenderedPageBreak/>
        <w:t>G</w:t>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Next</w:t>
      </w:r>
      <w:r w:rsidR="00C078AC" w:rsidRPr="008066E6">
        <w:rPr>
          <w:rFonts w:ascii="Salesforce Sans" w:hAnsi="Salesforce Sans"/>
          <w:szCs w:val="22"/>
        </w:rPr>
        <w:t xml:space="preserve"> and define the summary calculation. </w:t>
      </w:r>
    </w:p>
    <w:tbl>
      <w:tblPr>
        <w:tblStyle w:val="TableGrid"/>
        <w:tblW w:w="0" w:type="auto"/>
        <w:tblInd w:w="792" w:type="dxa"/>
        <w:tblLayout w:type="fixed"/>
        <w:tblLook w:val="04A0" w:firstRow="1" w:lastRow="0" w:firstColumn="1" w:lastColumn="0" w:noHBand="0" w:noVBand="1"/>
      </w:tblPr>
      <w:tblGrid>
        <w:gridCol w:w="2520"/>
        <w:gridCol w:w="4230"/>
      </w:tblGrid>
      <w:tr w:rsidR="00C078AC" w:rsidRPr="00CC7372" w14:paraId="4D955F7B" w14:textId="77777777" w:rsidTr="003A04EB">
        <w:tc>
          <w:tcPr>
            <w:tcW w:w="2520" w:type="dxa"/>
          </w:tcPr>
          <w:p w14:paraId="7D429A2E" w14:textId="1772CB56" w:rsidR="00C078AC" w:rsidRPr="008066E6" w:rsidRDefault="00C078AC" w:rsidP="008066E6">
            <w:pPr>
              <w:spacing w:before="80" w:after="80"/>
              <w:rPr>
                <w:rFonts w:ascii="Salesforce Sans" w:hAnsi="Salesforce Sans"/>
                <w:sz w:val="22"/>
                <w:szCs w:val="22"/>
              </w:rPr>
            </w:pPr>
            <w:r w:rsidRPr="008066E6">
              <w:rPr>
                <w:rFonts w:ascii="Salesforce Sans" w:hAnsi="Salesforce Sans"/>
                <w:sz w:val="22"/>
                <w:szCs w:val="22"/>
              </w:rPr>
              <w:t>Summarized Object</w:t>
            </w:r>
          </w:p>
        </w:tc>
        <w:tc>
          <w:tcPr>
            <w:tcW w:w="4230" w:type="dxa"/>
          </w:tcPr>
          <w:p w14:paraId="7F21C527" w14:textId="77777777" w:rsidR="00C078AC" w:rsidRPr="008066E6" w:rsidRDefault="00C078AC" w:rsidP="008066E6">
            <w:pPr>
              <w:spacing w:before="80" w:after="80"/>
              <w:rPr>
                <w:rStyle w:val="EnterOrType"/>
                <w:rFonts w:ascii="Salesforce Sans" w:hAnsi="Salesforce Sans"/>
                <w:szCs w:val="22"/>
              </w:rPr>
            </w:pPr>
            <w:r w:rsidRPr="008066E6">
              <w:rPr>
                <w:rStyle w:val="ClickOrSelect"/>
                <w:rFonts w:ascii="Salesforce Sans" w:hAnsi="Salesforce Sans"/>
                <w:szCs w:val="22"/>
              </w:rPr>
              <w:t>Course Deliveries</w:t>
            </w:r>
          </w:p>
        </w:tc>
      </w:tr>
      <w:tr w:rsidR="00C078AC" w:rsidRPr="00CC7372" w14:paraId="1CA491BC" w14:textId="77777777" w:rsidTr="003A04EB">
        <w:tc>
          <w:tcPr>
            <w:tcW w:w="2520" w:type="dxa"/>
          </w:tcPr>
          <w:p w14:paraId="767CC454" w14:textId="29EF66BA" w:rsidR="00C078AC" w:rsidRPr="008066E6" w:rsidRDefault="00C078AC" w:rsidP="008066E6">
            <w:pPr>
              <w:spacing w:before="80" w:after="80"/>
              <w:rPr>
                <w:rFonts w:ascii="Salesforce Sans" w:hAnsi="Salesforce Sans"/>
                <w:sz w:val="22"/>
                <w:szCs w:val="22"/>
              </w:rPr>
            </w:pPr>
            <w:r w:rsidRPr="008066E6">
              <w:rPr>
                <w:rFonts w:ascii="Salesforce Sans" w:hAnsi="Salesforce Sans"/>
                <w:sz w:val="22"/>
                <w:szCs w:val="22"/>
              </w:rPr>
              <w:t>Select Roll-Up Type</w:t>
            </w:r>
          </w:p>
        </w:tc>
        <w:tc>
          <w:tcPr>
            <w:tcW w:w="4230" w:type="dxa"/>
          </w:tcPr>
          <w:p w14:paraId="2B84B1C5" w14:textId="77777777" w:rsidR="00C078AC" w:rsidRPr="008066E6" w:rsidRDefault="00C078AC" w:rsidP="008066E6">
            <w:pPr>
              <w:spacing w:before="80" w:after="80"/>
              <w:rPr>
                <w:rStyle w:val="EnterOrType"/>
                <w:rFonts w:ascii="Salesforce Sans" w:hAnsi="Salesforce Sans"/>
                <w:b/>
                <w:szCs w:val="22"/>
              </w:rPr>
            </w:pPr>
            <w:r w:rsidRPr="008066E6">
              <w:rPr>
                <w:rStyle w:val="ClickOrSelect"/>
                <w:rFonts w:ascii="Salesforce Sans" w:hAnsi="Salesforce Sans"/>
                <w:szCs w:val="22"/>
              </w:rPr>
              <w:t>Count</w:t>
            </w:r>
          </w:p>
        </w:tc>
      </w:tr>
      <w:tr w:rsidR="00C078AC" w:rsidRPr="00CC7372" w14:paraId="6FAE5185" w14:textId="77777777" w:rsidTr="003A04EB">
        <w:tc>
          <w:tcPr>
            <w:tcW w:w="2520" w:type="dxa"/>
          </w:tcPr>
          <w:p w14:paraId="7077917E" w14:textId="6044C828" w:rsidR="00C078AC" w:rsidRPr="008066E6" w:rsidRDefault="00C078AC" w:rsidP="008066E6">
            <w:pPr>
              <w:spacing w:before="80" w:after="80"/>
              <w:rPr>
                <w:rFonts w:ascii="Salesforce Sans" w:hAnsi="Salesforce Sans"/>
                <w:sz w:val="22"/>
                <w:szCs w:val="22"/>
              </w:rPr>
            </w:pPr>
            <w:r w:rsidRPr="008066E6">
              <w:rPr>
                <w:rFonts w:ascii="Salesforce Sans" w:hAnsi="Salesforce Sans"/>
                <w:sz w:val="22"/>
                <w:szCs w:val="22"/>
              </w:rPr>
              <w:t>Filter Criteria</w:t>
            </w:r>
          </w:p>
        </w:tc>
        <w:tc>
          <w:tcPr>
            <w:tcW w:w="4230" w:type="dxa"/>
          </w:tcPr>
          <w:p w14:paraId="36157174" w14:textId="77777777" w:rsidR="00C078AC" w:rsidRPr="008066E6" w:rsidRDefault="00C078AC" w:rsidP="008066E6">
            <w:pPr>
              <w:spacing w:before="80" w:after="80"/>
              <w:rPr>
                <w:rStyle w:val="ClickOrSelect"/>
                <w:rFonts w:ascii="Salesforce Sans" w:hAnsi="Salesforce Sans"/>
                <w:szCs w:val="22"/>
              </w:rPr>
            </w:pPr>
            <w:r w:rsidRPr="008066E6">
              <w:rPr>
                <w:rStyle w:val="ClickOrSelect"/>
                <w:rFonts w:ascii="Salesforce Sans" w:hAnsi="Salesforce Sans"/>
                <w:szCs w:val="22"/>
              </w:rPr>
              <w:t>Only records meeting certain criteria should be included in the calculation</w:t>
            </w:r>
          </w:p>
        </w:tc>
      </w:tr>
      <w:tr w:rsidR="00C078AC" w:rsidRPr="00CC7372" w14:paraId="1075779F" w14:textId="77777777" w:rsidTr="003A04EB">
        <w:tc>
          <w:tcPr>
            <w:tcW w:w="2520" w:type="dxa"/>
          </w:tcPr>
          <w:p w14:paraId="0D7A481E" w14:textId="49BF9786" w:rsidR="00C078AC" w:rsidRPr="008066E6" w:rsidRDefault="00C078AC" w:rsidP="008066E6">
            <w:pPr>
              <w:spacing w:before="80" w:after="80"/>
              <w:rPr>
                <w:rFonts w:ascii="Salesforce Sans" w:hAnsi="Salesforce Sans"/>
                <w:sz w:val="22"/>
                <w:szCs w:val="22"/>
              </w:rPr>
            </w:pPr>
            <w:r w:rsidRPr="008066E6">
              <w:rPr>
                <w:rFonts w:ascii="Salesforce Sans" w:hAnsi="Salesforce Sans"/>
                <w:sz w:val="22"/>
                <w:szCs w:val="22"/>
              </w:rPr>
              <w:t>Field</w:t>
            </w:r>
          </w:p>
        </w:tc>
        <w:tc>
          <w:tcPr>
            <w:tcW w:w="4230" w:type="dxa"/>
          </w:tcPr>
          <w:p w14:paraId="272D507C" w14:textId="77777777" w:rsidR="00C078AC" w:rsidRPr="008066E6" w:rsidRDefault="00C078AC" w:rsidP="008066E6">
            <w:pPr>
              <w:spacing w:before="80" w:after="80"/>
              <w:rPr>
                <w:rStyle w:val="ClickOrSelect"/>
                <w:rFonts w:ascii="Salesforce Sans" w:hAnsi="Salesforce Sans"/>
                <w:szCs w:val="22"/>
              </w:rPr>
            </w:pPr>
            <w:r w:rsidRPr="008066E6">
              <w:rPr>
                <w:rStyle w:val="EnterOrType"/>
                <w:rFonts w:ascii="Salesforce Sans" w:hAnsi="Salesforce Sans"/>
                <w:b/>
                <w:szCs w:val="22"/>
              </w:rPr>
              <w:t>Status</w:t>
            </w:r>
          </w:p>
        </w:tc>
      </w:tr>
      <w:tr w:rsidR="00C078AC" w:rsidRPr="00CC7372" w14:paraId="6CC8AA5D" w14:textId="77777777" w:rsidTr="003A04EB">
        <w:tc>
          <w:tcPr>
            <w:tcW w:w="2520" w:type="dxa"/>
          </w:tcPr>
          <w:p w14:paraId="057AC8AF" w14:textId="5624C639" w:rsidR="00C078AC" w:rsidRPr="008066E6" w:rsidRDefault="00C078AC" w:rsidP="008066E6">
            <w:pPr>
              <w:spacing w:before="80" w:after="80"/>
              <w:rPr>
                <w:rFonts w:ascii="Salesforce Sans" w:hAnsi="Salesforce Sans"/>
                <w:sz w:val="22"/>
                <w:szCs w:val="22"/>
              </w:rPr>
            </w:pPr>
            <w:r w:rsidRPr="008066E6">
              <w:rPr>
                <w:rFonts w:ascii="Salesforce Sans" w:hAnsi="Salesforce Sans"/>
                <w:sz w:val="22"/>
                <w:szCs w:val="22"/>
              </w:rPr>
              <w:t>Operator</w:t>
            </w:r>
          </w:p>
        </w:tc>
        <w:tc>
          <w:tcPr>
            <w:tcW w:w="4230" w:type="dxa"/>
          </w:tcPr>
          <w:p w14:paraId="5271A4B6" w14:textId="77777777" w:rsidR="00C078AC" w:rsidRPr="008066E6" w:rsidRDefault="00C078AC" w:rsidP="008066E6">
            <w:pPr>
              <w:spacing w:before="80" w:after="80"/>
              <w:rPr>
                <w:rStyle w:val="ClickOrSelect"/>
                <w:rFonts w:ascii="Salesforce Sans" w:hAnsi="Salesforce Sans"/>
                <w:szCs w:val="22"/>
              </w:rPr>
            </w:pPr>
            <w:r w:rsidRPr="008066E6">
              <w:rPr>
                <w:rStyle w:val="ClickOrSelect"/>
                <w:rFonts w:ascii="Salesforce Sans" w:hAnsi="Salesforce Sans"/>
                <w:szCs w:val="22"/>
              </w:rPr>
              <w:t>equals</w:t>
            </w:r>
          </w:p>
        </w:tc>
      </w:tr>
      <w:tr w:rsidR="00C078AC" w:rsidRPr="00CC7372" w14:paraId="6B7CCD2C" w14:textId="77777777" w:rsidTr="003A04EB">
        <w:tc>
          <w:tcPr>
            <w:tcW w:w="2520" w:type="dxa"/>
          </w:tcPr>
          <w:p w14:paraId="693CA03A" w14:textId="5BD54AAD" w:rsidR="00C078AC" w:rsidRPr="008066E6" w:rsidRDefault="00C078AC" w:rsidP="008066E6">
            <w:pPr>
              <w:spacing w:before="80" w:after="80"/>
              <w:rPr>
                <w:rFonts w:ascii="Salesforce Sans" w:hAnsi="Salesforce Sans"/>
                <w:sz w:val="22"/>
                <w:szCs w:val="22"/>
              </w:rPr>
            </w:pPr>
            <w:r w:rsidRPr="008066E6">
              <w:rPr>
                <w:rFonts w:ascii="Salesforce Sans" w:hAnsi="Salesforce Sans"/>
                <w:sz w:val="22"/>
                <w:szCs w:val="22"/>
              </w:rPr>
              <w:t>Value</w:t>
            </w:r>
          </w:p>
        </w:tc>
        <w:tc>
          <w:tcPr>
            <w:tcW w:w="4230" w:type="dxa"/>
          </w:tcPr>
          <w:p w14:paraId="55DBC762" w14:textId="77777777" w:rsidR="00C078AC" w:rsidRPr="008066E6" w:rsidRDefault="00C078AC" w:rsidP="008066E6">
            <w:pPr>
              <w:spacing w:before="80" w:after="80"/>
              <w:rPr>
                <w:rStyle w:val="ClickOrSelect"/>
                <w:rFonts w:ascii="Salesforce Sans" w:hAnsi="Salesforce Sans"/>
                <w:szCs w:val="22"/>
              </w:rPr>
            </w:pPr>
            <w:r w:rsidRPr="008066E6">
              <w:rPr>
                <w:rStyle w:val="EnterOrType"/>
                <w:rFonts w:ascii="Salesforce Sans" w:hAnsi="Salesforce Sans"/>
                <w:b/>
                <w:szCs w:val="22"/>
              </w:rPr>
              <w:t>Cancelled</w:t>
            </w:r>
          </w:p>
        </w:tc>
      </w:tr>
    </w:tbl>
    <w:p w14:paraId="504FA747" w14:textId="209EC41D" w:rsidR="00C078AC" w:rsidRPr="008066E6" w:rsidRDefault="006272AD" w:rsidP="008066E6">
      <w:pPr>
        <w:pStyle w:val="Heading2"/>
        <w:spacing w:before="120"/>
        <w:contextualSpacing w:val="0"/>
        <w:rPr>
          <w:rFonts w:ascii="Salesforce Sans" w:hAnsi="Salesforce Sans"/>
          <w:szCs w:val="22"/>
        </w:rPr>
      </w:pPr>
      <w:r w:rsidRPr="008066E6">
        <w:rPr>
          <w:rFonts w:ascii="Salesforce Sans" w:hAnsi="Salesforce Sans"/>
          <w:szCs w:val="22"/>
        </w:rPr>
        <w:t>H</w:t>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Next</w:t>
      </w:r>
      <w:r w:rsidR="00C078AC" w:rsidRPr="008066E6">
        <w:rPr>
          <w:rFonts w:ascii="Salesforce Sans" w:hAnsi="Salesforce Sans"/>
          <w:szCs w:val="22"/>
        </w:rPr>
        <w:t>.</w:t>
      </w:r>
    </w:p>
    <w:p w14:paraId="1AD12603" w14:textId="08EC530C" w:rsidR="00C078AC" w:rsidRPr="008066E6" w:rsidRDefault="006272AD" w:rsidP="008066E6">
      <w:pPr>
        <w:pStyle w:val="Heading2"/>
        <w:spacing w:before="120"/>
        <w:contextualSpacing w:val="0"/>
        <w:rPr>
          <w:rFonts w:ascii="Salesforce Sans" w:hAnsi="Salesforce Sans"/>
          <w:szCs w:val="22"/>
        </w:rPr>
      </w:pPr>
      <w:r w:rsidRPr="008066E6">
        <w:rPr>
          <w:rFonts w:ascii="Salesforce Sans" w:hAnsi="Salesforce Sans"/>
          <w:szCs w:val="22"/>
        </w:rPr>
        <w:t>I</w:t>
      </w:r>
      <w:r w:rsidR="00C078AC" w:rsidRPr="008066E6">
        <w:rPr>
          <w:rFonts w:ascii="Salesforce Sans" w:hAnsi="Salesforce Sans"/>
          <w:szCs w:val="22"/>
        </w:rPr>
        <w:t>.</w:t>
      </w:r>
      <w:r w:rsidR="00C078AC" w:rsidRPr="008066E6">
        <w:rPr>
          <w:rFonts w:ascii="Salesforce Sans" w:hAnsi="Salesforce Sans"/>
          <w:szCs w:val="22"/>
        </w:rPr>
        <w:tab/>
        <w:t xml:space="preserve">Leave the field-level security </w:t>
      </w:r>
      <w:r w:rsidR="0090753F" w:rsidRPr="008066E6">
        <w:rPr>
          <w:rFonts w:ascii="Salesforce Sans" w:hAnsi="Salesforce Sans"/>
          <w:szCs w:val="22"/>
        </w:rPr>
        <w:t>as-is</w:t>
      </w:r>
      <w:r w:rsidR="00C078AC" w:rsidRPr="008066E6">
        <w:rPr>
          <w:rFonts w:ascii="Salesforce Sans" w:hAnsi="Salesforce Sans"/>
          <w:szCs w:val="22"/>
        </w:rPr>
        <w:t xml:space="preserve"> and click </w:t>
      </w:r>
      <w:r w:rsidR="00C078AC" w:rsidRPr="008066E6">
        <w:rPr>
          <w:rStyle w:val="ClickOrSelect"/>
          <w:rFonts w:ascii="Salesforce Sans" w:hAnsi="Salesforce Sans"/>
          <w:szCs w:val="22"/>
        </w:rPr>
        <w:t>Next</w:t>
      </w:r>
      <w:r w:rsidR="00C078AC" w:rsidRPr="008066E6">
        <w:rPr>
          <w:rFonts w:ascii="Salesforce Sans" w:hAnsi="Salesforce Sans"/>
          <w:szCs w:val="22"/>
        </w:rPr>
        <w:t>.</w:t>
      </w:r>
    </w:p>
    <w:p w14:paraId="64AC050C" w14:textId="6D3AB13F" w:rsidR="00C078AC" w:rsidRPr="008066E6" w:rsidRDefault="006272AD" w:rsidP="008066E6">
      <w:pPr>
        <w:pStyle w:val="Heading2"/>
        <w:spacing w:before="120"/>
        <w:contextualSpacing w:val="0"/>
        <w:rPr>
          <w:rFonts w:ascii="Salesforce Sans" w:hAnsi="Salesforce Sans"/>
          <w:szCs w:val="22"/>
        </w:rPr>
      </w:pPr>
      <w:r w:rsidRPr="008066E6">
        <w:rPr>
          <w:rFonts w:ascii="Salesforce Sans" w:hAnsi="Salesforce Sans"/>
          <w:szCs w:val="22"/>
        </w:rPr>
        <w:t>J</w:t>
      </w:r>
      <w:r w:rsidR="00C078AC" w:rsidRPr="008066E6">
        <w:rPr>
          <w:rFonts w:ascii="Salesforce Sans" w:hAnsi="Salesforce Sans"/>
          <w:szCs w:val="22"/>
        </w:rPr>
        <w:t>.</w:t>
      </w:r>
      <w:r w:rsidR="00C078AC" w:rsidRPr="008066E6">
        <w:rPr>
          <w:rFonts w:ascii="Salesforce Sans" w:hAnsi="Salesforce Sans"/>
          <w:szCs w:val="22"/>
        </w:rPr>
        <w:tab/>
        <w:t xml:space="preserve">Choose to automatically add the field to the page layout and click </w:t>
      </w:r>
      <w:r w:rsidR="00C078AC" w:rsidRPr="008066E6">
        <w:rPr>
          <w:rStyle w:val="ClickOrSelect"/>
          <w:rFonts w:ascii="Salesforce Sans" w:hAnsi="Salesforce Sans"/>
          <w:szCs w:val="22"/>
        </w:rPr>
        <w:t>Save</w:t>
      </w:r>
      <w:r w:rsidR="00C078AC" w:rsidRPr="008066E6">
        <w:rPr>
          <w:rFonts w:ascii="Salesforce Sans" w:hAnsi="Salesforce Sans"/>
          <w:szCs w:val="22"/>
        </w:rPr>
        <w:t>.</w:t>
      </w:r>
    </w:p>
    <w:p w14:paraId="364A93E6" w14:textId="1C331F49"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Test the roll-up summary field.</w:t>
      </w:r>
    </w:p>
    <w:p w14:paraId="66189FAA" w14:textId="204CA1DD"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From the Certification app, click the </w:t>
      </w:r>
      <w:r w:rsidR="00C078AC" w:rsidRPr="008066E6">
        <w:rPr>
          <w:rStyle w:val="ClickOrSelect"/>
          <w:rFonts w:ascii="Salesforce Sans" w:hAnsi="Salesforce Sans"/>
          <w:szCs w:val="22"/>
        </w:rPr>
        <w:t>Courses</w:t>
      </w:r>
      <w:r w:rsidR="00C078AC" w:rsidRPr="008066E6">
        <w:rPr>
          <w:rFonts w:ascii="Salesforce Sans" w:hAnsi="Salesforce Sans"/>
          <w:szCs w:val="22"/>
        </w:rPr>
        <w:t xml:space="preserve"> tab.</w:t>
      </w:r>
    </w:p>
    <w:p w14:paraId="59B2370A" w14:textId="1F7E19EA"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F1100B" w:rsidRPr="008066E6">
        <w:rPr>
          <w:rFonts w:ascii="Salesforce Sans" w:hAnsi="Salesforce Sans"/>
          <w:szCs w:val="22"/>
        </w:rPr>
        <w:t xml:space="preserve">Click </w:t>
      </w:r>
      <w:r w:rsidR="00F1100B" w:rsidRPr="008066E6">
        <w:rPr>
          <w:rStyle w:val="ClickOrSelect"/>
          <w:rFonts w:ascii="Salesforce Sans" w:hAnsi="Salesforce Sans"/>
          <w:szCs w:val="22"/>
        </w:rPr>
        <w:t>Recently Viewed</w:t>
      </w:r>
      <w:r w:rsidR="00F1100B" w:rsidRPr="008066E6">
        <w:rPr>
          <w:rStyle w:val="ClickOrSelect"/>
          <w:rFonts w:ascii="Salesforce Sans" w:hAnsi="Salesforce Sans"/>
          <w:b w:val="0"/>
          <w:szCs w:val="22"/>
        </w:rPr>
        <w:t xml:space="preserve">, then click </w:t>
      </w:r>
      <w:r w:rsidR="00F1100B" w:rsidRPr="008066E6">
        <w:rPr>
          <w:rStyle w:val="ClickOrSelect"/>
          <w:rFonts w:ascii="Salesforce Sans" w:hAnsi="Salesforce Sans"/>
          <w:szCs w:val="22"/>
        </w:rPr>
        <w:t>All</w:t>
      </w:r>
      <w:r w:rsidR="00F1100B" w:rsidRPr="008066E6">
        <w:rPr>
          <w:rFonts w:ascii="Salesforce Sans" w:hAnsi="Salesforce Sans"/>
          <w:szCs w:val="22"/>
        </w:rPr>
        <w:t xml:space="preserve"> list view</w:t>
      </w:r>
      <w:r w:rsidR="00C078AC" w:rsidRPr="008066E6">
        <w:rPr>
          <w:rFonts w:ascii="Salesforce Sans" w:hAnsi="Salesforce Sans"/>
          <w:szCs w:val="22"/>
        </w:rPr>
        <w:t>.</w:t>
      </w:r>
    </w:p>
    <w:p w14:paraId="24F66542" w14:textId="6E0E689D"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Click</w:t>
      </w:r>
      <w:r w:rsidR="007F6864" w:rsidRPr="008066E6">
        <w:rPr>
          <w:rFonts w:ascii="Salesforce Sans" w:hAnsi="Salesforce Sans"/>
          <w:szCs w:val="22"/>
        </w:rPr>
        <w:t xml:space="preserve"> record named</w:t>
      </w:r>
      <w:r w:rsidR="00C078AC" w:rsidRPr="008066E6">
        <w:rPr>
          <w:rFonts w:ascii="Salesforce Sans" w:hAnsi="Salesforce Sans"/>
          <w:szCs w:val="22"/>
        </w:rPr>
        <w:t xml:space="preserve"> </w:t>
      </w:r>
      <w:r w:rsidR="00C078AC" w:rsidRPr="008066E6">
        <w:rPr>
          <w:rStyle w:val="ClickOrSelect"/>
          <w:rFonts w:ascii="Salesforce Sans" w:hAnsi="Salesforce Sans"/>
          <w:szCs w:val="22"/>
        </w:rPr>
        <w:t>[102] AWCA Network</w:t>
      </w:r>
      <w:r w:rsidR="00C078AC" w:rsidRPr="008066E6">
        <w:rPr>
          <w:rFonts w:ascii="Salesforce Sans" w:hAnsi="Salesforce Sans"/>
          <w:szCs w:val="22"/>
        </w:rPr>
        <w:t>.</w:t>
      </w:r>
    </w:p>
    <w:p w14:paraId="1B975AAA" w14:textId="77777777" w:rsidR="00C078AC" w:rsidRPr="008066E6" w:rsidRDefault="00C078AC" w:rsidP="008066E6">
      <w:pPr>
        <w:pStyle w:val="Heading3"/>
        <w:spacing w:before="120"/>
        <w:ind w:left="720"/>
        <w:contextualSpacing w:val="0"/>
        <w:rPr>
          <w:rFonts w:ascii="Salesforce Sans" w:hAnsi="Salesforce Sans" w:cs="Arial"/>
          <w:szCs w:val="22"/>
        </w:rPr>
      </w:pPr>
      <w:r w:rsidRPr="008066E6">
        <w:rPr>
          <w:rFonts w:ascii="Salesforce Sans" w:hAnsi="Salesforce Sans" w:cs="Arial"/>
          <w:b/>
          <w:szCs w:val="22"/>
        </w:rPr>
        <w:tab/>
      </w:r>
      <w:r w:rsidRPr="008066E6">
        <w:rPr>
          <w:rFonts w:ascii="Salesforce Sans" w:hAnsi="Salesforce Sans" w:cs="Arial"/>
          <w:szCs w:val="22"/>
        </w:rPr>
        <w:t>How many courses were cancelled?</w:t>
      </w:r>
    </w:p>
    <w:p w14:paraId="187DDC64" w14:textId="77777777" w:rsidR="00C078AC" w:rsidRPr="008066E6" w:rsidRDefault="00C078AC" w:rsidP="008066E6">
      <w:pPr>
        <w:pStyle w:val="MultipleLines"/>
        <w:spacing w:before="120" w:after="120"/>
        <w:ind w:left="720"/>
        <w:rPr>
          <w:rFonts w:ascii="Salesforce Sans" w:hAnsi="Salesforce Sans" w:cs="Arial"/>
          <w:sz w:val="22"/>
          <w:szCs w:val="22"/>
        </w:rPr>
      </w:pPr>
    </w:p>
    <w:p w14:paraId="59C86723" w14:textId="77777777" w:rsidR="00C078AC" w:rsidRPr="008066E6" w:rsidRDefault="00C078AC" w:rsidP="008066E6">
      <w:pPr>
        <w:pStyle w:val="Heading3"/>
        <w:spacing w:before="120"/>
        <w:ind w:left="720"/>
        <w:contextualSpacing w:val="0"/>
        <w:rPr>
          <w:rFonts w:ascii="Salesforce Sans" w:hAnsi="Salesforce Sans" w:cs="Arial"/>
          <w:szCs w:val="22"/>
        </w:rPr>
      </w:pPr>
      <w:r w:rsidRPr="008066E6">
        <w:rPr>
          <w:rFonts w:ascii="Salesforce Sans" w:hAnsi="Salesforce Sans" w:cs="Arial"/>
          <w:szCs w:val="22"/>
        </w:rPr>
        <w:tab/>
        <w:t>How many courses were delivered?</w:t>
      </w:r>
    </w:p>
    <w:p w14:paraId="78299010" w14:textId="77777777" w:rsidR="00C078AC" w:rsidRPr="008066E6" w:rsidRDefault="00C078AC" w:rsidP="008066E6">
      <w:pPr>
        <w:pStyle w:val="MultipleLines"/>
        <w:spacing w:before="120" w:after="120"/>
        <w:ind w:left="720"/>
        <w:rPr>
          <w:rFonts w:ascii="Salesforce Sans" w:hAnsi="Salesforce Sans"/>
          <w:sz w:val="22"/>
          <w:szCs w:val="22"/>
        </w:rPr>
      </w:pPr>
    </w:p>
    <w:p w14:paraId="6D88BAA8" w14:textId="77777777" w:rsidR="00C078AC" w:rsidRPr="008066E6" w:rsidRDefault="00C078AC" w:rsidP="008066E6">
      <w:pPr>
        <w:pStyle w:val="Heading2"/>
        <w:spacing w:before="120"/>
        <w:contextualSpacing w:val="0"/>
        <w:rPr>
          <w:rFonts w:ascii="Salesforce Sans" w:hAnsi="Salesforce Sans"/>
          <w:szCs w:val="22"/>
        </w:rPr>
      </w:pPr>
    </w:p>
    <w:p w14:paraId="316DC12F" w14:textId="77777777" w:rsidR="00C078AC" w:rsidRPr="008066E6" w:rsidRDefault="00C078AC" w:rsidP="008066E6">
      <w:pPr>
        <w:pStyle w:val="Heading2"/>
        <w:spacing w:before="120"/>
        <w:contextualSpacing w:val="0"/>
        <w:rPr>
          <w:rFonts w:ascii="Salesforce Sans" w:hAnsi="Salesforce Sans"/>
          <w:szCs w:val="22"/>
        </w:rPr>
      </w:pPr>
    </w:p>
    <w:p w14:paraId="5A98EF2E" w14:textId="77777777" w:rsidR="00C078AC" w:rsidRPr="008066E6" w:rsidRDefault="00C078AC" w:rsidP="008066E6">
      <w:pPr>
        <w:pStyle w:val="Heading2"/>
        <w:spacing w:before="120"/>
        <w:ind w:left="0" w:firstLine="0"/>
        <w:contextualSpacing w:val="0"/>
        <w:rPr>
          <w:rFonts w:ascii="Salesforce Sans" w:hAnsi="Salesforce Sans"/>
          <w:szCs w:val="22"/>
        </w:rPr>
      </w:pPr>
    </w:p>
    <w:p w14:paraId="381CA003"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br w:type="page"/>
      </w:r>
    </w:p>
    <w:p w14:paraId="3D3366EF" w14:textId="77777777" w:rsidR="00C078AC" w:rsidRPr="00EC1234" w:rsidRDefault="00C078AC">
      <w:pPr>
        <w:pStyle w:val="ExerciseTitle"/>
      </w:pPr>
      <w:bookmarkStart w:id="22" w:name="_Toc424718414"/>
      <w:bookmarkStart w:id="23" w:name="_Toc427165743"/>
      <w:bookmarkStart w:id="24" w:name="_Toc514686399"/>
      <w:r w:rsidRPr="00EC1234">
        <w:lastRenderedPageBreak/>
        <w:t>3-3: Create a Formula Field that References Roll-Up Summary Fields</w:t>
      </w:r>
      <w:bookmarkEnd w:id="22"/>
      <w:bookmarkEnd w:id="23"/>
      <w:bookmarkEnd w:id="24"/>
      <w:r w:rsidR="00661475" w:rsidRPr="00EC1234">
        <w:br/>
      </w:r>
    </w:p>
    <w:p w14:paraId="7800C27A"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5031B27D"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Create a formula field on the Course object to calculate the cancellation rate.</w:t>
      </w:r>
    </w:p>
    <w:p w14:paraId="1D993C1B" w14:textId="77777777" w:rsidR="00C078AC" w:rsidRPr="008066E6" w:rsidRDefault="00C078AC" w:rsidP="008066E6">
      <w:pPr>
        <w:spacing w:before="120" w:after="120"/>
        <w:rPr>
          <w:rFonts w:ascii="Salesforce Sans" w:hAnsi="Salesforce Sans"/>
          <w:sz w:val="22"/>
          <w:szCs w:val="22"/>
        </w:rPr>
      </w:pPr>
    </w:p>
    <w:p w14:paraId="1AA3915B"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100C16B8" w14:textId="68A3C3B2"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Using the Setup menu, add a formula field to calculate the course cancellation rate.</w:t>
      </w:r>
    </w:p>
    <w:p w14:paraId="3AD04F56" w14:textId="6CC39773"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Test the formula field.</w:t>
      </w:r>
    </w:p>
    <w:p w14:paraId="64805C73" w14:textId="77777777" w:rsidR="00C078AC" w:rsidRPr="008066E6" w:rsidRDefault="00C078AC" w:rsidP="008066E6">
      <w:pPr>
        <w:pStyle w:val="Heading1"/>
        <w:spacing w:before="120"/>
        <w:contextualSpacing w:val="0"/>
        <w:rPr>
          <w:rFonts w:ascii="Salesforce Sans" w:hAnsi="Salesforce Sans"/>
          <w:szCs w:val="22"/>
        </w:rPr>
      </w:pPr>
    </w:p>
    <w:p w14:paraId="2B678930"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3E06AF02"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10 minutes </w:t>
      </w:r>
    </w:p>
    <w:p w14:paraId="2174BEE3" w14:textId="77777777" w:rsidR="00C078AC" w:rsidRPr="008066E6" w:rsidRDefault="00C078AC" w:rsidP="008066E6">
      <w:pPr>
        <w:pStyle w:val="SingleLine"/>
        <w:spacing w:before="120" w:after="120"/>
        <w:rPr>
          <w:rFonts w:ascii="Salesforce Sans" w:hAnsi="Salesforce Sans"/>
          <w:sz w:val="22"/>
          <w:szCs w:val="22"/>
        </w:rPr>
      </w:pPr>
    </w:p>
    <w:p w14:paraId="16CBD82B"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2530AAF6" w14:textId="4104C568"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Using the Setup menu, add a formula field to calculate the course cancellation rate.</w:t>
      </w:r>
    </w:p>
    <w:p w14:paraId="0E8F0EC0" w14:textId="0BBD7F16" w:rsidR="00F7154A" w:rsidRPr="008066E6" w:rsidRDefault="00C40232"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F7154A" w:rsidRPr="008066E6">
        <w:rPr>
          <w:rFonts w:ascii="Salesforce Sans" w:hAnsi="Salesforce Sans"/>
          <w:szCs w:val="22"/>
        </w:rPr>
        <w:tab/>
      </w:r>
      <w:r w:rsidR="00F7154A" w:rsidRPr="008066E6">
        <w:rPr>
          <w:rFonts w:ascii="Salesforce Sans" w:hAnsi="Salesforce Sans"/>
          <w:color w:val="000000" w:themeColor="text1"/>
          <w:szCs w:val="22"/>
        </w:rPr>
        <w:t xml:space="preserve">Click </w:t>
      </w:r>
      <w:r w:rsidR="00F7154A" w:rsidRPr="008066E6">
        <w:rPr>
          <w:rFonts w:ascii="Salesforce Sans" w:hAnsi="Salesforce Sans"/>
          <w:szCs w:val="22"/>
        </w:rPr>
        <w:fldChar w:fldCharType="begin"/>
      </w:r>
      <w:r w:rsidR="00F7154A" w:rsidRPr="008066E6">
        <w:rPr>
          <w:rFonts w:ascii="Salesforce Sans" w:hAnsi="Salesforce Sans"/>
          <w:szCs w:val="22"/>
        </w:rPr>
        <w:instrText xml:space="preserve"> INCLUDEPICTURE "https://resources.help.salesforce.com/images/02e863126fef084a82dc1f96dea047ff.png" \* MERGEFORMATINET </w:instrText>
      </w:r>
      <w:r w:rsidR="00F7154A" w:rsidRPr="008066E6">
        <w:rPr>
          <w:rFonts w:ascii="Salesforce Sans" w:hAnsi="Salesforce Sans"/>
          <w:szCs w:val="22"/>
        </w:rPr>
        <w:fldChar w:fldCharType="separate"/>
      </w:r>
      <w:r w:rsidR="00F7154A" w:rsidRPr="008066E6">
        <w:rPr>
          <w:rFonts w:ascii="Salesforce Sans" w:hAnsi="Salesforce Sans"/>
          <w:noProof/>
          <w:szCs w:val="22"/>
        </w:rPr>
        <w:drawing>
          <wp:inline distT="0" distB="0" distL="0" distR="0" wp14:anchorId="2135A4BB" wp14:editId="21FD70A1">
            <wp:extent cx="130775" cy="144869"/>
            <wp:effectExtent l="0" t="0" r="0" b="0"/>
            <wp:docPr id="16" name="Picture 16"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00F7154A" w:rsidRPr="008066E6">
        <w:rPr>
          <w:rFonts w:ascii="Salesforce Sans" w:hAnsi="Salesforce Sans"/>
          <w:szCs w:val="22"/>
        </w:rPr>
        <w:fldChar w:fldCharType="end"/>
      </w:r>
      <w:r w:rsidR="00F7154A" w:rsidRPr="008066E6">
        <w:rPr>
          <w:rFonts w:ascii="Salesforce Sans" w:hAnsi="Salesforce Sans"/>
          <w:szCs w:val="22"/>
        </w:rPr>
        <w:t xml:space="preserve"> | </w:t>
      </w:r>
      <w:r w:rsidR="00F7154A" w:rsidRPr="00EC1234">
        <w:rPr>
          <w:rStyle w:val="ClickPaths"/>
          <w:color w:val="000000" w:themeColor="text1"/>
          <w:szCs w:val="22"/>
        </w:rPr>
        <w:t>Setup.</w:t>
      </w:r>
    </w:p>
    <w:p w14:paraId="5084E046" w14:textId="4E368367" w:rsidR="00C078AC" w:rsidRPr="008066E6" w:rsidRDefault="00C40232" w:rsidP="008066E6">
      <w:pPr>
        <w:pStyle w:val="Heading2"/>
        <w:tabs>
          <w:tab w:val="clear" w:pos="720"/>
          <w:tab w:val="left" w:pos="900"/>
        </w:tabs>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F13705" w:rsidRPr="008066E6">
        <w:rPr>
          <w:rFonts w:ascii="Salesforce Sans" w:hAnsi="Salesforce Sans"/>
          <w:szCs w:val="22"/>
        </w:rPr>
        <w:t xml:space="preserve">Click </w:t>
      </w:r>
      <w:r w:rsidR="00F13705" w:rsidRPr="008066E6">
        <w:rPr>
          <w:rFonts w:ascii="Salesforce Sans" w:hAnsi="Salesforce Sans"/>
          <w:b/>
          <w:szCs w:val="22"/>
        </w:rPr>
        <w:t>Object Manager</w:t>
      </w:r>
      <w:r w:rsidR="00F13705" w:rsidRPr="008066E6">
        <w:rPr>
          <w:rFonts w:ascii="Salesforce Sans" w:hAnsi="Salesforce Sans"/>
          <w:szCs w:val="22"/>
        </w:rPr>
        <w:t>.</w:t>
      </w:r>
    </w:p>
    <w:p w14:paraId="5E15425F" w14:textId="41BDD035" w:rsidR="00C078AC" w:rsidRPr="008066E6" w:rsidRDefault="00F13705" w:rsidP="008066E6">
      <w:pPr>
        <w:pStyle w:val="Heading2"/>
        <w:tabs>
          <w:tab w:val="clear" w:pos="720"/>
          <w:tab w:val="left" w:pos="900"/>
        </w:tabs>
        <w:spacing w:before="120"/>
        <w:contextualSpacing w:val="0"/>
        <w:rPr>
          <w:rFonts w:ascii="Salesforce Sans" w:hAnsi="Salesforce Sans"/>
          <w:szCs w:val="22"/>
        </w:rPr>
      </w:pPr>
      <w:r w:rsidRPr="008066E6">
        <w:rPr>
          <w:rFonts w:ascii="Salesforce Sans" w:hAnsi="Salesforce Sans"/>
          <w:szCs w:val="22"/>
        </w:rPr>
        <w:t>C</w:t>
      </w:r>
      <w:r w:rsidR="00C078AC" w:rsidRPr="008066E6">
        <w:rPr>
          <w:rFonts w:ascii="Salesforce Sans" w:hAnsi="Salesforce Sans"/>
          <w:szCs w:val="22"/>
        </w:rPr>
        <w:t>.</w:t>
      </w:r>
      <w:r w:rsidR="00661475" w:rsidRPr="008066E6">
        <w:rPr>
          <w:rFonts w:ascii="Salesforce Sans" w:hAnsi="Salesforce Sans"/>
          <w:szCs w:val="22"/>
        </w:rPr>
        <w:tab/>
      </w:r>
      <w:r w:rsidR="00C078AC" w:rsidRPr="008066E6">
        <w:rPr>
          <w:rFonts w:ascii="Salesforce Sans" w:hAnsi="Salesforce Sans"/>
          <w:szCs w:val="22"/>
        </w:rPr>
        <w:t xml:space="preserve">Click </w:t>
      </w:r>
      <w:r w:rsidR="00C078AC" w:rsidRPr="008066E6">
        <w:rPr>
          <w:rStyle w:val="ClickOrSelect"/>
          <w:rFonts w:ascii="Salesforce Sans" w:hAnsi="Salesforce Sans"/>
          <w:szCs w:val="22"/>
        </w:rPr>
        <w:t>Course</w:t>
      </w:r>
      <w:r w:rsidR="00C078AC" w:rsidRPr="008066E6">
        <w:rPr>
          <w:rFonts w:ascii="Salesforce Sans" w:hAnsi="Salesforce Sans"/>
          <w:szCs w:val="22"/>
        </w:rPr>
        <w:t>.</w:t>
      </w:r>
    </w:p>
    <w:p w14:paraId="70A01AD7" w14:textId="3367965A" w:rsidR="00C078AC" w:rsidRPr="008066E6" w:rsidRDefault="00F13705" w:rsidP="008066E6">
      <w:pPr>
        <w:pStyle w:val="Heading2"/>
        <w:tabs>
          <w:tab w:val="clear" w:pos="720"/>
          <w:tab w:val="left" w:pos="900"/>
        </w:tabs>
        <w:spacing w:before="120"/>
        <w:contextualSpacing w:val="0"/>
        <w:rPr>
          <w:rFonts w:ascii="Salesforce Sans" w:hAnsi="Salesforce Sans"/>
          <w:szCs w:val="22"/>
        </w:rPr>
      </w:pPr>
      <w:r w:rsidRPr="008066E6">
        <w:rPr>
          <w:rFonts w:ascii="Salesforce Sans" w:hAnsi="Salesforce Sans"/>
          <w:szCs w:val="22"/>
        </w:rPr>
        <w:t>D</w:t>
      </w:r>
      <w:r w:rsidR="00C078AC" w:rsidRPr="008066E6">
        <w:rPr>
          <w:rFonts w:ascii="Salesforce Sans" w:hAnsi="Salesforce Sans"/>
          <w:szCs w:val="22"/>
        </w:rPr>
        <w:t>.</w:t>
      </w:r>
      <w:r w:rsidR="00C078AC" w:rsidRPr="008066E6">
        <w:rPr>
          <w:rFonts w:ascii="Salesforce Sans" w:hAnsi="Salesforce Sans"/>
          <w:szCs w:val="22"/>
        </w:rPr>
        <w:tab/>
      </w:r>
      <w:r w:rsidRPr="008066E6">
        <w:rPr>
          <w:rFonts w:ascii="Salesforce Sans" w:hAnsi="Salesforce Sans"/>
          <w:szCs w:val="22"/>
        </w:rPr>
        <w:t xml:space="preserve">Click </w:t>
      </w:r>
      <w:r w:rsidR="006272AD" w:rsidRPr="008066E6">
        <w:rPr>
          <w:rFonts w:ascii="Salesforce Sans" w:hAnsi="Salesforce Sans"/>
          <w:b/>
          <w:szCs w:val="22"/>
        </w:rPr>
        <w:t>Fields &amp; Relationships</w:t>
      </w:r>
      <w:r w:rsidR="00C078AC" w:rsidRPr="008066E6">
        <w:rPr>
          <w:rFonts w:ascii="Salesforce Sans" w:hAnsi="Salesforce Sans"/>
          <w:szCs w:val="22"/>
        </w:rPr>
        <w:t xml:space="preserve">, </w:t>
      </w:r>
      <w:r w:rsidRPr="008066E6">
        <w:rPr>
          <w:rFonts w:ascii="Salesforce Sans" w:hAnsi="Salesforce Sans"/>
          <w:szCs w:val="22"/>
        </w:rPr>
        <w:t xml:space="preserve">then </w:t>
      </w:r>
      <w:r w:rsidR="00C078AC" w:rsidRPr="008066E6">
        <w:rPr>
          <w:rFonts w:ascii="Salesforce Sans" w:hAnsi="Salesforce Sans"/>
          <w:szCs w:val="22"/>
        </w:rPr>
        <w:t xml:space="preserve">click </w:t>
      </w:r>
      <w:r w:rsidR="00C078AC" w:rsidRPr="008066E6">
        <w:rPr>
          <w:rStyle w:val="ClickOrSelect"/>
          <w:rFonts w:ascii="Salesforce Sans" w:hAnsi="Salesforce Sans"/>
          <w:szCs w:val="22"/>
        </w:rPr>
        <w:t>New</w:t>
      </w:r>
      <w:r w:rsidR="00C078AC" w:rsidRPr="008066E6">
        <w:rPr>
          <w:rFonts w:ascii="Salesforce Sans" w:hAnsi="Salesforce Sans"/>
          <w:szCs w:val="22"/>
        </w:rPr>
        <w:t>.</w:t>
      </w:r>
    </w:p>
    <w:p w14:paraId="49328C43" w14:textId="6ADD7C87" w:rsidR="00C078AC" w:rsidRPr="008066E6" w:rsidRDefault="00F13705" w:rsidP="008066E6">
      <w:pPr>
        <w:pStyle w:val="Heading2"/>
        <w:tabs>
          <w:tab w:val="clear" w:pos="720"/>
          <w:tab w:val="left" w:pos="900"/>
        </w:tabs>
        <w:spacing w:before="120"/>
        <w:contextualSpacing w:val="0"/>
        <w:rPr>
          <w:rFonts w:ascii="Salesforce Sans" w:hAnsi="Salesforce Sans"/>
          <w:szCs w:val="22"/>
        </w:rPr>
      </w:pPr>
      <w:r w:rsidRPr="008066E6">
        <w:rPr>
          <w:rFonts w:ascii="Salesforce Sans" w:hAnsi="Salesforce Sans"/>
          <w:szCs w:val="22"/>
        </w:rPr>
        <w:t>E</w:t>
      </w:r>
      <w:r w:rsidR="00C078AC" w:rsidRPr="008066E6">
        <w:rPr>
          <w:rFonts w:ascii="Salesforce Sans" w:hAnsi="Salesforce Sans"/>
          <w:szCs w:val="22"/>
        </w:rPr>
        <w:t>.</w:t>
      </w:r>
      <w:r w:rsidR="00C078AC" w:rsidRPr="008066E6">
        <w:rPr>
          <w:rFonts w:ascii="Salesforce Sans" w:hAnsi="Salesforce Sans"/>
          <w:szCs w:val="22"/>
        </w:rPr>
        <w:tab/>
        <w:t xml:space="preserve">Select </w:t>
      </w:r>
      <w:r w:rsidR="00C078AC" w:rsidRPr="008066E6">
        <w:rPr>
          <w:rStyle w:val="ClickOrSelect"/>
          <w:rFonts w:ascii="Salesforce Sans" w:hAnsi="Salesforce Sans"/>
          <w:szCs w:val="22"/>
        </w:rPr>
        <w:t>Formula</w:t>
      </w:r>
      <w:r w:rsidR="00C078AC" w:rsidRPr="008066E6">
        <w:rPr>
          <w:rFonts w:ascii="Salesforce Sans" w:hAnsi="Salesforce Sans"/>
          <w:szCs w:val="22"/>
        </w:rPr>
        <w:t xml:space="preserve"> as the data type</w:t>
      </w:r>
      <w:r w:rsidR="00451540" w:rsidRPr="008066E6">
        <w:rPr>
          <w:rFonts w:ascii="Salesforce Sans" w:hAnsi="Salesforce Sans"/>
          <w:szCs w:val="22"/>
        </w:rPr>
        <w:t xml:space="preserve">, then click </w:t>
      </w:r>
      <w:r w:rsidR="00451540" w:rsidRPr="008066E6">
        <w:rPr>
          <w:rFonts w:ascii="Salesforce Sans" w:hAnsi="Salesforce Sans"/>
          <w:b/>
          <w:szCs w:val="22"/>
        </w:rPr>
        <w:t>Next</w:t>
      </w:r>
      <w:r w:rsidR="00451540" w:rsidRPr="008066E6">
        <w:rPr>
          <w:rFonts w:ascii="Salesforce Sans" w:hAnsi="Salesforce Sans"/>
          <w:szCs w:val="22"/>
        </w:rPr>
        <w:t>.</w:t>
      </w:r>
    </w:p>
    <w:p w14:paraId="333BBE62" w14:textId="5714B517" w:rsidR="00C078AC" w:rsidRPr="008066E6" w:rsidRDefault="00F13705" w:rsidP="008066E6">
      <w:pPr>
        <w:pStyle w:val="Heading2"/>
        <w:tabs>
          <w:tab w:val="clear" w:pos="720"/>
          <w:tab w:val="left" w:pos="900"/>
        </w:tabs>
        <w:spacing w:before="120"/>
        <w:contextualSpacing w:val="0"/>
        <w:rPr>
          <w:rFonts w:ascii="Salesforce Sans" w:hAnsi="Salesforce Sans"/>
          <w:szCs w:val="22"/>
        </w:rPr>
      </w:pPr>
      <w:r w:rsidRPr="008066E6">
        <w:rPr>
          <w:rFonts w:ascii="Salesforce Sans" w:hAnsi="Salesforce Sans"/>
          <w:szCs w:val="22"/>
        </w:rPr>
        <w:t>F</w:t>
      </w:r>
      <w:r w:rsidR="00C078AC" w:rsidRPr="008066E6">
        <w:rPr>
          <w:rFonts w:ascii="Salesforce Sans" w:hAnsi="Salesforce Sans"/>
          <w:szCs w:val="22"/>
        </w:rPr>
        <w:t>.</w:t>
      </w:r>
      <w:r w:rsidR="00661475" w:rsidRPr="008066E6">
        <w:rPr>
          <w:rFonts w:ascii="Salesforce Sans" w:hAnsi="Salesforce Sans"/>
          <w:szCs w:val="22"/>
        </w:rPr>
        <w:tab/>
      </w:r>
      <w:r w:rsidR="00451540" w:rsidRPr="008066E6">
        <w:rPr>
          <w:rFonts w:ascii="Salesforce Sans" w:hAnsi="Salesforce Sans"/>
          <w:szCs w:val="22"/>
        </w:rPr>
        <w:t>E</w:t>
      </w:r>
      <w:r w:rsidR="00875758" w:rsidRPr="008066E6">
        <w:rPr>
          <w:rFonts w:ascii="Salesforce Sans" w:hAnsi="Salesforce Sans"/>
          <w:szCs w:val="22"/>
        </w:rPr>
        <w:t>nter the following information:</w:t>
      </w:r>
      <w:r w:rsidR="00C078AC" w:rsidRPr="008066E6">
        <w:rPr>
          <w:rFonts w:ascii="Salesforce Sans" w:hAnsi="Salesforce Sans"/>
          <w:szCs w:val="22"/>
        </w:rPr>
        <w:t xml:space="preserve"> </w:t>
      </w:r>
    </w:p>
    <w:tbl>
      <w:tblPr>
        <w:tblStyle w:val="TableGrid"/>
        <w:tblW w:w="0" w:type="auto"/>
        <w:tblInd w:w="792" w:type="dxa"/>
        <w:tblLayout w:type="fixed"/>
        <w:tblLook w:val="04A0" w:firstRow="1" w:lastRow="0" w:firstColumn="1" w:lastColumn="0" w:noHBand="0" w:noVBand="1"/>
      </w:tblPr>
      <w:tblGrid>
        <w:gridCol w:w="2520"/>
        <w:gridCol w:w="3600"/>
      </w:tblGrid>
      <w:tr w:rsidR="00C078AC" w:rsidRPr="00CC7372" w14:paraId="433E67A2" w14:textId="77777777" w:rsidTr="003A04EB">
        <w:tc>
          <w:tcPr>
            <w:tcW w:w="2520" w:type="dxa"/>
          </w:tcPr>
          <w:p w14:paraId="1603797D" w14:textId="507429AB" w:rsidR="00C078AC" w:rsidRPr="008066E6" w:rsidRDefault="00C078AC" w:rsidP="008066E6">
            <w:pPr>
              <w:tabs>
                <w:tab w:val="left" w:pos="900"/>
              </w:tabs>
              <w:spacing w:before="80" w:after="80"/>
              <w:rPr>
                <w:rFonts w:ascii="Salesforce Sans" w:hAnsi="Salesforce Sans"/>
                <w:sz w:val="22"/>
                <w:szCs w:val="22"/>
              </w:rPr>
            </w:pPr>
            <w:r w:rsidRPr="008066E6">
              <w:rPr>
                <w:rFonts w:ascii="Salesforce Sans" w:hAnsi="Salesforce Sans"/>
                <w:sz w:val="22"/>
                <w:szCs w:val="22"/>
              </w:rPr>
              <w:t>Field Label</w:t>
            </w:r>
          </w:p>
        </w:tc>
        <w:tc>
          <w:tcPr>
            <w:tcW w:w="3600" w:type="dxa"/>
          </w:tcPr>
          <w:p w14:paraId="1E58799E" w14:textId="77777777" w:rsidR="00C078AC" w:rsidRPr="00EC1234" w:rsidRDefault="00C078AC" w:rsidP="008066E6">
            <w:pPr>
              <w:tabs>
                <w:tab w:val="left" w:pos="900"/>
              </w:tabs>
              <w:spacing w:before="80" w:after="80"/>
              <w:rPr>
                <w:rStyle w:val="EnterOrType"/>
              </w:rPr>
            </w:pPr>
            <w:r w:rsidRPr="00EC1234">
              <w:rPr>
                <w:rStyle w:val="EnterOrType"/>
              </w:rPr>
              <w:t>Course Cancellation Rate</w:t>
            </w:r>
          </w:p>
        </w:tc>
      </w:tr>
      <w:tr w:rsidR="00C078AC" w:rsidRPr="00CC7372" w14:paraId="2EC22908" w14:textId="77777777" w:rsidTr="003A04EB">
        <w:tc>
          <w:tcPr>
            <w:tcW w:w="2520" w:type="dxa"/>
          </w:tcPr>
          <w:p w14:paraId="4C1A8565" w14:textId="136F57B2" w:rsidR="00C078AC" w:rsidRPr="008066E6" w:rsidRDefault="00C078AC" w:rsidP="008066E6">
            <w:pPr>
              <w:tabs>
                <w:tab w:val="left" w:pos="900"/>
              </w:tabs>
              <w:spacing w:before="80" w:after="80"/>
              <w:rPr>
                <w:rFonts w:ascii="Salesforce Sans" w:hAnsi="Salesforce Sans"/>
                <w:sz w:val="22"/>
                <w:szCs w:val="22"/>
              </w:rPr>
            </w:pPr>
            <w:r w:rsidRPr="008066E6">
              <w:rPr>
                <w:rFonts w:ascii="Salesforce Sans" w:hAnsi="Salesforce Sans"/>
                <w:sz w:val="22"/>
                <w:szCs w:val="22"/>
              </w:rPr>
              <w:t>Field Name</w:t>
            </w:r>
          </w:p>
        </w:tc>
        <w:tc>
          <w:tcPr>
            <w:tcW w:w="3600" w:type="dxa"/>
          </w:tcPr>
          <w:p w14:paraId="307C61D6" w14:textId="77777777" w:rsidR="00C078AC" w:rsidRPr="00EC1234" w:rsidRDefault="00C078AC" w:rsidP="008066E6">
            <w:pPr>
              <w:tabs>
                <w:tab w:val="left" w:pos="900"/>
              </w:tabs>
              <w:spacing w:before="80" w:after="80"/>
              <w:rPr>
                <w:rStyle w:val="EnterOrType"/>
              </w:rPr>
            </w:pPr>
            <w:proofErr w:type="spellStart"/>
            <w:r w:rsidRPr="00EC1234">
              <w:rPr>
                <w:rStyle w:val="EnterOrType"/>
              </w:rPr>
              <w:t>Course_Cancellation_Rate</w:t>
            </w:r>
            <w:proofErr w:type="spellEnd"/>
          </w:p>
        </w:tc>
      </w:tr>
      <w:tr w:rsidR="00C078AC" w:rsidRPr="00CC7372" w14:paraId="72454FB9" w14:textId="77777777" w:rsidTr="003A04EB">
        <w:tc>
          <w:tcPr>
            <w:tcW w:w="2520" w:type="dxa"/>
          </w:tcPr>
          <w:p w14:paraId="69ACED06" w14:textId="31840196" w:rsidR="00C078AC" w:rsidRPr="008066E6" w:rsidRDefault="00C078AC" w:rsidP="008066E6">
            <w:pPr>
              <w:tabs>
                <w:tab w:val="left" w:pos="900"/>
              </w:tabs>
              <w:spacing w:before="80" w:after="80"/>
              <w:rPr>
                <w:rFonts w:ascii="Salesforce Sans" w:hAnsi="Salesforce Sans"/>
                <w:sz w:val="22"/>
                <w:szCs w:val="22"/>
              </w:rPr>
            </w:pPr>
            <w:r w:rsidRPr="008066E6">
              <w:rPr>
                <w:rFonts w:ascii="Salesforce Sans" w:hAnsi="Salesforce Sans"/>
                <w:sz w:val="22"/>
                <w:szCs w:val="22"/>
              </w:rPr>
              <w:t>Formula Return Type</w:t>
            </w:r>
          </w:p>
        </w:tc>
        <w:tc>
          <w:tcPr>
            <w:tcW w:w="3600" w:type="dxa"/>
          </w:tcPr>
          <w:p w14:paraId="2A0DE635" w14:textId="77777777" w:rsidR="00C078AC" w:rsidRPr="008066E6" w:rsidRDefault="00C078AC" w:rsidP="008066E6">
            <w:pPr>
              <w:tabs>
                <w:tab w:val="left" w:pos="900"/>
              </w:tabs>
              <w:spacing w:before="80" w:after="80"/>
              <w:rPr>
                <w:rStyle w:val="ClickOrSelect"/>
                <w:rFonts w:ascii="Salesforce Sans" w:hAnsi="Salesforce Sans"/>
                <w:szCs w:val="22"/>
              </w:rPr>
            </w:pPr>
            <w:r w:rsidRPr="008066E6">
              <w:rPr>
                <w:rStyle w:val="ClickOrSelect"/>
                <w:rFonts w:ascii="Salesforce Sans" w:hAnsi="Salesforce Sans"/>
                <w:szCs w:val="22"/>
              </w:rPr>
              <w:t>Percent</w:t>
            </w:r>
          </w:p>
        </w:tc>
      </w:tr>
      <w:tr w:rsidR="00C078AC" w:rsidRPr="00CC7372" w14:paraId="31AA6F98" w14:textId="77777777" w:rsidTr="003A04EB">
        <w:tc>
          <w:tcPr>
            <w:tcW w:w="2520" w:type="dxa"/>
          </w:tcPr>
          <w:p w14:paraId="68106F8E" w14:textId="303D9AA1" w:rsidR="00C078AC" w:rsidRPr="008066E6" w:rsidRDefault="00C078AC" w:rsidP="008066E6">
            <w:pPr>
              <w:tabs>
                <w:tab w:val="left" w:pos="900"/>
              </w:tabs>
              <w:spacing w:before="80" w:after="80"/>
              <w:rPr>
                <w:rFonts w:ascii="Salesforce Sans" w:hAnsi="Salesforce Sans"/>
                <w:sz w:val="22"/>
                <w:szCs w:val="22"/>
              </w:rPr>
            </w:pPr>
            <w:r w:rsidRPr="008066E6">
              <w:rPr>
                <w:rFonts w:ascii="Salesforce Sans" w:hAnsi="Salesforce Sans"/>
                <w:sz w:val="22"/>
                <w:szCs w:val="22"/>
              </w:rPr>
              <w:t>Decimal Places</w:t>
            </w:r>
          </w:p>
        </w:tc>
        <w:tc>
          <w:tcPr>
            <w:tcW w:w="3600" w:type="dxa"/>
          </w:tcPr>
          <w:p w14:paraId="59948475" w14:textId="77777777" w:rsidR="00C078AC" w:rsidRPr="008066E6" w:rsidRDefault="00C078AC" w:rsidP="008066E6">
            <w:pPr>
              <w:tabs>
                <w:tab w:val="left" w:pos="900"/>
              </w:tabs>
              <w:spacing w:before="80" w:after="80"/>
              <w:rPr>
                <w:rStyle w:val="EnterOrType"/>
              </w:rPr>
            </w:pPr>
            <w:r w:rsidRPr="008066E6">
              <w:rPr>
                <w:rStyle w:val="EnterOrType"/>
              </w:rPr>
              <w:t>2</w:t>
            </w:r>
          </w:p>
        </w:tc>
      </w:tr>
    </w:tbl>
    <w:p w14:paraId="64AAB51F" w14:textId="37A82CD3" w:rsidR="00C078AC" w:rsidRPr="008066E6" w:rsidRDefault="00F13705" w:rsidP="008066E6">
      <w:pPr>
        <w:pStyle w:val="Heading2"/>
        <w:tabs>
          <w:tab w:val="clear" w:pos="720"/>
          <w:tab w:val="left" w:pos="900"/>
        </w:tabs>
        <w:spacing w:before="120"/>
        <w:contextualSpacing w:val="0"/>
        <w:rPr>
          <w:rFonts w:ascii="Salesforce Sans" w:hAnsi="Salesforce Sans"/>
          <w:szCs w:val="22"/>
        </w:rPr>
      </w:pPr>
      <w:r w:rsidRPr="008066E6">
        <w:rPr>
          <w:rFonts w:ascii="Salesforce Sans" w:hAnsi="Salesforce Sans"/>
          <w:szCs w:val="22"/>
        </w:rPr>
        <w:t>G</w:t>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Next</w:t>
      </w:r>
      <w:r w:rsidR="00C078AC" w:rsidRPr="008066E6">
        <w:rPr>
          <w:rFonts w:ascii="Salesforce Sans" w:hAnsi="Salesforce Sans"/>
          <w:szCs w:val="22"/>
        </w:rPr>
        <w:t>.</w:t>
      </w:r>
    </w:p>
    <w:p w14:paraId="03F33FCE" w14:textId="3187FABF" w:rsidR="00AB2E2D" w:rsidRPr="008066E6" w:rsidRDefault="00F13705" w:rsidP="008066E6">
      <w:pPr>
        <w:pStyle w:val="Heading2"/>
        <w:tabs>
          <w:tab w:val="clear" w:pos="720"/>
          <w:tab w:val="left" w:pos="900"/>
        </w:tabs>
        <w:spacing w:before="120"/>
        <w:contextualSpacing w:val="0"/>
        <w:rPr>
          <w:rFonts w:ascii="Salesforce Sans" w:hAnsi="Salesforce Sans"/>
          <w:szCs w:val="22"/>
        </w:rPr>
      </w:pPr>
      <w:r w:rsidRPr="008066E6">
        <w:rPr>
          <w:rFonts w:ascii="Salesforce Sans" w:hAnsi="Salesforce Sans"/>
          <w:szCs w:val="22"/>
        </w:rPr>
        <w:t>H</w:t>
      </w:r>
      <w:r w:rsidR="00C078AC" w:rsidRPr="008066E6">
        <w:rPr>
          <w:rFonts w:ascii="Salesforce Sans" w:hAnsi="Salesforce Sans"/>
          <w:szCs w:val="22"/>
        </w:rPr>
        <w:t>.</w:t>
      </w:r>
      <w:r w:rsidR="00C078AC" w:rsidRPr="008066E6">
        <w:rPr>
          <w:rFonts w:ascii="Salesforce Sans" w:hAnsi="Salesforce Sans"/>
          <w:szCs w:val="22"/>
        </w:rPr>
        <w:tab/>
      </w:r>
      <w:r w:rsidR="00AB2E2D" w:rsidRPr="008066E6">
        <w:rPr>
          <w:rFonts w:ascii="Salesforce Sans" w:hAnsi="Salesforce Sans"/>
          <w:szCs w:val="22"/>
        </w:rPr>
        <w:t xml:space="preserve">Click the </w:t>
      </w:r>
      <w:r w:rsidR="00C078AC" w:rsidRPr="008066E6">
        <w:rPr>
          <w:rFonts w:ascii="Salesforce Sans" w:hAnsi="Salesforce Sans"/>
          <w:b/>
          <w:szCs w:val="22"/>
        </w:rPr>
        <w:t>Advanced Formula</w:t>
      </w:r>
      <w:r w:rsidR="00C078AC" w:rsidRPr="008066E6">
        <w:rPr>
          <w:rFonts w:ascii="Salesforce Sans" w:hAnsi="Salesforce Sans"/>
          <w:szCs w:val="22"/>
        </w:rPr>
        <w:t xml:space="preserve"> tab</w:t>
      </w:r>
      <w:r w:rsidR="00852CB2" w:rsidRPr="008066E6">
        <w:rPr>
          <w:rFonts w:ascii="Salesforce Sans" w:hAnsi="Salesforce Sans"/>
          <w:szCs w:val="22"/>
        </w:rPr>
        <w:t>.</w:t>
      </w:r>
    </w:p>
    <w:p w14:paraId="595D7314" w14:textId="6E100623" w:rsidR="00991C90" w:rsidRPr="008066E6" w:rsidRDefault="00F13705" w:rsidP="008066E6">
      <w:pPr>
        <w:pStyle w:val="Heading2"/>
        <w:tabs>
          <w:tab w:val="clear" w:pos="720"/>
          <w:tab w:val="left" w:pos="900"/>
        </w:tabs>
        <w:spacing w:before="120"/>
        <w:contextualSpacing w:val="0"/>
        <w:rPr>
          <w:rFonts w:ascii="Salesforce Sans" w:hAnsi="Salesforce Sans"/>
          <w:szCs w:val="22"/>
        </w:rPr>
      </w:pPr>
      <w:r w:rsidRPr="008066E6">
        <w:rPr>
          <w:rFonts w:ascii="Salesforce Sans" w:hAnsi="Salesforce Sans"/>
          <w:szCs w:val="22"/>
        </w:rPr>
        <w:t>I</w:t>
      </w:r>
      <w:r w:rsidR="00AB2E2D" w:rsidRPr="008066E6">
        <w:rPr>
          <w:rFonts w:ascii="Salesforce Sans" w:hAnsi="Salesforce Sans"/>
          <w:szCs w:val="22"/>
        </w:rPr>
        <w:t>.</w:t>
      </w:r>
      <w:r w:rsidR="00AB2E2D" w:rsidRPr="008066E6">
        <w:rPr>
          <w:rFonts w:ascii="Salesforce Sans" w:hAnsi="Salesforce Sans"/>
          <w:szCs w:val="22"/>
        </w:rPr>
        <w:tab/>
        <w:t xml:space="preserve">From the Functions drop down, choose </w:t>
      </w:r>
      <w:r w:rsidR="00AB2E2D" w:rsidRPr="008066E6">
        <w:rPr>
          <w:rFonts w:ascii="Salesforce Sans" w:hAnsi="Salesforce Sans"/>
          <w:b/>
          <w:szCs w:val="22"/>
        </w:rPr>
        <w:t>IF</w:t>
      </w:r>
      <w:r w:rsidR="00AB2E2D" w:rsidRPr="008066E6">
        <w:rPr>
          <w:rFonts w:ascii="Salesforce Sans" w:hAnsi="Salesforce Sans"/>
          <w:szCs w:val="22"/>
        </w:rPr>
        <w:t xml:space="preserve"> and click </w:t>
      </w:r>
      <w:r w:rsidR="00AB2E2D" w:rsidRPr="008066E6">
        <w:rPr>
          <w:rStyle w:val="ClickOrSelect"/>
          <w:rFonts w:ascii="Salesforce Sans" w:hAnsi="Salesforce Sans"/>
          <w:szCs w:val="22"/>
        </w:rPr>
        <w:t>Insert Selected Function</w:t>
      </w:r>
      <w:r w:rsidR="00AB2E2D" w:rsidRPr="008066E6">
        <w:rPr>
          <w:rFonts w:ascii="Salesforce Sans" w:hAnsi="Salesforce Sans"/>
          <w:szCs w:val="22"/>
        </w:rPr>
        <w:t>.</w:t>
      </w:r>
    </w:p>
    <w:p w14:paraId="7C3621FE" w14:textId="77777777" w:rsidR="001D2253" w:rsidRDefault="001D2253">
      <w:pPr>
        <w:rPr>
          <w:rFonts w:ascii="Salesforce Sans" w:hAnsi="Salesforce Sans"/>
          <w:sz w:val="22"/>
          <w:szCs w:val="22"/>
        </w:rPr>
      </w:pPr>
      <w:r>
        <w:rPr>
          <w:rFonts w:ascii="Salesforce Sans" w:hAnsi="Salesforce Sans"/>
          <w:szCs w:val="22"/>
        </w:rPr>
        <w:br w:type="page"/>
      </w:r>
    </w:p>
    <w:p w14:paraId="0FD635A8" w14:textId="5CF65CEA" w:rsidR="00C078AC" w:rsidRPr="008066E6" w:rsidRDefault="00F13705" w:rsidP="008066E6">
      <w:pPr>
        <w:pStyle w:val="Heading2"/>
        <w:tabs>
          <w:tab w:val="clear" w:pos="720"/>
          <w:tab w:val="left" w:pos="900"/>
        </w:tabs>
        <w:spacing w:before="120"/>
        <w:contextualSpacing w:val="0"/>
        <w:rPr>
          <w:rFonts w:ascii="Salesforce Sans" w:hAnsi="Salesforce Sans"/>
          <w:szCs w:val="22"/>
        </w:rPr>
      </w:pPr>
      <w:r w:rsidRPr="008066E6">
        <w:rPr>
          <w:rFonts w:ascii="Salesforce Sans" w:hAnsi="Salesforce Sans"/>
          <w:szCs w:val="22"/>
        </w:rPr>
        <w:lastRenderedPageBreak/>
        <w:t>J</w:t>
      </w:r>
      <w:r w:rsidR="00991C90" w:rsidRPr="008066E6">
        <w:rPr>
          <w:rFonts w:ascii="Salesforce Sans" w:hAnsi="Salesforce Sans"/>
          <w:szCs w:val="22"/>
        </w:rPr>
        <w:t>.</w:t>
      </w:r>
      <w:r w:rsidR="00991C90" w:rsidRPr="008066E6">
        <w:rPr>
          <w:rFonts w:ascii="Salesforce Sans" w:hAnsi="Salesforce Sans"/>
          <w:szCs w:val="22"/>
        </w:rPr>
        <w:tab/>
        <w:t xml:space="preserve">Replace </w:t>
      </w:r>
      <w:proofErr w:type="spellStart"/>
      <w:r w:rsidR="00991C90" w:rsidRPr="008066E6">
        <w:rPr>
          <w:rStyle w:val="EnterOrType"/>
        </w:rPr>
        <w:t>logical_test</w:t>
      </w:r>
      <w:proofErr w:type="spellEnd"/>
      <w:r w:rsidR="00991C90" w:rsidRPr="008066E6">
        <w:rPr>
          <w:rFonts w:ascii="Salesforce Sans" w:hAnsi="Salesforce Sans"/>
          <w:szCs w:val="22"/>
        </w:rPr>
        <w:t xml:space="preserve">, </w:t>
      </w:r>
      <w:proofErr w:type="spellStart"/>
      <w:r w:rsidR="00991C90" w:rsidRPr="008066E6">
        <w:rPr>
          <w:rStyle w:val="EnterOrType"/>
        </w:rPr>
        <w:t>value_if_true</w:t>
      </w:r>
      <w:proofErr w:type="spellEnd"/>
      <w:r w:rsidR="00991C90" w:rsidRPr="008066E6">
        <w:rPr>
          <w:rFonts w:ascii="Salesforce Sans" w:hAnsi="Salesforce Sans"/>
          <w:szCs w:val="22"/>
        </w:rPr>
        <w:t xml:space="preserve"> and </w:t>
      </w:r>
      <w:proofErr w:type="spellStart"/>
      <w:r w:rsidR="00991C90" w:rsidRPr="008066E6">
        <w:rPr>
          <w:rStyle w:val="EnterOrType"/>
        </w:rPr>
        <w:t>value_if_false</w:t>
      </w:r>
      <w:proofErr w:type="spellEnd"/>
      <w:r w:rsidR="00991C90" w:rsidRPr="008066E6">
        <w:rPr>
          <w:rFonts w:ascii="Salesforce Sans" w:hAnsi="Salesforce Sans"/>
          <w:szCs w:val="22"/>
        </w:rPr>
        <w:t xml:space="preserve"> to write a </w:t>
      </w:r>
      <w:r w:rsidR="00C078AC" w:rsidRPr="008066E6">
        <w:rPr>
          <w:rFonts w:ascii="Salesforce Sans" w:hAnsi="Salesforce Sans"/>
          <w:szCs w:val="22"/>
        </w:rPr>
        <w:t xml:space="preserve">formula </w:t>
      </w:r>
      <w:r w:rsidR="00991C90" w:rsidRPr="008066E6">
        <w:rPr>
          <w:rFonts w:ascii="Salesforce Sans" w:hAnsi="Salesforce Sans"/>
          <w:szCs w:val="22"/>
        </w:rPr>
        <w:t xml:space="preserve">that </w:t>
      </w:r>
      <w:r w:rsidR="00C078AC" w:rsidRPr="008066E6">
        <w:rPr>
          <w:rFonts w:ascii="Salesforce Sans" w:hAnsi="Salesforce Sans"/>
          <w:szCs w:val="22"/>
        </w:rPr>
        <w:t>looks like this:</w:t>
      </w:r>
    </w:p>
    <w:p w14:paraId="27D52122" w14:textId="764CFB4C" w:rsidR="00C078AC" w:rsidRPr="008066E6" w:rsidRDefault="00C078AC" w:rsidP="008066E6">
      <w:pPr>
        <w:pStyle w:val="H2bodytext-Code"/>
        <w:tabs>
          <w:tab w:val="left" w:pos="900"/>
        </w:tabs>
        <w:spacing w:before="120" w:after="120" w:line="240" w:lineRule="auto"/>
        <w:contextualSpacing w:val="0"/>
        <w:rPr>
          <w:rStyle w:val="EnterOrType"/>
        </w:rPr>
      </w:pPr>
      <w:r w:rsidRPr="008066E6">
        <w:rPr>
          <w:rStyle w:val="Code"/>
          <w:rFonts w:ascii="Salesforce Sans" w:hAnsi="Salesforce Sans"/>
          <w:szCs w:val="22"/>
        </w:rPr>
        <w:tab/>
      </w:r>
      <w:r w:rsidRPr="008066E6">
        <w:rPr>
          <w:rStyle w:val="EnterOrType"/>
        </w:rPr>
        <w:t>IF((</w:t>
      </w:r>
      <w:proofErr w:type="spellStart"/>
      <w:r w:rsidRPr="008066E6">
        <w:rPr>
          <w:rStyle w:val="EnterOrType"/>
        </w:rPr>
        <w:t>Number_of_Courses_Cancelled__c</w:t>
      </w:r>
      <w:proofErr w:type="spellEnd"/>
      <w:r w:rsidRPr="008066E6">
        <w:rPr>
          <w:rStyle w:val="EnterOrType"/>
        </w:rPr>
        <w:t xml:space="preserve"> +</w:t>
      </w:r>
      <w:r w:rsidR="006F0442" w:rsidRPr="008066E6">
        <w:rPr>
          <w:rStyle w:val="EnterOrType"/>
        </w:rPr>
        <w:t xml:space="preserve"> </w:t>
      </w:r>
      <w:proofErr w:type="spellStart"/>
      <w:r w:rsidRPr="008066E6">
        <w:rPr>
          <w:rStyle w:val="EnterOrType"/>
        </w:rPr>
        <w:t>Number_of_Courses_Delivered__c</w:t>
      </w:r>
      <w:proofErr w:type="spellEnd"/>
      <w:r w:rsidRPr="008066E6">
        <w:rPr>
          <w:rStyle w:val="EnterOrType"/>
        </w:rPr>
        <w:t xml:space="preserve">) &gt; 0, </w:t>
      </w:r>
      <w:proofErr w:type="spellStart"/>
      <w:r w:rsidRPr="008066E6">
        <w:rPr>
          <w:rStyle w:val="EnterOrType"/>
        </w:rPr>
        <w:t>Number_of_Courses_Cancelled__c</w:t>
      </w:r>
      <w:proofErr w:type="spellEnd"/>
      <w:r w:rsidRPr="008066E6">
        <w:rPr>
          <w:rStyle w:val="EnterOrType"/>
        </w:rPr>
        <w:t xml:space="preserve"> /</w:t>
      </w:r>
      <w:r w:rsidR="006F0442" w:rsidRPr="008066E6">
        <w:rPr>
          <w:rStyle w:val="EnterOrType"/>
        </w:rPr>
        <w:t xml:space="preserve"> </w:t>
      </w:r>
      <w:r w:rsidRPr="008066E6">
        <w:rPr>
          <w:rStyle w:val="EnterOrType"/>
        </w:rPr>
        <w:t xml:space="preserve">(  </w:t>
      </w:r>
      <w:proofErr w:type="spellStart"/>
      <w:r w:rsidRPr="008066E6">
        <w:rPr>
          <w:rStyle w:val="EnterOrType"/>
        </w:rPr>
        <w:t>Number_of_Courses_Cancelled__c</w:t>
      </w:r>
      <w:proofErr w:type="spellEnd"/>
      <w:r w:rsidRPr="008066E6">
        <w:rPr>
          <w:rStyle w:val="EnterOrType"/>
        </w:rPr>
        <w:t xml:space="preserve"> + </w:t>
      </w:r>
      <w:proofErr w:type="spellStart"/>
      <w:r w:rsidRPr="008066E6">
        <w:rPr>
          <w:rStyle w:val="EnterOrType"/>
        </w:rPr>
        <w:t>Number_of_Courses_Delivered__c</w:t>
      </w:r>
      <w:proofErr w:type="spellEnd"/>
      <w:r w:rsidRPr="008066E6">
        <w:rPr>
          <w:rStyle w:val="EnterOrType"/>
        </w:rPr>
        <w:t xml:space="preserve">  ), null)</w:t>
      </w:r>
    </w:p>
    <w:p w14:paraId="3664EA8C" w14:textId="3677BEE3" w:rsidR="00C078AC" w:rsidRPr="008066E6" w:rsidRDefault="00C37808" w:rsidP="008066E6">
      <w:pPr>
        <w:pStyle w:val="Heading2"/>
        <w:tabs>
          <w:tab w:val="clear" w:pos="720"/>
          <w:tab w:val="left" w:pos="810"/>
          <w:tab w:val="left" w:pos="900"/>
        </w:tabs>
        <w:spacing w:before="120"/>
        <w:ind w:left="810" w:hanging="450"/>
        <w:contextualSpacing w:val="0"/>
        <w:rPr>
          <w:rFonts w:ascii="Salesforce Sans" w:hAnsi="Salesforce Sans"/>
          <w:szCs w:val="22"/>
        </w:rPr>
      </w:pPr>
      <w:r w:rsidRPr="008066E6">
        <w:rPr>
          <w:rFonts w:ascii="Salesforce Sans" w:hAnsi="Salesforce Sans"/>
          <w:szCs w:val="22"/>
        </w:rPr>
        <w:t>K</w:t>
      </w:r>
      <w:r w:rsidR="00C078AC" w:rsidRPr="008066E6">
        <w:rPr>
          <w:rFonts w:ascii="Salesforce Sans" w:hAnsi="Salesforce Sans"/>
          <w:szCs w:val="22"/>
        </w:rPr>
        <w:t>.</w:t>
      </w:r>
      <w:r w:rsidR="00F7154A" w:rsidRPr="008066E6">
        <w:rPr>
          <w:rFonts w:ascii="Salesforce Sans" w:hAnsi="Salesforce Sans"/>
          <w:szCs w:val="22"/>
        </w:rPr>
        <w:tab/>
      </w:r>
      <w:r w:rsidR="00C078AC" w:rsidRPr="008066E6">
        <w:rPr>
          <w:rFonts w:ascii="Salesforce Sans" w:hAnsi="Salesforce Sans"/>
          <w:szCs w:val="22"/>
        </w:rPr>
        <w:t xml:space="preserve">Click </w:t>
      </w:r>
      <w:r w:rsidR="00C078AC" w:rsidRPr="008066E6">
        <w:rPr>
          <w:rStyle w:val="ClickOrSelect"/>
          <w:rFonts w:ascii="Salesforce Sans" w:hAnsi="Salesforce Sans"/>
          <w:szCs w:val="22"/>
        </w:rPr>
        <w:t>Check Syntax</w:t>
      </w:r>
      <w:r w:rsidR="00C078AC" w:rsidRPr="008066E6">
        <w:rPr>
          <w:rFonts w:ascii="Salesforce Sans" w:hAnsi="Salesforce Sans"/>
          <w:szCs w:val="22"/>
        </w:rPr>
        <w:t>.</w:t>
      </w:r>
    </w:p>
    <w:p w14:paraId="5886C47D" w14:textId="1CA587ED" w:rsidR="00C078AC" w:rsidRPr="008066E6" w:rsidRDefault="00C37808" w:rsidP="008066E6">
      <w:pPr>
        <w:pStyle w:val="Heading2"/>
        <w:tabs>
          <w:tab w:val="clear" w:pos="720"/>
          <w:tab w:val="left" w:pos="810"/>
          <w:tab w:val="left" w:pos="900"/>
        </w:tabs>
        <w:spacing w:before="120"/>
        <w:ind w:left="810" w:hanging="450"/>
        <w:contextualSpacing w:val="0"/>
        <w:rPr>
          <w:rFonts w:ascii="Salesforce Sans" w:hAnsi="Salesforce Sans"/>
          <w:szCs w:val="22"/>
        </w:rPr>
      </w:pPr>
      <w:r w:rsidRPr="008066E6">
        <w:rPr>
          <w:rFonts w:ascii="Salesforce Sans" w:hAnsi="Salesforce Sans"/>
          <w:szCs w:val="22"/>
        </w:rPr>
        <w:t>L</w:t>
      </w:r>
      <w:r w:rsidR="00C078AC" w:rsidRPr="008066E6">
        <w:rPr>
          <w:rFonts w:ascii="Salesforce Sans" w:hAnsi="Salesforce Sans"/>
          <w:szCs w:val="22"/>
        </w:rPr>
        <w:t>.</w:t>
      </w:r>
      <w:r w:rsidR="00F7154A" w:rsidRPr="008066E6">
        <w:rPr>
          <w:rFonts w:ascii="Salesforce Sans" w:hAnsi="Salesforce Sans"/>
          <w:szCs w:val="22"/>
        </w:rPr>
        <w:tab/>
      </w:r>
      <w:r w:rsidR="002616FA">
        <w:rPr>
          <w:rFonts w:ascii="Salesforce Sans" w:hAnsi="Salesforce Sans"/>
          <w:szCs w:val="22"/>
        </w:rPr>
        <w:t>Type</w:t>
      </w:r>
      <w:r w:rsidR="00C078AC" w:rsidRPr="008066E6">
        <w:rPr>
          <w:rFonts w:ascii="Salesforce Sans" w:hAnsi="Salesforce Sans"/>
          <w:szCs w:val="22"/>
        </w:rPr>
        <w:t xml:space="preserve"> </w:t>
      </w:r>
      <w:r w:rsidR="00C078AC" w:rsidRPr="00EC1234">
        <w:rPr>
          <w:rStyle w:val="EnterOrType"/>
        </w:rPr>
        <w:t>Cancellation rate of the course</w:t>
      </w:r>
      <w:r w:rsidR="00C078AC" w:rsidRPr="008066E6">
        <w:rPr>
          <w:rFonts w:ascii="Salesforce Sans" w:hAnsi="Salesforce Sans"/>
          <w:szCs w:val="22"/>
        </w:rPr>
        <w:t xml:space="preserve"> in the Description field.</w:t>
      </w:r>
    </w:p>
    <w:p w14:paraId="452CE220" w14:textId="69BDBC1A" w:rsidR="00C078AC" w:rsidRPr="008066E6" w:rsidRDefault="00C37808" w:rsidP="008066E6">
      <w:pPr>
        <w:pStyle w:val="Heading2"/>
        <w:tabs>
          <w:tab w:val="clear" w:pos="720"/>
          <w:tab w:val="left" w:pos="810"/>
          <w:tab w:val="left" w:pos="900"/>
        </w:tabs>
        <w:spacing w:before="120"/>
        <w:ind w:left="810" w:hanging="450"/>
        <w:contextualSpacing w:val="0"/>
        <w:rPr>
          <w:rFonts w:ascii="Salesforce Sans" w:hAnsi="Salesforce Sans"/>
          <w:szCs w:val="22"/>
        </w:rPr>
      </w:pPr>
      <w:r w:rsidRPr="008066E6">
        <w:rPr>
          <w:rFonts w:ascii="Salesforce Sans" w:hAnsi="Salesforce Sans"/>
          <w:szCs w:val="22"/>
        </w:rPr>
        <w:t>M</w:t>
      </w:r>
      <w:r w:rsidR="00C078AC" w:rsidRPr="008066E6">
        <w:rPr>
          <w:rFonts w:ascii="Salesforce Sans" w:hAnsi="Salesforce Sans"/>
          <w:szCs w:val="22"/>
        </w:rPr>
        <w:t>.</w:t>
      </w:r>
      <w:r w:rsidR="00F7154A" w:rsidRPr="008066E6">
        <w:rPr>
          <w:rFonts w:ascii="Salesforce Sans" w:hAnsi="Salesforce Sans"/>
          <w:szCs w:val="22"/>
        </w:rPr>
        <w:tab/>
      </w:r>
      <w:r w:rsidR="00C078AC" w:rsidRPr="008066E6">
        <w:rPr>
          <w:rFonts w:ascii="Salesforce Sans" w:hAnsi="Salesforce Sans"/>
          <w:szCs w:val="22"/>
        </w:rPr>
        <w:t xml:space="preserve">Click </w:t>
      </w:r>
      <w:r w:rsidR="00C078AC" w:rsidRPr="008066E6">
        <w:rPr>
          <w:rStyle w:val="ClickOrSelect"/>
          <w:rFonts w:ascii="Salesforce Sans" w:hAnsi="Salesforce Sans"/>
          <w:szCs w:val="22"/>
        </w:rPr>
        <w:t>Next</w:t>
      </w:r>
      <w:r w:rsidR="00C078AC" w:rsidRPr="008066E6">
        <w:rPr>
          <w:rFonts w:ascii="Salesforce Sans" w:hAnsi="Salesforce Sans"/>
          <w:szCs w:val="22"/>
        </w:rPr>
        <w:t>.</w:t>
      </w:r>
    </w:p>
    <w:p w14:paraId="65EBC2FC" w14:textId="5B50759C" w:rsidR="00C078AC" w:rsidRPr="008066E6" w:rsidRDefault="00C37808" w:rsidP="008066E6">
      <w:pPr>
        <w:pStyle w:val="Heading2"/>
        <w:tabs>
          <w:tab w:val="clear" w:pos="720"/>
          <w:tab w:val="left" w:pos="810"/>
          <w:tab w:val="left" w:pos="900"/>
        </w:tabs>
        <w:spacing w:before="120"/>
        <w:ind w:left="810" w:hanging="450"/>
        <w:contextualSpacing w:val="0"/>
        <w:rPr>
          <w:rFonts w:ascii="Salesforce Sans" w:hAnsi="Salesforce Sans"/>
          <w:szCs w:val="22"/>
        </w:rPr>
      </w:pPr>
      <w:r w:rsidRPr="008066E6">
        <w:rPr>
          <w:rFonts w:ascii="Salesforce Sans" w:hAnsi="Salesforce Sans"/>
          <w:szCs w:val="22"/>
        </w:rPr>
        <w:t>N</w:t>
      </w:r>
      <w:r w:rsidR="00C078AC" w:rsidRPr="008066E6">
        <w:rPr>
          <w:rFonts w:ascii="Salesforce Sans" w:hAnsi="Salesforce Sans"/>
          <w:szCs w:val="22"/>
        </w:rPr>
        <w:t>.</w:t>
      </w:r>
      <w:r w:rsidR="00F7154A" w:rsidRPr="008066E6">
        <w:rPr>
          <w:rFonts w:ascii="Salesforce Sans" w:hAnsi="Salesforce Sans"/>
          <w:szCs w:val="22"/>
        </w:rPr>
        <w:tab/>
      </w:r>
      <w:r w:rsidR="00C078AC" w:rsidRPr="008066E6">
        <w:rPr>
          <w:rFonts w:ascii="Salesforce Sans" w:hAnsi="Salesforce Sans"/>
          <w:szCs w:val="22"/>
        </w:rPr>
        <w:t xml:space="preserve">Leave the field-level security </w:t>
      </w:r>
      <w:r w:rsidR="0090753F" w:rsidRPr="008066E6">
        <w:rPr>
          <w:rFonts w:ascii="Salesforce Sans" w:hAnsi="Salesforce Sans"/>
          <w:szCs w:val="22"/>
        </w:rPr>
        <w:t>as-is</w:t>
      </w:r>
      <w:r w:rsidR="00C078AC" w:rsidRPr="008066E6">
        <w:rPr>
          <w:rFonts w:ascii="Salesforce Sans" w:hAnsi="Salesforce Sans"/>
          <w:szCs w:val="22"/>
        </w:rPr>
        <w:t xml:space="preserve"> and click </w:t>
      </w:r>
      <w:r w:rsidR="00C078AC" w:rsidRPr="008066E6">
        <w:rPr>
          <w:rStyle w:val="ClickOrSelect"/>
          <w:rFonts w:ascii="Salesforce Sans" w:hAnsi="Salesforce Sans"/>
          <w:szCs w:val="22"/>
        </w:rPr>
        <w:t>Next</w:t>
      </w:r>
      <w:r w:rsidR="00C078AC" w:rsidRPr="008066E6">
        <w:rPr>
          <w:rFonts w:ascii="Salesforce Sans" w:hAnsi="Salesforce Sans"/>
          <w:szCs w:val="22"/>
        </w:rPr>
        <w:t>.</w:t>
      </w:r>
    </w:p>
    <w:p w14:paraId="20A423D4" w14:textId="3D679E3E" w:rsidR="00C078AC" w:rsidRPr="008066E6" w:rsidRDefault="00C37808" w:rsidP="008066E6">
      <w:pPr>
        <w:pStyle w:val="Heading2"/>
        <w:tabs>
          <w:tab w:val="clear" w:pos="720"/>
          <w:tab w:val="left" w:pos="810"/>
          <w:tab w:val="left" w:pos="900"/>
        </w:tabs>
        <w:spacing w:before="120"/>
        <w:ind w:left="810" w:hanging="450"/>
        <w:contextualSpacing w:val="0"/>
        <w:rPr>
          <w:rFonts w:ascii="Salesforce Sans" w:hAnsi="Salesforce Sans"/>
          <w:szCs w:val="22"/>
        </w:rPr>
      </w:pPr>
      <w:r w:rsidRPr="008066E6">
        <w:rPr>
          <w:rFonts w:ascii="Salesforce Sans" w:hAnsi="Salesforce Sans"/>
          <w:szCs w:val="22"/>
        </w:rPr>
        <w:t>O</w:t>
      </w:r>
      <w:r w:rsidR="00C078AC" w:rsidRPr="008066E6">
        <w:rPr>
          <w:rFonts w:ascii="Salesforce Sans" w:hAnsi="Salesforce Sans"/>
          <w:szCs w:val="22"/>
        </w:rPr>
        <w:t>.</w:t>
      </w:r>
      <w:r w:rsidR="00F7154A" w:rsidRPr="008066E6">
        <w:rPr>
          <w:rFonts w:ascii="Salesforce Sans" w:hAnsi="Salesforce Sans"/>
          <w:szCs w:val="22"/>
        </w:rPr>
        <w:tab/>
      </w:r>
      <w:r w:rsidR="00C078AC" w:rsidRPr="008066E6">
        <w:rPr>
          <w:rFonts w:ascii="Salesforce Sans" w:hAnsi="Salesforce Sans"/>
          <w:szCs w:val="22"/>
        </w:rPr>
        <w:t xml:space="preserve">Choose to automatically add the field to the page layout and click </w:t>
      </w:r>
      <w:r w:rsidR="00C078AC" w:rsidRPr="008066E6">
        <w:rPr>
          <w:rStyle w:val="ClickOrSelect"/>
          <w:rFonts w:ascii="Salesforce Sans" w:hAnsi="Salesforce Sans"/>
          <w:szCs w:val="22"/>
        </w:rPr>
        <w:t>Save</w:t>
      </w:r>
      <w:r w:rsidR="00C078AC" w:rsidRPr="008066E6">
        <w:rPr>
          <w:rFonts w:ascii="Salesforce Sans" w:hAnsi="Salesforce Sans"/>
          <w:szCs w:val="22"/>
        </w:rPr>
        <w:t>.</w:t>
      </w:r>
    </w:p>
    <w:p w14:paraId="53FF2D2B" w14:textId="1B6820EE"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Test the formula field.</w:t>
      </w:r>
    </w:p>
    <w:p w14:paraId="7F74AA73" w14:textId="4B2E778E"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F7154A" w:rsidRPr="008066E6">
        <w:rPr>
          <w:rFonts w:ascii="Salesforce Sans" w:hAnsi="Salesforce Sans"/>
          <w:szCs w:val="22"/>
        </w:rPr>
        <w:tab/>
      </w:r>
      <w:r w:rsidR="00C078AC" w:rsidRPr="008066E6">
        <w:rPr>
          <w:rFonts w:ascii="Salesforce Sans" w:hAnsi="Salesforce Sans"/>
          <w:szCs w:val="22"/>
        </w:rPr>
        <w:t xml:space="preserve">From the Certification app, click the </w:t>
      </w:r>
      <w:r w:rsidR="00C078AC" w:rsidRPr="008066E6">
        <w:rPr>
          <w:rStyle w:val="ClickOrSelect"/>
          <w:rFonts w:ascii="Salesforce Sans" w:hAnsi="Salesforce Sans"/>
          <w:szCs w:val="22"/>
        </w:rPr>
        <w:t>Courses</w:t>
      </w:r>
      <w:r w:rsidR="00C078AC" w:rsidRPr="008066E6">
        <w:rPr>
          <w:rFonts w:ascii="Salesforce Sans" w:hAnsi="Salesforce Sans"/>
          <w:szCs w:val="22"/>
        </w:rPr>
        <w:t xml:space="preserve"> tab.</w:t>
      </w:r>
    </w:p>
    <w:p w14:paraId="39BC0A32" w14:textId="5502F485"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3D3509" w:rsidRPr="008066E6">
        <w:rPr>
          <w:rFonts w:ascii="Salesforce Sans" w:hAnsi="Salesforce Sans"/>
          <w:szCs w:val="22"/>
        </w:rPr>
        <w:t xml:space="preserve">Click </w:t>
      </w:r>
      <w:r w:rsidR="003D3509" w:rsidRPr="008066E6">
        <w:rPr>
          <w:rStyle w:val="ClickOrSelect"/>
          <w:rFonts w:ascii="Salesforce Sans" w:hAnsi="Salesforce Sans"/>
          <w:szCs w:val="22"/>
        </w:rPr>
        <w:t>Recently Viewed</w:t>
      </w:r>
      <w:r w:rsidR="003D3509" w:rsidRPr="008066E6">
        <w:rPr>
          <w:rStyle w:val="ClickOrSelect"/>
          <w:rFonts w:ascii="Salesforce Sans" w:hAnsi="Salesforce Sans"/>
          <w:b w:val="0"/>
          <w:szCs w:val="22"/>
        </w:rPr>
        <w:t xml:space="preserve">, then click </w:t>
      </w:r>
      <w:r w:rsidR="003D3509" w:rsidRPr="008066E6">
        <w:rPr>
          <w:rStyle w:val="ClickOrSelect"/>
          <w:rFonts w:ascii="Salesforce Sans" w:hAnsi="Salesforce Sans"/>
          <w:szCs w:val="22"/>
        </w:rPr>
        <w:t>All</w:t>
      </w:r>
      <w:r w:rsidR="003D3509" w:rsidRPr="008066E6">
        <w:rPr>
          <w:rFonts w:ascii="Salesforce Sans" w:hAnsi="Salesforce Sans"/>
          <w:szCs w:val="22"/>
        </w:rPr>
        <w:t xml:space="preserve"> list view.</w:t>
      </w:r>
    </w:p>
    <w:p w14:paraId="7DDFE2EC" w14:textId="032A4283"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Click</w:t>
      </w:r>
      <w:r w:rsidR="007F6864" w:rsidRPr="008066E6">
        <w:rPr>
          <w:rFonts w:ascii="Salesforce Sans" w:hAnsi="Salesforce Sans"/>
          <w:szCs w:val="22"/>
        </w:rPr>
        <w:t xml:space="preserve"> record named</w:t>
      </w:r>
      <w:r w:rsidR="00C078AC" w:rsidRPr="008066E6">
        <w:rPr>
          <w:rFonts w:ascii="Salesforce Sans" w:hAnsi="Salesforce Sans"/>
          <w:szCs w:val="22"/>
        </w:rPr>
        <w:t xml:space="preserve"> </w:t>
      </w:r>
      <w:r w:rsidR="00C078AC" w:rsidRPr="008066E6">
        <w:rPr>
          <w:rStyle w:val="ClickOrSelect"/>
          <w:rFonts w:ascii="Salesforce Sans" w:hAnsi="Salesforce Sans"/>
          <w:szCs w:val="22"/>
        </w:rPr>
        <w:t>[102] AWCA Network</w:t>
      </w:r>
      <w:r w:rsidR="00C078AC" w:rsidRPr="008066E6">
        <w:rPr>
          <w:rFonts w:ascii="Salesforce Sans" w:hAnsi="Salesforce Sans"/>
          <w:szCs w:val="22"/>
        </w:rPr>
        <w:t>.</w:t>
      </w:r>
    </w:p>
    <w:p w14:paraId="111171DF" w14:textId="77777777" w:rsidR="00C078AC" w:rsidRPr="008066E6" w:rsidRDefault="00C078AC" w:rsidP="008066E6">
      <w:pPr>
        <w:pStyle w:val="Heading3"/>
        <w:spacing w:before="120"/>
        <w:contextualSpacing w:val="0"/>
        <w:rPr>
          <w:rFonts w:ascii="Salesforce Sans" w:hAnsi="Salesforce Sans" w:cs="Arial"/>
          <w:szCs w:val="22"/>
        </w:rPr>
      </w:pPr>
      <w:r w:rsidRPr="008066E6">
        <w:rPr>
          <w:rFonts w:ascii="Salesforce Sans" w:hAnsi="Salesforce Sans"/>
          <w:szCs w:val="22"/>
        </w:rPr>
        <w:t>What</w:t>
      </w:r>
      <w:r w:rsidRPr="008066E6">
        <w:rPr>
          <w:rFonts w:ascii="Salesforce Sans" w:hAnsi="Salesforce Sans" w:cs="Arial"/>
          <w:szCs w:val="22"/>
        </w:rPr>
        <w:t xml:space="preserve"> is the course cancellation rate?</w:t>
      </w:r>
    </w:p>
    <w:p w14:paraId="654A2E7C" w14:textId="77777777" w:rsidR="00C078AC" w:rsidRPr="008066E6" w:rsidRDefault="00C078AC" w:rsidP="008066E6">
      <w:pPr>
        <w:pStyle w:val="MultipleLines"/>
        <w:spacing w:before="120" w:after="120"/>
        <w:ind w:left="720"/>
        <w:rPr>
          <w:rFonts w:ascii="Salesforce Sans" w:hAnsi="Salesforce Sans"/>
          <w:sz w:val="22"/>
          <w:szCs w:val="22"/>
        </w:rPr>
      </w:pPr>
    </w:p>
    <w:p w14:paraId="69E626E8" w14:textId="77777777" w:rsidR="00C078AC" w:rsidRPr="008066E6" w:rsidRDefault="00C078AC" w:rsidP="008066E6">
      <w:pPr>
        <w:pStyle w:val="Heading2"/>
        <w:spacing w:before="120"/>
        <w:contextualSpacing w:val="0"/>
        <w:rPr>
          <w:rFonts w:ascii="Salesforce Sans" w:hAnsi="Salesforce Sans"/>
          <w:szCs w:val="22"/>
        </w:rPr>
      </w:pPr>
    </w:p>
    <w:p w14:paraId="3D6F86A5"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br w:type="page"/>
      </w:r>
    </w:p>
    <w:p w14:paraId="7A8D4526" w14:textId="77777777" w:rsidR="00C078AC" w:rsidRPr="00EC1234" w:rsidRDefault="00C078AC">
      <w:pPr>
        <w:pStyle w:val="ExerciseTitle"/>
      </w:pPr>
      <w:bookmarkStart w:id="25" w:name="_Toc424718415"/>
      <w:bookmarkStart w:id="26" w:name="_Toc427165744"/>
      <w:bookmarkStart w:id="27" w:name="_Toc514686400"/>
      <w:r w:rsidRPr="00EC1234">
        <w:lastRenderedPageBreak/>
        <w:t>3-4: Understand Record Types</w:t>
      </w:r>
      <w:bookmarkEnd w:id="25"/>
      <w:bookmarkEnd w:id="26"/>
      <w:bookmarkEnd w:id="27"/>
      <w:r w:rsidR="00661475" w:rsidRPr="00EC1234">
        <w:br/>
      </w:r>
    </w:p>
    <w:p w14:paraId="18A2C183"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36E67810"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Understand the capabilities of record types.</w:t>
      </w:r>
      <w:r w:rsidR="00661475" w:rsidRPr="008066E6">
        <w:rPr>
          <w:rFonts w:ascii="Salesforce Sans" w:hAnsi="Salesforce Sans"/>
          <w:sz w:val="22"/>
          <w:szCs w:val="22"/>
        </w:rPr>
        <w:br/>
      </w:r>
    </w:p>
    <w:p w14:paraId="4298BD80"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78AAC079" w14:textId="20C6B748"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View account records for each record type.</w:t>
      </w:r>
    </w:p>
    <w:p w14:paraId="49A6CE27" w14:textId="64A40BA1"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an account record using the Service Vendor record type.</w:t>
      </w:r>
    </w:p>
    <w:p w14:paraId="1F3F9319" w14:textId="77777777" w:rsidR="00C078AC" w:rsidRPr="008066E6" w:rsidRDefault="00C078AC" w:rsidP="008066E6">
      <w:pPr>
        <w:pStyle w:val="Heading1"/>
        <w:spacing w:before="120"/>
        <w:contextualSpacing w:val="0"/>
        <w:rPr>
          <w:rFonts w:ascii="Salesforce Sans" w:hAnsi="Salesforce Sans"/>
          <w:szCs w:val="22"/>
        </w:rPr>
      </w:pPr>
    </w:p>
    <w:p w14:paraId="64FAF342"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0A530844"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10 minutes </w:t>
      </w:r>
    </w:p>
    <w:p w14:paraId="2E70D1A6" w14:textId="77777777" w:rsidR="00C078AC" w:rsidRPr="008066E6" w:rsidRDefault="00C078AC" w:rsidP="008066E6">
      <w:pPr>
        <w:pStyle w:val="SingleLine"/>
        <w:spacing w:before="120" w:after="120"/>
        <w:rPr>
          <w:rFonts w:ascii="Salesforce Sans" w:hAnsi="Salesforce Sans"/>
          <w:sz w:val="22"/>
          <w:szCs w:val="22"/>
        </w:rPr>
      </w:pPr>
    </w:p>
    <w:p w14:paraId="3927A8F1"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41890502" w14:textId="09B589A8"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View account records for each record type.</w:t>
      </w:r>
    </w:p>
    <w:p w14:paraId="4092074D" w14:textId="24C2B4A3"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2125FC" w:rsidRPr="008066E6">
        <w:rPr>
          <w:rFonts w:ascii="Salesforce Sans" w:hAnsi="Salesforce Sans"/>
          <w:szCs w:val="22"/>
        </w:rPr>
        <w:t xml:space="preserve">From the Certification app, click the </w:t>
      </w:r>
      <w:r w:rsidR="002125FC" w:rsidRPr="008066E6">
        <w:rPr>
          <w:rStyle w:val="ClickOrSelect"/>
          <w:rFonts w:ascii="Salesforce Sans" w:hAnsi="Salesforce Sans"/>
          <w:szCs w:val="22"/>
        </w:rPr>
        <w:t>Accounts</w:t>
      </w:r>
      <w:r w:rsidR="002125FC" w:rsidRPr="008066E6">
        <w:rPr>
          <w:rFonts w:ascii="Salesforce Sans" w:hAnsi="Salesforce Sans"/>
          <w:szCs w:val="22"/>
        </w:rPr>
        <w:t xml:space="preserve"> tab.</w:t>
      </w:r>
    </w:p>
    <w:p w14:paraId="3D2EEC31" w14:textId="4D88F0F6"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145D6C" w:rsidRPr="008066E6">
        <w:rPr>
          <w:rFonts w:ascii="Salesforce Sans" w:hAnsi="Salesforce Sans"/>
          <w:szCs w:val="22"/>
        </w:rPr>
        <w:t xml:space="preserve">Click </w:t>
      </w:r>
      <w:r w:rsidR="00145D6C" w:rsidRPr="008066E6">
        <w:rPr>
          <w:rStyle w:val="ClickOrSelect"/>
          <w:rFonts w:ascii="Salesforce Sans" w:hAnsi="Salesforce Sans"/>
          <w:szCs w:val="22"/>
        </w:rPr>
        <w:t>Recently Viewed</w:t>
      </w:r>
      <w:r w:rsidR="00145D6C" w:rsidRPr="008066E6">
        <w:rPr>
          <w:rStyle w:val="ClickOrSelect"/>
          <w:rFonts w:ascii="Salesforce Sans" w:hAnsi="Salesforce Sans"/>
          <w:b w:val="0"/>
          <w:szCs w:val="22"/>
        </w:rPr>
        <w:t xml:space="preserve">, then click </w:t>
      </w:r>
      <w:r w:rsidR="00145D6C" w:rsidRPr="008066E6">
        <w:rPr>
          <w:rStyle w:val="ClickOrSelect"/>
          <w:rFonts w:ascii="Salesforce Sans" w:hAnsi="Salesforce Sans"/>
          <w:szCs w:val="22"/>
        </w:rPr>
        <w:t>All</w:t>
      </w:r>
      <w:r w:rsidR="00145D6C" w:rsidRPr="008066E6">
        <w:rPr>
          <w:rFonts w:ascii="Salesforce Sans" w:hAnsi="Salesforce Sans"/>
          <w:szCs w:val="22"/>
        </w:rPr>
        <w:t xml:space="preserve"> list view.</w:t>
      </w:r>
    </w:p>
    <w:p w14:paraId="4C27D7C3" w14:textId="3A9009E8"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Click</w:t>
      </w:r>
      <w:r w:rsidR="00967643" w:rsidRPr="008066E6">
        <w:rPr>
          <w:rFonts w:ascii="Salesforce Sans" w:hAnsi="Salesforce Sans"/>
          <w:szCs w:val="22"/>
        </w:rPr>
        <w:t xml:space="preserve"> record named</w:t>
      </w:r>
      <w:r w:rsidR="00C078AC" w:rsidRPr="008066E6">
        <w:rPr>
          <w:rFonts w:ascii="Salesforce Sans" w:hAnsi="Salesforce Sans"/>
          <w:szCs w:val="22"/>
        </w:rPr>
        <w:t xml:space="preserve"> </w:t>
      </w:r>
      <w:r w:rsidR="00C078AC" w:rsidRPr="008066E6">
        <w:rPr>
          <w:rStyle w:val="ClickOrSelect"/>
          <w:rFonts w:ascii="Salesforce Sans" w:hAnsi="Salesforce Sans"/>
          <w:szCs w:val="22"/>
        </w:rPr>
        <w:t>ABC Labs</w:t>
      </w:r>
      <w:r w:rsidR="00C078AC" w:rsidRPr="008066E6">
        <w:rPr>
          <w:rFonts w:ascii="Salesforce Sans" w:hAnsi="Salesforce Sans"/>
          <w:szCs w:val="22"/>
        </w:rPr>
        <w:t>.</w:t>
      </w:r>
    </w:p>
    <w:p w14:paraId="2F8D2404" w14:textId="304C702A"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D</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Verify that the Industry field, the Opportunities related list, and the Cases related list are displayed on the page.</w:t>
      </w:r>
    </w:p>
    <w:p w14:paraId="54AB6E91" w14:textId="09149A67"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E</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Double click on the </w:t>
      </w:r>
      <w:r w:rsidR="00C078AC" w:rsidRPr="008066E6">
        <w:rPr>
          <w:rStyle w:val="ClickOrSelect"/>
          <w:rFonts w:ascii="Salesforce Sans" w:hAnsi="Salesforce Sans"/>
          <w:szCs w:val="22"/>
        </w:rPr>
        <w:t>Support Level</w:t>
      </w:r>
      <w:r w:rsidR="00C078AC" w:rsidRPr="008066E6">
        <w:rPr>
          <w:rFonts w:ascii="Salesforce Sans" w:hAnsi="Salesforce Sans"/>
          <w:szCs w:val="22"/>
        </w:rPr>
        <w:t xml:space="preserve"> field to edit it. Verify that the picklist options are Silver, Gold, and Platinum.</w:t>
      </w:r>
    </w:p>
    <w:p w14:paraId="4FBD8498" w14:textId="09B880AF"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F</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the </w:t>
      </w:r>
      <w:r w:rsidR="00C078AC" w:rsidRPr="008066E6">
        <w:rPr>
          <w:rStyle w:val="ClickOrSelect"/>
          <w:rFonts w:ascii="Salesforce Sans" w:hAnsi="Salesforce Sans"/>
          <w:szCs w:val="22"/>
        </w:rPr>
        <w:t>Accounts</w:t>
      </w:r>
      <w:r w:rsidR="00C078AC" w:rsidRPr="008066E6">
        <w:rPr>
          <w:rFonts w:ascii="Salesforce Sans" w:hAnsi="Salesforce Sans"/>
          <w:szCs w:val="22"/>
        </w:rPr>
        <w:t xml:space="preserve"> tab.</w:t>
      </w:r>
    </w:p>
    <w:p w14:paraId="3494A5D8" w14:textId="2409F9FD"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G</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200F98" w:rsidRPr="008066E6">
        <w:rPr>
          <w:rFonts w:ascii="Salesforce Sans" w:hAnsi="Salesforce Sans"/>
          <w:szCs w:val="22"/>
        </w:rPr>
        <w:t xml:space="preserve">Click </w:t>
      </w:r>
      <w:r w:rsidR="00200F98" w:rsidRPr="008066E6">
        <w:rPr>
          <w:rStyle w:val="ClickOrSelect"/>
          <w:rFonts w:ascii="Salesforce Sans" w:hAnsi="Salesforce Sans"/>
          <w:szCs w:val="22"/>
        </w:rPr>
        <w:t>Recently Viewed</w:t>
      </w:r>
      <w:r w:rsidR="00200F98" w:rsidRPr="008066E6">
        <w:rPr>
          <w:rStyle w:val="ClickOrSelect"/>
          <w:rFonts w:ascii="Salesforce Sans" w:hAnsi="Salesforce Sans"/>
          <w:b w:val="0"/>
          <w:szCs w:val="22"/>
        </w:rPr>
        <w:t xml:space="preserve">, then click </w:t>
      </w:r>
      <w:r w:rsidR="00200F98" w:rsidRPr="008066E6">
        <w:rPr>
          <w:rStyle w:val="ClickOrSelect"/>
          <w:rFonts w:ascii="Salesforce Sans" w:hAnsi="Salesforce Sans"/>
          <w:szCs w:val="22"/>
        </w:rPr>
        <w:t>All</w:t>
      </w:r>
      <w:r w:rsidR="00200F98" w:rsidRPr="008066E6">
        <w:rPr>
          <w:rFonts w:ascii="Salesforce Sans" w:hAnsi="Salesforce Sans"/>
          <w:szCs w:val="22"/>
        </w:rPr>
        <w:t xml:space="preserve"> list view.</w:t>
      </w:r>
    </w:p>
    <w:p w14:paraId="45AB1527" w14:textId="4D9047B0"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H</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Click</w:t>
      </w:r>
      <w:r w:rsidR="00967643" w:rsidRPr="008066E6">
        <w:rPr>
          <w:rFonts w:ascii="Salesforce Sans" w:hAnsi="Salesforce Sans"/>
          <w:szCs w:val="22"/>
        </w:rPr>
        <w:t xml:space="preserve"> record named</w:t>
      </w:r>
      <w:r w:rsidR="00C078AC" w:rsidRPr="008066E6">
        <w:rPr>
          <w:rFonts w:ascii="Salesforce Sans" w:hAnsi="Salesforce Sans"/>
          <w:szCs w:val="22"/>
        </w:rPr>
        <w:t xml:space="preserve"> </w:t>
      </w:r>
      <w:proofErr w:type="spellStart"/>
      <w:r w:rsidR="00C078AC" w:rsidRPr="008066E6">
        <w:rPr>
          <w:rStyle w:val="ClickOrSelect"/>
          <w:rFonts w:ascii="Salesforce Sans" w:hAnsi="Salesforce Sans"/>
          <w:szCs w:val="22"/>
        </w:rPr>
        <w:t>Alveswood</w:t>
      </w:r>
      <w:proofErr w:type="spellEnd"/>
      <w:r w:rsidR="00C078AC" w:rsidRPr="008066E6">
        <w:rPr>
          <w:rStyle w:val="ClickOrSelect"/>
          <w:rFonts w:ascii="Salesforce Sans" w:hAnsi="Salesforce Sans"/>
          <w:szCs w:val="22"/>
        </w:rPr>
        <w:t xml:space="preserve"> Technologies</w:t>
      </w:r>
      <w:r w:rsidR="00C078AC" w:rsidRPr="008066E6">
        <w:rPr>
          <w:rFonts w:ascii="Salesforce Sans" w:hAnsi="Salesforce Sans"/>
          <w:szCs w:val="22"/>
        </w:rPr>
        <w:t>.</w:t>
      </w:r>
    </w:p>
    <w:p w14:paraId="4F575029" w14:textId="29FE7AEB"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I</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Verify that the Industry field, the Opportunities related list, and the Cases related list are not displayed on the page.</w:t>
      </w:r>
    </w:p>
    <w:p w14:paraId="63AB0A50" w14:textId="1EF1ED80"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J</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Double click on the </w:t>
      </w:r>
      <w:r w:rsidR="00C078AC" w:rsidRPr="008066E6">
        <w:rPr>
          <w:rStyle w:val="ClickOrSelect"/>
          <w:rFonts w:ascii="Salesforce Sans" w:hAnsi="Salesforce Sans"/>
          <w:szCs w:val="22"/>
        </w:rPr>
        <w:t>Support Level</w:t>
      </w:r>
      <w:r w:rsidR="00C078AC" w:rsidRPr="008066E6">
        <w:rPr>
          <w:rFonts w:ascii="Salesforce Sans" w:hAnsi="Salesforce Sans"/>
          <w:szCs w:val="22"/>
        </w:rPr>
        <w:t xml:space="preserve"> field to edit it. Verify that the picklist options are Standard Vendor and Premier Vendor.</w:t>
      </w:r>
    </w:p>
    <w:p w14:paraId="33B77B9A" w14:textId="61D6CFE3"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an account record using the Service Vendor record type.</w:t>
      </w:r>
    </w:p>
    <w:p w14:paraId="210D82F0" w14:textId="2FFDF45B"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the </w:t>
      </w:r>
      <w:r w:rsidR="00C078AC" w:rsidRPr="008066E6">
        <w:rPr>
          <w:rStyle w:val="ClickOrSelect"/>
          <w:rFonts w:ascii="Salesforce Sans" w:hAnsi="Salesforce Sans"/>
          <w:szCs w:val="22"/>
        </w:rPr>
        <w:t>Accounts</w:t>
      </w:r>
      <w:r w:rsidR="00C078AC" w:rsidRPr="008066E6">
        <w:rPr>
          <w:rFonts w:ascii="Salesforce Sans" w:hAnsi="Salesforce Sans"/>
          <w:szCs w:val="22"/>
        </w:rPr>
        <w:t xml:space="preserve"> tab.</w:t>
      </w:r>
    </w:p>
    <w:p w14:paraId="1E64E950" w14:textId="27CF18F6"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New</w:t>
      </w:r>
      <w:r w:rsidR="00C078AC" w:rsidRPr="008066E6">
        <w:rPr>
          <w:rFonts w:ascii="Salesforce Sans" w:hAnsi="Salesforce Sans"/>
          <w:szCs w:val="22"/>
        </w:rPr>
        <w:t>.</w:t>
      </w:r>
    </w:p>
    <w:p w14:paraId="2057576A" w14:textId="008A9012"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351DE6" w:rsidRPr="008066E6">
        <w:rPr>
          <w:rFonts w:ascii="Salesforce Sans" w:hAnsi="Salesforce Sans"/>
          <w:szCs w:val="22"/>
        </w:rPr>
        <w:t xml:space="preserve">Select the </w:t>
      </w:r>
      <w:r w:rsidR="00351DE6" w:rsidRPr="008066E6">
        <w:rPr>
          <w:rFonts w:ascii="Salesforce Sans" w:hAnsi="Salesforce Sans"/>
          <w:b/>
          <w:szCs w:val="22"/>
        </w:rPr>
        <w:t>Service Vendor</w:t>
      </w:r>
      <w:r w:rsidR="00351DE6" w:rsidRPr="008066E6">
        <w:rPr>
          <w:rFonts w:ascii="Salesforce Sans" w:hAnsi="Salesforce Sans"/>
          <w:szCs w:val="22"/>
        </w:rPr>
        <w:t xml:space="preserve"> record type, and click </w:t>
      </w:r>
      <w:r w:rsidR="00351DE6" w:rsidRPr="008066E6">
        <w:rPr>
          <w:rFonts w:ascii="Salesforce Sans" w:hAnsi="Salesforce Sans"/>
          <w:b/>
          <w:szCs w:val="22"/>
        </w:rPr>
        <w:t>Next</w:t>
      </w:r>
      <w:r w:rsidR="00351DE6" w:rsidRPr="008066E6">
        <w:rPr>
          <w:rFonts w:ascii="Salesforce Sans" w:hAnsi="Salesforce Sans"/>
          <w:szCs w:val="22"/>
        </w:rPr>
        <w:t>.</w:t>
      </w:r>
    </w:p>
    <w:p w14:paraId="67BFBEFE" w14:textId="77777777" w:rsidR="00821B6B" w:rsidRDefault="00821B6B">
      <w:pPr>
        <w:rPr>
          <w:rFonts w:ascii="Salesforce Sans" w:hAnsi="Salesforce Sans"/>
          <w:sz w:val="22"/>
          <w:szCs w:val="22"/>
        </w:rPr>
      </w:pPr>
      <w:r>
        <w:rPr>
          <w:rFonts w:ascii="Salesforce Sans" w:hAnsi="Salesforce Sans"/>
          <w:szCs w:val="22"/>
        </w:rPr>
        <w:br w:type="page"/>
      </w:r>
    </w:p>
    <w:p w14:paraId="39E97DD7" w14:textId="50805EC0" w:rsidR="00617CD9" w:rsidRPr="008066E6" w:rsidRDefault="00617CD9" w:rsidP="008066E6">
      <w:pPr>
        <w:pStyle w:val="Heading2"/>
        <w:spacing w:before="120"/>
        <w:contextualSpacing w:val="0"/>
        <w:rPr>
          <w:rFonts w:ascii="Salesforce Sans" w:hAnsi="Salesforce Sans"/>
          <w:szCs w:val="22"/>
        </w:rPr>
      </w:pPr>
      <w:r w:rsidRPr="008066E6">
        <w:rPr>
          <w:rFonts w:ascii="Salesforce Sans" w:hAnsi="Salesforce Sans"/>
          <w:szCs w:val="22"/>
        </w:rPr>
        <w:lastRenderedPageBreak/>
        <w:t>D.</w:t>
      </w:r>
      <w:r w:rsidRPr="008066E6">
        <w:rPr>
          <w:rFonts w:ascii="Salesforce Sans" w:hAnsi="Salesforce Sans"/>
          <w:szCs w:val="22"/>
        </w:rPr>
        <w:tab/>
        <w:t>Enter the following information:</w:t>
      </w:r>
    </w:p>
    <w:tbl>
      <w:tblPr>
        <w:tblStyle w:val="TableGrid"/>
        <w:tblW w:w="0" w:type="auto"/>
        <w:tblInd w:w="792" w:type="dxa"/>
        <w:tblLook w:val="04A0" w:firstRow="1" w:lastRow="0" w:firstColumn="1" w:lastColumn="0" w:noHBand="0" w:noVBand="1"/>
      </w:tblPr>
      <w:tblGrid>
        <w:gridCol w:w="1710"/>
        <w:gridCol w:w="3841"/>
      </w:tblGrid>
      <w:tr w:rsidR="00617CD9" w:rsidRPr="00CC7372" w14:paraId="4ABCAB49" w14:textId="77777777" w:rsidTr="008066E6">
        <w:tc>
          <w:tcPr>
            <w:tcW w:w="1710" w:type="dxa"/>
          </w:tcPr>
          <w:p w14:paraId="51BD6AAB" w14:textId="23906710" w:rsidR="00617CD9" w:rsidRPr="008066E6" w:rsidRDefault="00617CD9" w:rsidP="008066E6">
            <w:pPr>
              <w:pStyle w:val="Heading2"/>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Account Name</w:t>
            </w:r>
          </w:p>
        </w:tc>
        <w:tc>
          <w:tcPr>
            <w:tcW w:w="3841" w:type="dxa"/>
          </w:tcPr>
          <w:p w14:paraId="6AB206D3" w14:textId="769FA64E" w:rsidR="00617CD9" w:rsidRPr="008066E6" w:rsidRDefault="00617CD9" w:rsidP="008066E6">
            <w:pPr>
              <w:pStyle w:val="Heading2"/>
              <w:spacing w:before="80" w:after="80"/>
              <w:ind w:left="0" w:firstLine="0"/>
              <w:contextualSpacing w:val="0"/>
              <w:rPr>
                <w:rStyle w:val="EnterOrType"/>
              </w:rPr>
            </w:pPr>
            <w:r w:rsidRPr="008066E6">
              <w:rPr>
                <w:rStyle w:val="EnterOrType"/>
              </w:rPr>
              <w:t>Test Service Vendor Account</w:t>
            </w:r>
          </w:p>
        </w:tc>
      </w:tr>
    </w:tbl>
    <w:p w14:paraId="7D63EF7D" w14:textId="67141B76"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E</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617CD9" w:rsidRPr="008066E6">
        <w:rPr>
          <w:rFonts w:ascii="Salesforce Sans" w:hAnsi="Salesforce Sans"/>
          <w:szCs w:val="22"/>
        </w:rPr>
        <w:t xml:space="preserve">Click </w:t>
      </w:r>
      <w:r w:rsidR="00617CD9" w:rsidRPr="008066E6">
        <w:rPr>
          <w:rFonts w:ascii="Salesforce Sans" w:hAnsi="Salesforce Sans"/>
          <w:b/>
          <w:szCs w:val="22"/>
        </w:rPr>
        <w:t>Save</w:t>
      </w:r>
      <w:r w:rsidR="00617CD9" w:rsidRPr="008066E6">
        <w:rPr>
          <w:rFonts w:ascii="Salesforce Sans" w:hAnsi="Salesforce Sans"/>
          <w:szCs w:val="22"/>
        </w:rPr>
        <w:t>.</w:t>
      </w:r>
    </w:p>
    <w:p w14:paraId="7DE78C5C" w14:textId="77777777" w:rsidR="00C078AC" w:rsidRPr="008066E6" w:rsidRDefault="00C078AC" w:rsidP="008066E6">
      <w:pPr>
        <w:pStyle w:val="Heading2"/>
        <w:spacing w:before="120"/>
        <w:contextualSpacing w:val="0"/>
        <w:rPr>
          <w:rFonts w:ascii="Salesforce Sans" w:hAnsi="Salesforce Sans"/>
          <w:szCs w:val="22"/>
        </w:rPr>
      </w:pPr>
    </w:p>
    <w:p w14:paraId="10801C5A" w14:textId="77777777" w:rsidR="00821B6B" w:rsidRDefault="00821B6B">
      <w:pPr>
        <w:rPr>
          <w:rFonts w:ascii="Salesforce Sans" w:hAnsi="Salesforce Sans"/>
          <w:b/>
          <w:color w:val="000000" w:themeColor="text1"/>
        </w:rPr>
      </w:pPr>
      <w:bookmarkStart w:id="28" w:name="_Toc427165745"/>
      <w:r>
        <w:br w:type="page"/>
      </w:r>
    </w:p>
    <w:p w14:paraId="3700B2AA" w14:textId="01CC2A51" w:rsidR="00C078AC" w:rsidRPr="00EC1234" w:rsidRDefault="00C078AC">
      <w:pPr>
        <w:pStyle w:val="ExerciseTitle"/>
      </w:pPr>
      <w:bookmarkStart w:id="29" w:name="_Toc514686401"/>
      <w:r w:rsidRPr="00EC1234">
        <w:lastRenderedPageBreak/>
        <w:t>4-1: Logging into a Sandbox</w:t>
      </w:r>
      <w:bookmarkEnd w:id="29"/>
    </w:p>
    <w:p w14:paraId="398FC70D" w14:textId="77777777" w:rsidR="00940CCA" w:rsidRPr="008066E6" w:rsidRDefault="00940CCA" w:rsidP="008066E6">
      <w:pPr>
        <w:pStyle w:val="GoalTskTimeInstr"/>
        <w:spacing w:before="120" w:after="120"/>
        <w:rPr>
          <w:rFonts w:ascii="Salesforce Sans" w:hAnsi="Salesforce Sans"/>
        </w:rPr>
      </w:pPr>
    </w:p>
    <w:p w14:paraId="30D2E65F" w14:textId="5881BE91"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w:t>
      </w:r>
      <w:r w:rsidR="00836F23" w:rsidRPr="008066E6">
        <w:rPr>
          <w:rFonts w:ascii="Salesforce Sans" w:hAnsi="Salesforce Sans"/>
          <w:sz w:val="22"/>
          <w:szCs w:val="22"/>
        </w:rPr>
        <w:t>a</w:t>
      </w:r>
      <w:r w:rsidRPr="008066E6">
        <w:rPr>
          <w:rFonts w:ascii="Salesforce Sans" w:hAnsi="Salesforce Sans"/>
          <w:sz w:val="22"/>
          <w:szCs w:val="22"/>
        </w:rPr>
        <w:t>l:</w:t>
      </w:r>
    </w:p>
    <w:p w14:paraId="25DC9059" w14:textId="77777777" w:rsidR="00C078AC" w:rsidRPr="008066E6" w:rsidRDefault="00C078AC" w:rsidP="008066E6">
      <w:pPr>
        <w:pStyle w:val="GoalTskTimeInstr"/>
        <w:spacing w:before="120" w:after="120"/>
        <w:rPr>
          <w:rFonts w:ascii="Salesforce Sans" w:hAnsi="Salesforce Sans"/>
          <w:b w:val="0"/>
          <w:sz w:val="22"/>
          <w:szCs w:val="22"/>
        </w:rPr>
      </w:pPr>
      <w:r w:rsidRPr="008066E6">
        <w:rPr>
          <w:rFonts w:ascii="Salesforce Sans" w:hAnsi="Salesforce Sans"/>
          <w:b w:val="0"/>
          <w:sz w:val="22"/>
          <w:szCs w:val="22"/>
        </w:rPr>
        <w:t>Explore your sandbox.</w:t>
      </w:r>
    </w:p>
    <w:p w14:paraId="199A64E6" w14:textId="77777777" w:rsidR="00C078AC" w:rsidRPr="008066E6" w:rsidRDefault="00C078AC" w:rsidP="008066E6">
      <w:pPr>
        <w:spacing w:before="120" w:after="120"/>
        <w:rPr>
          <w:rFonts w:ascii="Salesforce Sans" w:hAnsi="Salesforce Sans"/>
          <w:sz w:val="22"/>
          <w:szCs w:val="22"/>
        </w:rPr>
      </w:pPr>
    </w:p>
    <w:p w14:paraId="531D98BB"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31791B38" w14:textId="59910F2B"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Log in in to your sandbox.</w:t>
      </w:r>
    </w:p>
    <w:p w14:paraId="0E1612A8" w14:textId="6A2B89FC"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Review the data.</w:t>
      </w:r>
    </w:p>
    <w:p w14:paraId="7FD66C4D" w14:textId="63877AC7"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Review user records.</w:t>
      </w:r>
    </w:p>
    <w:p w14:paraId="6005CBCB" w14:textId="53AFC3EC"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4</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Log out of your sandbox.</w:t>
      </w:r>
    </w:p>
    <w:p w14:paraId="59681478" w14:textId="77777777" w:rsidR="00C078AC" w:rsidRPr="008066E6" w:rsidRDefault="00C078AC" w:rsidP="008066E6">
      <w:pPr>
        <w:pStyle w:val="Heading1"/>
        <w:spacing w:before="120"/>
        <w:contextualSpacing w:val="0"/>
        <w:rPr>
          <w:rFonts w:ascii="Salesforce Sans" w:hAnsi="Salesforce Sans"/>
          <w:szCs w:val="22"/>
        </w:rPr>
      </w:pPr>
    </w:p>
    <w:p w14:paraId="08E624C0"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001C9579"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10 minutes </w:t>
      </w:r>
    </w:p>
    <w:p w14:paraId="639EED84" w14:textId="77777777" w:rsidR="00C078AC" w:rsidRPr="008066E6" w:rsidRDefault="00C078AC" w:rsidP="008066E6">
      <w:pPr>
        <w:pStyle w:val="SingleLine"/>
        <w:spacing w:before="120" w:after="120"/>
        <w:rPr>
          <w:rFonts w:ascii="Salesforce Sans" w:hAnsi="Salesforce Sans"/>
          <w:sz w:val="22"/>
          <w:szCs w:val="22"/>
        </w:rPr>
      </w:pPr>
    </w:p>
    <w:p w14:paraId="630AC163"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2EA9D26D" w14:textId="3141F180"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Log in in to your sandbox.</w:t>
      </w:r>
    </w:p>
    <w:p w14:paraId="43FA62CF" w14:textId="44045F1C"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Open a browser tab and browse to </w:t>
      </w:r>
      <w:r w:rsidR="00C078AC" w:rsidRPr="00EC1234">
        <w:rPr>
          <w:rStyle w:val="EnterOrType"/>
        </w:rPr>
        <w:t>https://test.salesforce.com</w:t>
      </w:r>
      <w:r w:rsidR="00C078AC" w:rsidRPr="008066E6">
        <w:rPr>
          <w:rFonts w:ascii="Salesforce Sans" w:hAnsi="Salesforce Sans"/>
          <w:szCs w:val="22"/>
        </w:rPr>
        <w:t>. This will open a page that allows you to log in to your sandbox.</w:t>
      </w:r>
    </w:p>
    <w:p w14:paraId="77AD766A" w14:textId="096E7276"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When you created your sandbox, you were asked to enter a name of </w:t>
      </w:r>
      <w:r w:rsidR="006A6858" w:rsidRPr="008066E6">
        <w:rPr>
          <w:rStyle w:val="EnterOrType"/>
        </w:rPr>
        <w:t>d</w:t>
      </w:r>
      <w:r w:rsidR="006A6858" w:rsidRPr="00EC1234">
        <w:rPr>
          <w:rStyle w:val="EnterOrType"/>
        </w:rPr>
        <w:t>ev</w:t>
      </w:r>
      <w:r w:rsidR="00C078AC" w:rsidRPr="008066E6">
        <w:rPr>
          <w:rFonts w:ascii="Salesforce Sans" w:hAnsi="Salesforce Sans"/>
          <w:szCs w:val="22"/>
        </w:rPr>
        <w:t>. Your username for the sandbox should be the same as your regular username, followed by a period and the sandbox name. Note: the sandbox name is not case sensitive.</w:t>
      </w:r>
    </w:p>
    <w:p w14:paraId="79F585D0" w14:textId="70577843" w:rsidR="00C078AC" w:rsidRPr="008066E6" w:rsidRDefault="00C078AC" w:rsidP="008066E6">
      <w:pPr>
        <w:pStyle w:val="Heading2"/>
        <w:spacing w:before="120"/>
        <w:contextualSpacing w:val="0"/>
        <w:rPr>
          <w:rFonts w:ascii="Salesforce Sans" w:hAnsi="Salesforce Sans"/>
          <w:szCs w:val="22"/>
        </w:rPr>
      </w:pPr>
      <w:r w:rsidRPr="008066E6">
        <w:rPr>
          <w:rFonts w:ascii="Salesforce Sans" w:hAnsi="Salesforce Sans"/>
          <w:szCs w:val="22"/>
        </w:rPr>
        <w:tab/>
      </w:r>
      <w:r w:rsidR="005A0DF9" w:rsidRPr="008066E6">
        <w:rPr>
          <w:rFonts w:ascii="Salesforce Sans" w:hAnsi="Salesforce Sans"/>
          <w:szCs w:val="22"/>
        </w:rPr>
        <w:t>For example, i</w:t>
      </w:r>
      <w:r w:rsidRPr="008066E6">
        <w:rPr>
          <w:rFonts w:ascii="Salesforce Sans" w:hAnsi="Salesforce Sans"/>
          <w:szCs w:val="22"/>
        </w:rPr>
        <w:t>f your username is:</w:t>
      </w:r>
      <w:r w:rsidR="005A0DF9" w:rsidRPr="008066E6">
        <w:rPr>
          <w:rFonts w:ascii="Salesforce Sans" w:hAnsi="Salesforce Sans"/>
          <w:szCs w:val="22"/>
        </w:rPr>
        <w:t xml:space="preserve"> </w:t>
      </w:r>
      <w:r w:rsidR="005A0DF9" w:rsidRPr="00EC1234">
        <w:rPr>
          <w:rStyle w:val="EnterOrType"/>
        </w:rPr>
        <w:t>yourname@trg.org</w:t>
      </w:r>
    </w:p>
    <w:p w14:paraId="3D41EE36" w14:textId="21B5AEC2" w:rsidR="00C078AC" w:rsidRPr="008066E6" w:rsidRDefault="00C078AC" w:rsidP="008066E6">
      <w:pPr>
        <w:pStyle w:val="Heading2"/>
        <w:spacing w:before="120"/>
        <w:contextualSpacing w:val="0"/>
        <w:rPr>
          <w:rStyle w:val="EnterOrType"/>
        </w:rPr>
      </w:pPr>
      <w:r w:rsidRPr="008066E6">
        <w:rPr>
          <w:rFonts w:ascii="Salesforce Sans" w:hAnsi="Salesforce Sans"/>
          <w:szCs w:val="22"/>
        </w:rPr>
        <w:tab/>
        <w:t>then your sandbox username will be:</w:t>
      </w:r>
      <w:r w:rsidR="005A0DF9" w:rsidRPr="008066E6">
        <w:rPr>
          <w:rFonts w:ascii="Salesforce Sans" w:hAnsi="Salesforce Sans"/>
          <w:szCs w:val="22"/>
        </w:rPr>
        <w:t xml:space="preserve"> </w:t>
      </w:r>
      <w:proofErr w:type="spellStart"/>
      <w:r w:rsidR="005A0DF9" w:rsidRPr="00EC1234">
        <w:rPr>
          <w:rStyle w:val="EnterOrType"/>
        </w:rPr>
        <w:t>yourname@trg.org</w:t>
      </w:r>
      <w:r w:rsidR="005A0DF9" w:rsidRPr="008066E6">
        <w:rPr>
          <w:rStyle w:val="EnterOrType"/>
          <w:b/>
          <w:color w:val="C00000"/>
        </w:rPr>
        <w:t>.dev</w:t>
      </w:r>
      <w:proofErr w:type="spellEnd"/>
    </w:p>
    <w:p w14:paraId="255C6B6E" w14:textId="47341BD7"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420D86" w:rsidRPr="008066E6">
        <w:rPr>
          <w:rFonts w:ascii="Salesforce Sans" w:hAnsi="Salesforce Sans"/>
          <w:szCs w:val="22"/>
        </w:rPr>
        <w:t xml:space="preserve">Type in the same </w:t>
      </w:r>
      <w:r w:rsidR="00C078AC" w:rsidRPr="008066E6">
        <w:rPr>
          <w:rFonts w:ascii="Salesforce Sans" w:hAnsi="Salesforce Sans"/>
          <w:szCs w:val="22"/>
        </w:rPr>
        <w:t xml:space="preserve">password </w:t>
      </w:r>
      <w:r w:rsidR="00420D86" w:rsidRPr="008066E6">
        <w:rPr>
          <w:rFonts w:ascii="Salesforce Sans" w:hAnsi="Salesforce Sans"/>
          <w:szCs w:val="22"/>
        </w:rPr>
        <w:t xml:space="preserve">you used for </w:t>
      </w:r>
      <w:r w:rsidR="00C078AC" w:rsidRPr="008066E6">
        <w:rPr>
          <w:rFonts w:ascii="Salesforce Sans" w:hAnsi="Salesforce Sans"/>
          <w:szCs w:val="22"/>
        </w:rPr>
        <w:t>your</w:t>
      </w:r>
      <w:r w:rsidR="00420D86" w:rsidRPr="008066E6">
        <w:rPr>
          <w:rFonts w:ascii="Salesforce Sans" w:hAnsi="Salesforce Sans"/>
          <w:szCs w:val="22"/>
        </w:rPr>
        <w:t xml:space="preserve"> production</w:t>
      </w:r>
      <w:r w:rsidR="00C078AC" w:rsidRPr="008066E6">
        <w:rPr>
          <w:rFonts w:ascii="Salesforce Sans" w:hAnsi="Salesforce Sans"/>
          <w:szCs w:val="22"/>
        </w:rPr>
        <w:t xml:space="preserve"> training org. </w:t>
      </w:r>
    </w:p>
    <w:p w14:paraId="65921E52" w14:textId="51FE1354"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D</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 xml:space="preserve">Log in to </w:t>
      </w:r>
      <w:r w:rsidR="00C15CB7" w:rsidRPr="008066E6">
        <w:rPr>
          <w:rStyle w:val="ClickOrSelect"/>
          <w:rFonts w:ascii="Salesforce Sans" w:hAnsi="Salesforce Sans"/>
          <w:szCs w:val="22"/>
        </w:rPr>
        <w:t>Sandbox</w:t>
      </w:r>
      <w:r w:rsidR="00C078AC" w:rsidRPr="008066E6">
        <w:rPr>
          <w:rFonts w:ascii="Salesforce Sans" w:hAnsi="Salesforce Sans"/>
          <w:szCs w:val="22"/>
        </w:rPr>
        <w:t>.</w:t>
      </w:r>
    </w:p>
    <w:p w14:paraId="31A214F2" w14:textId="3AFEF0C8"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E</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201E82">
        <w:rPr>
          <w:rFonts w:ascii="Salesforce Sans" w:hAnsi="Salesforce Sans"/>
          <w:szCs w:val="22"/>
        </w:rPr>
        <w:t>Y</w:t>
      </w:r>
      <w:r w:rsidR="00D557A1">
        <w:rPr>
          <w:rFonts w:ascii="Salesforce Sans" w:hAnsi="Salesforce Sans"/>
          <w:szCs w:val="22"/>
        </w:rPr>
        <w:t>ou should notice a banner at the top of the page</w:t>
      </w:r>
      <w:r w:rsidR="00201E82">
        <w:rPr>
          <w:rFonts w:ascii="Salesforce Sans" w:hAnsi="Salesforce Sans"/>
          <w:szCs w:val="22"/>
        </w:rPr>
        <w:t xml:space="preserve"> that reads,</w:t>
      </w:r>
      <w:r w:rsidR="00C078AC" w:rsidRPr="008066E6">
        <w:rPr>
          <w:rFonts w:ascii="Salesforce Sans" w:hAnsi="Salesforce Sans"/>
          <w:szCs w:val="22"/>
        </w:rPr>
        <w:t xml:space="preserve"> </w:t>
      </w:r>
      <w:r w:rsidR="00201E82">
        <w:rPr>
          <w:rFonts w:ascii="Salesforce Sans" w:hAnsi="Salesforce Sans"/>
          <w:szCs w:val="22"/>
        </w:rPr>
        <w:t>“</w:t>
      </w:r>
      <w:r w:rsidR="00C078AC" w:rsidRPr="008066E6">
        <w:rPr>
          <w:rFonts w:ascii="Salesforce Sans" w:hAnsi="Salesforce Sans"/>
          <w:szCs w:val="22"/>
        </w:rPr>
        <w:t xml:space="preserve">Sandbox: </w:t>
      </w:r>
      <w:r w:rsidR="006A6858">
        <w:rPr>
          <w:rFonts w:ascii="Salesforce Sans" w:hAnsi="Salesforce Sans"/>
          <w:szCs w:val="22"/>
        </w:rPr>
        <w:t>d</w:t>
      </w:r>
      <w:r w:rsidR="006A6858" w:rsidRPr="008066E6">
        <w:rPr>
          <w:rFonts w:ascii="Salesforce Sans" w:hAnsi="Salesforce Sans"/>
          <w:szCs w:val="22"/>
        </w:rPr>
        <w:t>ev</w:t>
      </w:r>
      <w:r w:rsidR="00201E82">
        <w:rPr>
          <w:rFonts w:ascii="Salesforce Sans" w:hAnsi="Salesforce Sans"/>
          <w:szCs w:val="22"/>
        </w:rPr>
        <w:t>”</w:t>
      </w:r>
      <w:r w:rsidR="00C078AC" w:rsidRPr="008066E6">
        <w:rPr>
          <w:rFonts w:ascii="Salesforce Sans" w:hAnsi="Salesforce Sans"/>
          <w:szCs w:val="22"/>
        </w:rPr>
        <w:t>.</w:t>
      </w:r>
    </w:p>
    <w:p w14:paraId="320A43A2" w14:textId="626F578E"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Review the data. </w:t>
      </w:r>
    </w:p>
    <w:p w14:paraId="4ED16EC6" w14:textId="23B47A01"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B5295B" w:rsidRPr="008066E6">
        <w:rPr>
          <w:rFonts w:ascii="Salesforce Sans" w:hAnsi="Salesforce Sans"/>
          <w:szCs w:val="22"/>
        </w:rPr>
        <w:t xml:space="preserve">Click </w:t>
      </w:r>
      <w:r w:rsidR="00B5295B" w:rsidRPr="008066E6">
        <w:rPr>
          <w:rFonts w:ascii="Salesforce Sans" w:hAnsi="Salesforce Sans"/>
          <w:b/>
          <w:szCs w:val="22"/>
        </w:rPr>
        <w:t>App Launcher</w:t>
      </w:r>
      <w:r w:rsidR="00B5295B" w:rsidRPr="008066E6">
        <w:rPr>
          <w:rFonts w:ascii="Salesforce Sans" w:hAnsi="Salesforce Sans"/>
          <w:szCs w:val="22"/>
        </w:rPr>
        <w:t xml:space="preserve">, then select </w:t>
      </w:r>
      <w:r w:rsidR="00B5295B" w:rsidRPr="008066E6">
        <w:rPr>
          <w:rFonts w:ascii="Salesforce Sans" w:hAnsi="Salesforce Sans"/>
          <w:b/>
          <w:szCs w:val="22"/>
        </w:rPr>
        <w:t xml:space="preserve">Certification </w:t>
      </w:r>
      <w:r w:rsidR="00B5295B" w:rsidRPr="008066E6">
        <w:rPr>
          <w:rFonts w:ascii="Salesforce Sans" w:hAnsi="Salesforce Sans"/>
          <w:szCs w:val="22"/>
        </w:rPr>
        <w:t>app.</w:t>
      </w:r>
    </w:p>
    <w:p w14:paraId="5393825D" w14:textId="27D2FABD"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BD66C4" w:rsidRPr="008066E6">
        <w:rPr>
          <w:rFonts w:ascii="Salesforce Sans" w:hAnsi="Salesforce Sans"/>
          <w:szCs w:val="22"/>
        </w:rPr>
        <w:t xml:space="preserve">Click the </w:t>
      </w:r>
      <w:r w:rsidR="00BD66C4" w:rsidRPr="008066E6">
        <w:rPr>
          <w:rStyle w:val="ClickOrSelect"/>
          <w:rFonts w:ascii="Salesforce Sans" w:hAnsi="Salesforce Sans"/>
          <w:szCs w:val="22"/>
        </w:rPr>
        <w:t>Courses</w:t>
      </w:r>
      <w:r w:rsidR="00BD66C4" w:rsidRPr="008066E6">
        <w:rPr>
          <w:rFonts w:ascii="Salesforce Sans" w:hAnsi="Salesforce Sans"/>
          <w:szCs w:val="22"/>
        </w:rPr>
        <w:t xml:space="preserve"> tab.</w:t>
      </w:r>
    </w:p>
    <w:p w14:paraId="5CFCFADB" w14:textId="5CBD38A4"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Notice that all the course data available in your training org is also in this sandbox instance.</w:t>
      </w:r>
    </w:p>
    <w:p w14:paraId="7DF441D9" w14:textId="77777777" w:rsidR="00086079" w:rsidRDefault="00086079">
      <w:pPr>
        <w:rPr>
          <w:rFonts w:ascii="Salesforce Sans" w:hAnsi="Salesforce Sans"/>
          <w:bCs/>
          <w:sz w:val="22"/>
          <w:szCs w:val="22"/>
        </w:rPr>
      </w:pPr>
      <w:r>
        <w:rPr>
          <w:rFonts w:ascii="Salesforce Sans" w:hAnsi="Salesforce Sans"/>
          <w:szCs w:val="22"/>
        </w:rPr>
        <w:br w:type="page"/>
      </w:r>
    </w:p>
    <w:p w14:paraId="703091ED" w14:textId="52B17C24"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lastRenderedPageBreak/>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Review user records. </w:t>
      </w:r>
    </w:p>
    <w:p w14:paraId="6B743A34" w14:textId="77777777" w:rsidR="0096668A" w:rsidRPr="008066E6" w:rsidRDefault="00C40232"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96668A" w:rsidRPr="008066E6">
        <w:rPr>
          <w:rFonts w:ascii="Salesforce Sans" w:hAnsi="Salesforce Sans"/>
          <w:color w:val="000000" w:themeColor="text1"/>
          <w:szCs w:val="22"/>
        </w:rPr>
        <w:t xml:space="preserve">Click </w:t>
      </w:r>
      <w:r w:rsidR="0096668A" w:rsidRPr="008066E6">
        <w:rPr>
          <w:rFonts w:ascii="Salesforce Sans" w:hAnsi="Salesforce Sans"/>
          <w:szCs w:val="22"/>
        </w:rPr>
        <w:fldChar w:fldCharType="begin"/>
      </w:r>
      <w:r w:rsidR="0096668A" w:rsidRPr="008066E6">
        <w:rPr>
          <w:rFonts w:ascii="Salesforce Sans" w:hAnsi="Salesforce Sans"/>
          <w:szCs w:val="22"/>
        </w:rPr>
        <w:instrText xml:space="preserve"> INCLUDEPICTURE "https://resources.help.salesforce.com/images/02e863126fef084a82dc1f96dea047ff.png" \* MERGEFORMATINET </w:instrText>
      </w:r>
      <w:r w:rsidR="0096668A" w:rsidRPr="008066E6">
        <w:rPr>
          <w:rFonts w:ascii="Salesforce Sans" w:hAnsi="Salesforce Sans"/>
          <w:szCs w:val="22"/>
        </w:rPr>
        <w:fldChar w:fldCharType="separate"/>
      </w:r>
      <w:r w:rsidR="0096668A" w:rsidRPr="008066E6">
        <w:rPr>
          <w:rFonts w:ascii="Salesforce Sans" w:hAnsi="Salesforce Sans"/>
          <w:noProof/>
          <w:szCs w:val="22"/>
        </w:rPr>
        <w:drawing>
          <wp:inline distT="0" distB="0" distL="0" distR="0" wp14:anchorId="64E9DCA4" wp14:editId="7AC2743D">
            <wp:extent cx="130775" cy="144869"/>
            <wp:effectExtent l="0" t="0" r="0" b="0"/>
            <wp:docPr id="17" name="Picture 17"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0096668A" w:rsidRPr="008066E6">
        <w:rPr>
          <w:rFonts w:ascii="Salesforce Sans" w:hAnsi="Salesforce Sans"/>
          <w:szCs w:val="22"/>
        </w:rPr>
        <w:fldChar w:fldCharType="end"/>
      </w:r>
      <w:r w:rsidR="0096668A" w:rsidRPr="008066E6">
        <w:rPr>
          <w:rFonts w:ascii="Salesforce Sans" w:hAnsi="Salesforce Sans"/>
          <w:szCs w:val="22"/>
        </w:rPr>
        <w:t xml:space="preserve"> | </w:t>
      </w:r>
      <w:r w:rsidR="0096668A" w:rsidRPr="00EC1234">
        <w:rPr>
          <w:rStyle w:val="ClickPaths"/>
          <w:color w:val="000000" w:themeColor="text1"/>
          <w:szCs w:val="22"/>
        </w:rPr>
        <w:t>Setup.</w:t>
      </w:r>
    </w:p>
    <w:p w14:paraId="4CF2A600" w14:textId="4996B88B"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Type </w:t>
      </w:r>
      <w:r w:rsidR="00C078AC" w:rsidRPr="00EC1234">
        <w:rPr>
          <w:rStyle w:val="EnterOrType"/>
        </w:rPr>
        <w:t>users</w:t>
      </w:r>
      <w:r w:rsidR="00C078AC" w:rsidRPr="008066E6">
        <w:rPr>
          <w:rFonts w:ascii="Salesforce Sans" w:hAnsi="Salesforce Sans"/>
          <w:szCs w:val="22"/>
        </w:rPr>
        <w:t xml:space="preserve"> in the Quick Find textbox. </w:t>
      </w:r>
    </w:p>
    <w:p w14:paraId="13D73627" w14:textId="2F5279BE"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Users</w:t>
      </w:r>
      <w:r w:rsidR="00C078AC" w:rsidRPr="008066E6">
        <w:rPr>
          <w:rFonts w:ascii="Salesforce Sans" w:hAnsi="Salesforce Sans"/>
          <w:szCs w:val="22"/>
        </w:rPr>
        <w:t xml:space="preserve"> under Users.</w:t>
      </w:r>
    </w:p>
    <w:p w14:paraId="42453C14" w14:textId="6C4AD660"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D</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Edit</w:t>
      </w:r>
      <w:r w:rsidR="00C078AC" w:rsidRPr="008066E6">
        <w:rPr>
          <w:rFonts w:ascii="Salesforce Sans" w:hAnsi="Salesforce Sans"/>
          <w:szCs w:val="22"/>
        </w:rPr>
        <w:t xml:space="preserve"> for the first user listed.</w:t>
      </w:r>
    </w:p>
    <w:p w14:paraId="2424A409" w14:textId="178481F9" w:rsidR="00F1562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E</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Notice that the email address has been</w:t>
      </w:r>
      <w:r w:rsidR="00884CE9" w:rsidRPr="008066E6">
        <w:rPr>
          <w:rFonts w:ascii="Salesforce Sans" w:hAnsi="Salesforce Sans"/>
          <w:szCs w:val="22"/>
        </w:rPr>
        <w:t xml:space="preserve"> modified</w:t>
      </w:r>
      <w:r w:rsidR="00E4278E" w:rsidRPr="008066E6">
        <w:rPr>
          <w:rFonts w:ascii="Salesforce Sans" w:hAnsi="Salesforce Sans"/>
          <w:szCs w:val="22"/>
        </w:rPr>
        <w:t>, t</w:t>
      </w:r>
      <w:r w:rsidR="00884CE9" w:rsidRPr="008066E6">
        <w:rPr>
          <w:rFonts w:ascii="Salesforce Sans" w:hAnsi="Salesforce Sans"/>
          <w:szCs w:val="22"/>
        </w:rPr>
        <w:t xml:space="preserve">he original </w:t>
      </w:r>
      <w:r w:rsidR="00884CE9" w:rsidRPr="008066E6">
        <w:rPr>
          <w:rStyle w:val="EnterOrType"/>
        </w:rPr>
        <w:t>@</w:t>
      </w:r>
      <w:r w:rsidR="00884CE9" w:rsidRPr="008066E6">
        <w:rPr>
          <w:rFonts w:ascii="Salesforce Sans" w:hAnsi="Salesforce Sans"/>
          <w:szCs w:val="22"/>
        </w:rPr>
        <w:t xml:space="preserve"> is replaced by </w:t>
      </w:r>
      <w:r w:rsidR="00884CE9" w:rsidRPr="008066E6">
        <w:rPr>
          <w:rStyle w:val="EnterOrType"/>
        </w:rPr>
        <w:t>=</w:t>
      </w:r>
      <w:r w:rsidR="00884CE9" w:rsidRPr="008066E6">
        <w:rPr>
          <w:rFonts w:ascii="Salesforce Sans" w:hAnsi="Salesforce Sans"/>
          <w:szCs w:val="22"/>
        </w:rPr>
        <w:t xml:space="preserve"> and the email address </w:t>
      </w:r>
      <w:r w:rsidR="004E16F6" w:rsidRPr="008066E6">
        <w:rPr>
          <w:rFonts w:ascii="Salesforce Sans" w:hAnsi="Salesforce Sans"/>
          <w:szCs w:val="22"/>
        </w:rPr>
        <w:t xml:space="preserve">is </w:t>
      </w:r>
      <w:r w:rsidR="00884CE9" w:rsidRPr="008066E6">
        <w:rPr>
          <w:rFonts w:ascii="Salesforce Sans" w:hAnsi="Salesforce Sans"/>
          <w:szCs w:val="22"/>
        </w:rPr>
        <w:t xml:space="preserve">appended </w:t>
      </w:r>
      <w:r w:rsidR="004E16F6" w:rsidRPr="008066E6">
        <w:rPr>
          <w:rFonts w:ascii="Salesforce Sans" w:hAnsi="Salesforce Sans"/>
          <w:szCs w:val="22"/>
        </w:rPr>
        <w:t xml:space="preserve">with </w:t>
      </w:r>
      <w:r w:rsidR="004E16F6" w:rsidRPr="008066E6">
        <w:rPr>
          <w:rStyle w:val="EnterOrType"/>
        </w:rPr>
        <w:t>@example.com</w:t>
      </w:r>
      <w:r w:rsidR="00E4278E" w:rsidRPr="008066E6">
        <w:rPr>
          <w:rFonts w:ascii="Salesforce Sans" w:hAnsi="Salesforce Sans"/>
          <w:szCs w:val="22"/>
        </w:rPr>
        <w:t>, so that production users don’t receive automatically generated email messages from the sandbox.</w:t>
      </w:r>
    </w:p>
    <w:p w14:paraId="4CA937C5" w14:textId="151B3EAC" w:rsidR="002801C5" w:rsidRPr="008066E6" w:rsidRDefault="00F1562C" w:rsidP="008066E6">
      <w:pPr>
        <w:pStyle w:val="Heading2"/>
        <w:spacing w:before="120"/>
        <w:contextualSpacing w:val="0"/>
        <w:rPr>
          <w:rFonts w:ascii="Salesforce Sans" w:hAnsi="Salesforce Sans"/>
          <w:szCs w:val="22"/>
        </w:rPr>
      </w:pPr>
      <w:r w:rsidRPr="008066E6">
        <w:rPr>
          <w:rFonts w:ascii="Salesforce Sans" w:hAnsi="Salesforce Sans"/>
          <w:szCs w:val="22"/>
        </w:rPr>
        <w:tab/>
      </w:r>
      <w:r w:rsidR="002801C5" w:rsidRPr="008066E6">
        <w:rPr>
          <w:rFonts w:ascii="Salesforce Sans" w:hAnsi="Salesforce Sans"/>
          <w:szCs w:val="22"/>
        </w:rPr>
        <w:t>Note: Sandboxes change Salesforce user email addresses, but don’t change other email addresses in Salesforce, such as email addresses in contact records. To avoid sending unsolicited email from your sandboxes, manually invalidate or delete all email addresses in your sandboxes that don’t belong to users of the sandbox.</w:t>
      </w:r>
    </w:p>
    <w:p w14:paraId="30A5D187" w14:textId="7F4B65F3"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4</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Log out of your sandbox. </w:t>
      </w:r>
    </w:p>
    <w:p w14:paraId="646405C7" w14:textId="7A545B75"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In the Salesforce UI in the top right-hand corner, select </w:t>
      </w:r>
      <w:r w:rsidR="00057B73" w:rsidRPr="008066E6">
        <w:rPr>
          <w:rStyle w:val="ClickOrSelect"/>
          <w:rFonts w:ascii="Salesforce Sans" w:hAnsi="Salesforce Sans"/>
          <w:szCs w:val="22"/>
        </w:rPr>
        <w:t>Your Profi</w:t>
      </w:r>
      <w:r w:rsidR="00A666F8" w:rsidRPr="008066E6">
        <w:rPr>
          <w:rStyle w:val="ClickOrSelect"/>
          <w:rFonts w:ascii="Salesforce Sans" w:hAnsi="Salesforce Sans"/>
          <w:szCs w:val="22"/>
        </w:rPr>
        <w:t>l</w:t>
      </w:r>
      <w:r w:rsidR="00057B73" w:rsidRPr="008066E6">
        <w:rPr>
          <w:rStyle w:val="ClickOrSelect"/>
          <w:rFonts w:ascii="Salesforce Sans" w:hAnsi="Salesforce Sans"/>
          <w:szCs w:val="22"/>
        </w:rPr>
        <w:t>e</w:t>
      </w:r>
      <w:r w:rsidR="00C078AC" w:rsidRPr="008066E6">
        <w:rPr>
          <w:rStyle w:val="ClickOrSelect"/>
          <w:rFonts w:ascii="Salesforce Sans" w:hAnsi="Salesforce Sans"/>
          <w:szCs w:val="22"/>
        </w:rPr>
        <w:t xml:space="preserve"> | Log</w:t>
      </w:r>
      <w:r w:rsidR="00057B73" w:rsidRPr="008066E6">
        <w:rPr>
          <w:rStyle w:val="ClickOrSelect"/>
          <w:rFonts w:ascii="Salesforce Sans" w:hAnsi="Salesforce Sans"/>
          <w:szCs w:val="22"/>
        </w:rPr>
        <w:t xml:space="preserve"> O</w:t>
      </w:r>
      <w:r w:rsidR="00C078AC" w:rsidRPr="008066E6">
        <w:rPr>
          <w:rStyle w:val="ClickOrSelect"/>
          <w:rFonts w:ascii="Salesforce Sans" w:hAnsi="Salesforce Sans"/>
          <w:szCs w:val="22"/>
        </w:rPr>
        <w:t>ut</w:t>
      </w:r>
      <w:r w:rsidR="00C078AC" w:rsidRPr="008066E6">
        <w:rPr>
          <w:rFonts w:ascii="Salesforce Sans" w:hAnsi="Salesforce Sans"/>
          <w:szCs w:val="22"/>
        </w:rPr>
        <w:t>.</w:t>
      </w:r>
    </w:p>
    <w:p w14:paraId="6C3E860C" w14:textId="088E441C"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Close the browser tab.</w:t>
      </w:r>
      <w:r w:rsidR="00E21EF1" w:rsidRPr="008066E6">
        <w:rPr>
          <w:rFonts w:ascii="Salesforce Sans" w:hAnsi="Salesforce Sans"/>
          <w:szCs w:val="22"/>
        </w:rPr>
        <w:t xml:space="preserve"> Note that, unless otherwise stated, all other exercises should be completed in your </w:t>
      </w:r>
      <w:r w:rsidR="00E21EF1" w:rsidRPr="008066E6">
        <w:rPr>
          <w:rFonts w:ascii="Salesforce Sans" w:hAnsi="Salesforce Sans"/>
          <w:b/>
          <w:szCs w:val="22"/>
        </w:rPr>
        <w:t>production</w:t>
      </w:r>
      <w:r w:rsidR="00E21EF1" w:rsidRPr="008066E6">
        <w:rPr>
          <w:rFonts w:ascii="Salesforce Sans" w:hAnsi="Salesforce Sans"/>
          <w:szCs w:val="22"/>
        </w:rPr>
        <w:t xml:space="preserve"> org.</w:t>
      </w:r>
    </w:p>
    <w:p w14:paraId="35A963A2" w14:textId="77777777" w:rsidR="00E21EF1" w:rsidRPr="008066E6" w:rsidRDefault="00E21EF1" w:rsidP="008066E6">
      <w:pPr>
        <w:pStyle w:val="Heading2"/>
        <w:spacing w:before="120"/>
        <w:contextualSpacing w:val="0"/>
        <w:rPr>
          <w:rFonts w:ascii="Salesforce Sans" w:hAnsi="Salesforce Sans"/>
          <w:szCs w:val="22"/>
        </w:rPr>
      </w:pPr>
    </w:p>
    <w:p w14:paraId="12C663F2" w14:textId="77777777" w:rsidR="00086079" w:rsidRDefault="00086079">
      <w:pPr>
        <w:rPr>
          <w:rFonts w:ascii="Salesforce Sans" w:hAnsi="Salesforce Sans"/>
          <w:b/>
          <w:color w:val="000000" w:themeColor="text1"/>
        </w:rPr>
      </w:pPr>
      <w:r>
        <w:br w:type="page"/>
      </w:r>
    </w:p>
    <w:p w14:paraId="3E601FA2" w14:textId="2895B826" w:rsidR="00C078AC" w:rsidRPr="00EC1234" w:rsidRDefault="00C078AC">
      <w:pPr>
        <w:pStyle w:val="ExerciseTitle"/>
      </w:pPr>
      <w:bookmarkStart w:id="30" w:name="_Toc514686402"/>
      <w:r w:rsidRPr="00EC1234">
        <w:lastRenderedPageBreak/>
        <w:t>4-2: See Apex in Action</w:t>
      </w:r>
      <w:bookmarkEnd w:id="28"/>
      <w:bookmarkEnd w:id="30"/>
      <w:r w:rsidR="00661475" w:rsidRPr="00EC1234">
        <w:br/>
      </w:r>
    </w:p>
    <w:p w14:paraId="08AA6545"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0BFBAC43" w14:textId="77777777" w:rsidR="00C078AC" w:rsidRPr="008066E6" w:rsidRDefault="00C078AC" w:rsidP="008066E6">
      <w:pPr>
        <w:pStyle w:val="GoalTskTimeInstr"/>
        <w:spacing w:before="120" w:after="120"/>
        <w:rPr>
          <w:rFonts w:ascii="Salesforce Sans" w:hAnsi="Salesforce Sans"/>
          <w:b w:val="0"/>
          <w:sz w:val="22"/>
          <w:szCs w:val="22"/>
        </w:rPr>
      </w:pPr>
      <w:r w:rsidRPr="008066E6">
        <w:rPr>
          <w:rFonts w:ascii="Salesforce Sans" w:hAnsi="Salesforce Sans"/>
          <w:b w:val="0"/>
          <w:sz w:val="22"/>
          <w:szCs w:val="22"/>
        </w:rPr>
        <w:t>Execute Apex to create a new Contact record in the database.</w:t>
      </w:r>
    </w:p>
    <w:p w14:paraId="510C2F8D" w14:textId="77777777" w:rsidR="00C078AC" w:rsidRPr="008066E6" w:rsidRDefault="00C078AC" w:rsidP="008066E6">
      <w:pPr>
        <w:spacing w:before="120" w:after="120"/>
        <w:rPr>
          <w:rFonts w:ascii="Salesforce Sans" w:hAnsi="Salesforce Sans"/>
          <w:sz w:val="22"/>
          <w:szCs w:val="22"/>
        </w:rPr>
      </w:pPr>
    </w:p>
    <w:p w14:paraId="5B890A50"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335D93F4" w14:textId="11458008"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B075C7" w:rsidRPr="008066E6">
        <w:rPr>
          <w:rFonts w:ascii="Salesforce Sans" w:hAnsi="Salesforce Sans"/>
          <w:szCs w:val="22"/>
        </w:rPr>
        <w:t xml:space="preserve">Configure </w:t>
      </w:r>
      <w:r w:rsidR="00C078AC" w:rsidRPr="008066E6">
        <w:rPr>
          <w:rFonts w:ascii="Salesforce Sans" w:hAnsi="Salesforce Sans"/>
          <w:szCs w:val="22"/>
        </w:rPr>
        <w:t>the Developer Console.</w:t>
      </w:r>
    </w:p>
    <w:p w14:paraId="2801B8E8" w14:textId="324D755E"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Open Execute Anonymous</w:t>
      </w:r>
      <w:r w:rsidR="005C57DA" w:rsidRPr="008066E6">
        <w:rPr>
          <w:rFonts w:ascii="Salesforce Sans" w:hAnsi="Salesforce Sans"/>
          <w:szCs w:val="22"/>
        </w:rPr>
        <w:t xml:space="preserve"> window.</w:t>
      </w:r>
    </w:p>
    <w:p w14:paraId="651F57C6" w14:textId="7B22DADC"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Enter the code to execute.</w:t>
      </w:r>
    </w:p>
    <w:p w14:paraId="7E77294F" w14:textId="5A40AF4B"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4</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Examine the logs.</w:t>
      </w:r>
    </w:p>
    <w:p w14:paraId="3C78A87F" w14:textId="1719F8FB"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5</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Examine the result in the user interface.</w:t>
      </w:r>
    </w:p>
    <w:p w14:paraId="7BE4E015" w14:textId="77777777" w:rsidR="00C078AC" w:rsidRPr="008066E6" w:rsidRDefault="00C078AC" w:rsidP="008066E6">
      <w:pPr>
        <w:pStyle w:val="Heading1"/>
        <w:spacing w:before="120"/>
        <w:contextualSpacing w:val="0"/>
        <w:rPr>
          <w:rFonts w:ascii="Salesforce Sans" w:hAnsi="Salesforce Sans"/>
          <w:szCs w:val="22"/>
        </w:rPr>
      </w:pPr>
    </w:p>
    <w:p w14:paraId="16757E91"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34853ABF"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15 minutes </w:t>
      </w:r>
    </w:p>
    <w:p w14:paraId="762B8275" w14:textId="77777777" w:rsidR="00C078AC" w:rsidRPr="008066E6" w:rsidRDefault="00C078AC" w:rsidP="008066E6">
      <w:pPr>
        <w:pStyle w:val="SingleLine"/>
        <w:spacing w:before="120" w:after="120"/>
        <w:rPr>
          <w:rFonts w:ascii="Salesforce Sans" w:hAnsi="Salesforce Sans"/>
          <w:sz w:val="22"/>
          <w:szCs w:val="22"/>
        </w:rPr>
      </w:pPr>
    </w:p>
    <w:p w14:paraId="7E38B0DF"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5FE64A47" w14:textId="609C7568"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B075C7" w:rsidRPr="008066E6">
        <w:rPr>
          <w:rFonts w:ascii="Salesforce Sans" w:hAnsi="Salesforce Sans"/>
          <w:szCs w:val="22"/>
        </w:rPr>
        <w:t xml:space="preserve">Configure </w:t>
      </w:r>
      <w:r w:rsidR="00C078AC" w:rsidRPr="008066E6">
        <w:rPr>
          <w:rFonts w:ascii="Salesforce Sans" w:hAnsi="Salesforce Sans"/>
          <w:szCs w:val="22"/>
        </w:rPr>
        <w:t>the Developer Console.</w:t>
      </w:r>
    </w:p>
    <w:p w14:paraId="53DCC82D" w14:textId="77777777" w:rsidR="00C2453E"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C2453E" w:rsidRPr="008066E6">
        <w:rPr>
          <w:rFonts w:ascii="Salesforce Sans" w:hAnsi="Salesforce Sans"/>
          <w:szCs w:val="22"/>
        </w:rPr>
        <w:t>C</w:t>
      </w:r>
      <w:r w:rsidR="00C2453E" w:rsidRPr="008066E6">
        <w:rPr>
          <w:rFonts w:ascii="Salesforce Sans" w:hAnsi="Salesforce Sans"/>
          <w:color w:val="000000" w:themeColor="text1"/>
          <w:szCs w:val="22"/>
        </w:rPr>
        <w:t xml:space="preserve">lick </w:t>
      </w:r>
      <w:r w:rsidR="00C2453E" w:rsidRPr="008066E6">
        <w:rPr>
          <w:rFonts w:ascii="Salesforce Sans" w:hAnsi="Salesforce Sans"/>
          <w:szCs w:val="22"/>
        </w:rPr>
        <w:fldChar w:fldCharType="begin"/>
      </w:r>
      <w:r w:rsidR="00C2453E" w:rsidRPr="008066E6">
        <w:rPr>
          <w:rFonts w:ascii="Salesforce Sans" w:hAnsi="Salesforce Sans"/>
          <w:szCs w:val="22"/>
        </w:rPr>
        <w:instrText xml:space="preserve"> INCLUDEPICTURE "https://resources.help.salesforce.com/images/02e863126fef084a82dc1f96dea047ff.png" \* MERGEFORMATINET </w:instrText>
      </w:r>
      <w:r w:rsidR="00C2453E" w:rsidRPr="008066E6">
        <w:rPr>
          <w:rFonts w:ascii="Salesforce Sans" w:hAnsi="Salesforce Sans"/>
          <w:szCs w:val="22"/>
        </w:rPr>
        <w:fldChar w:fldCharType="separate"/>
      </w:r>
      <w:r w:rsidR="00C2453E" w:rsidRPr="008066E6">
        <w:rPr>
          <w:rFonts w:ascii="Salesforce Sans" w:hAnsi="Salesforce Sans"/>
          <w:noProof/>
          <w:szCs w:val="22"/>
        </w:rPr>
        <w:drawing>
          <wp:inline distT="0" distB="0" distL="0" distR="0" wp14:anchorId="34298895" wp14:editId="3869887B">
            <wp:extent cx="130775" cy="144869"/>
            <wp:effectExtent l="0" t="0" r="0" b="0"/>
            <wp:docPr id="45" name="Picture 45"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00C2453E" w:rsidRPr="008066E6">
        <w:rPr>
          <w:rFonts w:ascii="Salesforce Sans" w:hAnsi="Salesforce Sans"/>
          <w:szCs w:val="22"/>
        </w:rPr>
        <w:fldChar w:fldCharType="end"/>
      </w:r>
      <w:r w:rsidR="00C2453E" w:rsidRPr="008066E6">
        <w:rPr>
          <w:rFonts w:ascii="Salesforce Sans" w:hAnsi="Salesforce Sans"/>
          <w:szCs w:val="22"/>
        </w:rPr>
        <w:t xml:space="preserve"> | </w:t>
      </w:r>
      <w:r w:rsidR="00C2453E" w:rsidRPr="00EC1234">
        <w:rPr>
          <w:rStyle w:val="ClickPaths"/>
          <w:color w:val="000000" w:themeColor="text1"/>
          <w:szCs w:val="22"/>
        </w:rPr>
        <w:t>Developer Console</w:t>
      </w:r>
      <w:r w:rsidR="00C2453E" w:rsidRPr="008066E6">
        <w:rPr>
          <w:rFonts w:ascii="Salesforce Sans" w:hAnsi="Salesforce Sans"/>
          <w:szCs w:val="22"/>
        </w:rPr>
        <w:t>.</w:t>
      </w:r>
    </w:p>
    <w:p w14:paraId="3E5345A5" w14:textId="3EFC4018" w:rsidR="00B075C7" w:rsidRPr="008066E6" w:rsidRDefault="00C2453E" w:rsidP="008066E6">
      <w:pPr>
        <w:pStyle w:val="Heading2"/>
        <w:spacing w:before="1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r>
      <w:r w:rsidR="00B075C7" w:rsidRPr="008066E6">
        <w:rPr>
          <w:rFonts w:ascii="Salesforce Sans" w:hAnsi="Salesforce Sans"/>
          <w:szCs w:val="22"/>
        </w:rPr>
        <w:t xml:space="preserve">Click </w:t>
      </w:r>
      <w:r w:rsidR="00160A1E" w:rsidRPr="008066E6">
        <w:rPr>
          <w:rStyle w:val="ClickOrSelect"/>
          <w:rFonts w:ascii="Salesforce Sans" w:hAnsi="Salesforce Sans"/>
          <w:szCs w:val="22"/>
        </w:rPr>
        <w:t>Debug</w:t>
      </w:r>
      <w:r w:rsidR="00160A1E" w:rsidRPr="008066E6">
        <w:rPr>
          <w:rStyle w:val="ClickOrSelect"/>
          <w:rFonts w:ascii="Salesforce Sans" w:hAnsi="Salesforce Sans"/>
          <w:b w:val="0"/>
          <w:szCs w:val="22"/>
        </w:rPr>
        <w:t>, then</w:t>
      </w:r>
      <w:r w:rsidR="00160A1E" w:rsidRPr="008066E6">
        <w:rPr>
          <w:rStyle w:val="ClickOrSelect"/>
          <w:rFonts w:ascii="Salesforce Sans" w:hAnsi="Salesforce Sans"/>
          <w:szCs w:val="22"/>
        </w:rPr>
        <w:t xml:space="preserve"> </w:t>
      </w:r>
      <w:r w:rsidR="00160A1E" w:rsidRPr="008066E6">
        <w:rPr>
          <w:rStyle w:val="ClickOrSelect"/>
          <w:rFonts w:ascii="Salesforce Sans" w:hAnsi="Salesforce Sans"/>
          <w:b w:val="0"/>
          <w:szCs w:val="22"/>
        </w:rPr>
        <w:t>deselect</w:t>
      </w:r>
      <w:r w:rsidR="00160A1E" w:rsidRPr="008066E6">
        <w:rPr>
          <w:rStyle w:val="ClickOrSelect"/>
          <w:rFonts w:ascii="Salesforce Sans" w:hAnsi="Salesforce Sans"/>
          <w:szCs w:val="22"/>
        </w:rPr>
        <w:t xml:space="preserve"> </w:t>
      </w:r>
      <w:r w:rsidR="00B075C7" w:rsidRPr="008066E6">
        <w:rPr>
          <w:rStyle w:val="ClickOrSelect"/>
          <w:rFonts w:ascii="Salesforce Sans" w:hAnsi="Salesforce Sans"/>
          <w:szCs w:val="22"/>
        </w:rPr>
        <w:t>Show My Current Logs Only</w:t>
      </w:r>
      <w:r w:rsidR="00B075C7" w:rsidRPr="008066E6">
        <w:rPr>
          <w:rFonts w:ascii="Salesforce Sans" w:hAnsi="Salesforce Sans"/>
          <w:szCs w:val="22"/>
        </w:rPr>
        <w:t>.</w:t>
      </w:r>
      <w:r w:rsidR="00B075C7" w:rsidRPr="008066E6" w:rsidDel="00CF78D5">
        <w:rPr>
          <w:rFonts w:ascii="Salesforce Sans" w:hAnsi="Salesforce Sans"/>
          <w:szCs w:val="22"/>
        </w:rPr>
        <w:t xml:space="preserve"> </w:t>
      </w:r>
    </w:p>
    <w:p w14:paraId="38443030" w14:textId="10649CA4" w:rsidR="00303EC7" w:rsidRPr="008066E6" w:rsidRDefault="00C2453E" w:rsidP="008066E6">
      <w:pPr>
        <w:pStyle w:val="Heading3"/>
        <w:spacing w:before="120"/>
        <w:ind w:left="720"/>
        <w:contextualSpacing w:val="0"/>
        <w:rPr>
          <w:rFonts w:ascii="Salesforce Sans" w:hAnsi="Salesforce Sans"/>
          <w:szCs w:val="22"/>
        </w:rPr>
      </w:pPr>
      <w:r w:rsidRPr="008066E6">
        <w:rPr>
          <w:rFonts w:ascii="Salesforce Sans" w:hAnsi="Salesforce Sans"/>
          <w:szCs w:val="22"/>
        </w:rPr>
        <w:t>C</w:t>
      </w:r>
      <w:r w:rsidR="00303EC7" w:rsidRPr="008066E6">
        <w:rPr>
          <w:rFonts w:ascii="Salesforce Sans" w:hAnsi="Salesforce Sans"/>
          <w:szCs w:val="22"/>
        </w:rPr>
        <w:t>.</w:t>
      </w:r>
      <w:r w:rsidR="00303EC7" w:rsidRPr="008066E6">
        <w:rPr>
          <w:rFonts w:ascii="Salesforce Sans" w:hAnsi="Salesforce Sans"/>
          <w:szCs w:val="22"/>
        </w:rPr>
        <w:tab/>
      </w:r>
      <w:r w:rsidR="009B090E" w:rsidRPr="008066E6">
        <w:rPr>
          <w:rFonts w:ascii="Salesforce Sans" w:hAnsi="Salesforce Sans"/>
          <w:szCs w:val="22"/>
        </w:rPr>
        <w:t>Click</w:t>
      </w:r>
      <w:r w:rsidR="009B090E" w:rsidRPr="008066E6">
        <w:rPr>
          <w:rStyle w:val="ClickOrSelect"/>
          <w:rFonts w:ascii="Salesforce Sans" w:hAnsi="Salesforce Sans"/>
          <w:szCs w:val="22"/>
        </w:rPr>
        <w:t xml:space="preserve"> Change Log Levels</w:t>
      </w:r>
      <w:r w:rsidR="009B090E" w:rsidRPr="008066E6">
        <w:rPr>
          <w:rFonts w:ascii="Salesforce Sans" w:hAnsi="Salesforce Sans"/>
          <w:szCs w:val="22"/>
        </w:rPr>
        <w:t>.</w:t>
      </w:r>
    </w:p>
    <w:p w14:paraId="1876633D" w14:textId="5350C036" w:rsidR="00303EC7" w:rsidRPr="008066E6" w:rsidRDefault="00C2453E" w:rsidP="008066E6">
      <w:pPr>
        <w:pStyle w:val="Heading3"/>
        <w:spacing w:before="120"/>
        <w:ind w:left="720"/>
        <w:contextualSpacing w:val="0"/>
        <w:rPr>
          <w:rFonts w:ascii="Salesforce Sans" w:hAnsi="Salesforce Sans"/>
          <w:szCs w:val="22"/>
        </w:rPr>
      </w:pPr>
      <w:r w:rsidRPr="008066E6">
        <w:rPr>
          <w:rFonts w:ascii="Salesforce Sans" w:hAnsi="Salesforce Sans"/>
          <w:szCs w:val="22"/>
        </w:rPr>
        <w:t>D</w:t>
      </w:r>
      <w:r w:rsidR="00303EC7" w:rsidRPr="008066E6">
        <w:rPr>
          <w:rFonts w:ascii="Salesforce Sans" w:hAnsi="Salesforce Sans"/>
          <w:szCs w:val="22"/>
        </w:rPr>
        <w:t>.</w:t>
      </w:r>
      <w:r w:rsidR="00303EC7" w:rsidRPr="008066E6">
        <w:rPr>
          <w:rFonts w:ascii="Salesforce Sans" w:hAnsi="Salesforce Sans"/>
          <w:szCs w:val="22"/>
        </w:rPr>
        <w:tab/>
        <w:t xml:space="preserve">Click </w:t>
      </w:r>
      <w:r w:rsidR="00303EC7" w:rsidRPr="008066E6">
        <w:rPr>
          <w:rFonts w:ascii="Salesforce Sans" w:hAnsi="Salesforce Sans"/>
          <w:b/>
          <w:szCs w:val="22"/>
        </w:rPr>
        <w:t>Add/Change</w:t>
      </w:r>
      <w:r w:rsidR="00303EC7" w:rsidRPr="008066E6">
        <w:rPr>
          <w:rFonts w:ascii="Salesforce Sans" w:hAnsi="Salesforce Sans"/>
          <w:szCs w:val="22"/>
        </w:rPr>
        <w:t xml:space="preserve"> under </w:t>
      </w:r>
      <w:proofErr w:type="spellStart"/>
      <w:r w:rsidR="00303EC7" w:rsidRPr="008066E6">
        <w:rPr>
          <w:rFonts w:ascii="Salesforce Sans" w:hAnsi="Salesforce Sans"/>
          <w:szCs w:val="22"/>
        </w:rPr>
        <w:t>DebugLevel</w:t>
      </w:r>
      <w:proofErr w:type="spellEnd"/>
      <w:r w:rsidR="00303EC7" w:rsidRPr="008066E6">
        <w:rPr>
          <w:rFonts w:ascii="Salesforce Sans" w:hAnsi="Salesforce Sans"/>
          <w:szCs w:val="22"/>
        </w:rPr>
        <w:t xml:space="preserve"> Action.</w:t>
      </w:r>
    </w:p>
    <w:p w14:paraId="742C97BD" w14:textId="3A31B31A" w:rsidR="002D7AEE" w:rsidRPr="008066E6" w:rsidRDefault="00C2453E" w:rsidP="008066E6">
      <w:pPr>
        <w:pStyle w:val="Heading3"/>
        <w:spacing w:before="120"/>
        <w:ind w:left="720"/>
        <w:contextualSpacing w:val="0"/>
        <w:rPr>
          <w:rFonts w:ascii="Salesforce Sans" w:hAnsi="Salesforce Sans"/>
          <w:szCs w:val="22"/>
        </w:rPr>
      </w:pPr>
      <w:r w:rsidRPr="008066E6">
        <w:rPr>
          <w:rFonts w:ascii="Salesforce Sans" w:hAnsi="Salesforce Sans"/>
          <w:szCs w:val="22"/>
        </w:rPr>
        <w:t>E</w:t>
      </w:r>
      <w:r w:rsidR="00303EC7" w:rsidRPr="008066E6">
        <w:rPr>
          <w:rFonts w:ascii="Salesforce Sans" w:hAnsi="Salesforce Sans"/>
          <w:szCs w:val="22"/>
        </w:rPr>
        <w:t>.</w:t>
      </w:r>
      <w:r w:rsidR="00303EC7" w:rsidRPr="008066E6">
        <w:rPr>
          <w:rFonts w:ascii="Salesforce Sans" w:hAnsi="Salesforce Sans"/>
          <w:szCs w:val="22"/>
        </w:rPr>
        <w:tab/>
        <w:t xml:space="preserve">Set the DB, Apex Code and Profiling entries to </w:t>
      </w:r>
      <w:r w:rsidR="00303EC7" w:rsidRPr="008066E6">
        <w:rPr>
          <w:rStyle w:val="ClickOrSelect"/>
          <w:rFonts w:ascii="Salesforce Sans" w:hAnsi="Salesforce Sans"/>
          <w:szCs w:val="22"/>
        </w:rPr>
        <w:t xml:space="preserve">Finest </w:t>
      </w:r>
      <w:r w:rsidR="00303EC7" w:rsidRPr="008066E6">
        <w:rPr>
          <w:rFonts w:ascii="Salesforce Sans" w:hAnsi="Salesforce Sans"/>
          <w:szCs w:val="22"/>
        </w:rPr>
        <w:t>and System to</w:t>
      </w:r>
      <w:r w:rsidR="00303EC7" w:rsidRPr="008066E6">
        <w:rPr>
          <w:rStyle w:val="ClickOrSelect"/>
          <w:rFonts w:ascii="Salesforce Sans" w:hAnsi="Salesforce Sans"/>
          <w:szCs w:val="22"/>
        </w:rPr>
        <w:t xml:space="preserve"> Fine</w:t>
      </w:r>
      <w:r w:rsidR="00303EC7" w:rsidRPr="008066E6">
        <w:rPr>
          <w:rFonts w:ascii="Salesforce Sans" w:hAnsi="Salesforce Sans"/>
          <w:szCs w:val="22"/>
        </w:rPr>
        <w:t>.</w:t>
      </w:r>
    </w:p>
    <w:p w14:paraId="1B22307D" w14:textId="04EB7C6B" w:rsidR="00303EC7" w:rsidRPr="008066E6" w:rsidRDefault="00C2453E" w:rsidP="008066E6">
      <w:pPr>
        <w:pStyle w:val="Heading3"/>
        <w:spacing w:before="120"/>
        <w:ind w:left="720"/>
        <w:contextualSpacing w:val="0"/>
        <w:rPr>
          <w:rFonts w:ascii="Salesforce Sans" w:hAnsi="Salesforce Sans"/>
          <w:szCs w:val="22"/>
        </w:rPr>
      </w:pPr>
      <w:r w:rsidRPr="008066E6">
        <w:rPr>
          <w:rFonts w:ascii="Salesforce Sans" w:hAnsi="Salesforce Sans"/>
          <w:szCs w:val="22"/>
        </w:rPr>
        <w:t>F</w:t>
      </w:r>
      <w:r w:rsidR="00303EC7" w:rsidRPr="008066E6">
        <w:rPr>
          <w:rFonts w:ascii="Salesforce Sans" w:hAnsi="Salesforce Sans"/>
          <w:szCs w:val="22"/>
        </w:rPr>
        <w:t>.</w:t>
      </w:r>
      <w:r w:rsidR="00303EC7" w:rsidRPr="008066E6">
        <w:rPr>
          <w:rFonts w:ascii="Salesforce Sans" w:hAnsi="Salesforce Sans"/>
          <w:szCs w:val="22"/>
        </w:rPr>
        <w:tab/>
        <w:t xml:space="preserve">Click </w:t>
      </w:r>
      <w:r w:rsidR="00303EC7" w:rsidRPr="008066E6">
        <w:rPr>
          <w:rFonts w:ascii="Salesforce Sans" w:hAnsi="Salesforce Sans"/>
          <w:b/>
          <w:szCs w:val="22"/>
        </w:rPr>
        <w:t>Done.</w:t>
      </w:r>
    </w:p>
    <w:p w14:paraId="18F973EA" w14:textId="715A62C9" w:rsidR="00303EC7" w:rsidRPr="008066E6" w:rsidRDefault="00C2453E" w:rsidP="008066E6">
      <w:pPr>
        <w:pStyle w:val="Heading3"/>
        <w:spacing w:before="120"/>
        <w:ind w:left="720"/>
        <w:contextualSpacing w:val="0"/>
        <w:rPr>
          <w:rFonts w:ascii="Salesforce Sans" w:hAnsi="Salesforce Sans"/>
          <w:szCs w:val="22"/>
        </w:rPr>
      </w:pPr>
      <w:r w:rsidRPr="008066E6">
        <w:rPr>
          <w:rFonts w:ascii="Salesforce Sans" w:hAnsi="Salesforce Sans"/>
          <w:szCs w:val="22"/>
        </w:rPr>
        <w:t>G</w:t>
      </w:r>
      <w:r w:rsidR="00303EC7" w:rsidRPr="008066E6">
        <w:rPr>
          <w:rFonts w:ascii="Salesforce Sans" w:hAnsi="Salesforce Sans"/>
          <w:szCs w:val="22"/>
        </w:rPr>
        <w:t>.</w:t>
      </w:r>
      <w:r w:rsidR="00303EC7" w:rsidRPr="008066E6">
        <w:rPr>
          <w:rFonts w:ascii="Salesforce Sans" w:hAnsi="Salesforce Sans"/>
          <w:szCs w:val="22"/>
        </w:rPr>
        <w:tab/>
        <w:t xml:space="preserve">Click </w:t>
      </w:r>
      <w:r w:rsidR="00303EC7" w:rsidRPr="008066E6">
        <w:rPr>
          <w:rFonts w:ascii="Salesforce Sans" w:hAnsi="Salesforce Sans"/>
          <w:b/>
          <w:szCs w:val="22"/>
        </w:rPr>
        <w:t>Done</w:t>
      </w:r>
      <w:r w:rsidR="00303EC7" w:rsidRPr="008066E6">
        <w:rPr>
          <w:rFonts w:ascii="Salesforce Sans" w:hAnsi="Salesforce Sans"/>
          <w:szCs w:val="22"/>
        </w:rPr>
        <w:t>.</w:t>
      </w:r>
    </w:p>
    <w:p w14:paraId="038BD0B3" w14:textId="57931A82"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Open Execute Anonymous</w:t>
      </w:r>
      <w:r w:rsidR="005C57DA" w:rsidRPr="008066E6">
        <w:rPr>
          <w:rFonts w:ascii="Salesforce Sans" w:hAnsi="Salesforce Sans"/>
          <w:szCs w:val="22"/>
        </w:rPr>
        <w:t xml:space="preserve"> window.</w:t>
      </w:r>
      <w:r w:rsidR="00C078AC" w:rsidRPr="008066E6">
        <w:rPr>
          <w:rFonts w:ascii="Salesforce Sans" w:hAnsi="Salesforce Sans"/>
          <w:szCs w:val="22"/>
        </w:rPr>
        <w:t xml:space="preserve"> </w:t>
      </w:r>
    </w:p>
    <w:p w14:paraId="25D206FF" w14:textId="416CCDE2"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E13EA8">
        <w:rPr>
          <w:rFonts w:ascii="Salesforce Sans" w:hAnsi="Salesforce Sans"/>
          <w:szCs w:val="22"/>
        </w:rPr>
        <w:t>Click</w:t>
      </w:r>
      <w:r w:rsidR="00E13EA8" w:rsidRPr="008066E6">
        <w:rPr>
          <w:rFonts w:ascii="Salesforce Sans" w:hAnsi="Salesforce Sans"/>
          <w:szCs w:val="22"/>
        </w:rPr>
        <w:t xml:space="preserve"> </w:t>
      </w:r>
      <w:r w:rsidR="00C078AC" w:rsidRPr="008066E6">
        <w:rPr>
          <w:rStyle w:val="ClickOrSelect"/>
          <w:rFonts w:ascii="Salesforce Sans" w:hAnsi="Salesforce Sans"/>
          <w:szCs w:val="22"/>
        </w:rPr>
        <w:t>Debug | Open Execute Anonymous Window</w:t>
      </w:r>
      <w:r w:rsidR="00C078AC" w:rsidRPr="008066E6">
        <w:rPr>
          <w:rFonts w:ascii="Salesforce Sans" w:hAnsi="Salesforce Sans"/>
          <w:szCs w:val="22"/>
        </w:rPr>
        <w:t>.</w:t>
      </w:r>
    </w:p>
    <w:p w14:paraId="05631F4F" w14:textId="06233D15"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Remove any existing code in the </w:t>
      </w:r>
      <w:r w:rsidR="000C4B76" w:rsidRPr="008066E6">
        <w:rPr>
          <w:rFonts w:ascii="Salesforce Sans" w:hAnsi="Salesforce Sans"/>
          <w:b/>
          <w:szCs w:val="22"/>
        </w:rPr>
        <w:t>Enter Apex Code</w:t>
      </w:r>
      <w:r w:rsidR="00C078AC" w:rsidRPr="008066E6">
        <w:rPr>
          <w:rFonts w:ascii="Salesforce Sans" w:hAnsi="Salesforce Sans"/>
          <w:szCs w:val="22"/>
        </w:rPr>
        <w:t xml:space="preserve"> window.</w:t>
      </w:r>
    </w:p>
    <w:p w14:paraId="448AF855" w14:textId="7C3AFC95" w:rsidR="00E955E8"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Select </w:t>
      </w:r>
      <w:r w:rsidR="00C078AC" w:rsidRPr="008066E6">
        <w:rPr>
          <w:rStyle w:val="ClickOrSelect"/>
          <w:rFonts w:ascii="Salesforce Sans" w:hAnsi="Salesforce Sans"/>
          <w:szCs w:val="22"/>
        </w:rPr>
        <w:t>Open Log</w:t>
      </w:r>
      <w:r w:rsidR="00C078AC" w:rsidRPr="008066E6">
        <w:rPr>
          <w:rFonts w:ascii="Salesforce Sans" w:hAnsi="Salesforce Sans"/>
          <w:szCs w:val="22"/>
        </w:rPr>
        <w:t xml:space="preserve"> in the bottom right-hand corner.</w:t>
      </w:r>
    </w:p>
    <w:p w14:paraId="227A9A26" w14:textId="77777777" w:rsidR="00C078AC" w:rsidRPr="008066E6" w:rsidRDefault="00C078AC" w:rsidP="008066E6">
      <w:pPr>
        <w:pStyle w:val="H1bodytext"/>
        <w:spacing w:before="120" w:after="120"/>
        <w:ind w:left="0" w:firstLine="720"/>
        <w:rPr>
          <w:rFonts w:ascii="Salesforce Sans" w:hAnsi="Salesforce Sans"/>
          <w:sz w:val="22"/>
          <w:szCs w:val="22"/>
        </w:rPr>
      </w:pPr>
      <w:r w:rsidRPr="008066E6">
        <w:rPr>
          <w:rFonts w:ascii="Salesforce Sans" w:hAnsi="Salesforce Sans"/>
          <w:sz w:val="22"/>
          <w:szCs w:val="22"/>
        </w:rPr>
        <w:t xml:space="preserve">Note: You can expand the window by clicking the </w:t>
      </w:r>
      <w:r w:rsidRPr="008066E6">
        <w:rPr>
          <w:rStyle w:val="ClickOrSelect"/>
          <w:rFonts w:ascii="Salesforce Sans" w:hAnsi="Salesforce Sans"/>
          <w:szCs w:val="22"/>
        </w:rPr>
        <w:t>Up</w:t>
      </w:r>
      <w:r w:rsidRPr="008066E6">
        <w:rPr>
          <w:rFonts w:ascii="Salesforce Sans" w:hAnsi="Salesforce Sans"/>
          <w:sz w:val="22"/>
          <w:szCs w:val="22"/>
        </w:rPr>
        <w:t xml:space="preserve"> arrow in the top right corner.</w:t>
      </w:r>
    </w:p>
    <w:p w14:paraId="54786FA2" w14:textId="109270D2"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Enter the code to execute. </w:t>
      </w:r>
    </w:p>
    <w:p w14:paraId="2B5F6CCC" w14:textId="395D38CE"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834A3A" w:rsidRPr="008066E6">
        <w:rPr>
          <w:rFonts w:ascii="Salesforce Sans" w:hAnsi="Salesforce Sans"/>
          <w:szCs w:val="22"/>
        </w:rPr>
        <w:t>Copy and paste the contents of</w:t>
      </w:r>
      <w:r w:rsidR="00C078AC" w:rsidRPr="008066E6">
        <w:rPr>
          <w:rFonts w:ascii="Salesforce Sans" w:hAnsi="Salesforce Sans"/>
          <w:szCs w:val="22"/>
        </w:rPr>
        <w:t xml:space="preserve"> </w:t>
      </w:r>
      <w:r w:rsidR="00C078AC" w:rsidRPr="008066E6">
        <w:rPr>
          <w:rFonts w:ascii="Salesforce Sans" w:hAnsi="Salesforce Sans"/>
          <w:b/>
          <w:szCs w:val="22"/>
        </w:rPr>
        <w:t>ContactExecuteAnonymous.txt</w:t>
      </w:r>
      <w:r w:rsidR="000C4B76" w:rsidRPr="008066E6">
        <w:rPr>
          <w:rFonts w:ascii="Salesforce Sans" w:hAnsi="Salesforce Sans"/>
          <w:szCs w:val="22"/>
        </w:rPr>
        <w:t xml:space="preserve"> </w:t>
      </w:r>
      <w:r w:rsidR="00C078AC" w:rsidRPr="008066E6">
        <w:rPr>
          <w:rFonts w:ascii="Salesforce Sans" w:hAnsi="Salesforce Sans"/>
          <w:szCs w:val="22"/>
        </w:rPr>
        <w:t xml:space="preserve">from the </w:t>
      </w:r>
      <w:r w:rsidR="00365AEF" w:rsidRPr="008066E6">
        <w:rPr>
          <w:rFonts w:ascii="Salesforce Sans" w:hAnsi="Salesforce Sans"/>
          <w:szCs w:val="22"/>
        </w:rPr>
        <w:t xml:space="preserve">Exercises folder into the </w:t>
      </w:r>
      <w:r w:rsidR="00196D78" w:rsidRPr="008066E6">
        <w:rPr>
          <w:rFonts w:ascii="Salesforce Sans" w:hAnsi="Salesforce Sans"/>
          <w:szCs w:val="22"/>
        </w:rPr>
        <w:t>w</w:t>
      </w:r>
      <w:r w:rsidR="00F1537C" w:rsidRPr="008066E6">
        <w:rPr>
          <w:rFonts w:ascii="Salesforce Sans" w:hAnsi="Salesforce Sans"/>
          <w:szCs w:val="22"/>
        </w:rPr>
        <w:t>indow</w:t>
      </w:r>
      <w:r w:rsidR="00420646" w:rsidRPr="008066E6">
        <w:rPr>
          <w:rFonts w:ascii="Salesforce Sans" w:hAnsi="Salesforce Sans"/>
          <w:szCs w:val="22"/>
        </w:rPr>
        <w:t>, overwriting all existing text</w:t>
      </w:r>
      <w:r w:rsidR="00C078AC" w:rsidRPr="008066E6">
        <w:rPr>
          <w:rFonts w:ascii="Salesforce Sans" w:hAnsi="Salesforce Sans"/>
          <w:szCs w:val="22"/>
        </w:rPr>
        <w:t>.</w:t>
      </w:r>
    </w:p>
    <w:p w14:paraId="06DDAAE0" w14:textId="36A76D9C"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lastRenderedPageBreak/>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Execute</w:t>
      </w:r>
      <w:r w:rsidR="00C078AC" w:rsidRPr="008066E6">
        <w:rPr>
          <w:rFonts w:ascii="Salesforce Sans" w:hAnsi="Salesforce Sans"/>
          <w:szCs w:val="22"/>
        </w:rPr>
        <w:t xml:space="preserve"> in the bottom right-hand corner. </w:t>
      </w:r>
    </w:p>
    <w:p w14:paraId="00F101E9" w14:textId="411617EC"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4</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Examine the logs. </w:t>
      </w:r>
    </w:p>
    <w:p w14:paraId="38E2F367" w14:textId="7A3CF55F"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When the Execution Log opens, select </w:t>
      </w:r>
      <w:r w:rsidR="00C078AC" w:rsidRPr="008066E6">
        <w:rPr>
          <w:rStyle w:val="ClickOrSelect"/>
          <w:rFonts w:ascii="Salesforce Sans" w:hAnsi="Salesforce Sans"/>
          <w:szCs w:val="22"/>
        </w:rPr>
        <w:t>Debug Only</w:t>
      </w:r>
      <w:r w:rsidR="00C078AC" w:rsidRPr="008066E6">
        <w:rPr>
          <w:rFonts w:ascii="Salesforce Sans" w:hAnsi="Salesforce Sans"/>
          <w:szCs w:val="22"/>
        </w:rPr>
        <w:t>. As a result, only debug statements should be visible. It should display only one log entry with the ID of the inserted record.</w:t>
      </w:r>
    </w:p>
    <w:p w14:paraId="75A09341" w14:textId="2DDB8AC4"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Deselect </w:t>
      </w:r>
      <w:r w:rsidR="00C078AC" w:rsidRPr="008066E6">
        <w:rPr>
          <w:rStyle w:val="ClickOrSelect"/>
          <w:rFonts w:ascii="Salesforce Sans" w:hAnsi="Salesforce Sans"/>
          <w:szCs w:val="22"/>
        </w:rPr>
        <w:t>Debug Only</w:t>
      </w:r>
      <w:r w:rsidR="00C078AC" w:rsidRPr="008066E6">
        <w:rPr>
          <w:rFonts w:ascii="Salesforce Sans" w:hAnsi="Salesforce Sans"/>
          <w:szCs w:val="22"/>
        </w:rPr>
        <w:t>.</w:t>
      </w:r>
    </w:p>
    <w:p w14:paraId="2C3E0BF1" w14:textId="6DA6D238"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7D71AE" w:rsidRPr="008066E6">
        <w:rPr>
          <w:rFonts w:ascii="Salesforce Sans" w:hAnsi="Salesforce Sans"/>
          <w:szCs w:val="22"/>
        </w:rPr>
        <w:t xml:space="preserve">Enter </w:t>
      </w:r>
      <w:r w:rsidR="007D71AE" w:rsidRPr="00EC1234">
        <w:rPr>
          <w:rStyle w:val="EnterOrType"/>
        </w:rPr>
        <w:t>DML</w:t>
      </w:r>
      <w:r w:rsidR="007D71AE" w:rsidRPr="008066E6">
        <w:rPr>
          <w:rFonts w:ascii="Salesforce Sans" w:hAnsi="Salesforce Sans"/>
          <w:szCs w:val="22"/>
        </w:rPr>
        <w:t xml:space="preserve"> into </w:t>
      </w:r>
      <w:r w:rsidR="00C078AC" w:rsidRPr="008066E6">
        <w:rPr>
          <w:rFonts w:ascii="Salesforce Sans" w:hAnsi="Salesforce Sans"/>
          <w:szCs w:val="22"/>
        </w:rPr>
        <w:t>the</w:t>
      </w:r>
      <w:r w:rsidR="008F0450" w:rsidRPr="008066E6">
        <w:rPr>
          <w:rFonts w:ascii="Salesforce Sans" w:hAnsi="Salesforce Sans"/>
          <w:szCs w:val="22"/>
        </w:rPr>
        <w:t xml:space="preserve"> Filter</w:t>
      </w:r>
      <w:r w:rsidR="00C078AC" w:rsidRPr="008066E6">
        <w:rPr>
          <w:rFonts w:ascii="Salesforce Sans" w:hAnsi="Salesforce Sans"/>
          <w:szCs w:val="22"/>
        </w:rPr>
        <w:t xml:space="preserve"> input box</w:t>
      </w:r>
      <w:r w:rsidR="008F0450" w:rsidRPr="008066E6">
        <w:rPr>
          <w:rFonts w:ascii="Salesforce Sans" w:hAnsi="Salesforce Sans"/>
          <w:szCs w:val="22"/>
        </w:rPr>
        <w:t xml:space="preserve"> </w:t>
      </w:r>
      <w:r w:rsidR="00144375">
        <w:rPr>
          <w:rFonts w:ascii="Salesforce Sans" w:hAnsi="Salesforce Sans"/>
          <w:szCs w:val="22"/>
        </w:rPr>
        <w:t>(case-sensitive)</w:t>
      </w:r>
      <w:r w:rsidR="00C078AC" w:rsidRPr="008066E6">
        <w:rPr>
          <w:rFonts w:ascii="Salesforce Sans" w:hAnsi="Salesforce Sans"/>
          <w:szCs w:val="22"/>
        </w:rPr>
        <w:t>.</w:t>
      </w:r>
    </w:p>
    <w:p w14:paraId="635CE29B" w14:textId="075BCD8A"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D</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Notice the limits usage for DML statements and DML rows.</w:t>
      </w:r>
    </w:p>
    <w:p w14:paraId="7D6E4E23" w14:textId="3805781D"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E</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Select </w:t>
      </w:r>
      <w:r w:rsidR="00C078AC" w:rsidRPr="008066E6">
        <w:rPr>
          <w:rStyle w:val="ClickOrSelect"/>
          <w:rFonts w:ascii="Salesforce Sans" w:hAnsi="Salesforce Sans"/>
          <w:szCs w:val="22"/>
        </w:rPr>
        <w:t>File | Close All</w:t>
      </w:r>
      <w:r w:rsidR="00C078AC" w:rsidRPr="008066E6">
        <w:rPr>
          <w:rFonts w:ascii="Salesforce Sans" w:hAnsi="Salesforce Sans"/>
          <w:szCs w:val="22"/>
        </w:rPr>
        <w:t>.</w:t>
      </w:r>
    </w:p>
    <w:p w14:paraId="0BB8A242" w14:textId="33DB8F3A"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5</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Examine the result in the </w:t>
      </w:r>
      <w:r w:rsidR="003D2C59" w:rsidRPr="008066E6">
        <w:rPr>
          <w:rFonts w:ascii="Salesforce Sans" w:hAnsi="Salesforce Sans"/>
          <w:szCs w:val="22"/>
        </w:rPr>
        <w:t>Salesforce user interface</w:t>
      </w:r>
      <w:r w:rsidR="00C078AC" w:rsidRPr="008066E6">
        <w:rPr>
          <w:rFonts w:ascii="Salesforce Sans" w:hAnsi="Salesforce Sans"/>
          <w:szCs w:val="22"/>
        </w:rPr>
        <w:t xml:space="preserve">. </w:t>
      </w:r>
    </w:p>
    <w:p w14:paraId="45357619" w14:textId="6B7B0658"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In the Salesforce UI, </w:t>
      </w:r>
      <w:r w:rsidR="008F13B7" w:rsidRPr="008066E6">
        <w:rPr>
          <w:rFonts w:ascii="Salesforce Sans" w:hAnsi="Salesforce Sans"/>
          <w:szCs w:val="22"/>
        </w:rPr>
        <w:t xml:space="preserve">from the Certification app, </w:t>
      </w:r>
      <w:r w:rsidR="00C078AC" w:rsidRPr="008066E6">
        <w:rPr>
          <w:rFonts w:ascii="Salesforce Sans" w:hAnsi="Salesforce Sans"/>
          <w:szCs w:val="22"/>
        </w:rPr>
        <w:t xml:space="preserve">click on the </w:t>
      </w:r>
      <w:r w:rsidR="00C078AC" w:rsidRPr="008066E6">
        <w:rPr>
          <w:rStyle w:val="ClickOrSelect"/>
          <w:rFonts w:ascii="Salesforce Sans" w:hAnsi="Salesforce Sans"/>
          <w:szCs w:val="22"/>
        </w:rPr>
        <w:t>Contacts</w:t>
      </w:r>
      <w:r w:rsidR="00C078AC" w:rsidRPr="008066E6">
        <w:rPr>
          <w:rFonts w:ascii="Salesforce Sans" w:hAnsi="Salesforce Sans"/>
          <w:szCs w:val="22"/>
        </w:rPr>
        <w:t xml:space="preserve"> tab.</w:t>
      </w:r>
    </w:p>
    <w:p w14:paraId="2F0078CC" w14:textId="2F58F41D"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Confirm that </w:t>
      </w:r>
      <w:r w:rsidR="003D2C59" w:rsidRPr="008066E6">
        <w:rPr>
          <w:rFonts w:ascii="Salesforce Sans" w:hAnsi="Salesforce Sans"/>
          <w:szCs w:val="22"/>
        </w:rPr>
        <w:t xml:space="preserve">“June Morgan”, </w:t>
      </w:r>
      <w:r w:rsidR="00C078AC" w:rsidRPr="008066E6">
        <w:rPr>
          <w:rFonts w:ascii="Salesforce Sans" w:hAnsi="Salesforce Sans"/>
          <w:szCs w:val="22"/>
        </w:rPr>
        <w:t>the record inserted using the code</w:t>
      </w:r>
      <w:r w:rsidR="003D2C59" w:rsidRPr="008066E6">
        <w:rPr>
          <w:rFonts w:ascii="Salesforce Sans" w:hAnsi="Salesforce Sans"/>
          <w:szCs w:val="22"/>
        </w:rPr>
        <w:t>,</w:t>
      </w:r>
      <w:r w:rsidR="00C078AC" w:rsidRPr="008066E6">
        <w:rPr>
          <w:rFonts w:ascii="Salesforce Sans" w:hAnsi="Salesforce Sans"/>
          <w:szCs w:val="22"/>
        </w:rPr>
        <w:t xml:space="preserve"> appears in the Recent Contacts section.</w:t>
      </w:r>
    </w:p>
    <w:p w14:paraId="05505F1B" w14:textId="77777777" w:rsidR="00086079" w:rsidRDefault="00086079">
      <w:pPr>
        <w:rPr>
          <w:rFonts w:ascii="Salesforce Sans" w:hAnsi="Salesforce Sans"/>
          <w:b/>
          <w:color w:val="000000" w:themeColor="text1"/>
        </w:rPr>
      </w:pPr>
      <w:bookmarkStart w:id="31" w:name="_Toc427165746"/>
      <w:r>
        <w:br w:type="page"/>
      </w:r>
    </w:p>
    <w:p w14:paraId="4026EA2C" w14:textId="4CF59B37" w:rsidR="00C078AC" w:rsidRPr="00EC1234" w:rsidRDefault="00C078AC">
      <w:pPr>
        <w:pStyle w:val="ExerciseTitle"/>
      </w:pPr>
      <w:bookmarkStart w:id="32" w:name="_Toc514686403"/>
      <w:r w:rsidRPr="00EC1234">
        <w:lastRenderedPageBreak/>
        <w:t>4-3: Create and Use an Apex Class</w:t>
      </w:r>
      <w:bookmarkEnd w:id="31"/>
      <w:bookmarkEnd w:id="32"/>
      <w:r w:rsidRPr="00EC1234">
        <w:t xml:space="preserve"> </w:t>
      </w:r>
      <w:r w:rsidR="00661475" w:rsidRPr="00EC1234">
        <w:br/>
      </w:r>
    </w:p>
    <w:p w14:paraId="2FF27F70"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050FC348"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Create an Apex class called </w:t>
      </w:r>
      <w:proofErr w:type="spellStart"/>
      <w:r w:rsidRPr="008066E6">
        <w:rPr>
          <w:rStyle w:val="EnterOrType"/>
          <w:rFonts w:ascii="Salesforce Sans" w:hAnsi="Salesforce Sans"/>
          <w:szCs w:val="22"/>
        </w:rPr>
        <w:t>ContactManager</w:t>
      </w:r>
      <w:proofErr w:type="spellEnd"/>
      <w:r w:rsidRPr="008066E6">
        <w:rPr>
          <w:rFonts w:ascii="Salesforce Sans" w:hAnsi="Salesforce Sans"/>
          <w:sz w:val="22"/>
          <w:szCs w:val="22"/>
        </w:rPr>
        <w:t xml:space="preserve"> and define a method within the class to create a Contact record in the database.</w:t>
      </w:r>
    </w:p>
    <w:p w14:paraId="48C36198" w14:textId="77777777" w:rsidR="00C078AC" w:rsidRPr="008066E6" w:rsidRDefault="00C078AC" w:rsidP="008066E6">
      <w:pPr>
        <w:spacing w:before="120" w:after="120"/>
        <w:rPr>
          <w:rFonts w:ascii="Salesforce Sans" w:hAnsi="Salesforce Sans"/>
          <w:sz w:val="22"/>
          <w:szCs w:val="22"/>
        </w:rPr>
      </w:pPr>
    </w:p>
    <w:p w14:paraId="0A83E627"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01212928" w14:textId="7768D762"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a class and save it.</w:t>
      </w:r>
    </w:p>
    <w:p w14:paraId="7034A5D7" w14:textId="47EF5FC1"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Invoke the class method using code in the Execute Anonymous window.</w:t>
      </w:r>
    </w:p>
    <w:p w14:paraId="2ECB1FCB" w14:textId="4A54F4EB"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Examine the logs to see the invocation of the class.</w:t>
      </w:r>
    </w:p>
    <w:p w14:paraId="418F8956" w14:textId="77777777" w:rsidR="00C078AC" w:rsidRPr="008066E6" w:rsidRDefault="00C078AC" w:rsidP="008066E6">
      <w:pPr>
        <w:pStyle w:val="Heading1"/>
        <w:spacing w:before="120"/>
        <w:contextualSpacing w:val="0"/>
        <w:rPr>
          <w:rFonts w:ascii="Salesforce Sans" w:hAnsi="Salesforce Sans"/>
          <w:szCs w:val="22"/>
        </w:rPr>
      </w:pPr>
    </w:p>
    <w:p w14:paraId="3A9472DF"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6C07AB8D"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10 minutes </w:t>
      </w:r>
    </w:p>
    <w:p w14:paraId="7D4D388E" w14:textId="77777777" w:rsidR="00C078AC" w:rsidRPr="008066E6" w:rsidRDefault="00C078AC" w:rsidP="008066E6">
      <w:pPr>
        <w:pStyle w:val="SingleLine"/>
        <w:spacing w:before="120" w:after="120"/>
        <w:rPr>
          <w:rFonts w:ascii="Salesforce Sans" w:hAnsi="Salesforce Sans"/>
          <w:sz w:val="22"/>
          <w:szCs w:val="22"/>
        </w:rPr>
      </w:pPr>
    </w:p>
    <w:p w14:paraId="167F9500"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3783ECC1" w14:textId="471BF9BB"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a class and save it.</w:t>
      </w:r>
    </w:p>
    <w:p w14:paraId="5A272A0B" w14:textId="27429311" w:rsidR="0080176F" w:rsidRPr="008066E6" w:rsidRDefault="0080176F" w:rsidP="00EC1234">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r>
      <w:r w:rsidR="00E623BF" w:rsidRPr="008066E6">
        <w:rPr>
          <w:rFonts w:ascii="Salesforce Sans" w:hAnsi="Salesforce Sans"/>
          <w:szCs w:val="22"/>
        </w:rPr>
        <w:t>C</w:t>
      </w:r>
      <w:r w:rsidR="00E623BF" w:rsidRPr="008066E6">
        <w:rPr>
          <w:rFonts w:ascii="Salesforce Sans" w:hAnsi="Salesforce Sans"/>
          <w:color w:val="000000" w:themeColor="text1"/>
          <w:szCs w:val="22"/>
        </w:rPr>
        <w:t xml:space="preserve">lick </w:t>
      </w:r>
      <w:r w:rsidR="00E623BF" w:rsidRPr="008066E6">
        <w:rPr>
          <w:rFonts w:ascii="Salesforce Sans" w:hAnsi="Salesforce Sans"/>
          <w:szCs w:val="22"/>
        </w:rPr>
        <w:fldChar w:fldCharType="begin"/>
      </w:r>
      <w:r w:rsidR="00E623BF" w:rsidRPr="008066E6">
        <w:rPr>
          <w:rFonts w:ascii="Salesforce Sans" w:hAnsi="Salesforce Sans"/>
          <w:szCs w:val="22"/>
        </w:rPr>
        <w:instrText xml:space="preserve"> INCLUDEPICTURE "https://resources.help.salesforce.com/images/02e863126fef084a82dc1f96dea047ff.png" \* MERGEFORMATINET </w:instrText>
      </w:r>
      <w:r w:rsidR="00E623BF" w:rsidRPr="008066E6">
        <w:rPr>
          <w:rFonts w:ascii="Salesforce Sans" w:hAnsi="Salesforce Sans"/>
          <w:szCs w:val="22"/>
        </w:rPr>
        <w:fldChar w:fldCharType="separate"/>
      </w:r>
      <w:r w:rsidR="00E623BF" w:rsidRPr="008066E6">
        <w:rPr>
          <w:rFonts w:ascii="Salesforce Sans" w:hAnsi="Salesforce Sans"/>
          <w:noProof/>
          <w:szCs w:val="22"/>
        </w:rPr>
        <w:drawing>
          <wp:inline distT="0" distB="0" distL="0" distR="0" wp14:anchorId="590AE07D" wp14:editId="1152FFD1">
            <wp:extent cx="130775" cy="144869"/>
            <wp:effectExtent l="0" t="0" r="0" b="0"/>
            <wp:docPr id="47" name="Picture 47"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00E623BF" w:rsidRPr="008066E6">
        <w:rPr>
          <w:rFonts w:ascii="Salesforce Sans" w:hAnsi="Salesforce Sans"/>
          <w:szCs w:val="22"/>
        </w:rPr>
        <w:fldChar w:fldCharType="end"/>
      </w:r>
      <w:r w:rsidR="00E623BF" w:rsidRPr="008066E6">
        <w:rPr>
          <w:rFonts w:ascii="Salesforce Sans" w:hAnsi="Salesforce Sans"/>
          <w:szCs w:val="22"/>
        </w:rPr>
        <w:t xml:space="preserve"> | </w:t>
      </w:r>
      <w:r w:rsidR="00E623BF" w:rsidRPr="00EC1234">
        <w:rPr>
          <w:rStyle w:val="ClickPaths"/>
          <w:color w:val="000000" w:themeColor="text1"/>
          <w:szCs w:val="22"/>
        </w:rPr>
        <w:t>Developer Console.</w:t>
      </w:r>
    </w:p>
    <w:p w14:paraId="2B84D2C5" w14:textId="237B4E45" w:rsidR="0080176F" w:rsidRPr="008066E6" w:rsidRDefault="00E623BF" w:rsidP="008066E6">
      <w:pPr>
        <w:pStyle w:val="Heading3"/>
        <w:spacing w:before="120"/>
        <w:ind w:left="720"/>
        <w:contextualSpacing w:val="0"/>
        <w:rPr>
          <w:rFonts w:ascii="Salesforce Sans" w:hAnsi="Salesforce Sans"/>
          <w:szCs w:val="22"/>
        </w:rPr>
      </w:pPr>
      <w:r w:rsidRPr="008066E6">
        <w:rPr>
          <w:rFonts w:ascii="Salesforce Sans" w:hAnsi="Salesforce Sans"/>
          <w:szCs w:val="22"/>
        </w:rPr>
        <w:t>B</w:t>
      </w:r>
      <w:r w:rsidR="0080176F" w:rsidRPr="008066E6">
        <w:rPr>
          <w:rFonts w:ascii="Salesforce Sans" w:hAnsi="Salesforce Sans"/>
          <w:szCs w:val="22"/>
        </w:rPr>
        <w:t>.</w:t>
      </w:r>
      <w:r w:rsidR="0080176F" w:rsidRPr="008066E6">
        <w:rPr>
          <w:rFonts w:ascii="Salesforce Sans" w:hAnsi="Salesforce Sans"/>
          <w:szCs w:val="22"/>
        </w:rPr>
        <w:tab/>
        <w:t xml:space="preserve">Click </w:t>
      </w:r>
      <w:r w:rsidR="0080176F" w:rsidRPr="008066E6">
        <w:rPr>
          <w:rStyle w:val="ClickOrSelect"/>
          <w:rFonts w:ascii="Salesforce Sans" w:hAnsi="Salesforce Sans"/>
          <w:szCs w:val="22"/>
        </w:rPr>
        <w:t>File | New | Apex Class</w:t>
      </w:r>
      <w:r w:rsidR="0080176F" w:rsidRPr="008066E6">
        <w:rPr>
          <w:rFonts w:ascii="Salesforce Sans" w:hAnsi="Salesforce Sans"/>
          <w:szCs w:val="22"/>
        </w:rPr>
        <w:t xml:space="preserve">. </w:t>
      </w:r>
    </w:p>
    <w:p w14:paraId="2196A330" w14:textId="3FF7AFE1" w:rsidR="0080176F" w:rsidRPr="008066E6" w:rsidRDefault="00E623BF" w:rsidP="008066E6">
      <w:pPr>
        <w:pStyle w:val="Heading3"/>
        <w:spacing w:before="120"/>
        <w:ind w:left="720"/>
        <w:contextualSpacing w:val="0"/>
        <w:rPr>
          <w:rFonts w:ascii="Salesforce Sans" w:hAnsi="Salesforce Sans"/>
          <w:szCs w:val="22"/>
        </w:rPr>
      </w:pPr>
      <w:r w:rsidRPr="008066E6">
        <w:rPr>
          <w:rFonts w:ascii="Salesforce Sans" w:hAnsi="Salesforce Sans"/>
          <w:szCs w:val="22"/>
        </w:rPr>
        <w:t>C</w:t>
      </w:r>
      <w:r w:rsidR="0080176F" w:rsidRPr="008066E6">
        <w:rPr>
          <w:rFonts w:ascii="Salesforce Sans" w:hAnsi="Salesforce Sans"/>
          <w:szCs w:val="22"/>
        </w:rPr>
        <w:t>.</w:t>
      </w:r>
      <w:r w:rsidR="0080176F" w:rsidRPr="008066E6">
        <w:rPr>
          <w:rFonts w:ascii="Salesforce Sans" w:hAnsi="Salesforce Sans"/>
          <w:szCs w:val="22"/>
        </w:rPr>
        <w:tab/>
      </w:r>
      <w:r w:rsidR="003E75E4">
        <w:rPr>
          <w:rFonts w:ascii="Salesforce Sans" w:hAnsi="Salesforce Sans"/>
          <w:szCs w:val="22"/>
        </w:rPr>
        <w:t>Type</w:t>
      </w:r>
      <w:r w:rsidR="0080176F" w:rsidRPr="008066E6">
        <w:rPr>
          <w:rFonts w:ascii="Salesforce Sans" w:hAnsi="Salesforce Sans"/>
          <w:szCs w:val="22"/>
        </w:rPr>
        <w:t xml:space="preserve"> </w:t>
      </w:r>
      <w:proofErr w:type="spellStart"/>
      <w:r w:rsidR="0080176F" w:rsidRPr="00EC1234">
        <w:rPr>
          <w:rStyle w:val="EnterOrType"/>
        </w:rPr>
        <w:t>ContactManager</w:t>
      </w:r>
      <w:proofErr w:type="spellEnd"/>
      <w:r w:rsidR="0080176F" w:rsidRPr="008066E6">
        <w:rPr>
          <w:rFonts w:ascii="Salesforce Sans" w:hAnsi="Salesforce Sans"/>
          <w:szCs w:val="22"/>
        </w:rPr>
        <w:t xml:space="preserve"> for the name, then click </w:t>
      </w:r>
      <w:r w:rsidR="0080176F" w:rsidRPr="008066E6">
        <w:rPr>
          <w:rFonts w:ascii="Salesforce Sans" w:hAnsi="Salesforce Sans"/>
          <w:b/>
          <w:szCs w:val="22"/>
        </w:rPr>
        <w:t>OK</w:t>
      </w:r>
      <w:r w:rsidR="0080176F" w:rsidRPr="008066E6">
        <w:rPr>
          <w:rFonts w:ascii="Salesforce Sans" w:hAnsi="Salesforce Sans"/>
          <w:szCs w:val="22"/>
        </w:rPr>
        <w:t xml:space="preserve">. </w:t>
      </w:r>
    </w:p>
    <w:p w14:paraId="2AFF3730" w14:textId="2E9574C2" w:rsidR="0080176F" w:rsidRPr="008066E6" w:rsidRDefault="00E623BF" w:rsidP="008066E6">
      <w:pPr>
        <w:pStyle w:val="Heading3"/>
        <w:spacing w:before="120"/>
        <w:ind w:left="720"/>
        <w:contextualSpacing w:val="0"/>
        <w:rPr>
          <w:rFonts w:ascii="Salesforce Sans" w:hAnsi="Salesforce Sans"/>
          <w:szCs w:val="22"/>
        </w:rPr>
      </w:pPr>
      <w:r w:rsidRPr="008066E6">
        <w:rPr>
          <w:rFonts w:ascii="Salesforce Sans" w:hAnsi="Salesforce Sans"/>
          <w:szCs w:val="22"/>
        </w:rPr>
        <w:t>D</w:t>
      </w:r>
      <w:r w:rsidR="0080176F" w:rsidRPr="008066E6">
        <w:rPr>
          <w:rFonts w:ascii="Salesforce Sans" w:hAnsi="Salesforce Sans"/>
          <w:szCs w:val="22"/>
        </w:rPr>
        <w:t>.</w:t>
      </w:r>
      <w:r w:rsidR="0080176F" w:rsidRPr="008066E6">
        <w:rPr>
          <w:rFonts w:ascii="Salesforce Sans" w:hAnsi="Salesforce Sans"/>
          <w:szCs w:val="22"/>
        </w:rPr>
        <w:tab/>
        <w:t xml:space="preserve">Copy and paste the contents of </w:t>
      </w:r>
      <w:r w:rsidR="0080176F" w:rsidRPr="008066E6">
        <w:rPr>
          <w:rFonts w:ascii="Salesforce Sans" w:hAnsi="Salesforce Sans"/>
          <w:b/>
          <w:szCs w:val="22"/>
        </w:rPr>
        <w:t>ContactManagerClass.txt</w:t>
      </w:r>
      <w:r w:rsidR="0080176F" w:rsidRPr="008066E6">
        <w:rPr>
          <w:rFonts w:ascii="Salesforce Sans" w:hAnsi="Salesforce Sans"/>
          <w:szCs w:val="22"/>
        </w:rPr>
        <w:t xml:space="preserve"> from the Exercises folder into the </w:t>
      </w:r>
      <w:r w:rsidR="00B8129A" w:rsidRPr="008066E6">
        <w:rPr>
          <w:rFonts w:ascii="Salesforce Sans" w:hAnsi="Salesforce Sans"/>
          <w:szCs w:val="22"/>
        </w:rPr>
        <w:t>window</w:t>
      </w:r>
      <w:r w:rsidR="0080176F" w:rsidRPr="008066E6">
        <w:rPr>
          <w:rFonts w:ascii="Salesforce Sans" w:hAnsi="Salesforce Sans"/>
          <w:szCs w:val="22"/>
        </w:rPr>
        <w:t xml:space="preserve">, overwriting all existing text. </w:t>
      </w:r>
    </w:p>
    <w:p w14:paraId="2171C9CE" w14:textId="6FC3AC97" w:rsidR="0080176F" w:rsidRPr="008066E6" w:rsidRDefault="00E623BF" w:rsidP="008066E6">
      <w:pPr>
        <w:pStyle w:val="Heading3"/>
        <w:spacing w:before="120"/>
        <w:ind w:left="720"/>
        <w:contextualSpacing w:val="0"/>
        <w:rPr>
          <w:rFonts w:ascii="Salesforce Sans" w:hAnsi="Salesforce Sans"/>
          <w:szCs w:val="22"/>
        </w:rPr>
      </w:pPr>
      <w:r w:rsidRPr="008066E6">
        <w:rPr>
          <w:rFonts w:ascii="Salesforce Sans" w:hAnsi="Salesforce Sans"/>
          <w:szCs w:val="22"/>
        </w:rPr>
        <w:t>E</w:t>
      </w:r>
      <w:r w:rsidR="0080176F" w:rsidRPr="008066E6">
        <w:rPr>
          <w:rFonts w:ascii="Salesforce Sans" w:hAnsi="Salesforce Sans"/>
          <w:szCs w:val="22"/>
        </w:rPr>
        <w:t>.</w:t>
      </w:r>
      <w:r w:rsidR="0080176F" w:rsidRPr="008066E6">
        <w:rPr>
          <w:rFonts w:ascii="Salesforce Sans" w:hAnsi="Salesforce Sans"/>
          <w:szCs w:val="22"/>
        </w:rPr>
        <w:tab/>
      </w:r>
      <w:r w:rsidR="00877473">
        <w:rPr>
          <w:rFonts w:ascii="Salesforce Sans" w:hAnsi="Salesforce Sans"/>
          <w:szCs w:val="22"/>
        </w:rPr>
        <w:t xml:space="preserve">Press </w:t>
      </w:r>
      <w:r w:rsidR="00095225" w:rsidRPr="00095225">
        <w:rPr>
          <w:rStyle w:val="EnterOrType"/>
        </w:rPr>
        <w:t>CTRL + S</w:t>
      </w:r>
      <w:r w:rsidR="0080176F" w:rsidRPr="008066E6">
        <w:rPr>
          <w:rFonts w:ascii="Salesforce Sans" w:hAnsi="Salesforce Sans"/>
          <w:szCs w:val="22"/>
        </w:rPr>
        <w:t xml:space="preserve"> </w:t>
      </w:r>
      <w:r w:rsidR="008A5479" w:rsidRPr="008066E6">
        <w:rPr>
          <w:rFonts w:ascii="Salesforce Sans" w:hAnsi="Salesforce Sans"/>
          <w:szCs w:val="22"/>
        </w:rPr>
        <w:t>to save the file.</w:t>
      </w:r>
    </w:p>
    <w:p w14:paraId="7BC8033C" w14:textId="7B9714AA" w:rsidR="004971D5" w:rsidRPr="008066E6" w:rsidRDefault="00E623BF" w:rsidP="008066E6">
      <w:pPr>
        <w:pStyle w:val="Heading3"/>
        <w:spacing w:before="120"/>
        <w:ind w:left="720"/>
        <w:contextualSpacing w:val="0"/>
        <w:rPr>
          <w:rFonts w:ascii="Salesforce Sans" w:hAnsi="Salesforce Sans"/>
          <w:szCs w:val="22"/>
        </w:rPr>
      </w:pPr>
      <w:r w:rsidRPr="008066E6">
        <w:rPr>
          <w:rFonts w:ascii="Salesforce Sans" w:hAnsi="Salesforce Sans"/>
          <w:szCs w:val="22"/>
        </w:rPr>
        <w:t>F</w:t>
      </w:r>
      <w:r w:rsidR="004971D5" w:rsidRPr="008066E6">
        <w:rPr>
          <w:rFonts w:ascii="Salesforce Sans" w:hAnsi="Salesforce Sans"/>
          <w:szCs w:val="22"/>
        </w:rPr>
        <w:t>.</w:t>
      </w:r>
      <w:r w:rsidR="004971D5" w:rsidRPr="008066E6">
        <w:rPr>
          <w:rFonts w:ascii="Salesforce Sans" w:hAnsi="Salesforce Sans"/>
          <w:szCs w:val="22"/>
        </w:rPr>
        <w:tab/>
        <w:t>Note the API Version of the class.</w:t>
      </w:r>
    </w:p>
    <w:p w14:paraId="4B6F8664" w14:textId="553FA96D"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Invoke the class method using code in the Execute Anonymous window.</w:t>
      </w:r>
    </w:p>
    <w:p w14:paraId="10837BDA" w14:textId="46C67D1E"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877473">
        <w:rPr>
          <w:rFonts w:ascii="Salesforce Sans" w:hAnsi="Salesforce Sans"/>
          <w:szCs w:val="22"/>
        </w:rPr>
        <w:t xml:space="preserve">Press </w:t>
      </w:r>
      <w:r w:rsidR="000E38D9" w:rsidRPr="000E38D9">
        <w:rPr>
          <w:rStyle w:val="EnterOrType"/>
        </w:rPr>
        <w:t xml:space="preserve">CTRL + E </w:t>
      </w:r>
      <w:r w:rsidR="00C078AC" w:rsidRPr="008066E6">
        <w:rPr>
          <w:rFonts w:ascii="Salesforce Sans" w:hAnsi="Salesforce Sans"/>
          <w:szCs w:val="22"/>
        </w:rPr>
        <w:t xml:space="preserve">to open the </w:t>
      </w:r>
      <w:r w:rsidR="00C078AC" w:rsidRPr="008066E6">
        <w:rPr>
          <w:rFonts w:ascii="Salesforce Sans" w:hAnsi="Salesforce Sans"/>
          <w:b/>
          <w:szCs w:val="22"/>
        </w:rPr>
        <w:t>Execute Anonymous</w:t>
      </w:r>
      <w:r w:rsidR="00C078AC" w:rsidRPr="008066E6">
        <w:rPr>
          <w:rFonts w:ascii="Salesforce Sans" w:hAnsi="Salesforce Sans"/>
          <w:szCs w:val="22"/>
        </w:rPr>
        <w:t xml:space="preserve"> window. </w:t>
      </w:r>
    </w:p>
    <w:p w14:paraId="083827C7" w14:textId="2FE257B9" w:rsidR="00C078AC" w:rsidRPr="008066E6" w:rsidRDefault="00CD04C5" w:rsidP="008066E6">
      <w:pPr>
        <w:pStyle w:val="Heading2"/>
        <w:spacing w:before="120"/>
        <w:contextualSpacing w:val="0"/>
        <w:rPr>
          <w:rFonts w:ascii="Salesforce Sans" w:hAnsi="Salesforce Sans"/>
          <w:szCs w:val="22"/>
        </w:rPr>
      </w:pPr>
      <w:r w:rsidRPr="008066E6">
        <w:rPr>
          <w:rFonts w:ascii="Salesforce Sans" w:hAnsi="Salesforce Sans"/>
          <w:szCs w:val="22"/>
        </w:rPr>
        <w:t>B</w:t>
      </w:r>
      <w:r w:rsidR="00C078AC" w:rsidRPr="008066E6">
        <w:rPr>
          <w:rFonts w:ascii="Salesforce Sans" w:hAnsi="Salesforce Sans"/>
          <w:szCs w:val="22"/>
        </w:rPr>
        <w:t>.</w:t>
      </w:r>
      <w:r w:rsidR="00C078AC" w:rsidRPr="008066E6">
        <w:rPr>
          <w:rFonts w:ascii="Salesforce Sans" w:hAnsi="Salesforce Sans"/>
          <w:szCs w:val="22"/>
        </w:rPr>
        <w:tab/>
      </w:r>
      <w:r w:rsidR="00E00022" w:rsidRPr="008066E6">
        <w:rPr>
          <w:rFonts w:ascii="Salesforce Sans" w:hAnsi="Salesforce Sans"/>
          <w:szCs w:val="22"/>
        </w:rPr>
        <w:t>Copy the below code into the window, overwriting all existing text</w:t>
      </w:r>
      <w:r w:rsidR="00C078AC" w:rsidRPr="008066E6">
        <w:rPr>
          <w:rFonts w:ascii="Salesforce Sans" w:hAnsi="Salesforce Sans"/>
          <w:szCs w:val="22"/>
        </w:rPr>
        <w:t>:</w:t>
      </w:r>
    </w:p>
    <w:p w14:paraId="6D5AA1EE" w14:textId="77777777" w:rsidR="00C078AC" w:rsidRPr="008066E6" w:rsidRDefault="00C078AC" w:rsidP="00EC1234">
      <w:pPr>
        <w:pStyle w:val="CodeBlock"/>
        <w:rPr>
          <w:rStyle w:val="EnterOrType"/>
        </w:rPr>
      </w:pPr>
      <w:r w:rsidRPr="008066E6">
        <w:rPr>
          <w:rStyle w:val="EnterOrType"/>
        </w:rPr>
        <w:t xml:space="preserve">ID </w:t>
      </w:r>
      <w:proofErr w:type="spellStart"/>
      <w:r w:rsidRPr="008066E6">
        <w:rPr>
          <w:rStyle w:val="EnterOrType"/>
        </w:rPr>
        <w:t>contactID</w:t>
      </w:r>
      <w:proofErr w:type="spellEnd"/>
      <w:r w:rsidRPr="008066E6">
        <w:rPr>
          <w:rStyle w:val="EnterOrType"/>
        </w:rPr>
        <w:t xml:space="preserve"> = </w:t>
      </w:r>
      <w:proofErr w:type="spellStart"/>
      <w:r w:rsidRPr="008066E6">
        <w:rPr>
          <w:rStyle w:val="EnterOrType"/>
        </w:rPr>
        <w:t>ContactManager.addContact</w:t>
      </w:r>
      <w:proofErr w:type="spellEnd"/>
      <w:r w:rsidRPr="008066E6">
        <w:rPr>
          <w:rStyle w:val="EnterOrType"/>
        </w:rPr>
        <w:t>('Rehman','</w:t>
      </w:r>
      <w:proofErr w:type="spellStart"/>
      <w:r w:rsidRPr="008066E6">
        <w:rPr>
          <w:rStyle w:val="EnterOrType"/>
        </w:rPr>
        <w:t>Areil</w:t>
      </w:r>
      <w:proofErr w:type="spellEnd"/>
      <w:r w:rsidRPr="008066E6">
        <w:rPr>
          <w:rStyle w:val="EnterOrType"/>
        </w:rPr>
        <w:t>');</w:t>
      </w:r>
    </w:p>
    <w:p w14:paraId="490320D8" w14:textId="194C0F1A" w:rsidR="00C078AC" w:rsidRPr="008066E6" w:rsidRDefault="00C078AC" w:rsidP="00EC1234">
      <w:pPr>
        <w:pStyle w:val="CodeBlock"/>
        <w:rPr>
          <w:rStyle w:val="EnterOrType"/>
        </w:rPr>
      </w:pPr>
      <w:proofErr w:type="spellStart"/>
      <w:r w:rsidRPr="008066E6">
        <w:rPr>
          <w:rStyle w:val="EnterOrType"/>
        </w:rPr>
        <w:t>System.debug</w:t>
      </w:r>
      <w:proofErr w:type="spellEnd"/>
      <w:r w:rsidRPr="008066E6">
        <w:rPr>
          <w:rStyle w:val="EnterOrType"/>
        </w:rPr>
        <w:t>('Called from Execute Anonymous: ID</w:t>
      </w:r>
      <w:r w:rsidR="00E623BF" w:rsidRPr="008066E6">
        <w:rPr>
          <w:rStyle w:val="EnterOrType"/>
        </w:rPr>
        <w:t>=</w:t>
      </w:r>
      <w:r w:rsidRPr="008066E6">
        <w:rPr>
          <w:rStyle w:val="EnterOrType"/>
        </w:rPr>
        <w:t xml:space="preserve">' + </w:t>
      </w:r>
      <w:proofErr w:type="spellStart"/>
      <w:r w:rsidRPr="008066E6">
        <w:rPr>
          <w:rStyle w:val="EnterOrType"/>
        </w:rPr>
        <w:t>contactID</w:t>
      </w:r>
      <w:proofErr w:type="spellEnd"/>
      <w:r w:rsidRPr="008066E6">
        <w:rPr>
          <w:rStyle w:val="EnterOrType"/>
        </w:rPr>
        <w:t>);</w:t>
      </w:r>
    </w:p>
    <w:p w14:paraId="180FE233" w14:textId="15EC2972" w:rsidR="00C078AC" w:rsidRPr="008066E6" w:rsidRDefault="00CD04C5" w:rsidP="008066E6">
      <w:pPr>
        <w:pStyle w:val="Heading2"/>
        <w:spacing w:before="120"/>
        <w:contextualSpacing w:val="0"/>
        <w:rPr>
          <w:rFonts w:ascii="Salesforce Sans" w:hAnsi="Salesforce Sans"/>
          <w:szCs w:val="22"/>
        </w:rPr>
      </w:pPr>
      <w:r w:rsidRPr="008066E6">
        <w:rPr>
          <w:rFonts w:ascii="Salesforce Sans" w:hAnsi="Salesforce Sans"/>
          <w:szCs w:val="22"/>
        </w:rPr>
        <w:t>C</w:t>
      </w:r>
      <w:r w:rsidR="00C078AC" w:rsidRPr="008066E6">
        <w:rPr>
          <w:rFonts w:ascii="Salesforce Sans" w:hAnsi="Salesforce Sans"/>
          <w:szCs w:val="22"/>
        </w:rPr>
        <w:t>.</w:t>
      </w:r>
      <w:r w:rsidR="00C078AC" w:rsidRPr="008066E6">
        <w:rPr>
          <w:rFonts w:ascii="Salesforce Sans" w:hAnsi="Salesforce Sans"/>
          <w:szCs w:val="22"/>
        </w:rPr>
        <w:tab/>
        <w:t xml:space="preserve">Ensure that </w:t>
      </w:r>
      <w:r w:rsidR="00C078AC" w:rsidRPr="008066E6">
        <w:rPr>
          <w:rStyle w:val="ClickOrSelect"/>
          <w:rFonts w:ascii="Salesforce Sans" w:hAnsi="Salesforce Sans"/>
          <w:szCs w:val="22"/>
        </w:rPr>
        <w:t>Open Log</w:t>
      </w:r>
      <w:r w:rsidR="00C078AC" w:rsidRPr="008066E6">
        <w:rPr>
          <w:rFonts w:ascii="Salesforce Sans" w:hAnsi="Salesforce Sans"/>
          <w:szCs w:val="22"/>
        </w:rPr>
        <w:t xml:space="preserve"> is selected and click </w:t>
      </w:r>
      <w:r w:rsidR="00C078AC" w:rsidRPr="008066E6">
        <w:rPr>
          <w:rStyle w:val="ClickOrSelect"/>
          <w:rFonts w:ascii="Salesforce Sans" w:hAnsi="Salesforce Sans"/>
          <w:szCs w:val="22"/>
        </w:rPr>
        <w:t>Execute</w:t>
      </w:r>
      <w:r w:rsidR="00C078AC" w:rsidRPr="008066E6">
        <w:rPr>
          <w:rFonts w:ascii="Salesforce Sans" w:hAnsi="Salesforce Sans"/>
          <w:szCs w:val="22"/>
        </w:rPr>
        <w:t>.</w:t>
      </w:r>
    </w:p>
    <w:p w14:paraId="34658F4D" w14:textId="6600CF96"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Examine the logs to see the invocation of the class.</w:t>
      </w:r>
    </w:p>
    <w:p w14:paraId="37374F78" w14:textId="1C56C9F6"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In the debug log for your execution, select </w:t>
      </w:r>
      <w:r w:rsidR="00C078AC" w:rsidRPr="008066E6">
        <w:rPr>
          <w:rStyle w:val="ClickOrSelect"/>
          <w:rFonts w:ascii="Salesforce Sans" w:hAnsi="Salesforce Sans"/>
          <w:szCs w:val="22"/>
        </w:rPr>
        <w:t>Debug Only</w:t>
      </w:r>
      <w:r w:rsidR="00C078AC" w:rsidRPr="008066E6">
        <w:rPr>
          <w:rFonts w:ascii="Salesforce Sans" w:hAnsi="Salesforce Sans"/>
          <w:szCs w:val="22"/>
        </w:rPr>
        <w:t>. As a result, only debug statements should be visible.</w:t>
      </w:r>
    </w:p>
    <w:p w14:paraId="5FF087E8" w14:textId="1FFEBB74"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lastRenderedPageBreak/>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Notice that the newly created record has an ID, which was returned by the method.</w:t>
      </w:r>
    </w:p>
    <w:p w14:paraId="299ABCE7" w14:textId="66724C6E"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Deselect </w:t>
      </w:r>
      <w:r w:rsidR="00C078AC" w:rsidRPr="008066E6">
        <w:rPr>
          <w:rStyle w:val="ClickOrSelect"/>
          <w:rFonts w:ascii="Salesforce Sans" w:hAnsi="Salesforce Sans"/>
          <w:szCs w:val="22"/>
        </w:rPr>
        <w:t>Debug Only</w:t>
      </w:r>
      <w:r w:rsidR="00C078AC" w:rsidRPr="008066E6">
        <w:rPr>
          <w:rFonts w:ascii="Salesforce Sans" w:hAnsi="Salesforce Sans"/>
          <w:szCs w:val="22"/>
        </w:rPr>
        <w:t>.</w:t>
      </w:r>
    </w:p>
    <w:p w14:paraId="304DB9CB" w14:textId="45E175C1"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D</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657D8D">
        <w:rPr>
          <w:rFonts w:ascii="Salesforce Sans" w:hAnsi="Salesforce Sans"/>
          <w:szCs w:val="22"/>
        </w:rPr>
        <w:t xml:space="preserve">Enter </w:t>
      </w:r>
      <w:proofErr w:type="spellStart"/>
      <w:r w:rsidR="00657D8D" w:rsidRPr="007B28D8">
        <w:rPr>
          <w:rStyle w:val="EnterOrType"/>
        </w:rPr>
        <w:t>ContactManager</w:t>
      </w:r>
      <w:proofErr w:type="spellEnd"/>
      <w:r w:rsidR="00657D8D">
        <w:rPr>
          <w:rFonts w:ascii="Salesforce Sans" w:hAnsi="Salesforce Sans"/>
          <w:szCs w:val="22"/>
        </w:rPr>
        <w:t xml:space="preserve"> into the Filter input box </w:t>
      </w:r>
      <w:r w:rsidR="00144375">
        <w:rPr>
          <w:rFonts w:ascii="Salesforce Sans" w:hAnsi="Salesforce Sans"/>
          <w:szCs w:val="22"/>
        </w:rPr>
        <w:t>(case-sensitive)</w:t>
      </w:r>
      <w:r w:rsidR="00657D8D">
        <w:rPr>
          <w:rFonts w:ascii="Salesforce Sans" w:hAnsi="Salesforce Sans"/>
          <w:szCs w:val="22"/>
        </w:rPr>
        <w:t>.</w:t>
      </w:r>
    </w:p>
    <w:p w14:paraId="30DD6C5A" w14:textId="5F258B39"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E</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Notice the invocation of the static </w:t>
      </w:r>
      <w:proofErr w:type="spellStart"/>
      <w:r w:rsidR="00C078AC" w:rsidRPr="008066E6">
        <w:rPr>
          <w:rStyle w:val="EnterOrType"/>
        </w:rPr>
        <w:t>addContact</w:t>
      </w:r>
      <w:proofErr w:type="spellEnd"/>
      <w:r w:rsidR="00C078AC" w:rsidRPr="008066E6">
        <w:rPr>
          <w:rStyle w:val="EnterOrType"/>
        </w:rPr>
        <w:t>()</w:t>
      </w:r>
      <w:r w:rsidR="00C078AC" w:rsidRPr="008066E6">
        <w:rPr>
          <w:rFonts w:ascii="Salesforce Sans" w:hAnsi="Salesforce Sans"/>
          <w:szCs w:val="22"/>
        </w:rPr>
        <w:t xml:space="preserve"> method of the </w:t>
      </w:r>
      <w:proofErr w:type="spellStart"/>
      <w:r w:rsidR="00C078AC" w:rsidRPr="008066E6">
        <w:rPr>
          <w:rStyle w:val="EnterOrType"/>
        </w:rPr>
        <w:t>ContactManager</w:t>
      </w:r>
      <w:proofErr w:type="spellEnd"/>
      <w:r w:rsidR="00C078AC" w:rsidRPr="008066E6">
        <w:rPr>
          <w:rFonts w:ascii="Salesforce Sans" w:hAnsi="Salesforce Sans"/>
          <w:szCs w:val="22"/>
        </w:rPr>
        <w:t xml:space="preserve"> class.</w:t>
      </w:r>
    </w:p>
    <w:p w14:paraId="399276BD" w14:textId="461B1F8B"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F</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877473">
        <w:rPr>
          <w:rFonts w:ascii="Salesforce Sans" w:hAnsi="Salesforce Sans"/>
          <w:szCs w:val="22"/>
        </w:rPr>
        <w:t xml:space="preserve">Press </w:t>
      </w:r>
      <w:r w:rsidR="00095225" w:rsidRPr="00095225">
        <w:rPr>
          <w:rStyle w:val="EnterOrType"/>
          <w:szCs w:val="22"/>
        </w:rPr>
        <w:t>CTRL + ALT + /</w:t>
      </w:r>
      <w:r w:rsidR="00C078AC" w:rsidRPr="008066E6">
        <w:rPr>
          <w:rFonts w:ascii="Salesforce Sans" w:hAnsi="Salesforce Sans"/>
          <w:szCs w:val="22"/>
        </w:rPr>
        <w:t xml:space="preserve"> to close all </w:t>
      </w:r>
      <w:r w:rsidR="00FA2037" w:rsidRPr="008066E6">
        <w:rPr>
          <w:rFonts w:ascii="Salesforce Sans" w:hAnsi="Salesforce Sans"/>
          <w:szCs w:val="22"/>
        </w:rPr>
        <w:t>console tabs</w:t>
      </w:r>
      <w:r w:rsidR="00C078AC" w:rsidRPr="008066E6">
        <w:rPr>
          <w:rFonts w:ascii="Salesforce Sans" w:hAnsi="Salesforce Sans"/>
          <w:szCs w:val="22"/>
        </w:rPr>
        <w:t>.</w:t>
      </w:r>
    </w:p>
    <w:p w14:paraId="282A3CFD" w14:textId="7EA45247" w:rsidR="00AB647D" w:rsidRPr="008066E6" w:rsidRDefault="00AB647D" w:rsidP="008066E6">
      <w:pPr>
        <w:pStyle w:val="Heading2"/>
        <w:spacing w:before="120"/>
        <w:contextualSpacing w:val="0"/>
        <w:rPr>
          <w:rFonts w:ascii="Salesforce Sans" w:hAnsi="Salesforce Sans"/>
          <w:szCs w:val="22"/>
        </w:rPr>
      </w:pPr>
      <w:r w:rsidRPr="008066E6">
        <w:rPr>
          <w:rFonts w:ascii="Salesforce Sans" w:hAnsi="Salesforce Sans"/>
          <w:szCs w:val="22"/>
        </w:rPr>
        <w:t>G.</w:t>
      </w:r>
      <w:r w:rsidRPr="008066E6">
        <w:rPr>
          <w:rFonts w:ascii="Salesforce Sans" w:hAnsi="Salesforce Sans"/>
          <w:szCs w:val="22"/>
        </w:rPr>
        <w:tab/>
        <w:t>Close the Developer Console window.</w:t>
      </w:r>
    </w:p>
    <w:p w14:paraId="252D3096" w14:textId="77777777" w:rsidR="001E6013" w:rsidRDefault="001E6013">
      <w:pPr>
        <w:rPr>
          <w:rFonts w:ascii="Salesforce Sans" w:hAnsi="Salesforce Sans"/>
          <w:b/>
          <w:color w:val="000000" w:themeColor="text1"/>
        </w:rPr>
      </w:pPr>
      <w:bookmarkStart w:id="33" w:name="_Toc427165764"/>
      <w:bookmarkStart w:id="34" w:name="_Toc427165747"/>
      <w:r>
        <w:br w:type="page"/>
      </w:r>
    </w:p>
    <w:p w14:paraId="42E1F36C" w14:textId="05FBBA78" w:rsidR="00C078AC" w:rsidRPr="00EC1234" w:rsidRDefault="00C078AC">
      <w:pPr>
        <w:pStyle w:val="ExerciseTitle"/>
      </w:pPr>
      <w:bookmarkStart w:id="35" w:name="_Toc514686404"/>
      <w:r w:rsidRPr="00EC1234">
        <w:lastRenderedPageBreak/>
        <w:t>4-4: Observe the Effects of Versioning</w:t>
      </w:r>
      <w:bookmarkEnd w:id="33"/>
      <w:bookmarkEnd w:id="35"/>
      <w:r w:rsidRPr="00EC1234">
        <w:t xml:space="preserve"> </w:t>
      </w:r>
      <w:r w:rsidR="00661475" w:rsidRPr="00EC1234">
        <w:br/>
      </w:r>
    </w:p>
    <w:p w14:paraId="5DF8C37E" w14:textId="77777777" w:rsidR="007025E6" w:rsidRPr="008066E6" w:rsidRDefault="007025E6"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71444A00" w14:textId="77777777" w:rsidR="00C078AC" w:rsidRPr="008066E6" w:rsidRDefault="00C078AC" w:rsidP="008066E6">
      <w:pPr>
        <w:pStyle w:val="GoalTskTimeInstr"/>
        <w:spacing w:before="120" w:after="120"/>
        <w:rPr>
          <w:rFonts w:ascii="Salesforce Sans" w:hAnsi="Salesforce Sans"/>
          <w:b w:val="0"/>
          <w:sz w:val="22"/>
          <w:szCs w:val="22"/>
        </w:rPr>
      </w:pPr>
      <w:r w:rsidRPr="008066E6">
        <w:rPr>
          <w:rFonts w:ascii="Salesforce Sans" w:hAnsi="Salesforce Sans"/>
          <w:b w:val="0"/>
          <w:sz w:val="22"/>
          <w:szCs w:val="22"/>
        </w:rPr>
        <w:t>Change the version on an Apex class to see how it affects compilation.</w:t>
      </w:r>
      <w:r w:rsidRPr="008066E6">
        <w:rPr>
          <w:rFonts w:ascii="Salesforce Sans" w:hAnsi="Salesforce Sans"/>
          <w:b w:val="0"/>
          <w:sz w:val="22"/>
          <w:szCs w:val="22"/>
        </w:rPr>
        <w:br/>
      </w:r>
    </w:p>
    <w:p w14:paraId="63D7E50C"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6C7AF1B8" w14:textId="12C1FBE6"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a new class to test out versioning in Apex.</w:t>
      </w:r>
    </w:p>
    <w:p w14:paraId="4398236B" w14:textId="1825AA55"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Discover what versions will compile </w:t>
      </w:r>
      <w:proofErr w:type="spellStart"/>
      <w:r w:rsidR="00C078AC" w:rsidRPr="008066E6">
        <w:rPr>
          <w:rFonts w:ascii="Salesforce Sans" w:hAnsi="Salesforce Sans"/>
          <w:szCs w:val="22"/>
        </w:rPr>
        <w:t>FeedPost</w:t>
      </w:r>
      <w:proofErr w:type="spellEnd"/>
      <w:r w:rsidR="00C078AC" w:rsidRPr="008066E6">
        <w:rPr>
          <w:rFonts w:ascii="Salesforce Sans" w:hAnsi="Salesforce Sans"/>
          <w:szCs w:val="22"/>
        </w:rPr>
        <w:t>.</w:t>
      </w:r>
    </w:p>
    <w:p w14:paraId="3E939836" w14:textId="57A8E94B"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Discover what versions will compile </w:t>
      </w:r>
      <w:proofErr w:type="spellStart"/>
      <w:r w:rsidR="00C078AC" w:rsidRPr="008066E6">
        <w:rPr>
          <w:rFonts w:ascii="Salesforce Sans" w:hAnsi="Salesforce Sans"/>
          <w:szCs w:val="22"/>
        </w:rPr>
        <w:t>FeedItem</w:t>
      </w:r>
      <w:proofErr w:type="spellEnd"/>
      <w:r w:rsidR="00C078AC" w:rsidRPr="008066E6">
        <w:rPr>
          <w:rFonts w:ascii="Salesforce Sans" w:hAnsi="Salesforce Sans"/>
          <w:szCs w:val="22"/>
        </w:rPr>
        <w:t xml:space="preserve">.  </w:t>
      </w:r>
    </w:p>
    <w:p w14:paraId="3F432F60" w14:textId="77777777" w:rsidR="00C078AC" w:rsidRPr="008066E6" w:rsidRDefault="00C078AC" w:rsidP="008066E6">
      <w:pPr>
        <w:pStyle w:val="Heading1"/>
        <w:spacing w:before="120"/>
        <w:contextualSpacing w:val="0"/>
        <w:rPr>
          <w:rFonts w:ascii="Salesforce Sans" w:hAnsi="Salesforce Sans"/>
          <w:szCs w:val="22"/>
        </w:rPr>
      </w:pPr>
    </w:p>
    <w:p w14:paraId="0F7D54F6"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56312819"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5 minutes </w:t>
      </w:r>
    </w:p>
    <w:p w14:paraId="36DC32E8" w14:textId="77777777" w:rsidR="00C078AC" w:rsidRPr="008066E6" w:rsidRDefault="00C078AC" w:rsidP="008066E6">
      <w:pPr>
        <w:pStyle w:val="SingleLine"/>
        <w:spacing w:before="120" w:after="120"/>
        <w:rPr>
          <w:rFonts w:ascii="Salesforce Sans" w:hAnsi="Salesforce Sans"/>
          <w:sz w:val="22"/>
          <w:szCs w:val="22"/>
        </w:rPr>
      </w:pPr>
    </w:p>
    <w:p w14:paraId="3899B05E"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7B0FE7ED" w14:textId="727C202D"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a new class to test out versioning in Apex.</w:t>
      </w:r>
    </w:p>
    <w:p w14:paraId="201327B7" w14:textId="4C1A5EA5" w:rsidR="00BE3726" w:rsidRPr="008066E6" w:rsidRDefault="00BE3726" w:rsidP="00EC1234">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r>
      <w:r w:rsidRPr="008066E6">
        <w:rPr>
          <w:rFonts w:ascii="Salesforce Sans" w:hAnsi="Salesforce Sans"/>
          <w:color w:val="000000" w:themeColor="text1"/>
          <w:szCs w:val="22"/>
        </w:rPr>
        <w:t xml:space="preserve">Click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742ADF91" wp14:editId="2BCFC359">
            <wp:extent cx="130775" cy="144869"/>
            <wp:effectExtent l="0" t="0" r="0" b="0"/>
            <wp:docPr id="32" name="Picture 32"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EC1234">
        <w:rPr>
          <w:rStyle w:val="ClickPaths"/>
          <w:color w:val="000000" w:themeColor="text1"/>
          <w:szCs w:val="22"/>
        </w:rPr>
        <w:t>Setup</w:t>
      </w:r>
      <w:r w:rsidRPr="00EC1234">
        <w:rPr>
          <w:rStyle w:val="ClickPaths"/>
          <w:b w:val="0"/>
          <w:color w:val="000000" w:themeColor="text1"/>
          <w:szCs w:val="22"/>
        </w:rPr>
        <w:t>.</w:t>
      </w:r>
    </w:p>
    <w:p w14:paraId="65940BED" w14:textId="5C47B9B5"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Type </w:t>
      </w:r>
      <w:r w:rsidR="00C078AC" w:rsidRPr="00EC1234">
        <w:rPr>
          <w:rStyle w:val="EnterOrType"/>
        </w:rPr>
        <w:t>apex</w:t>
      </w:r>
      <w:r w:rsidR="00C078AC" w:rsidRPr="008066E6">
        <w:rPr>
          <w:rFonts w:ascii="Salesforce Sans" w:hAnsi="Salesforce Sans"/>
          <w:szCs w:val="22"/>
        </w:rPr>
        <w:t xml:space="preserve"> in the Quick Find textbox.</w:t>
      </w:r>
    </w:p>
    <w:p w14:paraId="7B9A7908" w14:textId="2DAC07C5"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Apex Classes</w:t>
      </w:r>
      <w:r w:rsidR="00C078AC" w:rsidRPr="008066E6">
        <w:rPr>
          <w:rFonts w:ascii="Salesforce Sans" w:hAnsi="Salesforce Sans"/>
          <w:szCs w:val="22"/>
        </w:rPr>
        <w:t xml:space="preserve"> under </w:t>
      </w:r>
      <w:r w:rsidR="00112BCB" w:rsidRPr="008066E6">
        <w:rPr>
          <w:rFonts w:ascii="Salesforce Sans" w:hAnsi="Salesforce Sans"/>
          <w:szCs w:val="22"/>
        </w:rPr>
        <w:t>Custom Code</w:t>
      </w:r>
      <w:r w:rsidR="00C078AC" w:rsidRPr="008066E6">
        <w:rPr>
          <w:rFonts w:ascii="Salesforce Sans" w:hAnsi="Salesforce Sans"/>
          <w:szCs w:val="22"/>
        </w:rPr>
        <w:t>.</w:t>
      </w:r>
    </w:p>
    <w:p w14:paraId="7022245C" w14:textId="3BB2D8F3"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D</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New</w:t>
      </w:r>
      <w:r w:rsidR="00C078AC" w:rsidRPr="008066E6">
        <w:rPr>
          <w:rFonts w:ascii="Salesforce Sans" w:hAnsi="Salesforce Sans"/>
          <w:szCs w:val="22"/>
        </w:rPr>
        <w:t xml:space="preserve">. </w:t>
      </w:r>
    </w:p>
    <w:p w14:paraId="68D9D262" w14:textId="5739A796"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E</w:t>
      </w:r>
      <w:r w:rsidRPr="008066E6">
        <w:rPr>
          <w:rFonts w:ascii="Salesforce Sans" w:hAnsi="Salesforce Sans"/>
          <w:noProof/>
          <w:szCs w:val="22"/>
        </w:rPr>
        <w:fldChar w:fldCharType="end"/>
      </w:r>
      <w:r w:rsidR="00C078AC" w:rsidRPr="008066E6">
        <w:rPr>
          <w:rFonts w:ascii="Salesforce Sans" w:hAnsi="Salesforce Sans"/>
          <w:szCs w:val="22"/>
        </w:rPr>
        <w:t xml:space="preserve">. </w:t>
      </w:r>
      <w:r w:rsidR="00C078AC" w:rsidRPr="008066E6">
        <w:rPr>
          <w:rFonts w:ascii="Salesforce Sans" w:hAnsi="Salesforce Sans"/>
          <w:szCs w:val="22"/>
        </w:rPr>
        <w:tab/>
      </w:r>
      <w:r w:rsidR="00D772CC" w:rsidRPr="008066E6">
        <w:rPr>
          <w:rFonts w:ascii="Salesforce Sans" w:hAnsi="Salesforce Sans"/>
          <w:szCs w:val="22"/>
        </w:rPr>
        <w:t>Copy the below code into the window, overwriting all existing text</w:t>
      </w:r>
      <w:r w:rsidR="00C078AC" w:rsidRPr="008066E6">
        <w:rPr>
          <w:rFonts w:ascii="Salesforce Sans" w:hAnsi="Salesforce Sans"/>
          <w:szCs w:val="22"/>
        </w:rPr>
        <w:t>:</w:t>
      </w:r>
    </w:p>
    <w:p w14:paraId="5EA383C5" w14:textId="77777777" w:rsidR="00C078AC" w:rsidRPr="008066E6" w:rsidRDefault="00C078AC" w:rsidP="008066E6">
      <w:pPr>
        <w:pStyle w:val="Heading2"/>
        <w:numPr>
          <w:ilvl w:val="0"/>
          <w:numId w:val="0"/>
        </w:numPr>
        <w:spacing w:before="120"/>
        <w:ind w:left="360"/>
        <w:contextualSpacing w:val="0"/>
        <w:rPr>
          <w:rStyle w:val="EnterOrType"/>
          <w:rFonts w:eastAsia="Calibri"/>
        </w:rPr>
      </w:pPr>
      <w:r w:rsidRPr="008066E6">
        <w:rPr>
          <w:rFonts w:ascii="Salesforce Sans" w:hAnsi="Salesforce Sans" w:cs="Courier New"/>
          <w:szCs w:val="22"/>
        </w:rPr>
        <w:tab/>
      </w:r>
      <w:r w:rsidRPr="008066E6">
        <w:rPr>
          <w:rStyle w:val="EnterOrType"/>
        </w:rPr>
        <w:t xml:space="preserve">public class </w:t>
      </w:r>
      <w:proofErr w:type="spellStart"/>
      <w:r w:rsidRPr="008066E6">
        <w:rPr>
          <w:rStyle w:val="EnterOrType"/>
        </w:rPr>
        <w:t>ChatterVersion</w:t>
      </w:r>
      <w:proofErr w:type="spellEnd"/>
      <w:r w:rsidRPr="008066E6">
        <w:rPr>
          <w:rStyle w:val="EnterOrType"/>
        </w:rPr>
        <w:t xml:space="preserve"> {</w:t>
      </w:r>
    </w:p>
    <w:p w14:paraId="076BBD2E" w14:textId="77777777" w:rsidR="00C078AC" w:rsidRPr="008066E6" w:rsidRDefault="00C078AC" w:rsidP="008066E6">
      <w:pPr>
        <w:pStyle w:val="Heading2"/>
        <w:numPr>
          <w:ilvl w:val="0"/>
          <w:numId w:val="0"/>
        </w:numPr>
        <w:spacing w:before="120"/>
        <w:ind w:left="360"/>
        <w:contextualSpacing w:val="0"/>
        <w:rPr>
          <w:rStyle w:val="EnterOrType"/>
          <w:rFonts w:eastAsia="Calibri"/>
        </w:rPr>
      </w:pPr>
      <w:r w:rsidRPr="008066E6">
        <w:rPr>
          <w:rStyle w:val="EnterOrType"/>
        </w:rPr>
        <w:tab/>
        <w:t>}</w:t>
      </w:r>
    </w:p>
    <w:p w14:paraId="0862AC51" w14:textId="77777777" w:rsidR="00BE3726"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F</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Save</w:t>
      </w:r>
      <w:r w:rsidR="00C078AC" w:rsidRPr="008066E6">
        <w:rPr>
          <w:rFonts w:ascii="Salesforce Sans" w:hAnsi="Salesforce Sans"/>
          <w:szCs w:val="22"/>
        </w:rPr>
        <w:t>.</w:t>
      </w:r>
    </w:p>
    <w:p w14:paraId="1F192939" w14:textId="1AB9086B" w:rsidR="00C078AC" w:rsidRPr="008066E6" w:rsidRDefault="00C40232" w:rsidP="008066E6">
      <w:pPr>
        <w:pStyle w:val="Heading2"/>
        <w:spacing w:before="120"/>
        <w:ind w:left="36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Discover what versions will compile </w:t>
      </w:r>
      <w:proofErr w:type="spellStart"/>
      <w:r w:rsidR="00C078AC" w:rsidRPr="008066E6">
        <w:rPr>
          <w:rFonts w:ascii="Salesforce Sans" w:hAnsi="Salesforce Sans"/>
          <w:szCs w:val="22"/>
        </w:rPr>
        <w:t>FeedPost</w:t>
      </w:r>
      <w:proofErr w:type="spellEnd"/>
      <w:r w:rsidR="00C078AC" w:rsidRPr="008066E6">
        <w:rPr>
          <w:rFonts w:ascii="Salesforce Sans" w:hAnsi="Salesforce Sans"/>
          <w:szCs w:val="22"/>
        </w:rPr>
        <w:t xml:space="preserve">. </w:t>
      </w:r>
    </w:p>
    <w:p w14:paraId="6B276D11" w14:textId="5BC07215" w:rsidR="00BE3726" w:rsidRPr="008066E6" w:rsidRDefault="00C078AC" w:rsidP="008066E6">
      <w:pPr>
        <w:pStyle w:val="Heading2"/>
        <w:tabs>
          <w:tab w:val="clear" w:pos="720"/>
          <w:tab w:val="left" w:pos="360"/>
        </w:tabs>
        <w:spacing w:before="120"/>
        <w:ind w:left="360" w:firstLine="0"/>
        <w:contextualSpacing w:val="0"/>
        <w:rPr>
          <w:rFonts w:ascii="Salesforce Sans" w:hAnsi="Salesforce Sans"/>
          <w:szCs w:val="22"/>
        </w:rPr>
      </w:pPr>
      <w:r w:rsidRPr="008066E6">
        <w:rPr>
          <w:rFonts w:ascii="Salesforce Sans" w:hAnsi="Salesforce Sans"/>
          <w:szCs w:val="22"/>
        </w:rPr>
        <w:t xml:space="preserve">Background: When Chatter was first </w:t>
      </w:r>
      <w:proofErr w:type="spellStart"/>
      <w:r w:rsidRPr="008066E6">
        <w:rPr>
          <w:rFonts w:ascii="Salesforce Sans" w:hAnsi="Salesforce Sans"/>
          <w:szCs w:val="22"/>
        </w:rPr>
        <w:t>inroduced</w:t>
      </w:r>
      <w:proofErr w:type="spellEnd"/>
      <w:r w:rsidRPr="008066E6">
        <w:rPr>
          <w:rFonts w:ascii="Salesforce Sans" w:hAnsi="Salesforce Sans"/>
          <w:szCs w:val="22"/>
        </w:rPr>
        <w:t xml:space="preserve">, the original </w:t>
      </w:r>
      <w:proofErr w:type="spellStart"/>
      <w:r w:rsidRPr="008066E6">
        <w:rPr>
          <w:rFonts w:ascii="Salesforce Sans" w:hAnsi="Salesforce Sans"/>
          <w:szCs w:val="22"/>
        </w:rPr>
        <w:t>sObject</w:t>
      </w:r>
      <w:proofErr w:type="spellEnd"/>
      <w:r w:rsidRPr="008066E6">
        <w:rPr>
          <w:rFonts w:ascii="Salesforce Sans" w:hAnsi="Salesforce Sans"/>
          <w:szCs w:val="22"/>
        </w:rPr>
        <w:t xml:space="preserve"> that stored Chatter posts was called </w:t>
      </w:r>
      <w:proofErr w:type="spellStart"/>
      <w:r w:rsidRPr="008066E6">
        <w:rPr>
          <w:rFonts w:ascii="Salesforce Sans" w:hAnsi="Salesforce Sans"/>
          <w:szCs w:val="22"/>
        </w:rPr>
        <w:t>FeedPost</w:t>
      </w:r>
      <w:proofErr w:type="spellEnd"/>
      <w:r w:rsidRPr="008066E6">
        <w:rPr>
          <w:rFonts w:ascii="Salesforce Sans" w:hAnsi="Salesforce Sans"/>
          <w:szCs w:val="22"/>
        </w:rPr>
        <w:t xml:space="preserve">. For example, inserting an </w:t>
      </w:r>
      <w:proofErr w:type="spellStart"/>
      <w:r w:rsidRPr="008066E6">
        <w:rPr>
          <w:rFonts w:ascii="Salesforce Sans" w:hAnsi="Salesforce Sans"/>
          <w:szCs w:val="22"/>
        </w:rPr>
        <w:t>sObject</w:t>
      </w:r>
      <w:proofErr w:type="spellEnd"/>
      <w:r w:rsidRPr="008066E6">
        <w:rPr>
          <w:rFonts w:ascii="Salesforce Sans" w:hAnsi="Salesforce Sans"/>
          <w:szCs w:val="22"/>
        </w:rPr>
        <w:t xml:space="preserve"> of type </w:t>
      </w:r>
      <w:proofErr w:type="spellStart"/>
      <w:r w:rsidRPr="008066E6">
        <w:rPr>
          <w:rFonts w:ascii="Salesforce Sans" w:hAnsi="Salesforce Sans"/>
          <w:szCs w:val="22"/>
        </w:rPr>
        <w:t>FeedPost</w:t>
      </w:r>
      <w:proofErr w:type="spellEnd"/>
      <w:r w:rsidRPr="008066E6">
        <w:rPr>
          <w:rFonts w:ascii="Salesforce Sans" w:hAnsi="Salesforce Sans"/>
          <w:szCs w:val="22"/>
        </w:rPr>
        <w:t xml:space="preserve"> would make a Chatter post to a user’s </w:t>
      </w:r>
      <w:r w:rsidR="00112BCB" w:rsidRPr="008066E6">
        <w:rPr>
          <w:rFonts w:ascii="Salesforce Sans" w:hAnsi="Salesforce Sans"/>
          <w:szCs w:val="22"/>
        </w:rPr>
        <w:t>profile</w:t>
      </w:r>
      <w:r w:rsidRPr="008066E6">
        <w:rPr>
          <w:rFonts w:ascii="Salesforce Sans" w:hAnsi="Salesforce Sans"/>
          <w:szCs w:val="22"/>
        </w:rPr>
        <w:t xml:space="preserve">, another user’s </w:t>
      </w:r>
      <w:r w:rsidR="00112BCB" w:rsidRPr="008066E6">
        <w:rPr>
          <w:rFonts w:ascii="Salesforce Sans" w:hAnsi="Salesforce Sans"/>
          <w:szCs w:val="22"/>
        </w:rPr>
        <w:t>profile</w:t>
      </w:r>
      <w:r w:rsidRPr="008066E6">
        <w:rPr>
          <w:rFonts w:ascii="Salesforce Sans" w:hAnsi="Salesforce Sans"/>
          <w:szCs w:val="22"/>
        </w:rPr>
        <w:t>, a Chatter group, or on a record.</w:t>
      </w:r>
    </w:p>
    <w:p w14:paraId="2F89A24A" w14:textId="52EEAD48" w:rsidR="00C078AC" w:rsidRPr="008066E6" w:rsidRDefault="00C40232" w:rsidP="008066E6">
      <w:pPr>
        <w:pStyle w:val="Heading2"/>
        <w:tabs>
          <w:tab w:val="clear" w:pos="720"/>
          <w:tab w:val="left" w:pos="360"/>
        </w:tabs>
        <w:spacing w:before="120"/>
        <w:ind w:left="360" w:firstLine="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noProof/>
          <w:szCs w:val="22"/>
        </w:rPr>
        <w:t>.</w:t>
      </w:r>
      <w:r w:rsidR="00C078AC" w:rsidRPr="008066E6">
        <w:rPr>
          <w:rFonts w:ascii="Salesforce Sans" w:hAnsi="Salesforce Sans"/>
          <w:noProof/>
          <w:szCs w:val="22"/>
        </w:rPr>
        <w:tab/>
      </w:r>
      <w:r w:rsidR="00C078AC" w:rsidRPr="008066E6">
        <w:rPr>
          <w:rFonts w:ascii="Salesforce Sans" w:hAnsi="Salesforce Sans"/>
          <w:szCs w:val="22"/>
        </w:rPr>
        <w:t xml:space="preserve">Click </w:t>
      </w:r>
      <w:r w:rsidR="00C078AC" w:rsidRPr="008066E6">
        <w:rPr>
          <w:rStyle w:val="ClickOrSelect"/>
          <w:rFonts w:ascii="Salesforce Sans" w:hAnsi="Salesforce Sans"/>
          <w:szCs w:val="22"/>
        </w:rPr>
        <w:t>Edit</w:t>
      </w:r>
      <w:r w:rsidR="00C078AC" w:rsidRPr="008066E6">
        <w:rPr>
          <w:rFonts w:ascii="Salesforce Sans" w:hAnsi="Salesforce Sans"/>
          <w:szCs w:val="22"/>
        </w:rPr>
        <w:t xml:space="preserve"> to modify the </w:t>
      </w:r>
      <w:proofErr w:type="spellStart"/>
      <w:r w:rsidR="00C078AC" w:rsidRPr="008066E6">
        <w:rPr>
          <w:rFonts w:ascii="Salesforce Sans" w:hAnsi="Salesforce Sans"/>
          <w:szCs w:val="22"/>
        </w:rPr>
        <w:t>ChatterVersion</w:t>
      </w:r>
      <w:proofErr w:type="spellEnd"/>
      <w:r w:rsidR="00C078AC" w:rsidRPr="008066E6">
        <w:rPr>
          <w:rFonts w:ascii="Salesforce Sans" w:hAnsi="Salesforce Sans"/>
          <w:szCs w:val="22"/>
        </w:rPr>
        <w:t xml:space="preserve"> class. </w:t>
      </w:r>
    </w:p>
    <w:p w14:paraId="4E23B704" w14:textId="00AF1CDC" w:rsidR="00C078AC" w:rsidRPr="008066E6" w:rsidRDefault="00884CE9"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Select the </w:t>
      </w:r>
      <w:r w:rsidR="00C078AC" w:rsidRPr="008066E6">
        <w:rPr>
          <w:rStyle w:val="ClickOrSelect"/>
          <w:rFonts w:ascii="Salesforce Sans" w:hAnsi="Salesforce Sans"/>
          <w:szCs w:val="22"/>
        </w:rPr>
        <w:t>Version Settings</w:t>
      </w:r>
      <w:r w:rsidR="00C078AC" w:rsidRPr="008066E6">
        <w:rPr>
          <w:rFonts w:ascii="Salesforce Sans" w:hAnsi="Salesforce Sans"/>
          <w:szCs w:val="22"/>
        </w:rPr>
        <w:t xml:space="preserve"> tab. </w:t>
      </w:r>
    </w:p>
    <w:p w14:paraId="4B30EEE4" w14:textId="58F2C8F0"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Change the </w:t>
      </w:r>
      <w:r w:rsidR="00E526FF" w:rsidRPr="008066E6">
        <w:rPr>
          <w:rFonts w:ascii="Salesforce Sans" w:hAnsi="Salesforce Sans"/>
          <w:szCs w:val="22"/>
        </w:rPr>
        <w:t>Salesforce.com API V</w:t>
      </w:r>
      <w:r w:rsidR="00C078AC" w:rsidRPr="008066E6">
        <w:rPr>
          <w:rFonts w:ascii="Salesforce Sans" w:hAnsi="Salesforce Sans"/>
          <w:szCs w:val="22"/>
        </w:rPr>
        <w:t xml:space="preserve">ersion to </w:t>
      </w:r>
      <w:r w:rsidR="00C078AC" w:rsidRPr="008066E6">
        <w:rPr>
          <w:rStyle w:val="ClickOrSelect"/>
          <w:rFonts w:ascii="Salesforce Sans" w:hAnsi="Salesforce Sans"/>
          <w:szCs w:val="22"/>
        </w:rPr>
        <w:t>17.0</w:t>
      </w:r>
      <w:r w:rsidR="00C078AC" w:rsidRPr="008066E6">
        <w:rPr>
          <w:rFonts w:ascii="Salesforce Sans" w:hAnsi="Salesforce Sans"/>
          <w:szCs w:val="22"/>
        </w:rPr>
        <w:t>.</w:t>
      </w:r>
    </w:p>
    <w:p w14:paraId="2F4983E2" w14:textId="3AB96986"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D</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Quick Save</w:t>
      </w:r>
      <w:r w:rsidR="00C078AC" w:rsidRPr="008066E6">
        <w:rPr>
          <w:rFonts w:ascii="Salesforce Sans" w:hAnsi="Salesforce Sans"/>
          <w:szCs w:val="22"/>
        </w:rPr>
        <w:t xml:space="preserve">. </w:t>
      </w:r>
    </w:p>
    <w:p w14:paraId="325553E3" w14:textId="00EA14CC"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E</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Select the </w:t>
      </w:r>
      <w:r w:rsidR="00C078AC" w:rsidRPr="008066E6">
        <w:rPr>
          <w:rStyle w:val="ClickOrSelect"/>
          <w:rFonts w:ascii="Salesforce Sans" w:hAnsi="Salesforce Sans"/>
          <w:szCs w:val="22"/>
        </w:rPr>
        <w:t>Apex Class</w:t>
      </w:r>
      <w:r w:rsidR="00C078AC" w:rsidRPr="008066E6">
        <w:rPr>
          <w:rFonts w:ascii="Salesforce Sans" w:hAnsi="Salesforce Sans"/>
          <w:szCs w:val="22"/>
        </w:rPr>
        <w:t xml:space="preserve"> tab.</w:t>
      </w:r>
    </w:p>
    <w:p w14:paraId="0E7FFCB1" w14:textId="56B50443"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lastRenderedPageBreak/>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F</w:t>
      </w:r>
      <w:r w:rsidRPr="008066E6">
        <w:rPr>
          <w:rFonts w:ascii="Salesforce Sans" w:hAnsi="Salesforce Sans"/>
          <w:noProof/>
          <w:szCs w:val="22"/>
        </w:rPr>
        <w:fldChar w:fldCharType="end"/>
      </w:r>
      <w:r w:rsidR="00C078AC" w:rsidRPr="008066E6">
        <w:rPr>
          <w:rFonts w:ascii="Salesforce Sans" w:hAnsi="Salesforce Sans"/>
          <w:szCs w:val="22"/>
        </w:rPr>
        <w:t xml:space="preserve">. </w:t>
      </w:r>
      <w:r w:rsidR="00C078AC" w:rsidRPr="008066E6">
        <w:rPr>
          <w:rFonts w:ascii="Salesforce Sans" w:hAnsi="Salesforce Sans"/>
          <w:szCs w:val="22"/>
        </w:rPr>
        <w:tab/>
      </w:r>
      <w:r w:rsidR="00685AF1" w:rsidRPr="008066E6">
        <w:rPr>
          <w:rFonts w:ascii="Salesforce Sans" w:hAnsi="Salesforce Sans"/>
          <w:szCs w:val="22"/>
        </w:rPr>
        <w:t>Copy the below code into the window, overwriting all existing text:</w:t>
      </w:r>
    </w:p>
    <w:p w14:paraId="2DD3BBB1" w14:textId="77777777" w:rsidR="00C078AC" w:rsidRPr="008066E6" w:rsidRDefault="00C078AC" w:rsidP="008066E6">
      <w:pPr>
        <w:pStyle w:val="Heading2"/>
        <w:numPr>
          <w:ilvl w:val="0"/>
          <w:numId w:val="0"/>
        </w:numPr>
        <w:spacing w:before="120"/>
        <w:ind w:left="360"/>
        <w:contextualSpacing w:val="0"/>
        <w:rPr>
          <w:rStyle w:val="EnterOrType"/>
          <w:rFonts w:eastAsia="Calibri"/>
        </w:rPr>
      </w:pPr>
      <w:r w:rsidRPr="008066E6">
        <w:rPr>
          <w:rFonts w:ascii="Salesforce Sans" w:hAnsi="Salesforce Sans" w:cs="Courier New"/>
          <w:szCs w:val="22"/>
        </w:rPr>
        <w:tab/>
      </w:r>
      <w:r w:rsidRPr="008066E6">
        <w:rPr>
          <w:rStyle w:val="EnterOrType"/>
        </w:rPr>
        <w:t xml:space="preserve">public class </w:t>
      </w:r>
      <w:proofErr w:type="spellStart"/>
      <w:r w:rsidRPr="008066E6">
        <w:rPr>
          <w:rStyle w:val="EnterOrType"/>
        </w:rPr>
        <w:t>ChatterVersion</w:t>
      </w:r>
      <w:proofErr w:type="spellEnd"/>
      <w:r w:rsidRPr="008066E6">
        <w:rPr>
          <w:rStyle w:val="EnterOrType"/>
        </w:rPr>
        <w:t xml:space="preserve"> {</w:t>
      </w:r>
    </w:p>
    <w:p w14:paraId="2ED43ECF" w14:textId="77777777" w:rsidR="00C078AC" w:rsidRPr="008066E6" w:rsidRDefault="00C078AC" w:rsidP="008066E6">
      <w:pPr>
        <w:pStyle w:val="Heading2"/>
        <w:numPr>
          <w:ilvl w:val="0"/>
          <w:numId w:val="0"/>
        </w:numPr>
        <w:spacing w:before="120"/>
        <w:ind w:left="360"/>
        <w:contextualSpacing w:val="0"/>
        <w:rPr>
          <w:rStyle w:val="EnterOrType"/>
        </w:rPr>
      </w:pPr>
      <w:r w:rsidRPr="008066E6">
        <w:rPr>
          <w:rStyle w:val="EnterOrType"/>
        </w:rPr>
        <w:tab/>
        <w:t xml:space="preserve">    </w:t>
      </w:r>
      <w:proofErr w:type="spellStart"/>
      <w:r w:rsidRPr="008066E6">
        <w:rPr>
          <w:rStyle w:val="EnterOrType"/>
        </w:rPr>
        <w:t>FeedPost</w:t>
      </w:r>
      <w:proofErr w:type="spellEnd"/>
      <w:r w:rsidRPr="008066E6">
        <w:rPr>
          <w:rStyle w:val="EnterOrType"/>
        </w:rPr>
        <w:t xml:space="preserve"> </w:t>
      </w:r>
      <w:proofErr w:type="spellStart"/>
      <w:r w:rsidRPr="008066E6">
        <w:rPr>
          <w:rStyle w:val="EnterOrType"/>
        </w:rPr>
        <w:t>fp</w:t>
      </w:r>
      <w:proofErr w:type="spellEnd"/>
      <w:r w:rsidRPr="008066E6">
        <w:rPr>
          <w:rStyle w:val="EnterOrType"/>
        </w:rPr>
        <w:t>;</w:t>
      </w:r>
    </w:p>
    <w:p w14:paraId="1F7A45F2" w14:textId="77777777" w:rsidR="00C078AC" w:rsidRPr="008066E6" w:rsidRDefault="00C078AC" w:rsidP="008066E6">
      <w:pPr>
        <w:pStyle w:val="Heading2"/>
        <w:numPr>
          <w:ilvl w:val="0"/>
          <w:numId w:val="0"/>
        </w:numPr>
        <w:spacing w:before="120"/>
        <w:ind w:left="360"/>
        <w:contextualSpacing w:val="0"/>
        <w:rPr>
          <w:rStyle w:val="EnterOrType"/>
        </w:rPr>
      </w:pPr>
      <w:r w:rsidRPr="008066E6">
        <w:rPr>
          <w:rStyle w:val="EnterOrType"/>
        </w:rPr>
        <w:tab/>
        <w:t>}</w:t>
      </w:r>
    </w:p>
    <w:p w14:paraId="39D69B1A" w14:textId="79715C5F"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G</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Quick Save</w:t>
      </w:r>
      <w:r w:rsidR="00C078AC" w:rsidRPr="008066E6">
        <w:rPr>
          <w:rFonts w:ascii="Salesforce Sans" w:hAnsi="Salesforce Sans"/>
          <w:szCs w:val="22"/>
        </w:rPr>
        <w:t xml:space="preserve">. You should see the error </w:t>
      </w:r>
      <w:r w:rsidR="00BC18E5" w:rsidRPr="008066E6">
        <w:rPr>
          <w:rStyle w:val="EnterOrType"/>
          <w:rFonts w:ascii="Salesforce Sans" w:hAnsi="Salesforce Sans"/>
          <w:b/>
          <w:szCs w:val="22"/>
        </w:rPr>
        <w:t xml:space="preserve">Compile Error: Invalid type: </w:t>
      </w:r>
      <w:proofErr w:type="spellStart"/>
      <w:r w:rsidR="00BC18E5" w:rsidRPr="008066E6">
        <w:rPr>
          <w:rStyle w:val="EnterOrType"/>
          <w:rFonts w:ascii="Salesforce Sans" w:hAnsi="Salesforce Sans"/>
          <w:b/>
          <w:szCs w:val="22"/>
        </w:rPr>
        <w:t>FeedPost</w:t>
      </w:r>
      <w:proofErr w:type="spellEnd"/>
      <w:r w:rsidR="00C078AC" w:rsidRPr="008066E6">
        <w:rPr>
          <w:rFonts w:ascii="Salesforce Sans" w:hAnsi="Salesforce Sans"/>
          <w:szCs w:val="22"/>
        </w:rPr>
        <w:t>.</w:t>
      </w:r>
    </w:p>
    <w:p w14:paraId="790900A5" w14:textId="71C0E05B"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H</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Select the </w:t>
      </w:r>
      <w:r w:rsidR="00C078AC" w:rsidRPr="008066E6">
        <w:rPr>
          <w:rStyle w:val="ClickOrSelect"/>
          <w:rFonts w:ascii="Salesforce Sans" w:hAnsi="Salesforce Sans"/>
          <w:szCs w:val="22"/>
        </w:rPr>
        <w:t>Version Settings</w:t>
      </w:r>
      <w:r w:rsidR="00C078AC" w:rsidRPr="008066E6">
        <w:rPr>
          <w:rFonts w:ascii="Salesforce Sans" w:hAnsi="Salesforce Sans"/>
          <w:szCs w:val="22"/>
        </w:rPr>
        <w:t xml:space="preserve"> tab. </w:t>
      </w:r>
    </w:p>
    <w:p w14:paraId="696AAFBA" w14:textId="0CF1A725"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I</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Change the </w:t>
      </w:r>
      <w:r w:rsidR="00F92EDE">
        <w:rPr>
          <w:rFonts w:ascii="Salesforce Sans" w:hAnsi="Salesforce Sans"/>
          <w:szCs w:val="22"/>
        </w:rPr>
        <w:t>Salesforce</w:t>
      </w:r>
      <w:r w:rsidR="004605AE" w:rsidRPr="008066E6">
        <w:rPr>
          <w:rFonts w:ascii="Salesforce Sans" w:hAnsi="Salesforce Sans"/>
          <w:szCs w:val="22"/>
        </w:rPr>
        <w:t>.com API V</w:t>
      </w:r>
      <w:r w:rsidR="00C078AC" w:rsidRPr="008066E6">
        <w:rPr>
          <w:rFonts w:ascii="Salesforce Sans" w:hAnsi="Salesforce Sans"/>
          <w:szCs w:val="22"/>
        </w:rPr>
        <w:t xml:space="preserve">ersion to </w:t>
      </w:r>
      <w:r w:rsidR="00C078AC" w:rsidRPr="008066E6">
        <w:rPr>
          <w:rStyle w:val="ClickOrSelect"/>
          <w:rFonts w:ascii="Salesforce Sans" w:hAnsi="Salesforce Sans"/>
          <w:szCs w:val="22"/>
        </w:rPr>
        <w:t>18.0</w:t>
      </w:r>
      <w:r w:rsidR="00C078AC" w:rsidRPr="008066E6">
        <w:rPr>
          <w:rFonts w:ascii="Salesforce Sans" w:hAnsi="Salesforce Sans"/>
          <w:szCs w:val="22"/>
        </w:rPr>
        <w:t>.</w:t>
      </w:r>
    </w:p>
    <w:p w14:paraId="3CE46117" w14:textId="2DA5E905"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J</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Save</w:t>
      </w:r>
      <w:r w:rsidR="00C078AC" w:rsidRPr="008066E6">
        <w:rPr>
          <w:rFonts w:ascii="Salesforce Sans" w:hAnsi="Salesforce Sans"/>
          <w:szCs w:val="22"/>
        </w:rPr>
        <w:t>.</w:t>
      </w:r>
      <w:r w:rsidR="00C078AC" w:rsidRPr="008066E6">
        <w:rPr>
          <w:rStyle w:val="ClickOrSelect"/>
          <w:rFonts w:ascii="Salesforce Sans" w:hAnsi="Salesforce Sans"/>
          <w:szCs w:val="22"/>
        </w:rPr>
        <w:t xml:space="preserve"> </w:t>
      </w:r>
      <w:r w:rsidR="00C078AC" w:rsidRPr="008066E6">
        <w:rPr>
          <w:rFonts w:ascii="Salesforce Sans" w:hAnsi="Salesforce Sans"/>
          <w:szCs w:val="22"/>
        </w:rPr>
        <w:t>You should not see an error.</w:t>
      </w:r>
    </w:p>
    <w:p w14:paraId="206D8620" w14:textId="217CA366" w:rsidR="00C078AC" w:rsidRPr="008066E6" w:rsidRDefault="00C40232" w:rsidP="008066E6">
      <w:pPr>
        <w:pStyle w:val="Heading1"/>
        <w:spacing w:before="120"/>
        <w:ind w:left="0" w:firstLine="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Discover what versions will compile </w:t>
      </w:r>
      <w:proofErr w:type="spellStart"/>
      <w:r w:rsidR="00C078AC" w:rsidRPr="008066E6">
        <w:rPr>
          <w:rFonts w:ascii="Salesforce Sans" w:hAnsi="Salesforce Sans"/>
          <w:szCs w:val="22"/>
        </w:rPr>
        <w:t>FeedItem</w:t>
      </w:r>
      <w:proofErr w:type="spellEnd"/>
      <w:r w:rsidR="00C078AC" w:rsidRPr="008066E6">
        <w:rPr>
          <w:rFonts w:ascii="Salesforce Sans" w:hAnsi="Salesforce Sans"/>
          <w:szCs w:val="22"/>
        </w:rPr>
        <w:t xml:space="preserve">.  </w:t>
      </w:r>
    </w:p>
    <w:p w14:paraId="24BF3A24" w14:textId="48D26F86" w:rsidR="00C078AC" w:rsidRPr="008066E6" w:rsidRDefault="00C40232" w:rsidP="008066E6">
      <w:pPr>
        <w:pStyle w:val="Heading2"/>
        <w:numPr>
          <w:ilvl w:val="0"/>
          <w:numId w:val="0"/>
        </w:numPr>
        <w:spacing w:before="120"/>
        <w:ind w:left="36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noProof/>
          <w:szCs w:val="22"/>
        </w:rPr>
        <w:t>.</w:t>
      </w:r>
      <w:r w:rsidR="00C078AC" w:rsidRPr="008066E6">
        <w:rPr>
          <w:rFonts w:ascii="Salesforce Sans" w:hAnsi="Salesforce Sans"/>
          <w:noProof/>
          <w:szCs w:val="22"/>
        </w:rPr>
        <w:tab/>
      </w:r>
      <w:r w:rsidR="00C078AC" w:rsidRPr="008066E6">
        <w:rPr>
          <w:rFonts w:ascii="Salesforce Sans" w:hAnsi="Salesforce Sans"/>
          <w:szCs w:val="22"/>
        </w:rPr>
        <w:t xml:space="preserve">Click </w:t>
      </w:r>
      <w:r w:rsidR="00C078AC" w:rsidRPr="008066E6">
        <w:rPr>
          <w:rStyle w:val="ClickOrSelect"/>
          <w:rFonts w:ascii="Salesforce Sans" w:hAnsi="Salesforce Sans"/>
          <w:szCs w:val="22"/>
        </w:rPr>
        <w:t>Edit</w:t>
      </w:r>
      <w:r w:rsidR="00C078AC" w:rsidRPr="008066E6">
        <w:rPr>
          <w:rFonts w:ascii="Salesforce Sans" w:hAnsi="Salesforce Sans"/>
          <w:szCs w:val="22"/>
        </w:rPr>
        <w:t xml:space="preserve"> to modify the </w:t>
      </w:r>
      <w:proofErr w:type="spellStart"/>
      <w:r w:rsidR="00C078AC" w:rsidRPr="008066E6">
        <w:rPr>
          <w:rFonts w:ascii="Salesforce Sans" w:hAnsi="Salesforce Sans"/>
          <w:szCs w:val="22"/>
        </w:rPr>
        <w:t>ChatterVersion</w:t>
      </w:r>
      <w:proofErr w:type="spellEnd"/>
      <w:r w:rsidR="00C078AC" w:rsidRPr="008066E6">
        <w:rPr>
          <w:rFonts w:ascii="Salesforce Sans" w:hAnsi="Salesforce Sans"/>
          <w:szCs w:val="22"/>
        </w:rPr>
        <w:t xml:space="preserve"> class. </w:t>
      </w:r>
    </w:p>
    <w:p w14:paraId="5726399D" w14:textId="336D8791"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Select the </w:t>
      </w:r>
      <w:r w:rsidR="00C078AC" w:rsidRPr="008066E6">
        <w:rPr>
          <w:rStyle w:val="ClickOrSelect"/>
          <w:rFonts w:ascii="Salesforce Sans" w:hAnsi="Salesforce Sans"/>
          <w:szCs w:val="22"/>
        </w:rPr>
        <w:t>Version Settings</w:t>
      </w:r>
      <w:r w:rsidR="00C078AC" w:rsidRPr="008066E6">
        <w:rPr>
          <w:rFonts w:ascii="Salesforce Sans" w:hAnsi="Salesforce Sans"/>
          <w:szCs w:val="22"/>
        </w:rPr>
        <w:t xml:space="preserve"> tab. </w:t>
      </w:r>
    </w:p>
    <w:p w14:paraId="707D2143" w14:textId="50E92F98"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Change the </w:t>
      </w:r>
      <w:r w:rsidR="00E529AD" w:rsidRPr="008066E6">
        <w:rPr>
          <w:rFonts w:ascii="Salesforce Sans" w:hAnsi="Salesforce Sans"/>
          <w:szCs w:val="22"/>
        </w:rPr>
        <w:t>Salesforce.com API V</w:t>
      </w:r>
      <w:r w:rsidR="00C078AC" w:rsidRPr="008066E6">
        <w:rPr>
          <w:rFonts w:ascii="Salesforce Sans" w:hAnsi="Salesforce Sans"/>
          <w:szCs w:val="22"/>
        </w:rPr>
        <w:t xml:space="preserve">ersion to </w:t>
      </w:r>
      <w:r w:rsidR="00C078AC" w:rsidRPr="008066E6">
        <w:rPr>
          <w:rStyle w:val="ClickOrSelect"/>
          <w:rFonts w:ascii="Salesforce Sans" w:hAnsi="Salesforce Sans"/>
          <w:szCs w:val="22"/>
        </w:rPr>
        <w:t>22.0</w:t>
      </w:r>
      <w:r w:rsidR="00C078AC" w:rsidRPr="008066E6">
        <w:rPr>
          <w:rFonts w:ascii="Salesforce Sans" w:hAnsi="Salesforce Sans"/>
          <w:szCs w:val="22"/>
        </w:rPr>
        <w:t>.</w:t>
      </w:r>
    </w:p>
    <w:p w14:paraId="0B71F065" w14:textId="0247A2C3"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D</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Quick Save</w:t>
      </w:r>
      <w:r w:rsidR="00C078AC" w:rsidRPr="008066E6">
        <w:rPr>
          <w:rFonts w:ascii="Salesforce Sans" w:hAnsi="Salesforce Sans"/>
          <w:szCs w:val="22"/>
        </w:rPr>
        <w:t xml:space="preserve">. You should see the error </w:t>
      </w:r>
      <w:r w:rsidR="00F6276C" w:rsidRPr="008066E6">
        <w:rPr>
          <w:rStyle w:val="EnterOrType"/>
          <w:rFonts w:ascii="Salesforce Sans" w:hAnsi="Salesforce Sans"/>
          <w:b/>
          <w:szCs w:val="22"/>
        </w:rPr>
        <w:t xml:space="preserve">Compile Error: Invalid type: </w:t>
      </w:r>
      <w:proofErr w:type="spellStart"/>
      <w:r w:rsidR="00F6276C" w:rsidRPr="008066E6">
        <w:rPr>
          <w:rStyle w:val="EnterOrType"/>
          <w:rFonts w:ascii="Salesforce Sans" w:hAnsi="Salesforce Sans"/>
          <w:b/>
          <w:szCs w:val="22"/>
        </w:rPr>
        <w:t>FeedPost</w:t>
      </w:r>
      <w:proofErr w:type="spellEnd"/>
      <w:r w:rsidR="00C078AC" w:rsidRPr="008066E6">
        <w:rPr>
          <w:rFonts w:ascii="Salesforce Sans" w:hAnsi="Salesforce Sans"/>
          <w:szCs w:val="22"/>
        </w:rPr>
        <w:t>.</w:t>
      </w:r>
    </w:p>
    <w:p w14:paraId="2D1FF948" w14:textId="4DC96406"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E</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Select the </w:t>
      </w:r>
      <w:r w:rsidR="00C078AC" w:rsidRPr="008066E6">
        <w:rPr>
          <w:rStyle w:val="ClickOrSelect"/>
          <w:rFonts w:ascii="Salesforce Sans" w:hAnsi="Salesforce Sans"/>
          <w:szCs w:val="22"/>
        </w:rPr>
        <w:t>Apex Class</w:t>
      </w:r>
      <w:r w:rsidR="00C078AC" w:rsidRPr="008066E6">
        <w:rPr>
          <w:rFonts w:ascii="Salesforce Sans" w:hAnsi="Salesforce Sans"/>
          <w:szCs w:val="22"/>
        </w:rPr>
        <w:t xml:space="preserve"> tab.</w:t>
      </w:r>
    </w:p>
    <w:p w14:paraId="0670322A" w14:textId="77777777" w:rsidR="00507DAC" w:rsidRPr="008066E6" w:rsidRDefault="00C40232" w:rsidP="008066E6">
      <w:pPr>
        <w:pStyle w:val="Heading2"/>
        <w:numPr>
          <w:ilvl w:val="0"/>
          <w:numId w:val="0"/>
        </w:numPr>
        <w:spacing w:before="120"/>
        <w:ind w:left="36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F</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507DAC" w:rsidRPr="008066E6">
        <w:rPr>
          <w:rFonts w:ascii="Salesforce Sans" w:hAnsi="Salesforce Sans"/>
          <w:szCs w:val="22"/>
        </w:rPr>
        <w:t>Copy the below code into the window, overwriting all existing text:</w:t>
      </w:r>
    </w:p>
    <w:p w14:paraId="1ECA0F91" w14:textId="77777777" w:rsidR="00C078AC" w:rsidRPr="008066E6" w:rsidRDefault="00C078AC" w:rsidP="008066E6">
      <w:pPr>
        <w:pStyle w:val="Heading2"/>
        <w:numPr>
          <w:ilvl w:val="0"/>
          <w:numId w:val="0"/>
        </w:numPr>
        <w:spacing w:before="120"/>
        <w:ind w:left="360"/>
        <w:contextualSpacing w:val="0"/>
        <w:rPr>
          <w:rStyle w:val="EnterOrType"/>
          <w:rFonts w:eastAsia="Calibri"/>
        </w:rPr>
      </w:pPr>
      <w:r w:rsidRPr="008066E6">
        <w:rPr>
          <w:rFonts w:ascii="Salesforce Sans" w:hAnsi="Salesforce Sans" w:cs="Courier New"/>
          <w:szCs w:val="22"/>
        </w:rPr>
        <w:tab/>
      </w:r>
      <w:r w:rsidRPr="008066E6">
        <w:rPr>
          <w:rStyle w:val="EnterOrType"/>
        </w:rPr>
        <w:t xml:space="preserve">public class </w:t>
      </w:r>
      <w:proofErr w:type="spellStart"/>
      <w:r w:rsidRPr="008066E6">
        <w:rPr>
          <w:rStyle w:val="EnterOrType"/>
        </w:rPr>
        <w:t>ChatterVersion</w:t>
      </w:r>
      <w:proofErr w:type="spellEnd"/>
      <w:r w:rsidRPr="008066E6">
        <w:rPr>
          <w:rStyle w:val="EnterOrType"/>
        </w:rPr>
        <w:t xml:space="preserve"> {</w:t>
      </w:r>
    </w:p>
    <w:p w14:paraId="48C3F156" w14:textId="77777777" w:rsidR="00C078AC" w:rsidRPr="008066E6" w:rsidRDefault="00C078AC" w:rsidP="008066E6">
      <w:pPr>
        <w:pStyle w:val="Heading2"/>
        <w:numPr>
          <w:ilvl w:val="0"/>
          <w:numId w:val="0"/>
        </w:numPr>
        <w:spacing w:before="120"/>
        <w:ind w:left="360"/>
        <w:contextualSpacing w:val="0"/>
        <w:rPr>
          <w:rStyle w:val="EnterOrType"/>
        </w:rPr>
      </w:pPr>
      <w:r w:rsidRPr="008066E6">
        <w:rPr>
          <w:rStyle w:val="EnterOrType"/>
        </w:rPr>
        <w:tab/>
        <w:t xml:space="preserve">    // </w:t>
      </w:r>
      <w:proofErr w:type="spellStart"/>
      <w:r w:rsidRPr="008066E6">
        <w:rPr>
          <w:rStyle w:val="EnterOrType"/>
        </w:rPr>
        <w:t>FeedPost</w:t>
      </w:r>
      <w:proofErr w:type="spellEnd"/>
      <w:r w:rsidRPr="008066E6">
        <w:rPr>
          <w:rStyle w:val="EnterOrType"/>
        </w:rPr>
        <w:t xml:space="preserve"> </w:t>
      </w:r>
      <w:proofErr w:type="spellStart"/>
      <w:r w:rsidRPr="008066E6">
        <w:rPr>
          <w:rStyle w:val="EnterOrType"/>
        </w:rPr>
        <w:t>fp</w:t>
      </w:r>
      <w:proofErr w:type="spellEnd"/>
      <w:r w:rsidRPr="008066E6">
        <w:rPr>
          <w:rStyle w:val="EnterOrType"/>
        </w:rPr>
        <w:t>;</w:t>
      </w:r>
    </w:p>
    <w:p w14:paraId="200E4AE8" w14:textId="77777777" w:rsidR="00C078AC" w:rsidRPr="008066E6" w:rsidRDefault="00C078AC" w:rsidP="008066E6">
      <w:pPr>
        <w:pStyle w:val="Heading2"/>
        <w:numPr>
          <w:ilvl w:val="0"/>
          <w:numId w:val="0"/>
        </w:numPr>
        <w:spacing w:before="120"/>
        <w:ind w:left="360"/>
        <w:contextualSpacing w:val="0"/>
        <w:rPr>
          <w:rStyle w:val="EnterOrType"/>
        </w:rPr>
      </w:pPr>
      <w:r w:rsidRPr="008066E6">
        <w:rPr>
          <w:rStyle w:val="EnterOrType"/>
        </w:rPr>
        <w:tab/>
        <w:t xml:space="preserve">    </w:t>
      </w:r>
      <w:proofErr w:type="spellStart"/>
      <w:r w:rsidRPr="008066E6">
        <w:rPr>
          <w:rStyle w:val="EnterOrType"/>
        </w:rPr>
        <w:t>FeedItem</w:t>
      </w:r>
      <w:proofErr w:type="spellEnd"/>
      <w:r w:rsidRPr="008066E6">
        <w:rPr>
          <w:rStyle w:val="EnterOrType"/>
        </w:rPr>
        <w:t xml:space="preserve"> fi;</w:t>
      </w:r>
    </w:p>
    <w:p w14:paraId="5F5C77E0" w14:textId="77777777" w:rsidR="00C078AC" w:rsidRPr="008066E6" w:rsidRDefault="00C078AC" w:rsidP="008066E6">
      <w:pPr>
        <w:pStyle w:val="Heading2"/>
        <w:numPr>
          <w:ilvl w:val="0"/>
          <w:numId w:val="0"/>
        </w:numPr>
        <w:spacing w:before="120"/>
        <w:ind w:left="360"/>
        <w:contextualSpacing w:val="0"/>
        <w:rPr>
          <w:rStyle w:val="EnterOrType"/>
        </w:rPr>
      </w:pPr>
      <w:r w:rsidRPr="008066E6">
        <w:rPr>
          <w:rStyle w:val="EnterOrType"/>
        </w:rPr>
        <w:tab/>
        <w:t>}</w:t>
      </w:r>
    </w:p>
    <w:p w14:paraId="4FEB883D" w14:textId="62F23FE7" w:rsidR="00C078AC" w:rsidRPr="008066E6" w:rsidRDefault="00C40232" w:rsidP="008066E6">
      <w:pPr>
        <w:pStyle w:val="Heading2"/>
        <w:spacing w:before="120"/>
        <w:contextualSpacing w:val="0"/>
        <w:rPr>
          <w:rStyle w:val="ClickOrSelect"/>
          <w:rFonts w:ascii="Salesforce Sans" w:eastAsia="Calibri"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G</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Click</w:t>
      </w:r>
      <w:r w:rsidR="00FB657F" w:rsidRPr="008066E6">
        <w:rPr>
          <w:rFonts w:ascii="Salesforce Sans" w:hAnsi="Salesforce Sans"/>
          <w:szCs w:val="22"/>
        </w:rPr>
        <w:t xml:space="preserve"> </w:t>
      </w:r>
      <w:r w:rsidR="00C078AC" w:rsidRPr="008066E6">
        <w:rPr>
          <w:rStyle w:val="ClickOrSelect"/>
          <w:rFonts w:ascii="Salesforce Sans" w:hAnsi="Salesforce Sans"/>
          <w:szCs w:val="22"/>
        </w:rPr>
        <w:t>Save</w:t>
      </w:r>
      <w:r w:rsidR="00C078AC" w:rsidRPr="008066E6">
        <w:rPr>
          <w:rFonts w:ascii="Salesforce Sans" w:hAnsi="Salesforce Sans"/>
          <w:szCs w:val="22"/>
        </w:rPr>
        <w:t>. You should not see an error.</w:t>
      </w:r>
    </w:p>
    <w:p w14:paraId="19D67DFB" w14:textId="77777777" w:rsidR="00C078AC" w:rsidRPr="008066E6" w:rsidRDefault="00C078AC" w:rsidP="008066E6">
      <w:pPr>
        <w:pStyle w:val="Heading2"/>
        <w:spacing w:before="120"/>
        <w:contextualSpacing w:val="0"/>
        <w:rPr>
          <w:rStyle w:val="ClickOrSelect"/>
          <w:rFonts w:ascii="Salesforce Sans" w:hAnsi="Salesforce Sans"/>
          <w:szCs w:val="22"/>
        </w:rPr>
      </w:pPr>
    </w:p>
    <w:p w14:paraId="5CAB1D8A" w14:textId="77777777" w:rsidR="001E6013" w:rsidRDefault="001E6013">
      <w:pPr>
        <w:rPr>
          <w:rFonts w:ascii="Salesforce Sans" w:hAnsi="Salesforce Sans"/>
          <w:b/>
          <w:color w:val="000000" w:themeColor="text1"/>
        </w:rPr>
      </w:pPr>
      <w:r>
        <w:br w:type="page"/>
      </w:r>
    </w:p>
    <w:p w14:paraId="54ABB649" w14:textId="121221E6" w:rsidR="00C078AC" w:rsidRPr="00EC1234" w:rsidRDefault="00C078AC">
      <w:pPr>
        <w:pStyle w:val="ExerciseTitle"/>
      </w:pPr>
      <w:bookmarkStart w:id="36" w:name="_Toc514686405"/>
      <w:r w:rsidRPr="00EC1234">
        <w:lastRenderedPageBreak/>
        <w:t>4-5: Take a Quick Tour of Apex</w:t>
      </w:r>
      <w:bookmarkEnd w:id="36"/>
      <w:r w:rsidR="00661475" w:rsidRPr="00EC1234">
        <w:br/>
      </w:r>
    </w:p>
    <w:p w14:paraId="5A7CFFE2"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08717A7D"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Quickly learn some Apex fundamentals that will be familiar to you, and check out some simple differences.</w:t>
      </w:r>
    </w:p>
    <w:p w14:paraId="0474CAC8" w14:textId="77777777" w:rsidR="00C078AC" w:rsidRPr="008066E6" w:rsidRDefault="00C078AC" w:rsidP="008066E6">
      <w:pPr>
        <w:spacing w:before="120" w:after="120"/>
        <w:rPr>
          <w:rFonts w:ascii="Salesforce Sans" w:hAnsi="Salesforce Sans"/>
          <w:sz w:val="22"/>
          <w:szCs w:val="22"/>
        </w:rPr>
      </w:pPr>
    </w:p>
    <w:p w14:paraId="0F940512"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3C932FAC" w14:textId="643DEE24"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Set up the classes.</w:t>
      </w:r>
    </w:p>
    <w:p w14:paraId="7598B2CC" w14:textId="63E43216"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Review the test classes.</w:t>
      </w:r>
    </w:p>
    <w:p w14:paraId="7E1029BA" w14:textId="00B97D62"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Run the test.</w:t>
      </w:r>
    </w:p>
    <w:p w14:paraId="4D1DBAE2" w14:textId="3C63D4CB"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4</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View code coverage.</w:t>
      </w:r>
    </w:p>
    <w:p w14:paraId="089742C0" w14:textId="77777777" w:rsidR="00C078AC" w:rsidRPr="008066E6" w:rsidRDefault="00C078AC" w:rsidP="008066E6">
      <w:pPr>
        <w:pStyle w:val="Heading1"/>
        <w:spacing w:before="120"/>
        <w:contextualSpacing w:val="0"/>
        <w:rPr>
          <w:rFonts w:ascii="Salesforce Sans" w:hAnsi="Salesforce Sans"/>
          <w:szCs w:val="22"/>
        </w:rPr>
      </w:pPr>
    </w:p>
    <w:p w14:paraId="2DE880A4"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4B9BD298"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20 minutes </w:t>
      </w:r>
    </w:p>
    <w:p w14:paraId="33EAE1D8" w14:textId="77777777" w:rsidR="00C078AC" w:rsidRPr="008066E6" w:rsidRDefault="00C078AC" w:rsidP="008066E6">
      <w:pPr>
        <w:pStyle w:val="SingleLine"/>
        <w:spacing w:before="120" w:after="120"/>
        <w:rPr>
          <w:rFonts w:ascii="Salesforce Sans" w:hAnsi="Salesforce Sans"/>
          <w:sz w:val="22"/>
          <w:szCs w:val="22"/>
        </w:rPr>
      </w:pPr>
    </w:p>
    <w:p w14:paraId="54E6E007"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382D4E1A" w14:textId="2C58BD94"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Set up the classes.</w:t>
      </w:r>
    </w:p>
    <w:p w14:paraId="74202099" w14:textId="77777777" w:rsidR="001350AA" w:rsidRPr="008066E6" w:rsidRDefault="001350AA" w:rsidP="00EC1234">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r>
      <w:r w:rsidRPr="008066E6">
        <w:rPr>
          <w:rFonts w:ascii="Salesforce Sans" w:hAnsi="Salesforce Sans"/>
          <w:color w:val="000000" w:themeColor="text1"/>
          <w:szCs w:val="22"/>
        </w:rPr>
        <w:t xml:space="preserve">Click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44E0AF5C" wp14:editId="7AB44026">
            <wp:extent cx="130775" cy="144869"/>
            <wp:effectExtent l="0" t="0" r="0" b="0"/>
            <wp:docPr id="33" name="Picture 33"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EC1234">
        <w:rPr>
          <w:rStyle w:val="ClickPaths"/>
          <w:color w:val="000000" w:themeColor="text1"/>
          <w:szCs w:val="22"/>
        </w:rPr>
        <w:t>Developer Console</w:t>
      </w:r>
      <w:r w:rsidRPr="00EC1234">
        <w:rPr>
          <w:rStyle w:val="ClickPaths"/>
          <w:b w:val="0"/>
          <w:color w:val="000000" w:themeColor="text1"/>
          <w:szCs w:val="22"/>
        </w:rPr>
        <w:t>.</w:t>
      </w:r>
    </w:p>
    <w:p w14:paraId="0F8F871E" w14:textId="77777777" w:rsidR="001350AA" w:rsidRPr="008066E6" w:rsidRDefault="001350AA" w:rsidP="00EC1234">
      <w:pPr>
        <w:pStyle w:val="Heading2"/>
        <w:spacing w:before="1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t xml:space="preserve">Click </w:t>
      </w:r>
      <w:r w:rsidRPr="008066E6">
        <w:rPr>
          <w:rStyle w:val="ClickOrSelect"/>
          <w:rFonts w:ascii="Salesforce Sans" w:hAnsi="Salesforce Sans"/>
          <w:szCs w:val="22"/>
        </w:rPr>
        <w:t>File | New | Apex Class</w:t>
      </w:r>
      <w:r w:rsidRPr="008066E6">
        <w:rPr>
          <w:rFonts w:ascii="Salesforce Sans" w:hAnsi="Salesforce Sans"/>
          <w:szCs w:val="22"/>
        </w:rPr>
        <w:t>.</w:t>
      </w:r>
    </w:p>
    <w:p w14:paraId="103F555B" w14:textId="77AA51B1" w:rsidR="001350AA" w:rsidRPr="008066E6" w:rsidRDefault="001350AA" w:rsidP="00EC1234">
      <w:pPr>
        <w:pStyle w:val="Heading2"/>
        <w:spacing w:before="1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r>
      <w:r w:rsidR="003E75E4">
        <w:rPr>
          <w:rFonts w:ascii="Salesforce Sans" w:hAnsi="Salesforce Sans"/>
          <w:szCs w:val="22"/>
        </w:rPr>
        <w:t>Type</w:t>
      </w:r>
      <w:r w:rsidRPr="008066E6">
        <w:rPr>
          <w:rFonts w:ascii="Salesforce Sans" w:hAnsi="Salesforce Sans"/>
          <w:szCs w:val="22"/>
        </w:rPr>
        <w:t xml:space="preserve"> </w:t>
      </w:r>
      <w:proofErr w:type="spellStart"/>
      <w:r w:rsidRPr="00EC1234">
        <w:rPr>
          <w:rStyle w:val="EnterOrType"/>
        </w:rPr>
        <w:t>CourseManager</w:t>
      </w:r>
      <w:proofErr w:type="spellEnd"/>
      <w:r w:rsidRPr="008066E6">
        <w:rPr>
          <w:rFonts w:ascii="Salesforce Sans" w:hAnsi="Salesforce Sans"/>
          <w:szCs w:val="22"/>
        </w:rPr>
        <w:t xml:space="preserve"> for the name, then click </w:t>
      </w:r>
      <w:r w:rsidRPr="008066E6">
        <w:rPr>
          <w:rFonts w:ascii="Salesforce Sans" w:hAnsi="Salesforce Sans"/>
          <w:b/>
          <w:szCs w:val="22"/>
        </w:rPr>
        <w:t>OK</w:t>
      </w:r>
      <w:r w:rsidRPr="008066E6">
        <w:rPr>
          <w:rFonts w:ascii="Salesforce Sans" w:hAnsi="Salesforce Sans"/>
          <w:szCs w:val="22"/>
        </w:rPr>
        <w:t xml:space="preserve">. </w:t>
      </w:r>
    </w:p>
    <w:p w14:paraId="68BA3429" w14:textId="695D74CF" w:rsidR="001350AA" w:rsidRPr="008066E6" w:rsidRDefault="001350AA" w:rsidP="00EC1234">
      <w:pPr>
        <w:pStyle w:val="Heading2"/>
        <w:spacing w:before="1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r>
      <w:r w:rsidR="00834A3A" w:rsidRPr="008066E6">
        <w:rPr>
          <w:rFonts w:ascii="Salesforce Sans" w:hAnsi="Salesforce Sans"/>
          <w:szCs w:val="22"/>
        </w:rPr>
        <w:t>Copy and paste the contents of</w:t>
      </w:r>
      <w:r w:rsidRPr="008066E6">
        <w:rPr>
          <w:rFonts w:ascii="Salesforce Sans" w:hAnsi="Salesforce Sans"/>
          <w:szCs w:val="22"/>
        </w:rPr>
        <w:t xml:space="preserve"> </w:t>
      </w:r>
      <w:r w:rsidRPr="008066E6">
        <w:rPr>
          <w:rFonts w:ascii="Salesforce Sans" w:hAnsi="Salesforce Sans"/>
          <w:b/>
          <w:bCs/>
          <w:szCs w:val="22"/>
        </w:rPr>
        <w:t>CourseManagerClass.txt</w:t>
      </w:r>
      <w:r w:rsidRPr="008066E6">
        <w:rPr>
          <w:rFonts w:ascii="Salesforce Sans" w:hAnsi="Salesforce Sans"/>
          <w:szCs w:val="22"/>
        </w:rPr>
        <w:t xml:space="preserve"> from the </w:t>
      </w:r>
      <w:r w:rsidR="00365AEF" w:rsidRPr="008066E6">
        <w:rPr>
          <w:rFonts w:ascii="Salesforce Sans" w:hAnsi="Salesforce Sans"/>
          <w:szCs w:val="22"/>
        </w:rPr>
        <w:t xml:space="preserve">Exercises folder </w:t>
      </w:r>
      <w:r w:rsidR="00834A3A" w:rsidRPr="008066E6">
        <w:rPr>
          <w:rFonts w:ascii="Salesforce Sans" w:hAnsi="Salesforce Sans"/>
          <w:szCs w:val="22"/>
        </w:rPr>
        <w:t>into the window</w:t>
      </w:r>
      <w:r w:rsidRPr="008066E6">
        <w:rPr>
          <w:rFonts w:ascii="Salesforce Sans" w:hAnsi="Salesforce Sans"/>
          <w:szCs w:val="22"/>
        </w:rPr>
        <w:t>, overwriting all existing text.</w:t>
      </w:r>
    </w:p>
    <w:p w14:paraId="1DF1265B" w14:textId="7E02D152" w:rsidR="001350AA" w:rsidRPr="008066E6" w:rsidRDefault="001350AA" w:rsidP="00EC1234">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Pr="008066E6">
        <w:rPr>
          <w:rFonts w:ascii="Salesforce Sans" w:hAnsi="Salesforce Sans"/>
          <w:noProof/>
          <w:szCs w:val="22"/>
        </w:rPr>
        <w:t>E</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Complete the TODOs.</w:t>
      </w:r>
    </w:p>
    <w:p w14:paraId="4A6FFA43" w14:textId="3606220B" w:rsidR="001350AA" w:rsidRPr="008066E6" w:rsidRDefault="001350AA" w:rsidP="00EC1234">
      <w:pPr>
        <w:pStyle w:val="Heading2"/>
        <w:spacing w:before="120"/>
        <w:contextualSpacing w:val="0"/>
        <w:rPr>
          <w:rFonts w:ascii="Salesforce Sans" w:hAnsi="Salesforce Sans"/>
          <w:szCs w:val="22"/>
        </w:rPr>
      </w:pPr>
      <w:r w:rsidRPr="008066E6">
        <w:rPr>
          <w:rFonts w:ascii="Salesforce Sans" w:hAnsi="Salesforce Sans"/>
          <w:szCs w:val="22"/>
        </w:rPr>
        <w:t>F.</w:t>
      </w:r>
      <w:r w:rsidRPr="008066E6">
        <w:rPr>
          <w:rFonts w:ascii="Salesforce Sans" w:hAnsi="Salesforce Sans"/>
          <w:szCs w:val="22"/>
        </w:rPr>
        <w:tab/>
      </w:r>
      <w:r w:rsidR="00877473">
        <w:rPr>
          <w:rFonts w:ascii="Salesforce Sans" w:hAnsi="Salesforce Sans"/>
          <w:szCs w:val="22"/>
        </w:rPr>
        <w:t xml:space="preserve">Press </w:t>
      </w:r>
      <w:r w:rsidR="00095225" w:rsidRPr="00095225">
        <w:rPr>
          <w:rStyle w:val="EnterOrType"/>
          <w:szCs w:val="22"/>
        </w:rPr>
        <w:t>CTRL + S</w:t>
      </w:r>
      <w:r w:rsidRPr="008066E6">
        <w:rPr>
          <w:rFonts w:ascii="Salesforce Sans" w:hAnsi="Salesforce Sans"/>
          <w:szCs w:val="22"/>
        </w:rPr>
        <w:t xml:space="preserve"> </w:t>
      </w:r>
      <w:r w:rsidR="008A5479" w:rsidRPr="008066E6">
        <w:rPr>
          <w:rFonts w:ascii="Salesforce Sans" w:hAnsi="Salesforce Sans"/>
          <w:szCs w:val="22"/>
        </w:rPr>
        <w:t>to save the file.</w:t>
      </w:r>
    </w:p>
    <w:p w14:paraId="04ADC487" w14:textId="345592F3"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Review the test classes.</w:t>
      </w:r>
    </w:p>
    <w:p w14:paraId="19592D3C" w14:textId="4CB9534F" w:rsidR="00C078AC" w:rsidRPr="008066E6" w:rsidRDefault="00C40232" w:rsidP="008066E6">
      <w:pPr>
        <w:pStyle w:val="Heading2"/>
        <w:spacing w:before="120"/>
        <w:contextualSpacing w:val="0"/>
        <w:rPr>
          <w:rFonts w:ascii="Salesforce Sans" w:hAnsi="Salesforce Sans"/>
          <w:b/>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File | New | Apex Class</w:t>
      </w:r>
      <w:r w:rsidR="00C078AC" w:rsidRPr="008066E6">
        <w:rPr>
          <w:rFonts w:ascii="Salesforce Sans" w:hAnsi="Salesforce Sans"/>
          <w:szCs w:val="22"/>
        </w:rPr>
        <w:t xml:space="preserve">.  </w:t>
      </w:r>
    </w:p>
    <w:p w14:paraId="0D292780" w14:textId="141EB821"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3E75E4">
        <w:rPr>
          <w:rFonts w:ascii="Salesforce Sans" w:hAnsi="Salesforce Sans"/>
          <w:szCs w:val="22"/>
        </w:rPr>
        <w:t>Type</w:t>
      </w:r>
      <w:r w:rsidR="00C078AC" w:rsidRPr="008066E6">
        <w:rPr>
          <w:rStyle w:val="ClickOrSelect"/>
          <w:rFonts w:ascii="Salesforce Sans" w:hAnsi="Salesforce Sans"/>
          <w:szCs w:val="22"/>
        </w:rPr>
        <w:t xml:space="preserve"> </w:t>
      </w:r>
      <w:proofErr w:type="spellStart"/>
      <w:r w:rsidR="00C078AC" w:rsidRPr="00EC1234">
        <w:rPr>
          <w:rStyle w:val="EnterOrType"/>
        </w:rPr>
        <w:t>CourseManager_Test</w:t>
      </w:r>
      <w:proofErr w:type="spellEnd"/>
      <w:r w:rsidR="006C5589" w:rsidRPr="008066E6">
        <w:rPr>
          <w:rFonts w:ascii="Salesforce Sans" w:hAnsi="Salesforce Sans"/>
          <w:szCs w:val="22"/>
        </w:rPr>
        <w:t xml:space="preserve"> for the name, then click </w:t>
      </w:r>
      <w:r w:rsidR="006C5589" w:rsidRPr="008066E6">
        <w:rPr>
          <w:rFonts w:ascii="Salesforce Sans" w:hAnsi="Salesforce Sans"/>
          <w:b/>
          <w:szCs w:val="22"/>
        </w:rPr>
        <w:t>OK</w:t>
      </w:r>
      <w:r w:rsidR="006C5589" w:rsidRPr="008066E6">
        <w:rPr>
          <w:rFonts w:ascii="Salesforce Sans" w:hAnsi="Salesforce Sans"/>
          <w:szCs w:val="22"/>
        </w:rPr>
        <w:t>.</w:t>
      </w:r>
    </w:p>
    <w:p w14:paraId="48B12676" w14:textId="023EDFCE" w:rsidR="006C5589" w:rsidRPr="008066E6" w:rsidRDefault="006C5589" w:rsidP="008066E6">
      <w:pPr>
        <w:pStyle w:val="Heading2"/>
        <w:spacing w:before="120"/>
        <w:contextualSpacing w:val="0"/>
        <w:rPr>
          <w:rFonts w:ascii="Salesforce Sans" w:hAnsi="Salesforce Sans"/>
          <w:szCs w:val="22"/>
        </w:rPr>
      </w:pPr>
      <w:r w:rsidRPr="008066E6">
        <w:rPr>
          <w:rFonts w:ascii="Salesforce Sans" w:hAnsi="Salesforce Sans"/>
          <w:szCs w:val="22"/>
        </w:rPr>
        <w:t>C</w:t>
      </w:r>
      <w:r w:rsidR="00C078AC" w:rsidRPr="008066E6">
        <w:rPr>
          <w:rFonts w:ascii="Salesforce Sans" w:hAnsi="Salesforce Sans"/>
          <w:szCs w:val="22"/>
        </w:rPr>
        <w:t>.</w:t>
      </w:r>
      <w:r w:rsidR="00C078AC" w:rsidRPr="008066E6">
        <w:rPr>
          <w:rFonts w:ascii="Salesforce Sans" w:hAnsi="Salesforce Sans"/>
          <w:szCs w:val="22"/>
        </w:rPr>
        <w:tab/>
      </w:r>
      <w:r w:rsidR="00834A3A" w:rsidRPr="008066E6">
        <w:rPr>
          <w:rFonts w:ascii="Salesforce Sans" w:hAnsi="Salesforce Sans"/>
          <w:szCs w:val="22"/>
        </w:rPr>
        <w:t>Copy and paste the contents of</w:t>
      </w:r>
      <w:r w:rsidR="00C078AC" w:rsidRPr="008066E6">
        <w:rPr>
          <w:rFonts w:ascii="Salesforce Sans" w:hAnsi="Salesforce Sans"/>
          <w:szCs w:val="22"/>
        </w:rPr>
        <w:t xml:space="preserve"> </w:t>
      </w:r>
      <w:r w:rsidR="00C078AC" w:rsidRPr="008066E6">
        <w:rPr>
          <w:rFonts w:ascii="Salesforce Sans" w:hAnsi="Salesforce Sans"/>
          <w:b/>
          <w:szCs w:val="22"/>
        </w:rPr>
        <w:t xml:space="preserve">CourseManager_Test.txt </w:t>
      </w:r>
      <w:r w:rsidR="00C078AC" w:rsidRPr="008066E6">
        <w:rPr>
          <w:rFonts w:ascii="Salesforce Sans" w:hAnsi="Salesforce Sans"/>
          <w:szCs w:val="22"/>
        </w:rPr>
        <w:t xml:space="preserve">from the </w:t>
      </w:r>
      <w:r w:rsidR="00365AEF" w:rsidRPr="008066E6">
        <w:rPr>
          <w:rFonts w:ascii="Salesforce Sans" w:hAnsi="Salesforce Sans"/>
          <w:szCs w:val="22"/>
        </w:rPr>
        <w:t xml:space="preserve">Exercises folder </w:t>
      </w:r>
      <w:r w:rsidR="00834A3A" w:rsidRPr="008066E6">
        <w:rPr>
          <w:rFonts w:ascii="Salesforce Sans" w:hAnsi="Salesforce Sans"/>
          <w:szCs w:val="22"/>
        </w:rPr>
        <w:t>into the window</w:t>
      </w:r>
      <w:r w:rsidR="00C078AC" w:rsidRPr="008066E6">
        <w:rPr>
          <w:rFonts w:ascii="Salesforce Sans" w:hAnsi="Salesforce Sans"/>
          <w:szCs w:val="22"/>
        </w:rPr>
        <w:t>, overwriting all existing text.</w:t>
      </w:r>
    </w:p>
    <w:p w14:paraId="7F229D31" w14:textId="411C9F0D" w:rsidR="00C078AC" w:rsidRPr="008066E6" w:rsidRDefault="006C5589" w:rsidP="008066E6">
      <w:pPr>
        <w:pStyle w:val="Heading2"/>
        <w:spacing w:before="120"/>
        <w:contextualSpacing w:val="0"/>
        <w:rPr>
          <w:rFonts w:ascii="Salesforce Sans" w:hAnsi="Salesforce Sans"/>
          <w:szCs w:val="22"/>
        </w:rPr>
      </w:pPr>
      <w:r w:rsidRPr="008066E6">
        <w:rPr>
          <w:rFonts w:ascii="Salesforce Sans" w:hAnsi="Salesforce Sans"/>
          <w:szCs w:val="22"/>
        </w:rPr>
        <w:tab/>
      </w:r>
      <w:r w:rsidR="00C078AC" w:rsidRPr="008066E6">
        <w:rPr>
          <w:rFonts w:ascii="Salesforce Sans" w:hAnsi="Salesforce Sans"/>
          <w:szCs w:val="22"/>
        </w:rPr>
        <w:t>Note the following in the code:</w:t>
      </w:r>
    </w:p>
    <w:p w14:paraId="6DF54E1E" w14:textId="0EE363F3" w:rsidR="00C078AC"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i</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E06044" w:rsidRPr="008066E6">
        <w:rPr>
          <w:rFonts w:ascii="Salesforce Sans" w:hAnsi="Salesforce Sans"/>
          <w:color w:val="000000"/>
          <w:szCs w:val="22"/>
        </w:rPr>
        <w:t>Lines 14 and 15</w:t>
      </w:r>
      <w:r w:rsidR="00C078AC" w:rsidRPr="008066E6">
        <w:rPr>
          <w:rFonts w:ascii="Salesforce Sans" w:hAnsi="Salesforce Sans"/>
          <w:color w:val="000000"/>
          <w:szCs w:val="22"/>
        </w:rPr>
        <w:t xml:space="preserve"> create two lists of records. There will be 3 overlapping records with names: course3, course4, and course5. </w:t>
      </w:r>
    </w:p>
    <w:p w14:paraId="76C2D5B2" w14:textId="4E953AC8" w:rsidR="00C078AC" w:rsidRPr="008066E6" w:rsidRDefault="00C40232" w:rsidP="008066E6">
      <w:pPr>
        <w:pStyle w:val="Heading3"/>
        <w:spacing w:before="120"/>
        <w:contextualSpacing w:val="0"/>
        <w:rPr>
          <w:rFonts w:ascii="Salesforce Sans" w:hAnsi="Salesforce Sans"/>
          <w:color w:val="000000"/>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003B1717" w:rsidRPr="008066E6">
        <w:rPr>
          <w:rFonts w:ascii="Salesforce Sans" w:hAnsi="Salesforce Sans"/>
          <w:noProof/>
          <w:szCs w:val="22"/>
        </w:rPr>
        <w:t>ii</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E06044" w:rsidRPr="008066E6">
        <w:rPr>
          <w:rFonts w:ascii="Salesforce Sans" w:hAnsi="Salesforce Sans"/>
          <w:color w:val="000000"/>
          <w:szCs w:val="22"/>
        </w:rPr>
        <w:t>Line 17</w:t>
      </w:r>
      <w:r w:rsidR="00C078AC" w:rsidRPr="008066E6">
        <w:rPr>
          <w:rFonts w:ascii="Salesforce Sans" w:hAnsi="Salesforce Sans"/>
          <w:color w:val="000000"/>
          <w:szCs w:val="22"/>
        </w:rPr>
        <w:t xml:space="preserve"> checks whether the code that will be moved to production actually </w:t>
      </w:r>
      <w:r w:rsidR="00C078AC" w:rsidRPr="008066E6">
        <w:rPr>
          <w:rFonts w:ascii="Salesforce Sans" w:hAnsi="Salesforce Sans"/>
          <w:color w:val="000000"/>
          <w:szCs w:val="22"/>
        </w:rPr>
        <w:lastRenderedPageBreak/>
        <w:t>fulfills the business requirement. If the assertion fails, an exception will be caused, which will fail the test.</w:t>
      </w:r>
    </w:p>
    <w:p w14:paraId="2B8D1729" w14:textId="36DBD668" w:rsidR="00C078AC" w:rsidRPr="008066E6" w:rsidRDefault="00E90DC4" w:rsidP="008066E6">
      <w:pPr>
        <w:pStyle w:val="Heading2"/>
        <w:spacing w:before="120"/>
        <w:contextualSpacing w:val="0"/>
        <w:rPr>
          <w:rFonts w:ascii="Salesforce Sans" w:hAnsi="Salesforce Sans"/>
          <w:szCs w:val="22"/>
        </w:rPr>
      </w:pPr>
      <w:r>
        <w:rPr>
          <w:rFonts w:ascii="Salesforce Sans" w:hAnsi="Salesforce Sans"/>
          <w:szCs w:val="22"/>
        </w:rPr>
        <w:t>D</w:t>
      </w:r>
      <w:r w:rsidR="00C078AC" w:rsidRPr="008066E6">
        <w:rPr>
          <w:rFonts w:ascii="Salesforce Sans" w:hAnsi="Salesforce Sans"/>
          <w:szCs w:val="22"/>
        </w:rPr>
        <w:t>.</w:t>
      </w:r>
      <w:r w:rsidR="00C078AC" w:rsidRPr="008066E6">
        <w:rPr>
          <w:rFonts w:ascii="Salesforce Sans" w:hAnsi="Salesforce Sans"/>
          <w:szCs w:val="22"/>
        </w:rPr>
        <w:tab/>
      </w:r>
      <w:r w:rsidR="00877473">
        <w:rPr>
          <w:rFonts w:ascii="Salesforce Sans" w:hAnsi="Salesforce Sans"/>
          <w:szCs w:val="22"/>
        </w:rPr>
        <w:t xml:space="preserve">Press </w:t>
      </w:r>
      <w:r w:rsidR="00095225" w:rsidRPr="00095225">
        <w:rPr>
          <w:rStyle w:val="EnterOrType"/>
          <w:szCs w:val="22"/>
        </w:rPr>
        <w:t>CTRL + S</w:t>
      </w:r>
      <w:r w:rsidR="00C078AC" w:rsidRPr="008066E6">
        <w:rPr>
          <w:rFonts w:ascii="Salesforce Sans" w:hAnsi="Salesforce Sans"/>
          <w:szCs w:val="22"/>
        </w:rPr>
        <w:t xml:space="preserve"> </w:t>
      </w:r>
      <w:r w:rsidR="008A5479" w:rsidRPr="008066E6">
        <w:rPr>
          <w:rFonts w:ascii="Salesforce Sans" w:hAnsi="Salesforce Sans"/>
          <w:szCs w:val="22"/>
        </w:rPr>
        <w:t>to save the file.</w:t>
      </w:r>
    </w:p>
    <w:p w14:paraId="5EBE3F5B" w14:textId="72D6C677"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Run the test.</w:t>
      </w:r>
    </w:p>
    <w:p w14:paraId="4391807E" w14:textId="2ABD3484" w:rsidR="00C078AC" w:rsidRPr="008066E6" w:rsidRDefault="00C40232" w:rsidP="008066E6">
      <w:pPr>
        <w:pStyle w:val="Heading2"/>
        <w:spacing w:before="120"/>
        <w:contextualSpacing w:val="0"/>
        <w:rPr>
          <w:rFonts w:ascii="Salesforce Sans" w:hAnsi="Salesforce Sans"/>
          <w:color w:val="000000"/>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6C5589" w:rsidRPr="008066E6">
        <w:rPr>
          <w:rFonts w:ascii="Salesforce Sans" w:hAnsi="Salesforce Sans"/>
          <w:color w:val="000000"/>
          <w:szCs w:val="22"/>
        </w:rPr>
        <w:t xml:space="preserve">Click </w:t>
      </w:r>
      <w:r w:rsidR="006C5589" w:rsidRPr="008066E6">
        <w:rPr>
          <w:rFonts w:ascii="Salesforce Sans" w:hAnsi="Salesforce Sans"/>
          <w:b/>
          <w:color w:val="000000"/>
          <w:szCs w:val="22"/>
        </w:rPr>
        <w:t>Test |</w:t>
      </w:r>
      <w:r w:rsidR="00C078AC" w:rsidRPr="008066E6">
        <w:rPr>
          <w:rFonts w:ascii="Salesforce Sans" w:hAnsi="Salesforce Sans"/>
          <w:color w:val="000000"/>
          <w:szCs w:val="22"/>
        </w:rPr>
        <w:t xml:space="preserve"> </w:t>
      </w:r>
      <w:r w:rsidR="00C078AC" w:rsidRPr="008066E6">
        <w:rPr>
          <w:rStyle w:val="ClickOrSelect"/>
          <w:rFonts w:ascii="Salesforce Sans" w:hAnsi="Salesforce Sans"/>
          <w:szCs w:val="22"/>
        </w:rPr>
        <w:t>New Run</w:t>
      </w:r>
      <w:r w:rsidR="00C078AC" w:rsidRPr="008066E6">
        <w:rPr>
          <w:rFonts w:ascii="Salesforce Sans" w:hAnsi="Salesforce Sans"/>
          <w:color w:val="000000"/>
          <w:szCs w:val="22"/>
        </w:rPr>
        <w:t xml:space="preserve">. </w:t>
      </w:r>
    </w:p>
    <w:p w14:paraId="3FFB33F8" w14:textId="24460B04" w:rsidR="00C078AC"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i</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Select the </w:t>
      </w:r>
      <w:proofErr w:type="spellStart"/>
      <w:r w:rsidR="00C078AC" w:rsidRPr="008066E6">
        <w:rPr>
          <w:rStyle w:val="ClickOrSelect"/>
          <w:rFonts w:ascii="Salesforce Sans" w:hAnsi="Salesforce Sans"/>
          <w:szCs w:val="22"/>
        </w:rPr>
        <w:t>CourseManager_Test</w:t>
      </w:r>
      <w:proofErr w:type="spellEnd"/>
      <w:r w:rsidR="00C078AC" w:rsidRPr="008066E6">
        <w:rPr>
          <w:rFonts w:ascii="Salesforce Sans" w:hAnsi="Salesforce Sans"/>
          <w:szCs w:val="22"/>
        </w:rPr>
        <w:t xml:space="preserve"> class. </w:t>
      </w:r>
    </w:p>
    <w:p w14:paraId="230594E6" w14:textId="71339D96" w:rsidR="00C078AC"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003B1717" w:rsidRPr="008066E6">
        <w:rPr>
          <w:rFonts w:ascii="Salesforce Sans" w:hAnsi="Salesforce Sans"/>
          <w:noProof/>
          <w:szCs w:val="22"/>
        </w:rPr>
        <w:t>ii</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D8006E" w:rsidRPr="008066E6">
        <w:rPr>
          <w:rFonts w:ascii="Salesforce Sans" w:hAnsi="Salesforce Sans"/>
          <w:szCs w:val="22"/>
        </w:rPr>
        <w:t xml:space="preserve">Click </w:t>
      </w:r>
      <w:r w:rsidR="00D8006E" w:rsidRPr="008066E6">
        <w:rPr>
          <w:rStyle w:val="ClickOrSelect"/>
          <w:rFonts w:ascii="Salesforce Sans" w:hAnsi="Salesforce Sans"/>
          <w:szCs w:val="22"/>
        </w:rPr>
        <w:t>Add Selected</w:t>
      </w:r>
      <w:r w:rsidR="00D8006E" w:rsidRPr="008066E6">
        <w:rPr>
          <w:rFonts w:ascii="Salesforce Sans" w:hAnsi="Salesforce Sans"/>
          <w:szCs w:val="22"/>
        </w:rPr>
        <w:t>.</w:t>
      </w:r>
    </w:p>
    <w:p w14:paraId="282E134C" w14:textId="00C94B37" w:rsidR="00C078AC"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003B1717" w:rsidRPr="008066E6">
        <w:rPr>
          <w:rFonts w:ascii="Salesforce Sans" w:hAnsi="Salesforce Sans"/>
          <w:noProof/>
          <w:szCs w:val="22"/>
        </w:rPr>
        <w:t>iii</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Run</w:t>
      </w:r>
      <w:r w:rsidR="00C078AC" w:rsidRPr="008066E6">
        <w:rPr>
          <w:rFonts w:ascii="Salesforce Sans" w:hAnsi="Salesforce Sans"/>
          <w:szCs w:val="22"/>
        </w:rPr>
        <w:t>.</w:t>
      </w:r>
    </w:p>
    <w:p w14:paraId="0AA718FD" w14:textId="37947289"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Switch to the </w:t>
      </w:r>
      <w:r w:rsidR="00C078AC" w:rsidRPr="008066E6">
        <w:rPr>
          <w:rStyle w:val="ClickOrSelect"/>
          <w:rFonts w:ascii="Salesforce Sans" w:hAnsi="Salesforce Sans"/>
          <w:szCs w:val="22"/>
        </w:rPr>
        <w:t>Tests</w:t>
      </w:r>
      <w:r w:rsidR="00C078AC" w:rsidRPr="008066E6">
        <w:rPr>
          <w:rFonts w:ascii="Salesforce Sans" w:hAnsi="Salesforce Sans"/>
          <w:szCs w:val="22"/>
        </w:rPr>
        <w:t xml:space="preserve"> tab in the bottom panel and locate the most recent Test</w:t>
      </w:r>
      <w:r w:rsidR="00AF0CA7" w:rsidRPr="008066E6">
        <w:rPr>
          <w:rFonts w:ascii="Salesforce Sans" w:hAnsi="Salesforce Sans"/>
          <w:szCs w:val="22"/>
        </w:rPr>
        <w:t xml:space="preserve"> </w:t>
      </w:r>
      <w:r w:rsidR="00C078AC" w:rsidRPr="008066E6">
        <w:rPr>
          <w:rFonts w:ascii="Salesforce Sans" w:hAnsi="Salesforce Sans"/>
          <w:szCs w:val="22"/>
        </w:rPr>
        <w:t>Run (</w:t>
      </w:r>
      <w:r w:rsidR="00AF0CA7" w:rsidRPr="008066E6">
        <w:rPr>
          <w:rFonts w:ascii="Salesforce Sans" w:hAnsi="Salesforce Sans"/>
          <w:szCs w:val="22"/>
        </w:rPr>
        <w:t>i</w:t>
      </w:r>
      <w:r w:rsidR="00C078AC" w:rsidRPr="008066E6">
        <w:rPr>
          <w:rFonts w:ascii="Salesforce Sans" w:hAnsi="Salesforce Sans"/>
          <w:szCs w:val="22"/>
        </w:rPr>
        <w:t>t is usually at the bottom of the list).</w:t>
      </w:r>
    </w:p>
    <w:p w14:paraId="4776553C" w14:textId="4DB4FD40"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Expand the collapsed folder by clicking </w:t>
      </w:r>
      <w:r w:rsidR="00C078AC" w:rsidRPr="008066E6">
        <w:rPr>
          <w:rStyle w:val="ClickOrSelect"/>
          <w:rFonts w:ascii="Salesforce Sans" w:hAnsi="Salesforce Sans"/>
          <w:szCs w:val="22"/>
        </w:rPr>
        <w:t>+</w:t>
      </w:r>
      <w:r w:rsidR="00C078AC" w:rsidRPr="008066E6">
        <w:rPr>
          <w:rFonts w:ascii="Salesforce Sans" w:hAnsi="Salesforce Sans"/>
          <w:szCs w:val="22"/>
        </w:rPr>
        <w:t>.</w:t>
      </w:r>
    </w:p>
    <w:p w14:paraId="21B0C8E6" w14:textId="27844715" w:rsidR="00C078AC" w:rsidRPr="008066E6" w:rsidRDefault="00C40232" w:rsidP="008066E6">
      <w:pPr>
        <w:pStyle w:val="Heading2"/>
        <w:spacing w:before="120"/>
        <w:contextualSpacing w:val="0"/>
        <w:rPr>
          <w:rFonts w:ascii="Salesforce Sans" w:hAnsi="Salesforce Sans"/>
          <w:color w:val="000000"/>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D</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Ensure that all your methods executed successfully. A green tick indicates success.</w:t>
      </w:r>
    </w:p>
    <w:p w14:paraId="1617DAD3" w14:textId="649D67E8"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4</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View code coverage.</w:t>
      </w:r>
    </w:p>
    <w:p w14:paraId="2C329E21" w14:textId="675CA3B1" w:rsidR="00C078AC" w:rsidRPr="008066E6" w:rsidRDefault="00C40232" w:rsidP="008066E6">
      <w:pPr>
        <w:pStyle w:val="Heading2"/>
        <w:spacing w:before="120"/>
        <w:contextualSpacing w:val="0"/>
        <w:rPr>
          <w:rFonts w:ascii="Salesforce Sans" w:hAnsi="Salesforce Sans"/>
          <w:color w:val="000000"/>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C078AC" w:rsidRPr="008066E6">
        <w:rPr>
          <w:rFonts w:ascii="Salesforce Sans" w:hAnsi="Salesforce Sans"/>
          <w:color w:val="000000"/>
          <w:szCs w:val="22"/>
        </w:rPr>
        <w:t xml:space="preserve">Switch to the tab for the </w:t>
      </w:r>
      <w:proofErr w:type="spellStart"/>
      <w:r w:rsidR="00C078AC" w:rsidRPr="008066E6">
        <w:rPr>
          <w:rStyle w:val="Code"/>
          <w:rFonts w:ascii="Salesforce Sans" w:hAnsi="Salesforce Sans"/>
          <w:b/>
          <w:szCs w:val="22"/>
        </w:rPr>
        <w:t>CourseManager</w:t>
      </w:r>
      <w:proofErr w:type="spellEnd"/>
      <w:r w:rsidR="00C078AC" w:rsidRPr="008066E6">
        <w:rPr>
          <w:rFonts w:ascii="Salesforce Sans" w:hAnsi="Salesforce Sans"/>
          <w:color w:val="000000"/>
          <w:szCs w:val="22"/>
        </w:rPr>
        <w:t xml:space="preserve"> class. </w:t>
      </w:r>
    </w:p>
    <w:p w14:paraId="2CE92AC9" w14:textId="1C5DF927" w:rsidR="00C078AC" w:rsidRPr="008066E6" w:rsidRDefault="00C40232" w:rsidP="008066E6">
      <w:pPr>
        <w:pStyle w:val="Heading2"/>
        <w:spacing w:before="120"/>
        <w:contextualSpacing w:val="0"/>
        <w:rPr>
          <w:rFonts w:ascii="Salesforce Sans" w:hAnsi="Salesforce Sans"/>
          <w:color w:val="000000"/>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C078AC" w:rsidRPr="008066E6">
        <w:rPr>
          <w:rFonts w:ascii="Salesforce Sans" w:hAnsi="Salesforce Sans"/>
          <w:color w:val="000000"/>
          <w:szCs w:val="22"/>
        </w:rPr>
        <w:t xml:space="preserve">Click </w:t>
      </w:r>
      <w:r w:rsidR="00C078AC" w:rsidRPr="008066E6">
        <w:rPr>
          <w:rStyle w:val="ClickOrSelect"/>
          <w:rFonts w:ascii="Salesforce Sans" w:hAnsi="Salesforce Sans"/>
          <w:szCs w:val="22"/>
        </w:rPr>
        <w:t>Code Coverage:</w:t>
      </w:r>
      <w:r w:rsidR="00C078AC" w:rsidRPr="008066E6">
        <w:rPr>
          <w:rFonts w:ascii="Salesforce Sans" w:hAnsi="Salesforce Sans"/>
          <w:color w:val="000000"/>
          <w:szCs w:val="22"/>
        </w:rPr>
        <w:t xml:space="preserve"> (next to API Version).</w:t>
      </w:r>
    </w:p>
    <w:p w14:paraId="081B2FD9" w14:textId="34FD2A5C" w:rsidR="00C078AC" w:rsidRPr="008066E6" w:rsidRDefault="00C078AC" w:rsidP="008066E6">
      <w:pPr>
        <w:pStyle w:val="H1bodytext"/>
        <w:spacing w:before="120" w:after="120"/>
        <w:ind w:firstLine="360"/>
        <w:rPr>
          <w:rFonts w:ascii="Salesforce Sans" w:hAnsi="Salesforce Sans"/>
          <w:sz w:val="22"/>
          <w:szCs w:val="22"/>
        </w:rPr>
      </w:pPr>
      <w:r w:rsidRPr="008066E6">
        <w:rPr>
          <w:rFonts w:ascii="Salesforce Sans" w:hAnsi="Salesforce Sans"/>
          <w:sz w:val="22"/>
          <w:szCs w:val="22"/>
        </w:rPr>
        <w:t>Note: The lines that are covered appear blue while those not covered appear red.</w:t>
      </w:r>
    </w:p>
    <w:p w14:paraId="16074E9C" w14:textId="306DBB22"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877473">
        <w:rPr>
          <w:rFonts w:ascii="Salesforce Sans" w:hAnsi="Salesforce Sans"/>
          <w:szCs w:val="22"/>
        </w:rPr>
        <w:t xml:space="preserve">Press </w:t>
      </w:r>
      <w:r w:rsidR="00095225" w:rsidRPr="00095225">
        <w:rPr>
          <w:rStyle w:val="EnterOrType"/>
          <w:szCs w:val="22"/>
        </w:rPr>
        <w:t>CTRL + ALT + /</w:t>
      </w:r>
      <w:r w:rsidR="00C078AC" w:rsidRPr="008066E6">
        <w:rPr>
          <w:rFonts w:ascii="Salesforce Sans" w:hAnsi="Salesforce Sans"/>
          <w:szCs w:val="22"/>
        </w:rPr>
        <w:t xml:space="preserve"> to close all </w:t>
      </w:r>
      <w:r w:rsidR="00E736DA" w:rsidRPr="008066E6">
        <w:rPr>
          <w:rFonts w:ascii="Salesforce Sans" w:hAnsi="Salesforce Sans"/>
          <w:szCs w:val="22"/>
        </w:rPr>
        <w:t>console tabs</w:t>
      </w:r>
      <w:r w:rsidR="00C078AC" w:rsidRPr="008066E6">
        <w:rPr>
          <w:rFonts w:ascii="Salesforce Sans" w:hAnsi="Salesforce Sans"/>
          <w:szCs w:val="22"/>
        </w:rPr>
        <w:t>.</w:t>
      </w:r>
    </w:p>
    <w:p w14:paraId="2262785B" w14:textId="5CB20569" w:rsidR="008253F4" w:rsidRPr="008066E6" w:rsidRDefault="008253F4" w:rsidP="008066E6">
      <w:pPr>
        <w:pStyle w:val="Heading2"/>
        <w:spacing w:before="1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r>
      <w:r w:rsidR="00E00741" w:rsidRPr="008066E6">
        <w:rPr>
          <w:rFonts w:ascii="Salesforce Sans" w:hAnsi="Salesforce Sans"/>
          <w:szCs w:val="22"/>
        </w:rPr>
        <w:t>Close the Developer Console window.</w:t>
      </w:r>
    </w:p>
    <w:p w14:paraId="38FB5E6E" w14:textId="77777777" w:rsidR="001E6013" w:rsidRDefault="001E6013">
      <w:pPr>
        <w:rPr>
          <w:rFonts w:ascii="Salesforce Sans" w:hAnsi="Salesforce Sans"/>
          <w:b/>
          <w:color w:val="000000" w:themeColor="text1"/>
        </w:rPr>
      </w:pPr>
      <w:bookmarkStart w:id="37" w:name="_Toc427165749"/>
      <w:r>
        <w:br w:type="page"/>
      </w:r>
    </w:p>
    <w:p w14:paraId="315F61AF" w14:textId="532120FD" w:rsidR="00C078AC" w:rsidRPr="00EC1234" w:rsidRDefault="00C078AC">
      <w:pPr>
        <w:pStyle w:val="ExerciseTitle"/>
      </w:pPr>
      <w:bookmarkStart w:id="38" w:name="_Toc514686406"/>
      <w:r w:rsidRPr="00EC1234">
        <w:lastRenderedPageBreak/>
        <w:t>4-6: Examine Implicit Operations</w:t>
      </w:r>
      <w:bookmarkEnd w:id="37"/>
      <w:bookmarkEnd w:id="38"/>
      <w:r w:rsidR="00661475" w:rsidRPr="00EC1234">
        <w:br/>
      </w:r>
    </w:p>
    <w:p w14:paraId="33333417"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4E623510"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Examine the operations implicitly occurring when you perform a DML operation.</w:t>
      </w:r>
    </w:p>
    <w:p w14:paraId="289A976E" w14:textId="77777777" w:rsidR="00C078AC" w:rsidRPr="008066E6" w:rsidRDefault="00C078AC" w:rsidP="008066E6">
      <w:pPr>
        <w:spacing w:before="120" w:after="120"/>
        <w:rPr>
          <w:rFonts w:ascii="Salesforce Sans" w:hAnsi="Salesforce Sans"/>
          <w:sz w:val="22"/>
          <w:szCs w:val="22"/>
        </w:rPr>
      </w:pPr>
    </w:p>
    <w:p w14:paraId="4DB03106"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7B5599C1" w14:textId="7CB0E11D"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Create a Course Attendee record in the </w:t>
      </w:r>
      <w:r w:rsidR="008253F4" w:rsidRPr="008066E6">
        <w:rPr>
          <w:rFonts w:ascii="Salesforce Sans" w:hAnsi="Salesforce Sans"/>
          <w:szCs w:val="22"/>
        </w:rPr>
        <w:t>user interface</w:t>
      </w:r>
      <w:r w:rsidR="00C078AC" w:rsidRPr="008066E6">
        <w:rPr>
          <w:rFonts w:ascii="Salesforce Sans" w:hAnsi="Salesforce Sans"/>
          <w:szCs w:val="22"/>
        </w:rPr>
        <w:t>.</w:t>
      </w:r>
    </w:p>
    <w:p w14:paraId="1DF87481" w14:textId="024D279C"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View the logs to see operations implicitly invoked due to the DML operation</w:t>
      </w:r>
    </w:p>
    <w:p w14:paraId="5F9A4836" w14:textId="77777777" w:rsidR="00C078AC" w:rsidRPr="008066E6" w:rsidRDefault="00C078AC" w:rsidP="008066E6">
      <w:pPr>
        <w:pStyle w:val="Heading1"/>
        <w:spacing w:before="120"/>
        <w:contextualSpacing w:val="0"/>
        <w:rPr>
          <w:rFonts w:ascii="Salesforce Sans" w:hAnsi="Salesforce Sans"/>
          <w:szCs w:val="22"/>
        </w:rPr>
      </w:pPr>
    </w:p>
    <w:p w14:paraId="3CD1272B"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3ED87782"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10 minutes </w:t>
      </w:r>
    </w:p>
    <w:p w14:paraId="116D9CBB" w14:textId="77777777" w:rsidR="00C078AC" w:rsidRPr="008066E6" w:rsidRDefault="00C078AC" w:rsidP="008066E6">
      <w:pPr>
        <w:pStyle w:val="SingleLine"/>
        <w:spacing w:before="120" w:after="120"/>
        <w:rPr>
          <w:rFonts w:ascii="Salesforce Sans" w:hAnsi="Salesforce Sans"/>
          <w:sz w:val="22"/>
          <w:szCs w:val="22"/>
        </w:rPr>
      </w:pPr>
    </w:p>
    <w:p w14:paraId="352277FE"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06621EBF" w14:textId="28B9069B"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Create a Course Attendee record in the </w:t>
      </w:r>
      <w:r w:rsidR="008253F4" w:rsidRPr="008066E6">
        <w:rPr>
          <w:rFonts w:ascii="Salesforce Sans" w:hAnsi="Salesforce Sans"/>
          <w:szCs w:val="22"/>
        </w:rPr>
        <w:t>user interface</w:t>
      </w:r>
      <w:r w:rsidR="00661475" w:rsidRPr="008066E6">
        <w:rPr>
          <w:rFonts w:ascii="Salesforce Sans" w:hAnsi="Salesforce Sans"/>
          <w:szCs w:val="22"/>
        </w:rPr>
        <w:t>.</w:t>
      </w:r>
    </w:p>
    <w:p w14:paraId="728BF0EF" w14:textId="6DB078A9" w:rsidR="00C078AC" w:rsidRPr="008066E6" w:rsidRDefault="00E00741" w:rsidP="008066E6">
      <w:pPr>
        <w:pStyle w:val="Heading2"/>
        <w:spacing w:before="120"/>
        <w:contextualSpacing w:val="0"/>
        <w:rPr>
          <w:rFonts w:ascii="Salesforce Sans" w:hAnsi="Salesforce Sans"/>
          <w:szCs w:val="22"/>
        </w:rPr>
      </w:pPr>
      <w:r w:rsidRPr="008066E6">
        <w:rPr>
          <w:rFonts w:ascii="Salesforce Sans" w:hAnsi="Salesforce Sans"/>
          <w:szCs w:val="22"/>
        </w:rPr>
        <w:t>A</w:t>
      </w:r>
      <w:r w:rsidR="00C078AC" w:rsidRPr="008066E6">
        <w:rPr>
          <w:rFonts w:ascii="Salesforce Sans" w:hAnsi="Salesforce Sans"/>
          <w:szCs w:val="22"/>
        </w:rPr>
        <w:t>.</w:t>
      </w:r>
      <w:r w:rsidR="00C078AC" w:rsidRPr="008066E6">
        <w:rPr>
          <w:rFonts w:ascii="Salesforce Sans" w:hAnsi="Salesforce Sans"/>
          <w:szCs w:val="22"/>
        </w:rPr>
        <w:tab/>
      </w:r>
      <w:r w:rsidR="004B1775" w:rsidRPr="008066E6">
        <w:rPr>
          <w:rFonts w:ascii="Salesforce Sans" w:hAnsi="Salesforce Sans"/>
          <w:szCs w:val="22"/>
        </w:rPr>
        <w:t>From the Certification app, c</w:t>
      </w:r>
      <w:r w:rsidR="00C078AC" w:rsidRPr="008066E6">
        <w:rPr>
          <w:rFonts w:ascii="Salesforce Sans" w:hAnsi="Salesforce Sans"/>
          <w:szCs w:val="22"/>
        </w:rPr>
        <w:t xml:space="preserve">lick the </w:t>
      </w:r>
      <w:r w:rsidR="00C078AC" w:rsidRPr="008066E6">
        <w:rPr>
          <w:rStyle w:val="ClickOrSelect"/>
          <w:rFonts w:ascii="Salesforce Sans" w:hAnsi="Salesforce Sans"/>
          <w:szCs w:val="22"/>
        </w:rPr>
        <w:t>Course Deliveries</w:t>
      </w:r>
      <w:r w:rsidR="00C078AC" w:rsidRPr="008066E6">
        <w:rPr>
          <w:rFonts w:ascii="Salesforce Sans" w:hAnsi="Salesforce Sans"/>
          <w:szCs w:val="22"/>
        </w:rPr>
        <w:t xml:space="preserve"> tab. </w:t>
      </w:r>
    </w:p>
    <w:p w14:paraId="7DA6FBEE" w14:textId="2686ABF1" w:rsidR="00C078AC" w:rsidRPr="008066E6" w:rsidRDefault="00E00741" w:rsidP="008066E6">
      <w:pPr>
        <w:pStyle w:val="Heading2"/>
        <w:spacing w:before="120"/>
        <w:contextualSpacing w:val="0"/>
        <w:rPr>
          <w:rFonts w:ascii="Salesforce Sans" w:hAnsi="Salesforce Sans"/>
          <w:szCs w:val="22"/>
        </w:rPr>
      </w:pPr>
      <w:r w:rsidRPr="008066E6">
        <w:rPr>
          <w:rFonts w:ascii="Salesforce Sans" w:hAnsi="Salesforce Sans"/>
          <w:szCs w:val="22"/>
        </w:rPr>
        <w:t>B</w:t>
      </w:r>
      <w:r w:rsidR="00C078AC" w:rsidRPr="008066E6">
        <w:rPr>
          <w:rFonts w:ascii="Salesforce Sans" w:hAnsi="Salesforce Sans"/>
          <w:szCs w:val="22"/>
        </w:rPr>
        <w:t>.</w:t>
      </w:r>
      <w:r w:rsidR="00C078AC" w:rsidRPr="008066E6">
        <w:rPr>
          <w:rFonts w:ascii="Salesforce Sans" w:hAnsi="Salesforce Sans"/>
          <w:szCs w:val="22"/>
        </w:rPr>
        <w:tab/>
      </w:r>
      <w:r w:rsidR="00BB0563" w:rsidRPr="008066E6">
        <w:rPr>
          <w:rFonts w:ascii="Salesforce Sans" w:hAnsi="Salesforce Sans"/>
          <w:szCs w:val="22"/>
        </w:rPr>
        <w:t xml:space="preserve">Click </w:t>
      </w:r>
      <w:r w:rsidR="00BB0563" w:rsidRPr="008066E6">
        <w:rPr>
          <w:rStyle w:val="ClickOrSelect"/>
          <w:rFonts w:ascii="Salesforce Sans" w:hAnsi="Salesforce Sans"/>
          <w:szCs w:val="22"/>
        </w:rPr>
        <w:t>Recently Viewed</w:t>
      </w:r>
      <w:r w:rsidR="00BB0563" w:rsidRPr="008066E6">
        <w:rPr>
          <w:rStyle w:val="ClickOrSelect"/>
          <w:rFonts w:ascii="Salesforce Sans" w:hAnsi="Salesforce Sans"/>
          <w:b w:val="0"/>
          <w:szCs w:val="22"/>
        </w:rPr>
        <w:t xml:space="preserve">, then click </w:t>
      </w:r>
      <w:r w:rsidR="00BB0563" w:rsidRPr="008066E6">
        <w:rPr>
          <w:rStyle w:val="ClickOrSelect"/>
          <w:rFonts w:ascii="Salesforce Sans" w:hAnsi="Salesforce Sans"/>
          <w:szCs w:val="22"/>
        </w:rPr>
        <w:t>All</w:t>
      </w:r>
      <w:r w:rsidR="00BB0563" w:rsidRPr="008066E6">
        <w:rPr>
          <w:rFonts w:ascii="Salesforce Sans" w:hAnsi="Salesforce Sans"/>
          <w:szCs w:val="22"/>
        </w:rPr>
        <w:t xml:space="preserve"> list</w:t>
      </w:r>
      <w:r w:rsidR="005B367E" w:rsidRPr="008066E6">
        <w:rPr>
          <w:rFonts w:ascii="Salesforce Sans" w:hAnsi="Salesforce Sans"/>
          <w:szCs w:val="22"/>
        </w:rPr>
        <w:t xml:space="preserve"> view</w:t>
      </w:r>
      <w:r w:rsidR="00BB0563" w:rsidRPr="008066E6">
        <w:rPr>
          <w:rFonts w:ascii="Salesforce Sans" w:hAnsi="Salesforce Sans"/>
          <w:szCs w:val="22"/>
        </w:rPr>
        <w:t>.</w:t>
      </w:r>
    </w:p>
    <w:p w14:paraId="0A1BC416" w14:textId="7F6004F5" w:rsidR="00C078AC" w:rsidRPr="008066E6" w:rsidRDefault="00E00741" w:rsidP="008066E6">
      <w:pPr>
        <w:pStyle w:val="Heading2"/>
        <w:spacing w:before="120"/>
        <w:contextualSpacing w:val="0"/>
        <w:rPr>
          <w:rFonts w:ascii="Salesforce Sans" w:hAnsi="Salesforce Sans"/>
          <w:szCs w:val="22"/>
        </w:rPr>
      </w:pPr>
      <w:r w:rsidRPr="008066E6">
        <w:rPr>
          <w:rFonts w:ascii="Salesforce Sans" w:hAnsi="Salesforce Sans"/>
          <w:szCs w:val="22"/>
        </w:rPr>
        <w:t>C</w:t>
      </w:r>
      <w:r w:rsidR="00C078AC" w:rsidRPr="008066E6">
        <w:rPr>
          <w:rFonts w:ascii="Salesforce Sans" w:hAnsi="Salesforce Sans"/>
          <w:szCs w:val="22"/>
        </w:rPr>
        <w:t>.</w:t>
      </w:r>
      <w:r w:rsidR="00C078AC" w:rsidRPr="008066E6">
        <w:rPr>
          <w:rFonts w:ascii="Salesforce Sans" w:hAnsi="Salesforce Sans"/>
          <w:szCs w:val="22"/>
        </w:rPr>
        <w:tab/>
        <w:t xml:space="preserve">Click </w:t>
      </w:r>
      <w:r w:rsidR="005B367E" w:rsidRPr="008066E6">
        <w:rPr>
          <w:rFonts w:ascii="Salesforce Sans" w:hAnsi="Salesforce Sans"/>
          <w:szCs w:val="22"/>
        </w:rPr>
        <w:t xml:space="preserve">record </w:t>
      </w:r>
      <w:r w:rsidR="00C078AC" w:rsidRPr="008066E6">
        <w:rPr>
          <w:rFonts w:ascii="Salesforce Sans" w:hAnsi="Salesforce Sans"/>
          <w:szCs w:val="22"/>
        </w:rPr>
        <w:t xml:space="preserve">named </w:t>
      </w:r>
      <w:r w:rsidR="00C078AC" w:rsidRPr="008066E6">
        <w:rPr>
          <w:rStyle w:val="ClickOrSelect"/>
          <w:rFonts w:ascii="Salesforce Sans" w:hAnsi="Salesforce Sans"/>
          <w:szCs w:val="22"/>
        </w:rPr>
        <w:t>DELIVERY-00025</w:t>
      </w:r>
      <w:r w:rsidR="00C078AC" w:rsidRPr="008066E6">
        <w:rPr>
          <w:rFonts w:ascii="Salesforce Sans" w:hAnsi="Salesforce Sans"/>
          <w:szCs w:val="22"/>
        </w:rPr>
        <w:t>.</w:t>
      </w:r>
    </w:p>
    <w:p w14:paraId="4774679A" w14:textId="21AB207E" w:rsidR="006F3D51" w:rsidRPr="008066E6" w:rsidRDefault="00E00741" w:rsidP="008066E6">
      <w:pPr>
        <w:pStyle w:val="Heading2"/>
        <w:spacing w:before="120"/>
        <w:contextualSpacing w:val="0"/>
        <w:rPr>
          <w:rFonts w:ascii="Salesforce Sans" w:hAnsi="Salesforce Sans"/>
          <w:szCs w:val="22"/>
        </w:rPr>
      </w:pPr>
      <w:r w:rsidRPr="008066E6">
        <w:rPr>
          <w:rFonts w:ascii="Salesforce Sans" w:hAnsi="Salesforce Sans"/>
          <w:szCs w:val="22"/>
        </w:rPr>
        <w:t>D</w:t>
      </w:r>
      <w:r w:rsidR="00C078AC" w:rsidRPr="008066E6">
        <w:rPr>
          <w:rFonts w:ascii="Salesforce Sans" w:hAnsi="Salesforce Sans"/>
          <w:szCs w:val="22"/>
        </w:rPr>
        <w:t>.</w:t>
      </w:r>
      <w:r w:rsidR="00C078AC" w:rsidRPr="008066E6">
        <w:rPr>
          <w:rFonts w:ascii="Salesforce Sans" w:hAnsi="Salesforce Sans"/>
          <w:szCs w:val="22"/>
        </w:rPr>
        <w:tab/>
      </w:r>
      <w:r w:rsidR="00BB0563" w:rsidRPr="008066E6">
        <w:rPr>
          <w:rFonts w:ascii="Salesforce Sans" w:hAnsi="Salesforce Sans"/>
          <w:szCs w:val="22"/>
        </w:rPr>
        <w:t xml:space="preserve">From the Course Attendees related list, click </w:t>
      </w:r>
      <w:r w:rsidR="00BB0563" w:rsidRPr="008066E6">
        <w:rPr>
          <w:rFonts w:ascii="Salesforce Sans" w:hAnsi="Salesforce Sans"/>
          <w:b/>
          <w:szCs w:val="22"/>
        </w:rPr>
        <w:t>New</w:t>
      </w:r>
      <w:r w:rsidR="006F3D51" w:rsidRPr="008066E6">
        <w:rPr>
          <w:rFonts w:ascii="Salesforce Sans" w:hAnsi="Salesforce Sans"/>
          <w:szCs w:val="22"/>
        </w:rPr>
        <w:t>.</w:t>
      </w:r>
    </w:p>
    <w:p w14:paraId="085499B9" w14:textId="383A7A4D" w:rsidR="00BB0563" w:rsidRPr="008066E6" w:rsidRDefault="00E00741" w:rsidP="008066E6">
      <w:pPr>
        <w:pStyle w:val="Heading2"/>
        <w:spacing w:before="120"/>
        <w:contextualSpacing w:val="0"/>
        <w:rPr>
          <w:rFonts w:ascii="Salesforce Sans" w:hAnsi="Salesforce Sans"/>
          <w:szCs w:val="22"/>
        </w:rPr>
      </w:pPr>
      <w:r w:rsidRPr="008066E6">
        <w:rPr>
          <w:rFonts w:ascii="Salesforce Sans" w:hAnsi="Salesforce Sans"/>
          <w:szCs w:val="22"/>
        </w:rPr>
        <w:t>E</w:t>
      </w:r>
      <w:r w:rsidR="006F3D51" w:rsidRPr="008066E6">
        <w:rPr>
          <w:rFonts w:ascii="Salesforce Sans" w:hAnsi="Salesforce Sans"/>
          <w:szCs w:val="22"/>
        </w:rPr>
        <w:t>.</w:t>
      </w:r>
      <w:r w:rsidR="006F3D51" w:rsidRPr="008066E6">
        <w:rPr>
          <w:rFonts w:ascii="Salesforce Sans" w:hAnsi="Salesforce Sans"/>
          <w:szCs w:val="22"/>
        </w:rPr>
        <w:tab/>
        <w:t>E</w:t>
      </w:r>
      <w:r w:rsidR="00875758" w:rsidRPr="008066E6">
        <w:rPr>
          <w:rFonts w:ascii="Salesforce Sans" w:hAnsi="Salesforce Sans"/>
          <w:szCs w:val="22"/>
        </w:rPr>
        <w:t>nter the following information:</w:t>
      </w:r>
    </w:p>
    <w:tbl>
      <w:tblPr>
        <w:tblStyle w:val="TableGrid"/>
        <w:tblW w:w="0" w:type="auto"/>
        <w:tblInd w:w="792" w:type="dxa"/>
        <w:tblLook w:val="04A0" w:firstRow="1" w:lastRow="0" w:firstColumn="1" w:lastColumn="0" w:noHBand="0" w:noVBand="1"/>
      </w:tblPr>
      <w:tblGrid>
        <w:gridCol w:w="1543"/>
        <w:gridCol w:w="2160"/>
      </w:tblGrid>
      <w:tr w:rsidR="00BB0563" w:rsidRPr="00CC7372" w14:paraId="2B317258" w14:textId="77777777" w:rsidTr="008066E6">
        <w:tc>
          <w:tcPr>
            <w:tcW w:w="1543" w:type="dxa"/>
          </w:tcPr>
          <w:p w14:paraId="7BEAD390" w14:textId="4CCDD193" w:rsidR="00BB0563" w:rsidRPr="008066E6" w:rsidRDefault="00BB0563"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Student</w:t>
            </w:r>
          </w:p>
        </w:tc>
        <w:tc>
          <w:tcPr>
            <w:tcW w:w="2160" w:type="dxa"/>
          </w:tcPr>
          <w:p w14:paraId="7AC32362" w14:textId="117AE9AC" w:rsidR="00BB0563" w:rsidRPr="008066E6" w:rsidRDefault="00BB0563" w:rsidP="008066E6">
            <w:pPr>
              <w:spacing w:before="80" w:after="80"/>
              <w:rPr>
                <w:rStyle w:val="EnterOrType"/>
              </w:rPr>
            </w:pPr>
            <w:r w:rsidRPr="008066E6">
              <w:rPr>
                <w:rStyle w:val="EnterOrType"/>
              </w:rPr>
              <w:t>Clara Petit</w:t>
            </w:r>
          </w:p>
        </w:tc>
      </w:tr>
      <w:tr w:rsidR="00BB0563" w:rsidRPr="00CC7372" w14:paraId="146DD6BE" w14:textId="77777777" w:rsidTr="008066E6">
        <w:tc>
          <w:tcPr>
            <w:tcW w:w="1543" w:type="dxa"/>
          </w:tcPr>
          <w:p w14:paraId="22FC6AAB" w14:textId="1766D650" w:rsidR="00BB0563" w:rsidRPr="008066E6" w:rsidRDefault="00BB0563"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Status</w:t>
            </w:r>
          </w:p>
        </w:tc>
        <w:tc>
          <w:tcPr>
            <w:tcW w:w="2160" w:type="dxa"/>
          </w:tcPr>
          <w:p w14:paraId="4894EDA6" w14:textId="3CBA155A" w:rsidR="00BB0563" w:rsidRPr="008066E6" w:rsidRDefault="00BB0563" w:rsidP="008066E6">
            <w:pPr>
              <w:spacing w:before="80" w:after="80"/>
              <w:rPr>
                <w:rStyle w:val="EnterOrType"/>
                <w:rFonts w:ascii="Salesforce Sans" w:hAnsi="Salesforce Sans"/>
                <w:b/>
                <w:color w:val="000000" w:themeColor="text1"/>
                <w:szCs w:val="22"/>
              </w:rPr>
            </w:pPr>
            <w:r w:rsidRPr="008066E6">
              <w:rPr>
                <w:rStyle w:val="EnterOrType"/>
                <w:rFonts w:ascii="Salesforce Sans" w:hAnsi="Salesforce Sans"/>
                <w:b/>
                <w:color w:val="000000" w:themeColor="text1"/>
                <w:szCs w:val="22"/>
              </w:rPr>
              <w:t>Enrolled</w:t>
            </w:r>
          </w:p>
        </w:tc>
      </w:tr>
    </w:tbl>
    <w:p w14:paraId="624F7B6A" w14:textId="38EB0497" w:rsidR="00C078AC" w:rsidRPr="008066E6" w:rsidRDefault="00E00741" w:rsidP="008066E6">
      <w:pPr>
        <w:pStyle w:val="Heading2"/>
        <w:spacing w:before="120"/>
        <w:contextualSpacing w:val="0"/>
        <w:rPr>
          <w:rFonts w:ascii="Salesforce Sans" w:hAnsi="Salesforce Sans"/>
          <w:szCs w:val="22"/>
        </w:rPr>
      </w:pPr>
      <w:r w:rsidRPr="008066E6">
        <w:rPr>
          <w:rFonts w:ascii="Salesforce Sans" w:hAnsi="Salesforce Sans"/>
          <w:szCs w:val="22"/>
        </w:rPr>
        <w:t>F</w:t>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Save</w:t>
      </w:r>
      <w:r w:rsidR="00C078AC" w:rsidRPr="008066E6">
        <w:rPr>
          <w:rFonts w:ascii="Salesforce Sans" w:hAnsi="Salesforce Sans"/>
          <w:szCs w:val="22"/>
        </w:rPr>
        <w:t>.</w:t>
      </w:r>
    </w:p>
    <w:p w14:paraId="1E3E6E7F" w14:textId="4963CBFC"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View the logs to see operations implicitly invoked due to the DML operation.</w:t>
      </w:r>
    </w:p>
    <w:p w14:paraId="63AEA57F" w14:textId="77777777" w:rsidR="00E00741" w:rsidRPr="008066E6" w:rsidRDefault="00E00741" w:rsidP="00EC1234">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r>
      <w:r w:rsidRPr="008066E6">
        <w:rPr>
          <w:rFonts w:ascii="Salesforce Sans" w:hAnsi="Salesforce Sans"/>
          <w:color w:val="000000" w:themeColor="text1"/>
          <w:szCs w:val="22"/>
        </w:rPr>
        <w:t xml:space="preserve">Click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3E0FF55E" wp14:editId="0544F723">
            <wp:extent cx="130775" cy="144869"/>
            <wp:effectExtent l="0" t="0" r="0" b="0"/>
            <wp:docPr id="35" name="Picture 35"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EC1234">
        <w:rPr>
          <w:rStyle w:val="ClickPaths"/>
          <w:color w:val="000000" w:themeColor="text1"/>
          <w:szCs w:val="22"/>
        </w:rPr>
        <w:t>Developer Console</w:t>
      </w:r>
      <w:r w:rsidRPr="00EC1234">
        <w:rPr>
          <w:rStyle w:val="ClickPaths"/>
          <w:b w:val="0"/>
          <w:color w:val="000000" w:themeColor="text1"/>
          <w:szCs w:val="22"/>
        </w:rPr>
        <w:t>.</w:t>
      </w:r>
    </w:p>
    <w:p w14:paraId="397D303A" w14:textId="2311DF20" w:rsidR="00E00741" w:rsidRPr="008066E6" w:rsidRDefault="00E00741" w:rsidP="008066E6">
      <w:pPr>
        <w:pStyle w:val="Heading2"/>
        <w:spacing w:before="1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t xml:space="preserve">Click </w:t>
      </w:r>
      <w:r w:rsidR="00160A1E" w:rsidRPr="008066E6">
        <w:rPr>
          <w:rStyle w:val="ClickOrSelect"/>
          <w:rFonts w:ascii="Salesforce Sans" w:hAnsi="Salesforce Sans"/>
          <w:szCs w:val="22"/>
        </w:rPr>
        <w:t>Debug</w:t>
      </w:r>
      <w:r w:rsidR="00160A1E" w:rsidRPr="008066E6">
        <w:rPr>
          <w:rStyle w:val="ClickOrSelect"/>
          <w:rFonts w:ascii="Salesforce Sans" w:hAnsi="Salesforce Sans"/>
          <w:b w:val="0"/>
          <w:szCs w:val="22"/>
        </w:rPr>
        <w:t>, then</w:t>
      </w:r>
      <w:r w:rsidR="00160A1E" w:rsidRPr="008066E6">
        <w:rPr>
          <w:rStyle w:val="ClickOrSelect"/>
          <w:rFonts w:ascii="Salesforce Sans" w:hAnsi="Salesforce Sans"/>
          <w:szCs w:val="22"/>
        </w:rPr>
        <w:t xml:space="preserve"> </w:t>
      </w:r>
      <w:r w:rsidR="00160A1E" w:rsidRPr="008066E6">
        <w:rPr>
          <w:rStyle w:val="ClickOrSelect"/>
          <w:rFonts w:ascii="Salesforce Sans" w:hAnsi="Salesforce Sans"/>
          <w:b w:val="0"/>
          <w:szCs w:val="22"/>
        </w:rPr>
        <w:t>deselect</w:t>
      </w:r>
      <w:r w:rsidR="00160A1E" w:rsidRPr="008066E6">
        <w:rPr>
          <w:rStyle w:val="ClickOrSelect"/>
          <w:rFonts w:ascii="Salesforce Sans" w:hAnsi="Salesforce Sans"/>
          <w:szCs w:val="22"/>
        </w:rPr>
        <w:t xml:space="preserve"> </w:t>
      </w:r>
      <w:r w:rsidRPr="008066E6">
        <w:rPr>
          <w:rStyle w:val="ClickOrSelect"/>
          <w:rFonts w:ascii="Salesforce Sans" w:hAnsi="Salesforce Sans"/>
          <w:szCs w:val="22"/>
        </w:rPr>
        <w:t>Show My Current Logs Only</w:t>
      </w:r>
      <w:r w:rsidRPr="008066E6">
        <w:rPr>
          <w:rFonts w:ascii="Salesforce Sans" w:hAnsi="Salesforce Sans"/>
          <w:szCs w:val="22"/>
        </w:rPr>
        <w:t>.</w:t>
      </w:r>
    </w:p>
    <w:p w14:paraId="622304DA" w14:textId="34C68569" w:rsidR="00C078AC" w:rsidRPr="008066E6" w:rsidRDefault="00E00741" w:rsidP="008066E6">
      <w:pPr>
        <w:pStyle w:val="Heading2"/>
        <w:spacing w:before="1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r>
      <w:r w:rsidR="00C078AC" w:rsidRPr="008066E6">
        <w:rPr>
          <w:rFonts w:ascii="Salesforce Sans" w:hAnsi="Salesforce Sans"/>
          <w:szCs w:val="22"/>
        </w:rPr>
        <w:t xml:space="preserve">Click the </w:t>
      </w:r>
      <w:r w:rsidR="00C078AC" w:rsidRPr="008066E6">
        <w:rPr>
          <w:rStyle w:val="ClickOrSelect"/>
          <w:rFonts w:ascii="Salesforce Sans" w:hAnsi="Salesforce Sans"/>
          <w:szCs w:val="22"/>
        </w:rPr>
        <w:t>Logs</w:t>
      </w:r>
      <w:r w:rsidR="00C078AC" w:rsidRPr="008066E6">
        <w:rPr>
          <w:rFonts w:ascii="Salesforce Sans" w:hAnsi="Salesforce Sans"/>
          <w:szCs w:val="22"/>
        </w:rPr>
        <w:t xml:space="preserve"> tab in the bottom panel.</w:t>
      </w:r>
    </w:p>
    <w:p w14:paraId="747E16DA" w14:textId="13E1D587" w:rsidR="00C078AC" w:rsidRPr="008066E6" w:rsidRDefault="00C259E8" w:rsidP="008066E6">
      <w:pPr>
        <w:pStyle w:val="Heading2"/>
        <w:spacing w:before="120"/>
        <w:contextualSpacing w:val="0"/>
        <w:rPr>
          <w:rFonts w:ascii="Salesforce Sans" w:hAnsi="Salesforce Sans"/>
          <w:szCs w:val="22"/>
        </w:rPr>
      </w:pPr>
      <w:r w:rsidRPr="008066E6">
        <w:rPr>
          <w:rFonts w:ascii="Salesforce Sans" w:hAnsi="Salesforce Sans"/>
          <w:szCs w:val="22"/>
        </w:rPr>
        <w:t>D</w:t>
      </w:r>
      <w:r w:rsidR="00C078AC" w:rsidRPr="008066E6">
        <w:rPr>
          <w:rFonts w:ascii="Salesforce Sans" w:hAnsi="Salesforce Sans"/>
          <w:szCs w:val="22"/>
        </w:rPr>
        <w:t>.</w:t>
      </w:r>
      <w:r w:rsidR="00C078AC" w:rsidRPr="008066E6">
        <w:rPr>
          <w:rFonts w:ascii="Salesforce Sans" w:hAnsi="Salesforce Sans"/>
          <w:szCs w:val="22"/>
        </w:rPr>
        <w:tab/>
        <w:t xml:space="preserve">Double-click on the most </w:t>
      </w:r>
      <w:r w:rsidR="00201A04" w:rsidRPr="008066E6">
        <w:rPr>
          <w:rFonts w:ascii="Salesforce Sans" w:hAnsi="Salesforce Sans"/>
          <w:szCs w:val="22"/>
        </w:rPr>
        <w:t>recent</w:t>
      </w:r>
      <w:r w:rsidR="00C078AC" w:rsidRPr="008066E6">
        <w:rPr>
          <w:rFonts w:ascii="Salesforce Sans" w:hAnsi="Salesforce Sans"/>
          <w:szCs w:val="22"/>
        </w:rPr>
        <w:t xml:space="preserve"> entry.</w:t>
      </w:r>
    </w:p>
    <w:p w14:paraId="243FAC79" w14:textId="1A7181B1" w:rsidR="00C078AC" w:rsidRPr="008066E6" w:rsidRDefault="00C259E8" w:rsidP="008066E6">
      <w:pPr>
        <w:pStyle w:val="Heading2"/>
        <w:spacing w:before="120"/>
        <w:contextualSpacing w:val="0"/>
        <w:rPr>
          <w:rFonts w:ascii="Salesforce Sans" w:hAnsi="Salesforce Sans"/>
          <w:szCs w:val="22"/>
        </w:rPr>
      </w:pPr>
      <w:r w:rsidRPr="008066E6">
        <w:rPr>
          <w:rFonts w:ascii="Salesforce Sans" w:hAnsi="Salesforce Sans"/>
          <w:szCs w:val="22"/>
        </w:rPr>
        <w:t>E</w:t>
      </w:r>
      <w:r w:rsidR="00C078AC" w:rsidRPr="008066E6">
        <w:rPr>
          <w:rFonts w:ascii="Salesforce Sans" w:hAnsi="Salesforce Sans"/>
          <w:szCs w:val="22"/>
        </w:rPr>
        <w:t>.</w:t>
      </w:r>
      <w:r w:rsidR="00C078AC" w:rsidRPr="008066E6">
        <w:rPr>
          <w:rFonts w:ascii="Salesforce Sans" w:hAnsi="Salesforce Sans"/>
          <w:szCs w:val="22"/>
        </w:rPr>
        <w:tab/>
      </w:r>
      <w:r w:rsidR="00ED40BD" w:rsidRPr="008066E6">
        <w:rPr>
          <w:rFonts w:ascii="Salesforce Sans" w:hAnsi="Salesforce Sans"/>
          <w:szCs w:val="22"/>
        </w:rPr>
        <w:t>Enter</w:t>
      </w:r>
      <w:r w:rsidR="00C078AC" w:rsidRPr="008066E6">
        <w:rPr>
          <w:rFonts w:ascii="Salesforce Sans" w:hAnsi="Salesforce Sans"/>
          <w:szCs w:val="22"/>
        </w:rPr>
        <w:t xml:space="preserve"> </w:t>
      </w:r>
      <w:r w:rsidR="00C078AC" w:rsidRPr="00EC1234">
        <w:rPr>
          <w:rStyle w:val="EnterOrType"/>
        </w:rPr>
        <w:t>Trigger</w:t>
      </w:r>
      <w:r w:rsidR="00C078AC" w:rsidRPr="008066E6">
        <w:rPr>
          <w:rFonts w:ascii="Salesforce Sans" w:hAnsi="Salesforce Sans"/>
          <w:szCs w:val="22"/>
        </w:rPr>
        <w:t xml:space="preserve"> </w:t>
      </w:r>
      <w:r w:rsidR="00ED40BD" w:rsidRPr="008066E6">
        <w:rPr>
          <w:rFonts w:ascii="Salesforce Sans" w:hAnsi="Salesforce Sans"/>
          <w:szCs w:val="22"/>
        </w:rPr>
        <w:t xml:space="preserve">in the Filter input box </w:t>
      </w:r>
      <w:r w:rsidR="00144375">
        <w:rPr>
          <w:rFonts w:ascii="Salesforce Sans" w:hAnsi="Salesforce Sans"/>
          <w:szCs w:val="22"/>
        </w:rPr>
        <w:t>(case-sensitive)</w:t>
      </w:r>
      <w:r w:rsidR="00C078AC" w:rsidRPr="008066E6">
        <w:rPr>
          <w:rFonts w:ascii="Salesforce Sans" w:hAnsi="Salesforce Sans"/>
          <w:szCs w:val="22"/>
        </w:rPr>
        <w:t>.</w:t>
      </w:r>
    </w:p>
    <w:p w14:paraId="39C85A6D" w14:textId="0F893294" w:rsidR="00C078AC" w:rsidRPr="008066E6" w:rsidRDefault="00C259E8" w:rsidP="008066E6">
      <w:pPr>
        <w:pStyle w:val="Heading2"/>
        <w:spacing w:before="120"/>
        <w:contextualSpacing w:val="0"/>
        <w:rPr>
          <w:rFonts w:ascii="Salesforce Sans" w:hAnsi="Salesforce Sans"/>
          <w:szCs w:val="22"/>
        </w:rPr>
      </w:pPr>
      <w:r w:rsidRPr="008066E6">
        <w:rPr>
          <w:rFonts w:ascii="Salesforce Sans" w:hAnsi="Salesforce Sans"/>
          <w:szCs w:val="22"/>
        </w:rPr>
        <w:t>F</w:t>
      </w:r>
      <w:r w:rsidR="00C078AC" w:rsidRPr="008066E6">
        <w:rPr>
          <w:rFonts w:ascii="Salesforce Sans" w:hAnsi="Salesforce Sans"/>
          <w:szCs w:val="22"/>
        </w:rPr>
        <w:t>.</w:t>
      </w:r>
      <w:r w:rsidR="00C078AC" w:rsidRPr="008066E6">
        <w:rPr>
          <w:rFonts w:ascii="Salesforce Sans" w:hAnsi="Salesforce Sans"/>
          <w:szCs w:val="22"/>
        </w:rPr>
        <w:tab/>
        <w:t xml:space="preserve">Confirm that the </w:t>
      </w:r>
      <w:proofErr w:type="spellStart"/>
      <w:r w:rsidR="00C078AC" w:rsidRPr="008066E6">
        <w:rPr>
          <w:rStyle w:val="EnterOrType"/>
        </w:rPr>
        <w:t>CourseAttendeeTrigger</w:t>
      </w:r>
      <w:proofErr w:type="spellEnd"/>
      <w:r w:rsidR="00C078AC" w:rsidRPr="008066E6">
        <w:rPr>
          <w:rFonts w:ascii="Salesforce Sans" w:hAnsi="Salesforce Sans"/>
          <w:szCs w:val="22"/>
        </w:rPr>
        <w:t xml:space="preserve"> was executed.</w:t>
      </w:r>
    </w:p>
    <w:p w14:paraId="26C9A96A" w14:textId="77777777" w:rsidR="00A54C76" w:rsidRDefault="00A54C76">
      <w:pPr>
        <w:rPr>
          <w:rFonts w:ascii="Salesforce Sans" w:hAnsi="Salesforce Sans"/>
          <w:sz w:val="22"/>
          <w:szCs w:val="22"/>
        </w:rPr>
      </w:pPr>
      <w:r>
        <w:rPr>
          <w:rFonts w:ascii="Salesforce Sans" w:hAnsi="Salesforce Sans"/>
          <w:szCs w:val="22"/>
        </w:rPr>
        <w:br w:type="page"/>
      </w:r>
    </w:p>
    <w:p w14:paraId="5641D17A" w14:textId="1D6611FD" w:rsidR="00C078AC" w:rsidRPr="008066E6" w:rsidRDefault="00C259E8" w:rsidP="008066E6">
      <w:pPr>
        <w:pStyle w:val="Heading2"/>
        <w:spacing w:before="120"/>
        <w:contextualSpacing w:val="0"/>
        <w:rPr>
          <w:rFonts w:ascii="Salesforce Sans" w:hAnsi="Salesforce Sans"/>
          <w:szCs w:val="22"/>
        </w:rPr>
      </w:pPr>
      <w:r w:rsidRPr="008066E6">
        <w:rPr>
          <w:rFonts w:ascii="Salesforce Sans" w:hAnsi="Salesforce Sans"/>
          <w:szCs w:val="22"/>
        </w:rPr>
        <w:lastRenderedPageBreak/>
        <w:t>G</w:t>
      </w:r>
      <w:r w:rsidR="00C078AC" w:rsidRPr="008066E6">
        <w:rPr>
          <w:rFonts w:ascii="Salesforce Sans" w:hAnsi="Salesforce Sans"/>
          <w:szCs w:val="22"/>
        </w:rPr>
        <w:t>.</w:t>
      </w:r>
      <w:r w:rsidR="00C078AC" w:rsidRPr="008066E6">
        <w:rPr>
          <w:rFonts w:ascii="Salesforce Sans" w:hAnsi="Salesforce Sans"/>
          <w:szCs w:val="22"/>
        </w:rPr>
        <w:tab/>
        <w:t xml:space="preserve">Confirm that the </w:t>
      </w:r>
      <w:proofErr w:type="spellStart"/>
      <w:r w:rsidR="00C078AC" w:rsidRPr="00EC1234">
        <w:rPr>
          <w:rStyle w:val="EnterOrType"/>
        </w:rPr>
        <w:t>provideAccessLMS</w:t>
      </w:r>
      <w:proofErr w:type="spellEnd"/>
      <w:r w:rsidR="00C078AC" w:rsidRPr="008066E6">
        <w:rPr>
          <w:rFonts w:ascii="Salesforce Sans" w:hAnsi="Salesforce Sans"/>
          <w:szCs w:val="22"/>
        </w:rPr>
        <w:t xml:space="preserve"> method of the </w:t>
      </w:r>
      <w:proofErr w:type="spellStart"/>
      <w:r w:rsidR="00C078AC" w:rsidRPr="008066E6">
        <w:rPr>
          <w:rStyle w:val="EnterOrType"/>
        </w:rPr>
        <w:t>CourseAttendee</w:t>
      </w:r>
      <w:r w:rsidR="00A654EA" w:rsidRPr="008066E6">
        <w:rPr>
          <w:rStyle w:val="EnterOrType"/>
        </w:rPr>
        <w:t>Trigger</w:t>
      </w:r>
      <w:r w:rsidR="00C078AC" w:rsidRPr="008066E6">
        <w:rPr>
          <w:rStyle w:val="EnterOrType"/>
        </w:rPr>
        <w:t>Handler</w:t>
      </w:r>
      <w:proofErr w:type="spellEnd"/>
      <w:r w:rsidR="00C078AC" w:rsidRPr="008066E6">
        <w:rPr>
          <w:rFonts w:ascii="Salesforce Sans" w:hAnsi="Salesforce Sans"/>
          <w:szCs w:val="22"/>
        </w:rPr>
        <w:t xml:space="preserve"> class was executed.</w:t>
      </w:r>
    </w:p>
    <w:p w14:paraId="360E12E8" w14:textId="4973D506" w:rsidR="00C078AC" w:rsidRPr="008066E6" w:rsidRDefault="00C259E8" w:rsidP="008066E6">
      <w:pPr>
        <w:pStyle w:val="Heading2"/>
        <w:spacing w:before="120"/>
        <w:contextualSpacing w:val="0"/>
        <w:rPr>
          <w:rFonts w:ascii="Salesforce Sans" w:hAnsi="Salesforce Sans"/>
          <w:szCs w:val="22"/>
        </w:rPr>
      </w:pPr>
      <w:r w:rsidRPr="008066E6">
        <w:rPr>
          <w:rFonts w:ascii="Salesforce Sans" w:hAnsi="Salesforce Sans"/>
          <w:szCs w:val="22"/>
        </w:rPr>
        <w:t>H</w:t>
      </w:r>
      <w:r w:rsidR="00C078AC" w:rsidRPr="008066E6">
        <w:rPr>
          <w:rFonts w:ascii="Salesforce Sans" w:hAnsi="Salesforce Sans"/>
          <w:szCs w:val="22"/>
        </w:rPr>
        <w:t>.</w:t>
      </w:r>
      <w:r w:rsidR="00C078AC" w:rsidRPr="008066E6">
        <w:rPr>
          <w:rFonts w:ascii="Salesforce Sans" w:hAnsi="Salesforce Sans"/>
          <w:szCs w:val="22"/>
        </w:rPr>
        <w:tab/>
      </w:r>
      <w:r w:rsidR="008F0450" w:rsidRPr="008066E6">
        <w:rPr>
          <w:rFonts w:ascii="Salesforce Sans" w:hAnsi="Salesforce Sans"/>
          <w:szCs w:val="22"/>
        </w:rPr>
        <w:t>Enter</w:t>
      </w:r>
      <w:r w:rsidR="00C078AC" w:rsidRPr="008066E6">
        <w:rPr>
          <w:rFonts w:ascii="Salesforce Sans" w:hAnsi="Salesforce Sans"/>
          <w:szCs w:val="22"/>
        </w:rPr>
        <w:t xml:space="preserve"> </w:t>
      </w:r>
      <w:r w:rsidR="00C078AC" w:rsidRPr="0077756F">
        <w:rPr>
          <w:rStyle w:val="EnterOrType"/>
        </w:rPr>
        <w:t>WF</w:t>
      </w:r>
      <w:r w:rsidR="00C078AC" w:rsidRPr="008066E6">
        <w:rPr>
          <w:rFonts w:ascii="Salesforce Sans" w:hAnsi="Salesforce Sans"/>
          <w:szCs w:val="22"/>
        </w:rPr>
        <w:t xml:space="preserve"> </w:t>
      </w:r>
      <w:r w:rsidR="008F0450" w:rsidRPr="008066E6">
        <w:rPr>
          <w:rFonts w:ascii="Salesforce Sans" w:hAnsi="Salesforce Sans"/>
          <w:szCs w:val="22"/>
        </w:rPr>
        <w:t xml:space="preserve">in the Filter input box </w:t>
      </w:r>
      <w:r w:rsidR="00144375">
        <w:rPr>
          <w:rFonts w:ascii="Salesforce Sans" w:hAnsi="Salesforce Sans"/>
          <w:szCs w:val="22"/>
        </w:rPr>
        <w:t>(case-sensitive)</w:t>
      </w:r>
      <w:r w:rsidR="00B944BA">
        <w:rPr>
          <w:rFonts w:ascii="Salesforce Sans" w:hAnsi="Salesforce Sans"/>
          <w:szCs w:val="22"/>
        </w:rPr>
        <w:t>, replacing existing text</w:t>
      </w:r>
      <w:r w:rsidR="00C078AC" w:rsidRPr="008066E6">
        <w:rPr>
          <w:rFonts w:ascii="Salesforce Sans" w:hAnsi="Salesforce Sans"/>
          <w:szCs w:val="22"/>
        </w:rPr>
        <w:t>.</w:t>
      </w:r>
    </w:p>
    <w:p w14:paraId="54F82319" w14:textId="7BC01F24" w:rsidR="00C078AC" w:rsidRPr="008066E6" w:rsidRDefault="00C259E8" w:rsidP="008066E6">
      <w:pPr>
        <w:pStyle w:val="Heading2"/>
        <w:spacing w:before="120"/>
        <w:contextualSpacing w:val="0"/>
        <w:rPr>
          <w:rFonts w:ascii="Salesforce Sans" w:hAnsi="Salesforce Sans"/>
          <w:szCs w:val="22"/>
        </w:rPr>
      </w:pPr>
      <w:r w:rsidRPr="008066E6">
        <w:rPr>
          <w:rFonts w:ascii="Salesforce Sans" w:hAnsi="Salesforce Sans"/>
          <w:szCs w:val="22"/>
        </w:rPr>
        <w:t>I</w:t>
      </w:r>
      <w:r w:rsidR="00C078AC" w:rsidRPr="008066E6">
        <w:rPr>
          <w:rFonts w:ascii="Salesforce Sans" w:hAnsi="Salesforce Sans"/>
          <w:szCs w:val="22"/>
        </w:rPr>
        <w:t>.</w:t>
      </w:r>
      <w:r w:rsidR="00C078AC" w:rsidRPr="008066E6">
        <w:rPr>
          <w:rFonts w:ascii="Salesforce Sans" w:hAnsi="Salesforce Sans"/>
          <w:szCs w:val="22"/>
        </w:rPr>
        <w:tab/>
        <w:t xml:space="preserve">Confirm that the </w:t>
      </w:r>
      <w:r w:rsidR="00C078AC" w:rsidRPr="008066E6">
        <w:rPr>
          <w:rFonts w:ascii="Salesforce Sans" w:hAnsi="Salesforce Sans" w:cs="Arial"/>
          <w:b/>
          <w:color w:val="000000"/>
          <w:szCs w:val="22"/>
        </w:rPr>
        <w:t>New Course Created</w:t>
      </w:r>
      <w:r w:rsidR="00C078AC" w:rsidRPr="008066E6">
        <w:rPr>
          <w:rFonts w:ascii="Salesforce Sans" w:hAnsi="Salesforce Sans"/>
          <w:szCs w:val="22"/>
        </w:rPr>
        <w:t xml:space="preserve"> workflow rule was evaluated. The ON_CREATE_ONLY entry in the Details column shows that it was not executed because it did not meet the criteria.</w:t>
      </w:r>
    </w:p>
    <w:p w14:paraId="4E676799" w14:textId="5929A872" w:rsidR="00C078AC" w:rsidRPr="008066E6" w:rsidRDefault="00C259E8" w:rsidP="008066E6">
      <w:pPr>
        <w:pStyle w:val="Heading2"/>
        <w:spacing w:before="120"/>
        <w:contextualSpacing w:val="0"/>
        <w:rPr>
          <w:rFonts w:ascii="Salesforce Sans" w:hAnsi="Salesforce Sans"/>
          <w:szCs w:val="22"/>
        </w:rPr>
      </w:pPr>
      <w:r w:rsidRPr="008066E6">
        <w:rPr>
          <w:rFonts w:ascii="Salesforce Sans" w:hAnsi="Salesforce Sans"/>
          <w:szCs w:val="22"/>
        </w:rPr>
        <w:t>J</w:t>
      </w:r>
      <w:r w:rsidR="00C078AC" w:rsidRPr="008066E6">
        <w:rPr>
          <w:rFonts w:ascii="Salesforce Sans" w:hAnsi="Salesforce Sans"/>
          <w:szCs w:val="22"/>
        </w:rPr>
        <w:t>.</w:t>
      </w:r>
      <w:r w:rsidR="00C078AC" w:rsidRPr="008066E6">
        <w:rPr>
          <w:rFonts w:ascii="Salesforce Sans" w:hAnsi="Salesforce Sans"/>
          <w:szCs w:val="22"/>
        </w:rPr>
        <w:tab/>
      </w:r>
      <w:r w:rsidR="00877473">
        <w:rPr>
          <w:rFonts w:ascii="Salesforce Sans" w:hAnsi="Salesforce Sans"/>
          <w:szCs w:val="22"/>
        </w:rPr>
        <w:t xml:space="preserve">Press </w:t>
      </w:r>
      <w:r w:rsidR="00095225" w:rsidRPr="00095225">
        <w:rPr>
          <w:rStyle w:val="EnterOrType"/>
          <w:szCs w:val="22"/>
        </w:rPr>
        <w:t>CTRL + ALT + /</w:t>
      </w:r>
      <w:r w:rsidR="00C078AC" w:rsidRPr="008066E6">
        <w:rPr>
          <w:rFonts w:ascii="Salesforce Sans" w:hAnsi="Salesforce Sans"/>
          <w:szCs w:val="22"/>
        </w:rPr>
        <w:t xml:space="preserve"> to close all </w:t>
      </w:r>
      <w:r w:rsidR="008F0450" w:rsidRPr="008066E6">
        <w:rPr>
          <w:rFonts w:ascii="Salesforce Sans" w:hAnsi="Salesforce Sans"/>
          <w:szCs w:val="22"/>
        </w:rPr>
        <w:t>console tabs</w:t>
      </w:r>
      <w:r w:rsidR="00C078AC" w:rsidRPr="008066E6">
        <w:rPr>
          <w:rFonts w:ascii="Salesforce Sans" w:hAnsi="Salesforce Sans"/>
          <w:szCs w:val="22"/>
        </w:rPr>
        <w:t>.</w:t>
      </w:r>
    </w:p>
    <w:p w14:paraId="602BAC00" w14:textId="0D43099F" w:rsidR="008F0450" w:rsidRPr="008066E6" w:rsidRDefault="00C259E8" w:rsidP="008066E6">
      <w:pPr>
        <w:pStyle w:val="Heading2"/>
        <w:spacing w:before="120"/>
        <w:contextualSpacing w:val="0"/>
        <w:rPr>
          <w:rFonts w:ascii="Salesforce Sans" w:hAnsi="Salesforce Sans"/>
          <w:szCs w:val="22"/>
        </w:rPr>
      </w:pPr>
      <w:r w:rsidRPr="008066E6">
        <w:rPr>
          <w:rFonts w:ascii="Salesforce Sans" w:hAnsi="Salesforce Sans"/>
          <w:szCs w:val="22"/>
        </w:rPr>
        <w:t>K</w:t>
      </w:r>
      <w:r w:rsidR="008F0450" w:rsidRPr="008066E6">
        <w:rPr>
          <w:rFonts w:ascii="Salesforce Sans" w:hAnsi="Salesforce Sans"/>
          <w:szCs w:val="22"/>
        </w:rPr>
        <w:t>.</w:t>
      </w:r>
      <w:r w:rsidR="008F0450" w:rsidRPr="008066E6">
        <w:rPr>
          <w:rFonts w:ascii="Salesforce Sans" w:hAnsi="Salesforce Sans"/>
          <w:szCs w:val="22"/>
        </w:rPr>
        <w:tab/>
        <w:t>Close the Developer Console window.</w:t>
      </w:r>
    </w:p>
    <w:p w14:paraId="6FFE3989" w14:textId="77777777" w:rsidR="00C078AC" w:rsidRPr="008066E6" w:rsidRDefault="00C078AC" w:rsidP="008066E6">
      <w:pPr>
        <w:pStyle w:val="Heading2"/>
        <w:spacing w:before="120"/>
        <w:contextualSpacing w:val="0"/>
        <w:rPr>
          <w:rFonts w:ascii="Salesforce Sans" w:hAnsi="Salesforce Sans"/>
          <w:szCs w:val="22"/>
        </w:rPr>
      </w:pPr>
    </w:p>
    <w:p w14:paraId="06F23EA0" w14:textId="77777777" w:rsidR="00C078AC" w:rsidRPr="008066E6" w:rsidRDefault="00C078AC" w:rsidP="008066E6">
      <w:pPr>
        <w:pStyle w:val="Heading2"/>
        <w:spacing w:before="120"/>
        <w:contextualSpacing w:val="0"/>
        <w:rPr>
          <w:rFonts w:ascii="Salesforce Sans" w:hAnsi="Salesforce Sans"/>
          <w:szCs w:val="22"/>
        </w:rPr>
      </w:pPr>
    </w:p>
    <w:p w14:paraId="1EC23265" w14:textId="77777777" w:rsidR="00A54C76" w:rsidRDefault="00A54C76">
      <w:pPr>
        <w:rPr>
          <w:rFonts w:ascii="Salesforce Sans" w:hAnsi="Salesforce Sans"/>
          <w:b/>
          <w:color w:val="000000" w:themeColor="text1"/>
        </w:rPr>
      </w:pPr>
      <w:bookmarkStart w:id="39" w:name="_Toc427165750"/>
      <w:r>
        <w:br w:type="page"/>
      </w:r>
    </w:p>
    <w:p w14:paraId="16592B5D" w14:textId="06D1193F" w:rsidR="00C078AC" w:rsidRPr="0077756F" w:rsidRDefault="00C078AC">
      <w:pPr>
        <w:pStyle w:val="ExerciseTitle"/>
      </w:pPr>
      <w:bookmarkStart w:id="40" w:name="_Toc514686407"/>
      <w:r w:rsidRPr="0077756F">
        <w:lastRenderedPageBreak/>
        <w:t>4-7: Profile Limits Using the Developer Console</w:t>
      </w:r>
      <w:bookmarkEnd w:id="39"/>
      <w:bookmarkEnd w:id="40"/>
      <w:r w:rsidR="000C71B0" w:rsidRPr="0077756F">
        <w:br/>
      </w:r>
    </w:p>
    <w:p w14:paraId="75E13AD7"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5C9B42D0"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Investigate limits using the Developer Console.</w:t>
      </w:r>
    </w:p>
    <w:p w14:paraId="4B5F1761" w14:textId="77777777" w:rsidR="00C078AC" w:rsidRPr="008066E6" w:rsidRDefault="00C078AC" w:rsidP="008066E6">
      <w:pPr>
        <w:spacing w:before="120" w:after="120"/>
        <w:rPr>
          <w:rFonts w:ascii="Salesforce Sans" w:hAnsi="Salesforce Sans"/>
          <w:sz w:val="22"/>
          <w:szCs w:val="22"/>
        </w:rPr>
      </w:pPr>
    </w:p>
    <w:p w14:paraId="1A10BAB5" w14:textId="77777777" w:rsidR="00C078AC" w:rsidRPr="008066E6" w:rsidRDefault="000C71B0"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w:t>
      </w:r>
      <w:r w:rsidR="00C078AC" w:rsidRPr="008066E6">
        <w:rPr>
          <w:rFonts w:ascii="Salesforce Sans" w:hAnsi="Salesforce Sans"/>
          <w:sz w:val="22"/>
          <w:szCs w:val="22"/>
        </w:rPr>
        <w:t>:</w:t>
      </w:r>
    </w:p>
    <w:p w14:paraId="0ED77CC3" w14:textId="6FBE426A" w:rsidR="00C078AC" w:rsidRPr="008066E6" w:rsidRDefault="006F1B80" w:rsidP="008066E6">
      <w:pPr>
        <w:pStyle w:val="Heading1"/>
        <w:spacing w:before="120"/>
        <w:contextualSpacing w:val="0"/>
        <w:rPr>
          <w:rFonts w:ascii="Salesforce Sans" w:hAnsi="Salesforce Sans"/>
          <w:szCs w:val="22"/>
        </w:rPr>
      </w:pPr>
      <w:r>
        <w:rPr>
          <w:rFonts w:ascii="Salesforce Sans" w:hAnsi="Salesforce Sans"/>
          <w:szCs w:val="22"/>
        </w:rPr>
        <w:t xml:space="preserve">1. </w:t>
      </w:r>
      <w:r>
        <w:rPr>
          <w:rFonts w:ascii="Salesforce Sans" w:hAnsi="Salesforce Sans"/>
          <w:szCs w:val="22"/>
        </w:rPr>
        <w:tab/>
      </w:r>
      <w:r w:rsidR="00C078AC" w:rsidRPr="008066E6">
        <w:rPr>
          <w:rFonts w:ascii="Salesforce Sans" w:hAnsi="Salesforce Sans"/>
          <w:szCs w:val="22"/>
        </w:rPr>
        <w:t>Review the limit profiling information in the log.</w:t>
      </w:r>
    </w:p>
    <w:p w14:paraId="7BD9F17E" w14:textId="77777777" w:rsidR="00C078AC" w:rsidRPr="008066E6" w:rsidRDefault="00C078AC" w:rsidP="008066E6">
      <w:pPr>
        <w:pStyle w:val="Heading1"/>
        <w:spacing w:before="120"/>
        <w:contextualSpacing w:val="0"/>
        <w:rPr>
          <w:rFonts w:ascii="Salesforce Sans" w:hAnsi="Salesforce Sans"/>
          <w:szCs w:val="22"/>
        </w:rPr>
      </w:pPr>
    </w:p>
    <w:p w14:paraId="731278DD"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26B3AD7F"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5 minutes </w:t>
      </w:r>
    </w:p>
    <w:p w14:paraId="5613BAAD" w14:textId="77777777" w:rsidR="00C078AC" w:rsidRPr="008066E6" w:rsidRDefault="00C078AC" w:rsidP="008066E6">
      <w:pPr>
        <w:pStyle w:val="SingleLine"/>
        <w:spacing w:before="120" w:after="120"/>
        <w:rPr>
          <w:rFonts w:ascii="Salesforce Sans" w:hAnsi="Salesforce Sans"/>
          <w:sz w:val="22"/>
          <w:szCs w:val="22"/>
        </w:rPr>
      </w:pPr>
    </w:p>
    <w:p w14:paraId="4DED5B02"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25C9459A" w14:textId="6F041832"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Review the limit profiling information in the log.</w:t>
      </w:r>
    </w:p>
    <w:p w14:paraId="1F939B38" w14:textId="77777777" w:rsidR="00513AD4" w:rsidRPr="008066E6" w:rsidRDefault="00513AD4"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r>
      <w:r w:rsidRPr="008066E6">
        <w:rPr>
          <w:rFonts w:ascii="Salesforce Sans" w:hAnsi="Salesforce Sans"/>
          <w:color w:val="000000" w:themeColor="text1"/>
          <w:szCs w:val="22"/>
        </w:rPr>
        <w:t xml:space="preserve">Click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05FB8008" wp14:editId="1C6B553A">
            <wp:extent cx="130775" cy="144869"/>
            <wp:effectExtent l="0" t="0" r="0" b="0"/>
            <wp:docPr id="36" name="Picture 36"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77756F">
        <w:rPr>
          <w:rStyle w:val="ClickPaths"/>
          <w:color w:val="000000" w:themeColor="text1"/>
          <w:szCs w:val="22"/>
        </w:rPr>
        <w:t>Developer Console</w:t>
      </w:r>
      <w:r w:rsidRPr="0077756F">
        <w:rPr>
          <w:rStyle w:val="ClickPaths"/>
          <w:b w:val="0"/>
          <w:color w:val="000000" w:themeColor="text1"/>
          <w:szCs w:val="22"/>
        </w:rPr>
        <w:t>.</w:t>
      </w:r>
    </w:p>
    <w:p w14:paraId="7CB66D8F" w14:textId="210E790E" w:rsidR="00513AD4" w:rsidRPr="008066E6" w:rsidRDefault="00513AD4" w:rsidP="0077756F">
      <w:pPr>
        <w:pStyle w:val="Heading2"/>
        <w:spacing w:before="1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t xml:space="preserve">Click </w:t>
      </w:r>
      <w:r w:rsidR="00160A1E" w:rsidRPr="008066E6">
        <w:rPr>
          <w:rStyle w:val="ClickOrSelect"/>
          <w:rFonts w:ascii="Salesforce Sans" w:hAnsi="Salesforce Sans"/>
          <w:szCs w:val="22"/>
        </w:rPr>
        <w:t>Debug</w:t>
      </w:r>
      <w:r w:rsidR="00160A1E" w:rsidRPr="008066E6">
        <w:rPr>
          <w:rStyle w:val="ClickOrSelect"/>
          <w:rFonts w:ascii="Salesforce Sans" w:hAnsi="Salesforce Sans"/>
          <w:b w:val="0"/>
          <w:szCs w:val="22"/>
        </w:rPr>
        <w:t>, then</w:t>
      </w:r>
      <w:r w:rsidR="00160A1E" w:rsidRPr="008066E6">
        <w:rPr>
          <w:rStyle w:val="ClickOrSelect"/>
          <w:rFonts w:ascii="Salesforce Sans" w:hAnsi="Salesforce Sans"/>
          <w:szCs w:val="22"/>
        </w:rPr>
        <w:t xml:space="preserve"> </w:t>
      </w:r>
      <w:r w:rsidR="00160A1E" w:rsidRPr="008066E6">
        <w:rPr>
          <w:rStyle w:val="ClickOrSelect"/>
          <w:rFonts w:ascii="Salesforce Sans" w:hAnsi="Salesforce Sans"/>
          <w:b w:val="0"/>
          <w:szCs w:val="22"/>
        </w:rPr>
        <w:t>deselect</w:t>
      </w:r>
      <w:r w:rsidR="00160A1E" w:rsidRPr="008066E6">
        <w:rPr>
          <w:rStyle w:val="ClickOrSelect"/>
          <w:rFonts w:ascii="Salesforce Sans" w:hAnsi="Salesforce Sans"/>
          <w:szCs w:val="22"/>
        </w:rPr>
        <w:t xml:space="preserve"> </w:t>
      </w:r>
      <w:r w:rsidRPr="008066E6">
        <w:rPr>
          <w:rStyle w:val="ClickOrSelect"/>
          <w:rFonts w:ascii="Salesforce Sans" w:hAnsi="Salesforce Sans"/>
          <w:szCs w:val="22"/>
        </w:rPr>
        <w:t>Show My Current Logs Only</w:t>
      </w:r>
      <w:r w:rsidRPr="008066E6">
        <w:rPr>
          <w:rFonts w:ascii="Salesforce Sans" w:hAnsi="Salesforce Sans"/>
          <w:szCs w:val="22"/>
        </w:rPr>
        <w:t>.</w:t>
      </w:r>
    </w:p>
    <w:p w14:paraId="7D960C51" w14:textId="77777777" w:rsidR="00513AD4" w:rsidRPr="008066E6" w:rsidRDefault="00513AD4" w:rsidP="0077756F">
      <w:pPr>
        <w:pStyle w:val="Heading2"/>
        <w:spacing w:before="1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 xml:space="preserve">Click the </w:t>
      </w:r>
      <w:r w:rsidRPr="008066E6">
        <w:rPr>
          <w:rStyle w:val="ClickOrSelect"/>
          <w:rFonts w:ascii="Salesforce Sans" w:hAnsi="Salesforce Sans"/>
          <w:szCs w:val="22"/>
        </w:rPr>
        <w:t>Logs</w:t>
      </w:r>
      <w:r w:rsidRPr="008066E6">
        <w:rPr>
          <w:rFonts w:ascii="Salesforce Sans" w:hAnsi="Salesforce Sans"/>
          <w:szCs w:val="22"/>
        </w:rPr>
        <w:t xml:space="preserve"> tab in the bottom panel.</w:t>
      </w:r>
    </w:p>
    <w:p w14:paraId="00638BEC" w14:textId="24F2A393" w:rsidR="00513AD4" w:rsidRPr="008066E6" w:rsidRDefault="00513AD4" w:rsidP="0077756F">
      <w:pPr>
        <w:pStyle w:val="Heading2"/>
        <w:spacing w:before="1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t>Double-click on the most recent entry.</w:t>
      </w:r>
    </w:p>
    <w:p w14:paraId="79429AD2" w14:textId="2CD8A095" w:rsidR="00C078AC" w:rsidRPr="008066E6" w:rsidRDefault="00E53139" w:rsidP="008066E6">
      <w:pPr>
        <w:pStyle w:val="Heading2"/>
        <w:spacing w:before="120"/>
        <w:contextualSpacing w:val="0"/>
        <w:rPr>
          <w:rFonts w:ascii="Salesforce Sans" w:hAnsi="Salesforce Sans"/>
          <w:szCs w:val="22"/>
        </w:rPr>
      </w:pPr>
      <w:r w:rsidRPr="008066E6">
        <w:rPr>
          <w:rFonts w:ascii="Salesforce Sans" w:hAnsi="Salesforce Sans"/>
          <w:szCs w:val="22"/>
        </w:rPr>
        <w:t>E</w:t>
      </w:r>
      <w:r w:rsidR="00C078AC" w:rsidRPr="008066E6">
        <w:rPr>
          <w:rFonts w:ascii="Salesforce Sans" w:hAnsi="Salesforce Sans"/>
          <w:szCs w:val="22"/>
        </w:rPr>
        <w:t>.</w:t>
      </w:r>
      <w:r w:rsidR="00C078AC" w:rsidRPr="008066E6">
        <w:rPr>
          <w:rFonts w:ascii="Salesforce Sans" w:hAnsi="Salesforce Sans"/>
          <w:szCs w:val="22"/>
        </w:rPr>
        <w:tab/>
      </w:r>
      <w:r w:rsidR="00513AD4" w:rsidRPr="008066E6">
        <w:rPr>
          <w:rFonts w:ascii="Salesforce Sans" w:hAnsi="Salesforce Sans"/>
          <w:szCs w:val="22"/>
        </w:rPr>
        <w:t xml:space="preserve">Click </w:t>
      </w:r>
      <w:r w:rsidR="00C078AC" w:rsidRPr="008066E6">
        <w:rPr>
          <w:rStyle w:val="ClickOrSelect"/>
          <w:rFonts w:ascii="Salesforce Sans" w:hAnsi="Salesforce Sans"/>
          <w:szCs w:val="22"/>
        </w:rPr>
        <w:t xml:space="preserve">Debug | </w:t>
      </w:r>
      <w:r w:rsidR="00646FB2" w:rsidRPr="008066E6">
        <w:rPr>
          <w:rStyle w:val="ClickOrSelect"/>
          <w:rFonts w:ascii="Salesforce Sans" w:hAnsi="Salesforce Sans"/>
          <w:szCs w:val="22"/>
        </w:rPr>
        <w:t>Switch Perspective</w:t>
      </w:r>
      <w:r w:rsidR="00C078AC" w:rsidRPr="008066E6">
        <w:rPr>
          <w:rStyle w:val="ClickOrSelect"/>
          <w:rFonts w:ascii="Salesforce Sans" w:hAnsi="Salesforce Sans"/>
          <w:szCs w:val="22"/>
        </w:rPr>
        <w:t xml:space="preserve"> | All (Predefined)</w:t>
      </w:r>
      <w:r w:rsidR="002706DE" w:rsidRPr="008066E6">
        <w:rPr>
          <w:rFonts w:ascii="Salesforce Sans" w:hAnsi="Salesforce Sans"/>
          <w:szCs w:val="22"/>
        </w:rPr>
        <w:t>.</w:t>
      </w:r>
    </w:p>
    <w:p w14:paraId="0B3A6A0C" w14:textId="0D953253" w:rsidR="00C078AC" w:rsidRPr="008066E6" w:rsidRDefault="00E53139" w:rsidP="008066E6">
      <w:pPr>
        <w:pStyle w:val="Heading2"/>
        <w:spacing w:before="120"/>
        <w:contextualSpacing w:val="0"/>
        <w:rPr>
          <w:rFonts w:ascii="Salesforce Sans" w:hAnsi="Salesforce Sans"/>
          <w:szCs w:val="22"/>
        </w:rPr>
      </w:pPr>
      <w:r w:rsidRPr="008066E6">
        <w:rPr>
          <w:rFonts w:ascii="Salesforce Sans" w:hAnsi="Salesforce Sans"/>
          <w:szCs w:val="22"/>
        </w:rPr>
        <w:t>F</w:t>
      </w:r>
      <w:r w:rsidR="00C078AC" w:rsidRPr="008066E6">
        <w:rPr>
          <w:rFonts w:ascii="Salesforce Sans" w:hAnsi="Salesforce Sans"/>
          <w:szCs w:val="22"/>
        </w:rPr>
        <w:t>.</w:t>
      </w:r>
      <w:r w:rsidR="00C078AC" w:rsidRPr="008066E6">
        <w:rPr>
          <w:rFonts w:ascii="Salesforce Sans" w:hAnsi="Salesforce Sans"/>
          <w:szCs w:val="22"/>
        </w:rPr>
        <w:tab/>
        <w:t xml:space="preserve">In the </w:t>
      </w:r>
      <w:r w:rsidR="00C078AC" w:rsidRPr="008066E6">
        <w:rPr>
          <w:rFonts w:ascii="Salesforce Sans" w:hAnsi="Salesforce Sans"/>
          <w:b/>
          <w:szCs w:val="22"/>
        </w:rPr>
        <w:t>Execution Overview</w:t>
      </w:r>
      <w:r w:rsidR="00C078AC" w:rsidRPr="008066E6">
        <w:rPr>
          <w:rFonts w:ascii="Salesforce Sans" w:hAnsi="Salesforce Sans"/>
          <w:szCs w:val="22"/>
        </w:rPr>
        <w:t xml:space="preserve"> panel, notice the Save Order of the various operations.</w:t>
      </w:r>
    </w:p>
    <w:p w14:paraId="5B02F64B" w14:textId="2FB85B7E" w:rsidR="00C078AC" w:rsidRPr="008066E6" w:rsidRDefault="00E53139" w:rsidP="008066E6">
      <w:pPr>
        <w:pStyle w:val="Heading2"/>
        <w:spacing w:before="120"/>
        <w:contextualSpacing w:val="0"/>
        <w:rPr>
          <w:rFonts w:ascii="Salesforce Sans" w:hAnsi="Salesforce Sans"/>
          <w:szCs w:val="22"/>
        </w:rPr>
      </w:pPr>
      <w:r w:rsidRPr="008066E6">
        <w:rPr>
          <w:rFonts w:ascii="Salesforce Sans" w:hAnsi="Salesforce Sans"/>
          <w:szCs w:val="22"/>
        </w:rPr>
        <w:t>G</w:t>
      </w:r>
      <w:r w:rsidR="00C078AC" w:rsidRPr="008066E6">
        <w:rPr>
          <w:rFonts w:ascii="Salesforce Sans" w:hAnsi="Salesforce Sans"/>
          <w:szCs w:val="22"/>
        </w:rPr>
        <w:t>.</w:t>
      </w:r>
      <w:r w:rsidR="00C078AC" w:rsidRPr="008066E6">
        <w:rPr>
          <w:rFonts w:ascii="Salesforce Sans" w:hAnsi="Salesforce Sans"/>
          <w:szCs w:val="22"/>
        </w:rPr>
        <w:tab/>
        <w:t xml:space="preserve">Click the </w:t>
      </w:r>
      <w:r w:rsidR="00C078AC" w:rsidRPr="008066E6">
        <w:rPr>
          <w:rStyle w:val="ClickOrSelect"/>
          <w:rFonts w:ascii="Salesforce Sans" w:hAnsi="Salesforce Sans"/>
          <w:szCs w:val="22"/>
        </w:rPr>
        <w:t>Timeline</w:t>
      </w:r>
      <w:r w:rsidR="00C078AC" w:rsidRPr="008066E6">
        <w:rPr>
          <w:rFonts w:ascii="Salesforce Sans" w:hAnsi="Salesforce Sans"/>
          <w:szCs w:val="22"/>
        </w:rPr>
        <w:t xml:space="preserve"> tab in the Execution Overview panel. Notice the entries in the Category, Millis, and % columns.</w:t>
      </w:r>
    </w:p>
    <w:p w14:paraId="1BAF9455" w14:textId="23E31968" w:rsidR="00C078AC" w:rsidRPr="008066E6" w:rsidRDefault="00E53139" w:rsidP="008066E6">
      <w:pPr>
        <w:pStyle w:val="Heading2"/>
        <w:spacing w:before="120"/>
        <w:contextualSpacing w:val="0"/>
        <w:rPr>
          <w:rFonts w:ascii="Salesforce Sans" w:hAnsi="Salesforce Sans"/>
          <w:szCs w:val="22"/>
        </w:rPr>
      </w:pPr>
      <w:r w:rsidRPr="008066E6">
        <w:rPr>
          <w:rFonts w:ascii="Salesforce Sans" w:hAnsi="Salesforce Sans"/>
          <w:szCs w:val="22"/>
        </w:rPr>
        <w:t>H</w:t>
      </w:r>
      <w:r w:rsidR="00C078AC" w:rsidRPr="008066E6">
        <w:rPr>
          <w:rFonts w:ascii="Salesforce Sans" w:hAnsi="Salesforce Sans"/>
          <w:szCs w:val="22"/>
        </w:rPr>
        <w:t>.</w:t>
      </w:r>
      <w:r w:rsidR="00C078AC" w:rsidRPr="008066E6">
        <w:rPr>
          <w:rFonts w:ascii="Salesforce Sans" w:hAnsi="Salesforce Sans"/>
          <w:szCs w:val="22"/>
        </w:rPr>
        <w:tab/>
        <w:t xml:space="preserve">Switch to the </w:t>
      </w:r>
      <w:r w:rsidR="00C078AC" w:rsidRPr="008066E6">
        <w:rPr>
          <w:rStyle w:val="ClickOrSelect"/>
          <w:rFonts w:ascii="Salesforce Sans" w:hAnsi="Salesforce Sans"/>
          <w:szCs w:val="22"/>
        </w:rPr>
        <w:t>Limits</w:t>
      </w:r>
      <w:r w:rsidR="00C078AC" w:rsidRPr="008066E6">
        <w:rPr>
          <w:rFonts w:ascii="Salesforce Sans" w:hAnsi="Salesforce Sans"/>
          <w:szCs w:val="22"/>
        </w:rPr>
        <w:t xml:space="preserve"> tab in the Execution Overview panel. </w:t>
      </w:r>
      <w:r w:rsidR="00513AD4" w:rsidRPr="008066E6">
        <w:rPr>
          <w:rFonts w:ascii="Salesforce Sans" w:hAnsi="Salesforce Sans"/>
          <w:szCs w:val="22"/>
        </w:rPr>
        <w:t>Enter</w:t>
      </w:r>
      <w:r w:rsidR="00C078AC" w:rsidRPr="008066E6">
        <w:rPr>
          <w:rFonts w:ascii="Salesforce Sans" w:hAnsi="Salesforce Sans"/>
          <w:szCs w:val="22"/>
        </w:rPr>
        <w:t xml:space="preserve"> </w:t>
      </w:r>
      <w:r w:rsidR="00C078AC" w:rsidRPr="0077756F">
        <w:rPr>
          <w:rStyle w:val="EnterOrType"/>
        </w:rPr>
        <w:t>STATEMENT</w:t>
      </w:r>
      <w:r w:rsidR="00C078AC" w:rsidRPr="008066E6">
        <w:rPr>
          <w:rFonts w:ascii="Salesforce Sans" w:hAnsi="Salesforce Sans"/>
          <w:szCs w:val="22"/>
        </w:rPr>
        <w:t xml:space="preserve"> in the Filter input box of the Execution Log panel</w:t>
      </w:r>
      <w:r w:rsidR="00513AD4" w:rsidRPr="008066E6">
        <w:rPr>
          <w:rFonts w:ascii="Salesforce Sans" w:hAnsi="Salesforce Sans"/>
          <w:szCs w:val="22"/>
        </w:rPr>
        <w:t xml:space="preserve"> </w:t>
      </w:r>
      <w:r w:rsidR="00144375">
        <w:rPr>
          <w:rFonts w:ascii="Salesforce Sans" w:hAnsi="Salesforce Sans"/>
          <w:szCs w:val="22"/>
        </w:rPr>
        <w:t>(case-sensitive)</w:t>
      </w:r>
      <w:r w:rsidR="00513AD4" w:rsidRPr="008066E6">
        <w:rPr>
          <w:rFonts w:ascii="Salesforce Sans" w:hAnsi="Salesforce Sans"/>
          <w:szCs w:val="22"/>
        </w:rPr>
        <w:t>.</w:t>
      </w:r>
    </w:p>
    <w:p w14:paraId="39DA48BC" w14:textId="2689498B" w:rsidR="00C078AC" w:rsidRPr="008066E6" w:rsidRDefault="00E53139" w:rsidP="008066E6">
      <w:pPr>
        <w:pStyle w:val="Heading2"/>
        <w:spacing w:before="120"/>
        <w:contextualSpacing w:val="0"/>
        <w:rPr>
          <w:rFonts w:ascii="Salesforce Sans" w:hAnsi="Salesforce Sans"/>
          <w:szCs w:val="22"/>
        </w:rPr>
      </w:pPr>
      <w:r w:rsidRPr="008066E6">
        <w:rPr>
          <w:rFonts w:ascii="Salesforce Sans" w:hAnsi="Salesforce Sans"/>
          <w:szCs w:val="22"/>
        </w:rPr>
        <w:t>I</w:t>
      </w:r>
      <w:r w:rsidR="00C078AC" w:rsidRPr="008066E6">
        <w:rPr>
          <w:rFonts w:ascii="Salesforce Sans" w:hAnsi="Salesforce Sans"/>
          <w:szCs w:val="22"/>
        </w:rPr>
        <w:t>.</w:t>
      </w:r>
      <w:r w:rsidR="00C078AC" w:rsidRPr="008066E6">
        <w:rPr>
          <w:rFonts w:ascii="Salesforce Sans" w:hAnsi="Salesforce Sans"/>
          <w:szCs w:val="22"/>
        </w:rPr>
        <w:tab/>
      </w:r>
      <w:r w:rsidR="00513AD4" w:rsidRPr="008066E6">
        <w:rPr>
          <w:rFonts w:ascii="Salesforce Sans" w:hAnsi="Salesforce Sans"/>
          <w:szCs w:val="22"/>
        </w:rPr>
        <w:t xml:space="preserve">Click </w:t>
      </w:r>
      <w:r w:rsidR="00C078AC" w:rsidRPr="008066E6">
        <w:rPr>
          <w:rFonts w:ascii="Salesforce Sans" w:hAnsi="Salesforce Sans"/>
          <w:szCs w:val="22"/>
        </w:rPr>
        <w:t xml:space="preserve">the </w:t>
      </w:r>
      <w:r w:rsidR="00C078AC" w:rsidRPr="008066E6">
        <w:rPr>
          <w:rFonts w:ascii="Salesforce Sans" w:hAnsi="Salesforce Sans"/>
          <w:b/>
          <w:szCs w:val="22"/>
        </w:rPr>
        <w:t>first entry</w:t>
      </w:r>
      <w:r w:rsidR="00C078AC" w:rsidRPr="008066E6">
        <w:rPr>
          <w:rFonts w:ascii="Salesforce Sans" w:hAnsi="Salesforce Sans"/>
          <w:szCs w:val="22"/>
        </w:rPr>
        <w:t xml:space="preserve"> in the Execution Log panel</w:t>
      </w:r>
      <w:r w:rsidR="00694B5A" w:rsidRPr="008066E6">
        <w:rPr>
          <w:rFonts w:ascii="Salesforce Sans" w:hAnsi="Salesforce Sans"/>
          <w:szCs w:val="22"/>
        </w:rPr>
        <w:t>. This</w:t>
      </w:r>
      <w:r w:rsidR="00C078AC" w:rsidRPr="008066E6">
        <w:rPr>
          <w:rFonts w:ascii="Salesforce Sans" w:hAnsi="Salesforce Sans"/>
          <w:szCs w:val="22"/>
        </w:rPr>
        <w:t xml:space="preserve"> resets the </w:t>
      </w:r>
      <w:r w:rsidR="005173BC" w:rsidRPr="008066E6">
        <w:rPr>
          <w:rFonts w:ascii="Salesforce Sans" w:hAnsi="Salesforce Sans"/>
          <w:szCs w:val="22"/>
        </w:rPr>
        <w:t>“</w:t>
      </w:r>
      <w:r w:rsidR="00C078AC" w:rsidRPr="008066E6">
        <w:rPr>
          <w:rFonts w:ascii="Salesforce Sans" w:hAnsi="Salesforce Sans"/>
          <w:szCs w:val="22"/>
        </w:rPr>
        <w:t>Used so far</w:t>
      </w:r>
      <w:r w:rsidR="005173BC" w:rsidRPr="008066E6">
        <w:rPr>
          <w:rFonts w:ascii="Salesforce Sans" w:hAnsi="Salesforce Sans"/>
          <w:szCs w:val="22"/>
        </w:rPr>
        <w:t>”</w:t>
      </w:r>
      <w:r w:rsidR="00C078AC" w:rsidRPr="008066E6">
        <w:rPr>
          <w:rFonts w:ascii="Salesforce Sans" w:hAnsi="Salesforce Sans"/>
          <w:szCs w:val="22"/>
        </w:rPr>
        <w:t xml:space="preserve"> column in the Limits tab. The Source panel jumps to the line of code that was executed at that point in time.</w:t>
      </w:r>
    </w:p>
    <w:p w14:paraId="0625358F" w14:textId="098E7F48" w:rsidR="00C078AC" w:rsidRPr="008066E6" w:rsidRDefault="00E53139" w:rsidP="008066E6">
      <w:pPr>
        <w:pStyle w:val="Heading2"/>
        <w:spacing w:before="120"/>
        <w:contextualSpacing w:val="0"/>
        <w:rPr>
          <w:rFonts w:ascii="Salesforce Sans" w:hAnsi="Salesforce Sans"/>
          <w:szCs w:val="22"/>
        </w:rPr>
      </w:pPr>
      <w:r w:rsidRPr="008066E6">
        <w:rPr>
          <w:rFonts w:ascii="Salesforce Sans" w:hAnsi="Salesforce Sans"/>
          <w:szCs w:val="22"/>
        </w:rPr>
        <w:t>J</w:t>
      </w:r>
      <w:r w:rsidR="00C078AC" w:rsidRPr="008066E6">
        <w:rPr>
          <w:rFonts w:ascii="Salesforce Sans" w:hAnsi="Salesforce Sans"/>
          <w:szCs w:val="22"/>
        </w:rPr>
        <w:t>.</w:t>
      </w:r>
      <w:r w:rsidR="00C078AC" w:rsidRPr="008066E6">
        <w:rPr>
          <w:rFonts w:ascii="Salesforce Sans" w:hAnsi="Salesforce Sans"/>
          <w:szCs w:val="22"/>
        </w:rPr>
        <w:tab/>
        <w:t xml:space="preserve">Click the </w:t>
      </w:r>
      <w:r w:rsidR="00C078AC" w:rsidRPr="008066E6">
        <w:rPr>
          <w:rFonts w:ascii="Salesforce Sans" w:hAnsi="Salesforce Sans"/>
          <w:b/>
          <w:szCs w:val="22"/>
        </w:rPr>
        <w:t>third-to-last entry</w:t>
      </w:r>
      <w:r w:rsidR="00C078AC" w:rsidRPr="008066E6">
        <w:rPr>
          <w:rFonts w:ascii="Salesforce Sans" w:hAnsi="Salesforce Sans"/>
          <w:szCs w:val="22"/>
        </w:rPr>
        <w:t xml:space="preserve"> in the Execution Log panel. The values for SOQL and SOQL_ROWS Limits </w:t>
      </w:r>
      <w:r w:rsidR="005173BC" w:rsidRPr="008066E6">
        <w:rPr>
          <w:rFonts w:ascii="Salesforce Sans" w:hAnsi="Salesforce Sans"/>
          <w:szCs w:val="22"/>
        </w:rPr>
        <w:t>“</w:t>
      </w:r>
      <w:r w:rsidR="00C078AC" w:rsidRPr="008066E6">
        <w:rPr>
          <w:rFonts w:ascii="Salesforce Sans" w:hAnsi="Salesforce Sans"/>
          <w:szCs w:val="22"/>
        </w:rPr>
        <w:t xml:space="preserve">Used so </w:t>
      </w:r>
      <w:r w:rsidR="005173BC" w:rsidRPr="008066E6">
        <w:rPr>
          <w:rFonts w:ascii="Salesforce Sans" w:hAnsi="Salesforce Sans"/>
          <w:szCs w:val="22"/>
        </w:rPr>
        <w:t>f</w:t>
      </w:r>
      <w:r w:rsidR="00C078AC" w:rsidRPr="008066E6">
        <w:rPr>
          <w:rFonts w:ascii="Salesforce Sans" w:hAnsi="Salesforce Sans"/>
          <w:szCs w:val="22"/>
        </w:rPr>
        <w:t>ar</w:t>
      </w:r>
      <w:r w:rsidR="005173BC" w:rsidRPr="008066E6">
        <w:rPr>
          <w:rFonts w:ascii="Salesforce Sans" w:hAnsi="Salesforce Sans"/>
          <w:szCs w:val="22"/>
        </w:rPr>
        <w:t>”</w:t>
      </w:r>
      <w:r w:rsidR="00C078AC" w:rsidRPr="008066E6">
        <w:rPr>
          <w:rFonts w:ascii="Salesforce Sans" w:hAnsi="Salesforce Sans"/>
          <w:szCs w:val="22"/>
        </w:rPr>
        <w:t xml:space="preserve"> are updated. The Source panel jumps to the line of code that was executed at that point in time.</w:t>
      </w:r>
    </w:p>
    <w:p w14:paraId="5C845995" w14:textId="639E4702" w:rsidR="00C078AC" w:rsidRPr="008066E6" w:rsidRDefault="00E53139" w:rsidP="008066E6">
      <w:pPr>
        <w:pStyle w:val="Heading2"/>
        <w:spacing w:before="120"/>
        <w:contextualSpacing w:val="0"/>
        <w:rPr>
          <w:rFonts w:ascii="Salesforce Sans" w:hAnsi="Salesforce Sans"/>
          <w:szCs w:val="22"/>
        </w:rPr>
      </w:pPr>
      <w:r w:rsidRPr="008066E6">
        <w:rPr>
          <w:rFonts w:ascii="Salesforce Sans" w:hAnsi="Salesforce Sans"/>
          <w:szCs w:val="22"/>
        </w:rPr>
        <w:t>K</w:t>
      </w:r>
      <w:r w:rsidR="00C078AC" w:rsidRPr="008066E6">
        <w:rPr>
          <w:rFonts w:ascii="Salesforce Sans" w:hAnsi="Salesforce Sans"/>
          <w:szCs w:val="22"/>
        </w:rPr>
        <w:t>.</w:t>
      </w:r>
      <w:r w:rsidR="00C078AC" w:rsidRPr="008066E6">
        <w:rPr>
          <w:rFonts w:ascii="Salesforce Sans" w:hAnsi="Salesforce Sans"/>
          <w:szCs w:val="22"/>
        </w:rPr>
        <w:tab/>
        <w:t xml:space="preserve">Click the </w:t>
      </w:r>
      <w:r w:rsidR="00C078AC" w:rsidRPr="008066E6">
        <w:rPr>
          <w:rFonts w:ascii="Salesforce Sans" w:hAnsi="Salesforce Sans"/>
          <w:b/>
          <w:szCs w:val="22"/>
        </w:rPr>
        <w:t>last entry</w:t>
      </w:r>
      <w:r w:rsidR="00C078AC" w:rsidRPr="008066E6">
        <w:rPr>
          <w:rFonts w:ascii="Salesforce Sans" w:hAnsi="Salesforce Sans"/>
          <w:szCs w:val="22"/>
        </w:rPr>
        <w:t xml:space="preserve"> in the Execution Log panel. All limits used </w:t>
      </w:r>
      <w:r w:rsidR="000E38D9">
        <w:rPr>
          <w:rFonts w:ascii="Salesforce Sans" w:hAnsi="Salesforce Sans"/>
          <w:szCs w:val="22"/>
        </w:rPr>
        <w:t>now display</w:t>
      </w:r>
      <w:r w:rsidR="00C078AC" w:rsidRPr="008066E6">
        <w:rPr>
          <w:rFonts w:ascii="Salesforce Sans" w:hAnsi="Salesforce Sans"/>
          <w:szCs w:val="22"/>
        </w:rPr>
        <w:t>.</w:t>
      </w:r>
    </w:p>
    <w:p w14:paraId="5C6D9087" w14:textId="3CD75D89" w:rsidR="00C078AC" w:rsidRPr="008066E6" w:rsidRDefault="00E53139" w:rsidP="008066E6">
      <w:pPr>
        <w:pStyle w:val="Heading2"/>
        <w:spacing w:before="120"/>
        <w:contextualSpacing w:val="0"/>
        <w:rPr>
          <w:rFonts w:ascii="Salesforce Sans" w:hAnsi="Salesforce Sans"/>
          <w:szCs w:val="22"/>
        </w:rPr>
      </w:pPr>
      <w:r w:rsidRPr="008066E6">
        <w:rPr>
          <w:rFonts w:ascii="Salesforce Sans" w:hAnsi="Salesforce Sans"/>
          <w:szCs w:val="22"/>
        </w:rPr>
        <w:t>L</w:t>
      </w:r>
      <w:r w:rsidR="00C078AC" w:rsidRPr="008066E6">
        <w:rPr>
          <w:rFonts w:ascii="Salesforce Sans" w:hAnsi="Salesforce Sans"/>
          <w:szCs w:val="22"/>
        </w:rPr>
        <w:t>.</w:t>
      </w:r>
      <w:r w:rsidR="00C078AC" w:rsidRPr="008066E6">
        <w:rPr>
          <w:rFonts w:ascii="Salesforce Sans" w:hAnsi="Salesforce Sans"/>
          <w:szCs w:val="22"/>
        </w:rPr>
        <w:tab/>
      </w:r>
      <w:r w:rsidR="00877473">
        <w:rPr>
          <w:rFonts w:ascii="Salesforce Sans" w:hAnsi="Salesforce Sans"/>
          <w:szCs w:val="22"/>
        </w:rPr>
        <w:t xml:space="preserve">Press </w:t>
      </w:r>
      <w:r w:rsidR="00095225" w:rsidRPr="00095225">
        <w:rPr>
          <w:rStyle w:val="EnterOrType"/>
          <w:szCs w:val="22"/>
        </w:rPr>
        <w:t>CTRL + ALT + /</w:t>
      </w:r>
      <w:r w:rsidR="00C078AC" w:rsidRPr="008066E6">
        <w:rPr>
          <w:rFonts w:ascii="Salesforce Sans" w:hAnsi="Salesforce Sans"/>
          <w:szCs w:val="22"/>
        </w:rPr>
        <w:t xml:space="preserve"> to close all </w:t>
      </w:r>
      <w:r w:rsidR="00D1174A" w:rsidRPr="008066E6">
        <w:rPr>
          <w:rFonts w:ascii="Salesforce Sans" w:hAnsi="Salesforce Sans"/>
          <w:szCs w:val="22"/>
        </w:rPr>
        <w:t>console tabs</w:t>
      </w:r>
      <w:r w:rsidR="00C078AC" w:rsidRPr="008066E6">
        <w:rPr>
          <w:rFonts w:ascii="Salesforce Sans" w:hAnsi="Salesforce Sans"/>
          <w:szCs w:val="22"/>
        </w:rPr>
        <w:t>.</w:t>
      </w:r>
    </w:p>
    <w:p w14:paraId="001421AB" w14:textId="58D9256A" w:rsidR="00D1174A" w:rsidRPr="008066E6" w:rsidRDefault="00E53139" w:rsidP="008066E6">
      <w:pPr>
        <w:pStyle w:val="Heading2"/>
        <w:spacing w:before="120"/>
        <w:contextualSpacing w:val="0"/>
        <w:rPr>
          <w:rFonts w:ascii="Salesforce Sans" w:hAnsi="Salesforce Sans"/>
          <w:szCs w:val="22"/>
        </w:rPr>
      </w:pPr>
      <w:r w:rsidRPr="008066E6">
        <w:rPr>
          <w:rFonts w:ascii="Salesforce Sans" w:hAnsi="Salesforce Sans"/>
          <w:szCs w:val="22"/>
        </w:rPr>
        <w:t>M</w:t>
      </w:r>
      <w:r w:rsidR="00D1174A" w:rsidRPr="008066E6">
        <w:rPr>
          <w:rFonts w:ascii="Salesforce Sans" w:hAnsi="Salesforce Sans"/>
          <w:szCs w:val="22"/>
        </w:rPr>
        <w:t>.</w:t>
      </w:r>
      <w:r w:rsidR="00D1174A" w:rsidRPr="008066E6">
        <w:rPr>
          <w:rFonts w:ascii="Salesforce Sans" w:hAnsi="Salesforce Sans"/>
          <w:szCs w:val="22"/>
        </w:rPr>
        <w:tab/>
        <w:t>Close Developer Console window.</w:t>
      </w:r>
    </w:p>
    <w:p w14:paraId="485257CD" w14:textId="77777777" w:rsidR="00C078AC" w:rsidRPr="0077756F" w:rsidRDefault="00C078AC">
      <w:pPr>
        <w:pStyle w:val="ExerciseTitle"/>
      </w:pPr>
      <w:bookmarkStart w:id="41" w:name="_Toc427165751"/>
      <w:bookmarkStart w:id="42" w:name="_Toc514686408"/>
      <w:r w:rsidRPr="0077756F">
        <w:lastRenderedPageBreak/>
        <w:t>4-8: Work with a Custom Object</w:t>
      </w:r>
      <w:bookmarkEnd w:id="41"/>
      <w:bookmarkEnd w:id="42"/>
      <w:r w:rsidR="00F95F0A" w:rsidRPr="0077756F">
        <w:br/>
      </w:r>
    </w:p>
    <w:p w14:paraId="19FF3F4C"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702C08B2"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Work with the fields of the Course object.</w:t>
      </w:r>
    </w:p>
    <w:p w14:paraId="64567672" w14:textId="77777777" w:rsidR="00C078AC" w:rsidRPr="008066E6" w:rsidRDefault="00C078AC" w:rsidP="008066E6">
      <w:pPr>
        <w:spacing w:before="120" w:after="120"/>
        <w:rPr>
          <w:rFonts w:ascii="Salesforce Sans" w:hAnsi="Salesforce Sans"/>
          <w:sz w:val="22"/>
          <w:szCs w:val="22"/>
        </w:rPr>
      </w:pPr>
    </w:p>
    <w:p w14:paraId="640ACEE6"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0DB04571" w14:textId="0DC699E9"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Write code to insert a record for the Course object.</w:t>
      </w:r>
    </w:p>
    <w:p w14:paraId="3E64CB81" w14:textId="4F240D32"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Check the Salesforce UI to ensure that the record was inserted successfully.</w:t>
      </w:r>
    </w:p>
    <w:p w14:paraId="3BDFEA55" w14:textId="77777777" w:rsidR="00C078AC" w:rsidRPr="008066E6" w:rsidRDefault="00C078AC" w:rsidP="008066E6">
      <w:pPr>
        <w:pStyle w:val="Heading1"/>
        <w:spacing w:before="120"/>
        <w:contextualSpacing w:val="0"/>
        <w:rPr>
          <w:rFonts w:ascii="Salesforce Sans" w:hAnsi="Salesforce Sans"/>
          <w:szCs w:val="22"/>
        </w:rPr>
      </w:pPr>
    </w:p>
    <w:p w14:paraId="182D89E3"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260F7620"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15 minutes </w:t>
      </w:r>
    </w:p>
    <w:p w14:paraId="3A3366FE" w14:textId="77777777" w:rsidR="00C078AC" w:rsidRPr="008066E6" w:rsidRDefault="00C078AC" w:rsidP="008066E6">
      <w:pPr>
        <w:pStyle w:val="SingleLine"/>
        <w:spacing w:before="120" w:after="120"/>
        <w:rPr>
          <w:rFonts w:ascii="Salesforce Sans" w:hAnsi="Salesforce Sans"/>
          <w:sz w:val="22"/>
          <w:szCs w:val="22"/>
        </w:rPr>
      </w:pPr>
    </w:p>
    <w:p w14:paraId="6102EF0B"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489971DB" w14:textId="14A52009"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Write code to insert a record for the Course object.</w:t>
      </w:r>
    </w:p>
    <w:p w14:paraId="6EFE127D" w14:textId="55282F2F" w:rsidR="00BF3366"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BF3366" w:rsidRPr="008066E6">
        <w:rPr>
          <w:rFonts w:ascii="Salesforce Sans" w:hAnsi="Salesforce Sans"/>
          <w:color w:val="000000" w:themeColor="text1"/>
          <w:szCs w:val="22"/>
        </w:rPr>
        <w:t xml:space="preserve">Click </w:t>
      </w:r>
      <w:r w:rsidR="00BF3366" w:rsidRPr="008066E6">
        <w:rPr>
          <w:rFonts w:ascii="Salesforce Sans" w:hAnsi="Salesforce Sans"/>
          <w:szCs w:val="22"/>
        </w:rPr>
        <w:fldChar w:fldCharType="begin"/>
      </w:r>
      <w:r w:rsidR="00BF3366" w:rsidRPr="008066E6">
        <w:rPr>
          <w:rFonts w:ascii="Salesforce Sans" w:hAnsi="Salesforce Sans"/>
          <w:szCs w:val="22"/>
        </w:rPr>
        <w:instrText xml:space="preserve"> INCLUDEPICTURE "https://resources.help.salesforce.com/images/02e863126fef084a82dc1f96dea047ff.png" \* MERGEFORMATINET </w:instrText>
      </w:r>
      <w:r w:rsidR="00BF3366" w:rsidRPr="008066E6">
        <w:rPr>
          <w:rFonts w:ascii="Salesforce Sans" w:hAnsi="Salesforce Sans"/>
          <w:szCs w:val="22"/>
        </w:rPr>
        <w:fldChar w:fldCharType="separate"/>
      </w:r>
      <w:r w:rsidR="00BF3366" w:rsidRPr="008066E6">
        <w:rPr>
          <w:rFonts w:ascii="Salesforce Sans" w:hAnsi="Salesforce Sans"/>
          <w:noProof/>
          <w:szCs w:val="22"/>
        </w:rPr>
        <w:drawing>
          <wp:inline distT="0" distB="0" distL="0" distR="0" wp14:anchorId="54822128" wp14:editId="1F3ED36D">
            <wp:extent cx="130775" cy="144869"/>
            <wp:effectExtent l="0" t="0" r="0" b="0"/>
            <wp:docPr id="38" name="Picture 38"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00BF3366" w:rsidRPr="008066E6">
        <w:rPr>
          <w:rFonts w:ascii="Salesforce Sans" w:hAnsi="Salesforce Sans"/>
          <w:szCs w:val="22"/>
        </w:rPr>
        <w:fldChar w:fldCharType="end"/>
      </w:r>
      <w:r w:rsidR="00BF3366" w:rsidRPr="008066E6">
        <w:rPr>
          <w:rFonts w:ascii="Salesforce Sans" w:hAnsi="Salesforce Sans"/>
          <w:szCs w:val="22"/>
        </w:rPr>
        <w:t xml:space="preserve"> | </w:t>
      </w:r>
      <w:r w:rsidR="00BF3366" w:rsidRPr="0077756F">
        <w:rPr>
          <w:rStyle w:val="ClickPaths"/>
          <w:color w:val="000000" w:themeColor="text1"/>
          <w:szCs w:val="22"/>
        </w:rPr>
        <w:t>Developer Console</w:t>
      </w:r>
      <w:r w:rsidR="00BF3366" w:rsidRPr="0077756F">
        <w:rPr>
          <w:rStyle w:val="ClickPaths"/>
          <w:b w:val="0"/>
          <w:color w:val="000000" w:themeColor="text1"/>
          <w:szCs w:val="22"/>
        </w:rPr>
        <w:t>.</w:t>
      </w:r>
    </w:p>
    <w:p w14:paraId="41B1B7E0" w14:textId="791B55E6" w:rsidR="00C078AC" w:rsidRPr="008066E6" w:rsidRDefault="00BF3366" w:rsidP="008066E6">
      <w:pPr>
        <w:pStyle w:val="Heading2"/>
        <w:spacing w:before="1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r>
      <w:r w:rsidR="00877473">
        <w:rPr>
          <w:rFonts w:ascii="Salesforce Sans" w:hAnsi="Salesforce Sans"/>
          <w:szCs w:val="22"/>
        </w:rPr>
        <w:t xml:space="preserve">Press </w:t>
      </w:r>
      <w:r w:rsidR="000E38D9" w:rsidRPr="000E38D9">
        <w:rPr>
          <w:rFonts w:ascii="Courier New" w:hAnsi="Courier New" w:cs="Courier New"/>
          <w:szCs w:val="22"/>
        </w:rPr>
        <w:t xml:space="preserve">CTRL + E </w:t>
      </w:r>
      <w:r w:rsidR="001B0615" w:rsidRPr="008066E6">
        <w:rPr>
          <w:rFonts w:ascii="Salesforce Sans" w:hAnsi="Salesforce Sans"/>
          <w:szCs w:val="22"/>
        </w:rPr>
        <w:t>to open the</w:t>
      </w:r>
      <w:r w:rsidR="001B0615" w:rsidRPr="008066E6">
        <w:rPr>
          <w:rFonts w:ascii="Salesforce Sans" w:hAnsi="Salesforce Sans"/>
          <w:b/>
          <w:szCs w:val="22"/>
        </w:rPr>
        <w:t xml:space="preserve"> Execute Anonymous</w:t>
      </w:r>
      <w:r w:rsidR="001B0615" w:rsidRPr="008066E6">
        <w:rPr>
          <w:rFonts w:ascii="Salesforce Sans" w:hAnsi="Salesforce Sans"/>
          <w:szCs w:val="22"/>
        </w:rPr>
        <w:t xml:space="preserve"> window</w:t>
      </w:r>
      <w:r w:rsidR="00C078AC" w:rsidRPr="008066E6">
        <w:rPr>
          <w:rFonts w:ascii="Salesforce Sans" w:hAnsi="Salesforce Sans"/>
          <w:szCs w:val="22"/>
        </w:rPr>
        <w:t>.</w:t>
      </w:r>
    </w:p>
    <w:p w14:paraId="2DAEBDBA" w14:textId="665D271C" w:rsidR="00C078AC" w:rsidRPr="008066E6" w:rsidRDefault="009A43F6" w:rsidP="008066E6">
      <w:pPr>
        <w:pStyle w:val="Heading2"/>
        <w:spacing w:before="120"/>
        <w:contextualSpacing w:val="0"/>
        <w:rPr>
          <w:rFonts w:ascii="Salesforce Sans" w:hAnsi="Salesforce Sans"/>
          <w:szCs w:val="22"/>
        </w:rPr>
      </w:pPr>
      <w:r w:rsidRPr="008066E6">
        <w:rPr>
          <w:rFonts w:ascii="Salesforce Sans" w:hAnsi="Salesforce Sans"/>
          <w:szCs w:val="22"/>
        </w:rPr>
        <w:t>C</w:t>
      </w:r>
      <w:r w:rsidR="00C078AC" w:rsidRPr="008066E6">
        <w:rPr>
          <w:rFonts w:ascii="Salesforce Sans" w:hAnsi="Salesforce Sans"/>
          <w:szCs w:val="22"/>
        </w:rPr>
        <w:t>.</w:t>
      </w:r>
      <w:r w:rsidR="00C078AC" w:rsidRPr="008066E6">
        <w:rPr>
          <w:rFonts w:ascii="Salesforce Sans" w:hAnsi="Salesforce Sans"/>
          <w:szCs w:val="22"/>
        </w:rPr>
        <w:tab/>
      </w:r>
      <w:r w:rsidR="00834A3A" w:rsidRPr="008066E6">
        <w:rPr>
          <w:rFonts w:ascii="Salesforce Sans" w:hAnsi="Salesforce Sans"/>
          <w:szCs w:val="22"/>
        </w:rPr>
        <w:t>Copy and paste the contents of</w:t>
      </w:r>
      <w:r w:rsidR="00C078AC" w:rsidRPr="008066E6">
        <w:rPr>
          <w:rFonts w:ascii="Salesforce Sans" w:hAnsi="Salesforce Sans" w:cs="Arial"/>
          <w:szCs w:val="22"/>
        </w:rPr>
        <w:t xml:space="preserve"> </w:t>
      </w:r>
      <w:r w:rsidR="00C078AC" w:rsidRPr="008066E6">
        <w:rPr>
          <w:rStyle w:val="EnterOrType"/>
          <w:rFonts w:ascii="Salesforce Sans" w:hAnsi="Salesforce Sans" w:cs="Arial"/>
          <w:b/>
          <w:szCs w:val="22"/>
        </w:rPr>
        <w:t>CreateCustomObjRecord.txt</w:t>
      </w:r>
      <w:r w:rsidR="00C078AC" w:rsidRPr="008066E6">
        <w:rPr>
          <w:rFonts w:ascii="Salesforce Sans" w:hAnsi="Salesforce Sans" w:cs="Arial"/>
          <w:szCs w:val="22"/>
        </w:rPr>
        <w:t xml:space="preserve"> from the</w:t>
      </w:r>
      <w:r w:rsidR="00C078AC" w:rsidRPr="008066E6">
        <w:rPr>
          <w:rFonts w:ascii="Salesforce Sans" w:hAnsi="Salesforce Sans"/>
          <w:szCs w:val="22"/>
        </w:rPr>
        <w:t xml:space="preserve"> </w:t>
      </w:r>
      <w:r w:rsidR="00365AEF" w:rsidRPr="008066E6">
        <w:rPr>
          <w:rFonts w:ascii="Salesforce Sans" w:hAnsi="Salesforce Sans"/>
          <w:szCs w:val="22"/>
        </w:rPr>
        <w:t xml:space="preserve">Exercises folder into the </w:t>
      </w:r>
      <w:r w:rsidR="00196D78" w:rsidRPr="008066E6">
        <w:rPr>
          <w:rFonts w:ascii="Salesforce Sans" w:hAnsi="Salesforce Sans"/>
          <w:szCs w:val="22"/>
        </w:rPr>
        <w:t>window</w:t>
      </w:r>
      <w:r w:rsidR="00C078AC" w:rsidRPr="008066E6">
        <w:rPr>
          <w:rFonts w:ascii="Salesforce Sans" w:hAnsi="Salesforce Sans"/>
          <w:szCs w:val="22"/>
        </w:rPr>
        <w:t xml:space="preserve">, overwriting all existing text. </w:t>
      </w:r>
    </w:p>
    <w:p w14:paraId="23B1542D" w14:textId="386DA350" w:rsidR="00C078AC" w:rsidRPr="008066E6" w:rsidRDefault="009A43F6" w:rsidP="008066E6">
      <w:pPr>
        <w:pStyle w:val="Heading2"/>
        <w:spacing w:before="120"/>
        <w:contextualSpacing w:val="0"/>
        <w:rPr>
          <w:rFonts w:ascii="Salesforce Sans" w:hAnsi="Salesforce Sans"/>
          <w:szCs w:val="22"/>
        </w:rPr>
      </w:pPr>
      <w:r w:rsidRPr="008066E6">
        <w:rPr>
          <w:rFonts w:ascii="Salesforce Sans" w:hAnsi="Salesforce Sans"/>
          <w:szCs w:val="22"/>
        </w:rPr>
        <w:t>D</w:t>
      </w:r>
      <w:r w:rsidR="00C078AC" w:rsidRPr="008066E6">
        <w:rPr>
          <w:rFonts w:ascii="Salesforce Sans" w:hAnsi="Salesforce Sans"/>
          <w:szCs w:val="22"/>
        </w:rPr>
        <w:t>.</w:t>
      </w:r>
      <w:r w:rsidR="00C078AC" w:rsidRPr="008066E6">
        <w:rPr>
          <w:rFonts w:ascii="Salesforce Sans" w:hAnsi="Salesforce Sans"/>
          <w:szCs w:val="22"/>
        </w:rPr>
        <w:tab/>
        <w:t>Complete the TODOs.</w:t>
      </w:r>
    </w:p>
    <w:p w14:paraId="72D6BF16" w14:textId="5C891F25" w:rsidR="00C078AC" w:rsidRPr="008066E6" w:rsidRDefault="009A43F6" w:rsidP="000335B3">
      <w:pPr>
        <w:pStyle w:val="Heading2"/>
        <w:spacing w:before="120"/>
        <w:contextualSpacing w:val="0"/>
        <w:rPr>
          <w:rFonts w:ascii="Salesforce Sans" w:hAnsi="Salesforce Sans"/>
          <w:szCs w:val="22"/>
        </w:rPr>
      </w:pPr>
      <w:r w:rsidRPr="008066E6">
        <w:rPr>
          <w:rFonts w:ascii="Salesforce Sans" w:hAnsi="Salesforce Sans"/>
          <w:szCs w:val="22"/>
        </w:rPr>
        <w:t>E</w:t>
      </w:r>
      <w:r w:rsidR="00C078AC" w:rsidRPr="008066E6">
        <w:rPr>
          <w:rFonts w:ascii="Salesforce Sans" w:hAnsi="Salesforce Sans"/>
          <w:szCs w:val="22"/>
        </w:rPr>
        <w:t>.</w:t>
      </w:r>
      <w:r w:rsidR="00C078AC" w:rsidRPr="008066E6">
        <w:rPr>
          <w:rFonts w:ascii="Salesforce Sans" w:hAnsi="Salesforce Sans"/>
          <w:szCs w:val="22"/>
        </w:rPr>
        <w:tab/>
      </w:r>
      <w:r w:rsidRPr="008066E6">
        <w:rPr>
          <w:rFonts w:ascii="Salesforce Sans" w:hAnsi="Salesforce Sans"/>
          <w:szCs w:val="22"/>
        </w:rPr>
        <w:t xml:space="preserve">Ensure that </w:t>
      </w:r>
      <w:r w:rsidRPr="008066E6">
        <w:rPr>
          <w:rStyle w:val="ClickOrSelect"/>
          <w:rFonts w:ascii="Salesforce Sans" w:hAnsi="Salesforce Sans"/>
          <w:szCs w:val="22"/>
        </w:rPr>
        <w:t>Open Log</w:t>
      </w:r>
      <w:r w:rsidRPr="008066E6">
        <w:rPr>
          <w:rFonts w:ascii="Salesforce Sans" w:hAnsi="Salesforce Sans"/>
          <w:szCs w:val="22"/>
        </w:rPr>
        <w:t xml:space="preserve"> is selected and click </w:t>
      </w:r>
      <w:r w:rsidRPr="008066E6">
        <w:rPr>
          <w:rStyle w:val="ClickOrSelect"/>
          <w:rFonts w:ascii="Salesforce Sans" w:hAnsi="Salesforce Sans"/>
          <w:szCs w:val="22"/>
        </w:rPr>
        <w:t>Execute</w:t>
      </w:r>
      <w:r w:rsidRPr="008066E6">
        <w:rPr>
          <w:rFonts w:ascii="Salesforce Sans" w:hAnsi="Salesforce Sans"/>
          <w:szCs w:val="22"/>
        </w:rPr>
        <w:t>.</w:t>
      </w:r>
    </w:p>
    <w:p w14:paraId="10FE0D77" w14:textId="67A0811B" w:rsidR="00C078AC" w:rsidRPr="008066E6" w:rsidRDefault="000335B3" w:rsidP="008066E6">
      <w:pPr>
        <w:pStyle w:val="Heading2"/>
        <w:spacing w:before="120"/>
        <w:contextualSpacing w:val="0"/>
        <w:rPr>
          <w:rFonts w:ascii="Salesforce Sans" w:hAnsi="Salesforce Sans"/>
          <w:szCs w:val="22"/>
        </w:rPr>
      </w:pPr>
      <w:r>
        <w:rPr>
          <w:rFonts w:ascii="Salesforce Sans" w:hAnsi="Salesforce Sans"/>
          <w:szCs w:val="22"/>
        </w:rPr>
        <w:t>F</w:t>
      </w:r>
      <w:r w:rsidR="00C078AC" w:rsidRPr="008066E6">
        <w:rPr>
          <w:rFonts w:ascii="Salesforce Sans" w:hAnsi="Salesforce Sans"/>
          <w:szCs w:val="22"/>
        </w:rPr>
        <w:t>.</w:t>
      </w:r>
      <w:r w:rsidR="00C078AC" w:rsidRPr="008066E6">
        <w:rPr>
          <w:rFonts w:ascii="Salesforce Sans" w:hAnsi="Salesforce Sans"/>
          <w:szCs w:val="22"/>
        </w:rPr>
        <w:tab/>
      </w:r>
      <w:r w:rsidR="00877473">
        <w:rPr>
          <w:rFonts w:ascii="Salesforce Sans" w:hAnsi="Salesforce Sans"/>
          <w:szCs w:val="22"/>
        </w:rPr>
        <w:t xml:space="preserve">Press </w:t>
      </w:r>
      <w:r w:rsidR="00095225" w:rsidRPr="00095225">
        <w:rPr>
          <w:rStyle w:val="EnterOrType"/>
          <w:szCs w:val="22"/>
        </w:rPr>
        <w:t>CTRL + ALT + /</w:t>
      </w:r>
      <w:r w:rsidR="00C078AC" w:rsidRPr="008066E6">
        <w:rPr>
          <w:rFonts w:ascii="Salesforce Sans" w:hAnsi="Salesforce Sans"/>
          <w:szCs w:val="22"/>
        </w:rPr>
        <w:t xml:space="preserve"> to close all </w:t>
      </w:r>
      <w:r w:rsidR="001B0615" w:rsidRPr="008066E6">
        <w:rPr>
          <w:rFonts w:ascii="Salesforce Sans" w:hAnsi="Salesforce Sans"/>
          <w:szCs w:val="22"/>
        </w:rPr>
        <w:t>console tabs</w:t>
      </w:r>
      <w:r w:rsidR="00C078AC" w:rsidRPr="008066E6">
        <w:rPr>
          <w:rFonts w:ascii="Salesforce Sans" w:hAnsi="Salesforce Sans"/>
          <w:szCs w:val="22"/>
        </w:rPr>
        <w:t>.</w:t>
      </w:r>
    </w:p>
    <w:p w14:paraId="69849E2E" w14:textId="034145EA" w:rsidR="00CD62E3" w:rsidRPr="008066E6" w:rsidRDefault="000335B3" w:rsidP="008066E6">
      <w:pPr>
        <w:pStyle w:val="Heading2"/>
        <w:spacing w:before="120"/>
        <w:contextualSpacing w:val="0"/>
        <w:rPr>
          <w:rFonts w:ascii="Salesforce Sans" w:hAnsi="Salesforce Sans"/>
          <w:szCs w:val="22"/>
        </w:rPr>
      </w:pPr>
      <w:r>
        <w:rPr>
          <w:rFonts w:ascii="Salesforce Sans" w:hAnsi="Salesforce Sans"/>
          <w:szCs w:val="22"/>
        </w:rPr>
        <w:t>G</w:t>
      </w:r>
      <w:r w:rsidR="00CD62E3" w:rsidRPr="008066E6">
        <w:rPr>
          <w:rFonts w:ascii="Salesforce Sans" w:hAnsi="Salesforce Sans"/>
          <w:szCs w:val="22"/>
        </w:rPr>
        <w:t>.</w:t>
      </w:r>
      <w:r w:rsidR="00CD62E3" w:rsidRPr="008066E6">
        <w:rPr>
          <w:rFonts w:ascii="Salesforce Sans" w:hAnsi="Salesforce Sans"/>
          <w:szCs w:val="22"/>
        </w:rPr>
        <w:tab/>
        <w:t>Close the Developer Console window.</w:t>
      </w:r>
    </w:p>
    <w:p w14:paraId="7D5743BA" w14:textId="35BB5544"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Check the Salesforce UI to ensure that the record was inserted successfully.</w:t>
      </w:r>
    </w:p>
    <w:p w14:paraId="5B51F01C" w14:textId="509639F8" w:rsidR="00C078AC" w:rsidRPr="008066E6" w:rsidRDefault="00811ABD" w:rsidP="008066E6">
      <w:pPr>
        <w:pStyle w:val="Heading2"/>
        <w:spacing w:before="120"/>
        <w:contextualSpacing w:val="0"/>
        <w:rPr>
          <w:rFonts w:ascii="Salesforce Sans" w:hAnsi="Salesforce Sans"/>
          <w:szCs w:val="22"/>
        </w:rPr>
      </w:pPr>
      <w:r w:rsidRPr="008066E6">
        <w:rPr>
          <w:rFonts w:ascii="Salesforce Sans" w:hAnsi="Salesforce Sans"/>
          <w:szCs w:val="22"/>
        </w:rPr>
        <w:t>A</w:t>
      </w:r>
      <w:r w:rsidR="00C078AC" w:rsidRPr="008066E6">
        <w:rPr>
          <w:rFonts w:ascii="Salesforce Sans" w:hAnsi="Salesforce Sans"/>
          <w:szCs w:val="22"/>
        </w:rPr>
        <w:t>.</w:t>
      </w:r>
      <w:r w:rsidR="00C078AC" w:rsidRPr="008066E6">
        <w:rPr>
          <w:rFonts w:ascii="Salesforce Sans" w:hAnsi="Salesforce Sans"/>
          <w:szCs w:val="22"/>
        </w:rPr>
        <w:tab/>
      </w:r>
      <w:r w:rsidRPr="008066E6">
        <w:rPr>
          <w:rFonts w:ascii="Salesforce Sans" w:hAnsi="Salesforce Sans"/>
          <w:szCs w:val="22"/>
        </w:rPr>
        <w:t>From the Certification app, c</w:t>
      </w:r>
      <w:r w:rsidR="00C078AC" w:rsidRPr="008066E6">
        <w:rPr>
          <w:rFonts w:ascii="Salesforce Sans" w:hAnsi="Salesforce Sans"/>
          <w:szCs w:val="22"/>
        </w:rPr>
        <w:t xml:space="preserve">lick the </w:t>
      </w:r>
      <w:r w:rsidR="00C078AC" w:rsidRPr="008066E6">
        <w:rPr>
          <w:rStyle w:val="ClickOrSelect"/>
          <w:rFonts w:ascii="Salesforce Sans" w:hAnsi="Salesforce Sans"/>
          <w:szCs w:val="22"/>
        </w:rPr>
        <w:t>Courses</w:t>
      </w:r>
      <w:r w:rsidR="00C078AC" w:rsidRPr="008066E6">
        <w:rPr>
          <w:rFonts w:ascii="Salesforce Sans" w:hAnsi="Salesforce Sans"/>
          <w:szCs w:val="22"/>
        </w:rPr>
        <w:t xml:space="preserve"> tab.</w:t>
      </w:r>
    </w:p>
    <w:p w14:paraId="3A5DE752" w14:textId="09024B2E" w:rsidR="00C078AC" w:rsidRPr="008066E6" w:rsidRDefault="00811ABD" w:rsidP="008066E6">
      <w:pPr>
        <w:pStyle w:val="Heading2"/>
        <w:tabs>
          <w:tab w:val="left" w:pos="5347"/>
        </w:tabs>
        <w:spacing w:before="120"/>
        <w:contextualSpacing w:val="0"/>
        <w:rPr>
          <w:rFonts w:ascii="Salesforce Sans" w:hAnsi="Salesforce Sans"/>
          <w:szCs w:val="22"/>
        </w:rPr>
      </w:pPr>
      <w:r w:rsidRPr="008066E6">
        <w:rPr>
          <w:rFonts w:ascii="Salesforce Sans" w:hAnsi="Salesforce Sans"/>
          <w:szCs w:val="22"/>
        </w:rPr>
        <w:t>B</w:t>
      </w:r>
      <w:r w:rsidR="00C078AC" w:rsidRPr="008066E6">
        <w:rPr>
          <w:rFonts w:ascii="Salesforce Sans" w:hAnsi="Salesforce Sans"/>
          <w:szCs w:val="22"/>
        </w:rPr>
        <w:t>.</w:t>
      </w:r>
      <w:r w:rsidR="00C078AC" w:rsidRPr="008066E6">
        <w:rPr>
          <w:rFonts w:ascii="Salesforce Sans" w:hAnsi="Salesforce Sans"/>
          <w:szCs w:val="22"/>
        </w:rPr>
        <w:tab/>
        <w:t>Check that your record was created.</w:t>
      </w:r>
    </w:p>
    <w:p w14:paraId="3F801453" w14:textId="77777777" w:rsidR="00C078AC" w:rsidRPr="008066E6" w:rsidRDefault="00C078AC" w:rsidP="008066E6">
      <w:pPr>
        <w:pStyle w:val="Heading2"/>
        <w:tabs>
          <w:tab w:val="left" w:pos="5347"/>
        </w:tabs>
        <w:spacing w:before="120"/>
        <w:contextualSpacing w:val="0"/>
        <w:rPr>
          <w:rFonts w:ascii="Salesforce Sans" w:hAnsi="Salesforce Sans"/>
          <w:szCs w:val="22"/>
        </w:rPr>
      </w:pPr>
      <w:r w:rsidRPr="008066E6">
        <w:rPr>
          <w:rFonts w:ascii="Salesforce Sans" w:hAnsi="Salesforce Sans"/>
          <w:szCs w:val="22"/>
        </w:rPr>
        <w:tab/>
      </w:r>
    </w:p>
    <w:p w14:paraId="54A28FE7" w14:textId="77777777" w:rsidR="00A54C76" w:rsidRDefault="00A54C76">
      <w:pPr>
        <w:rPr>
          <w:rFonts w:ascii="Salesforce Sans" w:hAnsi="Salesforce Sans"/>
          <w:b/>
          <w:color w:val="000000" w:themeColor="text1"/>
        </w:rPr>
      </w:pPr>
      <w:bookmarkStart w:id="43" w:name="_Toc427165752"/>
      <w:r>
        <w:br w:type="page"/>
      </w:r>
    </w:p>
    <w:p w14:paraId="2F987E55" w14:textId="6B41C153" w:rsidR="00C078AC" w:rsidRPr="0077756F" w:rsidRDefault="00C078AC">
      <w:pPr>
        <w:pStyle w:val="ExerciseTitle"/>
      </w:pPr>
      <w:bookmarkStart w:id="44" w:name="_Toc514686409"/>
      <w:r w:rsidRPr="0077756F">
        <w:lastRenderedPageBreak/>
        <w:t>4-9: Use Record IDs to Access a Contact in the UI</w:t>
      </w:r>
      <w:bookmarkEnd w:id="43"/>
      <w:bookmarkEnd w:id="44"/>
      <w:r w:rsidR="00F95F0A" w:rsidRPr="0077756F">
        <w:br/>
      </w:r>
    </w:p>
    <w:p w14:paraId="083355FA"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34761C28"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Explore the use of record IDs.</w:t>
      </w:r>
    </w:p>
    <w:p w14:paraId="3222F72F" w14:textId="77777777" w:rsidR="00C078AC" w:rsidRPr="008066E6" w:rsidRDefault="00C078AC" w:rsidP="008066E6">
      <w:pPr>
        <w:spacing w:before="120" w:after="120"/>
        <w:rPr>
          <w:rFonts w:ascii="Salesforce Sans" w:hAnsi="Salesforce Sans"/>
          <w:sz w:val="22"/>
          <w:szCs w:val="22"/>
        </w:rPr>
      </w:pPr>
    </w:p>
    <w:p w14:paraId="027198F3"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5B0551B5" w14:textId="71AD39C1"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Query the ID and name fields for Contact records in the database.</w:t>
      </w:r>
    </w:p>
    <w:p w14:paraId="761C65C5" w14:textId="70D6247C"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Copy the ID from a returned record.</w:t>
      </w:r>
    </w:p>
    <w:p w14:paraId="3A791F51" w14:textId="2EDBDB60"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Use the ID to display the associated Contact page in the UI.</w:t>
      </w:r>
    </w:p>
    <w:p w14:paraId="53B33DDE" w14:textId="77777777" w:rsidR="00C078AC" w:rsidRPr="008066E6" w:rsidRDefault="00C078AC" w:rsidP="008066E6">
      <w:pPr>
        <w:pStyle w:val="Heading1"/>
        <w:spacing w:before="120"/>
        <w:contextualSpacing w:val="0"/>
        <w:rPr>
          <w:rFonts w:ascii="Salesforce Sans" w:hAnsi="Salesforce Sans"/>
          <w:szCs w:val="22"/>
        </w:rPr>
      </w:pPr>
    </w:p>
    <w:p w14:paraId="1E594684"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61F2F9C3"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5 minutes </w:t>
      </w:r>
    </w:p>
    <w:p w14:paraId="41649671" w14:textId="77777777" w:rsidR="00C078AC" w:rsidRPr="008066E6" w:rsidRDefault="00C078AC" w:rsidP="008066E6">
      <w:pPr>
        <w:pStyle w:val="SingleLine"/>
        <w:spacing w:before="120" w:after="120"/>
        <w:rPr>
          <w:rFonts w:ascii="Salesforce Sans" w:hAnsi="Salesforce Sans"/>
          <w:sz w:val="22"/>
          <w:szCs w:val="22"/>
        </w:rPr>
      </w:pPr>
    </w:p>
    <w:p w14:paraId="4AEC3668"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62F006F3" w14:textId="56FE1777"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Query the ID and name fields for Contact records in the database.</w:t>
      </w:r>
    </w:p>
    <w:p w14:paraId="61E5857F" w14:textId="05C4EEDE" w:rsidR="00CD62E3"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CD62E3" w:rsidRPr="008066E6">
        <w:rPr>
          <w:rFonts w:ascii="Salesforce Sans" w:hAnsi="Salesforce Sans"/>
          <w:color w:val="000000" w:themeColor="text1"/>
          <w:szCs w:val="22"/>
        </w:rPr>
        <w:t xml:space="preserve">Click </w:t>
      </w:r>
      <w:r w:rsidR="00CD62E3" w:rsidRPr="008066E6">
        <w:rPr>
          <w:rFonts w:ascii="Salesforce Sans" w:hAnsi="Salesforce Sans"/>
          <w:szCs w:val="22"/>
        </w:rPr>
        <w:fldChar w:fldCharType="begin"/>
      </w:r>
      <w:r w:rsidR="00CD62E3" w:rsidRPr="008066E6">
        <w:rPr>
          <w:rFonts w:ascii="Salesforce Sans" w:hAnsi="Salesforce Sans"/>
          <w:szCs w:val="22"/>
        </w:rPr>
        <w:instrText xml:space="preserve"> INCLUDEPICTURE "https://resources.help.salesforce.com/images/02e863126fef084a82dc1f96dea047ff.png" \* MERGEFORMATINET </w:instrText>
      </w:r>
      <w:r w:rsidR="00CD62E3" w:rsidRPr="008066E6">
        <w:rPr>
          <w:rFonts w:ascii="Salesforce Sans" w:hAnsi="Salesforce Sans"/>
          <w:szCs w:val="22"/>
        </w:rPr>
        <w:fldChar w:fldCharType="separate"/>
      </w:r>
      <w:r w:rsidR="00CD62E3" w:rsidRPr="008066E6">
        <w:rPr>
          <w:rFonts w:ascii="Salesforce Sans" w:hAnsi="Salesforce Sans"/>
          <w:noProof/>
          <w:szCs w:val="22"/>
        </w:rPr>
        <w:drawing>
          <wp:inline distT="0" distB="0" distL="0" distR="0" wp14:anchorId="6F0C7D42" wp14:editId="4D2E392C">
            <wp:extent cx="130775" cy="144869"/>
            <wp:effectExtent l="0" t="0" r="0" b="0"/>
            <wp:docPr id="39" name="Picture 39"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00CD62E3" w:rsidRPr="008066E6">
        <w:rPr>
          <w:rFonts w:ascii="Salesforce Sans" w:hAnsi="Salesforce Sans"/>
          <w:szCs w:val="22"/>
        </w:rPr>
        <w:fldChar w:fldCharType="end"/>
      </w:r>
      <w:r w:rsidR="00CD62E3" w:rsidRPr="008066E6">
        <w:rPr>
          <w:rFonts w:ascii="Salesforce Sans" w:hAnsi="Salesforce Sans"/>
          <w:szCs w:val="22"/>
        </w:rPr>
        <w:t xml:space="preserve"> | </w:t>
      </w:r>
      <w:r w:rsidR="00CD62E3" w:rsidRPr="0077756F">
        <w:rPr>
          <w:rStyle w:val="ClickPaths"/>
          <w:color w:val="000000" w:themeColor="text1"/>
          <w:szCs w:val="22"/>
        </w:rPr>
        <w:t>Developer Console</w:t>
      </w:r>
      <w:r w:rsidR="00CD62E3" w:rsidRPr="0077756F">
        <w:rPr>
          <w:rStyle w:val="ClickPaths"/>
          <w:b w:val="0"/>
          <w:color w:val="000000" w:themeColor="text1"/>
          <w:szCs w:val="22"/>
        </w:rPr>
        <w:t>.</w:t>
      </w:r>
    </w:p>
    <w:p w14:paraId="7AECCBA3" w14:textId="45109A65" w:rsidR="00B86A2A" w:rsidRPr="008066E6" w:rsidRDefault="00CD62E3" w:rsidP="008066E6">
      <w:pPr>
        <w:pStyle w:val="Heading2"/>
        <w:spacing w:before="120"/>
        <w:contextualSpacing w:val="0"/>
        <w:rPr>
          <w:rFonts w:ascii="Salesforce Sans" w:hAnsi="Salesforce Sans"/>
          <w:szCs w:val="22"/>
        </w:rPr>
      </w:pPr>
      <w:r w:rsidRPr="008066E6">
        <w:rPr>
          <w:rFonts w:ascii="Salesforce Sans" w:hAnsi="Salesforce Sans"/>
          <w:szCs w:val="22"/>
        </w:rPr>
        <w:t>B.</w:t>
      </w:r>
      <w:r w:rsidR="00A43CB2" w:rsidRPr="008066E6">
        <w:rPr>
          <w:rFonts w:ascii="Salesforce Sans" w:hAnsi="Salesforce Sans"/>
          <w:szCs w:val="22"/>
        </w:rPr>
        <w:tab/>
        <w:t xml:space="preserve">Open the Contact object </w:t>
      </w:r>
      <w:r w:rsidR="0079082C" w:rsidRPr="008066E6">
        <w:rPr>
          <w:rFonts w:ascii="Salesforce Sans" w:hAnsi="Salesforce Sans"/>
          <w:szCs w:val="22"/>
        </w:rPr>
        <w:t>in the Object Inspector for reference.</w:t>
      </w:r>
      <w:r w:rsidRPr="008066E6">
        <w:rPr>
          <w:rFonts w:ascii="Salesforce Sans" w:hAnsi="Salesforce Sans"/>
          <w:szCs w:val="22"/>
        </w:rPr>
        <w:tab/>
      </w:r>
    </w:p>
    <w:p w14:paraId="028EC255" w14:textId="77777777" w:rsidR="00B86A2A" w:rsidRPr="008066E6" w:rsidRDefault="00B86A2A" w:rsidP="0077756F">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roman\r 1 \* MERGEFORMAT </w:instrText>
      </w:r>
      <w:r w:rsidRPr="008066E6">
        <w:rPr>
          <w:rFonts w:ascii="Salesforce Sans" w:hAnsi="Salesforce Sans"/>
          <w:szCs w:val="22"/>
        </w:rPr>
        <w:fldChar w:fldCharType="separate"/>
      </w:r>
      <w:r w:rsidRPr="008066E6">
        <w:rPr>
          <w:rFonts w:ascii="Salesforce Sans" w:hAnsi="Salesforce Sans"/>
          <w:noProof/>
          <w:szCs w:val="22"/>
        </w:rPr>
        <w:t>i</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Click </w:t>
      </w:r>
      <w:r w:rsidRPr="008066E6">
        <w:rPr>
          <w:rFonts w:ascii="Salesforce Sans" w:hAnsi="Salesforce Sans"/>
          <w:b/>
          <w:szCs w:val="22"/>
        </w:rPr>
        <w:t>File | Open</w:t>
      </w:r>
      <w:r w:rsidRPr="008066E6">
        <w:rPr>
          <w:rFonts w:ascii="Salesforce Sans" w:hAnsi="Salesforce Sans"/>
          <w:szCs w:val="22"/>
        </w:rPr>
        <w:t xml:space="preserve">. </w:t>
      </w:r>
    </w:p>
    <w:p w14:paraId="39C1E2CA" w14:textId="69B7CC2B" w:rsidR="00B86A2A" w:rsidRPr="008066E6" w:rsidRDefault="00B86A2A" w:rsidP="0077756F">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Pr="008066E6">
        <w:rPr>
          <w:rFonts w:ascii="Salesforce Sans" w:hAnsi="Salesforce Sans"/>
          <w:noProof/>
          <w:szCs w:val="22"/>
        </w:rPr>
        <w:t>ii</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Select </w:t>
      </w:r>
      <w:r w:rsidRPr="008066E6">
        <w:rPr>
          <w:rFonts w:ascii="Salesforce Sans" w:hAnsi="Salesforce Sans"/>
          <w:b/>
          <w:szCs w:val="22"/>
        </w:rPr>
        <w:t xml:space="preserve">Objects </w:t>
      </w:r>
      <w:r w:rsidRPr="008066E6">
        <w:rPr>
          <w:rFonts w:ascii="Salesforce Sans" w:hAnsi="Salesforce Sans"/>
          <w:szCs w:val="22"/>
        </w:rPr>
        <w:t xml:space="preserve">as the Entity Type, type </w:t>
      </w:r>
      <w:r w:rsidRPr="008066E6">
        <w:rPr>
          <w:rStyle w:val="EnterOrType"/>
        </w:rPr>
        <w:t>Contact</w:t>
      </w:r>
      <w:r w:rsidRPr="008066E6">
        <w:rPr>
          <w:rFonts w:ascii="Salesforce Sans" w:hAnsi="Salesforce Sans"/>
          <w:szCs w:val="22"/>
        </w:rPr>
        <w:t xml:space="preserve"> into the filter input box, then double-click the entity </w:t>
      </w:r>
      <w:r w:rsidRPr="008066E6">
        <w:rPr>
          <w:rFonts w:ascii="Salesforce Sans" w:hAnsi="Salesforce Sans"/>
          <w:b/>
          <w:szCs w:val="22"/>
        </w:rPr>
        <w:t>Contact</w:t>
      </w:r>
      <w:r w:rsidRPr="008066E6">
        <w:rPr>
          <w:rFonts w:ascii="Salesforce Sans" w:hAnsi="Salesforce Sans"/>
          <w:szCs w:val="22"/>
        </w:rPr>
        <w:t xml:space="preserve">. As a result, you should see a list of the Contact </w:t>
      </w:r>
      <w:proofErr w:type="spellStart"/>
      <w:r w:rsidRPr="008066E6">
        <w:rPr>
          <w:rFonts w:ascii="Salesforce Sans" w:hAnsi="Salesforce Sans"/>
          <w:szCs w:val="22"/>
        </w:rPr>
        <w:t>sObject’s</w:t>
      </w:r>
      <w:proofErr w:type="spellEnd"/>
      <w:r w:rsidRPr="008066E6">
        <w:rPr>
          <w:rFonts w:ascii="Salesforce Sans" w:hAnsi="Salesforce Sans"/>
          <w:szCs w:val="22"/>
        </w:rPr>
        <w:t xml:space="preserve"> fields and their data types.</w:t>
      </w:r>
    </w:p>
    <w:p w14:paraId="2C83D172" w14:textId="208BC11B" w:rsidR="00C078AC" w:rsidRPr="008066E6" w:rsidRDefault="00B86A2A"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Pr="008066E6">
        <w:rPr>
          <w:rFonts w:ascii="Salesforce Sans" w:hAnsi="Salesforce Sans"/>
          <w:noProof/>
          <w:szCs w:val="22"/>
        </w:rPr>
        <w:t>iii</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Click the </w:t>
      </w:r>
      <w:r w:rsidRPr="008066E6">
        <w:rPr>
          <w:rStyle w:val="ClickOrSelect"/>
          <w:rFonts w:ascii="Salesforce Sans" w:hAnsi="Salesforce Sans"/>
          <w:szCs w:val="22"/>
        </w:rPr>
        <w:t>Name</w:t>
      </w:r>
      <w:r w:rsidRPr="008066E6">
        <w:rPr>
          <w:rFonts w:ascii="Salesforce Sans" w:hAnsi="Salesforce Sans"/>
          <w:szCs w:val="22"/>
        </w:rPr>
        <w:t xml:space="preserve"> header to sort the fields by name.</w:t>
      </w:r>
      <w:r w:rsidRPr="008066E6" w:rsidDel="00CD62E3">
        <w:rPr>
          <w:rFonts w:ascii="Salesforce Sans" w:hAnsi="Salesforce Sans"/>
          <w:szCs w:val="22"/>
        </w:rPr>
        <w:t xml:space="preserve"> </w:t>
      </w:r>
    </w:p>
    <w:p w14:paraId="1D3E0531" w14:textId="0781856E" w:rsidR="00B86A2A" w:rsidRPr="008066E6" w:rsidRDefault="00B86A2A" w:rsidP="008066E6">
      <w:pPr>
        <w:pStyle w:val="Heading2"/>
        <w:spacing w:before="1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Create a query.</w:t>
      </w:r>
    </w:p>
    <w:p w14:paraId="5D587BAB" w14:textId="6C658A65" w:rsidR="00B86A2A" w:rsidRPr="008066E6" w:rsidRDefault="00B86A2A" w:rsidP="0077756F">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roman\r 1 \* MERGEFORMAT </w:instrText>
      </w:r>
      <w:r w:rsidRPr="008066E6">
        <w:rPr>
          <w:rFonts w:ascii="Salesforce Sans" w:hAnsi="Salesforce Sans"/>
          <w:szCs w:val="22"/>
        </w:rPr>
        <w:fldChar w:fldCharType="separate"/>
      </w:r>
      <w:r w:rsidRPr="008066E6">
        <w:rPr>
          <w:rFonts w:ascii="Salesforce Sans" w:hAnsi="Salesforce Sans"/>
          <w:noProof/>
          <w:szCs w:val="22"/>
        </w:rPr>
        <w:t>i</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Holding the </w:t>
      </w:r>
      <w:r w:rsidRPr="008066E6">
        <w:rPr>
          <w:rStyle w:val="EnterOrType"/>
        </w:rPr>
        <w:t>CTRL</w:t>
      </w:r>
      <w:r w:rsidRPr="008066E6">
        <w:rPr>
          <w:rFonts w:ascii="Salesforce Sans" w:hAnsi="Salesforce Sans"/>
          <w:szCs w:val="22"/>
        </w:rPr>
        <w:t xml:space="preserve"> key, select the following fields </w:t>
      </w:r>
      <w:r w:rsidR="00A43CB2" w:rsidRPr="008066E6">
        <w:rPr>
          <w:rFonts w:ascii="Salesforce Sans" w:hAnsi="Salesforce Sans"/>
          <w:szCs w:val="22"/>
        </w:rPr>
        <w:t>from the Contact.obj tab</w:t>
      </w:r>
      <w:r w:rsidRPr="008066E6">
        <w:rPr>
          <w:rFonts w:ascii="Salesforce Sans" w:hAnsi="Salesforce Sans"/>
          <w:szCs w:val="22"/>
        </w:rPr>
        <w:t>:</w:t>
      </w:r>
    </w:p>
    <w:tbl>
      <w:tblPr>
        <w:tblStyle w:val="TableGrid"/>
        <w:tblW w:w="0" w:type="auto"/>
        <w:tblInd w:w="1440" w:type="dxa"/>
        <w:tblLook w:val="04A0" w:firstRow="1" w:lastRow="0" w:firstColumn="1" w:lastColumn="0" w:noHBand="0" w:noVBand="1"/>
      </w:tblPr>
      <w:tblGrid>
        <w:gridCol w:w="1165"/>
      </w:tblGrid>
      <w:tr w:rsidR="00B86A2A" w:rsidRPr="00CC7372" w14:paraId="47D0B5D1" w14:textId="77777777" w:rsidTr="008066E6">
        <w:tc>
          <w:tcPr>
            <w:tcW w:w="1165" w:type="dxa"/>
          </w:tcPr>
          <w:p w14:paraId="0D2E6476" w14:textId="3F4A107D" w:rsidR="00B86A2A" w:rsidRPr="008066E6" w:rsidRDefault="00B86A2A" w:rsidP="008066E6">
            <w:pPr>
              <w:spacing w:before="80" w:after="80"/>
              <w:rPr>
                <w:rStyle w:val="ClickOrSelect"/>
                <w:rFonts w:ascii="Salesforce Sans" w:hAnsi="Salesforce Sans"/>
                <w:szCs w:val="22"/>
              </w:rPr>
            </w:pPr>
            <w:r w:rsidRPr="008066E6">
              <w:rPr>
                <w:rStyle w:val="ClickOrSelect"/>
                <w:rFonts w:ascii="Salesforce Sans" w:hAnsi="Salesforce Sans"/>
                <w:szCs w:val="22"/>
              </w:rPr>
              <w:t>Id</w:t>
            </w:r>
          </w:p>
        </w:tc>
      </w:tr>
      <w:tr w:rsidR="00B86A2A" w:rsidRPr="00CC7372" w14:paraId="0F0DCABC" w14:textId="77777777" w:rsidTr="008066E6">
        <w:tc>
          <w:tcPr>
            <w:tcW w:w="1165" w:type="dxa"/>
          </w:tcPr>
          <w:p w14:paraId="2CDC008C" w14:textId="555FE60A" w:rsidR="00B86A2A" w:rsidRPr="008066E6" w:rsidRDefault="00B86A2A" w:rsidP="008066E6">
            <w:pPr>
              <w:spacing w:before="80" w:after="80"/>
              <w:rPr>
                <w:rStyle w:val="ClickOrSelect"/>
                <w:rFonts w:ascii="Salesforce Sans" w:hAnsi="Salesforce Sans"/>
                <w:szCs w:val="22"/>
              </w:rPr>
            </w:pPr>
            <w:r w:rsidRPr="008066E6">
              <w:rPr>
                <w:rStyle w:val="ClickOrSelect"/>
                <w:rFonts w:ascii="Salesforce Sans" w:hAnsi="Salesforce Sans"/>
                <w:szCs w:val="22"/>
              </w:rPr>
              <w:t>Name</w:t>
            </w:r>
          </w:p>
        </w:tc>
      </w:tr>
    </w:tbl>
    <w:p w14:paraId="35D0E0DE" w14:textId="64FE263B" w:rsidR="00AA3AB3" w:rsidRPr="008066E6" w:rsidRDefault="00AA3AB3" w:rsidP="0077756F">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Pr="008066E6">
        <w:rPr>
          <w:rFonts w:ascii="Salesforce Sans" w:hAnsi="Salesforce Sans"/>
          <w:noProof/>
          <w:szCs w:val="22"/>
        </w:rPr>
        <w:t>ii</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Click </w:t>
      </w:r>
      <w:r w:rsidRPr="008066E6">
        <w:rPr>
          <w:rStyle w:val="ClickOrSelect"/>
          <w:rFonts w:ascii="Salesforce Sans" w:hAnsi="Salesforce Sans"/>
          <w:szCs w:val="22"/>
        </w:rPr>
        <w:t>Query</w:t>
      </w:r>
      <w:r w:rsidRPr="008066E6">
        <w:rPr>
          <w:rFonts w:ascii="Salesforce Sans" w:hAnsi="Salesforce Sans"/>
          <w:szCs w:val="22"/>
        </w:rPr>
        <w:t xml:space="preserve">. The focus will shift to the </w:t>
      </w:r>
      <w:r w:rsidR="006E11C2" w:rsidRPr="008066E6">
        <w:rPr>
          <w:rFonts w:ascii="Salesforce Sans" w:hAnsi="Salesforce Sans"/>
          <w:szCs w:val="22"/>
        </w:rPr>
        <w:t>Query Editor tab in bottom panel</w:t>
      </w:r>
      <w:r w:rsidRPr="008066E6">
        <w:rPr>
          <w:rFonts w:ascii="Salesforce Sans" w:hAnsi="Salesforce Sans"/>
          <w:szCs w:val="22"/>
        </w:rPr>
        <w:t>.</w:t>
      </w:r>
    </w:p>
    <w:p w14:paraId="03117DAF" w14:textId="77777777" w:rsidR="00FD556F" w:rsidRPr="008066E6" w:rsidRDefault="00FD556F"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Pr="008066E6">
        <w:rPr>
          <w:rFonts w:ascii="Salesforce Sans" w:hAnsi="Salesforce Sans"/>
          <w:noProof/>
          <w:szCs w:val="22"/>
        </w:rPr>
        <w:t>D</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Run a query.</w:t>
      </w:r>
    </w:p>
    <w:p w14:paraId="510F4304" w14:textId="77777777" w:rsidR="00FD556F" w:rsidRPr="008066E6" w:rsidRDefault="00FD556F" w:rsidP="0077756F">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roman\r 1 \* MERGEFORMAT </w:instrText>
      </w:r>
      <w:r w:rsidRPr="008066E6">
        <w:rPr>
          <w:rFonts w:ascii="Salesforce Sans" w:hAnsi="Salesforce Sans"/>
          <w:szCs w:val="22"/>
        </w:rPr>
        <w:fldChar w:fldCharType="separate"/>
      </w:r>
      <w:r w:rsidRPr="008066E6">
        <w:rPr>
          <w:rFonts w:ascii="Salesforce Sans" w:hAnsi="Salesforce Sans"/>
          <w:noProof/>
          <w:szCs w:val="22"/>
        </w:rPr>
        <w:t>i</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Ensure the </w:t>
      </w:r>
      <w:r w:rsidRPr="008066E6">
        <w:rPr>
          <w:rFonts w:ascii="Salesforce Sans" w:hAnsi="Salesforce Sans"/>
          <w:b/>
          <w:szCs w:val="22"/>
        </w:rPr>
        <w:t xml:space="preserve">Use Tooling API </w:t>
      </w:r>
      <w:r w:rsidRPr="008066E6">
        <w:rPr>
          <w:rFonts w:ascii="Salesforce Sans" w:hAnsi="Salesforce Sans"/>
          <w:szCs w:val="22"/>
        </w:rPr>
        <w:t>checkbox is not selected.</w:t>
      </w:r>
    </w:p>
    <w:p w14:paraId="518AE33F" w14:textId="1C32899A" w:rsidR="00FD556F" w:rsidRPr="008066E6" w:rsidRDefault="00FD556F" w:rsidP="0077756F">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Pr="008066E6">
        <w:rPr>
          <w:rFonts w:ascii="Salesforce Sans" w:hAnsi="Salesforce Sans"/>
          <w:noProof/>
          <w:szCs w:val="22"/>
        </w:rPr>
        <w:t>ii</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Click </w:t>
      </w:r>
      <w:r w:rsidRPr="008066E6">
        <w:rPr>
          <w:rStyle w:val="ClickOrSelect"/>
          <w:rFonts w:ascii="Salesforce Sans" w:hAnsi="Salesforce Sans"/>
          <w:szCs w:val="22"/>
        </w:rPr>
        <w:t>Execute</w:t>
      </w:r>
      <w:r w:rsidRPr="008066E6">
        <w:rPr>
          <w:rFonts w:ascii="Salesforce Sans" w:hAnsi="Salesforce Sans"/>
          <w:szCs w:val="22"/>
        </w:rPr>
        <w:t xml:space="preserve">. As a result, </w:t>
      </w:r>
      <w:r w:rsidR="00A43CB2" w:rsidRPr="008066E6">
        <w:rPr>
          <w:rFonts w:ascii="Salesforce Sans" w:hAnsi="Salesforce Sans"/>
          <w:szCs w:val="22"/>
        </w:rPr>
        <w:t>a</w:t>
      </w:r>
      <w:r w:rsidRPr="008066E6">
        <w:rPr>
          <w:rFonts w:ascii="Salesforce Sans" w:hAnsi="Salesforce Sans"/>
          <w:szCs w:val="22"/>
        </w:rPr>
        <w:t xml:space="preserve"> Query Results </w:t>
      </w:r>
      <w:r w:rsidR="00A43CB2" w:rsidRPr="008066E6">
        <w:rPr>
          <w:rFonts w:ascii="Salesforce Sans" w:hAnsi="Salesforce Sans"/>
          <w:szCs w:val="22"/>
        </w:rPr>
        <w:t>tab</w:t>
      </w:r>
      <w:r w:rsidRPr="008066E6">
        <w:rPr>
          <w:rFonts w:ascii="Salesforce Sans" w:hAnsi="Salesforce Sans"/>
          <w:szCs w:val="22"/>
        </w:rPr>
        <w:t xml:space="preserve"> </w:t>
      </w:r>
      <w:r w:rsidR="00D143B7" w:rsidRPr="008066E6">
        <w:rPr>
          <w:rFonts w:ascii="Salesforce Sans" w:hAnsi="Salesforce Sans"/>
          <w:szCs w:val="22"/>
        </w:rPr>
        <w:t>opens.</w:t>
      </w:r>
    </w:p>
    <w:p w14:paraId="22776B87" w14:textId="77777777" w:rsidR="00D37201" w:rsidRDefault="00D37201" w:rsidP="008066E6">
      <w:pPr>
        <w:pStyle w:val="Heading1"/>
        <w:spacing w:before="120"/>
        <w:contextualSpacing w:val="0"/>
        <w:rPr>
          <w:rFonts w:ascii="Salesforce Sans" w:hAnsi="Salesforce Sans"/>
          <w:szCs w:val="22"/>
        </w:rPr>
      </w:pPr>
    </w:p>
    <w:p w14:paraId="5DB9BF06" w14:textId="14F1073D"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lastRenderedPageBreak/>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Copy the ID from a returned record.</w:t>
      </w:r>
    </w:p>
    <w:p w14:paraId="39E23E4B" w14:textId="7590A696"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proofErr w:type="spellStart"/>
      <w:r w:rsidR="00C078AC" w:rsidRPr="008066E6">
        <w:rPr>
          <w:rFonts w:ascii="Salesforce Sans" w:hAnsi="Salesforce Sans"/>
          <w:szCs w:val="22"/>
        </w:rPr>
        <w:t>Duble</w:t>
      </w:r>
      <w:proofErr w:type="spellEnd"/>
      <w:r w:rsidR="00C078AC" w:rsidRPr="008066E6">
        <w:rPr>
          <w:rFonts w:ascii="Salesforce Sans" w:hAnsi="Salesforce Sans"/>
          <w:szCs w:val="22"/>
        </w:rPr>
        <w:t xml:space="preserve">-click the </w:t>
      </w:r>
      <w:r w:rsidR="00C078AC" w:rsidRPr="008066E6">
        <w:rPr>
          <w:rStyle w:val="ClickOrSelect"/>
          <w:rFonts w:ascii="Salesforce Sans" w:hAnsi="Salesforce Sans"/>
          <w:szCs w:val="22"/>
        </w:rPr>
        <w:t>ID</w:t>
      </w:r>
      <w:r w:rsidR="00C078AC" w:rsidRPr="008066E6">
        <w:rPr>
          <w:rFonts w:ascii="Salesforce Sans" w:hAnsi="Salesforce Sans"/>
          <w:szCs w:val="22"/>
        </w:rPr>
        <w:t xml:space="preserve"> of any record, then select it.</w:t>
      </w:r>
    </w:p>
    <w:p w14:paraId="377C996A" w14:textId="7D68C181"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Copy and paste the ID into a text editor such as Notepad++.</w:t>
      </w:r>
    </w:p>
    <w:p w14:paraId="42164D00" w14:textId="47730547"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877473">
        <w:rPr>
          <w:rFonts w:ascii="Salesforce Sans" w:hAnsi="Salesforce Sans"/>
          <w:szCs w:val="22"/>
        </w:rPr>
        <w:t xml:space="preserve">Press </w:t>
      </w:r>
      <w:r w:rsidR="00095225" w:rsidRPr="00095225">
        <w:rPr>
          <w:rStyle w:val="EnterOrType"/>
          <w:szCs w:val="22"/>
        </w:rPr>
        <w:t>CTRL + ALT + /</w:t>
      </w:r>
      <w:r w:rsidR="00C078AC" w:rsidRPr="008066E6">
        <w:rPr>
          <w:rFonts w:ascii="Salesforce Sans" w:hAnsi="Salesforce Sans"/>
          <w:szCs w:val="22"/>
        </w:rPr>
        <w:t xml:space="preserve"> to close all </w:t>
      </w:r>
      <w:r w:rsidR="00D04EA5" w:rsidRPr="008066E6">
        <w:rPr>
          <w:rFonts w:ascii="Salesforce Sans" w:hAnsi="Salesforce Sans"/>
          <w:szCs w:val="22"/>
        </w:rPr>
        <w:t>console tabs</w:t>
      </w:r>
      <w:r w:rsidR="00C078AC" w:rsidRPr="008066E6">
        <w:rPr>
          <w:rFonts w:ascii="Salesforce Sans" w:hAnsi="Salesforce Sans"/>
          <w:szCs w:val="22"/>
        </w:rPr>
        <w:t>.</w:t>
      </w:r>
    </w:p>
    <w:p w14:paraId="6C94DC81" w14:textId="229E51A2"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D</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Close </w:t>
      </w:r>
      <w:r w:rsidR="00D04EA5" w:rsidRPr="008066E6">
        <w:rPr>
          <w:rFonts w:ascii="Salesforce Sans" w:hAnsi="Salesforce Sans"/>
          <w:szCs w:val="22"/>
        </w:rPr>
        <w:t xml:space="preserve">the </w:t>
      </w:r>
      <w:r w:rsidR="00C078AC" w:rsidRPr="008066E6">
        <w:rPr>
          <w:rFonts w:ascii="Salesforce Sans" w:hAnsi="Salesforce Sans"/>
          <w:szCs w:val="22"/>
        </w:rPr>
        <w:t>Developer Console</w:t>
      </w:r>
      <w:r w:rsidR="00D04EA5" w:rsidRPr="008066E6">
        <w:rPr>
          <w:rFonts w:ascii="Salesforce Sans" w:hAnsi="Salesforce Sans"/>
          <w:szCs w:val="22"/>
        </w:rPr>
        <w:t xml:space="preserve"> window.</w:t>
      </w:r>
    </w:p>
    <w:p w14:paraId="25DC2319" w14:textId="3A0C1C12"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Use the ID to display the associated Contact page in the UI.</w:t>
      </w:r>
    </w:p>
    <w:p w14:paraId="3E799BD4" w14:textId="739755B6" w:rsidR="00C078AC" w:rsidRPr="008066E6" w:rsidRDefault="00D04EA5" w:rsidP="008066E6">
      <w:pPr>
        <w:pStyle w:val="Heading2"/>
        <w:spacing w:before="120"/>
        <w:contextualSpacing w:val="0"/>
        <w:rPr>
          <w:rFonts w:ascii="Salesforce Sans" w:hAnsi="Salesforce Sans"/>
          <w:szCs w:val="22"/>
        </w:rPr>
      </w:pPr>
      <w:r w:rsidRPr="008066E6">
        <w:rPr>
          <w:rFonts w:ascii="Salesforce Sans" w:hAnsi="Salesforce Sans"/>
          <w:szCs w:val="22"/>
        </w:rPr>
        <w:t>A</w:t>
      </w:r>
      <w:r w:rsidR="00C078AC" w:rsidRPr="008066E6">
        <w:rPr>
          <w:rFonts w:ascii="Salesforce Sans" w:hAnsi="Salesforce Sans"/>
          <w:szCs w:val="22"/>
        </w:rPr>
        <w:t>.</w:t>
      </w:r>
      <w:r w:rsidR="00C078AC" w:rsidRPr="008066E6">
        <w:rPr>
          <w:rFonts w:ascii="Salesforce Sans" w:hAnsi="Salesforce Sans"/>
          <w:szCs w:val="22"/>
        </w:rPr>
        <w:tab/>
      </w:r>
      <w:r w:rsidRPr="008066E6">
        <w:rPr>
          <w:rFonts w:ascii="Salesforce Sans" w:hAnsi="Salesforce Sans"/>
          <w:szCs w:val="22"/>
        </w:rPr>
        <w:t>From the Certification app, c</w:t>
      </w:r>
      <w:r w:rsidR="00C078AC" w:rsidRPr="008066E6">
        <w:rPr>
          <w:rFonts w:ascii="Salesforce Sans" w:hAnsi="Salesforce Sans"/>
          <w:szCs w:val="22"/>
        </w:rPr>
        <w:t xml:space="preserve">lick the </w:t>
      </w:r>
      <w:r w:rsidR="00C078AC" w:rsidRPr="008066E6">
        <w:rPr>
          <w:rStyle w:val="ClickOrSelect"/>
          <w:rFonts w:ascii="Salesforce Sans" w:hAnsi="Salesforce Sans"/>
          <w:szCs w:val="22"/>
        </w:rPr>
        <w:t>Home</w:t>
      </w:r>
      <w:r w:rsidR="00C078AC" w:rsidRPr="008066E6">
        <w:rPr>
          <w:rFonts w:ascii="Salesforce Sans" w:hAnsi="Salesforce Sans"/>
          <w:szCs w:val="22"/>
        </w:rPr>
        <w:t xml:space="preserve"> tab.</w:t>
      </w:r>
    </w:p>
    <w:p w14:paraId="5A5BE1B7" w14:textId="5A945C65" w:rsidR="00C078AC" w:rsidRPr="008066E6" w:rsidRDefault="00D04EA5" w:rsidP="008066E6">
      <w:pPr>
        <w:pStyle w:val="Heading2"/>
        <w:spacing w:before="120"/>
        <w:contextualSpacing w:val="0"/>
        <w:rPr>
          <w:rFonts w:ascii="Salesforce Sans" w:hAnsi="Salesforce Sans"/>
          <w:szCs w:val="22"/>
        </w:rPr>
      </w:pPr>
      <w:r w:rsidRPr="008066E6">
        <w:rPr>
          <w:rFonts w:ascii="Salesforce Sans" w:hAnsi="Salesforce Sans"/>
          <w:szCs w:val="22"/>
        </w:rPr>
        <w:t>B</w:t>
      </w:r>
      <w:r w:rsidR="00C078AC" w:rsidRPr="008066E6">
        <w:rPr>
          <w:rFonts w:ascii="Salesforce Sans" w:hAnsi="Salesforce Sans"/>
          <w:szCs w:val="22"/>
        </w:rPr>
        <w:t>.</w:t>
      </w:r>
      <w:r w:rsidR="00C078AC" w:rsidRPr="008066E6">
        <w:rPr>
          <w:rFonts w:ascii="Salesforce Sans" w:hAnsi="Salesforce Sans"/>
          <w:szCs w:val="22"/>
        </w:rPr>
        <w:tab/>
        <w:t xml:space="preserve">In the URL, replace </w:t>
      </w:r>
      <w:r w:rsidR="00BB1DC8" w:rsidRPr="008066E6">
        <w:rPr>
          <w:rStyle w:val="EnterOrType"/>
          <w:rFonts w:ascii="Salesforce Sans" w:hAnsi="Salesforce Sans"/>
          <w:b/>
        </w:rPr>
        <w:t>lightning/page/home</w:t>
      </w:r>
      <w:r w:rsidR="00C078AC" w:rsidRPr="008066E6">
        <w:rPr>
          <w:rFonts w:ascii="Salesforce Sans" w:hAnsi="Salesforce Sans"/>
          <w:szCs w:val="22"/>
        </w:rPr>
        <w:t xml:space="preserve"> with the ID of your record.</w:t>
      </w:r>
    </w:p>
    <w:p w14:paraId="11EF112F" w14:textId="7FACE843" w:rsidR="00C078AC" w:rsidRPr="008066E6" w:rsidRDefault="00A43CB2" w:rsidP="008066E6">
      <w:pPr>
        <w:pStyle w:val="Heading2"/>
        <w:spacing w:before="120"/>
        <w:contextualSpacing w:val="0"/>
        <w:rPr>
          <w:rFonts w:ascii="Salesforce Sans" w:hAnsi="Salesforce Sans"/>
          <w:szCs w:val="22"/>
        </w:rPr>
      </w:pPr>
      <w:r w:rsidRPr="008066E6">
        <w:rPr>
          <w:rFonts w:ascii="Salesforce Sans" w:hAnsi="Salesforce Sans"/>
          <w:szCs w:val="22"/>
        </w:rPr>
        <w:t>C</w:t>
      </w:r>
      <w:r w:rsidR="00C078AC" w:rsidRPr="008066E6">
        <w:rPr>
          <w:rFonts w:ascii="Salesforce Sans" w:hAnsi="Salesforce Sans"/>
          <w:szCs w:val="22"/>
        </w:rPr>
        <w:t>.</w:t>
      </w:r>
      <w:r w:rsidR="00C078AC" w:rsidRPr="008066E6">
        <w:rPr>
          <w:rFonts w:ascii="Salesforce Sans" w:hAnsi="Salesforce Sans"/>
          <w:szCs w:val="22"/>
        </w:rPr>
        <w:tab/>
      </w:r>
      <w:r w:rsidR="00E5442E">
        <w:rPr>
          <w:rFonts w:ascii="Salesforce Sans" w:hAnsi="Salesforce Sans"/>
          <w:szCs w:val="22"/>
        </w:rPr>
        <w:t>Press</w:t>
      </w:r>
      <w:r w:rsidR="00E5442E" w:rsidRPr="008066E6">
        <w:rPr>
          <w:rFonts w:ascii="Salesforce Sans" w:hAnsi="Salesforce Sans"/>
          <w:szCs w:val="22"/>
        </w:rPr>
        <w:t xml:space="preserve"> </w:t>
      </w:r>
      <w:r w:rsidR="00E5442E" w:rsidRPr="008066E6">
        <w:rPr>
          <w:rStyle w:val="EnterOrType"/>
        </w:rPr>
        <w:t>ENTER</w:t>
      </w:r>
      <w:r w:rsidR="00E5442E">
        <w:rPr>
          <w:rFonts w:ascii="Salesforce Sans" w:hAnsi="Salesforce Sans"/>
          <w:b/>
          <w:szCs w:val="22"/>
        </w:rPr>
        <w:t xml:space="preserve"> </w:t>
      </w:r>
      <w:r w:rsidR="00C078AC" w:rsidRPr="008066E6">
        <w:rPr>
          <w:rFonts w:ascii="Salesforce Sans" w:hAnsi="Salesforce Sans"/>
          <w:szCs w:val="22"/>
        </w:rPr>
        <w:t>to display the record.</w:t>
      </w:r>
    </w:p>
    <w:p w14:paraId="1B72FA8A" w14:textId="5BD59284" w:rsidR="00C078AC" w:rsidRPr="008066E6" w:rsidRDefault="00A43CB2" w:rsidP="008066E6">
      <w:pPr>
        <w:pStyle w:val="Heading2"/>
        <w:spacing w:before="120"/>
        <w:contextualSpacing w:val="0"/>
        <w:rPr>
          <w:rFonts w:ascii="Salesforce Sans" w:hAnsi="Salesforce Sans"/>
          <w:szCs w:val="22"/>
        </w:rPr>
      </w:pPr>
      <w:r w:rsidRPr="008066E6">
        <w:rPr>
          <w:rFonts w:ascii="Salesforce Sans" w:hAnsi="Salesforce Sans"/>
          <w:szCs w:val="22"/>
        </w:rPr>
        <w:t>D</w:t>
      </w:r>
      <w:r w:rsidR="00C078AC" w:rsidRPr="008066E6">
        <w:rPr>
          <w:rFonts w:ascii="Salesforce Sans" w:hAnsi="Salesforce Sans"/>
          <w:szCs w:val="22"/>
        </w:rPr>
        <w:t>.</w:t>
      </w:r>
      <w:r w:rsidR="00C078AC" w:rsidRPr="008066E6">
        <w:rPr>
          <w:rFonts w:ascii="Salesforce Sans" w:hAnsi="Salesforce Sans"/>
          <w:szCs w:val="22"/>
        </w:rPr>
        <w:tab/>
        <w:t>Determine the length of the ID</w:t>
      </w:r>
      <w:r w:rsidR="00C30EB0" w:rsidRPr="008066E6">
        <w:rPr>
          <w:rFonts w:ascii="Salesforce Sans" w:hAnsi="Salesforce Sans"/>
          <w:szCs w:val="22"/>
        </w:rPr>
        <w:t xml:space="preserve"> in the browser address bar</w:t>
      </w:r>
      <w:r w:rsidR="00C078AC" w:rsidRPr="008066E6">
        <w:rPr>
          <w:rFonts w:ascii="Salesforce Sans" w:hAnsi="Salesforce Sans"/>
          <w:szCs w:val="22"/>
        </w:rPr>
        <w:t>. Is it 15 or 18 characters</w:t>
      </w:r>
      <w:r w:rsidR="007E7EBD">
        <w:rPr>
          <w:rFonts w:ascii="Salesforce Sans" w:hAnsi="Salesforce Sans"/>
          <w:szCs w:val="22"/>
        </w:rPr>
        <w:t>?</w:t>
      </w:r>
      <w:r w:rsidR="00C078AC" w:rsidRPr="008066E6">
        <w:rPr>
          <w:rFonts w:ascii="Salesforce Sans" w:hAnsi="Salesforce Sans"/>
          <w:szCs w:val="22"/>
        </w:rPr>
        <w:t xml:space="preserve"> </w:t>
      </w:r>
    </w:p>
    <w:p w14:paraId="25023808" w14:textId="77777777" w:rsidR="00C078AC" w:rsidRPr="008066E6" w:rsidRDefault="00C078AC" w:rsidP="008066E6">
      <w:pPr>
        <w:pStyle w:val="Heading2"/>
        <w:spacing w:before="120"/>
        <w:contextualSpacing w:val="0"/>
        <w:rPr>
          <w:rFonts w:ascii="Salesforce Sans" w:hAnsi="Salesforce Sans"/>
          <w:szCs w:val="22"/>
        </w:rPr>
      </w:pPr>
    </w:p>
    <w:p w14:paraId="3BB02A6B" w14:textId="77777777" w:rsidR="00D15963" w:rsidRDefault="00D15963">
      <w:pPr>
        <w:rPr>
          <w:rFonts w:ascii="Salesforce Sans" w:hAnsi="Salesforce Sans"/>
          <w:b/>
          <w:color w:val="000000" w:themeColor="text1"/>
        </w:rPr>
      </w:pPr>
      <w:bookmarkStart w:id="45" w:name="_Toc429584177"/>
      <w:r>
        <w:br w:type="page"/>
      </w:r>
    </w:p>
    <w:p w14:paraId="612C51B6" w14:textId="730C589B" w:rsidR="009F0BA6" w:rsidRPr="0077756F" w:rsidRDefault="009F0BA6">
      <w:pPr>
        <w:pStyle w:val="ExerciseTitle"/>
      </w:pPr>
      <w:bookmarkStart w:id="46" w:name="_Toc514686410"/>
      <w:r w:rsidRPr="0077756F">
        <w:lastRenderedPageBreak/>
        <w:t>5-1: Create and Run a Query in the Developer Console</w:t>
      </w:r>
      <w:bookmarkEnd w:id="45"/>
      <w:bookmarkEnd w:id="46"/>
      <w:r w:rsidR="00F95F0A" w:rsidRPr="0077756F">
        <w:br/>
      </w:r>
    </w:p>
    <w:p w14:paraId="7C47A5E7" w14:textId="77777777" w:rsidR="009F0BA6" w:rsidRPr="008066E6" w:rsidRDefault="009F0BA6"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63B4999C" w14:textId="77777777" w:rsidR="009F0BA6" w:rsidRPr="008066E6" w:rsidRDefault="009F0BA6" w:rsidP="008066E6">
      <w:pPr>
        <w:spacing w:before="120" w:after="120"/>
        <w:rPr>
          <w:rFonts w:ascii="Salesforce Sans" w:hAnsi="Salesforce Sans"/>
          <w:sz w:val="22"/>
          <w:szCs w:val="22"/>
        </w:rPr>
      </w:pPr>
      <w:r w:rsidRPr="008066E6">
        <w:rPr>
          <w:rFonts w:ascii="Salesforce Sans" w:hAnsi="Salesforce Sans"/>
          <w:sz w:val="22"/>
          <w:szCs w:val="22"/>
        </w:rPr>
        <w:t>Retrieve Cases using the Query Editor in the Developer Console.</w:t>
      </w:r>
    </w:p>
    <w:p w14:paraId="2275D7E8" w14:textId="77777777" w:rsidR="009F0BA6" w:rsidRPr="008066E6" w:rsidRDefault="009F0BA6" w:rsidP="008066E6">
      <w:pPr>
        <w:spacing w:before="120" w:after="120"/>
        <w:rPr>
          <w:rFonts w:ascii="Salesforce Sans" w:hAnsi="Salesforce Sans"/>
          <w:sz w:val="22"/>
          <w:szCs w:val="22"/>
        </w:rPr>
      </w:pPr>
    </w:p>
    <w:p w14:paraId="1DE897C8" w14:textId="77777777" w:rsidR="009F0BA6" w:rsidRPr="008066E6" w:rsidRDefault="009F0BA6"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w:t>
      </w:r>
    </w:p>
    <w:p w14:paraId="7F13857B" w14:textId="0914985D" w:rsidR="009F0BA6" w:rsidRPr="008066E6" w:rsidRDefault="006F1B80" w:rsidP="008066E6">
      <w:pPr>
        <w:pStyle w:val="Heading1"/>
        <w:spacing w:before="120"/>
        <w:contextualSpacing w:val="0"/>
        <w:rPr>
          <w:rFonts w:ascii="Salesforce Sans" w:hAnsi="Salesforce Sans"/>
          <w:szCs w:val="22"/>
        </w:rPr>
      </w:pPr>
      <w:r>
        <w:rPr>
          <w:rFonts w:ascii="Salesforce Sans" w:hAnsi="Salesforce Sans"/>
          <w:szCs w:val="22"/>
        </w:rPr>
        <w:t xml:space="preserve">1. </w:t>
      </w:r>
      <w:r>
        <w:rPr>
          <w:rFonts w:ascii="Salesforce Sans" w:hAnsi="Salesforce Sans"/>
          <w:szCs w:val="22"/>
        </w:rPr>
        <w:tab/>
      </w:r>
      <w:r w:rsidR="009F0BA6" w:rsidRPr="008066E6">
        <w:rPr>
          <w:rFonts w:ascii="Salesforce Sans" w:hAnsi="Salesforce Sans"/>
          <w:szCs w:val="22"/>
        </w:rPr>
        <w:t xml:space="preserve">Run a query in the Query Editor in the Developer Console. </w:t>
      </w:r>
    </w:p>
    <w:p w14:paraId="2AF4B7DF" w14:textId="77777777" w:rsidR="009F0BA6" w:rsidRPr="008066E6" w:rsidRDefault="009F0BA6" w:rsidP="008066E6">
      <w:pPr>
        <w:pStyle w:val="Heading1"/>
        <w:spacing w:before="120"/>
        <w:contextualSpacing w:val="0"/>
        <w:rPr>
          <w:rFonts w:ascii="Salesforce Sans" w:hAnsi="Salesforce Sans"/>
          <w:szCs w:val="22"/>
        </w:rPr>
      </w:pPr>
    </w:p>
    <w:p w14:paraId="093EA6FA" w14:textId="77777777" w:rsidR="009F0BA6" w:rsidRPr="008066E6" w:rsidRDefault="009F0BA6"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43988ACE" w14:textId="77777777" w:rsidR="009F0BA6" w:rsidRPr="008066E6" w:rsidRDefault="009F0BA6" w:rsidP="008066E6">
      <w:pPr>
        <w:spacing w:before="120" w:after="120"/>
        <w:rPr>
          <w:rFonts w:ascii="Salesforce Sans" w:hAnsi="Salesforce Sans"/>
          <w:sz w:val="22"/>
          <w:szCs w:val="22"/>
        </w:rPr>
      </w:pPr>
      <w:r w:rsidRPr="008066E6">
        <w:rPr>
          <w:rFonts w:ascii="Salesforce Sans" w:hAnsi="Salesforce Sans"/>
          <w:sz w:val="22"/>
          <w:szCs w:val="22"/>
        </w:rPr>
        <w:t xml:space="preserve">5 minutes </w:t>
      </w:r>
    </w:p>
    <w:p w14:paraId="4E11CD56" w14:textId="77777777" w:rsidR="009F0BA6" w:rsidRPr="008066E6" w:rsidRDefault="009F0BA6" w:rsidP="008066E6">
      <w:pPr>
        <w:pStyle w:val="SingleLine"/>
        <w:spacing w:before="120" w:after="120"/>
        <w:rPr>
          <w:rFonts w:ascii="Salesforce Sans" w:hAnsi="Salesforce Sans"/>
          <w:sz w:val="22"/>
          <w:szCs w:val="22"/>
        </w:rPr>
      </w:pPr>
    </w:p>
    <w:p w14:paraId="1BFF478B" w14:textId="77777777" w:rsidR="009F0BA6" w:rsidRPr="008066E6" w:rsidRDefault="009F0BA6"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2B68572B" w14:textId="52A0B56A" w:rsidR="009F0BA6"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 xml:space="preserve">Run a query in the Query Editor in the Developer Console. </w:t>
      </w:r>
    </w:p>
    <w:p w14:paraId="5CE4E4E3" w14:textId="010DCB03" w:rsidR="009F0BA6"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r>
      <w:r w:rsidR="0085215F" w:rsidRPr="008066E6">
        <w:rPr>
          <w:rFonts w:ascii="Salesforce Sans" w:hAnsi="Salesforce Sans"/>
          <w:szCs w:val="22"/>
        </w:rPr>
        <w:t>Click</w:t>
      </w:r>
      <w:r w:rsidR="008C66B8" w:rsidRPr="008066E6">
        <w:rPr>
          <w:rFonts w:ascii="Salesforce Sans" w:hAnsi="Salesforce Sans"/>
          <w:color w:val="000000" w:themeColor="text1"/>
          <w:szCs w:val="22"/>
        </w:rPr>
        <w:t xml:space="preserve"> </w:t>
      </w:r>
      <w:r w:rsidR="008C66B8" w:rsidRPr="008066E6">
        <w:rPr>
          <w:rFonts w:ascii="Salesforce Sans" w:hAnsi="Salesforce Sans"/>
          <w:szCs w:val="22"/>
        </w:rPr>
        <w:fldChar w:fldCharType="begin"/>
      </w:r>
      <w:r w:rsidR="008C66B8" w:rsidRPr="008066E6">
        <w:rPr>
          <w:rFonts w:ascii="Salesforce Sans" w:hAnsi="Salesforce Sans"/>
          <w:szCs w:val="22"/>
        </w:rPr>
        <w:instrText xml:space="preserve"> INCLUDEPICTURE "https://resources.help.salesforce.com/images/02e863126fef084a82dc1f96dea047ff.png" \* MERGEFORMATINET </w:instrText>
      </w:r>
      <w:r w:rsidR="008C66B8" w:rsidRPr="008066E6">
        <w:rPr>
          <w:rFonts w:ascii="Salesforce Sans" w:hAnsi="Salesforce Sans"/>
          <w:szCs w:val="22"/>
        </w:rPr>
        <w:fldChar w:fldCharType="separate"/>
      </w:r>
      <w:r w:rsidR="008C66B8" w:rsidRPr="008066E6">
        <w:rPr>
          <w:rFonts w:ascii="Salesforce Sans" w:hAnsi="Salesforce Sans"/>
          <w:noProof/>
          <w:szCs w:val="22"/>
        </w:rPr>
        <w:drawing>
          <wp:inline distT="0" distB="0" distL="0" distR="0" wp14:anchorId="3C4E8FAB" wp14:editId="2CEA737B">
            <wp:extent cx="130775" cy="144869"/>
            <wp:effectExtent l="0" t="0" r="0" b="0"/>
            <wp:docPr id="8" name="Picture 8"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008C66B8" w:rsidRPr="008066E6">
        <w:rPr>
          <w:rFonts w:ascii="Salesforce Sans" w:hAnsi="Salesforce Sans"/>
          <w:szCs w:val="22"/>
        </w:rPr>
        <w:fldChar w:fldCharType="end"/>
      </w:r>
      <w:r w:rsidR="008C66B8" w:rsidRPr="008066E6">
        <w:rPr>
          <w:rFonts w:ascii="Salesforce Sans" w:hAnsi="Salesforce Sans"/>
          <w:szCs w:val="22"/>
        </w:rPr>
        <w:t xml:space="preserve"> | </w:t>
      </w:r>
      <w:r w:rsidR="008C66B8" w:rsidRPr="0077756F">
        <w:rPr>
          <w:rStyle w:val="ClickPaths"/>
          <w:color w:val="000000" w:themeColor="text1"/>
          <w:szCs w:val="22"/>
        </w:rPr>
        <w:t>Developer Console.</w:t>
      </w:r>
    </w:p>
    <w:p w14:paraId="542DB141" w14:textId="0931DC6E" w:rsidR="009F0BA6"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Open the Case object</w:t>
      </w:r>
      <w:r w:rsidR="006804FE" w:rsidRPr="008066E6">
        <w:rPr>
          <w:rFonts w:ascii="Salesforce Sans" w:hAnsi="Salesforce Sans"/>
          <w:szCs w:val="22"/>
        </w:rPr>
        <w:t xml:space="preserve"> </w:t>
      </w:r>
      <w:r w:rsidR="0079082C" w:rsidRPr="008066E6">
        <w:rPr>
          <w:rFonts w:ascii="Salesforce Sans" w:hAnsi="Salesforce Sans"/>
          <w:szCs w:val="22"/>
        </w:rPr>
        <w:t>in the Object Inspector for reference.</w:t>
      </w:r>
    </w:p>
    <w:p w14:paraId="77F5EDD1" w14:textId="3EA15C5D" w:rsidR="009F0BA6"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i</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r>
      <w:r w:rsidR="0085215F" w:rsidRPr="008066E6">
        <w:rPr>
          <w:rFonts w:ascii="Salesforce Sans" w:hAnsi="Salesforce Sans"/>
          <w:szCs w:val="22"/>
        </w:rPr>
        <w:t>C</w:t>
      </w:r>
      <w:r w:rsidR="00633C05" w:rsidRPr="008066E6">
        <w:rPr>
          <w:rFonts w:ascii="Salesforce Sans" w:hAnsi="Salesforce Sans"/>
          <w:szCs w:val="22"/>
        </w:rPr>
        <w:t xml:space="preserve">lick </w:t>
      </w:r>
      <w:r w:rsidR="00633C05" w:rsidRPr="008066E6">
        <w:rPr>
          <w:rFonts w:ascii="Salesforce Sans" w:hAnsi="Salesforce Sans"/>
          <w:b/>
          <w:szCs w:val="22"/>
        </w:rPr>
        <w:t>File | Open</w:t>
      </w:r>
      <w:r w:rsidR="009F0BA6" w:rsidRPr="008066E6">
        <w:rPr>
          <w:rFonts w:ascii="Salesforce Sans" w:hAnsi="Salesforce Sans"/>
          <w:szCs w:val="22"/>
        </w:rPr>
        <w:t xml:space="preserve">. </w:t>
      </w:r>
    </w:p>
    <w:p w14:paraId="30B157A6" w14:textId="6A4A1B79" w:rsidR="009F0BA6"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003B1717" w:rsidRPr="008066E6">
        <w:rPr>
          <w:rFonts w:ascii="Salesforce Sans" w:hAnsi="Salesforce Sans"/>
          <w:noProof/>
          <w:szCs w:val="22"/>
        </w:rPr>
        <w:t>ii</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r>
      <w:r w:rsidR="00633C05" w:rsidRPr="008066E6">
        <w:rPr>
          <w:rFonts w:ascii="Salesforce Sans" w:hAnsi="Salesforce Sans"/>
          <w:szCs w:val="22"/>
        </w:rPr>
        <w:t xml:space="preserve">Select </w:t>
      </w:r>
      <w:r w:rsidR="00633C05" w:rsidRPr="008066E6">
        <w:rPr>
          <w:rFonts w:ascii="Salesforce Sans" w:hAnsi="Salesforce Sans"/>
          <w:b/>
          <w:szCs w:val="22"/>
        </w:rPr>
        <w:t xml:space="preserve">Objects </w:t>
      </w:r>
      <w:r w:rsidR="00633C05" w:rsidRPr="008066E6">
        <w:rPr>
          <w:rFonts w:ascii="Salesforce Sans" w:hAnsi="Salesforce Sans"/>
          <w:szCs w:val="22"/>
        </w:rPr>
        <w:t xml:space="preserve">as the Entity Type, type </w:t>
      </w:r>
      <w:r w:rsidR="00A3517A" w:rsidRPr="008066E6">
        <w:rPr>
          <w:rFonts w:ascii="Salesforce Sans" w:hAnsi="Salesforce Sans" w:cs="Courier New"/>
          <w:szCs w:val="22"/>
        </w:rPr>
        <w:t>Case</w:t>
      </w:r>
      <w:r w:rsidR="00633C05" w:rsidRPr="008066E6">
        <w:rPr>
          <w:rFonts w:ascii="Salesforce Sans" w:hAnsi="Salesforce Sans"/>
          <w:szCs w:val="22"/>
        </w:rPr>
        <w:t xml:space="preserve"> into the filter the repository input, then double-click the entity </w:t>
      </w:r>
      <w:r w:rsidR="00A3517A" w:rsidRPr="008066E6">
        <w:rPr>
          <w:rFonts w:ascii="Salesforce Sans" w:hAnsi="Salesforce Sans"/>
          <w:b/>
          <w:szCs w:val="22"/>
        </w:rPr>
        <w:t>Case</w:t>
      </w:r>
      <w:r w:rsidR="00633C05" w:rsidRPr="008066E6">
        <w:rPr>
          <w:rFonts w:ascii="Salesforce Sans" w:hAnsi="Salesforce Sans"/>
          <w:szCs w:val="22"/>
        </w:rPr>
        <w:t>. As a result, you should see a list of the C</w:t>
      </w:r>
      <w:r w:rsidR="00A3517A" w:rsidRPr="008066E6">
        <w:rPr>
          <w:rFonts w:ascii="Salesforce Sans" w:hAnsi="Salesforce Sans"/>
          <w:szCs w:val="22"/>
        </w:rPr>
        <w:t>ase</w:t>
      </w:r>
      <w:r w:rsidR="00633C05" w:rsidRPr="008066E6">
        <w:rPr>
          <w:rFonts w:ascii="Salesforce Sans" w:hAnsi="Salesforce Sans"/>
          <w:szCs w:val="22"/>
        </w:rPr>
        <w:t xml:space="preserve"> </w:t>
      </w:r>
      <w:proofErr w:type="spellStart"/>
      <w:r w:rsidR="00633C05" w:rsidRPr="008066E6">
        <w:rPr>
          <w:rFonts w:ascii="Salesforce Sans" w:hAnsi="Salesforce Sans"/>
          <w:szCs w:val="22"/>
        </w:rPr>
        <w:t>sObject’s</w:t>
      </w:r>
      <w:proofErr w:type="spellEnd"/>
      <w:r w:rsidR="00633C05" w:rsidRPr="008066E6">
        <w:rPr>
          <w:rFonts w:ascii="Salesforce Sans" w:hAnsi="Salesforce Sans"/>
          <w:szCs w:val="22"/>
        </w:rPr>
        <w:t xml:space="preserve"> fields and their data types.</w:t>
      </w:r>
    </w:p>
    <w:p w14:paraId="1E7C445D" w14:textId="50FFE407" w:rsidR="009F0BA6"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003B1717" w:rsidRPr="008066E6">
        <w:rPr>
          <w:rFonts w:ascii="Salesforce Sans" w:hAnsi="Salesforce Sans"/>
          <w:noProof/>
          <w:szCs w:val="22"/>
        </w:rPr>
        <w:t>iii</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 xml:space="preserve">Click the </w:t>
      </w:r>
      <w:r w:rsidR="009F0BA6" w:rsidRPr="008066E6">
        <w:rPr>
          <w:rStyle w:val="ClickOrSelect"/>
          <w:rFonts w:ascii="Salesforce Sans" w:hAnsi="Salesforce Sans"/>
          <w:szCs w:val="22"/>
        </w:rPr>
        <w:t>Name</w:t>
      </w:r>
      <w:r w:rsidR="009F0BA6" w:rsidRPr="008066E6">
        <w:rPr>
          <w:rFonts w:ascii="Salesforce Sans" w:hAnsi="Salesforce Sans"/>
          <w:szCs w:val="22"/>
        </w:rPr>
        <w:t xml:space="preserve"> header to sort the fields by name.</w:t>
      </w:r>
    </w:p>
    <w:p w14:paraId="20575B16" w14:textId="34A4E5D2" w:rsidR="009F0BA6"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Create a query.</w:t>
      </w:r>
    </w:p>
    <w:p w14:paraId="524E106A" w14:textId="44327464" w:rsidR="009F0BA6"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i</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 xml:space="preserve">Holding the </w:t>
      </w:r>
      <w:r w:rsidR="009F0BA6" w:rsidRPr="008066E6">
        <w:rPr>
          <w:rStyle w:val="EnterOrType"/>
        </w:rPr>
        <w:t>CTRL</w:t>
      </w:r>
      <w:r w:rsidR="009F0BA6" w:rsidRPr="008066E6">
        <w:rPr>
          <w:rFonts w:ascii="Salesforce Sans" w:hAnsi="Salesforce Sans"/>
          <w:szCs w:val="22"/>
        </w:rPr>
        <w:t xml:space="preserve"> key, select the </w:t>
      </w:r>
      <w:r w:rsidR="00B86A2A" w:rsidRPr="008066E6">
        <w:rPr>
          <w:rFonts w:ascii="Salesforce Sans" w:hAnsi="Salesforce Sans"/>
          <w:szCs w:val="22"/>
        </w:rPr>
        <w:t>following fields</w:t>
      </w:r>
      <w:r w:rsidR="009F0BA6" w:rsidRPr="008066E6">
        <w:rPr>
          <w:rFonts w:ascii="Salesforce Sans" w:hAnsi="Salesforce Sans"/>
          <w:szCs w:val="22"/>
        </w:rPr>
        <w:t xml:space="preserve"> from the Case.obj </w:t>
      </w:r>
      <w:r w:rsidR="006804FE" w:rsidRPr="008066E6">
        <w:rPr>
          <w:rFonts w:ascii="Salesforce Sans" w:hAnsi="Salesforce Sans"/>
          <w:szCs w:val="22"/>
        </w:rPr>
        <w:t>tab</w:t>
      </w:r>
      <w:r w:rsidR="00B86A2A" w:rsidRPr="008066E6">
        <w:rPr>
          <w:rFonts w:ascii="Salesforce Sans" w:hAnsi="Salesforce Sans"/>
          <w:szCs w:val="22"/>
        </w:rPr>
        <w:t>:</w:t>
      </w:r>
      <w:r w:rsidR="009F0BA6" w:rsidRPr="008066E6">
        <w:rPr>
          <w:rFonts w:ascii="Salesforce Sans" w:hAnsi="Salesforce Sans"/>
          <w:szCs w:val="22"/>
        </w:rPr>
        <w:t xml:space="preserve"> </w:t>
      </w:r>
    </w:p>
    <w:tbl>
      <w:tblPr>
        <w:tblStyle w:val="TableGrid"/>
        <w:tblW w:w="0" w:type="auto"/>
        <w:tblInd w:w="1440" w:type="dxa"/>
        <w:tblLook w:val="04A0" w:firstRow="1" w:lastRow="0" w:firstColumn="1" w:lastColumn="0" w:noHBand="0" w:noVBand="1"/>
      </w:tblPr>
      <w:tblGrid>
        <w:gridCol w:w="2502"/>
        <w:gridCol w:w="2502"/>
      </w:tblGrid>
      <w:tr w:rsidR="00D15963" w:rsidRPr="00364354" w14:paraId="6C7B423F" w14:textId="3DCAC15E" w:rsidTr="007A0A53">
        <w:tc>
          <w:tcPr>
            <w:tcW w:w="2502" w:type="dxa"/>
          </w:tcPr>
          <w:p w14:paraId="17D89FE8" w14:textId="77777777" w:rsidR="00D15963" w:rsidRPr="008066E6" w:rsidRDefault="00D15963" w:rsidP="008066E6">
            <w:pPr>
              <w:spacing w:before="80" w:after="80"/>
              <w:rPr>
                <w:rStyle w:val="ClickOrSelect"/>
                <w:rFonts w:ascii="Salesforce Sans" w:hAnsi="Salesforce Sans"/>
                <w:bCs/>
                <w:szCs w:val="22"/>
              </w:rPr>
            </w:pPr>
            <w:proofErr w:type="spellStart"/>
            <w:r w:rsidRPr="008066E6">
              <w:rPr>
                <w:rStyle w:val="ClickOrSelect"/>
                <w:rFonts w:ascii="Salesforce Sans" w:hAnsi="Salesforce Sans"/>
                <w:szCs w:val="22"/>
              </w:rPr>
              <w:t>CaseNumber</w:t>
            </w:r>
            <w:proofErr w:type="spellEnd"/>
          </w:p>
        </w:tc>
        <w:tc>
          <w:tcPr>
            <w:tcW w:w="2502" w:type="dxa"/>
          </w:tcPr>
          <w:p w14:paraId="2668FB4F" w14:textId="3C593ED9" w:rsidR="00D15963" w:rsidRPr="00364354" w:rsidRDefault="00D15963" w:rsidP="00D15963">
            <w:pPr>
              <w:spacing w:before="80" w:after="80"/>
              <w:rPr>
                <w:rStyle w:val="ClickOrSelect"/>
                <w:rFonts w:ascii="Salesforce Sans" w:hAnsi="Salesforce Sans"/>
                <w:szCs w:val="22"/>
              </w:rPr>
            </w:pPr>
            <w:proofErr w:type="spellStart"/>
            <w:r w:rsidRPr="007B28D8">
              <w:rPr>
                <w:rStyle w:val="ClickOrSelect"/>
                <w:rFonts w:ascii="Salesforce Sans" w:hAnsi="Salesforce Sans"/>
                <w:szCs w:val="22"/>
              </w:rPr>
              <w:t>IsClosed</w:t>
            </w:r>
            <w:proofErr w:type="spellEnd"/>
          </w:p>
        </w:tc>
      </w:tr>
      <w:tr w:rsidR="00D15963" w:rsidRPr="00364354" w14:paraId="31364669" w14:textId="247DC192" w:rsidTr="007A0A53">
        <w:tc>
          <w:tcPr>
            <w:tcW w:w="2502" w:type="dxa"/>
          </w:tcPr>
          <w:p w14:paraId="4FA96937" w14:textId="77777777" w:rsidR="00D15963" w:rsidRPr="008066E6" w:rsidRDefault="00D15963" w:rsidP="008066E6">
            <w:pPr>
              <w:spacing w:before="80" w:after="80"/>
              <w:rPr>
                <w:rStyle w:val="ClickOrSelect"/>
                <w:rFonts w:ascii="Salesforce Sans" w:hAnsi="Salesforce Sans"/>
                <w:szCs w:val="22"/>
              </w:rPr>
            </w:pPr>
            <w:proofErr w:type="spellStart"/>
            <w:r w:rsidRPr="008066E6">
              <w:rPr>
                <w:rStyle w:val="ClickOrSelect"/>
                <w:rFonts w:ascii="Salesforce Sans" w:hAnsi="Salesforce Sans"/>
                <w:szCs w:val="22"/>
              </w:rPr>
              <w:t>ClosedDate</w:t>
            </w:r>
            <w:proofErr w:type="spellEnd"/>
          </w:p>
        </w:tc>
        <w:tc>
          <w:tcPr>
            <w:tcW w:w="2502" w:type="dxa"/>
          </w:tcPr>
          <w:p w14:paraId="0777B68A" w14:textId="46CCD024" w:rsidR="00D15963" w:rsidRPr="00364354" w:rsidRDefault="00D15963" w:rsidP="00D15963">
            <w:pPr>
              <w:spacing w:before="80" w:after="80"/>
              <w:rPr>
                <w:rStyle w:val="ClickOrSelect"/>
                <w:rFonts w:ascii="Salesforce Sans" w:hAnsi="Salesforce Sans"/>
                <w:szCs w:val="22"/>
              </w:rPr>
            </w:pPr>
            <w:r w:rsidRPr="007B28D8">
              <w:rPr>
                <w:rStyle w:val="ClickOrSelect"/>
                <w:rFonts w:ascii="Salesforce Sans" w:hAnsi="Salesforce Sans"/>
                <w:szCs w:val="22"/>
              </w:rPr>
              <w:t>Status</w:t>
            </w:r>
          </w:p>
        </w:tc>
      </w:tr>
      <w:tr w:rsidR="00D15963" w:rsidRPr="00364354" w14:paraId="223449C3" w14:textId="16A27DF7" w:rsidTr="007A0A53">
        <w:tc>
          <w:tcPr>
            <w:tcW w:w="2502" w:type="dxa"/>
          </w:tcPr>
          <w:p w14:paraId="0A380569" w14:textId="77777777" w:rsidR="00D15963" w:rsidRPr="008066E6" w:rsidRDefault="00D15963" w:rsidP="008066E6">
            <w:pPr>
              <w:spacing w:before="80" w:after="80"/>
              <w:rPr>
                <w:rStyle w:val="ClickOrSelect"/>
                <w:rFonts w:ascii="Salesforce Sans" w:hAnsi="Salesforce Sans"/>
                <w:szCs w:val="22"/>
              </w:rPr>
            </w:pPr>
            <w:r w:rsidRPr="008066E6">
              <w:rPr>
                <w:rStyle w:val="ClickOrSelect"/>
                <w:rFonts w:ascii="Salesforce Sans" w:hAnsi="Salesforce Sans"/>
                <w:szCs w:val="22"/>
              </w:rPr>
              <w:t>Id</w:t>
            </w:r>
          </w:p>
        </w:tc>
        <w:tc>
          <w:tcPr>
            <w:tcW w:w="2502" w:type="dxa"/>
          </w:tcPr>
          <w:p w14:paraId="72C71830" w14:textId="3A59CF98" w:rsidR="00D15963" w:rsidRPr="00364354" w:rsidRDefault="00D15963" w:rsidP="00D15963">
            <w:pPr>
              <w:spacing w:before="80" w:after="80"/>
              <w:rPr>
                <w:rStyle w:val="ClickOrSelect"/>
                <w:rFonts w:ascii="Salesforce Sans" w:hAnsi="Salesforce Sans"/>
                <w:szCs w:val="22"/>
              </w:rPr>
            </w:pPr>
            <w:r w:rsidRPr="007B28D8">
              <w:rPr>
                <w:rStyle w:val="ClickOrSelect"/>
                <w:rFonts w:ascii="Salesforce Sans" w:hAnsi="Salesforce Sans"/>
                <w:szCs w:val="22"/>
              </w:rPr>
              <w:t>Subject</w:t>
            </w:r>
          </w:p>
        </w:tc>
      </w:tr>
    </w:tbl>
    <w:p w14:paraId="5422F411" w14:textId="228BD13B" w:rsidR="009F0BA6"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003B1717" w:rsidRPr="008066E6">
        <w:rPr>
          <w:rFonts w:ascii="Salesforce Sans" w:hAnsi="Salesforce Sans"/>
          <w:noProof/>
          <w:szCs w:val="22"/>
        </w:rPr>
        <w:t>ii</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r>
      <w:r w:rsidR="00AA3AB3" w:rsidRPr="008066E6">
        <w:rPr>
          <w:rFonts w:ascii="Salesforce Sans" w:hAnsi="Salesforce Sans"/>
          <w:szCs w:val="22"/>
        </w:rPr>
        <w:t xml:space="preserve">Click </w:t>
      </w:r>
      <w:r w:rsidR="00AA3AB3" w:rsidRPr="008066E6">
        <w:rPr>
          <w:rStyle w:val="ClickOrSelect"/>
          <w:rFonts w:ascii="Salesforce Sans" w:hAnsi="Salesforce Sans"/>
          <w:szCs w:val="22"/>
        </w:rPr>
        <w:t>Query</w:t>
      </w:r>
      <w:r w:rsidR="00AA3AB3" w:rsidRPr="008066E6">
        <w:rPr>
          <w:rFonts w:ascii="Salesforce Sans" w:hAnsi="Salesforce Sans"/>
          <w:szCs w:val="22"/>
        </w:rPr>
        <w:t xml:space="preserve">. The focus will shift to the </w:t>
      </w:r>
      <w:r w:rsidR="006E11C2" w:rsidRPr="008066E6">
        <w:rPr>
          <w:rFonts w:ascii="Salesforce Sans" w:hAnsi="Salesforce Sans"/>
          <w:szCs w:val="22"/>
        </w:rPr>
        <w:t>Query Editor tab in bottom panel</w:t>
      </w:r>
      <w:r w:rsidR="00AA3AB3" w:rsidRPr="008066E6">
        <w:rPr>
          <w:rFonts w:ascii="Salesforce Sans" w:hAnsi="Salesforce Sans"/>
          <w:szCs w:val="22"/>
        </w:rPr>
        <w:t>.</w:t>
      </w:r>
    </w:p>
    <w:p w14:paraId="5BFA13C1" w14:textId="76FF5BF2" w:rsidR="009F0BA6"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D</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Run a query.</w:t>
      </w:r>
    </w:p>
    <w:p w14:paraId="23D4BC51" w14:textId="7976930C" w:rsidR="009F0BA6"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i</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 xml:space="preserve">Ensure the </w:t>
      </w:r>
      <w:r w:rsidR="009F0BA6" w:rsidRPr="008066E6">
        <w:rPr>
          <w:rFonts w:ascii="Salesforce Sans" w:hAnsi="Salesforce Sans"/>
          <w:b/>
          <w:szCs w:val="22"/>
        </w:rPr>
        <w:t>Use Tooling API</w:t>
      </w:r>
      <w:r w:rsidR="009F0BA6" w:rsidRPr="008066E6">
        <w:rPr>
          <w:rFonts w:ascii="Salesforce Sans" w:hAnsi="Salesforce Sans"/>
          <w:szCs w:val="22"/>
        </w:rPr>
        <w:t xml:space="preserve"> checkbox is not selected.</w:t>
      </w:r>
    </w:p>
    <w:p w14:paraId="334923CD" w14:textId="38E93A1F" w:rsidR="009F0BA6"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003B1717" w:rsidRPr="008066E6">
        <w:rPr>
          <w:rFonts w:ascii="Salesforce Sans" w:hAnsi="Salesforce Sans"/>
          <w:noProof/>
          <w:szCs w:val="22"/>
        </w:rPr>
        <w:t>ii</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 xml:space="preserve">Click </w:t>
      </w:r>
      <w:r w:rsidR="009F0BA6" w:rsidRPr="008066E6">
        <w:rPr>
          <w:rStyle w:val="ClickOrSelect"/>
          <w:rFonts w:ascii="Salesforce Sans" w:hAnsi="Salesforce Sans"/>
          <w:szCs w:val="22"/>
        </w:rPr>
        <w:t>Execute</w:t>
      </w:r>
      <w:r w:rsidR="009F0BA6" w:rsidRPr="008066E6">
        <w:rPr>
          <w:rFonts w:ascii="Salesforce Sans" w:hAnsi="Salesforce Sans"/>
          <w:szCs w:val="22"/>
        </w:rPr>
        <w:t xml:space="preserve">. As a result, </w:t>
      </w:r>
      <w:r w:rsidR="006804FE" w:rsidRPr="008066E6">
        <w:rPr>
          <w:rFonts w:ascii="Salesforce Sans" w:hAnsi="Salesforce Sans"/>
          <w:szCs w:val="22"/>
        </w:rPr>
        <w:t>a</w:t>
      </w:r>
      <w:r w:rsidR="009F0BA6" w:rsidRPr="008066E6">
        <w:rPr>
          <w:rFonts w:ascii="Salesforce Sans" w:hAnsi="Salesforce Sans"/>
          <w:szCs w:val="22"/>
        </w:rPr>
        <w:t xml:space="preserve"> Query Results </w:t>
      </w:r>
      <w:r w:rsidR="006804FE" w:rsidRPr="008066E6">
        <w:rPr>
          <w:rFonts w:ascii="Salesforce Sans" w:hAnsi="Salesforce Sans"/>
          <w:szCs w:val="22"/>
        </w:rPr>
        <w:t xml:space="preserve">tab </w:t>
      </w:r>
      <w:r w:rsidR="00D143B7" w:rsidRPr="008066E6">
        <w:rPr>
          <w:rFonts w:ascii="Salesforce Sans" w:hAnsi="Salesforce Sans"/>
          <w:szCs w:val="22"/>
        </w:rPr>
        <w:t>opens.</w:t>
      </w:r>
    </w:p>
    <w:p w14:paraId="037AB63C" w14:textId="77777777" w:rsidR="00D15963" w:rsidRDefault="00D15963" w:rsidP="008066E6">
      <w:pPr>
        <w:pStyle w:val="Heading2"/>
        <w:spacing w:before="120"/>
        <w:contextualSpacing w:val="0"/>
        <w:rPr>
          <w:rFonts w:ascii="Salesforce Sans" w:hAnsi="Salesforce Sans"/>
          <w:szCs w:val="22"/>
        </w:rPr>
      </w:pPr>
    </w:p>
    <w:p w14:paraId="17EF480A" w14:textId="533F4999" w:rsidR="009F0BA6"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lastRenderedPageBreak/>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E</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Explore row-level options.</w:t>
      </w:r>
    </w:p>
    <w:p w14:paraId="51AB75EF" w14:textId="66678B8E" w:rsidR="009F0BA6"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i</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 xml:space="preserve">Select a </w:t>
      </w:r>
      <w:r w:rsidR="009F0BA6" w:rsidRPr="008066E6">
        <w:rPr>
          <w:rStyle w:val="ClickOrSelect"/>
          <w:rFonts w:ascii="Salesforce Sans" w:hAnsi="Salesforce Sans"/>
          <w:szCs w:val="22"/>
        </w:rPr>
        <w:t>single case</w:t>
      </w:r>
      <w:r w:rsidR="009F0BA6" w:rsidRPr="008066E6">
        <w:rPr>
          <w:rFonts w:ascii="Salesforce Sans" w:hAnsi="Salesforce Sans"/>
          <w:szCs w:val="22"/>
        </w:rPr>
        <w:t xml:space="preserve"> in the Query Results </w:t>
      </w:r>
      <w:r w:rsidR="006804FE" w:rsidRPr="008066E6">
        <w:rPr>
          <w:rFonts w:ascii="Salesforce Sans" w:hAnsi="Salesforce Sans"/>
          <w:szCs w:val="22"/>
        </w:rPr>
        <w:t>tab</w:t>
      </w:r>
      <w:r w:rsidR="009F0BA6" w:rsidRPr="008066E6">
        <w:rPr>
          <w:rFonts w:ascii="Salesforce Sans" w:hAnsi="Salesforce Sans"/>
          <w:szCs w:val="22"/>
        </w:rPr>
        <w:t xml:space="preserve">. </w:t>
      </w:r>
    </w:p>
    <w:p w14:paraId="39D8248C" w14:textId="70069720" w:rsidR="009F0BA6"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003B1717" w:rsidRPr="008066E6">
        <w:rPr>
          <w:rFonts w:ascii="Salesforce Sans" w:hAnsi="Salesforce Sans"/>
          <w:noProof/>
          <w:szCs w:val="22"/>
        </w:rPr>
        <w:t>ii</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 xml:space="preserve">Click </w:t>
      </w:r>
      <w:r w:rsidR="009F0BA6" w:rsidRPr="008066E6">
        <w:rPr>
          <w:rStyle w:val="ClickOrSelect"/>
          <w:rFonts w:ascii="Salesforce Sans" w:hAnsi="Salesforce Sans"/>
          <w:szCs w:val="22"/>
        </w:rPr>
        <w:t>Open Detail Page</w:t>
      </w:r>
      <w:r w:rsidR="009F0BA6" w:rsidRPr="008066E6">
        <w:rPr>
          <w:rFonts w:ascii="Salesforce Sans" w:hAnsi="Salesforce Sans"/>
          <w:szCs w:val="22"/>
        </w:rPr>
        <w:t>. As a result, the selected case’s detail page should appear.</w:t>
      </w:r>
    </w:p>
    <w:p w14:paraId="33FED6B7" w14:textId="2D61ADB0" w:rsidR="009F0BA6"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003B1717" w:rsidRPr="008066E6">
        <w:rPr>
          <w:rFonts w:ascii="Salesforce Sans" w:hAnsi="Salesforce Sans"/>
          <w:noProof/>
          <w:szCs w:val="22"/>
        </w:rPr>
        <w:t>iii</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 xml:space="preserve">Notice other actions available from the Query Results </w:t>
      </w:r>
      <w:r w:rsidR="006804FE" w:rsidRPr="008066E6">
        <w:rPr>
          <w:rFonts w:ascii="Salesforce Sans" w:hAnsi="Salesforce Sans"/>
          <w:szCs w:val="22"/>
        </w:rPr>
        <w:t>tab</w:t>
      </w:r>
      <w:r w:rsidR="009F0BA6" w:rsidRPr="008066E6">
        <w:rPr>
          <w:rFonts w:ascii="Salesforce Sans" w:hAnsi="Salesforce Sans"/>
          <w:szCs w:val="22"/>
        </w:rPr>
        <w:t xml:space="preserve">, such as creating, deleting, and updating </w:t>
      </w:r>
      <w:proofErr w:type="spellStart"/>
      <w:r w:rsidR="009F0BA6" w:rsidRPr="008066E6">
        <w:rPr>
          <w:rFonts w:ascii="Salesforce Sans" w:hAnsi="Salesforce Sans"/>
          <w:szCs w:val="22"/>
        </w:rPr>
        <w:t>sObject</w:t>
      </w:r>
      <w:proofErr w:type="spellEnd"/>
      <w:r w:rsidR="009F0BA6" w:rsidRPr="008066E6">
        <w:rPr>
          <w:rFonts w:ascii="Salesforce Sans" w:hAnsi="Salesforce Sans"/>
          <w:szCs w:val="22"/>
        </w:rPr>
        <w:t xml:space="preserve"> records. </w:t>
      </w:r>
    </w:p>
    <w:p w14:paraId="5A5B3EEE" w14:textId="10F0ED64" w:rsidR="002F002E" w:rsidRPr="008066E6" w:rsidRDefault="002F002E" w:rsidP="0077756F">
      <w:pPr>
        <w:pStyle w:val="Heading2"/>
        <w:spacing w:before="120"/>
        <w:contextualSpacing w:val="0"/>
        <w:rPr>
          <w:rFonts w:ascii="Salesforce Sans" w:hAnsi="Salesforce Sans"/>
          <w:szCs w:val="22"/>
        </w:rPr>
      </w:pPr>
      <w:r w:rsidRPr="008066E6">
        <w:rPr>
          <w:rFonts w:ascii="Salesforce Sans" w:hAnsi="Salesforce Sans"/>
          <w:szCs w:val="22"/>
        </w:rPr>
        <w:t>F.</w:t>
      </w:r>
      <w:r w:rsidRPr="008066E6">
        <w:rPr>
          <w:rFonts w:ascii="Salesforce Sans" w:hAnsi="Salesforce Sans"/>
          <w:szCs w:val="22"/>
        </w:rPr>
        <w:tab/>
      </w:r>
      <w:r w:rsidR="00877473">
        <w:rPr>
          <w:rFonts w:ascii="Salesforce Sans" w:hAnsi="Salesforce Sans"/>
          <w:szCs w:val="22"/>
        </w:rPr>
        <w:t xml:space="preserve">Press </w:t>
      </w:r>
      <w:r w:rsidR="00095225" w:rsidRPr="00095225">
        <w:rPr>
          <w:rStyle w:val="EnterOrType"/>
          <w:szCs w:val="22"/>
        </w:rPr>
        <w:t>CTRL + ALT + /</w:t>
      </w:r>
      <w:r w:rsidRPr="008066E6">
        <w:rPr>
          <w:rFonts w:ascii="Salesforce Sans" w:hAnsi="Salesforce Sans"/>
          <w:szCs w:val="22"/>
        </w:rPr>
        <w:t xml:space="preserve"> to close all console tabs.</w:t>
      </w:r>
    </w:p>
    <w:p w14:paraId="798A21C0" w14:textId="1CA11174" w:rsidR="002F002E" w:rsidRPr="008066E6" w:rsidRDefault="002F002E" w:rsidP="0077756F">
      <w:pPr>
        <w:pStyle w:val="Heading2"/>
        <w:spacing w:before="120"/>
        <w:contextualSpacing w:val="0"/>
        <w:rPr>
          <w:rFonts w:ascii="Salesforce Sans" w:hAnsi="Salesforce Sans"/>
          <w:szCs w:val="22"/>
        </w:rPr>
      </w:pPr>
      <w:r w:rsidRPr="008066E6">
        <w:rPr>
          <w:rFonts w:ascii="Salesforce Sans" w:hAnsi="Salesforce Sans"/>
          <w:szCs w:val="22"/>
        </w:rPr>
        <w:t>G.</w:t>
      </w:r>
      <w:r w:rsidRPr="008066E6">
        <w:rPr>
          <w:rFonts w:ascii="Salesforce Sans" w:hAnsi="Salesforce Sans"/>
          <w:szCs w:val="22"/>
        </w:rPr>
        <w:tab/>
        <w:t>Close the Developer Console window.</w:t>
      </w:r>
    </w:p>
    <w:p w14:paraId="17F16E6F" w14:textId="77777777" w:rsidR="009F0BA6" w:rsidRPr="008066E6" w:rsidRDefault="009F0BA6" w:rsidP="008066E6">
      <w:pPr>
        <w:spacing w:before="120" w:after="120"/>
        <w:rPr>
          <w:rFonts w:ascii="Salesforce Sans" w:hAnsi="Salesforce Sans"/>
          <w:sz w:val="22"/>
          <w:szCs w:val="22"/>
        </w:rPr>
      </w:pPr>
      <w:r w:rsidRPr="008066E6">
        <w:rPr>
          <w:rFonts w:ascii="Salesforce Sans" w:hAnsi="Salesforce Sans"/>
          <w:sz w:val="22"/>
          <w:szCs w:val="22"/>
        </w:rPr>
        <w:t> </w:t>
      </w:r>
    </w:p>
    <w:p w14:paraId="04472FD7" w14:textId="77777777" w:rsidR="00364354" w:rsidRDefault="00364354">
      <w:pPr>
        <w:rPr>
          <w:rFonts w:ascii="Salesforce Sans" w:hAnsi="Salesforce Sans"/>
          <w:b/>
          <w:color w:val="000000" w:themeColor="text1"/>
        </w:rPr>
      </w:pPr>
      <w:bookmarkStart w:id="47" w:name="_Toc429584178"/>
      <w:r>
        <w:br w:type="page"/>
      </w:r>
    </w:p>
    <w:p w14:paraId="24266547" w14:textId="5FA97DAD" w:rsidR="009F0BA6" w:rsidRPr="0077756F" w:rsidRDefault="009F0BA6">
      <w:pPr>
        <w:pStyle w:val="ExerciseTitle"/>
      </w:pPr>
      <w:bookmarkStart w:id="48" w:name="_Toc514686411"/>
      <w:r w:rsidRPr="0077756F">
        <w:lastRenderedPageBreak/>
        <w:t>5-2: Write a SOQL Query that Uses a WHERE Clause</w:t>
      </w:r>
      <w:bookmarkEnd w:id="47"/>
      <w:bookmarkEnd w:id="48"/>
      <w:r w:rsidR="00F95F0A" w:rsidRPr="0077756F">
        <w:br/>
      </w:r>
    </w:p>
    <w:p w14:paraId="70081D2C" w14:textId="77777777" w:rsidR="009F0BA6" w:rsidRPr="008066E6" w:rsidRDefault="009F0BA6"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02540CA9" w14:textId="77777777" w:rsidR="009F0BA6" w:rsidRPr="008066E6" w:rsidRDefault="009F0BA6" w:rsidP="008066E6">
      <w:pPr>
        <w:spacing w:before="120" w:after="120"/>
        <w:rPr>
          <w:rFonts w:ascii="Salesforce Sans" w:hAnsi="Salesforce Sans"/>
          <w:sz w:val="22"/>
          <w:szCs w:val="22"/>
        </w:rPr>
      </w:pPr>
      <w:r w:rsidRPr="008066E6">
        <w:rPr>
          <w:rFonts w:ascii="Salesforce Sans" w:hAnsi="Salesforce Sans"/>
          <w:sz w:val="22"/>
          <w:szCs w:val="22"/>
        </w:rPr>
        <w:t>Retrieve Cases that meet specific criteria.</w:t>
      </w:r>
    </w:p>
    <w:p w14:paraId="6D76639E" w14:textId="77777777" w:rsidR="009F0BA6" w:rsidRPr="008066E6" w:rsidRDefault="009F0BA6" w:rsidP="008066E6">
      <w:pPr>
        <w:spacing w:before="120" w:after="120"/>
        <w:rPr>
          <w:rFonts w:ascii="Salesforce Sans" w:hAnsi="Salesforce Sans"/>
          <w:sz w:val="22"/>
          <w:szCs w:val="22"/>
        </w:rPr>
      </w:pPr>
    </w:p>
    <w:p w14:paraId="71D89564" w14:textId="77777777" w:rsidR="009F0BA6" w:rsidRPr="008066E6" w:rsidRDefault="009F0BA6"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1CE80AF3" w14:textId="77777777" w:rsidR="009F0BA6" w:rsidRPr="008066E6" w:rsidRDefault="009F0BA6" w:rsidP="008066E6">
      <w:pPr>
        <w:pStyle w:val="Heading1"/>
        <w:spacing w:before="120"/>
        <w:contextualSpacing w:val="0"/>
        <w:rPr>
          <w:rFonts w:ascii="Salesforce Sans" w:hAnsi="Salesforce Sans"/>
          <w:szCs w:val="22"/>
        </w:rPr>
      </w:pPr>
      <w:r w:rsidRPr="008066E6">
        <w:rPr>
          <w:rFonts w:ascii="Salesforce Sans" w:hAnsi="Salesforce Sans"/>
          <w:szCs w:val="22"/>
        </w:rPr>
        <w:t>1.</w:t>
      </w:r>
      <w:r w:rsidRPr="008066E6">
        <w:rPr>
          <w:rFonts w:ascii="Salesforce Sans" w:hAnsi="Salesforce Sans"/>
          <w:szCs w:val="22"/>
        </w:rPr>
        <w:tab/>
        <w:t xml:space="preserve">Run a query in the Query Editor in the Developer Console to retrieve all closed Cases. </w:t>
      </w:r>
    </w:p>
    <w:p w14:paraId="0CF8DC3B" w14:textId="6D5601FA" w:rsidR="009F0BA6"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Retrieve all Cases that do not have a specified type.</w:t>
      </w:r>
    </w:p>
    <w:p w14:paraId="42256FA4" w14:textId="4A2FD0CA" w:rsidR="009F0BA6"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 xml:space="preserve">Retrieve all high-priority Cases that involve particular products. </w:t>
      </w:r>
    </w:p>
    <w:p w14:paraId="3138C6DD" w14:textId="4CC1B081" w:rsidR="009F0BA6"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4</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Retrieve all Cases with a subject containing the word “printer.”</w:t>
      </w:r>
    </w:p>
    <w:p w14:paraId="6A31CF6B" w14:textId="77777777" w:rsidR="009F0BA6" w:rsidRPr="008066E6" w:rsidRDefault="009F0BA6" w:rsidP="008066E6">
      <w:pPr>
        <w:pStyle w:val="Heading1"/>
        <w:spacing w:before="120"/>
        <w:contextualSpacing w:val="0"/>
        <w:rPr>
          <w:rFonts w:ascii="Salesforce Sans" w:hAnsi="Salesforce Sans"/>
          <w:szCs w:val="22"/>
        </w:rPr>
      </w:pPr>
    </w:p>
    <w:p w14:paraId="13EF327C" w14:textId="77777777" w:rsidR="009F0BA6" w:rsidRPr="008066E6" w:rsidRDefault="009F0BA6" w:rsidP="008066E6">
      <w:pPr>
        <w:spacing w:before="120" w:after="120"/>
        <w:rPr>
          <w:rFonts w:ascii="Salesforce Sans" w:hAnsi="Salesforce Sans"/>
          <w:sz w:val="22"/>
          <w:szCs w:val="22"/>
        </w:rPr>
      </w:pPr>
      <w:r w:rsidRPr="008066E6">
        <w:rPr>
          <w:rFonts w:ascii="Salesforce Sans" w:hAnsi="Salesforce Sans"/>
          <w:b/>
          <w:sz w:val="22"/>
          <w:szCs w:val="22"/>
        </w:rPr>
        <w:t>Time</w:t>
      </w:r>
      <w:r w:rsidRPr="008066E6">
        <w:rPr>
          <w:rFonts w:ascii="Salesforce Sans" w:hAnsi="Salesforce Sans"/>
          <w:sz w:val="22"/>
          <w:szCs w:val="22"/>
        </w:rPr>
        <w:t>:</w:t>
      </w:r>
    </w:p>
    <w:p w14:paraId="5A708720" w14:textId="77777777" w:rsidR="009F0BA6" w:rsidRPr="008066E6" w:rsidRDefault="009F0BA6" w:rsidP="008066E6">
      <w:pPr>
        <w:spacing w:before="120" w:after="120"/>
        <w:rPr>
          <w:rFonts w:ascii="Salesforce Sans" w:hAnsi="Salesforce Sans"/>
          <w:sz w:val="22"/>
          <w:szCs w:val="22"/>
        </w:rPr>
      </w:pPr>
      <w:r w:rsidRPr="008066E6">
        <w:rPr>
          <w:rFonts w:ascii="Salesforce Sans" w:hAnsi="Salesforce Sans"/>
          <w:sz w:val="22"/>
          <w:szCs w:val="22"/>
        </w:rPr>
        <w:t xml:space="preserve">20 minutes </w:t>
      </w:r>
    </w:p>
    <w:p w14:paraId="29FCCCCA" w14:textId="77777777" w:rsidR="009F0BA6" w:rsidRPr="008066E6" w:rsidRDefault="009F0BA6" w:rsidP="008066E6">
      <w:pPr>
        <w:pStyle w:val="SingleLine"/>
        <w:spacing w:before="120" w:after="120"/>
        <w:rPr>
          <w:rFonts w:ascii="Salesforce Sans" w:hAnsi="Salesforce Sans"/>
          <w:sz w:val="22"/>
          <w:szCs w:val="22"/>
        </w:rPr>
      </w:pPr>
    </w:p>
    <w:p w14:paraId="62492604" w14:textId="77777777" w:rsidR="009F0BA6" w:rsidRPr="008066E6" w:rsidRDefault="009F0BA6" w:rsidP="008066E6">
      <w:pPr>
        <w:spacing w:before="120" w:after="120"/>
        <w:rPr>
          <w:rFonts w:ascii="Salesforce Sans" w:hAnsi="Salesforce Sans"/>
          <w:sz w:val="22"/>
          <w:szCs w:val="22"/>
        </w:rPr>
      </w:pPr>
      <w:r w:rsidRPr="008066E6">
        <w:rPr>
          <w:rFonts w:ascii="Salesforce Sans" w:hAnsi="Salesforce Sans"/>
          <w:b/>
          <w:sz w:val="22"/>
          <w:szCs w:val="22"/>
        </w:rPr>
        <w:t>Instructions</w:t>
      </w:r>
      <w:r w:rsidRPr="008066E6">
        <w:rPr>
          <w:rFonts w:ascii="Salesforce Sans" w:hAnsi="Salesforce Sans"/>
          <w:sz w:val="22"/>
          <w:szCs w:val="22"/>
        </w:rPr>
        <w:t>:</w:t>
      </w:r>
    </w:p>
    <w:p w14:paraId="2B444FFB" w14:textId="72967AD9" w:rsidR="009F0BA6"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 xml:space="preserve">Retrieve all closed Cases. </w:t>
      </w:r>
    </w:p>
    <w:p w14:paraId="7448EEEB" w14:textId="067C65D7" w:rsidR="00937F01" w:rsidRPr="008066E6" w:rsidRDefault="00937F01" w:rsidP="0077756F">
      <w:pPr>
        <w:pStyle w:val="Heading2"/>
        <w:spacing w:before="120"/>
        <w:contextualSpacing w:val="0"/>
        <w:rPr>
          <w:rFonts w:ascii="Salesforce Sans" w:hAnsi="Salesforce Sans"/>
          <w:szCs w:val="22"/>
        </w:rPr>
      </w:pPr>
      <w:r w:rsidRPr="008066E6">
        <w:rPr>
          <w:rFonts w:ascii="Salesforce Sans" w:hAnsi="Salesforce Sans"/>
          <w:color w:val="000000" w:themeColor="text1"/>
          <w:szCs w:val="22"/>
        </w:rPr>
        <w:t>A.</w:t>
      </w:r>
      <w:r w:rsidRPr="008066E6">
        <w:rPr>
          <w:rFonts w:ascii="Salesforce Sans" w:hAnsi="Salesforce Sans"/>
          <w:color w:val="000000" w:themeColor="text1"/>
          <w:szCs w:val="22"/>
        </w:rPr>
        <w:tab/>
        <w:t xml:space="preserve">Click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3830AA6E" wp14:editId="3E070405">
            <wp:extent cx="130775" cy="144869"/>
            <wp:effectExtent l="0" t="0" r="0" b="0"/>
            <wp:docPr id="40" name="Picture 40"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77756F">
        <w:rPr>
          <w:rStyle w:val="ClickPaths"/>
          <w:color w:val="000000" w:themeColor="text1"/>
          <w:szCs w:val="22"/>
        </w:rPr>
        <w:t>Developer Console</w:t>
      </w:r>
      <w:r w:rsidRPr="0077756F">
        <w:rPr>
          <w:rStyle w:val="ClickPaths"/>
          <w:b w:val="0"/>
          <w:color w:val="000000" w:themeColor="text1"/>
          <w:szCs w:val="22"/>
        </w:rPr>
        <w:t>.</w:t>
      </w:r>
    </w:p>
    <w:p w14:paraId="2D02A9E7" w14:textId="245D600F" w:rsidR="00937F01" w:rsidRPr="008066E6" w:rsidRDefault="00937F01" w:rsidP="0077756F">
      <w:pPr>
        <w:pStyle w:val="Heading2"/>
        <w:spacing w:before="1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t>Open the Case</w:t>
      </w:r>
      <w:r w:rsidR="002C4152" w:rsidRPr="008066E6">
        <w:rPr>
          <w:rFonts w:ascii="Salesforce Sans" w:hAnsi="Salesforce Sans"/>
          <w:szCs w:val="22"/>
        </w:rPr>
        <w:t xml:space="preserve"> object </w:t>
      </w:r>
      <w:r w:rsidR="0079082C" w:rsidRPr="008066E6">
        <w:rPr>
          <w:rFonts w:ascii="Salesforce Sans" w:hAnsi="Salesforce Sans"/>
          <w:szCs w:val="22"/>
        </w:rPr>
        <w:t>in the Object Inspector for reference.</w:t>
      </w:r>
      <w:r w:rsidRPr="008066E6">
        <w:rPr>
          <w:rFonts w:ascii="Salesforce Sans" w:hAnsi="Salesforce Sans"/>
          <w:szCs w:val="22"/>
        </w:rPr>
        <w:tab/>
      </w:r>
    </w:p>
    <w:p w14:paraId="5A3CD88F" w14:textId="77777777" w:rsidR="00937F01" w:rsidRPr="008066E6" w:rsidRDefault="00937F01" w:rsidP="0077756F">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roman\r 1 \* MERGEFORMAT </w:instrText>
      </w:r>
      <w:r w:rsidRPr="008066E6">
        <w:rPr>
          <w:rFonts w:ascii="Salesforce Sans" w:hAnsi="Salesforce Sans"/>
          <w:szCs w:val="22"/>
        </w:rPr>
        <w:fldChar w:fldCharType="separate"/>
      </w:r>
      <w:r w:rsidRPr="008066E6">
        <w:rPr>
          <w:rFonts w:ascii="Salesforce Sans" w:hAnsi="Salesforce Sans"/>
          <w:noProof/>
          <w:szCs w:val="22"/>
        </w:rPr>
        <w:t>i</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Click </w:t>
      </w:r>
      <w:r w:rsidRPr="008066E6">
        <w:rPr>
          <w:rFonts w:ascii="Salesforce Sans" w:hAnsi="Salesforce Sans"/>
          <w:b/>
          <w:szCs w:val="22"/>
        </w:rPr>
        <w:t>File | Open</w:t>
      </w:r>
      <w:r w:rsidRPr="008066E6">
        <w:rPr>
          <w:rFonts w:ascii="Salesforce Sans" w:hAnsi="Salesforce Sans"/>
          <w:szCs w:val="22"/>
        </w:rPr>
        <w:t xml:space="preserve">. </w:t>
      </w:r>
    </w:p>
    <w:p w14:paraId="6B4CD763" w14:textId="01C5F271" w:rsidR="00937F01" w:rsidRPr="008066E6" w:rsidRDefault="00937F01" w:rsidP="0077756F">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Pr="008066E6">
        <w:rPr>
          <w:rFonts w:ascii="Salesforce Sans" w:hAnsi="Salesforce Sans"/>
          <w:noProof/>
          <w:szCs w:val="22"/>
        </w:rPr>
        <w:t>ii</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Select </w:t>
      </w:r>
      <w:r w:rsidRPr="008066E6">
        <w:rPr>
          <w:rFonts w:ascii="Salesforce Sans" w:hAnsi="Salesforce Sans"/>
          <w:b/>
          <w:szCs w:val="22"/>
        </w:rPr>
        <w:t xml:space="preserve">Objects </w:t>
      </w:r>
      <w:r w:rsidRPr="008066E6">
        <w:rPr>
          <w:rFonts w:ascii="Salesforce Sans" w:hAnsi="Salesforce Sans"/>
          <w:szCs w:val="22"/>
        </w:rPr>
        <w:t xml:space="preserve">as the Entity Type, type </w:t>
      </w:r>
      <w:r w:rsidRPr="008066E6">
        <w:rPr>
          <w:rFonts w:ascii="Salesforce Sans" w:hAnsi="Salesforce Sans" w:cs="Courier New"/>
          <w:szCs w:val="22"/>
        </w:rPr>
        <w:t>Case</w:t>
      </w:r>
      <w:r w:rsidRPr="008066E6">
        <w:rPr>
          <w:rFonts w:ascii="Salesforce Sans" w:hAnsi="Salesforce Sans"/>
          <w:szCs w:val="22"/>
        </w:rPr>
        <w:t xml:space="preserve"> into the filter input box, then double-click the entity </w:t>
      </w:r>
      <w:r w:rsidRPr="008066E6">
        <w:rPr>
          <w:rFonts w:ascii="Salesforce Sans" w:hAnsi="Salesforce Sans"/>
          <w:b/>
          <w:szCs w:val="22"/>
        </w:rPr>
        <w:t>Case</w:t>
      </w:r>
      <w:r w:rsidRPr="008066E6">
        <w:rPr>
          <w:rFonts w:ascii="Salesforce Sans" w:hAnsi="Salesforce Sans"/>
          <w:szCs w:val="22"/>
        </w:rPr>
        <w:t xml:space="preserve">. As a result, you should see a list of the Case </w:t>
      </w:r>
      <w:proofErr w:type="spellStart"/>
      <w:r w:rsidRPr="008066E6">
        <w:rPr>
          <w:rFonts w:ascii="Salesforce Sans" w:hAnsi="Salesforce Sans"/>
          <w:szCs w:val="22"/>
        </w:rPr>
        <w:t>sObject’s</w:t>
      </w:r>
      <w:proofErr w:type="spellEnd"/>
      <w:r w:rsidRPr="008066E6">
        <w:rPr>
          <w:rFonts w:ascii="Salesforce Sans" w:hAnsi="Salesforce Sans"/>
          <w:szCs w:val="22"/>
        </w:rPr>
        <w:t xml:space="preserve"> fields and their data types.</w:t>
      </w:r>
    </w:p>
    <w:p w14:paraId="7DEFF150" w14:textId="77777777" w:rsidR="00937F01" w:rsidRPr="008066E6" w:rsidRDefault="00937F01" w:rsidP="0077756F">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Pr="008066E6">
        <w:rPr>
          <w:rFonts w:ascii="Salesforce Sans" w:hAnsi="Salesforce Sans"/>
          <w:noProof/>
          <w:szCs w:val="22"/>
        </w:rPr>
        <w:t>iii</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Click the </w:t>
      </w:r>
      <w:r w:rsidRPr="008066E6">
        <w:rPr>
          <w:rStyle w:val="ClickOrSelect"/>
          <w:rFonts w:ascii="Salesforce Sans" w:hAnsi="Salesforce Sans"/>
          <w:szCs w:val="22"/>
        </w:rPr>
        <w:t>Name</w:t>
      </w:r>
      <w:r w:rsidRPr="008066E6">
        <w:rPr>
          <w:rFonts w:ascii="Salesforce Sans" w:hAnsi="Salesforce Sans"/>
          <w:szCs w:val="22"/>
        </w:rPr>
        <w:t xml:space="preserve"> header to sort the fields by name.</w:t>
      </w:r>
      <w:r w:rsidRPr="008066E6" w:rsidDel="00CD62E3">
        <w:rPr>
          <w:rFonts w:ascii="Salesforce Sans" w:hAnsi="Salesforce Sans"/>
          <w:szCs w:val="22"/>
        </w:rPr>
        <w:t xml:space="preserve"> </w:t>
      </w:r>
    </w:p>
    <w:p w14:paraId="7909901B" w14:textId="77777777" w:rsidR="00937F01" w:rsidRPr="008066E6" w:rsidRDefault="00937F01" w:rsidP="0077756F">
      <w:pPr>
        <w:pStyle w:val="Heading2"/>
        <w:spacing w:before="1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Create a query.</w:t>
      </w:r>
    </w:p>
    <w:p w14:paraId="7EEA5A5C" w14:textId="7E2C0BBA" w:rsidR="00937F01" w:rsidRPr="008066E6" w:rsidRDefault="00937F01" w:rsidP="0077756F">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roman\r 1 \* MERGEFORMAT </w:instrText>
      </w:r>
      <w:r w:rsidRPr="008066E6">
        <w:rPr>
          <w:rFonts w:ascii="Salesforce Sans" w:hAnsi="Salesforce Sans"/>
          <w:szCs w:val="22"/>
        </w:rPr>
        <w:fldChar w:fldCharType="separate"/>
      </w:r>
      <w:r w:rsidRPr="008066E6">
        <w:rPr>
          <w:rFonts w:ascii="Salesforce Sans" w:hAnsi="Salesforce Sans"/>
          <w:noProof/>
          <w:szCs w:val="22"/>
        </w:rPr>
        <w:t>i</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Holding the </w:t>
      </w:r>
      <w:r w:rsidRPr="008066E6">
        <w:rPr>
          <w:rStyle w:val="EnterOrType"/>
        </w:rPr>
        <w:t>CTRL</w:t>
      </w:r>
      <w:r w:rsidRPr="008066E6">
        <w:rPr>
          <w:rFonts w:ascii="Salesforce Sans" w:hAnsi="Salesforce Sans"/>
          <w:szCs w:val="22"/>
        </w:rPr>
        <w:t xml:space="preserve"> key, select the following fields from the Case.obj </w:t>
      </w:r>
      <w:r w:rsidR="00702F14" w:rsidRPr="008066E6">
        <w:rPr>
          <w:rFonts w:ascii="Salesforce Sans" w:hAnsi="Salesforce Sans"/>
          <w:szCs w:val="22"/>
        </w:rPr>
        <w:t>tab</w:t>
      </w:r>
      <w:r w:rsidRPr="008066E6">
        <w:rPr>
          <w:rFonts w:ascii="Salesforce Sans" w:hAnsi="Salesforce Sans"/>
          <w:szCs w:val="22"/>
        </w:rPr>
        <w:t>:</w:t>
      </w:r>
    </w:p>
    <w:tbl>
      <w:tblPr>
        <w:tblStyle w:val="TableGrid"/>
        <w:tblW w:w="0" w:type="auto"/>
        <w:tblInd w:w="1440" w:type="dxa"/>
        <w:tblLook w:val="04A0" w:firstRow="1" w:lastRow="0" w:firstColumn="1" w:lastColumn="0" w:noHBand="0" w:noVBand="1"/>
      </w:tblPr>
      <w:tblGrid>
        <w:gridCol w:w="2502"/>
        <w:gridCol w:w="2502"/>
      </w:tblGrid>
      <w:tr w:rsidR="00937F01" w:rsidRPr="00CC7372" w14:paraId="01F3A1FA" w14:textId="77777777" w:rsidTr="00FD61AB">
        <w:tc>
          <w:tcPr>
            <w:tcW w:w="2502" w:type="dxa"/>
          </w:tcPr>
          <w:p w14:paraId="0EA027EF" w14:textId="77777777" w:rsidR="00937F01" w:rsidRPr="008066E6" w:rsidRDefault="00937F01" w:rsidP="008066E6">
            <w:pPr>
              <w:spacing w:before="80" w:after="80"/>
              <w:rPr>
                <w:rStyle w:val="ClickOrSelect"/>
                <w:rFonts w:ascii="Salesforce Sans" w:hAnsi="Salesforce Sans"/>
                <w:szCs w:val="22"/>
              </w:rPr>
            </w:pPr>
            <w:proofErr w:type="spellStart"/>
            <w:r w:rsidRPr="008066E6">
              <w:rPr>
                <w:rStyle w:val="ClickOrSelect"/>
                <w:rFonts w:ascii="Salesforce Sans" w:hAnsi="Salesforce Sans"/>
                <w:szCs w:val="22"/>
              </w:rPr>
              <w:t>CaseNumber</w:t>
            </w:r>
            <w:proofErr w:type="spellEnd"/>
          </w:p>
        </w:tc>
        <w:tc>
          <w:tcPr>
            <w:tcW w:w="2502" w:type="dxa"/>
          </w:tcPr>
          <w:p w14:paraId="3128B6A5" w14:textId="74B49587" w:rsidR="00937F01" w:rsidRPr="008066E6" w:rsidRDefault="00432848" w:rsidP="008066E6">
            <w:pPr>
              <w:spacing w:before="80" w:after="80"/>
              <w:rPr>
                <w:rStyle w:val="ClickOrSelect"/>
                <w:rFonts w:ascii="Salesforce Sans" w:hAnsi="Salesforce Sans"/>
                <w:szCs w:val="22"/>
              </w:rPr>
            </w:pPr>
            <w:proofErr w:type="spellStart"/>
            <w:r w:rsidRPr="008066E6">
              <w:rPr>
                <w:rStyle w:val="ClickOrSelect"/>
                <w:rFonts w:ascii="Salesforce Sans" w:hAnsi="Salesforce Sans"/>
                <w:szCs w:val="22"/>
              </w:rPr>
              <w:t>Product_Category__c</w:t>
            </w:r>
            <w:proofErr w:type="spellEnd"/>
          </w:p>
        </w:tc>
      </w:tr>
      <w:tr w:rsidR="00937F01" w:rsidRPr="00CC7372" w14:paraId="72C5F0CC" w14:textId="77777777" w:rsidTr="00FD61AB">
        <w:tc>
          <w:tcPr>
            <w:tcW w:w="2502" w:type="dxa"/>
          </w:tcPr>
          <w:p w14:paraId="7A99929D" w14:textId="77777777" w:rsidR="00937F01" w:rsidRPr="008066E6" w:rsidRDefault="00937F01" w:rsidP="008066E6">
            <w:pPr>
              <w:spacing w:before="80" w:after="80"/>
              <w:rPr>
                <w:rStyle w:val="ClickOrSelect"/>
                <w:rFonts w:ascii="Salesforce Sans" w:hAnsi="Salesforce Sans"/>
                <w:szCs w:val="22"/>
              </w:rPr>
            </w:pPr>
            <w:r w:rsidRPr="008066E6">
              <w:rPr>
                <w:rStyle w:val="ClickOrSelect"/>
                <w:rFonts w:ascii="Salesforce Sans" w:hAnsi="Salesforce Sans"/>
                <w:szCs w:val="22"/>
              </w:rPr>
              <w:t>Id</w:t>
            </w:r>
          </w:p>
        </w:tc>
        <w:tc>
          <w:tcPr>
            <w:tcW w:w="2502" w:type="dxa"/>
          </w:tcPr>
          <w:p w14:paraId="709A83FA" w14:textId="77777777" w:rsidR="00937F01" w:rsidRPr="008066E6" w:rsidRDefault="00937F01" w:rsidP="008066E6">
            <w:pPr>
              <w:spacing w:before="80" w:after="80"/>
              <w:rPr>
                <w:rStyle w:val="ClickOrSelect"/>
                <w:rFonts w:ascii="Salesforce Sans" w:hAnsi="Salesforce Sans"/>
                <w:szCs w:val="22"/>
              </w:rPr>
            </w:pPr>
            <w:r w:rsidRPr="008066E6">
              <w:rPr>
                <w:rStyle w:val="ClickOrSelect"/>
                <w:rFonts w:ascii="Salesforce Sans" w:hAnsi="Salesforce Sans"/>
                <w:szCs w:val="22"/>
              </w:rPr>
              <w:t>Status</w:t>
            </w:r>
          </w:p>
        </w:tc>
      </w:tr>
      <w:tr w:rsidR="00937F01" w:rsidRPr="00CC7372" w14:paraId="0DF94C67" w14:textId="77777777" w:rsidTr="00FD61AB">
        <w:tc>
          <w:tcPr>
            <w:tcW w:w="2502" w:type="dxa"/>
          </w:tcPr>
          <w:p w14:paraId="2EB3C05D" w14:textId="77777777" w:rsidR="00937F01" w:rsidRPr="008066E6" w:rsidRDefault="00937F01" w:rsidP="008066E6">
            <w:pPr>
              <w:spacing w:before="80" w:after="80"/>
              <w:rPr>
                <w:rStyle w:val="ClickOrSelect"/>
                <w:rFonts w:ascii="Salesforce Sans" w:hAnsi="Salesforce Sans"/>
                <w:szCs w:val="22"/>
              </w:rPr>
            </w:pPr>
            <w:proofErr w:type="spellStart"/>
            <w:r w:rsidRPr="008066E6">
              <w:rPr>
                <w:rStyle w:val="ClickOrSelect"/>
                <w:rFonts w:ascii="Salesforce Sans" w:hAnsi="Salesforce Sans"/>
                <w:szCs w:val="22"/>
              </w:rPr>
              <w:t>IsClosed</w:t>
            </w:r>
            <w:proofErr w:type="spellEnd"/>
          </w:p>
        </w:tc>
        <w:tc>
          <w:tcPr>
            <w:tcW w:w="2502" w:type="dxa"/>
          </w:tcPr>
          <w:p w14:paraId="40E78C2C" w14:textId="77777777" w:rsidR="00937F01" w:rsidRPr="008066E6" w:rsidRDefault="00937F01" w:rsidP="008066E6">
            <w:pPr>
              <w:spacing w:before="80" w:after="80"/>
              <w:rPr>
                <w:rStyle w:val="ClickOrSelect"/>
                <w:rFonts w:ascii="Salesforce Sans" w:hAnsi="Salesforce Sans"/>
                <w:szCs w:val="22"/>
              </w:rPr>
            </w:pPr>
            <w:r w:rsidRPr="008066E6">
              <w:rPr>
                <w:rStyle w:val="ClickOrSelect"/>
                <w:rFonts w:ascii="Salesforce Sans" w:hAnsi="Salesforce Sans"/>
                <w:szCs w:val="22"/>
              </w:rPr>
              <w:t>Subject</w:t>
            </w:r>
          </w:p>
        </w:tc>
      </w:tr>
      <w:tr w:rsidR="00937F01" w:rsidRPr="00CC7372" w14:paraId="2B17A4DF" w14:textId="77777777" w:rsidTr="00FD61AB">
        <w:tc>
          <w:tcPr>
            <w:tcW w:w="2502" w:type="dxa"/>
          </w:tcPr>
          <w:p w14:paraId="2FF4CBC8" w14:textId="78879886" w:rsidR="00937F01" w:rsidRPr="008066E6" w:rsidRDefault="00432848" w:rsidP="008066E6">
            <w:pPr>
              <w:spacing w:before="80" w:after="80"/>
              <w:rPr>
                <w:rStyle w:val="ClickOrSelect"/>
                <w:rFonts w:ascii="Salesforce Sans" w:hAnsi="Salesforce Sans"/>
                <w:szCs w:val="22"/>
              </w:rPr>
            </w:pPr>
            <w:r w:rsidRPr="008066E6">
              <w:rPr>
                <w:rStyle w:val="ClickOrSelect"/>
                <w:rFonts w:ascii="Salesforce Sans" w:hAnsi="Salesforce Sans"/>
                <w:szCs w:val="22"/>
              </w:rPr>
              <w:t xml:space="preserve">Priority </w:t>
            </w:r>
          </w:p>
        </w:tc>
        <w:tc>
          <w:tcPr>
            <w:tcW w:w="2502" w:type="dxa"/>
          </w:tcPr>
          <w:p w14:paraId="5D3A929E" w14:textId="77777777" w:rsidR="00937F01" w:rsidRPr="008066E6" w:rsidRDefault="00937F01" w:rsidP="008066E6">
            <w:pPr>
              <w:spacing w:before="80" w:after="80"/>
              <w:rPr>
                <w:rStyle w:val="ClickOrSelect"/>
                <w:rFonts w:ascii="Salesforce Sans" w:hAnsi="Salesforce Sans"/>
                <w:szCs w:val="22"/>
              </w:rPr>
            </w:pPr>
            <w:r w:rsidRPr="008066E6">
              <w:rPr>
                <w:rStyle w:val="ClickOrSelect"/>
                <w:rFonts w:ascii="Salesforce Sans" w:hAnsi="Salesforce Sans"/>
                <w:szCs w:val="22"/>
              </w:rPr>
              <w:t>Type</w:t>
            </w:r>
          </w:p>
        </w:tc>
      </w:tr>
    </w:tbl>
    <w:p w14:paraId="0459294F" w14:textId="6B188956" w:rsidR="00937F01" w:rsidRPr="008066E6" w:rsidRDefault="00937F01" w:rsidP="0077756F">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Pr="008066E6">
        <w:rPr>
          <w:rFonts w:ascii="Salesforce Sans" w:hAnsi="Salesforce Sans"/>
          <w:noProof/>
          <w:szCs w:val="22"/>
        </w:rPr>
        <w:t>ii</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Click </w:t>
      </w:r>
      <w:r w:rsidRPr="008066E6">
        <w:rPr>
          <w:rStyle w:val="ClickOrSelect"/>
          <w:rFonts w:ascii="Salesforce Sans" w:hAnsi="Salesforce Sans"/>
          <w:szCs w:val="22"/>
        </w:rPr>
        <w:t>Query</w:t>
      </w:r>
      <w:r w:rsidRPr="008066E6">
        <w:rPr>
          <w:rFonts w:ascii="Salesforce Sans" w:hAnsi="Salesforce Sans"/>
          <w:szCs w:val="22"/>
        </w:rPr>
        <w:t xml:space="preserve">. The focus will shift to the </w:t>
      </w:r>
      <w:r w:rsidR="006E11C2" w:rsidRPr="008066E6">
        <w:rPr>
          <w:rFonts w:ascii="Salesforce Sans" w:hAnsi="Salesforce Sans"/>
          <w:szCs w:val="22"/>
        </w:rPr>
        <w:t>Query Editor tab in bottom panel</w:t>
      </w:r>
      <w:r w:rsidRPr="008066E6">
        <w:rPr>
          <w:rFonts w:ascii="Salesforce Sans" w:hAnsi="Salesforce Sans"/>
          <w:szCs w:val="22"/>
        </w:rPr>
        <w:t>.</w:t>
      </w:r>
    </w:p>
    <w:p w14:paraId="6B925B9E" w14:textId="77777777" w:rsidR="00937F01" w:rsidRPr="008066E6" w:rsidRDefault="00937F01" w:rsidP="0077756F">
      <w:pPr>
        <w:pStyle w:val="Heading2"/>
        <w:spacing w:before="120"/>
        <w:contextualSpacing w:val="0"/>
        <w:rPr>
          <w:rFonts w:ascii="Salesforce Sans" w:hAnsi="Salesforce Sans"/>
          <w:szCs w:val="22"/>
        </w:rPr>
      </w:pPr>
      <w:r w:rsidRPr="008066E6">
        <w:rPr>
          <w:rFonts w:ascii="Salesforce Sans" w:hAnsi="Salesforce Sans"/>
          <w:szCs w:val="22"/>
        </w:rPr>
        <w:lastRenderedPageBreak/>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Pr="008066E6">
        <w:rPr>
          <w:rFonts w:ascii="Salesforce Sans" w:hAnsi="Salesforce Sans"/>
          <w:noProof/>
          <w:szCs w:val="22"/>
        </w:rPr>
        <w:t>D</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Run a query.</w:t>
      </w:r>
    </w:p>
    <w:p w14:paraId="68D1A4C5" w14:textId="77777777" w:rsidR="00937F01" w:rsidRPr="008066E6" w:rsidRDefault="00937F01" w:rsidP="0077756F">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roman\r 1 \* MERGEFORMAT </w:instrText>
      </w:r>
      <w:r w:rsidRPr="008066E6">
        <w:rPr>
          <w:rFonts w:ascii="Salesforce Sans" w:hAnsi="Salesforce Sans"/>
          <w:szCs w:val="22"/>
        </w:rPr>
        <w:fldChar w:fldCharType="separate"/>
      </w:r>
      <w:r w:rsidRPr="008066E6">
        <w:rPr>
          <w:rFonts w:ascii="Salesforce Sans" w:hAnsi="Salesforce Sans"/>
          <w:noProof/>
          <w:szCs w:val="22"/>
        </w:rPr>
        <w:t>i</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Ensure the </w:t>
      </w:r>
      <w:r w:rsidRPr="008066E6">
        <w:rPr>
          <w:rFonts w:ascii="Salesforce Sans" w:hAnsi="Salesforce Sans"/>
          <w:b/>
          <w:szCs w:val="22"/>
        </w:rPr>
        <w:t>Use Tooling API</w:t>
      </w:r>
      <w:r w:rsidRPr="008066E6">
        <w:rPr>
          <w:rFonts w:ascii="Salesforce Sans" w:hAnsi="Salesforce Sans"/>
          <w:szCs w:val="22"/>
        </w:rPr>
        <w:t xml:space="preserve"> checkbox is not selected.</w:t>
      </w:r>
    </w:p>
    <w:p w14:paraId="6B1E96B8" w14:textId="5077E75A" w:rsidR="009F0BA6" w:rsidRPr="008066E6" w:rsidRDefault="00937F01"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Pr="008066E6">
        <w:rPr>
          <w:rFonts w:ascii="Salesforce Sans" w:hAnsi="Salesforce Sans"/>
          <w:noProof/>
          <w:szCs w:val="22"/>
        </w:rPr>
        <w:t>ii</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Click </w:t>
      </w:r>
      <w:r w:rsidRPr="008066E6">
        <w:rPr>
          <w:rStyle w:val="ClickOrSelect"/>
          <w:rFonts w:ascii="Salesforce Sans" w:hAnsi="Salesforce Sans"/>
          <w:szCs w:val="22"/>
        </w:rPr>
        <w:t>Execute</w:t>
      </w:r>
      <w:r w:rsidRPr="008066E6">
        <w:rPr>
          <w:rFonts w:ascii="Salesforce Sans" w:hAnsi="Salesforce Sans"/>
          <w:szCs w:val="22"/>
        </w:rPr>
        <w:t xml:space="preserve">. As a result, </w:t>
      </w:r>
      <w:r w:rsidR="00702F14" w:rsidRPr="008066E6">
        <w:rPr>
          <w:rFonts w:ascii="Salesforce Sans" w:hAnsi="Salesforce Sans"/>
          <w:szCs w:val="22"/>
        </w:rPr>
        <w:t>a</w:t>
      </w:r>
      <w:r w:rsidRPr="008066E6">
        <w:rPr>
          <w:rFonts w:ascii="Salesforce Sans" w:hAnsi="Salesforce Sans"/>
          <w:szCs w:val="22"/>
        </w:rPr>
        <w:t xml:space="preserve"> Query Results </w:t>
      </w:r>
      <w:r w:rsidR="00702F14" w:rsidRPr="008066E6">
        <w:rPr>
          <w:rFonts w:ascii="Salesforce Sans" w:hAnsi="Salesforce Sans"/>
          <w:szCs w:val="22"/>
        </w:rPr>
        <w:t>tab</w:t>
      </w:r>
      <w:r w:rsidRPr="008066E6">
        <w:rPr>
          <w:rFonts w:ascii="Salesforce Sans" w:hAnsi="Salesforce Sans"/>
          <w:szCs w:val="22"/>
        </w:rPr>
        <w:t xml:space="preserve"> </w:t>
      </w:r>
      <w:proofErr w:type="spellStart"/>
      <w:r w:rsidR="00D143B7" w:rsidRPr="008066E6">
        <w:rPr>
          <w:rFonts w:ascii="Salesforce Sans" w:hAnsi="Salesforce Sans"/>
          <w:szCs w:val="22"/>
        </w:rPr>
        <w:t>opens.</w:t>
      </w:r>
      <w:r w:rsidR="00C40232" w:rsidRPr="008066E6">
        <w:rPr>
          <w:rFonts w:ascii="Salesforce Sans" w:hAnsi="Salesforce Sans"/>
          <w:szCs w:val="22"/>
        </w:rPr>
        <w:fldChar w:fldCharType="begin"/>
      </w:r>
      <w:r w:rsidR="00C40232" w:rsidRPr="008066E6">
        <w:rPr>
          <w:rFonts w:ascii="Salesforce Sans" w:hAnsi="Salesforce Sans"/>
          <w:szCs w:val="22"/>
        </w:rPr>
        <w:instrText xml:space="preserve"> SEQ H3 \* roman\n  \* MERGEFORMAT </w:instrText>
      </w:r>
      <w:r w:rsidR="00C40232" w:rsidRPr="008066E6">
        <w:rPr>
          <w:rFonts w:ascii="Salesforce Sans" w:hAnsi="Salesforce Sans"/>
          <w:szCs w:val="22"/>
        </w:rPr>
        <w:fldChar w:fldCharType="separate"/>
      </w:r>
      <w:r w:rsidR="003B1717" w:rsidRPr="008066E6">
        <w:rPr>
          <w:rFonts w:ascii="Salesforce Sans" w:hAnsi="Salesforce Sans"/>
          <w:noProof/>
          <w:szCs w:val="22"/>
        </w:rPr>
        <w:t>iii</w:t>
      </w:r>
      <w:proofErr w:type="spellEnd"/>
      <w:r w:rsidR="00C40232"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 xml:space="preserve">In the Query Results </w:t>
      </w:r>
      <w:r w:rsidR="00702F14" w:rsidRPr="008066E6">
        <w:rPr>
          <w:rFonts w:ascii="Salesforce Sans" w:hAnsi="Salesforce Sans"/>
          <w:szCs w:val="22"/>
        </w:rPr>
        <w:t>tab</w:t>
      </w:r>
      <w:r w:rsidR="009F0BA6" w:rsidRPr="008066E6">
        <w:rPr>
          <w:rFonts w:ascii="Salesforce Sans" w:hAnsi="Salesforce Sans"/>
          <w:szCs w:val="22"/>
        </w:rPr>
        <w:t xml:space="preserve">, click </w:t>
      </w:r>
      <w:r w:rsidR="009F0BA6" w:rsidRPr="008066E6">
        <w:rPr>
          <w:rStyle w:val="ClickOrSelect"/>
          <w:rFonts w:ascii="Salesforce Sans" w:hAnsi="Salesforce Sans"/>
          <w:szCs w:val="22"/>
        </w:rPr>
        <w:t>Status</w:t>
      </w:r>
      <w:r w:rsidR="009F0BA6" w:rsidRPr="008066E6">
        <w:rPr>
          <w:rFonts w:ascii="Salesforce Sans" w:hAnsi="Salesforce Sans"/>
          <w:szCs w:val="22"/>
        </w:rPr>
        <w:t xml:space="preserve"> in the header row to sort the results by status. Notice that at least one Case’s status is ‘Closed’.</w:t>
      </w:r>
    </w:p>
    <w:p w14:paraId="0F88FF11" w14:textId="5241BE65" w:rsidR="009F0BA6"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E</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 xml:space="preserve">Write and </w:t>
      </w:r>
      <w:r w:rsidR="009F0BA6" w:rsidRPr="008066E6">
        <w:rPr>
          <w:rStyle w:val="ClickOrSelect"/>
          <w:rFonts w:ascii="Salesforce Sans" w:hAnsi="Salesforce Sans"/>
          <w:szCs w:val="22"/>
        </w:rPr>
        <w:t>Execute</w:t>
      </w:r>
      <w:r w:rsidR="009F0BA6" w:rsidRPr="008066E6">
        <w:rPr>
          <w:rFonts w:ascii="Salesforce Sans" w:hAnsi="Salesforce Sans"/>
          <w:szCs w:val="22"/>
        </w:rPr>
        <w:t xml:space="preserve"> a query with a WHERE clause.</w:t>
      </w:r>
    </w:p>
    <w:p w14:paraId="0ED8348C" w14:textId="2AEB9DEA" w:rsidR="0028692E"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i</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r>
      <w:r w:rsidR="00240E9A" w:rsidRPr="008066E6">
        <w:rPr>
          <w:rFonts w:ascii="Salesforce Sans" w:hAnsi="Salesforce Sans"/>
          <w:szCs w:val="22"/>
        </w:rPr>
        <w:t xml:space="preserve">In the </w:t>
      </w:r>
      <w:r w:rsidR="006E11C2" w:rsidRPr="008066E6">
        <w:rPr>
          <w:rFonts w:ascii="Salesforce Sans" w:hAnsi="Salesforce Sans"/>
          <w:szCs w:val="22"/>
        </w:rPr>
        <w:t>Query Editor tab in bottom panel</w:t>
      </w:r>
      <w:r w:rsidR="00240E9A" w:rsidRPr="008066E6">
        <w:rPr>
          <w:rFonts w:ascii="Salesforce Sans" w:hAnsi="Salesforce Sans"/>
          <w:szCs w:val="22"/>
        </w:rPr>
        <w:t>, m</w:t>
      </w:r>
      <w:r w:rsidR="009F0BA6" w:rsidRPr="008066E6">
        <w:rPr>
          <w:rFonts w:ascii="Salesforce Sans" w:hAnsi="Salesforce Sans"/>
          <w:szCs w:val="22"/>
        </w:rPr>
        <w:t>odify the query by manually adding a WHERE clause that specifies that only closed Cases should be retrieved.</w:t>
      </w:r>
    </w:p>
    <w:p w14:paraId="15ADEA26" w14:textId="2C15DE58" w:rsidR="009F0BA6" w:rsidRPr="008066E6" w:rsidRDefault="0028692E" w:rsidP="008066E6">
      <w:pPr>
        <w:pStyle w:val="Heading3"/>
        <w:spacing w:before="120"/>
        <w:contextualSpacing w:val="0"/>
        <w:rPr>
          <w:rFonts w:ascii="Salesforce Sans" w:hAnsi="Salesforce Sans"/>
          <w:szCs w:val="22"/>
        </w:rPr>
      </w:pPr>
      <w:r>
        <w:rPr>
          <w:rFonts w:ascii="Salesforce Sans" w:hAnsi="Salesforce Sans"/>
          <w:szCs w:val="22"/>
        </w:rPr>
        <w:tab/>
      </w:r>
      <w:r w:rsidR="009F0BA6" w:rsidRPr="008066E6">
        <w:rPr>
          <w:rFonts w:ascii="Salesforce Sans" w:hAnsi="Salesforce Sans"/>
          <w:szCs w:val="22"/>
        </w:rPr>
        <w:t xml:space="preserve">HINT: Review the WHERE clause operators in your Student Guide. </w:t>
      </w:r>
    </w:p>
    <w:p w14:paraId="4BFC6568" w14:textId="44AB3EF5" w:rsidR="009F0BA6" w:rsidRPr="008066E6" w:rsidRDefault="009F0BA6" w:rsidP="008066E6">
      <w:pPr>
        <w:pStyle w:val="Heading3"/>
        <w:spacing w:before="120"/>
        <w:contextualSpacing w:val="0"/>
        <w:rPr>
          <w:rFonts w:ascii="Salesforce Sans" w:hAnsi="Salesforce Sans"/>
          <w:noProof/>
          <w:szCs w:val="22"/>
        </w:rPr>
      </w:pPr>
      <w:r w:rsidRPr="008066E6">
        <w:rPr>
          <w:rFonts w:ascii="Salesforce Sans" w:hAnsi="Salesforce Sans"/>
          <w:noProof/>
          <w:szCs w:val="22"/>
        </w:rPr>
        <w:fldChar w:fldCharType="begin"/>
      </w:r>
      <w:r w:rsidRPr="008066E6">
        <w:rPr>
          <w:rFonts w:ascii="Salesforce Sans" w:hAnsi="Salesforce Sans"/>
          <w:noProof/>
          <w:szCs w:val="22"/>
        </w:rPr>
        <w:instrText xml:space="preserve"> SEQ H3 \* roman\n  \* MERGEFORMAT </w:instrText>
      </w:r>
      <w:r w:rsidRPr="008066E6">
        <w:rPr>
          <w:rFonts w:ascii="Salesforce Sans" w:hAnsi="Salesforce Sans"/>
          <w:noProof/>
          <w:szCs w:val="22"/>
        </w:rPr>
        <w:fldChar w:fldCharType="separate"/>
      </w:r>
      <w:r w:rsidR="003B1717" w:rsidRPr="008066E6">
        <w:rPr>
          <w:rFonts w:ascii="Salesforce Sans" w:hAnsi="Salesforce Sans"/>
          <w:noProof/>
          <w:szCs w:val="22"/>
        </w:rPr>
        <w:t>ii</w:t>
      </w:r>
      <w:r w:rsidRPr="008066E6">
        <w:rPr>
          <w:rFonts w:ascii="Salesforce Sans" w:hAnsi="Salesforce Sans"/>
          <w:noProof/>
          <w:szCs w:val="22"/>
        </w:rPr>
        <w:fldChar w:fldCharType="end"/>
      </w:r>
      <w:r w:rsidRPr="008066E6">
        <w:rPr>
          <w:rFonts w:ascii="Salesforce Sans" w:hAnsi="Salesforce Sans"/>
          <w:noProof/>
          <w:szCs w:val="22"/>
        </w:rPr>
        <w:t>.</w:t>
      </w:r>
      <w:r w:rsidRPr="008066E6">
        <w:rPr>
          <w:rFonts w:ascii="Salesforce Sans" w:hAnsi="Salesforce Sans"/>
          <w:noProof/>
          <w:szCs w:val="22"/>
        </w:rPr>
        <w:tab/>
        <w:t xml:space="preserve">Click </w:t>
      </w:r>
      <w:r w:rsidRPr="008066E6">
        <w:rPr>
          <w:rStyle w:val="ClickOrSelect"/>
          <w:rFonts w:ascii="Salesforce Sans" w:hAnsi="Salesforce Sans"/>
          <w:szCs w:val="22"/>
        </w:rPr>
        <w:t>Execute</w:t>
      </w:r>
      <w:r w:rsidRPr="008066E6">
        <w:rPr>
          <w:rFonts w:ascii="Salesforce Sans" w:hAnsi="Salesforce Sans"/>
          <w:noProof/>
          <w:szCs w:val="22"/>
        </w:rPr>
        <w:t xml:space="preserve">. As a result, </w:t>
      </w:r>
      <w:r w:rsidR="00240E9A" w:rsidRPr="008066E6">
        <w:rPr>
          <w:rFonts w:ascii="Salesforce Sans" w:hAnsi="Salesforce Sans"/>
          <w:noProof/>
          <w:szCs w:val="22"/>
        </w:rPr>
        <w:t>a</w:t>
      </w:r>
      <w:r w:rsidRPr="008066E6">
        <w:rPr>
          <w:rFonts w:ascii="Salesforce Sans" w:hAnsi="Salesforce Sans"/>
          <w:noProof/>
          <w:szCs w:val="22"/>
        </w:rPr>
        <w:t xml:space="preserve"> Query Results </w:t>
      </w:r>
      <w:r w:rsidR="00702F14" w:rsidRPr="008066E6">
        <w:rPr>
          <w:rFonts w:ascii="Salesforce Sans" w:hAnsi="Salesforce Sans"/>
          <w:noProof/>
          <w:szCs w:val="22"/>
        </w:rPr>
        <w:t xml:space="preserve">tab </w:t>
      </w:r>
      <w:r w:rsidR="00D143B7" w:rsidRPr="008066E6">
        <w:rPr>
          <w:rFonts w:ascii="Salesforce Sans" w:hAnsi="Salesforce Sans"/>
          <w:noProof/>
          <w:szCs w:val="22"/>
        </w:rPr>
        <w:t>opens</w:t>
      </w:r>
      <w:r w:rsidRPr="008066E6">
        <w:rPr>
          <w:rFonts w:ascii="Salesforce Sans" w:hAnsi="Salesforce Sans"/>
          <w:noProof/>
          <w:szCs w:val="22"/>
        </w:rPr>
        <w:t>.</w:t>
      </w:r>
    </w:p>
    <w:p w14:paraId="2CCB2A10" w14:textId="789B0EBF" w:rsidR="009F0BA6" w:rsidRPr="008066E6" w:rsidRDefault="00C40232" w:rsidP="008066E6">
      <w:pPr>
        <w:pStyle w:val="Heading2"/>
        <w:spacing w:before="120"/>
        <w:contextualSpacing w:val="0"/>
        <w:rPr>
          <w:rFonts w:ascii="Salesforce Sans" w:hAnsi="Salesforce Sans"/>
          <w:noProof/>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F</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r>
      <w:r w:rsidR="009F0BA6" w:rsidRPr="008066E6">
        <w:rPr>
          <w:rFonts w:ascii="Salesforce Sans" w:hAnsi="Salesforce Sans"/>
          <w:noProof/>
          <w:szCs w:val="22"/>
        </w:rPr>
        <w:t xml:space="preserve">Close the Query Results </w:t>
      </w:r>
      <w:r w:rsidR="00702F14" w:rsidRPr="008066E6">
        <w:rPr>
          <w:rFonts w:ascii="Salesforce Sans" w:hAnsi="Salesforce Sans"/>
          <w:noProof/>
          <w:szCs w:val="22"/>
        </w:rPr>
        <w:t>tabs</w:t>
      </w:r>
      <w:r w:rsidR="009F0BA6" w:rsidRPr="008066E6">
        <w:rPr>
          <w:rFonts w:ascii="Salesforce Sans" w:hAnsi="Salesforce Sans"/>
          <w:noProof/>
          <w:szCs w:val="22"/>
        </w:rPr>
        <w:t xml:space="preserve">. </w:t>
      </w:r>
    </w:p>
    <w:p w14:paraId="09197524" w14:textId="5D6DB100" w:rsidR="009F0BA6"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Retrieve all Cases that do not have a specified type.</w:t>
      </w:r>
    </w:p>
    <w:p w14:paraId="5059CFF5" w14:textId="6AE957BC" w:rsidR="0028692E"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 xml:space="preserve">In the </w:t>
      </w:r>
      <w:r w:rsidR="006E11C2" w:rsidRPr="008066E6">
        <w:rPr>
          <w:rFonts w:ascii="Salesforce Sans" w:hAnsi="Salesforce Sans"/>
          <w:szCs w:val="22"/>
        </w:rPr>
        <w:t>Query Editor tab in bottom panel</w:t>
      </w:r>
      <w:r w:rsidR="009F0BA6" w:rsidRPr="008066E6">
        <w:rPr>
          <w:rFonts w:ascii="Salesforce Sans" w:hAnsi="Salesforce Sans"/>
          <w:szCs w:val="22"/>
        </w:rPr>
        <w:t xml:space="preserve">, modify the query so it </w:t>
      </w:r>
      <w:r w:rsidR="000B5BB6" w:rsidRPr="008066E6">
        <w:rPr>
          <w:rFonts w:ascii="Salesforce Sans" w:hAnsi="Salesforce Sans"/>
          <w:szCs w:val="22"/>
        </w:rPr>
        <w:t>finds</w:t>
      </w:r>
      <w:r w:rsidR="009F0BA6" w:rsidRPr="008066E6">
        <w:rPr>
          <w:rFonts w:ascii="Salesforce Sans" w:hAnsi="Salesforce Sans"/>
          <w:szCs w:val="22"/>
        </w:rPr>
        <w:t xml:space="preserve"> Cases that have no specified type.</w:t>
      </w:r>
    </w:p>
    <w:p w14:paraId="30AFAAF0" w14:textId="14D7B4D8" w:rsidR="009F0BA6" w:rsidRPr="008066E6" w:rsidRDefault="0028692E" w:rsidP="008066E6">
      <w:pPr>
        <w:pStyle w:val="Heading2"/>
        <w:spacing w:before="120"/>
        <w:contextualSpacing w:val="0"/>
        <w:rPr>
          <w:rFonts w:ascii="Salesforce Sans" w:hAnsi="Salesforce Sans"/>
          <w:szCs w:val="22"/>
        </w:rPr>
      </w:pPr>
      <w:r>
        <w:rPr>
          <w:rFonts w:ascii="Salesforce Sans" w:hAnsi="Salesforce Sans"/>
          <w:szCs w:val="22"/>
        </w:rPr>
        <w:tab/>
      </w:r>
      <w:r w:rsidR="009F0BA6" w:rsidRPr="008066E6">
        <w:rPr>
          <w:rFonts w:ascii="Salesforce Sans" w:hAnsi="Salesforce Sans"/>
          <w:szCs w:val="22"/>
        </w:rPr>
        <w:t xml:space="preserve">HINT: Type is a Nullable field, so a Case without a Type will have a </w:t>
      </w:r>
      <w:r w:rsidR="009F0BA6" w:rsidRPr="008066E6">
        <w:rPr>
          <w:rFonts w:ascii="Salesforce Sans" w:hAnsi="Salesforce Sans" w:cs="Courier New"/>
          <w:szCs w:val="22"/>
        </w:rPr>
        <w:t>NULL</w:t>
      </w:r>
      <w:r w:rsidR="009F0BA6" w:rsidRPr="008066E6">
        <w:rPr>
          <w:rFonts w:ascii="Salesforce Sans" w:hAnsi="Salesforce Sans"/>
          <w:szCs w:val="22"/>
        </w:rPr>
        <w:t xml:space="preserve"> Type.</w:t>
      </w:r>
    </w:p>
    <w:p w14:paraId="5E3D9041" w14:textId="061B231A" w:rsidR="009F0BA6"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 xml:space="preserve">Click </w:t>
      </w:r>
      <w:r w:rsidR="009F0BA6" w:rsidRPr="008066E6">
        <w:rPr>
          <w:rStyle w:val="ClickOrSelect"/>
          <w:rFonts w:ascii="Salesforce Sans" w:hAnsi="Salesforce Sans"/>
          <w:szCs w:val="22"/>
        </w:rPr>
        <w:t>Execute</w:t>
      </w:r>
      <w:r w:rsidR="009F0BA6" w:rsidRPr="008066E6">
        <w:rPr>
          <w:rFonts w:ascii="Salesforce Sans" w:hAnsi="Salesforce Sans"/>
          <w:szCs w:val="22"/>
        </w:rPr>
        <w:t xml:space="preserve">. As a result, </w:t>
      </w:r>
      <w:r w:rsidR="00240E9A" w:rsidRPr="008066E6">
        <w:rPr>
          <w:rFonts w:ascii="Salesforce Sans" w:hAnsi="Salesforce Sans"/>
          <w:szCs w:val="22"/>
        </w:rPr>
        <w:t xml:space="preserve">a </w:t>
      </w:r>
      <w:r w:rsidR="009F0BA6" w:rsidRPr="008066E6">
        <w:rPr>
          <w:rFonts w:ascii="Salesforce Sans" w:hAnsi="Salesforce Sans"/>
          <w:szCs w:val="22"/>
        </w:rPr>
        <w:t xml:space="preserve">Query Results </w:t>
      </w:r>
      <w:r w:rsidR="00240E9A" w:rsidRPr="008066E6">
        <w:rPr>
          <w:rFonts w:ascii="Salesforce Sans" w:hAnsi="Salesforce Sans"/>
          <w:szCs w:val="22"/>
        </w:rPr>
        <w:t xml:space="preserve">tab </w:t>
      </w:r>
      <w:r w:rsidR="00D143B7" w:rsidRPr="008066E6">
        <w:rPr>
          <w:rFonts w:ascii="Salesforce Sans" w:hAnsi="Salesforce Sans"/>
          <w:szCs w:val="22"/>
        </w:rPr>
        <w:t>opens</w:t>
      </w:r>
      <w:r w:rsidR="009F0BA6" w:rsidRPr="008066E6">
        <w:rPr>
          <w:rFonts w:ascii="Salesforce Sans" w:hAnsi="Salesforce Sans"/>
          <w:szCs w:val="22"/>
        </w:rPr>
        <w:t>.</w:t>
      </w:r>
    </w:p>
    <w:p w14:paraId="7AD3E9FF" w14:textId="5A1E595C" w:rsidR="009F0BA6"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 xml:space="preserve">Close the Query Results </w:t>
      </w:r>
      <w:r w:rsidR="00240E9A" w:rsidRPr="008066E6">
        <w:rPr>
          <w:rFonts w:ascii="Salesforce Sans" w:hAnsi="Salesforce Sans"/>
          <w:szCs w:val="22"/>
        </w:rPr>
        <w:t>tab</w:t>
      </w:r>
      <w:r w:rsidR="009F0BA6" w:rsidRPr="008066E6">
        <w:rPr>
          <w:rFonts w:ascii="Salesforce Sans" w:hAnsi="Salesforce Sans"/>
          <w:szCs w:val="22"/>
        </w:rPr>
        <w:t>.</w:t>
      </w:r>
    </w:p>
    <w:p w14:paraId="2EC4DA6B" w14:textId="06842E4F" w:rsidR="009F0BA6"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 xml:space="preserve">Retrieve all high-priority Cases that involve particular products. </w:t>
      </w:r>
    </w:p>
    <w:p w14:paraId="50FBFB3C" w14:textId="5648A4C2" w:rsidR="009F0BA6"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 xml:space="preserve">In the </w:t>
      </w:r>
      <w:r w:rsidR="006E11C2" w:rsidRPr="008066E6">
        <w:rPr>
          <w:rFonts w:ascii="Salesforce Sans" w:hAnsi="Salesforce Sans"/>
          <w:szCs w:val="22"/>
        </w:rPr>
        <w:t>Query Editor tab in bottom panel</w:t>
      </w:r>
      <w:r w:rsidR="009F0BA6" w:rsidRPr="008066E6">
        <w:rPr>
          <w:rFonts w:ascii="Salesforce Sans" w:hAnsi="Salesforce Sans"/>
          <w:szCs w:val="22"/>
        </w:rPr>
        <w:t>, modify the query so it finds Cases</w:t>
      </w:r>
      <w:r w:rsidR="00364354">
        <w:rPr>
          <w:rFonts w:ascii="Salesforce Sans" w:hAnsi="Salesforce Sans"/>
          <w:szCs w:val="22"/>
        </w:rPr>
        <w:t xml:space="preserve"> that have a Priority of “High” and Product Category of “Printers”</w:t>
      </w:r>
      <w:r w:rsidR="009F0BA6" w:rsidRPr="008066E6">
        <w:rPr>
          <w:rFonts w:ascii="Salesforce Sans" w:hAnsi="Salesforce Sans"/>
          <w:szCs w:val="22"/>
        </w:rPr>
        <w:t xml:space="preserve">. HINT: Remember a WHERE clause supports multiple filter criteria using the logical operators: </w:t>
      </w:r>
      <w:r w:rsidR="009F0BA6" w:rsidRPr="008066E6">
        <w:rPr>
          <w:rStyle w:val="EnterOrType"/>
        </w:rPr>
        <w:t>AND, OR</w:t>
      </w:r>
      <w:r w:rsidR="009F0BA6" w:rsidRPr="008066E6">
        <w:rPr>
          <w:rFonts w:ascii="Salesforce Sans" w:hAnsi="Salesforce Sans"/>
          <w:szCs w:val="22"/>
        </w:rPr>
        <w:t>.</w:t>
      </w:r>
    </w:p>
    <w:p w14:paraId="54CBD995" w14:textId="2017FD8A" w:rsidR="009F0BA6"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 xml:space="preserve">Click </w:t>
      </w:r>
      <w:r w:rsidR="009F0BA6" w:rsidRPr="008066E6">
        <w:rPr>
          <w:rStyle w:val="ClickOrSelect"/>
          <w:rFonts w:ascii="Salesforce Sans" w:hAnsi="Salesforce Sans"/>
          <w:szCs w:val="22"/>
        </w:rPr>
        <w:t>Execute</w:t>
      </w:r>
      <w:r w:rsidR="009F0BA6" w:rsidRPr="008066E6">
        <w:rPr>
          <w:rFonts w:ascii="Salesforce Sans" w:hAnsi="Salesforce Sans"/>
          <w:szCs w:val="22"/>
        </w:rPr>
        <w:t xml:space="preserve">. As a result, </w:t>
      </w:r>
      <w:r w:rsidR="000B5BB6" w:rsidRPr="008066E6">
        <w:rPr>
          <w:rFonts w:ascii="Salesforce Sans" w:hAnsi="Salesforce Sans"/>
          <w:szCs w:val="22"/>
        </w:rPr>
        <w:t xml:space="preserve">a </w:t>
      </w:r>
      <w:r w:rsidR="009F0BA6" w:rsidRPr="008066E6">
        <w:rPr>
          <w:rFonts w:ascii="Salesforce Sans" w:hAnsi="Salesforce Sans"/>
          <w:szCs w:val="22"/>
        </w:rPr>
        <w:t xml:space="preserve">Query Results </w:t>
      </w:r>
      <w:r w:rsidR="000B5BB6" w:rsidRPr="008066E6">
        <w:rPr>
          <w:rFonts w:ascii="Salesforce Sans" w:hAnsi="Salesforce Sans"/>
          <w:szCs w:val="22"/>
        </w:rPr>
        <w:t xml:space="preserve">tab </w:t>
      </w:r>
      <w:r w:rsidR="00D143B7" w:rsidRPr="008066E6">
        <w:rPr>
          <w:rFonts w:ascii="Salesforce Sans" w:hAnsi="Salesforce Sans"/>
          <w:szCs w:val="22"/>
        </w:rPr>
        <w:t>opens</w:t>
      </w:r>
      <w:r w:rsidR="009F0BA6" w:rsidRPr="008066E6">
        <w:rPr>
          <w:rFonts w:ascii="Salesforce Sans" w:hAnsi="Salesforce Sans"/>
          <w:szCs w:val="22"/>
        </w:rPr>
        <w:t>.</w:t>
      </w:r>
    </w:p>
    <w:p w14:paraId="2B670238" w14:textId="53664C8E" w:rsidR="009F0BA6"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 xml:space="preserve">Close the Query Results </w:t>
      </w:r>
      <w:r w:rsidR="000B5BB6" w:rsidRPr="008066E6">
        <w:rPr>
          <w:rFonts w:ascii="Salesforce Sans" w:hAnsi="Salesforce Sans"/>
          <w:szCs w:val="22"/>
        </w:rPr>
        <w:t>tab</w:t>
      </w:r>
      <w:r w:rsidR="009F0BA6" w:rsidRPr="008066E6">
        <w:rPr>
          <w:rFonts w:ascii="Salesforce Sans" w:hAnsi="Salesforce Sans"/>
          <w:szCs w:val="22"/>
        </w:rPr>
        <w:t>.</w:t>
      </w:r>
    </w:p>
    <w:p w14:paraId="29CCF70F" w14:textId="30A8FBC9" w:rsidR="009F0BA6"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4</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Retrieve all Cases with a subject containing the word “printer.”</w:t>
      </w:r>
    </w:p>
    <w:p w14:paraId="372ED6B0" w14:textId="2BF20034" w:rsidR="009F0BA6"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 xml:space="preserve">In the </w:t>
      </w:r>
      <w:r w:rsidR="006E11C2" w:rsidRPr="008066E6">
        <w:rPr>
          <w:rFonts w:ascii="Salesforce Sans" w:hAnsi="Salesforce Sans"/>
          <w:szCs w:val="22"/>
        </w:rPr>
        <w:t>Query Editor tab in bottom panel</w:t>
      </w:r>
      <w:r w:rsidR="009F0BA6" w:rsidRPr="008066E6">
        <w:rPr>
          <w:rFonts w:ascii="Salesforce Sans" w:hAnsi="Salesforce Sans"/>
          <w:szCs w:val="22"/>
        </w:rPr>
        <w:t xml:space="preserve">, modify the query so it finds Cases that have the word “printer” included somewhere in the </w:t>
      </w:r>
      <w:r w:rsidR="00364354">
        <w:rPr>
          <w:rFonts w:ascii="Salesforce Sans" w:hAnsi="Salesforce Sans"/>
          <w:szCs w:val="22"/>
        </w:rPr>
        <w:t>S</w:t>
      </w:r>
      <w:r w:rsidR="00364354" w:rsidRPr="008066E6">
        <w:rPr>
          <w:rFonts w:ascii="Salesforce Sans" w:hAnsi="Salesforce Sans"/>
          <w:szCs w:val="22"/>
        </w:rPr>
        <w:t>ubject</w:t>
      </w:r>
      <w:r w:rsidR="009F0BA6" w:rsidRPr="008066E6">
        <w:rPr>
          <w:rFonts w:ascii="Salesforce Sans" w:hAnsi="Salesforce Sans"/>
          <w:szCs w:val="22"/>
        </w:rPr>
        <w:t xml:space="preserve">. The word “printer” can appear at the beginning, middle, or end of the Case </w:t>
      </w:r>
      <w:r w:rsidR="00364354">
        <w:rPr>
          <w:rFonts w:ascii="Salesforce Sans" w:hAnsi="Salesforce Sans"/>
          <w:szCs w:val="22"/>
        </w:rPr>
        <w:t>S</w:t>
      </w:r>
      <w:r w:rsidR="00364354" w:rsidRPr="008066E6">
        <w:rPr>
          <w:rFonts w:ascii="Salesforce Sans" w:hAnsi="Salesforce Sans"/>
          <w:szCs w:val="22"/>
        </w:rPr>
        <w:t>ubject</w:t>
      </w:r>
      <w:r w:rsidR="009F0BA6" w:rsidRPr="008066E6">
        <w:rPr>
          <w:rFonts w:ascii="Salesforce Sans" w:hAnsi="Salesforce Sans"/>
          <w:szCs w:val="22"/>
        </w:rPr>
        <w:t>.</w:t>
      </w:r>
      <w:r w:rsidR="00553CC5">
        <w:rPr>
          <w:rFonts w:ascii="Salesforce Sans" w:hAnsi="Salesforce Sans"/>
          <w:szCs w:val="22"/>
        </w:rPr>
        <w:t xml:space="preserve"> </w:t>
      </w:r>
      <w:r w:rsidR="009F0BA6" w:rsidRPr="008066E6">
        <w:rPr>
          <w:rFonts w:ascii="Salesforce Sans" w:hAnsi="Salesforce Sans"/>
          <w:szCs w:val="22"/>
        </w:rPr>
        <w:t xml:space="preserve">HINT: Remember a WHERE clause supports the </w:t>
      </w:r>
      <w:r w:rsidR="009F0BA6" w:rsidRPr="008066E6">
        <w:rPr>
          <w:rFonts w:ascii="Salesforce Sans" w:hAnsi="Salesforce Sans" w:cs="Courier New"/>
          <w:szCs w:val="22"/>
        </w:rPr>
        <w:t>LIKE</w:t>
      </w:r>
      <w:r w:rsidR="009F0BA6" w:rsidRPr="008066E6">
        <w:rPr>
          <w:rFonts w:ascii="Salesforce Sans" w:hAnsi="Salesforce Sans"/>
          <w:szCs w:val="22"/>
        </w:rPr>
        <w:t xml:space="preserve"> operator and wildcard</w:t>
      </w:r>
      <w:r w:rsidR="002F3778">
        <w:rPr>
          <w:rFonts w:ascii="Salesforce Sans" w:hAnsi="Salesforce Sans"/>
          <w:szCs w:val="22"/>
        </w:rPr>
        <w:t>s when searching text values</w:t>
      </w:r>
      <w:r w:rsidR="009F0BA6" w:rsidRPr="008066E6">
        <w:rPr>
          <w:rFonts w:ascii="Salesforce Sans" w:hAnsi="Salesforce Sans"/>
          <w:szCs w:val="22"/>
        </w:rPr>
        <w:t>.</w:t>
      </w:r>
    </w:p>
    <w:p w14:paraId="1AEEE86B" w14:textId="77FA3F2A" w:rsidR="009F0BA6"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 xml:space="preserve">Click </w:t>
      </w:r>
      <w:r w:rsidR="009F0BA6" w:rsidRPr="008066E6">
        <w:rPr>
          <w:rStyle w:val="ClickOrSelect"/>
          <w:rFonts w:ascii="Salesforce Sans" w:hAnsi="Salesforce Sans"/>
          <w:szCs w:val="22"/>
        </w:rPr>
        <w:t>Execute</w:t>
      </w:r>
      <w:r w:rsidR="009F0BA6" w:rsidRPr="008066E6">
        <w:rPr>
          <w:rFonts w:ascii="Salesforce Sans" w:hAnsi="Salesforce Sans"/>
          <w:szCs w:val="22"/>
        </w:rPr>
        <w:t xml:space="preserve">. As a result, </w:t>
      </w:r>
      <w:r w:rsidR="001C0297" w:rsidRPr="008066E6">
        <w:rPr>
          <w:rFonts w:ascii="Salesforce Sans" w:hAnsi="Salesforce Sans"/>
          <w:szCs w:val="22"/>
        </w:rPr>
        <w:t xml:space="preserve">a </w:t>
      </w:r>
      <w:r w:rsidR="009F0BA6" w:rsidRPr="008066E6">
        <w:rPr>
          <w:rFonts w:ascii="Salesforce Sans" w:hAnsi="Salesforce Sans"/>
          <w:szCs w:val="22"/>
        </w:rPr>
        <w:t xml:space="preserve">Query Results </w:t>
      </w:r>
      <w:r w:rsidR="001C0297" w:rsidRPr="008066E6">
        <w:rPr>
          <w:rFonts w:ascii="Salesforce Sans" w:hAnsi="Salesforce Sans"/>
          <w:szCs w:val="22"/>
        </w:rPr>
        <w:t xml:space="preserve">tab </w:t>
      </w:r>
      <w:r w:rsidR="00D143B7" w:rsidRPr="008066E6">
        <w:rPr>
          <w:rFonts w:ascii="Salesforce Sans" w:hAnsi="Salesforce Sans"/>
          <w:szCs w:val="22"/>
        </w:rPr>
        <w:t>opens</w:t>
      </w:r>
      <w:r w:rsidR="009F0BA6" w:rsidRPr="008066E6">
        <w:rPr>
          <w:rFonts w:ascii="Salesforce Sans" w:hAnsi="Salesforce Sans"/>
          <w:szCs w:val="22"/>
        </w:rPr>
        <w:t>.</w:t>
      </w:r>
    </w:p>
    <w:p w14:paraId="5A57197A" w14:textId="5656204C" w:rsidR="009F0BA6"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r>
      <w:r w:rsidR="00877473">
        <w:rPr>
          <w:rFonts w:ascii="Salesforce Sans" w:hAnsi="Salesforce Sans"/>
          <w:szCs w:val="22"/>
        </w:rPr>
        <w:t xml:space="preserve">Press </w:t>
      </w:r>
      <w:r w:rsidR="00095225" w:rsidRPr="00095225">
        <w:rPr>
          <w:rStyle w:val="EnterOrType"/>
          <w:szCs w:val="22"/>
        </w:rPr>
        <w:t>CTRL + ALT + /</w:t>
      </w:r>
      <w:r w:rsidR="001C0297" w:rsidRPr="008066E6">
        <w:rPr>
          <w:rFonts w:ascii="Salesforce Sans" w:hAnsi="Salesforce Sans"/>
          <w:szCs w:val="22"/>
        </w:rPr>
        <w:t xml:space="preserve"> to close all console tabs.</w:t>
      </w:r>
    </w:p>
    <w:p w14:paraId="5A793788" w14:textId="4121EF22" w:rsidR="009F0BA6"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D</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r>
      <w:r w:rsidR="005D0962">
        <w:rPr>
          <w:rFonts w:ascii="Salesforce Sans" w:hAnsi="Salesforce Sans"/>
          <w:szCs w:val="22"/>
        </w:rPr>
        <w:t>Close the Developer Console window.</w:t>
      </w:r>
    </w:p>
    <w:p w14:paraId="775450EB" w14:textId="77777777" w:rsidR="009F0BA6" w:rsidRPr="008066E6" w:rsidRDefault="009F0BA6" w:rsidP="008066E6">
      <w:pPr>
        <w:pStyle w:val="Heading2"/>
        <w:spacing w:before="120"/>
        <w:ind w:left="0" w:firstLine="0"/>
        <w:contextualSpacing w:val="0"/>
        <w:rPr>
          <w:rFonts w:ascii="Salesforce Sans" w:hAnsi="Salesforce Sans"/>
          <w:szCs w:val="22"/>
        </w:rPr>
      </w:pPr>
    </w:p>
    <w:p w14:paraId="081C0158" w14:textId="77777777" w:rsidR="00364354" w:rsidRDefault="00364354">
      <w:pPr>
        <w:rPr>
          <w:rFonts w:ascii="Salesforce Sans" w:hAnsi="Salesforce Sans"/>
          <w:b/>
          <w:color w:val="000000" w:themeColor="text1"/>
        </w:rPr>
      </w:pPr>
      <w:bookmarkStart w:id="49" w:name="_Toc429584179"/>
      <w:r>
        <w:br w:type="page"/>
      </w:r>
    </w:p>
    <w:p w14:paraId="78B13284" w14:textId="3FCF206E" w:rsidR="009F0BA6" w:rsidRPr="0077756F" w:rsidRDefault="009F0BA6">
      <w:pPr>
        <w:pStyle w:val="ExerciseTitle"/>
      </w:pPr>
      <w:bookmarkStart w:id="50" w:name="_Toc514686412"/>
      <w:r w:rsidRPr="0077756F">
        <w:lastRenderedPageBreak/>
        <w:t>5-3: Write and Execute a SOQL Query in Apex</w:t>
      </w:r>
      <w:bookmarkEnd w:id="49"/>
      <w:bookmarkEnd w:id="50"/>
      <w:r w:rsidR="00F95F0A" w:rsidRPr="0077756F">
        <w:br/>
      </w:r>
    </w:p>
    <w:p w14:paraId="6779ED69" w14:textId="77777777" w:rsidR="00BB17F6" w:rsidRPr="008066E6" w:rsidRDefault="00BB17F6"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3545CAD5" w14:textId="77777777" w:rsidR="009F0BA6" w:rsidRPr="008066E6" w:rsidRDefault="009F0BA6" w:rsidP="008066E6">
      <w:pPr>
        <w:spacing w:before="120" w:after="120"/>
        <w:rPr>
          <w:rFonts w:ascii="Salesforce Sans" w:hAnsi="Salesforce Sans"/>
          <w:sz w:val="22"/>
          <w:szCs w:val="22"/>
        </w:rPr>
      </w:pPr>
      <w:r w:rsidRPr="008066E6">
        <w:rPr>
          <w:rFonts w:ascii="Salesforce Sans" w:hAnsi="Salesforce Sans"/>
          <w:sz w:val="22"/>
          <w:szCs w:val="22"/>
        </w:rPr>
        <w:t>Print cases into the debug log.</w:t>
      </w:r>
      <w:r w:rsidR="00F95F0A" w:rsidRPr="008066E6">
        <w:rPr>
          <w:rFonts w:ascii="Salesforce Sans" w:hAnsi="Salesforce Sans"/>
          <w:sz w:val="22"/>
          <w:szCs w:val="22"/>
        </w:rPr>
        <w:br/>
      </w:r>
    </w:p>
    <w:p w14:paraId="51832425" w14:textId="77777777" w:rsidR="009F0BA6" w:rsidRPr="008066E6" w:rsidRDefault="009F0BA6" w:rsidP="008066E6">
      <w:pPr>
        <w:spacing w:before="120" w:after="120"/>
        <w:rPr>
          <w:rFonts w:ascii="Salesforce Sans" w:hAnsi="Salesforce Sans"/>
          <w:sz w:val="22"/>
          <w:szCs w:val="22"/>
        </w:rPr>
      </w:pPr>
      <w:r w:rsidRPr="008066E6">
        <w:rPr>
          <w:rFonts w:ascii="Salesforce Sans" w:hAnsi="Salesforce Sans"/>
          <w:b/>
          <w:sz w:val="22"/>
          <w:szCs w:val="22"/>
        </w:rPr>
        <w:t>Tasks</w:t>
      </w:r>
      <w:r w:rsidRPr="008066E6">
        <w:rPr>
          <w:rFonts w:ascii="Salesforce Sans" w:hAnsi="Salesforce Sans"/>
          <w:sz w:val="22"/>
          <w:szCs w:val="22"/>
        </w:rPr>
        <w:t>:</w:t>
      </w:r>
    </w:p>
    <w:p w14:paraId="2F0E8652" w14:textId="4DDFB7EE" w:rsidR="009F0BA6"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Print a single case to the debug log.</w:t>
      </w:r>
    </w:p>
    <w:p w14:paraId="5B43BA53" w14:textId="1A9FF15E" w:rsidR="009F0BA6"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Print multiple cases to the debug log.</w:t>
      </w:r>
      <w:r w:rsidR="00F95F0A" w:rsidRPr="008066E6">
        <w:rPr>
          <w:rFonts w:ascii="Salesforce Sans" w:hAnsi="Salesforce Sans"/>
          <w:szCs w:val="22"/>
        </w:rPr>
        <w:br/>
      </w:r>
    </w:p>
    <w:p w14:paraId="504FE761" w14:textId="77777777" w:rsidR="009F0BA6" w:rsidRPr="008066E6" w:rsidRDefault="009F0BA6" w:rsidP="008066E6">
      <w:pPr>
        <w:spacing w:before="120" w:after="120"/>
        <w:rPr>
          <w:rFonts w:ascii="Salesforce Sans" w:hAnsi="Salesforce Sans"/>
          <w:sz w:val="22"/>
          <w:szCs w:val="22"/>
        </w:rPr>
      </w:pPr>
      <w:r w:rsidRPr="008066E6">
        <w:rPr>
          <w:rFonts w:ascii="Salesforce Sans" w:hAnsi="Salesforce Sans"/>
          <w:b/>
          <w:sz w:val="22"/>
          <w:szCs w:val="22"/>
        </w:rPr>
        <w:t>Time</w:t>
      </w:r>
      <w:r w:rsidRPr="008066E6">
        <w:rPr>
          <w:rFonts w:ascii="Salesforce Sans" w:hAnsi="Salesforce Sans"/>
          <w:sz w:val="22"/>
          <w:szCs w:val="22"/>
        </w:rPr>
        <w:t>:</w:t>
      </w:r>
    </w:p>
    <w:p w14:paraId="246C5D4A" w14:textId="77777777" w:rsidR="009F0BA6" w:rsidRPr="008066E6" w:rsidRDefault="009F0BA6" w:rsidP="008066E6">
      <w:pPr>
        <w:spacing w:before="120" w:after="120"/>
        <w:rPr>
          <w:rFonts w:ascii="Salesforce Sans" w:hAnsi="Salesforce Sans"/>
          <w:sz w:val="22"/>
          <w:szCs w:val="22"/>
        </w:rPr>
      </w:pPr>
      <w:r w:rsidRPr="008066E6">
        <w:rPr>
          <w:rFonts w:ascii="Salesforce Sans" w:hAnsi="Salesforce Sans"/>
          <w:sz w:val="22"/>
          <w:szCs w:val="22"/>
        </w:rPr>
        <w:t xml:space="preserve">10 minutes </w:t>
      </w:r>
    </w:p>
    <w:p w14:paraId="6C43ACAF" w14:textId="77777777" w:rsidR="009F0BA6" w:rsidRPr="008066E6" w:rsidRDefault="009F0BA6" w:rsidP="008066E6">
      <w:pPr>
        <w:pStyle w:val="SingleLine"/>
        <w:spacing w:before="120" w:after="120"/>
        <w:rPr>
          <w:rFonts w:ascii="Salesforce Sans" w:hAnsi="Salesforce Sans"/>
          <w:sz w:val="22"/>
          <w:szCs w:val="22"/>
        </w:rPr>
      </w:pPr>
    </w:p>
    <w:p w14:paraId="7B449661" w14:textId="77777777" w:rsidR="009F0BA6" w:rsidRPr="008066E6" w:rsidRDefault="009F0BA6" w:rsidP="008066E6">
      <w:pPr>
        <w:spacing w:before="120" w:after="120"/>
        <w:rPr>
          <w:rFonts w:ascii="Salesforce Sans" w:hAnsi="Salesforce Sans"/>
          <w:sz w:val="22"/>
          <w:szCs w:val="22"/>
        </w:rPr>
      </w:pPr>
      <w:r w:rsidRPr="008066E6">
        <w:rPr>
          <w:rFonts w:ascii="Salesforce Sans" w:hAnsi="Salesforce Sans"/>
          <w:b/>
          <w:sz w:val="22"/>
          <w:szCs w:val="22"/>
        </w:rPr>
        <w:t>Instructions</w:t>
      </w:r>
      <w:r w:rsidRPr="008066E6">
        <w:rPr>
          <w:rFonts w:ascii="Salesforce Sans" w:hAnsi="Salesforce Sans"/>
          <w:sz w:val="22"/>
          <w:szCs w:val="22"/>
        </w:rPr>
        <w:t>:</w:t>
      </w:r>
    </w:p>
    <w:p w14:paraId="1149FB28" w14:textId="33EF3CEE" w:rsidR="009F0BA6"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 xml:space="preserve">Print a single case to the debug log. When debugging, it can be helpful to query an </w:t>
      </w:r>
      <w:proofErr w:type="spellStart"/>
      <w:r w:rsidR="009F0BA6" w:rsidRPr="008066E6">
        <w:rPr>
          <w:rFonts w:ascii="Salesforce Sans" w:hAnsi="Salesforce Sans"/>
          <w:szCs w:val="22"/>
        </w:rPr>
        <w:t>sObject</w:t>
      </w:r>
      <w:proofErr w:type="spellEnd"/>
      <w:r w:rsidR="009F0BA6" w:rsidRPr="008066E6">
        <w:rPr>
          <w:rFonts w:ascii="Salesforce Sans" w:hAnsi="Salesforce Sans"/>
          <w:szCs w:val="22"/>
        </w:rPr>
        <w:t xml:space="preserve"> by its</w:t>
      </w:r>
      <w:r w:rsidR="0012137C">
        <w:rPr>
          <w:rFonts w:ascii="Salesforce Sans" w:hAnsi="Salesforce Sans"/>
          <w:szCs w:val="22"/>
        </w:rPr>
        <w:t xml:space="preserve"> ID</w:t>
      </w:r>
      <w:r w:rsidR="00BA0060">
        <w:rPr>
          <w:rFonts w:ascii="Salesforce Sans" w:hAnsi="Salesforce Sans"/>
          <w:szCs w:val="22"/>
        </w:rPr>
        <w:t>.</w:t>
      </w:r>
      <w:r w:rsidR="0012137C">
        <w:rPr>
          <w:rFonts w:ascii="Salesforce Sans" w:hAnsi="Salesforce Sans"/>
          <w:szCs w:val="22"/>
        </w:rPr>
        <w:t xml:space="preserve"> Use with caution as record IDs may change between environments.</w:t>
      </w:r>
    </w:p>
    <w:p w14:paraId="587C3E10" w14:textId="77777777" w:rsidR="00C814BC" w:rsidRPr="008066E6" w:rsidRDefault="00C814BC"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r>
      <w:r w:rsidRPr="008066E6">
        <w:rPr>
          <w:rFonts w:ascii="Salesforce Sans" w:hAnsi="Salesforce Sans"/>
          <w:color w:val="000000" w:themeColor="text1"/>
          <w:szCs w:val="22"/>
        </w:rPr>
        <w:t xml:space="preserve">Click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70494307" wp14:editId="459D519D">
            <wp:extent cx="130775" cy="144869"/>
            <wp:effectExtent l="0" t="0" r="0" b="0"/>
            <wp:docPr id="41" name="Picture 41"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77756F">
        <w:rPr>
          <w:rStyle w:val="ClickPaths"/>
          <w:color w:val="000000" w:themeColor="text1"/>
          <w:szCs w:val="22"/>
        </w:rPr>
        <w:t>Developer Console</w:t>
      </w:r>
      <w:r w:rsidRPr="0077756F">
        <w:rPr>
          <w:rStyle w:val="ClickPaths"/>
          <w:b w:val="0"/>
          <w:color w:val="000000" w:themeColor="text1"/>
          <w:szCs w:val="22"/>
        </w:rPr>
        <w:t>.</w:t>
      </w:r>
    </w:p>
    <w:p w14:paraId="3165C1E8" w14:textId="49615423" w:rsidR="00C814BC" w:rsidRPr="008066E6" w:rsidRDefault="00C814BC" w:rsidP="0077756F">
      <w:pPr>
        <w:pStyle w:val="Heading2"/>
        <w:spacing w:before="1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r>
      <w:r w:rsidR="00877473">
        <w:rPr>
          <w:rFonts w:ascii="Salesforce Sans" w:hAnsi="Salesforce Sans"/>
          <w:szCs w:val="22"/>
        </w:rPr>
        <w:t xml:space="preserve">Press </w:t>
      </w:r>
      <w:r w:rsidR="000E38D9" w:rsidRPr="000E38D9">
        <w:rPr>
          <w:rFonts w:ascii="Courier New" w:hAnsi="Courier New" w:cs="Courier New"/>
          <w:szCs w:val="22"/>
        </w:rPr>
        <w:t xml:space="preserve">CTRL + E </w:t>
      </w:r>
      <w:r w:rsidRPr="008066E6">
        <w:rPr>
          <w:rFonts w:ascii="Salesforce Sans" w:hAnsi="Salesforce Sans"/>
          <w:szCs w:val="22"/>
        </w:rPr>
        <w:t>to open the</w:t>
      </w:r>
      <w:r w:rsidRPr="008066E6">
        <w:rPr>
          <w:rFonts w:ascii="Salesforce Sans" w:hAnsi="Salesforce Sans"/>
          <w:b/>
          <w:szCs w:val="22"/>
        </w:rPr>
        <w:t xml:space="preserve"> Execute Anonymous</w:t>
      </w:r>
      <w:r w:rsidRPr="008066E6">
        <w:rPr>
          <w:rFonts w:ascii="Salesforce Sans" w:hAnsi="Salesforce Sans"/>
          <w:szCs w:val="22"/>
        </w:rPr>
        <w:t xml:space="preserve"> window.</w:t>
      </w:r>
    </w:p>
    <w:p w14:paraId="27CCAFCF" w14:textId="7A5F09AE" w:rsidR="00C814BC" w:rsidRPr="008066E6" w:rsidRDefault="00C814BC" w:rsidP="0077756F">
      <w:pPr>
        <w:pStyle w:val="Heading2"/>
        <w:spacing w:before="1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r>
      <w:r w:rsidR="00834A3A" w:rsidRPr="008066E6">
        <w:rPr>
          <w:rFonts w:ascii="Salesforce Sans" w:hAnsi="Salesforce Sans"/>
          <w:szCs w:val="22"/>
        </w:rPr>
        <w:t>Copy and paste the contents of</w:t>
      </w:r>
      <w:r w:rsidR="00496EBE" w:rsidRPr="008066E6">
        <w:rPr>
          <w:rFonts w:ascii="Salesforce Sans" w:hAnsi="Salesforce Sans" w:cs="Arial"/>
          <w:szCs w:val="22"/>
        </w:rPr>
        <w:t xml:space="preserve"> Task 1 in</w:t>
      </w:r>
      <w:r w:rsidRPr="008066E6">
        <w:rPr>
          <w:rFonts w:ascii="Salesforce Sans" w:hAnsi="Salesforce Sans" w:cs="Arial"/>
          <w:szCs w:val="22"/>
        </w:rPr>
        <w:t xml:space="preserve"> </w:t>
      </w:r>
      <w:r w:rsidRPr="008066E6">
        <w:rPr>
          <w:rFonts w:ascii="Salesforce Sans" w:hAnsi="Salesforce Sans"/>
          <w:b/>
          <w:szCs w:val="22"/>
        </w:rPr>
        <w:t>SOQLQueriesInApex.txt</w:t>
      </w:r>
      <w:r w:rsidRPr="008066E6">
        <w:rPr>
          <w:rFonts w:ascii="Salesforce Sans" w:hAnsi="Salesforce Sans" w:cs="Arial"/>
          <w:szCs w:val="22"/>
        </w:rPr>
        <w:t xml:space="preserve"> from the</w:t>
      </w:r>
      <w:r w:rsidRPr="008066E6">
        <w:rPr>
          <w:rFonts w:ascii="Salesforce Sans" w:hAnsi="Salesforce Sans"/>
          <w:szCs w:val="22"/>
        </w:rPr>
        <w:t xml:space="preserve"> Exercises folder into the </w:t>
      </w:r>
      <w:r w:rsidR="00496EBE" w:rsidRPr="008066E6">
        <w:rPr>
          <w:rFonts w:ascii="Salesforce Sans" w:hAnsi="Salesforce Sans"/>
          <w:szCs w:val="22"/>
        </w:rPr>
        <w:t>window</w:t>
      </w:r>
      <w:r w:rsidRPr="008066E6">
        <w:rPr>
          <w:rFonts w:ascii="Salesforce Sans" w:hAnsi="Salesforce Sans"/>
          <w:szCs w:val="22"/>
        </w:rPr>
        <w:t xml:space="preserve">, overwriting all existing text. </w:t>
      </w:r>
    </w:p>
    <w:p w14:paraId="72815976" w14:textId="2809C715" w:rsidR="00C814BC" w:rsidRPr="008066E6" w:rsidRDefault="00C814BC" w:rsidP="0077756F">
      <w:pPr>
        <w:pStyle w:val="Heading2"/>
        <w:spacing w:before="1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t>Complete the TODOs.</w:t>
      </w:r>
    </w:p>
    <w:p w14:paraId="6751E5B9" w14:textId="77777777" w:rsidR="00C814BC" w:rsidRPr="008066E6" w:rsidRDefault="00C814BC" w:rsidP="0077756F">
      <w:pPr>
        <w:pStyle w:val="Heading2"/>
        <w:spacing w:before="120"/>
        <w:contextualSpacing w:val="0"/>
        <w:rPr>
          <w:rFonts w:ascii="Salesforce Sans" w:hAnsi="Salesforce Sans"/>
          <w:szCs w:val="22"/>
        </w:rPr>
      </w:pPr>
      <w:r w:rsidRPr="008066E6">
        <w:rPr>
          <w:rFonts w:ascii="Salesforce Sans" w:hAnsi="Salesforce Sans"/>
          <w:szCs w:val="22"/>
        </w:rPr>
        <w:t>E.</w:t>
      </w:r>
      <w:r w:rsidRPr="008066E6">
        <w:rPr>
          <w:rFonts w:ascii="Salesforce Sans" w:hAnsi="Salesforce Sans"/>
          <w:szCs w:val="22"/>
        </w:rPr>
        <w:tab/>
        <w:t xml:space="preserve">Ensure that </w:t>
      </w:r>
      <w:r w:rsidRPr="008066E6">
        <w:rPr>
          <w:rStyle w:val="ClickOrSelect"/>
          <w:rFonts w:ascii="Salesforce Sans" w:hAnsi="Salesforce Sans"/>
          <w:szCs w:val="22"/>
        </w:rPr>
        <w:t>Open Log</w:t>
      </w:r>
      <w:r w:rsidRPr="008066E6">
        <w:rPr>
          <w:rFonts w:ascii="Salesforce Sans" w:hAnsi="Salesforce Sans"/>
          <w:szCs w:val="22"/>
        </w:rPr>
        <w:t xml:space="preserve"> is selected and click </w:t>
      </w:r>
      <w:r w:rsidRPr="008066E6">
        <w:rPr>
          <w:rStyle w:val="ClickOrSelect"/>
          <w:rFonts w:ascii="Salesforce Sans" w:hAnsi="Salesforce Sans"/>
          <w:szCs w:val="22"/>
        </w:rPr>
        <w:t>Execute</w:t>
      </w:r>
      <w:r w:rsidRPr="008066E6">
        <w:rPr>
          <w:rFonts w:ascii="Salesforce Sans" w:hAnsi="Salesforce Sans"/>
          <w:szCs w:val="22"/>
        </w:rPr>
        <w:t>.</w:t>
      </w:r>
    </w:p>
    <w:p w14:paraId="4BE6CCBD" w14:textId="19A1342B" w:rsidR="00C814BC" w:rsidRPr="008066E6" w:rsidRDefault="00C814BC" w:rsidP="0077756F">
      <w:pPr>
        <w:pStyle w:val="Heading2"/>
        <w:spacing w:before="120"/>
        <w:contextualSpacing w:val="0"/>
        <w:rPr>
          <w:rFonts w:ascii="Salesforce Sans" w:hAnsi="Salesforce Sans"/>
          <w:szCs w:val="22"/>
        </w:rPr>
      </w:pPr>
      <w:r w:rsidRPr="008066E6">
        <w:rPr>
          <w:rFonts w:ascii="Salesforce Sans" w:hAnsi="Salesforce Sans"/>
          <w:szCs w:val="22"/>
        </w:rPr>
        <w:t>F.</w:t>
      </w:r>
      <w:r w:rsidRPr="008066E6">
        <w:rPr>
          <w:rFonts w:ascii="Salesforce Sans" w:hAnsi="Salesforce Sans"/>
          <w:szCs w:val="22"/>
        </w:rPr>
        <w:tab/>
      </w:r>
      <w:r w:rsidR="004D6855" w:rsidRPr="008066E6">
        <w:rPr>
          <w:rFonts w:ascii="Salesforce Sans" w:hAnsi="Salesforce Sans"/>
          <w:szCs w:val="22"/>
        </w:rPr>
        <w:t xml:space="preserve">Select </w:t>
      </w:r>
      <w:r w:rsidR="004D6855" w:rsidRPr="008066E6">
        <w:rPr>
          <w:rFonts w:ascii="Salesforce Sans" w:hAnsi="Salesforce Sans"/>
          <w:b/>
          <w:szCs w:val="22"/>
        </w:rPr>
        <w:t>Debug Only</w:t>
      </w:r>
      <w:r w:rsidR="004D6855" w:rsidRPr="008066E6">
        <w:rPr>
          <w:rFonts w:ascii="Salesforce Sans" w:hAnsi="Salesforce Sans"/>
          <w:szCs w:val="22"/>
        </w:rPr>
        <w:t xml:space="preserve"> checkbox, then review the Debug Log to confirm the results.</w:t>
      </w:r>
    </w:p>
    <w:p w14:paraId="06FE7A55" w14:textId="4DB8CDC3" w:rsidR="00016EDC" w:rsidRPr="008066E6" w:rsidRDefault="00016EDC" w:rsidP="0077756F">
      <w:pPr>
        <w:pStyle w:val="Heading2"/>
        <w:spacing w:before="120"/>
        <w:contextualSpacing w:val="0"/>
        <w:rPr>
          <w:rFonts w:ascii="Salesforce Sans" w:hAnsi="Salesforce Sans"/>
          <w:szCs w:val="22"/>
        </w:rPr>
      </w:pPr>
      <w:r w:rsidRPr="008066E6">
        <w:rPr>
          <w:rFonts w:ascii="Salesforce Sans" w:hAnsi="Salesforce Sans"/>
          <w:szCs w:val="22"/>
        </w:rPr>
        <w:t>G.</w:t>
      </w:r>
      <w:r w:rsidRPr="008066E6">
        <w:rPr>
          <w:rFonts w:ascii="Salesforce Sans" w:hAnsi="Salesforce Sans"/>
          <w:szCs w:val="22"/>
        </w:rPr>
        <w:tab/>
      </w:r>
      <w:r w:rsidR="00877473">
        <w:rPr>
          <w:rFonts w:ascii="Salesforce Sans" w:hAnsi="Salesforce Sans"/>
          <w:szCs w:val="22"/>
        </w:rPr>
        <w:t xml:space="preserve">Press </w:t>
      </w:r>
      <w:r w:rsidR="00095225" w:rsidRPr="00095225">
        <w:rPr>
          <w:rStyle w:val="EnterOrType"/>
          <w:szCs w:val="22"/>
        </w:rPr>
        <w:t>CTRL + ALT + /</w:t>
      </w:r>
      <w:r w:rsidRPr="008066E6">
        <w:rPr>
          <w:rFonts w:ascii="Salesforce Sans" w:hAnsi="Salesforce Sans"/>
          <w:szCs w:val="22"/>
        </w:rPr>
        <w:t xml:space="preserve"> to close all console tabs.</w:t>
      </w:r>
    </w:p>
    <w:p w14:paraId="19623A70" w14:textId="69A0847D" w:rsidR="009F0BA6"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 xml:space="preserve">Print multiple cases to the debug log. </w:t>
      </w:r>
    </w:p>
    <w:p w14:paraId="1F645740" w14:textId="12614925" w:rsidR="001A4151" w:rsidRPr="008066E6" w:rsidRDefault="001A4151" w:rsidP="0077756F">
      <w:pPr>
        <w:pStyle w:val="Heading2"/>
        <w:spacing w:before="120"/>
        <w:contextualSpacing w:val="0"/>
        <w:rPr>
          <w:rFonts w:ascii="Salesforce Sans" w:hAnsi="Salesforce Sans"/>
          <w:szCs w:val="22"/>
        </w:rPr>
      </w:pPr>
      <w:r w:rsidRPr="008066E6">
        <w:rPr>
          <w:rFonts w:ascii="Salesforce Sans" w:hAnsi="Salesforce Sans"/>
          <w:szCs w:val="22"/>
        </w:rPr>
        <w:t>A.</w:t>
      </w:r>
      <w:r w:rsidRPr="008066E6">
        <w:rPr>
          <w:rFonts w:ascii="Salesforce Sans" w:hAnsi="Salesforce Sans"/>
          <w:szCs w:val="22"/>
        </w:rPr>
        <w:tab/>
      </w:r>
      <w:r w:rsidR="00877473">
        <w:rPr>
          <w:rFonts w:ascii="Salesforce Sans" w:hAnsi="Salesforce Sans"/>
          <w:szCs w:val="22"/>
        </w:rPr>
        <w:t xml:space="preserve">Press </w:t>
      </w:r>
      <w:r w:rsidR="000E38D9" w:rsidRPr="000E38D9">
        <w:rPr>
          <w:rFonts w:ascii="Courier New" w:hAnsi="Courier New" w:cs="Courier New"/>
          <w:szCs w:val="22"/>
        </w:rPr>
        <w:t xml:space="preserve">CTRL + E </w:t>
      </w:r>
      <w:r w:rsidRPr="008066E6">
        <w:rPr>
          <w:rFonts w:ascii="Salesforce Sans" w:hAnsi="Salesforce Sans"/>
          <w:szCs w:val="22"/>
        </w:rPr>
        <w:t>to open the</w:t>
      </w:r>
      <w:r w:rsidRPr="008066E6">
        <w:rPr>
          <w:rFonts w:ascii="Salesforce Sans" w:hAnsi="Salesforce Sans"/>
          <w:b/>
          <w:szCs w:val="22"/>
        </w:rPr>
        <w:t xml:space="preserve"> Execute Anonymous</w:t>
      </w:r>
      <w:r w:rsidRPr="008066E6">
        <w:rPr>
          <w:rFonts w:ascii="Salesforce Sans" w:hAnsi="Salesforce Sans"/>
          <w:szCs w:val="22"/>
        </w:rPr>
        <w:t xml:space="preserve"> window.</w:t>
      </w:r>
    </w:p>
    <w:p w14:paraId="6773F4EF" w14:textId="779646EC" w:rsidR="001A4151" w:rsidRPr="008066E6" w:rsidRDefault="001A4151" w:rsidP="0077756F">
      <w:pPr>
        <w:pStyle w:val="Heading2"/>
        <w:spacing w:before="1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r>
      <w:r w:rsidR="00834A3A" w:rsidRPr="008066E6">
        <w:rPr>
          <w:rFonts w:ascii="Salesforce Sans" w:hAnsi="Salesforce Sans"/>
          <w:szCs w:val="22"/>
        </w:rPr>
        <w:t>Copy and paste the contents of</w:t>
      </w:r>
      <w:r w:rsidRPr="008066E6">
        <w:rPr>
          <w:rFonts w:ascii="Salesforce Sans" w:hAnsi="Salesforce Sans" w:cs="Arial"/>
          <w:szCs w:val="22"/>
        </w:rPr>
        <w:t xml:space="preserve"> Task 2 in </w:t>
      </w:r>
      <w:r w:rsidRPr="008066E6">
        <w:rPr>
          <w:rFonts w:ascii="Salesforce Sans" w:hAnsi="Salesforce Sans"/>
          <w:b/>
          <w:szCs w:val="22"/>
        </w:rPr>
        <w:t>SOQLQueriesInApex.txt</w:t>
      </w:r>
      <w:r w:rsidRPr="008066E6">
        <w:rPr>
          <w:rFonts w:ascii="Salesforce Sans" w:hAnsi="Salesforce Sans" w:cs="Arial"/>
          <w:szCs w:val="22"/>
        </w:rPr>
        <w:t xml:space="preserve"> from the</w:t>
      </w:r>
      <w:r w:rsidRPr="008066E6">
        <w:rPr>
          <w:rFonts w:ascii="Salesforce Sans" w:hAnsi="Salesforce Sans"/>
          <w:szCs w:val="22"/>
        </w:rPr>
        <w:t xml:space="preserve"> Exercises folder into the window, overwriting all existing text. </w:t>
      </w:r>
    </w:p>
    <w:p w14:paraId="668867FD" w14:textId="60151137" w:rsidR="001A4151" w:rsidRPr="008066E6" w:rsidRDefault="001A4151" w:rsidP="0077756F">
      <w:pPr>
        <w:pStyle w:val="Heading2"/>
        <w:spacing w:before="1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Complete the TODOs.</w:t>
      </w:r>
    </w:p>
    <w:p w14:paraId="1A0A35B8" w14:textId="1D9B7624" w:rsidR="001A4151" w:rsidRPr="008066E6" w:rsidRDefault="001A4151" w:rsidP="0077756F">
      <w:pPr>
        <w:pStyle w:val="Heading2"/>
        <w:spacing w:before="1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t xml:space="preserve">Ensure that </w:t>
      </w:r>
      <w:r w:rsidRPr="008066E6">
        <w:rPr>
          <w:rStyle w:val="ClickOrSelect"/>
          <w:rFonts w:ascii="Salesforce Sans" w:hAnsi="Salesforce Sans"/>
          <w:szCs w:val="22"/>
        </w:rPr>
        <w:t>Open Log</w:t>
      </w:r>
      <w:r w:rsidRPr="008066E6">
        <w:rPr>
          <w:rFonts w:ascii="Salesforce Sans" w:hAnsi="Salesforce Sans"/>
          <w:szCs w:val="22"/>
        </w:rPr>
        <w:t xml:space="preserve"> is selected and click </w:t>
      </w:r>
      <w:r w:rsidRPr="008066E6">
        <w:rPr>
          <w:rStyle w:val="ClickOrSelect"/>
          <w:rFonts w:ascii="Salesforce Sans" w:hAnsi="Salesforce Sans"/>
          <w:szCs w:val="22"/>
        </w:rPr>
        <w:t>Execute</w:t>
      </w:r>
      <w:r w:rsidRPr="008066E6">
        <w:rPr>
          <w:rFonts w:ascii="Salesforce Sans" w:hAnsi="Salesforce Sans"/>
          <w:szCs w:val="22"/>
        </w:rPr>
        <w:t>.</w:t>
      </w:r>
    </w:p>
    <w:p w14:paraId="14BBA166" w14:textId="5C4E1F32" w:rsidR="001A4151" w:rsidRPr="008066E6" w:rsidRDefault="001A4151" w:rsidP="0077756F">
      <w:pPr>
        <w:pStyle w:val="Heading2"/>
        <w:spacing w:before="120"/>
        <w:contextualSpacing w:val="0"/>
        <w:rPr>
          <w:rFonts w:ascii="Salesforce Sans" w:hAnsi="Salesforce Sans"/>
          <w:szCs w:val="22"/>
        </w:rPr>
      </w:pPr>
      <w:r w:rsidRPr="008066E6">
        <w:rPr>
          <w:rFonts w:ascii="Salesforce Sans" w:hAnsi="Salesforce Sans"/>
          <w:szCs w:val="22"/>
        </w:rPr>
        <w:t>E.</w:t>
      </w:r>
      <w:r w:rsidRPr="008066E6">
        <w:rPr>
          <w:rFonts w:ascii="Salesforce Sans" w:hAnsi="Salesforce Sans"/>
          <w:szCs w:val="22"/>
        </w:rPr>
        <w:tab/>
        <w:t xml:space="preserve">Select </w:t>
      </w:r>
      <w:r w:rsidRPr="008066E6">
        <w:rPr>
          <w:rFonts w:ascii="Salesforce Sans" w:hAnsi="Salesforce Sans"/>
          <w:b/>
          <w:szCs w:val="22"/>
        </w:rPr>
        <w:t>Debug Only</w:t>
      </w:r>
      <w:r w:rsidRPr="008066E6">
        <w:rPr>
          <w:rFonts w:ascii="Salesforce Sans" w:hAnsi="Salesforce Sans"/>
          <w:szCs w:val="22"/>
        </w:rPr>
        <w:t xml:space="preserve"> checkbox, then review the Debug Log to confirm the results.</w:t>
      </w:r>
    </w:p>
    <w:p w14:paraId="7D2B7974" w14:textId="61903ECD" w:rsidR="001A4151" w:rsidRPr="008066E6" w:rsidRDefault="001A4151" w:rsidP="0077756F">
      <w:pPr>
        <w:pStyle w:val="Heading2"/>
        <w:spacing w:before="120"/>
        <w:contextualSpacing w:val="0"/>
        <w:rPr>
          <w:rFonts w:ascii="Salesforce Sans" w:hAnsi="Salesforce Sans"/>
          <w:szCs w:val="22"/>
        </w:rPr>
      </w:pPr>
      <w:r w:rsidRPr="008066E6">
        <w:rPr>
          <w:rFonts w:ascii="Salesforce Sans" w:hAnsi="Salesforce Sans"/>
          <w:szCs w:val="22"/>
        </w:rPr>
        <w:t>F.</w:t>
      </w:r>
      <w:r w:rsidRPr="008066E6">
        <w:rPr>
          <w:rFonts w:ascii="Salesforce Sans" w:hAnsi="Salesforce Sans"/>
          <w:szCs w:val="22"/>
        </w:rPr>
        <w:tab/>
      </w:r>
      <w:r w:rsidR="00877473">
        <w:rPr>
          <w:rFonts w:ascii="Salesforce Sans" w:hAnsi="Salesforce Sans"/>
          <w:szCs w:val="22"/>
        </w:rPr>
        <w:t xml:space="preserve">Press </w:t>
      </w:r>
      <w:r w:rsidR="00095225" w:rsidRPr="00095225">
        <w:rPr>
          <w:rStyle w:val="EnterOrType"/>
          <w:szCs w:val="22"/>
        </w:rPr>
        <w:t>CTRL + ALT + /</w:t>
      </w:r>
      <w:r w:rsidRPr="008066E6">
        <w:rPr>
          <w:rFonts w:ascii="Salesforce Sans" w:hAnsi="Salesforce Sans"/>
          <w:szCs w:val="22"/>
        </w:rPr>
        <w:t xml:space="preserve"> to close all console tabs.</w:t>
      </w:r>
    </w:p>
    <w:p w14:paraId="0EF9D4E8" w14:textId="19A5BE8C" w:rsidR="009F0BA6" w:rsidRPr="008066E6" w:rsidRDefault="001A4151" w:rsidP="008066E6">
      <w:pPr>
        <w:pStyle w:val="Heading2"/>
        <w:spacing w:before="120"/>
        <w:contextualSpacing w:val="0"/>
        <w:rPr>
          <w:rFonts w:ascii="Salesforce Sans" w:hAnsi="Salesforce Sans"/>
          <w:szCs w:val="22"/>
        </w:rPr>
      </w:pPr>
      <w:r w:rsidRPr="008066E6">
        <w:rPr>
          <w:rFonts w:ascii="Salesforce Sans" w:hAnsi="Salesforce Sans"/>
          <w:szCs w:val="22"/>
        </w:rPr>
        <w:t>G</w:t>
      </w:r>
      <w:r w:rsidR="009F0BA6" w:rsidRPr="008066E6">
        <w:rPr>
          <w:rFonts w:ascii="Salesforce Sans" w:hAnsi="Salesforce Sans"/>
          <w:szCs w:val="22"/>
        </w:rPr>
        <w:t>.</w:t>
      </w:r>
      <w:r w:rsidR="009F0BA6" w:rsidRPr="008066E6">
        <w:rPr>
          <w:rFonts w:ascii="Salesforce Sans" w:hAnsi="Salesforce Sans"/>
          <w:szCs w:val="22"/>
        </w:rPr>
        <w:tab/>
      </w:r>
      <w:r w:rsidR="005D0962">
        <w:rPr>
          <w:rFonts w:ascii="Salesforce Sans" w:hAnsi="Salesforce Sans"/>
          <w:szCs w:val="22"/>
        </w:rPr>
        <w:t>Close the Developer Console window.</w:t>
      </w:r>
    </w:p>
    <w:p w14:paraId="21696EA6" w14:textId="77777777" w:rsidR="009F0BA6" w:rsidRPr="0077756F" w:rsidRDefault="009F0BA6">
      <w:pPr>
        <w:pStyle w:val="ExerciseTitle"/>
      </w:pPr>
      <w:bookmarkStart w:id="51" w:name="_Toc429584180"/>
      <w:bookmarkStart w:id="52" w:name="_Toc514686413"/>
      <w:r w:rsidRPr="0077756F">
        <w:lastRenderedPageBreak/>
        <w:t>5-4: Write a Dynamic Query in Apex</w:t>
      </w:r>
      <w:bookmarkEnd w:id="51"/>
      <w:bookmarkEnd w:id="52"/>
      <w:r w:rsidR="00F95F0A" w:rsidRPr="0077756F">
        <w:br/>
      </w:r>
    </w:p>
    <w:p w14:paraId="64C689C7" w14:textId="77777777" w:rsidR="009F0BA6" w:rsidRPr="008066E6" w:rsidRDefault="009F0BA6"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2FA08F54" w14:textId="77777777" w:rsidR="009F0BA6" w:rsidRPr="008066E6" w:rsidRDefault="009F0BA6" w:rsidP="008066E6">
      <w:pPr>
        <w:spacing w:before="120" w:after="120"/>
        <w:rPr>
          <w:rFonts w:ascii="Salesforce Sans" w:hAnsi="Salesforce Sans"/>
          <w:sz w:val="22"/>
          <w:szCs w:val="22"/>
        </w:rPr>
      </w:pPr>
      <w:r w:rsidRPr="008066E6">
        <w:rPr>
          <w:rFonts w:ascii="Salesforce Sans" w:hAnsi="Salesforce Sans"/>
          <w:sz w:val="22"/>
          <w:szCs w:val="22"/>
        </w:rPr>
        <w:t>Retrieve cases that meet criteria specified at run time.</w:t>
      </w:r>
    </w:p>
    <w:p w14:paraId="3DA762E8" w14:textId="77777777" w:rsidR="009F0BA6" w:rsidRPr="008066E6" w:rsidRDefault="009F0BA6" w:rsidP="008066E6">
      <w:pPr>
        <w:spacing w:before="120" w:after="120"/>
        <w:rPr>
          <w:rFonts w:ascii="Salesforce Sans" w:hAnsi="Salesforce Sans"/>
          <w:sz w:val="22"/>
          <w:szCs w:val="22"/>
        </w:rPr>
      </w:pPr>
    </w:p>
    <w:p w14:paraId="598A2C81" w14:textId="77777777" w:rsidR="009F0BA6" w:rsidRPr="008066E6" w:rsidRDefault="009F0BA6"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24DA42FB" w14:textId="1AB093ED" w:rsidR="009F0BA6"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Use a bound variable to specify filter criteria.</w:t>
      </w:r>
    </w:p>
    <w:p w14:paraId="64486329" w14:textId="1E34FD15" w:rsidR="009F0BA6"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 xml:space="preserve">Use </w:t>
      </w:r>
      <w:proofErr w:type="spellStart"/>
      <w:r w:rsidR="009F0BA6" w:rsidRPr="008066E6">
        <w:rPr>
          <w:rFonts w:ascii="Salesforce Sans" w:hAnsi="Salesforce Sans"/>
          <w:szCs w:val="22"/>
        </w:rPr>
        <w:t>Database.query</w:t>
      </w:r>
      <w:proofErr w:type="spellEnd"/>
      <w:r w:rsidR="009F0BA6" w:rsidRPr="008066E6">
        <w:rPr>
          <w:rFonts w:ascii="Salesforce Sans" w:hAnsi="Salesforce Sans"/>
          <w:szCs w:val="22"/>
        </w:rPr>
        <w:t>() to repair the code from Task 1.</w:t>
      </w:r>
    </w:p>
    <w:p w14:paraId="4810FCC7" w14:textId="0CBC05D6" w:rsidR="009F0BA6"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(Optional) Use a bound variable to query by record type.</w:t>
      </w:r>
    </w:p>
    <w:p w14:paraId="4EBE32D0" w14:textId="77777777" w:rsidR="009F0BA6" w:rsidRPr="008066E6" w:rsidRDefault="009F0BA6" w:rsidP="008066E6">
      <w:pPr>
        <w:pStyle w:val="Heading1"/>
        <w:spacing w:before="120"/>
        <w:contextualSpacing w:val="0"/>
        <w:rPr>
          <w:rFonts w:ascii="Salesforce Sans" w:hAnsi="Salesforce Sans"/>
          <w:szCs w:val="22"/>
        </w:rPr>
      </w:pPr>
    </w:p>
    <w:p w14:paraId="71B02B34" w14:textId="77777777" w:rsidR="009F0BA6" w:rsidRPr="008066E6" w:rsidRDefault="009F0BA6"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0E765B56" w14:textId="77777777" w:rsidR="009F0BA6" w:rsidRPr="008066E6" w:rsidRDefault="009F0BA6" w:rsidP="008066E6">
      <w:pPr>
        <w:spacing w:before="120" w:after="120"/>
        <w:rPr>
          <w:rFonts w:ascii="Salesforce Sans" w:hAnsi="Salesforce Sans"/>
          <w:sz w:val="22"/>
          <w:szCs w:val="22"/>
        </w:rPr>
      </w:pPr>
      <w:r w:rsidRPr="008066E6">
        <w:rPr>
          <w:rFonts w:ascii="Salesforce Sans" w:hAnsi="Salesforce Sans"/>
          <w:sz w:val="22"/>
          <w:szCs w:val="22"/>
        </w:rPr>
        <w:t xml:space="preserve">10 minutes </w:t>
      </w:r>
    </w:p>
    <w:p w14:paraId="6D9AA604" w14:textId="77777777" w:rsidR="009F0BA6" w:rsidRPr="008066E6" w:rsidRDefault="009F0BA6" w:rsidP="008066E6">
      <w:pPr>
        <w:pStyle w:val="SingleLine"/>
        <w:spacing w:before="120" w:after="120"/>
        <w:rPr>
          <w:rFonts w:ascii="Salesforce Sans" w:hAnsi="Salesforce Sans"/>
          <w:sz w:val="22"/>
          <w:szCs w:val="22"/>
        </w:rPr>
      </w:pPr>
    </w:p>
    <w:p w14:paraId="60DFD4FF" w14:textId="77777777" w:rsidR="009F0BA6" w:rsidRPr="008066E6" w:rsidRDefault="009F0BA6"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05FB2A0F" w14:textId="24DB19B3" w:rsidR="009F0BA6"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Use a bound variable to specify filter criteria.</w:t>
      </w:r>
    </w:p>
    <w:p w14:paraId="0F8938C0" w14:textId="0F77C450" w:rsidR="009F0BA6"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Review considerations for working with Date Values in your Student Guide. In particular, notice that SOQL supports the use of date literals, such as LAST_N_DAYS in filter criteria for date values. You can find out more about date literals in the Apex documentation online.</w:t>
      </w:r>
    </w:p>
    <w:p w14:paraId="778E0002" w14:textId="51944F26" w:rsidR="00CF2EEC" w:rsidRPr="008066E6" w:rsidRDefault="00CF2EEC" w:rsidP="0077756F">
      <w:pPr>
        <w:pStyle w:val="Heading2"/>
        <w:spacing w:before="1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r>
      <w:r w:rsidRPr="008066E6">
        <w:rPr>
          <w:rFonts w:ascii="Salesforce Sans" w:hAnsi="Salesforce Sans"/>
          <w:color w:val="000000" w:themeColor="text1"/>
          <w:szCs w:val="22"/>
        </w:rPr>
        <w:t xml:space="preserve">Click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12BBFED9" wp14:editId="512C752A">
            <wp:extent cx="130775" cy="144869"/>
            <wp:effectExtent l="0" t="0" r="0" b="0"/>
            <wp:docPr id="42" name="Picture 42"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77756F">
        <w:rPr>
          <w:rStyle w:val="ClickPaths"/>
          <w:color w:val="000000" w:themeColor="text1"/>
          <w:szCs w:val="22"/>
        </w:rPr>
        <w:t>Developer Console</w:t>
      </w:r>
      <w:r w:rsidRPr="0077756F">
        <w:rPr>
          <w:rStyle w:val="ClickPaths"/>
          <w:b w:val="0"/>
          <w:color w:val="000000" w:themeColor="text1"/>
          <w:szCs w:val="22"/>
        </w:rPr>
        <w:t>.</w:t>
      </w:r>
    </w:p>
    <w:p w14:paraId="1DA35493" w14:textId="569A451C" w:rsidR="00CF2EEC" w:rsidRPr="008066E6" w:rsidRDefault="00CF2EEC" w:rsidP="0077756F">
      <w:pPr>
        <w:pStyle w:val="Heading2"/>
        <w:spacing w:before="1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r>
      <w:r w:rsidR="00877473">
        <w:rPr>
          <w:rFonts w:ascii="Salesforce Sans" w:hAnsi="Salesforce Sans"/>
          <w:szCs w:val="22"/>
        </w:rPr>
        <w:t xml:space="preserve">Press </w:t>
      </w:r>
      <w:r w:rsidR="000E38D9" w:rsidRPr="000E38D9">
        <w:rPr>
          <w:rFonts w:ascii="Courier New" w:hAnsi="Courier New" w:cs="Courier New"/>
          <w:szCs w:val="22"/>
        </w:rPr>
        <w:t xml:space="preserve">CTRL + E </w:t>
      </w:r>
      <w:r w:rsidRPr="008066E6">
        <w:rPr>
          <w:rFonts w:ascii="Salesforce Sans" w:hAnsi="Salesforce Sans"/>
          <w:szCs w:val="22"/>
        </w:rPr>
        <w:t>to open the</w:t>
      </w:r>
      <w:r w:rsidRPr="008066E6">
        <w:rPr>
          <w:rFonts w:ascii="Salesforce Sans" w:hAnsi="Salesforce Sans"/>
          <w:b/>
          <w:szCs w:val="22"/>
        </w:rPr>
        <w:t xml:space="preserve"> Execute Anonymous</w:t>
      </w:r>
      <w:r w:rsidRPr="008066E6">
        <w:rPr>
          <w:rFonts w:ascii="Salesforce Sans" w:hAnsi="Salesforce Sans"/>
          <w:szCs w:val="22"/>
        </w:rPr>
        <w:t xml:space="preserve"> window.</w:t>
      </w:r>
    </w:p>
    <w:p w14:paraId="1DF04B05" w14:textId="26E5A746" w:rsidR="00CF2EEC" w:rsidRPr="008066E6" w:rsidRDefault="00CF2EEC" w:rsidP="0077756F">
      <w:pPr>
        <w:pStyle w:val="Heading2"/>
        <w:spacing w:before="1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r>
      <w:r w:rsidR="00834A3A" w:rsidRPr="008066E6">
        <w:rPr>
          <w:rFonts w:ascii="Salesforce Sans" w:hAnsi="Salesforce Sans"/>
          <w:szCs w:val="22"/>
        </w:rPr>
        <w:t>Copy and paste the contents of</w:t>
      </w:r>
      <w:r w:rsidRPr="008066E6">
        <w:rPr>
          <w:rFonts w:ascii="Salesforce Sans" w:hAnsi="Salesforce Sans" w:cs="Arial"/>
          <w:szCs w:val="22"/>
        </w:rPr>
        <w:t xml:space="preserve"> Task 1 in </w:t>
      </w:r>
      <w:r w:rsidRPr="008066E6">
        <w:rPr>
          <w:rFonts w:ascii="Salesforce Sans" w:hAnsi="Salesforce Sans"/>
          <w:b/>
          <w:szCs w:val="22"/>
        </w:rPr>
        <w:t>SOQLDynamicQueryInApex.txt</w:t>
      </w:r>
      <w:r w:rsidRPr="008066E6">
        <w:rPr>
          <w:rFonts w:ascii="Salesforce Sans" w:hAnsi="Salesforce Sans" w:cs="Arial"/>
          <w:szCs w:val="22"/>
        </w:rPr>
        <w:t xml:space="preserve"> from the</w:t>
      </w:r>
      <w:r w:rsidRPr="008066E6">
        <w:rPr>
          <w:rFonts w:ascii="Salesforce Sans" w:hAnsi="Salesforce Sans"/>
          <w:szCs w:val="22"/>
        </w:rPr>
        <w:t xml:space="preserve"> Exercises folder into the window, overwriting all existing text. </w:t>
      </w:r>
    </w:p>
    <w:p w14:paraId="2AA56559" w14:textId="43712D57" w:rsidR="004D0430" w:rsidRPr="008066E6" w:rsidRDefault="00CF2EEC" w:rsidP="008066E6">
      <w:pPr>
        <w:pStyle w:val="Heading2"/>
        <w:spacing w:before="120"/>
        <w:contextualSpacing w:val="0"/>
        <w:rPr>
          <w:rFonts w:ascii="Salesforce Sans" w:hAnsi="Salesforce Sans"/>
          <w:szCs w:val="22"/>
        </w:rPr>
      </w:pPr>
      <w:r w:rsidRPr="008066E6">
        <w:rPr>
          <w:rFonts w:ascii="Salesforce Sans" w:hAnsi="Salesforce Sans"/>
          <w:szCs w:val="22"/>
        </w:rPr>
        <w:t>E.</w:t>
      </w:r>
      <w:r w:rsidRPr="008066E6">
        <w:rPr>
          <w:rFonts w:ascii="Salesforce Sans" w:hAnsi="Salesforce Sans"/>
          <w:szCs w:val="22"/>
        </w:rPr>
        <w:tab/>
        <w:t xml:space="preserve">Ensure that </w:t>
      </w:r>
      <w:r w:rsidRPr="008066E6">
        <w:rPr>
          <w:rStyle w:val="ClickOrSelect"/>
          <w:rFonts w:ascii="Salesforce Sans" w:hAnsi="Salesforce Sans"/>
          <w:szCs w:val="22"/>
        </w:rPr>
        <w:t>Open Log</w:t>
      </w:r>
      <w:r w:rsidRPr="008066E6">
        <w:rPr>
          <w:rFonts w:ascii="Salesforce Sans" w:hAnsi="Salesforce Sans"/>
          <w:szCs w:val="22"/>
        </w:rPr>
        <w:t xml:space="preserve"> is selected and click </w:t>
      </w:r>
      <w:r w:rsidRPr="008066E6">
        <w:rPr>
          <w:rStyle w:val="ClickOrSelect"/>
          <w:rFonts w:ascii="Salesforce Sans" w:hAnsi="Salesforce Sans"/>
          <w:szCs w:val="22"/>
        </w:rPr>
        <w:t>Execute</w:t>
      </w:r>
      <w:r w:rsidRPr="008066E6">
        <w:rPr>
          <w:rFonts w:ascii="Salesforce Sans" w:hAnsi="Salesforce Sans"/>
          <w:szCs w:val="22"/>
        </w:rPr>
        <w:t>. Note that this causes an error because the bind variable is not supported with LAST_N_DAYS in a bracketed SOQL query.</w:t>
      </w:r>
    </w:p>
    <w:p w14:paraId="0B7D0B45" w14:textId="44C1306E" w:rsidR="009F0BA6" w:rsidRPr="008066E6" w:rsidRDefault="00CF2EEC" w:rsidP="008066E6">
      <w:pPr>
        <w:pStyle w:val="Heading2"/>
        <w:spacing w:before="120"/>
        <w:contextualSpacing w:val="0"/>
        <w:rPr>
          <w:rFonts w:ascii="Salesforce Sans" w:hAnsi="Salesforce Sans"/>
          <w:szCs w:val="22"/>
        </w:rPr>
      </w:pPr>
      <w:r w:rsidRPr="008066E6">
        <w:rPr>
          <w:rFonts w:ascii="Salesforce Sans" w:hAnsi="Salesforce Sans"/>
          <w:szCs w:val="22"/>
        </w:rPr>
        <w:t>F</w:t>
      </w:r>
      <w:r w:rsidR="009F0BA6" w:rsidRPr="008066E6">
        <w:rPr>
          <w:rFonts w:ascii="Salesforce Sans" w:hAnsi="Salesforce Sans"/>
          <w:szCs w:val="22"/>
        </w:rPr>
        <w:t>.</w:t>
      </w:r>
      <w:r w:rsidR="009F0BA6" w:rsidRPr="008066E6">
        <w:rPr>
          <w:rFonts w:ascii="Salesforce Sans" w:hAnsi="Salesforce Sans"/>
          <w:szCs w:val="22"/>
        </w:rPr>
        <w:tab/>
        <w:t xml:space="preserve">Click </w:t>
      </w:r>
      <w:r w:rsidR="009F0BA6" w:rsidRPr="008066E6">
        <w:rPr>
          <w:rStyle w:val="ClickOrSelect"/>
          <w:rFonts w:ascii="Salesforce Sans" w:hAnsi="Salesforce Sans"/>
          <w:szCs w:val="22"/>
        </w:rPr>
        <w:t>OK</w:t>
      </w:r>
      <w:r w:rsidR="009F0BA6" w:rsidRPr="008066E6">
        <w:rPr>
          <w:rFonts w:ascii="Salesforce Sans" w:hAnsi="Salesforce Sans"/>
          <w:szCs w:val="22"/>
        </w:rPr>
        <w:t xml:space="preserve">. </w:t>
      </w:r>
    </w:p>
    <w:p w14:paraId="57261AED" w14:textId="1A5052C4" w:rsidR="009F0BA6"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 xml:space="preserve">Use </w:t>
      </w:r>
      <w:proofErr w:type="spellStart"/>
      <w:r w:rsidR="009F0BA6" w:rsidRPr="008066E6">
        <w:rPr>
          <w:rFonts w:ascii="Salesforce Sans" w:hAnsi="Salesforce Sans"/>
          <w:szCs w:val="22"/>
        </w:rPr>
        <w:t>Database.query</w:t>
      </w:r>
      <w:proofErr w:type="spellEnd"/>
      <w:r w:rsidR="009F0BA6" w:rsidRPr="008066E6">
        <w:rPr>
          <w:rFonts w:ascii="Salesforce Sans" w:hAnsi="Salesforce Sans"/>
          <w:szCs w:val="22"/>
        </w:rPr>
        <w:t>() to repair the code from Task 1.</w:t>
      </w:r>
    </w:p>
    <w:p w14:paraId="6BE3CD29" w14:textId="73537503" w:rsidR="009F0BA6"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r>
      <w:r w:rsidR="00834A3A" w:rsidRPr="008066E6">
        <w:rPr>
          <w:rFonts w:ascii="Salesforce Sans" w:hAnsi="Salesforce Sans"/>
          <w:szCs w:val="22"/>
        </w:rPr>
        <w:t>Copy and paste the contents of</w:t>
      </w:r>
      <w:r w:rsidR="00B13EB6" w:rsidRPr="008066E6">
        <w:rPr>
          <w:rFonts w:ascii="Salesforce Sans" w:hAnsi="Salesforce Sans" w:cs="Arial"/>
          <w:szCs w:val="22"/>
        </w:rPr>
        <w:t xml:space="preserve"> Task 2 in </w:t>
      </w:r>
      <w:r w:rsidR="00B13EB6" w:rsidRPr="008066E6">
        <w:rPr>
          <w:rFonts w:ascii="Salesforce Sans" w:hAnsi="Salesforce Sans"/>
          <w:b/>
          <w:szCs w:val="22"/>
        </w:rPr>
        <w:t>SOQLDynamicQueryInApex.txt</w:t>
      </w:r>
      <w:r w:rsidR="00B13EB6" w:rsidRPr="008066E6">
        <w:rPr>
          <w:rFonts w:ascii="Salesforce Sans" w:hAnsi="Salesforce Sans" w:cs="Arial"/>
          <w:szCs w:val="22"/>
        </w:rPr>
        <w:t xml:space="preserve"> from the</w:t>
      </w:r>
      <w:r w:rsidR="00B13EB6" w:rsidRPr="008066E6">
        <w:rPr>
          <w:rFonts w:ascii="Salesforce Sans" w:hAnsi="Salesforce Sans"/>
          <w:szCs w:val="22"/>
        </w:rPr>
        <w:t xml:space="preserve"> Exercises folder into the window, overwriting all existing text. </w:t>
      </w:r>
    </w:p>
    <w:p w14:paraId="1D42A0A6" w14:textId="72D0FC25" w:rsidR="009F0BA6"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Complete the TODOs.</w:t>
      </w:r>
    </w:p>
    <w:p w14:paraId="2019B26F" w14:textId="3D2CABA6" w:rsidR="009F0BA6"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r>
      <w:r w:rsidR="00B13EB6" w:rsidRPr="008066E6">
        <w:rPr>
          <w:rFonts w:ascii="Salesforce Sans" w:hAnsi="Salesforce Sans"/>
          <w:szCs w:val="22"/>
        </w:rPr>
        <w:t xml:space="preserve">Ensure that </w:t>
      </w:r>
      <w:r w:rsidR="00B13EB6" w:rsidRPr="008066E6">
        <w:rPr>
          <w:rStyle w:val="ClickOrSelect"/>
          <w:rFonts w:ascii="Salesforce Sans" w:hAnsi="Salesforce Sans"/>
          <w:szCs w:val="22"/>
        </w:rPr>
        <w:t>Open Log</w:t>
      </w:r>
      <w:r w:rsidR="00B13EB6" w:rsidRPr="008066E6">
        <w:rPr>
          <w:rFonts w:ascii="Salesforce Sans" w:hAnsi="Salesforce Sans"/>
          <w:szCs w:val="22"/>
        </w:rPr>
        <w:t xml:space="preserve"> is selected and click </w:t>
      </w:r>
      <w:r w:rsidR="00B13EB6" w:rsidRPr="008066E6">
        <w:rPr>
          <w:rStyle w:val="ClickOrSelect"/>
          <w:rFonts w:ascii="Salesforce Sans" w:hAnsi="Salesforce Sans"/>
          <w:szCs w:val="22"/>
        </w:rPr>
        <w:t>Execute</w:t>
      </w:r>
      <w:r w:rsidR="00B13EB6" w:rsidRPr="008066E6">
        <w:rPr>
          <w:rFonts w:ascii="Salesforce Sans" w:hAnsi="Salesforce Sans"/>
          <w:szCs w:val="22"/>
        </w:rPr>
        <w:t xml:space="preserve">. </w:t>
      </w:r>
    </w:p>
    <w:p w14:paraId="5F15D3BF" w14:textId="77777777" w:rsidR="00B13EB6" w:rsidRPr="008066E6" w:rsidRDefault="00C40232"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D</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r>
      <w:r w:rsidR="00B13EB6" w:rsidRPr="008066E6">
        <w:rPr>
          <w:rFonts w:ascii="Salesforce Sans" w:hAnsi="Salesforce Sans"/>
          <w:szCs w:val="22"/>
        </w:rPr>
        <w:t xml:space="preserve">Select </w:t>
      </w:r>
      <w:r w:rsidR="00B13EB6" w:rsidRPr="008066E6">
        <w:rPr>
          <w:rFonts w:ascii="Salesforce Sans" w:hAnsi="Salesforce Sans"/>
          <w:b/>
          <w:szCs w:val="22"/>
        </w:rPr>
        <w:t>Debug Only</w:t>
      </w:r>
      <w:r w:rsidR="00B13EB6" w:rsidRPr="008066E6">
        <w:rPr>
          <w:rFonts w:ascii="Salesforce Sans" w:hAnsi="Salesforce Sans"/>
          <w:szCs w:val="22"/>
        </w:rPr>
        <w:t xml:space="preserve"> checkbox, then review the Debug Log to confirm the results.</w:t>
      </w:r>
    </w:p>
    <w:p w14:paraId="4D01EADF" w14:textId="0777CE68" w:rsidR="009F0BA6"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lastRenderedPageBreak/>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E</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r>
      <w:r w:rsidR="00877473">
        <w:rPr>
          <w:rFonts w:ascii="Salesforce Sans" w:hAnsi="Salesforce Sans"/>
          <w:szCs w:val="22"/>
        </w:rPr>
        <w:t xml:space="preserve">Press </w:t>
      </w:r>
      <w:r w:rsidR="00095225" w:rsidRPr="00095225">
        <w:rPr>
          <w:rStyle w:val="EnterOrType"/>
          <w:szCs w:val="22"/>
        </w:rPr>
        <w:t>CTRL + ALT + /</w:t>
      </w:r>
      <w:r w:rsidR="00B13EB6" w:rsidRPr="008066E6">
        <w:rPr>
          <w:rFonts w:ascii="Salesforce Sans" w:hAnsi="Salesforce Sans"/>
          <w:szCs w:val="22"/>
        </w:rPr>
        <w:t xml:space="preserve"> to close all console tabs.</w:t>
      </w:r>
    </w:p>
    <w:p w14:paraId="5D9C5ADB" w14:textId="0EB1B86D" w:rsidR="009F0BA6"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t xml:space="preserve"> (Optional) Use a bound variable to query by record type.</w:t>
      </w:r>
    </w:p>
    <w:p w14:paraId="51868E0A" w14:textId="3D08FDEB" w:rsidR="00B61BEF"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9F0BA6" w:rsidRPr="008066E6">
        <w:rPr>
          <w:rFonts w:ascii="Salesforce Sans" w:hAnsi="Salesforce Sans"/>
          <w:szCs w:val="22"/>
        </w:rPr>
        <w:t>.</w:t>
      </w:r>
      <w:r w:rsidR="009F0BA6" w:rsidRPr="008066E6">
        <w:rPr>
          <w:rFonts w:ascii="Salesforce Sans" w:hAnsi="Salesforce Sans"/>
          <w:szCs w:val="22"/>
        </w:rPr>
        <w:tab/>
      </w:r>
      <w:r w:rsidR="00877473">
        <w:rPr>
          <w:rFonts w:ascii="Salesforce Sans" w:hAnsi="Salesforce Sans"/>
          <w:szCs w:val="22"/>
        </w:rPr>
        <w:t xml:space="preserve">Press </w:t>
      </w:r>
      <w:r w:rsidR="000E38D9" w:rsidRPr="000E38D9">
        <w:rPr>
          <w:rFonts w:ascii="Courier New" w:hAnsi="Courier New" w:cs="Courier New"/>
          <w:szCs w:val="22"/>
        </w:rPr>
        <w:t xml:space="preserve">CTRL + E </w:t>
      </w:r>
      <w:r w:rsidR="00343339" w:rsidRPr="008066E6">
        <w:rPr>
          <w:rFonts w:ascii="Salesforce Sans" w:hAnsi="Salesforce Sans"/>
          <w:szCs w:val="22"/>
        </w:rPr>
        <w:t>to open the</w:t>
      </w:r>
      <w:r w:rsidR="00343339" w:rsidRPr="008066E6">
        <w:rPr>
          <w:rFonts w:ascii="Salesforce Sans" w:hAnsi="Salesforce Sans"/>
          <w:b/>
          <w:szCs w:val="22"/>
        </w:rPr>
        <w:t xml:space="preserve"> Execute Anonymous</w:t>
      </w:r>
      <w:r w:rsidR="00343339" w:rsidRPr="008066E6">
        <w:rPr>
          <w:rFonts w:ascii="Salesforce Sans" w:hAnsi="Salesforce Sans"/>
          <w:szCs w:val="22"/>
        </w:rPr>
        <w:t xml:space="preserve"> window.</w:t>
      </w:r>
    </w:p>
    <w:p w14:paraId="0A4E18AC" w14:textId="5814532F" w:rsidR="00343339" w:rsidRPr="008066E6" w:rsidRDefault="00B61BEF" w:rsidP="0077756F">
      <w:pPr>
        <w:pStyle w:val="Heading2"/>
        <w:spacing w:before="120"/>
        <w:contextualSpacing w:val="0"/>
        <w:rPr>
          <w:rFonts w:ascii="Salesforce Sans" w:hAnsi="Salesforce Sans"/>
          <w:szCs w:val="22"/>
        </w:rPr>
      </w:pPr>
      <w:r w:rsidRPr="008066E6">
        <w:rPr>
          <w:rFonts w:ascii="Salesforce Sans" w:hAnsi="Salesforce Sans"/>
          <w:noProof/>
          <w:szCs w:val="22"/>
        </w:rPr>
        <w:t>B.</w:t>
      </w:r>
      <w:r w:rsidRPr="008066E6">
        <w:rPr>
          <w:rFonts w:ascii="Salesforce Sans" w:hAnsi="Salesforce Sans"/>
          <w:szCs w:val="22"/>
        </w:rPr>
        <w:tab/>
      </w:r>
      <w:r w:rsidR="00834A3A" w:rsidRPr="008066E6">
        <w:rPr>
          <w:rFonts w:ascii="Salesforce Sans" w:hAnsi="Salesforce Sans"/>
          <w:szCs w:val="22"/>
        </w:rPr>
        <w:t>Copy and paste the contents of</w:t>
      </w:r>
      <w:r w:rsidR="00343339" w:rsidRPr="008066E6">
        <w:rPr>
          <w:rFonts w:ascii="Salesforce Sans" w:hAnsi="Salesforce Sans" w:cs="Arial"/>
          <w:szCs w:val="22"/>
        </w:rPr>
        <w:t xml:space="preserve"> Task </w:t>
      </w:r>
      <w:r w:rsidR="00EA6BF4" w:rsidRPr="008066E6">
        <w:rPr>
          <w:rFonts w:ascii="Salesforce Sans" w:hAnsi="Salesforce Sans" w:cs="Arial"/>
          <w:szCs w:val="22"/>
        </w:rPr>
        <w:t>3</w:t>
      </w:r>
      <w:r w:rsidR="00343339" w:rsidRPr="008066E6">
        <w:rPr>
          <w:rFonts w:ascii="Salesforce Sans" w:hAnsi="Salesforce Sans" w:cs="Arial"/>
          <w:szCs w:val="22"/>
        </w:rPr>
        <w:t xml:space="preserve"> in </w:t>
      </w:r>
      <w:r w:rsidR="00343339" w:rsidRPr="008066E6">
        <w:rPr>
          <w:rFonts w:ascii="Salesforce Sans" w:hAnsi="Salesforce Sans"/>
          <w:b/>
          <w:szCs w:val="22"/>
        </w:rPr>
        <w:t>SOQLDynamicQueryInApex.txt</w:t>
      </w:r>
      <w:r w:rsidR="00343339" w:rsidRPr="008066E6">
        <w:rPr>
          <w:rFonts w:ascii="Salesforce Sans" w:hAnsi="Salesforce Sans" w:cs="Arial"/>
          <w:szCs w:val="22"/>
        </w:rPr>
        <w:t xml:space="preserve"> from the</w:t>
      </w:r>
      <w:r w:rsidR="00343339" w:rsidRPr="008066E6">
        <w:rPr>
          <w:rFonts w:ascii="Salesforce Sans" w:hAnsi="Salesforce Sans"/>
          <w:szCs w:val="22"/>
        </w:rPr>
        <w:t xml:space="preserve"> Exercises folder into the window, overwriting all existing text. </w:t>
      </w:r>
    </w:p>
    <w:p w14:paraId="71153C13" w14:textId="67C1D08D" w:rsidR="00343339" w:rsidRPr="008066E6" w:rsidRDefault="00343339" w:rsidP="0077756F">
      <w:pPr>
        <w:pStyle w:val="Heading2"/>
        <w:spacing w:before="1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Complete the TODOs.</w:t>
      </w:r>
    </w:p>
    <w:p w14:paraId="56AE8A94" w14:textId="15532EDA" w:rsidR="00343339" w:rsidRPr="008066E6" w:rsidRDefault="00343339" w:rsidP="0077756F">
      <w:pPr>
        <w:pStyle w:val="Heading2"/>
        <w:spacing w:before="1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t xml:space="preserve">Ensure that </w:t>
      </w:r>
      <w:r w:rsidRPr="008066E6">
        <w:rPr>
          <w:rStyle w:val="ClickOrSelect"/>
          <w:rFonts w:ascii="Salesforce Sans" w:hAnsi="Salesforce Sans"/>
          <w:szCs w:val="22"/>
        </w:rPr>
        <w:t>Open Log</w:t>
      </w:r>
      <w:r w:rsidRPr="008066E6">
        <w:rPr>
          <w:rFonts w:ascii="Salesforce Sans" w:hAnsi="Salesforce Sans"/>
          <w:szCs w:val="22"/>
        </w:rPr>
        <w:t xml:space="preserve"> is selected and click </w:t>
      </w:r>
      <w:r w:rsidRPr="008066E6">
        <w:rPr>
          <w:rStyle w:val="ClickOrSelect"/>
          <w:rFonts w:ascii="Salesforce Sans" w:hAnsi="Salesforce Sans"/>
          <w:szCs w:val="22"/>
        </w:rPr>
        <w:t>Execute</w:t>
      </w:r>
      <w:r w:rsidRPr="008066E6">
        <w:rPr>
          <w:rFonts w:ascii="Salesforce Sans" w:hAnsi="Salesforce Sans"/>
          <w:szCs w:val="22"/>
        </w:rPr>
        <w:t xml:space="preserve">. </w:t>
      </w:r>
    </w:p>
    <w:p w14:paraId="01073C57" w14:textId="5B9AD73D" w:rsidR="00343339" w:rsidRPr="008066E6" w:rsidRDefault="00343339" w:rsidP="0077756F">
      <w:pPr>
        <w:pStyle w:val="Heading2"/>
        <w:spacing w:before="120"/>
        <w:contextualSpacing w:val="0"/>
        <w:rPr>
          <w:rFonts w:ascii="Salesforce Sans" w:hAnsi="Salesforce Sans"/>
          <w:szCs w:val="22"/>
        </w:rPr>
      </w:pPr>
      <w:r w:rsidRPr="008066E6">
        <w:rPr>
          <w:rFonts w:ascii="Salesforce Sans" w:hAnsi="Salesforce Sans"/>
          <w:szCs w:val="22"/>
        </w:rPr>
        <w:t>E.</w:t>
      </w:r>
      <w:r w:rsidRPr="008066E6">
        <w:rPr>
          <w:rFonts w:ascii="Salesforce Sans" w:hAnsi="Salesforce Sans"/>
          <w:szCs w:val="22"/>
        </w:rPr>
        <w:tab/>
        <w:t xml:space="preserve">Select </w:t>
      </w:r>
      <w:r w:rsidRPr="008066E6">
        <w:rPr>
          <w:rFonts w:ascii="Salesforce Sans" w:hAnsi="Salesforce Sans"/>
          <w:b/>
          <w:szCs w:val="22"/>
        </w:rPr>
        <w:t>Debug Only</w:t>
      </w:r>
      <w:r w:rsidRPr="008066E6">
        <w:rPr>
          <w:rFonts w:ascii="Salesforce Sans" w:hAnsi="Salesforce Sans"/>
          <w:szCs w:val="22"/>
        </w:rPr>
        <w:t xml:space="preserve"> checkbox, then review the Debug Log to confirm the results.</w:t>
      </w:r>
    </w:p>
    <w:p w14:paraId="4EDE014B" w14:textId="702811CD" w:rsidR="00343339" w:rsidRPr="008066E6" w:rsidRDefault="00343339" w:rsidP="008066E6">
      <w:pPr>
        <w:pStyle w:val="Heading2"/>
        <w:spacing w:before="120"/>
        <w:contextualSpacing w:val="0"/>
        <w:rPr>
          <w:rFonts w:ascii="Salesforce Sans" w:hAnsi="Salesforce Sans"/>
          <w:szCs w:val="22"/>
        </w:rPr>
      </w:pPr>
      <w:r w:rsidRPr="008066E6">
        <w:rPr>
          <w:rFonts w:ascii="Salesforce Sans" w:hAnsi="Salesforce Sans"/>
          <w:szCs w:val="22"/>
        </w:rPr>
        <w:t>F.</w:t>
      </w:r>
      <w:r w:rsidRPr="008066E6">
        <w:rPr>
          <w:rFonts w:ascii="Salesforce Sans" w:hAnsi="Salesforce Sans"/>
          <w:szCs w:val="22"/>
        </w:rPr>
        <w:tab/>
      </w:r>
      <w:r w:rsidR="00877473">
        <w:rPr>
          <w:rFonts w:ascii="Salesforce Sans" w:hAnsi="Salesforce Sans"/>
          <w:szCs w:val="22"/>
        </w:rPr>
        <w:t xml:space="preserve">Press </w:t>
      </w:r>
      <w:r w:rsidR="00095225" w:rsidRPr="00095225">
        <w:rPr>
          <w:rStyle w:val="EnterOrType"/>
          <w:szCs w:val="22"/>
        </w:rPr>
        <w:t>CTRL + ALT + /</w:t>
      </w:r>
      <w:r w:rsidRPr="008066E6">
        <w:rPr>
          <w:rFonts w:ascii="Salesforce Sans" w:hAnsi="Salesforce Sans"/>
          <w:szCs w:val="22"/>
        </w:rPr>
        <w:t xml:space="preserve"> to close all console tabs.</w:t>
      </w:r>
    </w:p>
    <w:p w14:paraId="2F8D7CC7" w14:textId="2A76AF6A" w:rsidR="00AB2E2D" w:rsidRPr="008066E6" w:rsidRDefault="005A429B" w:rsidP="008066E6">
      <w:pPr>
        <w:pStyle w:val="Heading2"/>
        <w:spacing w:before="120"/>
        <w:contextualSpacing w:val="0"/>
        <w:rPr>
          <w:rFonts w:ascii="Salesforce Sans" w:hAnsi="Salesforce Sans"/>
          <w:szCs w:val="22"/>
        </w:rPr>
      </w:pPr>
      <w:r w:rsidRPr="008066E6">
        <w:rPr>
          <w:rFonts w:ascii="Salesforce Sans" w:hAnsi="Salesforce Sans"/>
          <w:szCs w:val="22"/>
        </w:rPr>
        <w:t>G</w:t>
      </w:r>
      <w:r w:rsidR="009F0BA6" w:rsidRPr="008066E6">
        <w:rPr>
          <w:rFonts w:ascii="Salesforce Sans" w:hAnsi="Salesforce Sans"/>
          <w:szCs w:val="22"/>
        </w:rPr>
        <w:t>.</w:t>
      </w:r>
      <w:r w:rsidR="009F0BA6" w:rsidRPr="008066E6">
        <w:rPr>
          <w:rFonts w:ascii="Salesforce Sans" w:hAnsi="Salesforce Sans"/>
          <w:szCs w:val="22"/>
        </w:rPr>
        <w:tab/>
      </w:r>
      <w:r w:rsidR="005D0962">
        <w:rPr>
          <w:rFonts w:ascii="Salesforce Sans" w:hAnsi="Salesforce Sans"/>
          <w:szCs w:val="22"/>
        </w:rPr>
        <w:t>Close the Developer Console window.</w:t>
      </w:r>
      <w:r w:rsidR="00AB2E2D" w:rsidRPr="008066E6">
        <w:rPr>
          <w:rFonts w:ascii="Salesforce Sans" w:hAnsi="Salesforce Sans"/>
          <w:szCs w:val="22"/>
        </w:rPr>
        <w:br w:type="page"/>
      </w:r>
    </w:p>
    <w:p w14:paraId="61F89DC1" w14:textId="77777777" w:rsidR="00AB2E2D" w:rsidRPr="0077756F" w:rsidRDefault="00AB2E2D">
      <w:pPr>
        <w:pStyle w:val="ExerciseTitle"/>
      </w:pPr>
      <w:bookmarkStart w:id="53" w:name="_Toc427165757"/>
      <w:bookmarkStart w:id="54" w:name="_Toc514686414"/>
      <w:bookmarkStart w:id="55" w:name="_Toc427165761"/>
      <w:r w:rsidRPr="0077756F">
        <w:lastRenderedPageBreak/>
        <w:t>6-1: Write and Test Child-to-Parent Relationship Queries</w:t>
      </w:r>
      <w:bookmarkEnd w:id="53"/>
      <w:bookmarkEnd w:id="54"/>
      <w:r w:rsidR="00F95F0A" w:rsidRPr="0077756F">
        <w:br/>
      </w:r>
    </w:p>
    <w:p w14:paraId="19C8EF8C" w14:textId="77777777" w:rsidR="00AB2E2D" w:rsidRPr="008066E6" w:rsidRDefault="00AB2E2D"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4C9AA00E" w14:textId="77777777" w:rsidR="00AB2E2D" w:rsidRPr="008066E6" w:rsidRDefault="00AB2E2D" w:rsidP="008066E6">
      <w:pPr>
        <w:pStyle w:val="GoalTskTimeInstr"/>
        <w:spacing w:before="120" w:after="120"/>
        <w:rPr>
          <w:rFonts w:ascii="Salesforce Sans" w:hAnsi="Salesforce Sans"/>
          <w:b w:val="0"/>
          <w:sz w:val="22"/>
          <w:szCs w:val="22"/>
        </w:rPr>
      </w:pPr>
      <w:r w:rsidRPr="008066E6">
        <w:rPr>
          <w:rFonts w:ascii="Salesforce Sans" w:hAnsi="Salesforce Sans"/>
          <w:b w:val="0"/>
          <w:sz w:val="22"/>
          <w:szCs w:val="22"/>
        </w:rPr>
        <w:t xml:space="preserve">Write child-to-parent relationship queries that explore relationships among </w:t>
      </w:r>
      <w:proofErr w:type="spellStart"/>
      <w:r w:rsidRPr="008066E6">
        <w:rPr>
          <w:rFonts w:ascii="Salesforce Sans" w:hAnsi="Salesforce Sans"/>
          <w:b w:val="0"/>
          <w:sz w:val="22"/>
          <w:szCs w:val="22"/>
        </w:rPr>
        <w:t>sObjects</w:t>
      </w:r>
      <w:proofErr w:type="spellEnd"/>
      <w:r w:rsidRPr="008066E6">
        <w:rPr>
          <w:rFonts w:ascii="Salesforce Sans" w:hAnsi="Salesforce Sans"/>
          <w:b w:val="0"/>
          <w:sz w:val="22"/>
          <w:szCs w:val="22"/>
        </w:rPr>
        <w:t xml:space="preserve"> in the Certification application.</w:t>
      </w:r>
      <w:r w:rsidR="00F95F0A" w:rsidRPr="008066E6">
        <w:rPr>
          <w:rFonts w:ascii="Salesforce Sans" w:hAnsi="Salesforce Sans"/>
          <w:b w:val="0"/>
          <w:sz w:val="22"/>
          <w:szCs w:val="22"/>
        </w:rPr>
        <w:br/>
      </w:r>
    </w:p>
    <w:p w14:paraId="62FB1CE3" w14:textId="77777777" w:rsidR="00AB2E2D" w:rsidRPr="008066E6" w:rsidRDefault="00AB2E2D"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56902E91" w14:textId="49BF3A25" w:rsidR="00AB2E2D"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AB2E2D" w:rsidRPr="008066E6">
        <w:rPr>
          <w:rFonts w:ascii="Salesforce Sans" w:hAnsi="Salesforce Sans"/>
          <w:szCs w:val="22"/>
        </w:rPr>
        <w:t>.</w:t>
      </w:r>
      <w:r w:rsidR="00AB2E2D" w:rsidRPr="008066E6">
        <w:rPr>
          <w:rFonts w:ascii="Salesforce Sans" w:hAnsi="Salesforce Sans"/>
          <w:szCs w:val="22"/>
        </w:rPr>
        <w:tab/>
        <w:t>Select all Contacts and their related Accounts.</w:t>
      </w:r>
    </w:p>
    <w:p w14:paraId="74576569" w14:textId="2D4E4B24" w:rsidR="00AB2E2D"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AB2E2D" w:rsidRPr="008066E6">
        <w:rPr>
          <w:rFonts w:ascii="Salesforce Sans" w:hAnsi="Salesforce Sans"/>
          <w:szCs w:val="22"/>
        </w:rPr>
        <w:t>.</w:t>
      </w:r>
      <w:r w:rsidR="00AB2E2D" w:rsidRPr="008066E6">
        <w:rPr>
          <w:rFonts w:ascii="Salesforce Sans" w:hAnsi="Salesforce Sans"/>
          <w:szCs w:val="22"/>
        </w:rPr>
        <w:tab/>
        <w:t>Select Courses that have related Certifications.</w:t>
      </w:r>
      <w:r w:rsidR="00F95F0A" w:rsidRPr="008066E6">
        <w:rPr>
          <w:rFonts w:ascii="Salesforce Sans" w:hAnsi="Salesforce Sans"/>
          <w:szCs w:val="22"/>
        </w:rPr>
        <w:br/>
      </w:r>
    </w:p>
    <w:p w14:paraId="57DA6D32" w14:textId="77777777" w:rsidR="00AB2E2D" w:rsidRPr="008066E6" w:rsidRDefault="00AB2E2D"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719C0156" w14:textId="77777777" w:rsidR="00AB2E2D" w:rsidRPr="008066E6" w:rsidRDefault="00AB2E2D" w:rsidP="008066E6">
      <w:pPr>
        <w:spacing w:before="120" w:after="120"/>
        <w:rPr>
          <w:rFonts w:ascii="Salesforce Sans" w:hAnsi="Salesforce Sans"/>
          <w:sz w:val="22"/>
          <w:szCs w:val="22"/>
        </w:rPr>
      </w:pPr>
      <w:r w:rsidRPr="008066E6">
        <w:rPr>
          <w:rFonts w:ascii="Salesforce Sans" w:hAnsi="Salesforce Sans"/>
          <w:sz w:val="22"/>
          <w:szCs w:val="22"/>
        </w:rPr>
        <w:t xml:space="preserve">20 minutes </w:t>
      </w:r>
    </w:p>
    <w:p w14:paraId="08EC28D9" w14:textId="77777777" w:rsidR="00AB2E2D" w:rsidRPr="008066E6" w:rsidRDefault="00AB2E2D" w:rsidP="008066E6">
      <w:pPr>
        <w:pStyle w:val="SingleLine"/>
        <w:spacing w:before="120" w:after="120"/>
        <w:rPr>
          <w:rFonts w:ascii="Salesforce Sans" w:hAnsi="Salesforce Sans"/>
          <w:sz w:val="22"/>
          <w:szCs w:val="22"/>
        </w:rPr>
      </w:pPr>
    </w:p>
    <w:p w14:paraId="66E7AFD2" w14:textId="77777777" w:rsidR="00AB2E2D" w:rsidRPr="008066E6" w:rsidRDefault="00AB2E2D"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615104D2" w14:textId="466EF83C" w:rsidR="00AB2E2D"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AB2E2D" w:rsidRPr="008066E6">
        <w:rPr>
          <w:rFonts w:ascii="Salesforce Sans" w:hAnsi="Salesforce Sans"/>
          <w:szCs w:val="22"/>
        </w:rPr>
        <w:t>.</w:t>
      </w:r>
      <w:r w:rsidR="00AB2E2D" w:rsidRPr="008066E6">
        <w:rPr>
          <w:rFonts w:ascii="Salesforce Sans" w:hAnsi="Salesforce Sans"/>
          <w:szCs w:val="22"/>
        </w:rPr>
        <w:tab/>
        <w:t>Select all Contacts and their related Accounts.</w:t>
      </w:r>
    </w:p>
    <w:p w14:paraId="2F04860E" w14:textId="77777777" w:rsidR="00FD61AB" w:rsidRPr="008066E6" w:rsidRDefault="00FD61AB" w:rsidP="0077756F">
      <w:pPr>
        <w:pStyle w:val="Heading2"/>
        <w:spacing w:before="120"/>
        <w:contextualSpacing w:val="0"/>
        <w:rPr>
          <w:rFonts w:ascii="Salesforce Sans" w:hAnsi="Salesforce Sans"/>
          <w:szCs w:val="22"/>
        </w:rPr>
      </w:pPr>
      <w:r w:rsidRPr="008066E6">
        <w:rPr>
          <w:rFonts w:ascii="Salesforce Sans" w:hAnsi="Salesforce Sans"/>
          <w:color w:val="000000" w:themeColor="text1"/>
          <w:szCs w:val="22"/>
        </w:rPr>
        <w:t>A.</w:t>
      </w:r>
      <w:r w:rsidRPr="008066E6">
        <w:rPr>
          <w:rFonts w:ascii="Salesforce Sans" w:hAnsi="Salesforce Sans"/>
          <w:color w:val="000000" w:themeColor="text1"/>
          <w:szCs w:val="22"/>
        </w:rPr>
        <w:tab/>
        <w:t xml:space="preserve">Click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43758766" wp14:editId="0ED83790">
            <wp:extent cx="130775" cy="144869"/>
            <wp:effectExtent l="0" t="0" r="0" b="0"/>
            <wp:docPr id="43" name="Picture 43"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77756F">
        <w:rPr>
          <w:rStyle w:val="ClickPaths"/>
          <w:color w:val="000000" w:themeColor="text1"/>
          <w:szCs w:val="22"/>
        </w:rPr>
        <w:t>Developer Console</w:t>
      </w:r>
      <w:r w:rsidRPr="0077756F">
        <w:rPr>
          <w:rStyle w:val="ClickPaths"/>
          <w:b w:val="0"/>
          <w:color w:val="000000" w:themeColor="text1"/>
          <w:szCs w:val="22"/>
        </w:rPr>
        <w:t>.</w:t>
      </w:r>
    </w:p>
    <w:p w14:paraId="5B979AB4" w14:textId="4347202A" w:rsidR="00FD61AB" w:rsidRPr="008066E6" w:rsidRDefault="00FD61AB" w:rsidP="0077756F">
      <w:pPr>
        <w:pStyle w:val="Heading2"/>
        <w:spacing w:before="1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t>Open the Account and Contact objects</w:t>
      </w:r>
      <w:r w:rsidR="0079082C" w:rsidRPr="008066E6">
        <w:rPr>
          <w:rFonts w:ascii="Salesforce Sans" w:hAnsi="Salesforce Sans"/>
          <w:szCs w:val="22"/>
        </w:rPr>
        <w:t xml:space="preserve"> in the Object Inspector for reference.</w:t>
      </w:r>
      <w:r w:rsidRPr="008066E6">
        <w:rPr>
          <w:rFonts w:ascii="Salesforce Sans" w:hAnsi="Salesforce Sans"/>
          <w:szCs w:val="22"/>
        </w:rPr>
        <w:tab/>
      </w:r>
    </w:p>
    <w:p w14:paraId="6216E080" w14:textId="77777777" w:rsidR="00FD61AB" w:rsidRPr="008066E6" w:rsidRDefault="00FD61AB" w:rsidP="0077756F">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roman\r 1 \* MERGEFORMAT </w:instrText>
      </w:r>
      <w:r w:rsidRPr="008066E6">
        <w:rPr>
          <w:rFonts w:ascii="Salesforce Sans" w:hAnsi="Salesforce Sans"/>
          <w:szCs w:val="22"/>
        </w:rPr>
        <w:fldChar w:fldCharType="separate"/>
      </w:r>
      <w:r w:rsidRPr="008066E6">
        <w:rPr>
          <w:rFonts w:ascii="Salesforce Sans" w:hAnsi="Salesforce Sans"/>
          <w:noProof/>
          <w:szCs w:val="22"/>
        </w:rPr>
        <w:t>i</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Click </w:t>
      </w:r>
      <w:r w:rsidRPr="008066E6">
        <w:rPr>
          <w:rFonts w:ascii="Salesforce Sans" w:hAnsi="Salesforce Sans"/>
          <w:b/>
          <w:szCs w:val="22"/>
        </w:rPr>
        <w:t>File | Open</w:t>
      </w:r>
      <w:r w:rsidRPr="008066E6">
        <w:rPr>
          <w:rFonts w:ascii="Salesforce Sans" w:hAnsi="Salesforce Sans"/>
          <w:szCs w:val="22"/>
        </w:rPr>
        <w:t xml:space="preserve">. </w:t>
      </w:r>
    </w:p>
    <w:p w14:paraId="22AF8B08" w14:textId="5C8CFFC4" w:rsidR="00FD61AB" w:rsidRPr="008066E6" w:rsidRDefault="00FD61AB" w:rsidP="0077756F">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Pr="008066E6">
        <w:rPr>
          <w:rFonts w:ascii="Salesforce Sans" w:hAnsi="Salesforce Sans"/>
          <w:noProof/>
          <w:szCs w:val="22"/>
        </w:rPr>
        <w:t>ii</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Select </w:t>
      </w:r>
      <w:r w:rsidRPr="008066E6">
        <w:rPr>
          <w:rFonts w:ascii="Salesforce Sans" w:hAnsi="Salesforce Sans"/>
          <w:b/>
          <w:szCs w:val="22"/>
        </w:rPr>
        <w:t xml:space="preserve">Objects </w:t>
      </w:r>
      <w:r w:rsidRPr="008066E6">
        <w:rPr>
          <w:rFonts w:ascii="Salesforce Sans" w:hAnsi="Salesforce Sans"/>
          <w:szCs w:val="22"/>
        </w:rPr>
        <w:t xml:space="preserve">as the Entity Type, type </w:t>
      </w:r>
      <w:r w:rsidRPr="008066E6">
        <w:rPr>
          <w:rStyle w:val="EnterOrType"/>
        </w:rPr>
        <w:t>Account</w:t>
      </w:r>
      <w:r w:rsidRPr="008066E6">
        <w:rPr>
          <w:rFonts w:ascii="Salesforce Sans" w:hAnsi="Salesforce Sans"/>
          <w:szCs w:val="22"/>
        </w:rPr>
        <w:t xml:space="preserve"> into the filter input box, then double-click the entity </w:t>
      </w:r>
      <w:r w:rsidRPr="008066E6">
        <w:rPr>
          <w:rFonts w:ascii="Salesforce Sans" w:hAnsi="Salesforce Sans"/>
          <w:b/>
          <w:szCs w:val="22"/>
        </w:rPr>
        <w:t>Account</w:t>
      </w:r>
      <w:r w:rsidRPr="008066E6">
        <w:rPr>
          <w:rFonts w:ascii="Salesforce Sans" w:hAnsi="Salesforce Sans"/>
          <w:szCs w:val="22"/>
        </w:rPr>
        <w:t>.</w:t>
      </w:r>
    </w:p>
    <w:p w14:paraId="1457B1A1" w14:textId="35AD0723" w:rsidR="00531F9C" w:rsidRPr="008066E6" w:rsidRDefault="00531F9C" w:rsidP="0077756F">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roman\r 1 \* MERGEFORMAT </w:instrText>
      </w:r>
      <w:r w:rsidRPr="008066E6">
        <w:rPr>
          <w:rFonts w:ascii="Salesforce Sans" w:hAnsi="Salesforce Sans"/>
          <w:szCs w:val="22"/>
        </w:rPr>
        <w:fldChar w:fldCharType="separate"/>
      </w:r>
      <w:r w:rsidRPr="008066E6">
        <w:rPr>
          <w:rFonts w:ascii="Salesforce Sans" w:hAnsi="Salesforce Sans"/>
          <w:noProof/>
          <w:szCs w:val="22"/>
        </w:rPr>
        <w:t>i</w:t>
      </w:r>
      <w:r w:rsidRPr="008066E6">
        <w:rPr>
          <w:rFonts w:ascii="Salesforce Sans" w:hAnsi="Salesforce Sans"/>
          <w:noProof/>
          <w:szCs w:val="22"/>
        </w:rPr>
        <w:fldChar w:fldCharType="end"/>
      </w:r>
      <w:r w:rsidRPr="008066E6">
        <w:rPr>
          <w:rFonts w:ascii="Salesforce Sans" w:hAnsi="Salesforce Sans"/>
          <w:noProof/>
          <w:szCs w:val="22"/>
        </w:rPr>
        <w:t>ii</w:t>
      </w:r>
      <w:r w:rsidRPr="008066E6">
        <w:rPr>
          <w:rFonts w:ascii="Salesforce Sans" w:hAnsi="Salesforce Sans"/>
          <w:szCs w:val="22"/>
        </w:rPr>
        <w:t>.</w:t>
      </w:r>
      <w:r w:rsidRPr="008066E6">
        <w:rPr>
          <w:rFonts w:ascii="Salesforce Sans" w:hAnsi="Salesforce Sans"/>
          <w:szCs w:val="22"/>
        </w:rPr>
        <w:tab/>
        <w:t xml:space="preserve">Click </w:t>
      </w:r>
      <w:r w:rsidRPr="008066E6">
        <w:rPr>
          <w:rFonts w:ascii="Salesforce Sans" w:hAnsi="Salesforce Sans"/>
          <w:b/>
          <w:szCs w:val="22"/>
        </w:rPr>
        <w:t>File | Open</w:t>
      </w:r>
      <w:r w:rsidRPr="008066E6">
        <w:rPr>
          <w:rFonts w:ascii="Salesforce Sans" w:hAnsi="Salesforce Sans"/>
          <w:szCs w:val="22"/>
        </w:rPr>
        <w:t xml:space="preserve">. </w:t>
      </w:r>
    </w:p>
    <w:p w14:paraId="4207D80F" w14:textId="5175C4FA" w:rsidR="00FD61AB" w:rsidRPr="008066E6" w:rsidRDefault="005D06CF" w:rsidP="008066E6">
      <w:pPr>
        <w:pStyle w:val="Heading3"/>
        <w:spacing w:before="120"/>
        <w:contextualSpacing w:val="0"/>
        <w:rPr>
          <w:rFonts w:ascii="Salesforce Sans" w:hAnsi="Salesforce Sans"/>
          <w:szCs w:val="22"/>
        </w:rPr>
      </w:pPr>
      <w:r w:rsidRPr="008066E6">
        <w:rPr>
          <w:rFonts w:ascii="Salesforce Sans" w:hAnsi="Salesforce Sans"/>
          <w:szCs w:val="22"/>
        </w:rPr>
        <w:t>i</w:t>
      </w:r>
      <w:r w:rsidR="00531F9C" w:rsidRPr="008066E6">
        <w:rPr>
          <w:rFonts w:ascii="Salesforce Sans" w:hAnsi="Salesforce Sans"/>
          <w:szCs w:val="22"/>
        </w:rPr>
        <w:t>v.</w:t>
      </w:r>
      <w:r w:rsidR="00531F9C" w:rsidRPr="008066E6">
        <w:rPr>
          <w:rFonts w:ascii="Salesforce Sans" w:hAnsi="Salesforce Sans"/>
          <w:szCs w:val="22"/>
        </w:rPr>
        <w:tab/>
        <w:t xml:space="preserve">Select </w:t>
      </w:r>
      <w:r w:rsidR="00531F9C" w:rsidRPr="008066E6">
        <w:rPr>
          <w:rFonts w:ascii="Salesforce Sans" w:hAnsi="Salesforce Sans"/>
          <w:b/>
          <w:szCs w:val="22"/>
        </w:rPr>
        <w:t xml:space="preserve">Objects </w:t>
      </w:r>
      <w:r w:rsidR="00531F9C" w:rsidRPr="008066E6">
        <w:rPr>
          <w:rFonts w:ascii="Salesforce Sans" w:hAnsi="Salesforce Sans"/>
          <w:szCs w:val="22"/>
        </w:rPr>
        <w:t xml:space="preserve">as the Entity Type, type </w:t>
      </w:r>
      <w:r w:rsidR="00531F9C" w:rsidRPr="008066E6">
        <w:rPr>
          <w:rStyle w:val="EnterOrType"/>
        </w:rPr>
        <w:t>Contact</w:t>
      </w:r>
      <w:r w:rsidR="00531F9C" w:rsidRPr="008066E6">
        <w:rPr>
          <w:rFonts w:ascii="Salesforce Sans" w:hAnsi="Salesforce Sans"/>
          <w:szCs w:val="22"/>
        </w:rPr>
        <w:t xml:space="preserve"> into the filter input box, then double-click the entity </w:t>
      </w:r>
      <w:r w:rsidR="00531F9C" w:rsidRPr="008066E6">
        <w:rPr>
          <w:rFonts w:ascii="Salesforce Sans" w:hAnsi="Salesforce Sans"/>
          <w:b/>
          <w:szCs w:val="22"/>
        </w:rPr>
        <w:t>Contact</w:t>
      </w:r>
      <w:r w:rsidR="00531F9C" w:rsidRPr="008066E6">
        <w:rPr>
          <w:rFonts w:ascii="Salesforce Sans" w:hAnsi="Salesforce Sans"/>
          <w:szCs w:val="22"/>
        </w:rPr>
        <w:t>.</w:t>
      </w:r>
    </w:p>
    <w:p w14:paraId="1C52B9CE" w14:textId="403F7E32" w:rsidR="00AB2E2D" w:rsidRPr="008066E6" w:rsidRDefault="00531F9C" w:rsidP="008066E6">
      <w:pPr>
        <w:pStyle w:val="Heading2"/>
        <w:spacing w:before="120"/>
        <w:contextualSpacing w:val="0"/>
        <w:rPr>
          <w:rFonts w:ascii="Salesforce Sans" w:hAnsi="Salesforce Sans"/>
          <w:szCs w:val="22"/>
        </w:rPr>
      </w:pPr>
      <w:r w:rsidRPr="008066E6">
        <w:rPr>
          <w:rFonts w:ascii="Salesforce Sans" w:hAnsi="Salesforce Sans"/>
          <w:szCs w:val="22"/>
        </w:rPr>
        <w:t>C</w:t>
      </w:r>
      <w:r w:rsidR="00AB2E2D" w:rsidRPr="008066E6">
        <w:rPr>
          <w:rFonts w:ascii="Salesforce Sans" w:hAnsi="Salesforce Sans"/>
          <w:szCs w:val="22"/>
        </w:rPr>
        <w:t>.</w:t>
      </w:r>
      <w:r w:rsidR="00AB2E2D" w:rsidRPr="008066E6">
        <w:rPr>
          <w:rFonts w:ascii="Salesforce Sans" w:hAnsi="Salesforce Sans"/>
          <w:szCs w:val="22"/>
        </w:rPr>
        <w:tab/>
        <w:t>Use the Query Editor to write a query that selects all Contacts and their related Accounts.</w:t>
      </w:r>
    </w:p>
    <w:p w14:paraId="2CAEE296" w14:textId="742EE77C" w:rsidR="00AB2E2D"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i</w:t>
      </w:r>
      <w:r w:rsidRPr="008066E6">
        <w:rPr>
          <w:rFonts w:ascii="Salesforce Sans" w:hAnsi="Salesforce Sans"/>
          <w:noProof/>
          <w:szCs w:val="22"/>
        </w:rPr>
        <w:fldChar w:fldCharType="end"/>
      </w:r>
      <w:r w:rsidR="00AB2E2D" w:rsidRPr="008066E6">
        <w:rPr>
          <w:rFonts w:ascii="Salesforce Sans" w:hAnsi="Salesforce Sans"/>
          <w:szCs w:val="22"/>
        </w:rPr>
        <w:t>.</w:t>
      </w:r>
      <w:r w:rsidR="00AB2E2D" w:rsidRPr="008066E6">
        <w:rPr>
          <w:rFonts w:ascii="Salesforce Sans" w:hAnsi="Salesforce Sans"/>
          <w:szCs w:val="22"/>
        </w:rPr>
        <w:tab/>
        <w:t xml:space="preserve">Select the </w:t>
      </w:r>
      <w:r w:rsidR="006E11C2" w:rsidRPr="008066E6">
        <w:rPr>
          <w:rStyle w:val="ClickOrSelect"/>
          <w:rFonts w:ascii="Salesforce Sans" w:hAnsi="Salesforce Sans"/>
          <w:szCs w:val="22"/>
        </w:rPr>
        <w:t xml:space="preserve">Query Editor </w:t>
      </w:r>
      <w:r w:rsidR="006E11C2" w:rsidRPr="008066E6">
        <w:rPr>
          <w:rStyle w:val="ClickOrSelect"/>
          <w:rFonts w:ascii="Salesforce Sans" w:hAnsi="Salesforce Sans"/>
          <w:b w:val="0"/>
          <w:szCs w:val="22"/>
        </w:rPr>
        <w:t>tab in bottom panel</w:t>
      </w:r>
      <w:r w:rsidR="00AB2E2D" w:rsidRPr="008066E6">
        <w:rPr>
          <w:rFonts w:ascii="Salesforce Sans" w:hAnsi="Salesforce Sans"/>
          <w:szCs w:val="22"/>
        </w:rPr>
        <w:t xml:space="preserve">, and erase any </w:t>
      </w:r>
      <w:r w:rsidR="005D06CF" w:rsidRPr="008066E6">
        <w:rPr>
          <w:rFonts w:ascii="Salesforce Sans" w:hAnsi="Salesforce Sans"/>
          <w:szCs w:val="22"/>
        </w:rPr>
        <w:t>existing text</w:t>
      </w:r>
      <w:r w:rsidR="00AB2E2D" w:rsidRPr="008066E6">
        <w:rPr>
          <w:rFonts w:ascii="Salesforce Sans" w:hAnsi="Salesforce Sans"/>
          <w:szCs w:val="22"/>
        </w:rPr>
        <w:t>.</w:t>
      </w:r>
    </w:p>
    <w:p w14:paraId="4C376AA9" w14:textId="46737DA0" w:rsidR="00AB2E2D"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003B1717" w:rsidRPr="008066E6">
        <w:rPr>
          <w:rFonts w:ascii="Salesforce Sans" w:hAnsi="Salesforce Sans"/>
          <w:noProof/>
          <w:szCs w:val="22"/>
        </w:rPr>
        <w:t>ii</w:t>
      </w:r>
      <w:r w:rsidRPr="008066E6">
        <w:rPr>
          <w:rFonts w:ascii="Salesforce Sans" w:hAnsi="Salesforce Sans"/>
          <w:noProof/>
          <w:szCs w:val="22"/>
        </w:rPr>
        <w:fldChar w:fldCharType="end"/>
      </w:r>
      <w:r w:rsidR="00AB2E2D" w:rsidRPr="008066E6">
        <w:rPr>
          <w:rFonts w:ascii="Salesforce Sans" w:hAnsi="Salesforce Sans"/>
          <w:szCs w:val="22"/>
        </w:rPr>
        <w:t>.</w:t>
      </w:r>
      <w:r w:rsidR="00AB2E2D" w:rsidRPr="008066E6">
        <w:rPr>
          <w:rFonts w:ascii="Salesforce Sans" w:hAnsi="Salesforce Sans"/>
          <w:szCs w:val="22"/>
        </w:rPr>
        <w:tab/>
        <w:t xml:space="preserve">Write a query that selects all Contacts. You should select the following fields: the </w:t>
      </w:r>
      <w:r w:rsidR="00AB2E2D" w:rsidRPr="008066E6">
        <w:rPr>
          <w:rStyle w:val="EnterOrType"/>
        </w:rPr>
        <w:t>Name</w:t>
      </w:r>
      <w:r w:rsidR="00AB2E2D" w:rsidRPr="008066E6">
        <w:rPr>
          <w:rFonts w:ascii="Salesforce Sans" w:hAnsi="Salesforce Sans"/>
          <w:szCs w:val="22"/>
        </w:rPr>
        <w:t xml:space="preserve"> field from Contact and the related </w:t>
      </w:r>
      <w:r w:rsidR="00AB2E2D" w:rsidRPr="008066E6">
        <w:rPr>
          <w:rStyle w:val="EnterOrType"/>
        </w:rPr>
        <w:t>Name</w:t>
      </w:r>
      <w:r w:rsidR="00AB2E2D" w:rsidRPr="008066E6">
        <w:rPr>
          <w:rFonts w:ascii="Salesforce Sans" w:hAnsi="Salesforce Sans"/>
          <w:szCs w:val="22"/>
        </w:rPr>
        <w:t xml:space="preserve"> field from Account. The FROM clause of the query should be: </w:t>
      </w:r>
      <w:r w:rsidR="00AB2E2D" w:rsidRPr="008066E6">
        <w:rPr>
          <w:rStyle w:val="EnterOrType"/>
        </w:rPr>
        <w:t>FROM Contact</w:t>
      </w:r>
      <w:r w:rsidR="00AB2E2D" w:rsidRPr="008066E6">
        <w:rPr>
          <w:rFonts w:ascii="Salesforce Sans" w:hAnsi="Salesforce Sans"/>
          <w:szCs w:val="22"/>
        </w:rPr>
        <w:t>.</w:t>
      </w:r>
    </w:p>
    <w:p w14:paraId="0503AAE4" w14:textId="57A74D72" w:rsidR="00AB2E2D" w:rsidRPr="008066E6" w:rsidRDefault="00531F9C" w:rsidP="008066E6">
      <w:pPr>
        <w:pStyle w:val="Heading2"/>
        <w:spacing w:before="120"/>
        <w:contextualSpacing w:val="0"/>
        <w:rPr>
          <w:rFonts w:ascii="Salesforce Sans" w:hAnsi="Salesforce Sans"/>
          <w:szCs w:val="22"/>
        </w:rPr>
      </w:pPr>
      <w:r w:rsidRPr="008066E6">
        <w:rPr>
          <w:rFonts w:ascii="Salesforce Sans" w:hAnsi="Salesforce Sans"/>
          <w:szCs w:val="22"/>
        </w:rPr>
        <w:t>D</w:t>
      </w:r>
      <w:r w:rsidR="00AB2E2D" w:rsidRPr="008066E6">
        <w:rPr>
          <w:rFonts w:ascii="Salesforce Sans" w:hAnsi="Salesforce Sans"/>
          <w:szCs w:val="22"/>
        </w:rPr>
        <w:t>.</w:t>
      </w:r>
      <w:r w:rsidR="00AB2E2D" w:rsidRPr="008066E6">
        <w:rPr>
          <w:rFonts w:ascii="Salesforce Sans" w:hAnsi="Salesforce Sans"/>
          <w:szCs w:val="22"/>
        </w:rPr>
        <w:tab/>
        <w:t>Run the query.</w:t>
      </w:r>
    </w:p>
    <w:p w14:paraId="78BFA9F7" w14:textId="3B3900C4" w:rsidR="00AB2E2D"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i</w:t>
      </w:r>
      <w:r w:rsidRPr="008066E6">
        <w:rPr>
          <w:rFonts w:ascii="Salesforce Sans" w:hAnsi="Salesforce Sans"/>
          <w:noProof/>
          <w:szCs w:val="22"/>
        </w:rPr>
        <w:fldChar w:fldCharType="end"/>
      </w:r>
      <w:r w:rsidR="00AB2E2D" w:rsidRPr="008066E6">
        <w:rPr>
          <w:rFonts w:ascii="Salesforce Sans" w:hAnsi="Salesforce Sans"/>
          <w:szCs w:val="22"/>
        </w:rPr>
        <w:t>.</w:t>
      </w:r>
      <w:r w:rsidR="00AB2E2D" w:rsidRPr="008066E6">
        <w:rPr>
          <w:rFonts w:ascii="Salesforce Sans" w:hAnsi="Salesforce Sans"/>
          <w:szCs w:val="22"/>
        </w:rPr>
        <w:tab/>
        <w:t xml:space="preserve">Ensure that the </w:t>
      </w:r>
      <w:r w:rsidR="00AB2E2D" w:rsidRPr="008066E6">
        <w:rPr>
          <w:rStyle w:val="ClickOrSelect"/>
          <w:rFonts w:ascii="Salesforce Sans" w:hAnsi="Salesforce Sans"/>
          <w:szCs w:val="22"/>
        </w:rPr>
        <w:t>Use Tooling API</w:t>
      </w:r>
      <w:r w:rsidR="00AB2E2D" w:rsidRPr="008066E6">
        <w:rPr>
          <w:rFonts w:ascii="Salesforce Sans" w:hAnsi="Salesforce Sans"/>
          <w:szCs w:val="22"/>
        </w:rPr>
        <w:t xml:space="preserve"> checkbox is not selected.</w:t>
      </w:r>
    </w:p>
    <w:p w14:paraId="6BE87153" w14:textId="6DFD8A87" w:rsidR="00AB2E2D"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003B1717" w:rsidRPr="008066E6">
        <w:rPr>
          <w:rFonts w:ascii="Salesforce Sans" w:hAnsi="Salesforce Sans"/>
          <w:noProof/>
          <w:szCs w:val="22"/>
        </w:rPr>
        <w:t>ii</w:t>
      </w:r>
      <w:r w:rsidRPr="008066E6">
        <w:rPr>
          <w:rFonts w:ascii="Salesforce Sans" w:hAnsi="Salesforce Sans"/>
          <w:noProof/>
          <w:szCs w:val="22"/>
        </w:rPr>
        <w:fldChar w:fldCharType="end"/>
      </w:r>
      <w:r w:rsidR="00AB2E2D" w:rsidRPr="008066E6">
        <w:rPr>
          <w:rFonts w:ascii="Salesforce Sans" w:hAnsi="Salesforce Sans"/>
          <w:szCs w:val="22"/>
        </w:rPr>
        <w:t>.</w:t>
      </w:r>
      <w:r w:rsidR="00AB2E2D" w:rsidRPr="008066E6">
        <w:rPr>
          <w:rFonts w:ascii="Salesforce Sans" w:hAnsi="Salesforce Sans"/>
          <w:szCs w:val="22"/>
        </w:rPr>
        <w:tab/>
        <w:t xml:space="preserve">Click </w:t>
      </w:r>
      <w:r w:rsidR="00AB2E2D" w:rsidRPr="008066E6">
        <w:rPr>
          <w:rStyle w:val="ClickOrSelect"/>
          <w:rFonts w:ascii="Salesforce Sans" w:hAnsi="Salesforce Sans"/>
          <w:szCs w:val="22"/>
        </w:rPr>
        <w:t>Execute</w:t>
      </w:r>
      <w:r w:rsidR="00AB2E2D" w:rsidRPr="008066E6">
        <w:rPr>
          <w:rFonts w:ascii="Salesforce Sans" w:hAnsi="Salesforce Sans"/>
          <w:szCs w:val="22"/>
        </w:rPr>
        <w:t xml:space="preserve">. As a result, </w:t>
      </w:r>
      <w:r w:rsidR="002E0561" w:rsidRPr="008066E6">
        <w:rPr>
          <w:rFonts w:ascii="Salesforce Sans" w:hAnsi="Salesforce Sans"/>
          <w:szCs w:val="22"/>
        </w:rPr>
        <w:t xml:space="preserve">a </w:t>
      </w:r>
      <w:r w:rsidR="00AB2E2D" w:rsidRPr="008066E6">
        <w:rPr>
          <w:rFonts w:ascii="Salesforce Sans" w:hAnsi="Salesforce Sans"/>
          <w:szCs w:val="22"/>
        </w:rPr>
        <w:t xml:space="preserve">Query Results </w:t>
      </w:r>
      <w:r w:rsidR="002E0561" w:rsidRPr="008066E6">
        <w:rPr>
          <w:rFonts w:ascii="Salesforce Sans" w:hAnsi="Salesforce Sans"/>
          <w:szCs w:val="22"/>
        </w:rPr>
        <w:t xml:space="preserve">tab </w:t>
      </w:r>
      <w:r w:rsidR="00D143B7" w:rsidRPr="008066E6">
        <w:rPr>
          <w:rFonts w:ascii="Salesforce Sans" w:hAnsi="Salesforce Sans"/>
          <w:szCs w:val="22"/>
        </w:rPr>
        <w:t>opens.</w:t>
      </w:r>
    </w:p>
    <w:p w14:paraId="4F505C16" w14:textId="75531A46" w:rsidR="00AB2E2D"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003B1717" w:rsidRPr="008066E6">
        <w:rPr>
          <w:rFonts w:ascii="Salesforce Sans" w:hAnsi="Salesforce Sans"/>
          <w:noProof/>
          <w:szCs w:val="22"/>
        </w:rPr>
        <w:t>iii</w:t>
      </w:r>
      <w:r w:rsidRPr="008066E6">
        <w:rPr>
          <w:rFonts w:ascii="Salesforce Sans" w:hAnsi="Salesforce Sans"/>
          <w:noProof/>
          <w:szCs w:val="22"/>
        </w:rPr>
        <w:fldChar w:fldCharType="end"/>
      </w:r>
      <w:r w:rsidR="00AB2E2D" w:rsidRPr="008066E6">
        <w:rPr>
          <w:rFonts w:ascii="Salesforce Sans" w:hAnsi="Salesforce Sans"/>
          <w:szCs w:val="22"/>
        </w:rPr>
        <w:t>.</w:t>
      </w:r>
      <w:r w:rsidR="00AB2E2D" w:rsidRPr="008066E6">
        <w:rPr>
          <w:rFonts w:ascii="Salesforce Sans" w:hAnsi="Salesforce Sans"/>
          <w:szCs w:val="22"/>
        </w:rPr>
        <w:tab/>
      </w:r>
      <w:r w:rsidR="002E0561" w:rsidRPr="008066E6">
        <w:rPr>
          <w:rFonts w:ascii="Salesforce Sans" w:hAnsi="Salesforce Sans"/>
          <w:szCs w:val="22"/>
        </w:rPr>
        <w:t>Close the Query Results tab.</w:t>
      </w:r>
    </w:p>
    <w:p w14:paraId="3E688440" w14:textId="77777777" w:rsidR="003E75E4" w:rsidRDefault="003E75E4" w:rsidP="008066E6">
      <w:pPr>
        <w:pStyle w:val="Heading2"/>
        <w:spacing w:before="120"/>
        <w:contextualSpacing w:val="0"/>
        <w:rPr>
          <w:rFonts w:ascii="Salesforce Sans" w:hAnsi="Salesforce Sans"/>
          <w:szCs w:val="22"/>
        </w:rPr>
      </w:pPr>
    </w:p>
    <w:p w14:paraId="58E9973A" w14:textId="1023ED3D" w:rsidR="00AB2E2D" w:rsidRPr="008066E6" w:rsidRDefault="00531F9C" w:rsidP="008066E6">
      <w:pPr>
        <w:pStyle w:val="Heading2"/>
        <w:spacing w:before="120"/>
        <w:contextualSpacing w:val="0"/>
        <w:rPr>
          <w:rFonts w:ascii="Salesforce Sans" w:hAnsi="Salesforce Sans"/>
          <w:szCs w:val="22"/>
        </w:rPr>
      </w:pPr>
      <w:r w:rsidRPr="008066E6">
        <w:rPr>
          <w:rFonts w:ascii="Salesforce Sans" w:hAnsi="Salesforce Sans"/>
          <w:szCs w:val="22"/>
        </w:rPr>
        <w:lastRenderedPageBreak/>
        <w:t>E</w:t>
      </w:r>
      <w:r w:rsidR="00AB2E2D" w:rsidRPr="008066E6">
        <w:rPr>
          <w:rFonts w:ascii="Salesforce Sans" w:hAnsi="Salesforce Sans"/>
          <w:szCs w:val="22"/>
        </w:rPr>
        <w:t>.</w:t>
      </w:r>
      <w:r w:rsidR="00AB2E2D" w:rsidRPr="008066E6">
        <w:rPr>
          <w:rFonts w:ascii="Salesforce Sans" w:hAnsi="Salesforce Sans"/>
          <w:szCs w:val="22"/>
        </w:rPr>
        <w:tab/>
        <w:t xml:space="preserve">Move the query into Apex, using a SOQL </w:t>
      </w:r>
      <w:r w:rsidR="00AB2E2D" w:rsidRPr="008066E6">
        <w:rPr>
          <w:rStyle w:val="Code"/>
          <w:rFonts w:ascii="Salesforce Sans" w:hAnsi="Salesforce Sans"/>
          <w:szCs w:val="22"/>
        </w:rPr>
        <w:t>for</w:t>
      </w:r>
      <w:r w:rsidR="00AB2E2D" w:rsidRPr="008066E6">
        <w:rPr>
          <w:rFonts w:ascii="Salesforce Sans" w:hAnsi="Salesforce Sans"/>
          <w:szCs w:val="22"/>
        </w:rPr>
        <w:t xml:space="preserve"> Loop.</w:t>
      </w:r>
    </w:p>
    <w:p w14:paraId="28B10B5C" w14:textId="5BD656B9" w:rsidR="006F6B15" w:rsidRPr="008066E6" w:rsidRDefault="00CF78D5" w:rsidP="008066E6">
      <w:pPr>
        <w:pStyle w:val="Heading3"/>
        <w:spacing w:before="120"/>
        <w:contextualSpacing w:val="0"/>
        <w:rPr>
          <w:rFonts w:ascii="Salesforce Sans" w:hAnsi="Salesforce Sans"/>
          <w:szCs w:val="22"/>
        </w:rPr>
      </w:pPr>
      <w:proofErr w:type="spellStart"/>
      <w:r w:rsidRPr="008066E6">
        <w:rPr>
          <w:rFonts w:ascii="Salesforce Sans" w:hAnsi="Salesforce Sans"/>
          <w:bCs w:val="0"/>
          <w:szCs w:val="22"/>
        </w:rPr>
        <w:t>i</w:t>
      </w:r>
      <w:proofErr w:type="spellEnd"/>
      <w:r w:rsidR="00AB2E2D" w:rsidRPr="008066E6">
        <w:rPr>
          <w:rFonts w:ascii="Salesforce Sans" w:hAnsi="Salesforce Sans"/>
          <w:bCs w:val="0"/>
          <w:szCs w:val="22"/>
        </w:rPr>
        <w:t>.</w:t>
      </w:r>
      <w:r w:rsidR="00AB2E2D" w:rsidRPr="008066E6">
        <w:rPr>
          <w:rFonts w:ascii="Salesforce Sans" w:hAnsi="Salesforce Sans"/>
          <w:bCs w:val="0"/>
          <w:szCs w:val="22"/>
        </w:rPr>
        <w:tab/>
      </w:r>
      <w:r w:rsidR="00877473">
        <w:rPr>
          <w:rFonts w:ascii="Salesforce Sans" w:hAnsi="Salesforce Sans"/>
          <w:szCs w:val="22"/>
        </w:rPr>
        <w:t xml:space="preserve">Press </w:t>
      </w:r>
      <w:r w:rsidR="000E38D9" w:rsidRPr="000E38D9">
        <w:rPr>
          <w:rFonts w:ascii="Courier New" w:hAnsi="Courier New" w:cs="Courier New"/>
          <w:szCs w:val="22"/>
        </w:rPr>
        <w:t xml:space="preserve">CTRL + E </w:t>
      </w:r>
      <w:r w:rsidR="00EC232D" w:rsidRPr="008066E6">
        <w:rPr>
          <w:rFonts w:ascii="Salesforce Sans" w:hAnsi="Salesforce Sans"/>
          <w:bCs w:val="0"/>
          <w:szCs w:val="22"/>
        </w:rPr>
        <w:t xml:space="preserve">to open the </w:t>
      </w:r>
      <w:r w:rsidR="00EC232D" w:rsidRPr="008066E6">
        <w:rPr>
          <w:rFonts w:ascii="Salesforce Sans" w:hAnsi="Salesforce Sans"/>
          <w:b/>
          <w:bCs w:val="0"/>
          <w:szCs w:val="22"/>
        </w:rPr>
        <w:t>Execute Anonymous</w:t>
      </w:r>
      <w:r w:rsidR="00EC232D" w:rsidRPr="008066E6">
        <w:rPr>
          <w:rFonts w:ascii="Salesforce Sans" w:hAnsi="Salesforce Sans"/>
          <w:bCs w:val="0"/>
          <w:szCs w:val="22"/>
        </w:rPr>
        <w:t xml:space="preserve"> window.</w:t>
      </w:r>
      <w:r w:rsidR="00AB2E2D" w:rsidRPr="008066E6">
        <w:rPr>
          <w:rFonts w:ascii="Salesforce Sans" w:hAnsi="Salesforce Sans"/>
          <w:bCs w:val="0"/>
          <w:szCs w:val="22"/>
        </w:rPr>
        <w:t xml:space="preserve"> </w:t>
      </w:r>
    </w:p>
    <w:p w14:paraId="2B0DA329" w14:textId="008DF4BC" w:rsidR="00AB2E2D" w:rsidRPr="008066E6" w:rsidRDefault="00CF78D5" w:rsidP="008066E6">
      <w:pPr>
        <w:pStyle w:val="Heading3"/>
        <w:spacing w:before="120"/>
        <w:contextualSpacing w:val="0"/>
        <w:rPr>
          <w:rFonts w:ascii="Salesforce Sans" w:hAnsi="Salesforce Sans"/>
          <w:szCs w:val="22"/>
        </w:rPr>
      </w:pPr>
      <w:r w:rsidRPr="008066E6">
        <w:rPr>
          <w:rFonts w:ascii="Salesforce Sans" w:hAnsi="Salesforce Sans"/>
          <w:szCs w:val="22"/>
        </w:rPr>
        <w:t>ii</w:t>
      </w:r>
      <w:r w:rsidR="006F6B15" w:rsidRPr="008066E6">
        <w:rPr>
          <w:rFonts w:ascii="Salesforce Sans" w:hAnsi="Salesforce Sans"/>
          <w:szCs w:val="22"/>
        </w:rPr>
        <w:t>.</w:t>
      </w:r>
      <w:r w:rsidR="006F6B15" w:rsidRPr="008066E6">
        <w:rPr>
          <w:rFonts w:ascii="Salesforce Sans" w:hAnsi="Salesforce Sans"/>
          <w:szCs w:val="22"/>
        </w:rPr>
        <w:tab/>
      </w:r>
      <w:r w:rsidR="00AB2E2D" w:rsidRPr="008066E6">
        <w:rPr>
          <w:rFonts w:ascii="Salesforce Sans" w:hAnsi="Salesforce Sans"/>
          <w:szCs w:val="22"/>
        </w:rPr>
        <w:t xml:space="preserve">Write Apex code that uses a SOQL </w:t>
      </w:r>
      <w:r w:rsidR="00AB2E2D" w:rsidRPr="008066E6">
        <w:rPr>
          <w:rStyle w:val="Code"/>
          <w:rFonts w:ascii="Salesforce Sans" w:hAnsi="Salesforce Sans"/>
          <w:szCs w:val="22"/>
        </w:rPr>
        <w:t>for</w:t>
      </w:r>
      <w:r w:rsidR="00AB2E2D" w:rsidRPr="008066E6">
        <w:rPr>
          <w:rFonts w:ascii="Salesforce Sans" w:hAnsi="Salesforce Sans"/>
          <w:szCs w:val="22"/>
        </w:rPr>
        <w:t xml:space="preserve"> loop, which uses an iterator whose data type is </w:t>
      </w:r>
      <w:r w:rsidR="00AB2E2D" w:rsidRPr="008066E6">
        <w:rPr>
          <w:rStyle w:val="EnterOrType"/>
        </w:rPr>
        <w:t>List&lt;Contact&gt;</w:t>
      </w:r>
      <w:r w:rsidR="00AB2E2D" w:rsidRPr="008066E6">
        <w:rPr>
          <w:rFonts w:ascii="Salesforce Sans" w:hAnsi="Salesforce Sans"/>
          <w:szCs w:val="22"/>
        </w:rPr>
        <w:t xml:space="preserve">, to print to the debug log the names of each Contact and related Account. Use the same SOQL query that you created in the previous step. HINT: If you have trouble remembering how to write SOQL </w:t>
      </w:r>
      <w:r w:rsidR="00AB2E2D" w:rsidRPr="008066E6">
        <w:rPr>
          <w:rFonts w:ascii="Salesforce Sans" w:hAnsi="Salesforce Sans" w:cs="Courier New"/>
          <w:szCs w:val="22"/>
        </w:rPr>
        <w:t>for</w:t>
      </w:r>
      <w:r w:rsidR="00AB2E2D" w:rsidRPr="008066E6">
        <w:rPr>
          <w:rFonts w:ascii="Salesforce Sans" w:hAnsi="Salesforce Sans"/>
          <w:szCs w:val="22"/>
        </w:rPr>
        <w:t xml:space="preserve"> loops, consult module 5 in your Student Guide.</w:t>
      </w:r>
    </w:p>
    <w:p w14:paraId="45393476" w14:textId="77777777" w:rsidR="00AB2E2D" w:rsidRPr="008066E6" w:rsidRDefault="00AB2E2D" w:rsidP="008066E6">
      <w:pPr>
        <w:pStyle w:val="Heading4"/>
        <w:spacing w:before="120"/>
        <w:contextualSpacing w:val="0"/>
        <w:rPr>
          <w:rFonts w:ascii="Salesforce Sans" w:hAnsi="Salesforce Sans"/>
          <w:szCs w:val="22"/>
        </w:rPr>
      </w:pPr>
      <w:r w:rsidRPr="008066E6">
        <w:rPr>
          <w:rFonts w:ascii="Salesforce Sans" w:hAnsi="Salesforce Sans"/>
          <w:szCs w:val="22"/>
        </w:rPr>
        <w:t>An example of what you need to print to the log follows:</w:t>
      </w:r>
    </w:p>
    <w:p w14:paraId="5D028157" w14:textId="77777777" w:rsidR="00AB2E2D" w:rsidRPr="008066E6" w:rsidRDefault="00AB2E2D" w:rsidP="008066E6">
      <w:pPr>
        <w:pStyle w:val="Heading4"/>
        <w:tabs>
          <w:tab w:val="clear" w:pos="1440"/>
          <w:tab w:val="left" w:pos="1080"/>
        </w:tabs>
        <w:spacing w:before="120"/>
        <w:ind w:left="1080" w:firstLine="0"/>
        <w:contextualSpacing w:val="0"/>
        <w:rPr>
          <w:rStyle w:val="EnterOrType"/>
          <w:rFonts w:eastAsia="Calibri"/>
          <w:sz w:val="20"/>
        </w:rPr>
      </w:pPr>
      <w:r w:rsidRPr="008066E6">
        <w:rPr>
          <w:rStyle w:val="EnterOrType"/>
          <w:sz w:val="20"/>
        </w:rPr>
        <w:t xml:space="preserve">Erica Neumann is related to the following Account: </w:t>
      </w:r>
      <w:proofErr w:type="spellStart"/>
      <w:r w:rsidRPr="008066E6">
        <w:rPr>
          <w:rStyle w:val="EnterOrType"/>
          <w:sz w:val="20"/>
        </w:rPr>
        <w:t>IntronCorporation</w:t>
      </w:r>
      <w:proofErr w:type="spellEnd"/>
    </w:p>
    <w:p w14:paraId="4428D4D3" w14:textId="60F2857F" w:rsidR="00AB2E2D" w:rsidRPr="008066E6" w:rsidRDefault="00CF78D5" w:rsidP="008066E6">
      <w:pPr>
        <w:pStyle w:val="Heading3"/>
        <w:spacing w:before="120"/>
        <w:contextualSpacing w:val="0"/>
        <w:rPr>
          <w:rFonts w:ascii="Salesforce Sans" w:hAnsi="Salesforce Sans"/>
          <w:szCs w:val="22"/>
        </w:rPr>
      </w:pPr>
      <w:r w:rsidRPr="008066E6">
        <w:rPr>
          <w:rFonts w:ascii="Salesforce Sans" w:hAnsi="Salesforce Sans"/>
          <w:szCs w:val="22"/>
        </w:rPr>
        <w:t>iii</w:t>
      </w:r>
      <w:r w:rsidR="00AB2E2D" w:rsidRPr="008066E6">
        <w:rPr>
          <w:rFonts w:ascii="Salesforce Sans" w:hAnsi="Salesforce Sans"/>
          <w:szCs w:val="22"/>
        </w:rPr>
        <w:t>.</w:t>
      </w:r>
      <w:r w:rsidR="00AB2E2D" w:rsidRPr="008066E6">
        <w:rPr>
          <w:rFonts w:ascii="Salesforce Sans" w:hAnsi="Salesforce Sans"/>
          <w:szCs w:val="22"/>
        </w:rPr>
        <w:tab/>
        <w:t xml:space="preserve">Ensure that the </w:t>
      </w:r>
      <w:r w:rsidR="00AB2E2D" w:rsidRPr="008066E6">
        <w:rPr>
          <w:rStyle w:val="ClickOrSelect"/>
          <w:rFonts w:ascii="Salesforce Sans" w:hAnsi="Salesforce Sans"/>
          <w:szCs w:val="22"/>
        </w:rPr>
        <w:t>Open Log</w:t>
      </w:r>
      <w:r w:rsidR="00AB2E2D" w:rsidRPr="008066E6">
        <w:rPr>
          <w:rFonts w:ascii="Salesforce Sans" w:hAnsi="Salesforce Sans"/>
          <w:szCs w:val="22"/>
        </w:rPr>
        <w:t xml:space="preserve"> checkbox is selected and click </w:t>
      </w:r>
      <w:r w:rsidR="00AB2E2D" w:rsidRPr="008066E6">
        <w:rPr>
          <w:rStyle w:val="ClickOrSelect"/>
          <w:rFonts w:ascii="Salesforce Sans" w:hAnsi="Salesforce Sans"/>
          <w:szCs w:val="22"/>
        </w:rPr>
        <w:t>Execute</w:t>
      </w:r>
      <w:r w:rsidR="00AB2E2D" w:rsidRPr="008066E6">
        <w:rPr>
          <w:rFonts w:ascii="Salesforce Sans" w:hAnsi="Salesforce Sans"/>
          <w:szCs w:val="22"/>
        </w:rPr>
        <w:t>.</w:t>
      </w:r>
    </w:p>
    <w:p w14:paraId="6D7983E8" w14:textId="459F301B" w:rsidR="00AB2E2D" w:rsidRPr="008066E6" w:rsidRDefault="00CF78D5" w:rsidP="008066E6">
      <w:pPr>
        <w:pStyle w:val="Heading3"/>
        <w:spacing w:before="120"/>
        <w:contextualSpacing w:val="0"/>
        <w:rPr>
          <w:rFonts w:ascii="Salesforce Sans" w:hAnsi="Salesforce Sans"/>
          <w:szCs w:val="22"/>
        </w:rPr>
      </w:pPr>
      <w:r w:rsidRPr="008066E6">
        <w:rPr>
          <w:rFonts w:ascii="Salesforce Sans" w:hAnsi="Salesforce Sans"/>
          <w:szCs w:val="22"/>
        </w:rPr>
        <w:t>i</w:t>
      </w:r>
      <w:r w:rsidR="00C40232" w:rsidRPr="008066E6">
        <w:rPr>
          <w:rFonts w:ascii="Salesforce Sans" w:hAnsi="Salesforce Sans"/>
          <w:szCs w:val="22"/>
        </w:rPr>
        <w:fldChar w:fldCharType="begin"/>
      </w:r>
      <w:r w:rsidR="00C40232" w:rsidRPr="008066E6">
        <w:rPr>
          <w:rFonts w:ascii="Salesforce Sans" w:hAnsi="Salesforce Sans"/>
          <w:szCs w:val="22"/>
        </w:rPr>
        <w:instrText xml:space="preserve"> SEQ H3 \* roman\n  \* MERGEFORMAT </w:instrText>
      </w:r>
      <w:r w:rsidR="00C40232" w:rsidRPr="008066E6">
        <w:rPr>
          <w:rFonts w:ascii="Salesforce Sans" w:hAnsi="Salesforce Sans"/>
          <w:szCs w:val="22"/>
        </w:rPr>
        <w:fldChar w:fldCharType="separate"/>
      </w:r>
      <w:r w:rsidR="003B1717" w:rsidRPr="008066E6">
        <w:rPr>
          <w:rFonts w:ascii="Salesforce Sans" w:hAnsi="Salesforce Sans"/>
          <w:noProof/>
          <w:szCs w:val="22"/>
        </w:rPr>
        <w:t>v</w:t>
      </w:r>
      <w:r w:rsidR="00C40232" w:rsidRPr="008066E6">
        <w:rPr>
          <w:rFonts w:ascii="Salesforce Sans" w:hAnsi="Salesforce Sans"/>
          <w:noProof/>
          <w:szCs w:val="22"/>
        </w:rPr>
        <w:fldChar w:fldCharType="end"/>
      </w:r>
      <w:r w:rsidR="00AB2E2D" w:rsidRPr="008066E6">
        <w:rPr>
          <w:rFonts w:ascii="Salesforce Sans" w:hAnsi="Salesforce Sans"/>
          <w:szCs w:val="22"/>
        </w:rPr>
        <w:t>.</w:t>
      </w:r>
      <w:r w:rsidR="00AB2E2D" w:rsidRPr="008066E6">
        <w:rPr>
          <w:rFonts w:ascii="Salesforce Sans" w:hAnsi="Salesforce Sans"/>
          <w:szCs w:val="22"/>
        </w:rPr>
        <w:tab/>
      </w:r>
      <w:r w:rsidR="00106655" w:rsidRPr="008066E6">
        <w:rPr>
          <w:rFonts w:ascii="Salesforce Sans" w:hAnsi="Salesforce Sans"/>
          <w:szCs w:val="22"/>
        </w:rPr>
        <w:t xml:space="preserve">Select </w:t>
      </w:r>
      <w:r w:rsidR="00106655" w:rsidRPr="008066E6">
        <w:rPr>
          <w:rFonts w:ascii="Salesforce Sans" w:hAnsi="Salesforce Sans"/>
          <w:b/>
          <w:szCs w:val="22"/>
        </w:rPr>
        <w:t>Debug Only</w:t>
      </w:r>
      <w:r w:rsidR="00106655" w:rsidRPr="008066E6">
        <w:rPr>
          <w:rFonts w:ascii="Salesforce Sans" w:hAnsi="Salesforce Sans"/>
          <w:szCs w:val="22"/>
        </w:rPr>
        <w:t xml:space="preserve"> checkbox, then review the Debug Log to confirm the results.</w:t>
      </w:r>
    </w:p>
    <w:p w14:paraId="69C652A4" w14:textId="2FE29F42" w:rsidR="00AB2E2D" w:rsidRPr="008066E6" w:rsidRDefault="00CF78D5" w:rsidP="008066E6">
      <w:pPr>
        <w:pStyle w:val="Heading3"/>
        <w:spacing w:before="120"/>
        <w:contextualSpacing w:val="0"/>
        <w:rPr>
          <w:rFonts w:ascii="Salesforce Sans" w:hAnsi="Salesforce Sans"/>
          <w:szCs w:val="22"/>
        </w:rPr>
      </w:pPr>
      <w:r w:rsidRPr="008066E6">
        <w:rPr>
          <w:rFonts w:ascii="Salesforce Sans" w:hAnsi="Salesforce Sans"/>
          <w:szCs w:val="22"/>
        </w:rPr>
        <w:t>v</w:t>
      </w:r>
      <w:r w:rsidR="00AB2E2D" w:rsidRPr="008066E6">
        <w:rPr>
          <w:rFonts w:ascii="Salesforce Sans" w:hAnsi="Salesforce Sans"/>
          <w:szCs w:val="22"/>
        </w:rPr>
        <w:t>.</w:t>
      </w:r>
      <w:r w:rsidR="00AB2E2D" w:rsidRPr="008066E6">
        <w:rPr>
          <w:rFonts w:ascii="Salesforce Sans" w:hAnsi="Salesforce Sans"/>
          <w:szCs w:val="22"/>
        </w:rPr>
        <w:tab/>
      </w:r>
      <w:r w:rsidR="00877473">
        <w:rPr>
          <w:rFonts w:ascii="Salesforce Sans" w:hAnsi="Salesforce Sans"/>
          <w:szCs w:val="22"/>
        </w:rPr>
        <w:t xml:space="preserve">Press </w:t>
      </w:r>
      <w:r w:rsidR="00095225" w:rsidRPr="00095225">
        <w:rPr>
          <w:rStyle w:val="EnterOrType"/>
          <w:szCs w:val="22"/>
        </w:rPr>
        <w:t>CTRL + ALT + /</w:t>
      </w:r>
      <w:r w:rsidR="00106655" w:rsidRPr="008066E6">
        <w:rPr>
          <w:rFonts w:ascii="Salesforce Sans" w:hAnsi="Salesforce Sans"/>
          <w:szCs w:val="22"/>
        </w:rPr>
        <w:t xml:space="preserve"> to close all console tabs.</w:t>
      </w:r>
    </w:p>
    <w:p w14:paraId="785D450D" w14:textId="190F55D0" w:rsidR="00AB2E2D"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AB2E2D" w:rsidRPr="008066E6">
        <w:rPr>
          <w:rFonts w:ascii="Salesforce Sans" w:hAnsi="Salesforce Sans"/>
          <w:szCs w:val="22"/>
        </w:rPr>
        <w:t>.</w:t>
      </w:r>
      <w:r w:rsidR="00AB2E2D" w:rsidRPr="008066E6">
        <w:rPr>
          <w:rFonts w:ascii="Salesforce Sans" w:hAnsi="Salesforce Sans"/>
          <w:szCs w:val="22"/>
        </w:rPr>
        <w:tab/>
        <w:t>Select Courses that have related Certifications.</w:t>
      </w:r>
    </w:p>
    <w:p w14:paraId="2D2EFE02" w14:textId="49F4351F" w:rsidR="00AB2E2D"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AB2E2D" w:rsidRPr="008066E6">
        <w:rPr>
          <w:rFonts w:ascii="Salesforce Sans" w:hAnsi="Salesforce Sans"/>
          <w:szCs w:val="22"/>
        </w:rPr>
        <w:t>.</w:t>
      </w:r>
      <w:r w:rsidR="00AB2E2D" w:rsidRPr="008066E6">
        <w:rPr>
          <w:rFonts w:ascii="Salesforce Sans" w:hAnsi="Salesforce Sans"/>
          <w:szCs w:val="22"/>
        </w:rPr>
        <w:tab/>
        <w:t xml:space="preserve">View the API names of fields in </w:t>
      </w:r>
      <w:proofErr w:type="spellStart"/>
      <w:r w:rsidR="00AB2E2D" w:rsidRPr="008066E6">
        <w:rPr>
          <w:rFonts w:ascii="Salesforce Sans" w:hAnsi="Salesforce Sans"/>
          <w:szCs w:val="22"/>
        </w:rPr>
        <w:t>sObjects</w:t>
      </w:r>
      <w:proofErr w:type="spellEnd"/>
      <w:r w:rsidR="00AB2E2D" w:rsidRPr="008066E6">
        <w:rPr>
          <w:rFonts w:ascii="Salesforce Sans" w:hAnsi="Salesforce Sans"/>
          <w:szCs w:val="22"/>
        </w:rPr>
        <w:t>.</w:t>
      </w:r>
    </w:p>
    <w:p w14:paraId="2D87EC2B" w14:textId="77777777" w:rsidR="006D070B" w:rsidRPr="008066E6" w:rsidRDefault="006D070B" w:rsidP="0077756F">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roman\r 1 \* MERGEFORMAT </w:instrText>
      </w:r>
      <w:r w:rsidRPr="008066E6">
        <w:rPr>
          <w:rFonts w:ascii="Salesforce Sans" w:hAnsi="Salesforce Sans"/>
          <w:szCs w:val="22"/>
        </w:rPr>
        <w:fldChar w:fldCharType="separate"/>
      </w:r>
      <w:r w:rsidRPr="008066E6">
        <w:rPr>
          <w:rFonts w:ascii="Salesforce Sans" w:hAnsi="Salesforce Sans"/>
          <w:noProof/>
          <w:szCs w:val="22"/>
        </w:rPr>
        <w:t>i</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Click </w:t>
      </w:r>
      <w:r w:rsidRPr="008066E6">
        <w:rPr>
          <w:rFonts w:ascii="Salesforce Sans" w:hAnsi="Salesforce Sans"/>
          <w:b/>
          <w:szCs w:val="22"/>
        </w:rPr>
        <w:t>File | Open</w:t>
      </w:r>
      <w:r w:rsidRPr="008066E6">
        <w:rPr>
          <w:rFonts w:ascii="Salesforce Sans" w:hAnsi="Salesforce Sans"/>
          <w:szCs w:val="22"/>
        </w:rPr>
        <w:t xml:space="preserve">. </w:t>
      </w:r>
    </w:p>
    <w:p w14:paraId="527BE764" w14:textId="0BC76642" w:rsidR="006D070B" w:rsidRPr="008066E6" w:rsidRDefault="006D070B" w:rsidP="0077756F">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Pr="008066E6">
        <w:rPr>
          <w:rFonts w:ascii="Salesforce Sans" w:hAnsi="Salesforce Sans"/>
          <w:noProof/>
          <w:szCs w:val="22"/>
        </w:rPr>
        <w:t>ii</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Select </w:t>
      </w:r>
      <w:r w:rsidRPr="008066E6">
        <w:rPr>
          <w:rFonts w:ascii="Salesforce Sans" w:hAnsi="Salesforce Sans"/>
          <w:b/>
          <w:szCs w:val="22"/>
        </w:rPr>
        <w:t xml:space="preserve">Objects </w:t>
      </w:r>
      <w:r w:rsidRPr="008066E6">
        <w:rPr>
          <w:rFonts w:ascii="Salesforce Sans" w:hAnsi="Salesforce Sans"/>
          <w:szCs w:val="22"/>
        </w:rPr>
        <w:t xml:space="preserve">as the Entity Type, type </w:t>
      </w:r>
      <w:r w:rsidRPr="008066E6">
        <w:rPr>
          <w:rStyle w:val="EnterOrType"/>
        </w:rPr>
        <w:t>Course</w:t>
      </w:r>
      <w:r w:rsidRPr="008066E6">
        <w:rPr>
          <w:rFonts w:ascii="Salesforce Sans" w:hAnsi="Salesforce Sans"/>
          <w:szCs w:val="22"/>
        </w:rPr>
        <w:t xml:space="preserve"> into the filter input box, then double-click the entity </w:t>
      </w:r>
      <w:proofErr w:type="spellStart"/>
      <w:r w:rsidRPr="008066E6">
        <w:rPr>
          <w:rFonts w:ascii="Salesforce Sans" w:hAnsi="Salesforce Sans"/>
          <w:b/>
          <w:szCs w:val="22"/>
        </w:rPr>
        <w:t>Course__c</w:t>
      </w:r>
      <w:proofErr w:type="spellEnd"/>
      <w:r w:rsidRPr="008066E6">
        <w:rPr>
          <w:rFonts w:ascii="Salesforce Sans" w:hAnsi="Salesforce Sans"/>
          <w:szCs w:val="22"/>
        </w:rPr>
        <w:t>.</w:t>
      </w:r>
    </w:p>
    <w:p w14:paraId="7668C2E3" w14:textId="77777777" w:rsidR="006D070B" w:rsidRPr="008066E6" w:rsidRDefault="006D070B" w:rsidP="0077756F">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roman\r 1 \* MERGEFORMAT </w:instrText>
      </w:r>
      <w:r w:rsidRPr="008066E6">
        <w:rPr>
          <w:rFonts w:ascii="Salesforce Sans" w:hAnsi="Salesforce Sans"/>
          <w:szCs w:val="22"/>
        </w:rPr>
        <w:fldChar w:fldCharType="separate"/>
      </w:r>
      <w:r w:rsidRPr="008066E6">
        <w:rPr>
          <w:rFonts w:ascii="Salesforce Sans" w:hAnsi="Salesforce Sans"/>
          <w:noProof/>
          <w:szCs w:val="22"/>
        </w:rPr>
        <w:t>i</w:t>
      </w:r>
      <w:r w:rsidRPr="008066E6">
        <w:rPr>
          <w:rFonts w:ascii="Salesforce Sans" w:hAnsi="Salesforce Sans"/>
          <w:noProof/>
          <w:szCs w:val="22"/>
        </w:rPr>
        <w:fldChar w:fldCharType="end"/>
      </w:r>
      <w:r w:rsidRPr="008066E6">
        <w:rPr>
          <w:rFonts w:ascii="Salesforce Sans" w:hAnsi="Salesforce Sans"/>
          <w:noProof/>
          <w:szCs w:val="22"/>
        </w:rPr>
        <w:t>ii</w:t>
      </w:r>
      <w:r w:rsidRPr="008066E6">
        <w:rPr>
          <w:rFonts w:ascii="Salesforce Sans" w:hAnsi="Salesforce Sans"/>
          <w:szCs w:val="22"/>
        </w:rPr>
        <w:t>.</w:t>
      </w:r>
      <w:r w:rsidRPr="008066E6">
        <w:rPr>
          <w:rFonts w:ascii="Salesforce Sans" w:hAnsi="Salesforce Sans"/>
          <w:szCs w:val="22"/>
        </w:rPr>
        <w:tab/>
        <w:t xml:space="preserve">Click </w:t>
      </w:r>
      <w:r w:rsidRPr="008066E6">
        <w:rPr>
          <w:rFonts w:ascii="Salesforce Sans" w:hAnsi="Salesforce Sans"/>
          <w:b/>
          <w:szCs w:val="22"/>
        </w:rPr>
        <w:t>File | Open</w:t>
      </w:r>
      <w:r w:rsidRPr="008066E6">
        <w:rPr>
          <w:rFonts w:ascii="Salesforce Sans" w:hAnsi="Salesforce Sans"/>
          <w:szCs w:val="22"/>
        </w:rPr>
        <w:t xml:space="preserve">. </w:t>
      </w:r>
    </w:p>
    <w:p w14:paraId="2C097D52" w14:textId="1D9DC738" w:rsidR="006D070B" w:rsidRPr="008066E6" w:rsidRDefault="006D070B" w:rsidP="0077756F">
      <w:pPr>
        <w:pStyle w:val="Heading3"/>
        <w:spacing w:before="120"/>
        <w:contextualSpacing w:val="0"/>
        <w:rPr>
          <w:rFonts w:ascii="Salesforce Sans" w:hAnsi="Salesforce Sans"/>
          <w:szCs w:val="22"/>
        </w:rPr>
      </w:pPr>
      <w:r w:rsidRPr="008066E6">
        <w:rPr>
          <w:rFonts w:ascii="Salesforce Sans" w:hAnsi="Salesforce Sans"/>
          <w:szCs w:val="22"/>
        </w:rPr>
        <w:t>iv.</w:t>
      </w:r>
      <w:r w:rsidRPr="008066E6">
        <w:rPr>
          <w:rFonts w:ascii="Salesforce Sans" w:hAnsi="Salesforce Sans"/>
          <w:szCs w:val="22"/>
        </w:rPr>
        <w:tab/>
        <w:t xml:space="preserve">Select </w:t>
      </w:r>
      <w:r w:rsidRPr="008066E6">
        <w:rPr>
          <w:rFonts w:ascii="Salesforce Sans" w:hAnsi="Salesforce Sans"/>
          <w:b/>
          <w:szCs w:val="22"/>
        </w:rPr>
        <w:t xml:space="preserve">Objects </w:t>
      </w:r>
      <w:r w:rsidRPr="008066E6">
        <w:rPr>
          <w:rFonts w:ascii="Salesforce Sans" w:hAnsi="Salesforce Sans"/>
          <w:szCs w:val="22"/>
        </w:rPr>
        <w:t xml:space="preserve">as the Entity Type, type </w:t>
      </w:r>
      <w:r w:rsidRPr="008066E6">
        <w:rPr>
          <w:rStyle w:val="EnterOrType"/>
        </w:rPr>
        <w:t>Certification</w:t>
      </w:r>
      <w:r w:rsidRPr="008066E6">
        <w:rPr>
          <w:rFonts w:ascii="Salesforce Sans" w:hAnsi="Salesforce Sans"/>
          <w:szCs w:val="22"/>
        </w:rPr>
        <w:t xml:space="preserve"> into the filter input box, then double-click the entity </w:t>
      </w:r>
      <w:proofErr w:type="spellStart"/>
      <w:r w:rsidRPr="008066E6">
        <w:rPr>
          <w:rFonts w:ascii="Salesforce Sans" w:hAnsi="Salesforce Sans"/>
          <w:b/>
          <w:szCs w:val="22"/>
        </w:rPr>
        <w:t>Certification__c</w:t>
      </w:r>
      <w:proofErr w:type="spellEnd"/>
      <w:r w:rsidRPr="008066E6">
        <w:rPr>
          <w:rFonts w:ascii="Salesforce Sans" w:hAnsi="Salesforce Sans"/>
          <w:szCs w:val="22"/>
        </w:rPr>
        <w:t>.</w:t>
      </w:r>
    </w:p>
    <w:p w14:paraId="46F3B75C" w14:textId="30A69BF4" w:rsidR="00AB2E2D"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AB2E2D" w:rsidRPr="008066E6">
        <w:rPr>
          <w:rFonts w:ascii="Salesforce Sans" w:hAnsi="Salesforce Sans"/>
          <w:szCs w:val="22"/>
        </w:rPr>
        <w:t>.</w:t>
      </w:r>
      <w:r w:rsidR="00AB2E2D" w:rsidRPr="008066E6">
        <w:rPr>
          <w:rFonts w:ascii="Salesforce Sans" w:hAnsi="Salesforce Sans"/>
          <w:szCs w:val="22"/>
        </w:rPr>
        <w:tab/>
        <w:t>Use the Query Editor to write and test a query that selects all Courses and their related Certifications.</w:t>
      </w:r>
    </w:p>
    <w:p w14:paraId="73314530" w14:textId="3E95620A" w:rsidR="006D070B" w:rsidRPr="008066E6" w:rsidRDefault="006D070B" w:rsidP="0077756F">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roman\r 1 \* MERGEFORMAT </w:instrText>
      </w:r>
      <w:r w:rsidRPr="008066E6">
        <w:rPr>
          <w:rFonts w:ascii="Salesforce Sans" w:hAnsi="Salesforce Sans"/>
          <w:szCs w:val="22"/>
        </w:rPr>
        <w:fldChar w:fldCharType="separate"/>
      </w:r>
      <w:r w:rsidRPr="008066E6">
        <w:rPr>
          <w:rFonts w:ascii="Salesforce Sans" w:hAnsi="Salesforce Sans"/>
          <w:noProof/>
          <w:szCs w:val="22"/>
        </w:rPr>
        <w:t>i</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Select the </w:t>
      </w:r>
      <w:r w:rsidR="006E11C2" w:rsidRPr="008066E6">
        <w:rPr>
          <w:rStyle w:val="ClickOrSelect"/>
          <w:rFonts w:ascii="Salesforce Sans" w:hAnsi="Salesforce Sans"/>
          <w:szCs w:val="22"/>
        </w:rPr>
        <w:t xml:space="preserve">Query Editor </w:t>
      </w:r>
      <w:r w:rsidR="006E11C2" w:rsidRPr="008066E6">
        <w:rPr>
          <w:rStyle w:val="ClickOrSelect"/>
          <w:rFonts w:ascii="Salesforce Sans" w:hAnsi="Salesforce Sans"/>
          <w:b w:val="0"/>
          <w:szCs w:val="22"/>
        </w:rPr>
        <w:t>tab in bottom panel</w:t>
      </w:r>
      <w:r w:rsidRPr="008066E6">
        <w:rPr>
          <w:rFonts w:ascii="Salesforce Sans" w:hAnsi="Salesforce Sans"/>
          <w:szCs w:val="22"/>
        </w:rPr>
        <w:t>, and erase any existing text.</w:t>
      </w:r>
    </w:p>
    <w:p w14:paraId="15D8D197" w14:textId="6287FDAB" w:rsidR="00AB2E2D"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003B1717" w:rsidRPr="008066E6">
        <w:rPr>
          <w:rFonts w:ascii="Salesforce Sans" w:hAnsi="Salesforce Sans"/>
          <w:noProof/>
          <w:szCs w:val="22"/>
        </w:rPr>
        <w:t>ii</w:t>
      </w:r>
      <w:r w:rsidRPr="008066E6">
        <w:rPr>
          <w:rFonts w:ascii="Salesforce Sans" w:hAnsi="Salesforce Sans"/>
          <w:noProof/>
          <w:szCs w:val="22"/>
        </w:rPr>
        <w:fldChar w:fldCharType="end"/>
      </w:r>
      <w:r w:rsidR="00AB2E2D" w:rsidRPr="008066E6">
        <w:rPr>
          <w:rFonts w:ascii="Salesforce Sans" w:hAnsi="Salesforce Sans"/>
          <w:szCs w:val="22"/>
        </w:rPr>
        <w:t>.</w:t>
      </w:r>
      <w:r w:rsidR="00AB2E2D" w:rsidRPr="008066E6">
        <w:rPr>
          <w:rFonts w:ascii="Salesforce Sans" w:hAnsi="Salesforce Sans"/>
          <w:szCs w:val="22"/>
        </w:rPr>
        <w:tab/>
        <w:t xml:space="preserve">Write a query that selects only Courses with related Certifications. You should select the following fields: the </w:t>
      </w:r>
      <w:r w:rsidR="00AB2E2D" w:rsidRPr="008066E6">
        <w:rPr>
          <w:rStyle w:val="EnterOrType"/>
        </w:rPr>
        <w:t>Name</w:t>
      </w:r>
      <w:r w:rsidR="00AB2E2D" w:rsidRPr="008066E6">
        <w:rPr>
          <w:rFonts w:ascii="Salesforce Sans" w:hAnsi="Salesforce Sans"/>
          <w:szCs w:val="22"/>
        </w:rPr>
        <w:t xml:space="preserve"> from Course and the </w:t>
      </w:r>
      <w:r w:rsidR="00AB2E2D" w:rsidRPr="008066E6">
        <w:rPr>
          <w:rStyle w:val="EnterOrType"/>
        </w:rPr>
        <w:t>Name</w:t>
      </w:r>
      <w:r w:rsidR="00AB2E2D" w:rsidRPr="008066E6">
        <w:rPr>
          <w:rFonts w:ascii="Salesforce Sans" w:hAnsi="Salesforce Sans"/>
          <w:szCs w:val="22"/>
        </w:rPr>
        <w:t xml:space="preserve"> field from Certification. The FROM clause of the query should be: </w:t>
      </w:r>
      <w:r w:rsidR="00AB2E2D" w:rsidRPr="008066E6">
        <w:rPr>
          <w:rStyle w:val="EnterOrType"/>
        </w:rPr>
        <w:t xml:space="preserve">FROM </w:t>
      </w:r>
      <w:proofErr w:type="spellStart"/>
      <w:r w:rsidR="00AB2E2D" w:rsidRPr="008066E6">
        <w:rPr>
          <w:rStyle w:val="EnterOrType"/>
        </w:rPr>
        <w:t>Course__c</w:t>
      </w:r>
      <w:proofErr w:type="spellEnd"/>
      <w:r w:rsidR="00AB2E2D" w:rsidRPr="008066E6">
        <w:rPr>
          <w:rFonts w:ascii="Salesforce Sans" w:hAnsi="Salesforce Sans"/>
          <w:szCs w:val="22"/>
        </w:rPr>
        <w:t xml:space="preserve">. </w:t>
      </w:r>
    </w:p>
    <w:p w14:paraId="39ED4E98" w14:textId="2ED34087" w:rsidR="00AB2E2D"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AB2E2D" w:rsidRPr="008066E6">
        <w:rPr>
          <w:rFonts w:ascii="Salesforce Sans" w:hAnsi="Salesforce Sans"/>
          <w:szCs w:val="22"/>
        </w:rPr>
        <w:t>.</w:t>
      </w:r>
      <w:r w:rsidR="00AB2E2D" w:rsidRPr="008066E6">
        <w:rPr>
          <w:rFonts w:ascii="Salesforce Sans" w:hAnsi="Salesforce Sans"/>
          <w:szCs w:val="22"/>
        </w:rPr>
        <w:tab/>
        <w:t>Run the query.</w:t>
      </w:r>
    </w:p>
    <w:p w14:paraId="5FECF4A9" w14:textId="1E41F2DF" w:rsidR="00AB2E2D"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i</w:t>
      </w:r>
      <w:r w:rsidRPr="008066E6">
        <w:rPr>
          <w:rFonts w:ascii="Salesforce Sans" w:hAnsi="Salesforce Sans"/>
          <w:noProof/>
          <w:szCs w:val="22"/>
        </w:rPr>
        <w:fldChar w:fldCharType="end"/>
      </w:r>
      <w:r w:rsidR="00AB2E2D" w:rsidRPr="008066E6">
        <w:rPr>
          <w:rFonts w:ascii="Salesforce Sans" w:hAnsi="Salesforce Sans"/>
          <w:szCs w:val="22"/>
        </w:rPr>
        <w:t>.</w:t>
      </w:r>
      <w:r w:rsidR="00AB2E2D" w:rsidRPr="008066E6">
        <w:rPr>
          <w:rFonts w:ascii="Salesforce Sans" w:hAnsi="Salesforce Sans"/>
          <w:szCs w:val="22"/>
        </w:rPr>
        <w:tab/>
        <w:t xml:space="preserve">Ensure that the </w:t>
      </w:r>
      <w:r w:rsidR="00AB2E2D" w:rsidRPr="008066E6">
        <w:rPr>
          <w:rStyle w:val="ClickOrSelect"/>
          <w:rFonts w:ascii="Salesforce Sans" w:hAnsi="Salesforce Sans"/>
          <w:szCs w:val="22"/>
        </w:rPr>
        <w:t>Use Tooling API</w:t>
      </w:r>
      <w:r w:rsidR="00AB2E2D" w:rsidRPr="008066E6">
        <w:rPr>
          <w:rFonts w:ascii="Salesforce Sans" w:hAnsi="Salesforce Sans"/>
          <w:szCs w:val="22"/>
        </w:rPr>
        <w:t xml:space="preserve"> checkbox is not selected.</w:t>
      </w:r>
    </w:p>
    <w:p w14:paraId="2072D043" w14:textId="3F8605F6" w:rsidR="00AB2E2D"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003B1717" w:rsidRPr="008066E6">
        <w:rPr>
          <w:rFonts w:ascii="Salesforce Sans" w:hAnsi="Salesforce Sans"/>
          <w:noProof/>
          <w:szCs w:val="22"/>
        </w:rPr>
        <w:t>ii</w:t>
      </w:r>
      <w:r w:rsidRPr="008066E6">
        <w:rPr>
          <w:rFonts w:ascii="Salesforce Sans" w:hAnsi="Salesforce Sans"/>
          <w:noProof/>
          <w:szCs w:val="22"/>
        </w:rPr>
        <w:fldChar w:fldCharType="end"/>
      </w:r>
      <w:r w:rsidR="00AB2E2D" w:rsidRPr="008066E6">
        <w:rPr>
          <w:rFonts w:ascii="Salesforce Sans" w:hAnsi="Salesforce Sans"/>
          <w:szCs w:val="22"/>
        </w:rPr>
        <w:t>.</w:t>
      </w:r>
      <w:r w:rsidR="00AB2E2D" w:rsidRPr="008066E6">
        <w:rPr>
          <w:rFonts w:ascii="Salesforce Sans" w:hAnsi="Salesforce Sans"/>
          <w:szCs w:val="22"/>
        </w:rPr>
        <w:tab/>
        <w:t xml:space="preserve">Click </w:t>
      </w:r>
      <w:r w:rsidR="00AB2E2D" w:rsidRPr="008066E6">
        <w:rPr>
          <w:rStyle w:val="ClickOrSelect"/>
          <w:rFonts w:ascii="Salesforce Sans" w:hAnsi="Salesforce Sans"/>
          <w:szCs w:val="22"/>
        </w:rPr>
        <w:t>Execute</w:t>
      </w:r>
      <w:r w:rsidR="00AB2E2D" w:rsidRPr="008066E6">
        <w:rPr>
          <w:rFonts w:ascii="Salesforce Sans" w:hAnsi="Salesforce Sans"/>
          <w:szCs w:val="22"/>
        </w:rPr>
        <w:t xml:space="preserve">. As a result, </w:t>
      </w:r>
      <w:r w:rsidR="00226C6E" w:rsidRPr="008066E6">
        <w:rPr>
          <w:rFonts w:ascii="Salesforce Sans" w:hAnsi="Salesforce Sans"/>
          <w:szCs w:val="22"/>
        </w:rPr>
        <w:t xml:space="preserve">a </w:t>
      </w:r>
      <w:r w:rsidR="00AB2E2D" w:rsidRPr="008066E6">
        <w:rPr>
          <w:rFonts w:ascii="Salesforce Sans" w:hAnsi="Salesforce Sans"/>
          <w:szCs w:val="22"/>
        </w:rPr>
        <w:t xml:space="preserve">Query Results </w:t>
      </w:r>
      <w:r w:rsidR="00226C6E" w:rsidRPr="008066E6">
        <w:rPr>
          <w:rFonts w:ascii="Salesforce Sans" w:hAnsi="Salesforce Sans"/>
          <w:szCs w:val="22"/>
        </w:rPr>
        <w:t xml:space="preserve">tab </w:t>
      </w:r>
      <w:r w:rsidR="00D143B7" w:rsidRPr="008066E6">
        <w:rPr>
          <w:rFonts w:ascii="Salesforce Sans" w:hAnsi="Salesforce Sans"/>
          <w:szCs w:val="22"/>
        </w:rPr>
        <w:t>opens</w:t>
      </w:r>
      <w:r w:rsidR="00AB2E2D" w:rsidRPr="008066E6">
        <w:rPr>
          <w:rFonts w:ascii="Salesforce Sans" w:hAnsi="Salesforce Sans"/>
          <w:szCs w:val="22"/>
        </w:rPr>
        <w:t>.</w:t>
      </w:r>
    </w:p>
    <w:p w14:paraId="6FAC5E26" w14:textId="139F897C" w:rsidR="00AB2E2D"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003B1717" w:rsidRPr="008066E6">
        <w:rPr>
          <w:rFonts w:ascii="Salesforce Sans" w:hAnsi="Salesforce Sans"/>
          <w:noProof/>
          <w:szCs w:val="22"/>
        </w:rPr>
        <w:t>iii</w:t>
      </w:r>
      <w:r w:rsidRPr="008066E6">
        <w:rPr>
          <w:rFonts w:ascii="Salesforce Sans" w:hAnsi="Salesforce Sans"/>
          <w:noProof/>
          <w:szCs w:val="22"/>
        </w:rPr>
        <w:fldChar w:fldCharType="end"/>
      </w:r>
      <w:r w:rsidR="00AB2E2D" w:rsidRPr="008066E6">
        <w:rPr>
          <w:rFonts w:ascii="Salesforce Sans" w:hAnsi="Salesforce Sans"/>
          <w:szCs w:val="22"/>
        </w:rPr>
        <w:t>.</w:t>
      </w:r>
      <w:r w:rsidR="00AB2E2D" w:rsidRPr="008066E6">
        <w:rPr>
          <w:rFonts w:ascii="Salesforce Sans" w:hAnsi="Salesforce Sans"/>
          <w:szCs w:val="22"/>
        </w:rPr>
        <w:tab/>
      </w:r>
      <w:r w:rsidR="00877473">
        <w:rPr>
          <w:rFonts w:ascii="Salesforce Sans" w:hAnsi="Salesforce Sans"/>
          <w:szCs w:val="22"/>
        </w:rPr>
        <w:t xml:space="preserve">Press </w:t>
      </w:r>
      <w:r w:rsidR="00095225" w:rsidRPr="00095225">
        <w:rPr>
          <w:rStyle w:val="EnterOrType"/>
          <w:szCs w:val="22"/>
        </w:rPr>
        <w:t>CTRL + ALT + /</w:t>
      </w:r>
      <w:r w:rsidR="00231251" w:rsidRPr="008066E6">
        <w:rPr>
          <w:rFonts w:ascii="Salesforce Sans" w:hAnsi="Salesforce Sans"/>
          <w:szCs w:val="22"/>
        </w:rPr>
        <w:t xml:space="preserve"> to close all console tabs</w:t>
      </w:r>
      <w:r w:rsidR="00AB2E2D" w:rsidRPr="008066E6">
        <w:rPr>
          <w:rFonts w:ascii="Salesforce Sans" w:hAnsi="Salesforce Sans"/>
          <w:szCs w:val="22"/>
        </w:rPr>
        <w:t>.</w:t>
      </w:r>
    </w:p>
    <w:p w14:paraId="42A4C068" w14:textId="6A6A08BA" w:rsidR="00AB2E2D"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003B1717" w:rsidRPr="008066E6">
        <w:rPr>
          <w:rFonts w:ascii="Salesforce Sans" w:hAnsi="Salesforce Sans"/>
          <w:noProof/>
          <w:szCs w:val="22"/>
        </w:rPr>
        <w:t>iv</w:t>
      </w:r>
      <w:r w:rsidRPr="008066E6">
        <w:rPr>
          <w:rFonts w:ascii="Salesforce Sans" w:hAnsi="Salesforce Sans"/>
          <w:noProof/>
          <w:szCs w:val="22"/>
        </w:rPr>
        <w:fldChar w:fldCharType="end"/>
      </w:r>
      <w:r w:rsidR="00AB2E2D" w:rsidRPr="008066E6">
        <w:rPr>
          <w:rFonts w:ascii="Salesforce Sans" w:hAnsi="Salesforce Sans"/>
          <w:szCs w:val="22"/>
        </w:rPr>
        <w:t>.</w:t>
      </w:r>
      <w:r w:rsidR="00AB2E2D" w:rsidRPr="008066E6">
        <w:rPr>
          <w:rFonts w:ascii="Salesforce Sans" w:hAnsi="Salesforce Sans"/>
          <w:szCs w:val="22"/>
        </w:rPr>
        <w:tab/>
      </w:r>
      <w:r w:rsidR="005D0962">
        <w:rPr>
          <w:rFonts w:ascii="Salesforce Sans" w:hAnsi="Salesforce Sans"/>
          <w:szCs w:val="22"/>
        </w:rPr>
        <w:t>Close the Developer Console window.</w:t>
      </w:r>
    </w:p>
    <w:p w14:paraId="45761F23" w14:textId="77777777" w:rsidR="00AB2E2D" w:rsidRPr="008066E6" w:rsidRDefault="00AB2E2D" w:rsidP="008066E6">
      <w:pPr>
        <w:spacing w:before="120" w:after="120"/>
        <w:rPr>
          <w:rFonts w:ascii="Salesforce Sans" w:hAnsi="Salesforce Sans"/>
          <w:sz w:val="22"/>
          <w:szCs w:val="22"/>
        </w:rPr>
      </w:pPr>
      <w:r w:rsidRPr="008066E6">
        <w:rPr>
          <w:rFonts w:ascii="Salesforce Sans" w:hAnsi="Salesforce Sans"/>
          <w:sz w:val="22"/>
          <w:szCs w:val="22"/>
        </w:rPr>
        <w:br w:type="page"/>
      </w:r>
    </w:p>
    <w:p w14:paraId="5F9554E2" w14:textId="77777777" w:rsidR="00AB2E2D" w:rsidRPr="0077756F" w:rsidRDefault="00D11711">
      <w:pPr>
        <w:pStyle w:val="ExerciseTitle"/>
      </w:pPr>
      <w:bookmarkStart w:id="56" w:name="_Toc427165758"/>
      <w:bookmarkStart w:id="57" w:name="_Toc514686415"/>
      <w:r w:rsidRPr="0077756F">
        <w:lastRenderedPageBreak/>
        <w:t xml:space="preserve">6-2: </w:t>
      </w:r>
      <w:r w:rsidR="00AB2E2D" w:rsidRPr="0077756F">
        <w:t>Query Accounts and Related Contacts</w:t>
      </w:r>
      <w:bookmarkEnd w:id="56"/>
      <w:bookmarkEnd w:id="57"/>
      <w:r w:rsidR="00F95F0A" w:rsidRPr="0077756F">
        <w:br/>
      </w:r>
    </w:p>
    <w:p w14:paraId="7EE653C4" w14:textId="77777777" w:rsidR="00AB2E2D" w:rsidRPr="008066E6" w:rsidRDefault="00AB2E2D"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65287518" w14:textId="77777777" w:rsidR="00AB2E2D" w:rsidRPr="008066E6" w:rsidRDefault="00AB2E2D" w:rsidP="008066E6">
      <w:pPr>
        <w:pStyle w:val="GoalTskTimeInstr"/>
        <w:spacing w:before="120" w:after="120"/>
        <w:rPr>
          <w:rFonts w:ascii="Salesforce Sans" w:hAnsi="Salesforce Sans"/>
          <w:b w:val="0"/>
          <w:sz w:val="22"/>
          <w:szCs w:val="22"/>
        </w:rPr>
      </w:pPr>
      <w:r w:rsidRPr="008066E6">
        <w:rPr>
          <w:rFonts w:ascii="Salesforce Sans" w:hAnsi="Salesforce Sans"/>
          <w:b w:val="0"/>
          <w:sz w:val="22"/>
          <w:szCs w:val="22"/>
        </w:rPr>
        <w:t xml:space="preserve">Write parent-to-child relationship queries that explore relationships among </w:t>
      </w:r>
      <w:proofErr w:type="spellStart"/>
      <w:r w:rsidRPr="008066E6">
        <w:rPr>
          <w:rFonts w:ascii="Salesforce Sans" w:hAnsi="Salesforce Sans"/>
          <w:b w:val="0"/>
          <w:sz w:val="22"/>
          <w:szCs w:val="22"/>
        </w:rPr>
        <w:t>sObjects</w:t>
      </w:r>
      <w:proofErr w:type="spellEnd"/>
      <w:r w:rsidRPr="008066E6">
        <w:rPr>
          <w:rFonts w:ascii="Salesforce Sans" w:hAnsi="Salesforce Sans"/>
          <w:b w:val="0"/>
          <w:sz w:val="22"/>
          <w:szCs w:val="22"/>
        </w:rPr>
        <w:t xml:space="preserve"> in the Certification application.</w:t>
      </w:r>
      <w:r w:rsidR="00F95F0A" w:rsidRPr="008066E6">
        <w:rPr>
          <w:rFonts w:ascii="Salesforce Sans" w:hAnsi="Salesforce Sans"/>
          <w:b w:val="0"/>
          <w:sz w:val="22"/>
          <w:szCs w:val="22"/>
        </w:rPr>
        <w:br/>
      </w:r>
    </w:p>
    <w:p w14:paraId="5C211353" w14:textId="77777777" w:rsidR="00AB2E2D" w:rsidRPr="008066E6" w:rsidRDefault="00AB2E2D"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7BEF4FC9" w14:textId="37BFF277" w:rsidR="00AB2E2D"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AB2E2D" w:rsidRPr="008066E6">
        <w:rPr>
          <w:rFonts w:ascii="Salesforce Sans" w:hAnsi="Salesforce Sans"/>
          <w:szCs w:val="22"/>
        </w:rPr>
        <w:t>.</w:t>
      </w:r>
      <w:r w:rsidR="00AB2E2D" w:rsidRPr="008066E6">
        <w:rPr>
          <w:rFonts w:ascii="Salesforce Sans" w:hAnsi="Salesforce Sans"/>
          <w:szCs w:val="22"/>
        </w:rPr>
        <w:tab/>
        <w:t>Select all Accounts and their related Contacts.</w:t>
      </w:r>
    </w:p>
    <w:p w14:paraId="26D4BCCB" w14:textId="41042D6A" w:rsidR="00AB2E2D"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AB2E2D" w:rsidRPr="008066E6">
        <w:rPr>
          <w:rFonts w:ascii="Salesforce Sans" w:hAnsi="Salesforce Sans"/>
          <w:szCs w:val="22"/>
        </w:rPr>
        <w:t>.</w:t>
      </w:r>
      <w:r w:rsidR="00AB2E2D" w:rsidRPr="008066E6">
        <w:rPr>
          <w:rFonts w:ascii="Salesforce Sans" w:hAnsi="Salesforce Sans"/>
          <w:szCs w:val="22"/>
        </w:rPr>
        <w:tab/>
        <w:t>Select all Certifications that have a related Course.</w:t>
      </w:r>
      <w:r w:rsidR="00F95F0A" w:rsidRPr="008066E6">
        <w:rPr>
          <w:rFonts w:ascii="Salesforce Sans" w:hAnsi="Salesforce Sans"/>
          <w:szCs w:val="22"/>
        </w:rPr>
        <w:br/>
      </w:r>
    </w:p>
    <w:p w14:paraId="4A5B8B71" w14:textId="77777777" w:rsidR="00AB2E2D" w:rsidRPr="008066E6" w:rsidRDefault="00AB2E2D"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350143C5" w14:textId="77777777" w:rsidR="00AB2E2D" w:rsidRPr="008066E6" w:rsidRDefault="00AB2E2D" w:rsidP="008066E6">
      <w:pPr>
        <w:spacing w:before="120" w:after="120"/>
        <w:rPr>
          <w:rFonts w:ascii="Salesforce Sans" w:hAnsi="Salesforce Sans"/>
          <w:sz w:val="22"/>
          <w:szCs w:val="22"/>
        </w:rPr>
      </w:pPr>
      <w:r w:rsidRPr="008066E6">
        <w:rPr>
          <w:rFonts w:ascii="Salesforce Sans" w:hAnsi="Salesforce Sans"/>
          <w:sz w:val="22"/>
          <w:szCs w:val="22"/>
        </w:rPr>
        <w:t xml:space="preserve">10 minutes </w:t>
      </w:r>
    </w:p>
    <w:p w14:paraId="0C91AE9E" w14:textId="77777777" w:rsidR="00AB2E2D" w:rsidRPr="008066E6" w:rsidRDefault="00AB2E2D" w:rsidP="008066E6">
      <w:pPr>
        <w:pStyle w:val="SingleLine"/>
        <w:spacing w:before="120" w:after="120"/>
        <w:rPr>
          <w:rFonts w:ascii="Salesforce Sans" w:hAnsi="Salesforce Sans"/>
          <w:sz w:val="22"/>
          <w:szCs w:val="22"/>
        </w:rPr>
      </w:pPr>
    </w:p>
    <w:p w14:paraId="4BE492E7" w14:textId="77777777" w:rsidR="00AB2E2D" w:rsidRPr="008066E6" w:rsidRDefault="00AB2E2D"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1AE487E7" w14:textId="0FBB2632" w:rsidR="00AB2E2D"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AB2E2D" w:rsidRPr="008066E6">
        <w:rPr>
          <w:rFonts w:ascii="Salesforce Sans" w:hAnsi="Salesforce Sans"/>
          <w:szCs w:val="22"/>
        </w:rPr>
        <w:t>.</w:t>
      </w:r>
      <w:r w:rsidR="00AB2E2D" w:rsidRPr="008066E6">
        <w:rPr>
          <w:rFonts w:ascii="Salesforce Sans" w:hAnsi="Salesforce Sans"/>
          <w:szCs w:val="22"/>
        </w:rPr>
        <w:tab/>
        <w:t>Select all Accounts and their related Contacts.</w:t>
      </w:r>
    </w:p>
    <w:p w14:paraId="4C3E768B" w14:textId="62B3F442" w:rsidR="00AB2E2D"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AB2E2D" w:rsidRPr="008066E6">
        <w:rPr>
          <w:rFonts w:ascii="Salesforce Sans" w:hAnsi="Salesforce Sans"/>
          <w:szCs w:val="22"/>
        </w:rPr>
        <w:t>.</w:t>
      </w:r>
      <w:r w:rsidR="00AB2E2D" w:rsidRPr="008066E6">
        <w:rPr>
          <w:rFonts w:ascii="Salesforce Sans" w:hAnsi="Salesforce Sans"/>
          <w:szCs w:val="22"/>
        </w:rPr>
        <w:tab/>
      </w:r>
      <w:r w:rsidR="006A1D8E" w:rsidRPr="008066E6">
        <w:rPr>
          <w:rFonts w:ascii="Salesforce Sans" w:hAnsi="Salesforce Sans"/>
          <w:color w:val="000000" w:themeColor="text1"/>
          <w:szCs w:val="22"/>
        </w:rPr>
        <w:t xml:space="preserve">Click </w:t>
      </w:r>
      <w:r w:rsidR="006A1D8E" w:rsidRPr="008066E6">
        <w:rPr>
          <w:rFonts w:ascii="Salesforce Sans" w:hAnsi="Salesforce Sans"/>
          <w:szCs w:val="22"/>
        </w:rPr>
        <w:fldChar w:fldCharType="begin"/>
      </w:r>
      <w:r w:rsidR="006A1D8E" w:rsidRPr="008066E6">
        <w:rPr>
          <w:rFonts w:ascii="Salesforce Sans" w:hAnsi="Salesforce Sans"/>
          <w:szCs w:val="22"/>
        </w:rPr>
        <w:instrText xml:space="preserve"> INCLUDEPICTURE "https://resources.help.salesforce.com/images/02e863126fef084a82dc1f96dea047ff.png" \* MERGEFORMATINET </w:instrText>
      </w:r>
      <w:r w:rsidR="006A1D8E" w:rsidRPr="008066E6">
        <w:rPr>
          <w:rFonts w:ascii="Salesforce Sans" w:hAnsi="Salesforce Sans"/>
          <w:szCs w:val="22"/>
        </w:rPr>
        <w:fldChar w:fldCharType="separate"/>
      </w:r>
      <w:r w:rsidR="006A1D8E" w:rsidRPr="008066E6">
        <w:rPr>
          <w:rFonts w:ascii="Salesforce Sans" w:hAnsi="Salesforce Sans"/>
          <w:noProof/>
          <w:szCs w:val="22"/>
        </w:rPr>
        <w:drawing>
          <wp:inline distT="0" distB="0" distL="0" distR="0" wp14:anchorId="3C272E2B" wp14:editId="462302F5">
            <wp:extent cx="130775" cy="144869"/>
            <wp:effectExtent l="0" t="0" r="0" b="0"/>
            <wp:docPr id="44" name="Picture 44"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006A1D8E" w:rsidRPr="008066E6">
        <w:rPr>
          <w:rFonts w:ascii="Salesforce Sans" w:hAnsi="Salesforce Sans"/>
          <w:szCs w:val="22"/>
        </w:rPr>
        <w:fldChar w:fldCharType="end"/>
      </w:r>
      <w:r w:rsidR="006A1D8E" w:rsidRPr="008066E6">
        <w:rPr>
          <w:rFonts w:ascii="Salesforce Sans" w:hAnsi="Salesforce Sans"/>
          <w:szCs w:val="22"/>
        </w:rPr>
        <w:t xml:space="preserve"> | </w:t>
      </w:r>
      <w:r w:rsidR="006A1D8E" w:rsidRPr="0077756F">
        <w:rPr>
          <w:rStyle w:val="ClickPaths"/>
          <w:color w:val="000000" w:themeColor="text1"/>
          <w:szCs w:val="22"/>
        </w:rPr>
        <w:t>Developer Console</w:t>
      </w:r>
      <w:r w:rsidR="006A1D8E" w:rsidRPr="0077756F">
        <w:rPr>
          <w:rStyle w:val="ClickPaths"/>
          <w:b w:val="0"/>
          <w:color w:val="000000" w:themeColor="text1"/>
          <w:szCs w:val="22"/>
        </w:rPr>
        <w:t>.</w:t>
      </w:r>
    </w:p>
    <w:p w14:paraId="6D4709AF" w14:textId="2EFABE99" w:rsidR="00AF4AAA" w:rsidRPr="008066E6" w:rsidRDefault="00AF4AAA" w:rsidP="008066E6">
      <w:pPr>
        <w:pStyle w:val="Heading2"/>
        <w:spacing w:before="120"/>
        <w:contextualSpacing w:val="0"/>
        <w:rPr>
          <w:rFonts w:ascii="Salesforce Sans" w:hAnsi="Salesforce Sans"/>
          <w:szCs w:val="22"/>
        </w:rPr>
      </w:pPr>
      <w:r w:rsidRPr="008066E6">
        <w:rPr>
          <w:rFonts w:ascii="Salesforce Sans" w:hAnsi="Salesforce Sans"/>
          <w:noProof/>
          <w:szCs w:val="22"/>
        </w:rPr>
        <w:t>B.</w:t>
      </w:r>
      <w:r w:rsidRPr="008066E6">
        <w:rPr>
          <w:rFonts w:ascii="Salesforce Sans" w:hAnsi="Salesforce Sans"/>
          <w:szCs w:val="22"/>
        </w:rPr>
        <w:tab/>
        <w:t>Use Query Editor to write a query that selects all Accounts and their related Contacts.</w:t>
      </w:r>
    </w:p>
    <w:p w14:paraId="40A61D0D" w14:textId="661EBF6E" w:rsidR="00AF4AAA" w:rsidRPr="008066E6" w:rsidRDefault="00AF4AAA" w:rsidP="0077756F">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roman\r 1 \* MERGEFORMAT </w:instrText>
      </w:r>
      <w:r w:rsidRPr="008066E6">
        <w:rPr>
          <w:rFonts w:ascii="Salesforce Sans" w:hAnsi="Salesforce Sans"/>
          <w:szCs w:val="22"/>
        </w:rPr>
        <w:fldChar w:fldCharType="separate"/>
      </w:r>
      <w:r w:rsidRPr="008066E6">
        <w:rPr>
          <w:rFonts w:ascii="Salesforce Sans" w:hAnsi="Salesforce Sans"/>
          <w:noProof/>
          <w:szCs w:val="22"/>
        </w:rPr>
        <w:t>i</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Select the </w:t>
      </w:r>
      <w:r w:rsidR="006E11C2" w:rsidRPr="008066E6">
        <w:rPr>
          <w:rStyle w:val="ClickOrSelect"/>
          <w:rFonts w:ascii="Salesforce Sans" w:hAnsi="Salesforce Sans"/>
          <w:szCs w:val="22"/>
        </w:rPr>
        <w:t xml:space="preserve">Query Editor </w:t>
      </w:r>
      <w:r w:rsidR="006E11C2" w:rsidRPr="008066E6">
        <w:rPr>
          <w:rStyle w:val="ClickOrSelect"/>
          <w:rFonts w:ascii="Salesforce Sans" w:hAnsi="Salesforce Sans"/>
          <w:b w:val="0"/>
          <w:szCs w:val="22"/>
        </w:rPr>
        <w:t>tab in bottom panel</w:t>
      </w:r>
      <w:r w:rsidRPr="008066E6">
        <w:rPr>
          <w:rFonts w:ascii="Salesforce Sans" w:hAnsi="Salesforce Sans"/>
          <w:szCs w:val="22"/>
        </w:rPr>
        <w:t>, and erase any existing text.</w:t>
      </w:r>
    </w:p>
    <w:p w14:paraId="3FB558B6" w14:textId="0A6813D2" w:rsidR="00AF4AAA" w:rsidRPr="008066E6" w:rsidRDefault="00AF4AAA" w:rsidP="0077756F">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Pr="008066E6">
        <w:rPr>
          <w:rFonts w:ascii="Salesforce Sans" w:hAnsi="Salesforce Sans"/>
          <w:noProof/>
          <w:szCs w:val="22"/>
        </w:rPr>
        <w:t>ii</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Write a query that selects all Accounts and displays their names, along with the last names of any related Contacts. The FROM clause of the query should be: </w:t>
      </w:r>
      <w:r w:rsidRPr="008066E6">
        <w:rPr>
          <w:rStyle w:val="EnterOrType"/>
        </w:rPr>
        <w:t>FROM Account</w:t>
      </w:r>
      <w:r w:rsidRPr="008066E6">
        <w:rPr>
          <w:rFonts w:ascii="Salesforce Sans" w:hAnsi="Salesforce Sans"/>
          <w:szCs w:val="22"/>
        </w:rPr>
        <w:t>.</w:t>
      </w:r>
    </w:p>
    <w:p w14:paraId="6DDC4856" w14:textId="0A29A53A" w:rsidR="00AB2E2D" w:rsidRPr="008066E6" w:rsidRDefault="00AF4AAA" w:rsidP="008066E6">
      <w:pPr>
        <w:pStyle w:val="Heading2"/>
        <w:spacing w:before="120"/>
        <w:contextualSpacing w:val="0"/>
        <w:rPr>
          <w:rFonts w:ascii="Salesforce Sans" w:hAnsi="Salesforce Sans"/>
          <w:szCs w:val="22"/>
        </w:rPr>
      </w:pPr>
      <w:r w:rsidRPr="008066E6">
        <w:rPr>
          <w:rFonts w:ascii="Salesforce Sans" w:hAnsi="Salesforce Sans"/>
          <w:szCs w:val="22"/>
        </w:rPr>
        <w:t>C</w:t>
      </w:r>
      <w:r w:rsidR="00AB2E2D" w:rsidRPr="008066E6">
        <w:rPr>
          <w:rFonts w:ascii="Salesforce Sans" w:hAnsi="Salesforce Sans"/>
          <w:szCs w:val="22"/>
        </w:rPr>
        <w:t>.</w:t>
      </w:r>
      <w:r w:rsidR="00AB2E2D" w:rsidRPr="008066E6">
        <w:rPr>
          <w:rFonts w:ascii="Salesforce Sans" w:hAnsi="Salesforce Sans"/>
          <w:szCs w:val="22"/>
        </w:rPr>
        <w:tab/>
        <w:t>Run the query.</w:t>
      </w:r>
    </w:p>
    <w:p w14:paraId="3A873F3F" w14:textId="77777777" w:rsidR="00AF4AAA" w:rsidRPr="008066E6" w:rsidRDefault="00AF4AAA" w:rsidP="0077756F">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roman\r 1 \* MERGEFORMAT </w:instrText>
      </w:r>
      <w:r w:rsidRPr="008066E6">
        <w:rPr>
          <w:rFonts w:ascii="Salesforce Sans" w:hAnsi="Salesforce Sans"/>
          <w:szCs w:val="22"/>
        </w:rPr>
        <w:fldChar w:fldCharType="separate"/>
      </w:r>
      <w:r w:rsidRPr="008066E6">
        <w:rPr>
          <w:rFonts w:ascii="Salesforce Sans" w:hAnsi="Salesforce Sans"/>
          <w:noProof/>
          <w:szCs w:val="22"/>
        </w:rPr>
        <w:t>i</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Ensure that the </w:t>
      </w:r>
      <w:r w:rsidRPr="008066E6">
        <w:rPr>
          <w:rStyle w:val="ClickOrSelect"/>
          <w:rFonts w:ascii="Salesforce Sans" w:hAnsi="Salesforce Sans"/>
          <w:szCs w:val="22"/>
        </w:rPr>
        <w:t>Use Tooling API</w:t>
      </w:r>
      <w:r w:rsidRPr="008066E6">
        <w:rPr>
          <w:rFonts w:ascii="Salesforce Sans" w:hAnsi="Salesforce Sans"/>
          <w:szCs w:val="22"/>
        </w:rPr>
        <w:t xml:space="preserve"> checkbox is not selected.</w:t>
      </w:r>
    </w:p>
    <w:p w14:paraId="719231B2" w14:textId="77777777" w:rsidR="00AF4AAA" w:rsidRPr="008066E6" w:rsidRDefault="00AF4AAA" w:rsidP="0077756F">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Pr="008066E6">
        <w:rPr>
          <w:rFonts w:ascii="Salesforce Sans" w:hAnsi="Salesforce Sans"/>
          <w:noProof/>
          <w:szCs w:val="22"/>
        </w:rPr>
        <w:t>ii</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Click </w:t>
      </w:r>
      <w:r w:rsidRPr="008066E6">
        <w:rPr>
          <w:rStyle w:val="ClickOrSelect"/>
          <w:rFonts w:ascii="Salesforce Sans" w:hAnsi="Salesforce Sans"/>
          <w:szCs w:val="22"/>
        </w:rPr>
        <w:t>Execute</w:t>
      </w:r>
      <w:r w:rsidRPr="008066E6">
        <w:rPr>
          <w:rFonts w:ascii="Salesforce Sans" w:hAnsi="Salesforce Sans"/>
          <w:szCs w:val="22"/>
        </w:rPr>
        <w:t>. As a result, a Query Results tab opens.</w:t>
      </w:r>
    </w:p>
    <w:p w14:paraId="10896364" w14:textId="77777777" w:rsidR="00AF4AAA" w:rsidRPr="008066E6" w:rsidRDefault="00AF4AAA" w:rsidP="0077756F">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Pr="008066E6">
        <w:rPr>
          <w:rFonts w:ascii="Salesforce Sans" w:hAnsi="Salesforce Sans"/>
          <w:noProof/>
          <w:szCs w:val="22"/>
        </w:rPr>
        <w:t>iii</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Close the Query Results tab.</w:t>
      </w:r>
    </w:p>
    <w:p w14:paraId="7D4CA4F9" w14:textId="10195A73" w:rsidR="00EC764A" w:rsidRPr="008066E6" w:rsidRDefault="00180045" w:rsidP="008066E6">
      <w:pPr>
        <w:pStyle w:val="Heading1"/>
        <w:spacing w:before="120"/>
        <w:contextualSpacing w:val="0"/>
        <w:rPr>
          <w:rFonts w:ascii="Salesforce Sans" w:hAnsi="Salesforce Sans"/>
          <w:szCs w:val="22"/>
        </w:rPr>
      </w:pPr>
      <w:r w:rsidRPr="008066E6">
        <w:rPr>
          <w:rFonts w:ascii="Salesforce Sans" w:hAnsi="Salesforce Sans"/>
          <w:bCs w:val="0"/>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bCs w:val="0"/>
          <w:szCs w:val="22"/>
        </w:rPr>
        <w:fldChar w:fldCharType="separate"/>
      </w:r>
      <w:r w:rsidR="003B1717" w:rsidRPr="008066E6">
        <w:rPr>
          <w:rFonts w:ascii="Salesforce Sans" w:hAnsi="Salesforce Sans"/>
          <w:bCs w:val="0"/>
          <w:noProof/>
          <w:szCs w:val="22"/>
        </w:rPr>
        <w:t>2</w:t>
      </w:r>
      <w:r w:rsidRPr="008066E6">
        <w:rPr>
          <w:rFonts w:ascii="Salesforce Sans" w:hAnsi="Salesforce Sans"/>
          <w:bCs w:val="0"/>
          <w:noProof/>
          <w:szCs w:val="22"/>
        </w:rPr>
        <w:fldChar w:fldCharType="end"/>
      </w:r>
      <w:r w:rsidR="00AB2E2D" w:rsidRPr="008066E6">
        <w:rPr>
          <w:rFonts w:ascii="Salesforce Sans" w:hAnsi="Salesforce Sans"/>
          <w:bCs w:val="0"/>
          <w:szCs w:val="22"/>
        </w:rPr>
        <w:t>.</w:t>
      </w:r>
      <w:r w:rsidR="00AB2E2D" w:rsidRPr="008066E6">
        <w:rPr>
          <w:rFonts w:ascii="Salesforce Sans" w:hAnsi="Salesforce Sans"/>
          <w:bCs w:val="0"/>
          <w:szCs w:val="22"/>
        </w:rPr>
        <w:tab/>
        <w:t>Select all Certifications that have a related Course.</w:t>
      </w:r>
    </w:p>
    <w:p w14:paraId="62342621" w14:textId="57D4DD77" w:rsidR="00AB2E2D" w:rsidRPr="008066E6" w:rsidRDefault="00D779EF" w:rsidP="008066E6">
      <w:pPr>
        <w:pStyle w:val="Heading2"/>
        <w:spacing w:before="120"/>
        <w:contextualSpacing w:val="0"/>
        <w:rPr>
          <w:rFonts w:ascii="Salesforce Sans" w:hAnsi="Salesforce Sans"/>
          <w:szCs w:val="22"/>
        </w:rPr>
      </w:pPr>
      <w:r w:rsidRPr="008066E6">
        <w:rPr>
          <w:rFonts w:ascii="Salesforce Sans" w:hAnsi="Salesforce Sans"/>
          <w:szCs w:val="22"/>
        </w:rPr>
        <w:t>A</w:t>
      </w:r>
      <w:r w:rsidR="00AB2E2D" w:rsidRPr="008066E6">
        <w:rPr>
          <w:rFonts w:ascii="Salesforce Sans" w:hAnsi="Salesforce Sans"/>
          <w:szCs w:val="22"/>
        </w:rPr>
        <w:t>.</w:t>
      </w:r>
      <w:r w:rsidR="00AB2E2D" w:rsidRPr="008066E6">
        <w:rPr>
          <w:rFonts w:ascii="Salesforce Sans" w:hAnsi="Salesforce Sans"/>
          <w:szCs w:val="22"/>
        </w:rPr>
        <w:tab/>
      </w:r>
      <w:r w:rsidR="00EC764A" w:rsidRPr="008066E6">
        <w:rPr>
          <w:rFonts w:ascii="Salesforce Sans" w:hAnsi="Salesforce Sans"/>
          <w:szCs w:val="22"/>
        </w:rPr>
        <w:t>Use Query Editor to write a query that selects all Certifications that have a related Course.</w:t>
      </w:r>
    </w:p>
    <w:p w14:paraId="0A3450FB" w14:textId="46ABB42D" w:rsidR="00EC764A" w:rsidRPr="008066E6" w:rsidRDefault="00EC764A" w:rsidP="0077756F">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roman\r 1 \* MERGEFORMAT </w:instrText>
      </w:r>
      <w:r w:rsidRPr="008066E6">
        <w:rPr>
          <w:rFonts w:ascii="Salesforce Sans" w:hAnsi="Salesforce Sans"/>
          <w:szCs w:val="22"/>
        </w:rPr>
        <w:fldChar w:fldCharType="separate"/>
      </w:r>
      <w:r w:rsidRPr="008066E6">
        <w:rPr>
          <w:rFonts w:ascii="Salesforce Sans" w:hAnsi="Salesforce Sans"/>
          <w:noProof/>
          <w:szCs w:val="22"/>
        </w:rPr>
        <w:t>i</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Select the </w:t>
      </w:r>
      <w:r w:rsidR="006E11C2" w:rsidRPr="008066E6">
        <w:rPr>
          <w:rStyle w:val="ClickOrSelect"/>
          <w:rFonts w:ascii="Salesforce Sans" w:hAnsi="Salesforce Sans"/>
          <w:szCs w:val="22"/>
        </w:rPr>
        <w:t xml:space="preserve">Query Editor </w:t>
      </w:r>
      <w:r w:rsidR="006E11C2" w:rsidRPr="008066E6">
        <w:rPr>
          <w:rStyle w:val="ClickOrSelect"/>
          <w:rFonts w:ascii="Salesforce Sans" w:hAnsi="Salesforce Sans"/>
          <w:b w:val="0"/>
          <w:szCs w:val="22"/>
        </w:rPr>
        <w:t>tab in bottom panel</w:t>
      </w:r>
      <w:r w:rsidRPr="008066E6">
        <w:rPr>
          <w:rFonts w:ascii="Salesforce Sans" w:hAnsi="Salesforce Sans"/>
          <w:szCs w:val="22"/>
        </w:rPr>
        <w:t>, and erase any existing text.</w:t>
      </w:r>
    </w:p>
    <w:p w14:paraId="05A7B33B" w14:textId="04E98BA9" w:rsidR="00AB2E2D" w:rsidRPr="008066E6" w:rsidRDefault="00EC764A" w:rsidP="008066E6">
      <w:pPr>
        <w:pStyle w:val="Heading2"/>
        <w:spacing w:before="120"/>
        <w:ind w:left="1080"/>
        <w:contextualSpacing w:val="0"/>
        <w:rPr>
          <w:rFonts w:ascii="Salesforce Sans" w:hAnsi="Salesforce Sans"/>
          <w:szCs w:val="22"/>
        </w:rPr>
      </w:pPr>
      <w:r w:rsidRPr="008066E6">
        <w:rPr>
          <w:rFonts w:ascii="Salesforce Sans" w:hAnsi="Salesforce Sans"/>
          <w:szCs w:val="22"/>
        </w:rPr>
        <w:t>ii</w:t>
      </w:r>
      <w:r w:rsidR="00AB2E2D" w:rsidRPr="008066E6">
        <w:rPr>
          <w:rFonts w:ascii="Salesforce Sans" w:hAnsi="Salesforce Sans"/>
          <w:szCs w:val="22"/>
        </w:rPr>
        <w:t>.</w:t>
      </w:r>
      <w:r w:rsidR="00AB2E2D" w:rsidRPr="008066E6">
        <w:rPr>
          <w:rFonts w:ascii="Salesforce Sans" w:hAnsi="Salesforce Sans"/>
          <w:szCs w:val="22"/>
        </w:rPr>
        <w:tab/>
        <w:t xml:space="preserve">Write a query that selects only Certifications with an associated Course. Be sure to also select the </w:t>
      </w:r>
      <w:r w:rsidR="00AB2E2D" w:rsidRPr="008066E6">
        <w:rPr>
          <w:rStyle w:val="EnterOrType"/>
        </w:rPr>
        <w:t xml:space="preserve">Name </w:t>
      </w:r>
      <w:r w:rsidR="00AB2E2D" w:rsidRPr="008066E6">
        <w:rPr>
          <w:rFonts w:ascii="Salesforce Sans" w:hAnsi="Salesforce Sans"/>
          <w:szCs w:val="22"/>
        </w:rPr>
        <w:t xml:space="preserve">of the associated Course. The FROM clause of the query should be: </w:t>
      </w:r>
      <w:r w:rsidR="00AB2E2D" w:rsidRPr="008066E6">
        <w:rPr>
          <w:rStyle w:val="EnterOrType"/>
        </w:rPr>
        <w:t xml:space="preserve">FROM </w:t>
      </w:r>
      <w:proofErr w:type="spellStart"/>
      <w:r w:rsidR="00AB2E2D" w:rsidRPr="008066E6">
        <w:rPr>
          <w:rStyle w:val="EnterOrType"/>
        </w:rPr>
        <w:t>Certification__c</w:t>
      </w:r>
      <w:proofErr w:type="spellEnd"/>
      <w:r w:rsidR="00AB2E2D" w:rsidRPr="008066E6">
        <w:rPr>
          <w:rFonts w:ascii="Salesforce Sans" w:hAnsi="Salesforce Sans"/>
          <w:szCs w:val="22"/>
        </w:rPr>
        <w:t xml:space="preserve">. Hint: You will need to use two nested queries. </w:t>
      </w:r>
    </w:p>
    <w:p w14:paraId="0D939FD9" w14:textId="0E9F8F04" w:rsidR="00AB2E2D" w:rsidRPr="008066E6" w:rsidRDefault="00EC764A" w:rsidP="008066E6">
      <w:pPr>
        <w:pStyle w:val="Heading2"/>
        <w:spacing w:before="120"/>
        <w:contextualSpacing w:val="0"/>
        <w:rPr>
          <w:rFonts w:ascii="Salesforce Sans" w:hAnsi="Salesforce Sans"/>
          <w:szCs w:val="22"/>
        </w:rPr>
      </w:pPr>
      <w:r w:rsidRPr="008066E6">
        <w:rPr>
          <w:rFonts w:ascii="Salesforce Sans" w:hAnsi="Salesforce Sans"/>
          <w:szCs w:val="22"/>
        </w:rPr>
        <w:lastRenderedPageBreak/>
        <w:t>B</w:t>
      </w:r>
      <w:r w:rsidR="00AB2E2D" w:rsidRPr="008066E6">
        <w:rPr>
          <w:rFonts w:ascii="Salesforce Sans" w:hAnsi="Salesforce Sans"/>
          <w:szCs w:val="22"/>
        </w:rPr>
        <w:t>.</w:t>
      </w:r>
      <w:r w:rsidR="00AB2E2D" w:rsidRPr="008066E6">
        <w:rPr>
          <w:rFonts w:ascii="Salesforce Sans" w:hAnsi="Salesforce Sans"/>
          <w:szCs w:val="22"/>
        </w:rPr>
        <w:tab/>
        <w:t>Run the query.</w:t>
      </w:r>
    </w:p>
    <w:p w14:paraId="652B79DB" w14:textId="77777777" w:rsidR="00EC764A" w:rsidRPr="008066E6" w:rsidRDefault="00EC764A" w:rsidP="0077756F">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roman\r 1 \* MERGEFORMAT </w:instrText>
      </w:r>
      <w:r w:rsidRPr="008066E6">
        <w:rPr>
          <w:rFonts w:ascii="Salesforce Sans" w:hAnsi="Salesforce Sans"/>
          <w:szCs w:val="22"/>
        </w:rPr>
        <w:fldChar w:fldCharType="separate"/>
      </w:r>
      <w:r w:rsidRPr="008066E6">
        <w:rPr>
          <w:rFonts w:ascii="Salesforce Sans" w:hAnsi="Salesforce Sans"/>
          <w:noProof/>
          <w:szCs w:val="22"/>
        </w:rPr>
        <w:t>i</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Ensure that the </w:t>
      </w:r>
      <w:r w:rsidRPr="008066E6">
        <w:rPr>
          <w:rStyle w:val="ClickOrSelect"/>
          <w:rFonts w:ascii="Salesforce Sans" w:hAnsi="Salesforce Sans"/>
          <w:szCs w:val="22"/>
        </w:rPr>
        <w:t>Use Tooling API</w:t>
      </w:r>
      <w:r w:rsidRPr="008066E6">
        <w:rPr>
          <w:rFonts w:ascii="Salesforce Sans" w:hAnsi="Salesforce Sans"/>
          <w:szCs w:val="22"/>
        </w:rPr>
        <w:t xml:space="preserve"> checkbox is not selected.</w:t>
      </w:r>
    </w:p>
    <w:p w14:paraId="4FEEA125" w14:textId="77777777" w:rsidR="00EC764A" w:rsidRPr="008066E6" w:rsidRDefault="00EC764A" w:rsidP="0077756F">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Pr="008066E6">
        <w:rPr>
          <w:rFonts w:ascii="Salesforce Sans" w:hAnsi="Salesforce Sans"/>
          <w:noProof/>
          <w:szCs w:val="22"/>
        </w:rPr>
        <w:t>ii</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Click </w:t>
      </w:r>
      <w:r w:rsidRPr="008066E6">
        <w:rPr>
          <w:rStyle w:val="ClickOrSelect"/>
          <w:rFonts w:ascii="Salesforce Sans" w:hAnsi="Salesforce Sans"/>
          <w:szCs w:val="22"/>
        </w:rPr>
        <w:t>Execute</w:t>
      </w:r>
      <w:r w:rsidRPr="008066E6">
        <w:rPr>
          <w:rFonts w:ascii="Salesforce Sans" w:hAnsi="Salesforce Sans"/>
          <w:szCs w:val="22"/>
        </w:rPr>
        <w:t>. As a result, a Query Results tab opens.</w:t>
      </w:r>
    </w:p>
    <w:p w14:paraId="7796E09E" w14:textId="478B8F00" w:rsidR="00EC764A" w:rsidRPr="008066E6" w:rsidRDefault="00EC764A" w:rsidP="0077756F">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Pr="008066E6">
        <w:rPr>
          <w:rFonts w:ascii="Salesforce Sans" w:hAnsi="Salesforce Sans"/>
          <w:noProof/>
          <w:szCs w:val="22"/>
        </w:rPr>
        <w:t>iii</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ALT + /</w:t>
      </w:r>
      <w:r w:rsidRPr="008066E6">
        <w:rPr>
          <w:rFonts w:ascii="Salesforce Sans" w:hAnsi="Salesforce Sans"/>
          <w:szCs w:val="22"/>
        </w:rPr>
        <w:t xml:space="preserve"> to close all console tabs.</w:t>
      </w:r>
    </w:p>
    <w:p w14:paraId="7233FADE" w14:textId="3DB2004A" w:rsidR="00EC764A" w:rsidRPr="008066E6" w:rsidRDefault="00EC764A" w:rsidP="0077756F">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Pr="008066E6">
        <w:rPr>
          <w:rFonts w:ascii="Salesforce Sans" w:hAnsi="Salesforce Sans"/>
          <w:noProof/>
          <w:szCs w:val="22"/>
        </w:rPr>
        <w:t>iv</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r>
      <w:r w:rsidR="005D0962">
        <w:rPr>
          <w:rFonts w:ascii="Salesforce Sans" w:hAnsi="Salesforce Sans"/>
          <w:szCs w:val="22"/>
        </w:rPr>
        <w:t>Close the Developer Console window.</w:t>
      </w:r>
    </w:p>
    <w:p w14:paraId="7002877F" w14:textId="4DD948FE" w:rsidR="00AB2E2D" w:rsidRPr="008066E6" w:rsidRDefault="00AB2E2D" w:rsidP="008066E6">
      <w:pPr>
        <w:pStyle w:val="Heading3"/>
        <w:spacing w:before="120"/>
        <w:contextualSpacing w:val="0"/>
        <w:rPr>
          <w:rFonts w:ascii="Salesforce Sans" w:hAnsi="Salesforce Sans"/>
          <w:bCs w:val="0"/>
          <w:szCs w:val="22"/>
        </w:rPr>
      </w:pPr>
      <w:r w:rsidRPr="008066E6">
        <w:rPr>
          <w:rFonts w:ascii="Salesforce Sans" w:hAnsi="Salesforce Sans"/>
          <w:szCs w:val="22"/>
        </w:rPr>
        <w:br w:type="page"/>
      </w:r>
    </w:p>
    <w:p w14:paraId="2C150C26" w14:textId="77777777" w:rsidR="00D11711" w:rsidRPr="0077756F" w:rsidRDefault="00D11711">
      <w:pPr>
        <w:pStyle w:val="ExerciseTitle"/>
      </w:pPr>
      <w:bookmarkStart w:id="58" w:name="_Toc427165759"/>
      <w:bookmarkStart w:id="59" w:name="_Toc514686416"/>
      <w:r w:rsidRPr="0077756F">
        <w:lastRenderedPageBreak/>
        <w:t>7-1: Execute DML Commands</w:t>
      </w:r>
      <w:bookmarkEnd w:id="58"/>
      <w:bookmarkEnd w:id="59"/>
      <w:r w:rsidR="0098684A" w:rsidRPr="0077756F">
        <w:br/>
      </w:r>
    </w:p>
    <w:p w14:paraId="3E7FCEC5" w14:textId="77777777" w:rsidR="00D11711" w:rsidRPr="008066E6" w:rsidRDefault="00D11711"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482C218D" w14:textId="77777777" w:rsidR="00D11711" w:rsidRPr="008066E6" w:rsidRDefault="00D11711" w:rsidP="008066E6">
      <w:pPr>
        <w:pStyle w:val="GoalTskTimeInstr"/>
        <w:spacing w:before="120" w:after="120"/>
        <w:rPr>
          <w:rFonts w:ascii="Salesforce Sans" w:hAnsi="Salesforce Sans"/>
          <w:b w:val="0"/>
          <w:sz w:val="22"/>
          <w:szCs w:val="22"/>
        </w:rPr>
      </w:pPr>
      <w:r w:rsidRPr="008066E6">
        <w:rPr>
          <w:rFonts w:ascii="Salesforce Sans" w:hAnsi="Salesforce Sans"/>
          <w:b w:val="0"/>
          <w:bCs/>
          <w:sz w:val="22"/>
          <w:szCs w:val="22"/>
        </w:rPr>
        <w:t>Create and save Contacts</w:t>
      </w:r>
      <w:r w:rsidRPr="008066E6">
        <w:rPr>
          <w:rFonts w:ascii="Salesforce Sans" w:hAnsi="Salesforce Sans"/>
          <w:b w:val="0"/>
          <w:sz w:val="22"/>
          <w:szCs w:val="22"/>
        </w:rPr>
        <w:t>.</w:t>
      </w:r>
      <w:r w:rsidR="0098684A" w:rsidRPr="008066E6">
        <w:rPr>
          <w:rFonts w:ascii="Salesforce Sans" w:hAnsi="Salesforce Sans"/>
          <w:b w:val="0"/>
          <w:sz w:val="22"/>
          <w:szCs w:val="22"/>
        </w:rPr>
        <w:br/>
      </w:r>
    </w:p>
    <w:p w14:paraId="600FEAB9" w14:textId="77777777" w:rsidR="00D11711" w:rsidRPr="008066E6" w:rsidRDefault="00D11711"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5DACA681" w14:textId="16DA138E" w:rsidR="00D11711"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D11711" w:rsidRPr="008066E6">
        <w:rPr>
          <w:rFonts w:ascii="Salesforce Sans" w:hAnsi="Salesforce Sans"/>
          <w:szCs w:val="22"/>
        </w:rPr>
        <w:t>.</w:t>
      </w:r>
      <w:r w:rsidR="00D11711" w:rsidRPr="008066E6">
        <w:rPr>
          <w:rFonts w:ascii="Salesforce Sans" w:hAnsi="Salesforce Sans"/>
          <w:szCs w:val="22"/>
        </w:rPr>
        <w:tab/>
        <w:t>Write Apex code to insert Contacts using a standalone insert statement.</w:t>
      </w:r>
    </w:p>
    <w:p w14:paraId="437C80E6" w14:textId="074E9013" w:rsidR="00D11711"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D11711" w:rsidRPr="008066E6">
        <w:rPr>
          <w:rFonts w:ascii="Salesforce Sans" w:hAnsi="Salesforce Sans"/>
          <w:szCs w:val="22"/>
        </w:rPr>
        <w:t>.</w:t>
      </w:r>
      <w:r w:rsidR="00D11711" w:rsidRPr="008066E6">
        <w:rPr>
          <w:rFonts w:ascii="Salesforce Sans" w:hAnsi="Salesforce Sans"/>
          <w:szCs w:val="22"/>
        </w:rPr>
        <w:tab/>
        <w:t xml:space="preserve">Write Apex code to insert Contacts using a </w:t>
      </w:r>
      <w:r w:rsidR="00D11711" w:rsidRPr="008066E6">
        <w:rPr>
          <w:rStyle w:val="Code"/>
          <w:rFonts w:ascii="Salesforce Sans" w:hAnsi="Salesforce Sans"/>
          <w:szCs w:val="22"/>
        </w:rPr>
        <w:t>Database</w:t>
      </w:r>
      <w:r w:rsidR="00D11711" w:rsidRPr="008066E6">
        <w:rPr>
          <w:rFonts w:ascii="Salesforce Sans" w:hAnsi="Salesforce Sans"/>
          <w:szCs w:val="22"/>
        </w:rPr>
        <w:t xml:space="preserve"> class method. </w:t>
      </w:r>
    </w:p>
    <w:p w14:paraId="1A69CFD3" w14:textId="754AABAB" w:rsidR="00D11711"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D11711" w:rsidRPr="008066E6">
        <w:rPr>
          <w:rFonts w:ascii="Salesforce Sans" w:hAnsi="Salesforce Sans"/>
          <w:szCs w:val="22"/>
        </w:rPr>
        <w:t>.</w:t>
      </w:r>
      <w:r w:rsidR="00D11711" w:rsidRPr="008066E6">
        <w:rPr>
          <w:rFonts w:ascii="Salesforce Sans" w:hAnsi="Salesforce Sans"/>
          <w:szCs w:val="22"/>
        </w:rPr>
        <w:tab/>
        <w:t>Test your code.</w:t>
      </w:r>
      <w:r w:rsidR="0098684A" w:rsidRPr="008066E6">
        <w:rPr>
          <w:rFonts w:ascii="Salesforce Sans" w:hAnsi="Salesforce Sans"/>
          <w:szCs w:val="22"/>
        </w:rPr>
        <w:br/>
      </w:r>
    </w:p>
    <w:p w14:paraId="68568414" w14:textId="77777777" w:rsidR="00D11711" w:rsidRPr="008066E6" w:rsidRDefault="00D11711"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5A15D678" w14:textId="0DD40483" w:rsidR="00D11711" w:rsidRPr="008066E6" w:rsidRDefault="004D4918" w:rsidP="008066E6">
      <w:pPr>
        <w:spacing w:before="120" w:after="120"/>
        <w:rPr>
          <w:rFonts w:ascii="Salesforce Sans" w:hAnsi="Salesforce Sans"/>
          <w:sz w:val="22"/>
          <w:szCs w:val="22"/>
        </w:rPr>
      </w:pPr>
      <w:r w:rsidRPr="008066E6">
        <w:rPr>
          <w:rFonts w:ascii="Salesforce Sans" w:hAnsi="Salesforce Sans"/>
          <w:sz w:val="22"/>
          <w:szCs w:val="22"/>
        </w:rPr>
        <w:t>2</w:t>
      </w:r>
      <w:r w:rsidR="00D11711" w:rsidRPr="008066E6">
        <w:rPr>
          <w:rFonts w:ascii="Salesforce Sans" w:hAnsi="Salesforce Sans"/>
          <w:sz w:val="22"/>
          <w:szCs w:val="22"/>
        </w:rPr>
        <w:t xml:space="preserve">5 minutes </w:t>
      </w:r>
    </w:p>
    <w:p w14:paraId="12D1A651" w14:textId="77777777" w:rsidR="00D11711" w:rsidRPr="008066E6" w:rsidRDefault="00D11711" w:rsidP="008066E6">
      <w:pPr>
        <w:pStyle w:val="SingleLine"/>
        <w:spacing w:before="120" w:after="120"/>
        <w:rPr>
          <w:rFonts w:ascii="Salesforce Sans" w:hAnsi="Salesforce Sans"/>
          <w:sz w:val="22"/>
          <w:szCs w:val="22"/>
        </w:rPr>
      </w:pPr>
    </w:p>
    <w:p w14:paraId="0FE63A69" w14:textId="77777777" w:rsidR="00D11711" w:rsidRPr="008066E6" w:rsidRDefault="00D11711"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0E5B7E7A" w14:textId="61109663" w:rsidR="00D11711"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D11711" w:rsidRPr="008066E6">
        <w:rPr>
          <w:rFonts w:ascii="Salesforce Sans" w:hAnsi="Salesforce Sans"/>
          <w:szCs w:val="22"/>
        </w:rPr>
        <w:t>.</w:t>
      </w:r>
      <w:r w:rsidR="00D11711" w:rsidRPr="008066E6">
        <w:rPr>
          <w:rFonts w:ascii="Salesforce Sans" w:hAnsi="Salesforce Sans"/>
          <w:szCs w:val="22"/>
        </w:rPr>
        <w:tab/>
        <w:t>Write Apex code to insert Contacts using a standalone insert statement.</w:t>
      </w:r>
    </w:p>
    <w:p w14:paraId="670FC7DD" w14:textId="23D22466" w:rsidR="00D11711"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D11711" w:rsidRPr="008066E6">
        <w:rPr>
          <w:rFonts w:ascii="Salesforce Sans" w:hAnsi="Salesforce Sans"/>
          <w:szCs w:val="22"/>
        </w:rPr>
        <w:t>.</w:t>
      </w:r>
      <w:r w:rsidR="00D11711" w:rsidRPr="008066E6">
        <w:rPr>
          <w:rFonts w:ascii="Salesforce Sans" w:hAnsi="Salesforce Sans"/>
          <w:szCs w:val="22"/>
        </w:rPr>
        <w:tab/>
      </w:r>
      <w:r w:rsidR="004F2B27" w:rsidRPr="008066E6">
        <w:rPr>
          <w:rFonts w:ascii="Salesforce Sans" w:hAnsi="Salesforce Sans"/>
          <w:szCs w:val="22"/>
        </w:rPr>
        <w:t>C</w:t>
      </w:r>
      <w:r w:rsidR="004F2B27" w:rsidRPr="008066E6">
        <w:rPr>
          <w:rFonts w:ascii="Salesforce Sans" w:hAnsi="Salesforce Sans"/>
          <w:color w:val="000000" w:themeColor="text1"/>
          <w:szCs w:val="22"/>
        </w:rPr>
        <w:t xml:space="preserve">lick </w:t>
      </w:r>
      <w:r w:rsidR="004F2B27" w:rsidRPr="008066E6">
        <w:rPr>
          <w:rFonts w:ascii="Salesforce Sans" w:hAnsi="Salesforce Sans"/>
          <w:szCs w:val="22"/>
        </w:rPr>
        <w:fldChar w:fldCharType="begin"/>
      </w:r>
      <w:r w:rsidR="004F2B27" w:rsidRPr="008066E6">
        <w:rPr>
          <w:rFonts w:ascii="Salesforce Sans" w:hAnsi="Salesforce Sans"/>
          <w:szCs w:val="22"/>
        </w:rPr>
        <w:instrText xml:space="preserve"> INCLUDEPICTURE "https://resources.help.salesforce.com/images/02e863126fef084a82dc1f96dea047ff.png" \* MERGEFORMATINET </w:instrText>
      </w:r>
      <w:r w:rsidR="004F2B27" w:rsidRPr="008066E6">
        <w:rPr>
          <w:rFonts w:ascii="Salesforce Sans" w:hAnsi="Salesforce Sans"/>
          <w:szCs w:val="22"/>
        </w:rPr>
        <w:fldChar w:fldCharType="separate"/>
      </w:r>
      <w:r w:rsidR="004F2B27" w:rsidRPr="008066E6">
        <w:rPr>
          <w:rFonts w:ascii="Salesforce Sans" w:hAnsi="Salesforce Sans"/>
          <w:noProof/>
          <w:szCs w:val="22"/>
        </w:rPr>
        <w:drawing>
          <wp:inline distT="0" distB="0" distL="0" distR="0" wp14:anchorId="47BA5FCF" wp14:editId="53FA66D5">
            <wp:extent cx="130775" cy="144869"/>
            <wp:effectExtent l="0" t="0" r="0" b="0"/>
            <wp:docPr id="24" name="Picture 24"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004F2B27" w:rsidRPr="008066E6">
        <w:rPr>
          <w:rFonts w:ascii="Salesforce Sans" w:hAnsi="Salesforce Sans"/>
          <w:szCs w:val="22"/>
        </w:rPr>
        <w:fldChar w:fldCharType="end"/>
      </w:r>
      <w:r w:rsidR="004F2B27" w:rsidRPr="008066E6">
        <w:rPr>
          <w:rFonts w:ascii="Salesforce Sans" w:hAnsi="Salesforce Sans"/>
          <w:szCs w:val="22"/>
        </w:rPr>
        <w:t xml:space="preserve"> | </w:t>
      </w:r>
      <w:r w:rsidR="004F2B27" w:rsidRPr="0077756F">
        <w:rPr>
          <w:rStyle w:val="ClickPaths"/>
          <w:color w:val="000000" w:themeColor="text1"/>
          <w:szCs w:val="22"/>
        </w:rPr>
        <w:t>Developer Console.</w:t>
      </w:r>
    </w:p>
    <w:p w14:paraId="46475A49" w14:textId="3ED22721" w:rsidR="00D11711" w:rsidRPr="008066E6" w:rsidRDefault="00A521E3" w:rsidP="008066E6">
      <w:pPr>
        <w:pStyle w:val="Heading2"/>
        <w:spacing w:before="120"/>
        <w:contextualSpacing w:val="0"/>
        <w:rPr>
          <w:rFonts w:ascii="Salesforce Sans" w:hAnsi="Salesforce Sans"/>
          <w:szCs w:val="22"/>
        </w:rPr>
      </w:pPr>
      <w:r>
        <w:rPr>
          <w:rFonts w:ascii="Salesforce Sans" w:hAnsi="Salesforce Sans"/>
          <w:szCs w:val="22"/>
        </w:rPr>
        <w:t>B</w:t>
      </w:r>
      <w:r w:rsidR="00D11711" w:rsidRPr="008066E6">
        <w:rPr>
          <w:rFonts w:ascii="Salesforce Sans" w:hAnsi="Salesforce Sans"/>
          <w:szCs w:val="22"/>
        </w:rPr>
        <w:t>.</w:t>
      </w:r>
      <w:r w:rsidR="00D11711" w:rsidRPr="008066E6">
        <w:rPr>
          <w:rFonts w:ascii="Salesforce Sans" w:hAnsi="Salesforce Sans"/>
          <w:szCs w:val="22"/>
        </w:rPr>
        <w:tab/>
        <w:t xml:space="preserve">Click </w:t>
      </w:r>
      <w:r w:rsidR="00D11711" w:rsidRPr="008066E6">
        <w:rPr>
          <w:rStyle w:val="ClickOrSelect"/>
          <w:rFonts w:ascii="Salesforce Sans" w:hAnsi="Salesforce Sans"/>
          <w:szCs w:val="22"/>
        </w:rPr>
        <w:t>File | New | Apex Class</w:t>
      </w:r>
      <w:r w:rsidR="00D11711" w:rsidRPr="008066E6">
        <w:rPr>
          <w:rFonts w:ascii="Salesforce Sans" w:hAnsi="Salesforce Sans"/>
          <w:szCs w:val="22"/>
        </w:rPr>
        <w:t xml:space="preserve">. </w:t>
      </w:r>
    </w:p>
    <w:p w14:paraId="3A5F81C1" w14:textId="0B533E0F" w:rsidR="00D11711" w:rsidRPr="008066E6" w:rsidRDefault="00A521E3" w:rsidP="008066E6">
      <w:pPr>
        <w:pStyle w:val="Heading3"/>
        <w:spacing w:before="120"/>
        <w:ind w:left="720"/>
        <w:contextualSpacing w:val="0"/>
        <w:rPr>
          <w:rFonts w:ascii="Salesforce Sans" w:hAnsi="Salesforce Sans"/>
          <w:szCs w:val="22"/>
        </w:rPr>
      </w:pPr>
      <w:r>
        <w:rPr>
          <w:rFonts w:ascii="Salesforce Sans" w:hAnsi="Salesforce Sans"/>
          <w:szCs w:val="22"/>
        </w:rPr>
        <w:t>C</w:t>
      </w:r>
      <w:r w:rsidR="00D11711" w:rsidRPr="008066E6">
        <w:rPr>
          <w:rFonts w:ascii="Salesforce Sans" w:hAnsi="Salesforce Sans"/>
          <w:szCs w:val="22"/>
        </w:rPr>
        <w:t>.</w:t>
      </w:r>
      <w:r w:rsidR="00D11711" w:rsidRPr="008066E6">
        <w:rPr>
          <w:rFonts w:ascii="Salesforce Sans" w:hAnsi="Salesforce Sans"/>
          <w:szCs w:val="22"/>
        </w:rPr>
        <w:tab/>
      </w:r>
      <w:r w:rsidR="003E75E4">
        <w:rPr>
          <w:rFonts w:ascii="Salesforce Sans" w:hAnsi="Salesforce Sans"/>
          <w:szCs w:val="22"/>
        </w:rPr>
        <w:t>Type</w:t>
      </w:r>
      <w:r w:rsidR="00D11711" w:rsidRPr="008066E6">
        <w:rPr>
          <w:rFonts w:ascii="Salesforce Sans" w:hAnsi="Salesforce Sans"/>
          <w:szCs w:val="22"/>
        </w:rPr>
        <w:t xml:space="preserve"> </w:t>
      </w:r>
      <w:proofErr w:type="spellStart"/>
      <w:r w:rsidR="00D11711" w:rsidRPr="0077756F">
        <w:rPr>
          <w:rStyle w:val="EnterOrType"/>
        </w:rPr>
        <w:t>ContactsDML</w:t>
      </w:r>
      <w:proofErr w:type="spellEnd"/>
      <w:r w:rsidR="00D11711" w:rsidRPr="008066E6">
        <w:rPr>
          <w:rFonts w:ascii="Salesforce Sans" w:hAnsi="Salesforce Sans"/>
          <w:szCs w:val="22"/>
        </w:rPr>
        <w:t xml:space="preserve"> for the name</w:t>
      </w:r>
      <w:r w:rsidR="00BE10DA" w:rsidRPr="008066E6">
        <w:rPr>
          <w:rFonts w:ascii="Salesforce Sans" w:hAnsi="Salesforce Sans"/>
          <w:szCs w:val="22"/>
        </w:rPr>
        <w:t xml:space="preserve">, then click </w:t>
      </w:r>
      <w:r w:rsidR="00BE10DA" w:rsidRPr="008066E6">
        <w:rPr>
          <w:rFonts w:ascii="Salesforce Sans" w:hAnsi="Salesforce Sans"/>
          <w:b/>
          <w:szCs w:val="22"/>
        </w:rPr>
        <w:t>OK</w:t>
      </w:r>
      <w:r w:rsidR="00BE10DA" w:rsidRPr="008066E6">
        <w:rPr>
          <w:rFonts w:ascii="Salesforce Sans" w:hAnsi="Salesforce Sans"/>
          <w:szCs w:val="22"/>
        </w:rPr>
        <w:t>.</w:t>
      </w:r>
      <w:r w:rsidR="00D11711" w:rsidRPr="008066E6">
        <w:rPr>
          <w:rFonts w:ascii="Salesforce Sans" w:hAnsi="Salesforce Sans"/>
          <w:szCs w:val="22"/>
        </w:rPr>
        <w:t xml:space="preserve"> </w:t>
      </w:r>
    </w:p>
    <w:p w14:paraId="420EE53C" w14:textId="07C54C5F" w:rsidR="00D11711" w:rsidRPr="008066E6" w:rsidRDefault="00A521E3" w:rsidP="008066E6">
      <w:pPr>
        <w:pStyle w:val="Heading3"/>
        <w:spacing w:before="120"/>
        <w:ind w:left="720"/>
        <w:contextualSpacing w:val="0"/>
        <w:rPr>
          <w:rFonts w:ascii="Salesforce Sans" w:hAnsi="Salesforce Sans"/>
          <w:szCs w:val="22"/>
        </w:rPr>
      </w:pPr>
      <w:r>
        <w:rPr>
          <w:rFonts w:ascii="Salesforce Sans" w:hAnsi="Salesforce Sans"/>
          <w:bCs w:val="0"/>
          <w:szCs w:val="22"/>
        </w:rPr>
        <w:t>D</w:t>
      </w:r>
      <w:r w:rsidR="00D11711" w:rsidRPr="008066E6">
        <w:rPr>
          <w:rFonts w:ascii="Salesforce Sans" w:hAnsi="Salesforce Sans"/>
          <w:szCs w:val="22"/>
        </w:rPr>
        <w:t>.</w:t>
      </w:r>
      <w:r w:rsidR="00D11711" w:rsidRPr="008066E6">
        <w:rPr>
          <w:rFonts w:ascii="Salesforce Sans" w:hAnsi="Salesforce Sans"/>
          <w:szCs w:val="22"/>
        </w:rPr>
        <w:tab/>
      </w:r>
      <w:r w:rsidR="00834A3A" w:rsidRPr="008066E6">
        <w:rPr>
          <w:rFonts w:ascii="Salesforce Sans" w:hAnsi="Salesforce Sans"/>
          <w:szCs w:val="22"/>
        </w:rPr>
        <w:t>Copy and paste the contents of</w:t>
      </w:r>
      <w:r w:rsidR="00D11711" w:rsidRPr="008066E6">
        <w:rPr>
          <w:rFonts w:ascii="Salesforce Sans" w:hAnsi="Salesforce Sans"/>
          <w:szCs w:val="22"/>
        </w:rPr>
        <w:t xml:space="preserve"> </w:t>
      </w:r>
      <w:r w:rsidR="00D11711" w:rsidRPr="008066E6">
        <w:rPr>
          <w:rFonts w:ascii="Salesforce Sans" w:hAnsi="Salesforce Sans"/>
          <w:b/>
          <w:szCs w:val="22"/>
        </w:rPr>
        <w:t>ContactsDML.txt</w:t>
      </w:r>
      <w:r w:rsidR="00D11711" w:rsidRPr="008066E6">
        <w:rPr>
          <w:rFonts w:ascii="Salesforce Sans" w:hAnsi="Salesforce Sans"/>
          <w:szCs w:val="22"/>
        </w:rPr>
        <w:t xml:space="preserve"> from the </w:t>
      </w:r>
      <w:r w:rsidR="00365AEF" w:rsidRPr="008066E6">
        <w:rPr>
          <w:rFonts w:ascii="Salesforce Sans" w:hAnsi="Salesforce Sans"/>
          <w:szCs w:val="22"/>
        </w:rPr>
        <w:t xml:space="preserve">Exercises folder into the </w:t>
      </w:r>
      <w:r w:rsidR="00834A3A" w:rsidRPr="008066E6">
        <w:rPr>
          <w:rFonts w:ascii="Salesforce Sans" w:hAnsi="Salesforce Sans"/>
          <w:szCs w:val="22"/>
        </w:rPr>
        <w:t>window</w:t>
      </w:r>
      <w:r w:rsidR="00D11711" w:rsidRPr="008066E6">
        <w:rPr>
          <w:rFonts w:ascii="Salesforce Sans" w:hAnsi="Salesforce Sans"/>
          <w:szCs w:val="22"/>
        </w:rPr>
        <w:t xml:space="preserve">, overwriting all existing text. </w:t>
      </w:r>
    </w:p>
    <w:p w14:paraId="507D1812" w14:textId="1557ABCC" w:rsidR="00D11711" w:rsidRPr="008066E6" w:rsidRDefault="00A521E3" w:rsidP="008066E6">
      <w:pPr>
        <w:pStyle w:val="Heading3"/>
        <w:spacing w:before="120"/>
        <w:ind w:left="720"/>
        <w:contextualSpacing w:val="0"/>
        <w:rPr>
          <w:rFonts w:ascii="Salesforce Sans" w:hAnsi="Salesforce Sans"/>
          <w:szCs w:val="22"/>
        </w:rPr>
      </w:pPr>
      <w:r>
        <w:rPr>
          <w:rFonts w:ascii="Salesforce Sans" w:hAnsi="Salesforce Sans"/>
          <w:szCs w:val="22"/>
        </w:rPr>
        <w:t>E</w:t>
      </w:r>
      <w:r w:rsidR="00D11711" w:rsidRPr="008066E6">
        <w:rPr>
          <w:rFonts w:ascii="Salesforce Sans" w:hAnsi="Salesforce Sans"/>
          <w:szCs w:val="22"/>
        </w:rPr>
        <w:t>.</w:t>
      </w:r>
      <w:r w:rsidR="00D11711" w:rsidRPr="008066E6">
        <w:rPr>
          <w:rFonts w:ascii="Salesforce Sans" w:hAnsi="Salesforce Sans"/>
          <w:szCs w:val="22"/>
        </w:rPr>
        <w:tab/>
        <w:t>Complete the TODOs</w:t>
      </w:r>
      <w:r w:rsidR="0090480B" w:rsidRPr="008066E6">
        <w:rPr>
          <w:rFonts w:ascii="Salesforce Sans" w:hAnsi="Salesforce Sans"/>
          <w:szCs w:val="22"/>
        </w:rPr>
        <w:t xml:space="preserve"> for Task 1, the </w:t>
      </w:r>
      <w:proofErr w:type="spellStart"/>
      <w:r w:rsidR="0090480B" w:rsidRPr="008066E6">
        <w:rPr>
          <w:rStyle w:val="EnterOrType"/>
        </w:rPr>
        <w:t>standaloneDML</w:t>
      </w:r>
      <w:proofErr w:type="spellEnd"/>
      <w:r w:rsidR="0090480B" w:rsidRPr="008066E6">
        <w:rPr>
          <w:rFonts w:ascii="Salesforce Sans" w:hAnsi="Salesforce Sans"/>
          <w:szCs w:val="22"/>
        </w:rPr>
        <w:t xml:space="preserve"> method.</w:t>
      </w:r>
    </w:p>
    <w:p w14:paraId="6A114C3E" w14:textId="6B5EEF8B" w:rsidR="00D11711" w:rsidRPr="008066E6" w:rsidRDefault="00A521E3" w:rsidP="008066E6">
      <w:pPr>
        <w:pStyle w:val="Heading3"/>
        <w:spacing w:before="120"/>
        <w:ind w:left="720"/>
        <w:contextualSpacing w:val="0"/>
        <w:rPr>
          <w:rFonts w:ascii="Salesforce Sans" w:hAnsi="Salesforce Sans"/>
          <w:szCs w:val="22"/>
        </w:rPr>
      </w:pPr>
      <w:r>
        <w:rPr>
          <w:rFonts w:ascii="Salesforce Sans" w:hAnsi="Salesforce Sans"/>
          <w:szCs w:val="22"/>
        </w:rPr>
        <w:t>F</w:t>
      </w:r>
      <w:r w:rsidR="00D11711" w:rsidRPr="008066E6">
        <w:rPr>
          <w:rFonts w:ascii="Salesforce Sans" w:hAnsi="Salesforce Sans"/>
          <w:szCs w:val="22"/>
        </w:rPr>
        <w:t>.</w:t>
      </w:r>
      <w:r w:rsidR="00D11711"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S</w:t>
      </w:r>
      <w:r w:rsidR="00D11711" w:rsidRPr="008066E6">
        <w:rPr>
          <w:rFonts w:ascii="Salesforce Sans" w:hAnsi="Salesforce Sans"/>
          <w:szCs w:val="22"/>
        </w:rPr>
        <w:t xml:space="preserve"> </w:t>
      </w:r>
      <w:r w:rsidR="008A5479" w:rsidRPr="008066E6">
        <w:rPr>
          <w:rFonts w:ascii="Salesforce Sans" w:hAnsi="Salesforce Sans"/>
          <w:szCs w:val="22"/>
        </w:rPr>
        <w:t>to save the file.</w:t>
      </w:r>
    </w:p>
    <w:p w14:paraId="34A6E155" w14:textId="5CBF9725" w:rsidR="00D11711"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D11711" w:rsidRPr="008066E6">
        <w:rPr>
          <w:rFonts w:ascii="Salesforce Sans" w:hAnsi="Salesforce Sans"/>
          <w:szCs w:val="22"/>
        </w:rPr>
        <w:t>.</w:t>
      </w:r>
      <w:r w:rsidR="00D11711" w:rsidRPr="008066E6">
        <w:rPr>
          <w:rFonts w:ascii="Salesforce Sans" w:hAnsi="Salesforce Sans"/>
          <w:szCs w:val="22"/>
        </w:rPr>
        <w:tab/>
        <w:t xml:space="preserve">Write Apex code to insert Contacts using a </w:t>
      </w:r>
      <w:r w:rsidR="00D11711" w:rsidRPr="008066E6">
        <w:rPr>
          <w:rStyle w:val="Code"/>
          <w:rFonts w:ascii="Salesforce Sans" w:hAnsi="Salesforce Sans"/>
          <w:szCs w:val="22"/>
        </w:rPr>
        <w:t>Database</w:t>
      </w:r>
      <w:r w:rsidR="00D11711" w:rsidRPr="008066E6">
        <w:rPr>
          <w:rFonts w:ascii="Salesforce Sans" w:hAnsi="Salesforce Sans"/>
          <w:szCs w:val="22"/>
        </w:rPr>
        <w:t xml:space="preserve"> class method. </w:t>
      </w:r>
    </w:p>
    <w:p w14:paraId="011F488F" w14:textId="51571913" w:rsidR="00D11711"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D11711" w:rsidRPr="008066E6">
        <w:rPr>
          <w:rFonts w:ascii="Salesforce Sans" w:hAnsi="Salesforce Sans"/>
          <w:szCs w:val="22"/>
        </w:rPr>
        <w:t>.</w:t>
      </w:r>
      <w:r w:rsidR="00D11711" w:rsidRPr="008066E6">
        <w:rPr>
          <w:rFonts w:ascii="Salesforce Sans" w:hAnsi="Salesforce Sans"/>
          <w:szCs w:val="22"/>
        </w:rPr>
        <w:tab/>
      </w:r>
      <w:r w:rsidR="0090480B" w:rsidRPr="008066E6">
        <w:rPr>
          <w:rFonts w:ascii="Salesforce Sans" w:hAnsi="Salesforce Sans"/>
          <w:szCs w:val="22"/>
        </w:rPr>
        <w:t xml:space="preserve">Complete the TODOs for Task 2, the </w:t>
      </w:r>
      <w:proofErr w:type="spellStart"/>
      <w:r w:rsidR="0090480B" w:rsidRPr="008066E6">
        <w:rPr>
          <w:rStyle w:val="EnterOrType"/>
        </w:rPr>
        <w:t>databaseMethodDML</w:t>
      </w:r>
      <w:proofErr w:type="spellEnd"/>
      <w:r w:rsidR="0090480B" w:rsidRPr="008066E6">
        <w:rPr>
          <w:rFonts w:ascii="Salesforce Sans" w:hAnsi="Salesforce Sans"/>
          <w:szCs w:val="22"/>
        </w:rPr>
        <w:t xml:space="preserve"> method.</w:t>
      </w:r>
    </w:p>
    <w:p w14:paraId="22BF7CAE" w14:textId="6639EBD5" w:rsidR="0090480B" w:rsidRPr="008066E6" w:rsidRDefault="0090480B" w:rsidP="008066E6">
      <w:pPr>
        <w:pStyle w:val="Heading2"/>
        <w:spacing w:before="1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t xml:space="preserve">Complete the TODOs for Task 3, the </w:t>
      </w:r>
      <w:proofErr w:type="spellStart"/>
      <w:r w:rsidRPr="008066E6">
        <w:rPr>
          <w:rStyle w:val="EnterOrType"/>
        </w:rPr>
        <w:t>databaseMethodDMLAllOrNone</w:t>
      </w:r>
      <w:proofErr w:type="spellEnd"/>
      <w:r w:rsidRPr="008066E6">
        <w:rPr>
          <w:rFonts w:ascii="Salesforce Sans" w:hAnsi="Salesforce Sans"/>
          <w:szCs w:val="22"/>
        </w:rPr>
        <w:t xml:space="preserve"> method.</w:t>
      </w:r>
    </w:p>
    <w:p w14:paraId="282F3EC9" w14:textId="5CB2A72E" w:rsidR="00D11711" w:rsidRPr="008066E6" w:rsidRDefault="0090480B" w:rsidP="008066E6">
      <w:pPr>
        <w:pStyle w:val="Heading2"/>
        <w:spacing w:before="120"/>
        <w:contextualSpacing w:val="0"/>
        <w:rPr>
          <w:rFonts w:ascii="Salesforce Sans" w:hAnsi="Salesforce Sans"/>
          <w:szCs w:val="22"/>
        </w:rPr>
      </w:pPr>
      <w:r w:rsidRPr="008066E6">
        <w:rPr>
          <w:rFonts w:ascii="Salesforce Sans" w:hAnsi="Salesforce Sans"/>
          <w:szCs w:val="22"/>
        </w:rPr>
        <w:t>C</w:t>
      </w:r>
      <w:r w:rsidR="00D11711" w:rsidRPr="008066E6">
        <w:rPr>
          <w:rFonts w:ascii="Salesforce Sans" w:hAnsi="Salesforce Sans"/>
          <w:szCs w:val="22"/>
        </w:rPr>
        <w:t>.</w:t>
      </w:r>
      <w:r w:rsidR="00D11711"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S</w:t>
      </w:r>
      <w:r w:rsidR="00D11711" w:rsidRPr="008066E6">
        <w:rPr>
          <w:rFonts w:ascii="Salesforce Sans" w:hAnsi="Salesforce Sans"/>
          <w:szCs w:val="22"/>
        </w:rPr>
        <w:t xml:space="preserve"> </w:t>
      </w:r>
      <w:r w:rsidR="008A5479" w:rsidRPr="008066E6">
        <w:rPr>
          <w:rFonts w:ascii="Salesforce Sans" w:hAnsi="Salesforce Sans"/>
          <w:szCs w:val="22"/>
        </w:rPr>
        <w:t>to save the file.</w:t>
      </w:r>
    </w:p>
    <w:p w14:paraId="37887EA3" w14:textId="619A2E59" w:rsidR="00D11711"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D11711" w:rsidRPr="008066E6">
        <w:rPr>
          <w:rFonts w:ascii="Salesforce Sans" w:hAnsi="Salesforce Sans"/>
          <w:szCs w:val="22"/>
        </w:rPr>
        <w:t>.</w:t>
      </w:r>
      <w:r w:rsidR="00D11711" w:rsidRPr="008066E6">
        <w:rPr>
          <w:rFonts w:ascii="Salesforce Sans" w:hAnsi="Salesforce Sans"/>
          <w:szCs w:val="22"/>
        </w:rPr>
        <w:tab/>
        <w:t xml:space="preserve">Test your code. </w:t>
      </w:r>
    </w:p>
    <w:p w14:paraId="155C0139" w14:textId="66A021D8" w:rsidR="005E3A29" w:rsidRPr="008066E6" w:rsidRDefault="002240C1" w:rsidP="0077756F">
      <w:pPr>
        <w:pStyle w:val="Heading2"/>
        <w:spacing w:before="120"/>
        <w:contextualSpacing w:val="0"/>
        <w:rPr>
          <w:rFonts w:ascii="Salesforce Sans" w:hAnsi="Salesforce Sans"/>
          <w:szCs w:val="22"/>
        </w:rPr>
      </w:pPr>
      <w:r w:rsidRPr="008066E6">
        <w:rPr>
          <w:rFonts w:ascii="Salesforce Sans" w:hAnsi="Salesforce Sans"/>
          <w:szCs w:val="22"/>
        </w:rPr>
        <w:t>A</w:t>
      </w:r>
      <w:r w:rsidR="005E3A29" w:rsidRPr="008066E6">
        <w:rPr>
          <w:rFonts w:ascii="Salesforce Sans" w:hAnsi="Salesforce Sans"/>
          <w:szCs w:val="22"/>
        </w:rPr>
        <w:t>.</w:t>
      </w:r>
      <w:r w:rsidR="005E3A29" w:rsidRPr="008066E6">
        <w:rPr>
          <w:rFonts w:ascii="Salesforce Sans" w:hAnsi="Salesforce Sans"/>
          <w:szCs w:val="22"/>
        </w:rPr>
        <w:tab/>
        <w:t xml:space="preserve">Click </w:t>
      </w:r>
      <w:r w:rsidR="005E3A29" w:rsidRPr="008066E6">
        <w:rPr>
          <w:rStyle w:val="ClickOrSelect"/>
          <w:rFonts w:ascii="Salesforce Sans" w:hAnsi="Salesforce Sans"/>
          <w:szCs w:val="22"/>
        </w:rPr>
        <w:t>File | New | Apex Class</w:t>
      </w:r>
      <w:r w:rsidR="005E3A29" w:rsidRPr="008066E6">
        <w:rPr>
          <w:rFonts w:ascii="Salesforce Sans" w:hAnsi="Salesforce Sans"/>
          <w:szCs w:val="22"/>
        </w:rPr>
        <w:t>.</w:t>
      </w:r>
    </w:p>
    <w:p w14:paraId="05A79977" w14:textId="5B7A42BF" w:rsidR="005E3A29" w:rsidRPr="008066E6" w:rsidRDefault="002240C1" w:rsidP="0077756F">
      <w:pPr>
        <w:pStyle w:val="Heading2"/>
        <w:spacing w:before="120"/>
        <w:contextualSpacing w:val="0"/>
        <w:rPr>
          <w:rFonts w:ascii="Salesforce Sans" w:hAnsi="Salesforce Sans"/>
          <w:szCs w:val="22"/>
        </w:rPr>
      </w:pPr>
      <w:r w:rsidRPr="008066E6">
        <w:rPr>
          <w:rFonts w:ascii="Salesforce Sans" w:hAnsi="Salesforce Sans"/>
          <w:szCs w:val="22"/>
        </w:rPr>
        <w:t>B</w:t>
      </w:r>
      <w:r w:rsidR="005E3A29" w:rsidRPr="008066E6">
        <w:rPr>
          <w:rFonts w:ascii="Salesforce Sans" w:hAnsi="Salesforce Sans"/>
          <w:szCs w:val="22"/>
        </w:rPr>
        <w:t>.</w:t>
      </w:r>
      <w:r w:rsidR="005E3A29" w:rsidRPr="008066E6">
        <w:rPr>
          <w:rFonts w:ascii="Salesforce Sans" w:hAnsi="Salesforce Sans"/>
          <w:szCs w:val="22"/>
        </w:rPr>
        <w:tab/>
      </w:r>
      <w:r w:rsidR="003E75E4">
        <w:rPr>
          <w:rFonts w:ascii="Salesforce Sans" w:hAnsi="Salesforce Sans"/>
          <w:szCs w:val="22"/>
        </w:rPr>
        <w:t>Type</w:t>
      </w:r>
      <w:r w:rsidR="005E3A29" w:rsidRPr="008066E6">
        <w:rPr>
          <w:rFonts w:ascii="Salesforce Sans" w:hAnsi="Salesforce Sans"/>
          <w:szCs w:val="22"/>
        </w:rPr>
        <w:t xml:space="preserve"> </w:t>
      </w:r>
      <w:proofErr w:type="spellStart"/>
      <w:r w:rsidRPr="00DC6A8F">
        <w:rPr>
          <w:rStyle w:val="EnterOrType"/>
        </w:rPr>
        <w:t>ContactsDML_Test</w:t>
      </w:r>
      <w:proofErr w:type="spellEnd"/>
      <w:r w:rsidR="005E3A29" w:rsidRPr="008066E6">
        <w:rPr>
          <w:rFonts w:ascii="Salesforce Sans" w:hAnsi="Salesforce Sans"/>
          <w:szCs w:val="22"/>
        </w:rPr>
        <w:t xml:space="preserve"> for the name, then click </w:t>
      </w:r>
      <w:r w:rsidR="005E3A29" w:rsidRPr="008066E6">
        <w:rPr>
          <w:rFonts w:ascii="Salesforce Sans" w:hAnsi="Salesforce Sans"/>
          <w:b/>
          <w:szCs w:val="22"/>
        </w:rPr>
        <w:t>OK</w:t>
      </w:r>
      <w:r w:rsidR="005E3A29" w:rsidRPr="008066E6">
        <w:rPr>
          <w:rFonts w:ascii="Salesforce Sans" w:hAnsi="Salesforce Sans"/>
          <w:szCs w:val="22"/>
        </w:rPr>
        <w:t xml:space="preserve">. </w:t>
      </w:r>
    </w:p>
    <w:p w14:paraId="09B70EB9" w14:textId="666646B0" w:rsidR="005E3A29" w:rsidRPr="008066E6" w:rsidRDefault="002240C1" w:rsidP="0077756F">
      <w:pPr>
        <w:pStyle w:val="Heading2"/>
        <w:spacing w:before="120"/>
        <w:contextualSpacing w:val="0"/>
        <w:rPr>
          <w:rFonts w:ascii="Salesforce Sans" w:hAnsi="Salesforce Sans"/>
          <w:szCs w:val="22"/>
        </w:rPr>
      </w:pPr>
      <w:r w:rsidRPr="008066E6">
        <w:rPr>
          <w:rFonts w:ascii="Salesforce Sans" w:hAnsi="Salesforce Sans"/>
          <w:szCs w:val="22"/>
        </w:rPr>
        <w:t>C</w:t>
      </w:r>
      <w:r w:rsidR="005E3A29" w:rsidRPr="008066E6">
        <w:rPr>
          <w:rFonts w:ascii="Salesforce Sans" w:hAnsi="Salesforce Sans"/>
          <w:szCs w:val="22"/>
        </w:rPr>
        <w:t>.</w:t>
      </w:r>
      <w:r w:rsidR="005E3A29" w:rsidRPr="008066E6">
        <w:rPr>
          <w:rFonts w:ascii="Salesforce Sans" w:hAnsi="Salesforce Sans"/>
          <w:szCs w:val="22"/>
        </w:rPr>
        <w:tab/>
        <w:t xml:space="preserve">Copy and paste the contents of </w:t>
      </w:r>
      <w:r w:rsidR="005E3A29" w:rsidRPr="008066E6">
        <w:rPr>
          <w:rFonts w:ascii="Salesforce Sans" w:hAnsi="Salesforce Sans"/>
          <w:b/>
          <w:bCs/>
          <w:szCs w:val="22"/>
        </w:rPr>
        <w:t>ContactsDML_Test.txt</w:t>
      </w:r>
      <w:r w:rsidR="005E3A29" w:rsidRPr="008066E6">
        <w:rPr>
          <w:rFonts w:ascii="Salesforce Sans" w:hAnsi="Salesforce Sans"/>
          <w:szCs w:val="22"/>
        </w:rPr>
        <w:t xml:space="preserve"> from the Exercises folder into the window, overwriting all existing text.</w:t>
      </w:r>
    </w:p>
    <w:p w14:paraId="4EBC944A" w14:textId="75783D5A" w:rsidR="005E3A29" w:rsidRPr="008066E6" w:rsidRDefault="002240C1" w:rsidP="0077756F">
      <w:pPr>
        <w:pStyle w:val="Heading2"/>
        <w:spacing w:before="120"/>
        <w:contextualSpacing w:val="0"/>
        <w:rPr>
          <w:rFonts w:ascii="Salesforce Sans" w:hAnsi="Salesforce Sans"/>
          <w:szCs w:val="22"/>
        </w:rPr>
      </w:pPr>
      <w:r w:rsidRPr="008066E6">
        <w:rPr>
          <w:rFonts w:ascii="Salesforce Sans" w:hAnsi="Salesforce Sans"/>
          <w:szCs w:val="22"/>
        </w:rPr>
        <w:t>D</w:t>
      </w:r>
      <w:r w:rsidR="005E3A29" w:rsidRPr="008066E6">
        <w:rPr>
          <w:rFonts w:ascii="Salesforce Sans" w:hAnsi="Salesforce Sans"/>
          <w:szCs w:val="22"/>
        </w:rPr>
        <w:t>.</w:t>
      </w:r>
      <w:r w:rsidR="005E3A29" w:rsidRPr="008066E6">
        <w:rPr>
          <w:rFonts w:ascii="Salesforce Sans" w:hAnsi="Salesforce Sans"/>
          <w:szCs w:val="22"/>
        </w:rPr>
        <w:tab/>
        <w:t>Complete the TODOs.</w:t>
      </w:r>
    </w:p>
    <w:p w14:paraId="3391C6DB" w14:textId="66508C9F" w:rsidR="005E3A29" w:rsidRPr="008066E6" w:rsidRDefault="002240C1" w:rsidP="0077756F">
      <w:pPr>
        <w:pStyle w:val="Heading2"/>
        <w:spacing w:before="120"/>
        <w:contextualSpacing w:val="0"/>
        <w:rPr>
          <w:rFonts w:ascii="Salesforce Sans" w:hAnsi="Salesforce Sans"/>
          <w:szCs w:val="22"/>
        </w:rPr>
      </w:pPr>
      <w:r w:rsidRPr="008066E6">
        <w:rPr>
          <w:rFonts w:ascii="Salesforce Sans" w:hAnsi="Salesforce Sans"/>
          <w:szCs w:val="22"/>
        </w:rPr>
        <w:t>E</w:t>
      </w:r>
      <w:r w:rsidR="005E3A29" w:rsidRPr="008066E6">
        <w:rPr>
          <w:rFonts w:ascii="Salesforce Sans" w:hAnsi="Salesforce Sans"/>
          <w:szCs w:val="22"/>
        </w:rPr>
        <w:t>.</w:t>
      </w:r>
      <w:r w:rsidR="005E3A29"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S</w:t>
      </w:r>
      <w:r w:rsidR="005E3A29" w:rsidRPr="008066E6">
        <w:rPr>
          <w:rFonts w:ascii="Salesforce Sans" w:hAnsi="Salesforce Sans"/>
          <w:szCs w:val="22"/>
        </w:rPr>
        <w:t xml:space="preserve"> </w:t>
      </w:r>
      <w:r w:rsidR="008A5479" w:rsidRPr="008066E6">
        <w:rPr>
          <w:rFonts w:ascii="Salesforce Sans" w:hAnsi="Salesforce Sans"/>
          <w:szCs w:val="22"/>
        </w:rPr>
        <w:t>to save the file.</w:t>
      </w:r>
    </w:p>
    <w:p w14:paraId="5DBFF4E1" w14:textId="61B50CC8" w:rsidR="00D11711" w:rsidRPr="008066E6" w:rsidRDefault="002240C1" w:rsidP="008066E6">
      <w:pPr>
        <w:pStyle w:val="Heading3"/>
        <w:spacing w:before="120"/>
        <w:ind w:left="720"/>
        <w:contextualSpacing w:val="0"/>
        <w:rPr>
          <w:rFonts w:ascii="Salesforce Sans" w:hAnsi="Salesforce Sans"/>
          <w:color w:val="000000"/>
          <w:szCs w:val="22"/>
        </w:rPr>
      </w:pPr>
      <w:r w:rsidRPr="008066E6">
        <w:rPr>
          <w:rFonts w:ascii="Salesforce Sans" w:hAnsi="Salesforce Sans"/>
          <w:szCs w:val="22"/>
        </w:rPr>
        <w:lastRenderedPageBreak/>
        <w:t>F</w:t>
      </w:r>
      <w:r w:rsidR="00D11711" w:rsidRPr="008066E6">
        <w:rPr>
          <w:rFonts w:ascii="Salesforce Sans" w:hAnsi="Salesforce Sans"/>
          <w:szCs w:val="22"/>
        </w:rPr>
        <w:t>.</w:t>
      </w:r>
      <w:r w:rsidR="00D11711" w:rsidRPr="008066E6">
        <w:rPr>
          <w:rFonts w:ascii="Salesforce Sans" w:hAnsi="Salesforce Sans"/>
          <w:szCs w:val="22"/>
        </w:rPr>
        <w:tab/>
      </w:r>
      <w:r w:rsidR="00F11A4F" w:rsidRPr="008066E6">
        <w:rPr>
          <w:rFonts w:ascii="Salesforce Sans" w:hAnsi="Salesforce Sans"/>
          <w:color w:val="000000"/>
          <w:szCs w:val="22"/>
        </w:rPr>
        <w:t xml:space="preserve">Click </w:t>
      </w:r>
      <w:r w:rsidR="00F11A4F" w:rsidRPr="008066E6">
        <w:rPr>
          <w:rFonts w:ascii="Salesforce Sans" w:hAnsi="Salesforce Sans"/>
          <w:b/>
          <w:color w:val="000000"/>
          <w:szCs w:val="22"/>
        </w:rPr>
        <w:t>Run Test</w:t>
      </w:r>
      <w:r w:rsidR="004E044B" w:rsidRPr="008066E6">
        <w:rPr>
          <w:rFonts w:ascii="Salesforce Sans" w:hAnsi="Salesforce Sans"/>
          <w:color w:val="000000"/>
          <w:szCs w:val="22"/>
        </w:rPr>
        <w:t>.</w:t>
      </w:r>
    </w:p>
    <w:p w14:paraId="3821DFAF" w14:textId="1EF26F76" w:rsidR="00D11711" w:rsidRPr="008066E6" w:rsidRDefault="00F11A4F" w:rsidP="008066E6">
      <w:pPr>
        <w:pStyle w:val="Heading3"/>
        <w:spacing w:before="120"/>
        <w:ind w:left="720"/>
        <w:contextualSpacing w:val="0"/>
        <w:rPr>
          <w:rFonts w:ascii="Salesforce Sans" w:hAnsi="Salesforce Sans"/>
          <w:szCs w:val="22"/>
        </w:rPr>
      </w:pPr>
      <w:r w:rsidRPr="008066E6">
        <w:rPr>
          <w:rFonts w:ascii="Salesforce Sans" w:hAnsi="Salesforce Sans"/>
          <w:szCs w:val="22"/>
        </w:rPr>
        <w:t>G</w:t>
      </w:r>
      <w:r w:rsidR="00D11711" w:rsidRPr="008066E6">
        <w:rPr>
          <w:rFonts w:ascii="Salesforce Sans" w:hAnsi="Salesforce Sans"/>
          <w:szCs w:val="22"/>
        </w:rPr>
        <w:t>.</w:t>
      </w:r>
      <w:r w:rsidR="00D11711" w:rsidRPr="008066E6">
        <w:rPr>
          <w:rFonts w:ascii="Salesforce Sans" w:hAnsi="Salesforce Sans"/>
          <w:szCs w:val="22"/>
        </w:rPr>
        <w:tab/>
      </w:r>
      <w:r w:rsidR="007E10FE" w:rsidRPr="008066E6">
        <w:rPr>
          <w:rFonts w:ascii="Salesforce Sans" w:hAnsi="Salesforce Sans"/>
          <w:szCs w:val="22"/>
        </w:rPr>
        <w:t>Click</w:t>
      </w:r>
      <w:r w:rsidR="00D11711" w:rsidRPr="008066E6">
        <w:rPr>
          <w:rFonts w:ascii="Salesforce Sans" w:hAnsi="Salesforce Sans"/>
          <w:szCs w:val="22"/>
        </w:rPr>
        <w:t xml:space="preserve"> the </w:t>
      </w:r>
      <w:r w:rsidR="00D11711" w:rsidRPr="008066E6">
        <w:rPr>
          <w:rStyle w:val="ClickOrSelect"/>
          <w:rFonts w:ascii="Salesforce Sans" w:hAnsi="Salesforce Sans"/>
          <w:szCs w:val="22"/>
        </w:rPr>
        <w:t>Tests</w:t>
      </w:r>
      <w:r w:rsidR="00D11711" w:rsidRPr="008066E6">
        <w:rPr>
          <w:rFonts w:ascii="Salesforce Sans" w:hAnsi="Salesforce Sans"/>
          <w:szCs w:val="22"/>
        </w:rPr>
        <w:t xml:space="preserve"> tab in the bottom panel.</w:t>
      </w:r>
    </w:p>
    <w:p w14:paraId="068EFFDD" w14:textId="55AACC45" w:rsidR="00D11711" w:rsidRPr="008066E6" w:rsidRDefault="00F11A4F" w:rsidP="008066E6">
      <w:pPr>
        <w:pStyle w:val="Heading3"/>
        <w:spacing w:before="120"/>
        <w:ind w:left="720"/>
        <w:contextualSpacing w:val="0"/>
        <w:rPr>
          <w:rFonts w:ascii="Salesforce Sans" w:hAnsi="Salesforce Sans"/>
          <w:szCs w:val="22"/>
        </w:rPr>
      </w:pPr>
      <w:r w:rsidRPr="008066E6">
        <w:rPr>
          <w:rFonts w:ascii="Salesforce Sans" w:hAnsi="Salesforce Sans"/>
          <w:szCs w:val="22"/>
        </w:rPr>
        <w:t>H</w:t>
      </w:r>
      <w:r w:rsidR="00D11711" w:rsidRPr="008066E6">
        <w:rPr>
          <w:rFonts w:ascii="Salesforce Sans" w:hAnsi="Salesforce Sans"/>
          <w:szCs w:val="22"/>
        </w:rPr>
        <w:t>.</w:t>
      </w:r>
      <w:r w:rsidR="00D11711" w:rsidRPr="008066E6">
        <w:rPr>
          <w:rFonts w:ascii="Salesforce Sans" w:hAnsi="Salesforce Sans"/>
          <w:szCs w:val="22"/>
        </w:rPr>
        <w:tab/>
        <w:t xml:space="preserve">Expand the collapsed folder by clicking on </w:t>
      </w:r>
      <w:r w:rsidR="00D11711" w:rsidRPr="008066E6">
        <w:rPr>
          <w:rStyle w:val="ClickOrSelect"/>
          <w:rFonts w:ascii="Salesforce Sans" w:hAnsi="Salesforce Sans"/>
          <w:szCs w:val="22"/>
        </w:rPr>
        <w:t>+</w:t>
      </w:r>
      <w:r w:rsidR="00D11711" w:rsidRPr="008066E6">
        <w:rPr>
          <w:rFonts w:ascii="Salesforce Sans" w:hAnsi="Salesforce Sans"/>
          <w:szCs w:val="22"/>
        </w:rPr>
        <w:t>.</w:t>
      </w:r>
    </w:p>
    <w:p w14:paraId="36FA791C" w14:textId="146B5B12" w:rsidR="00D11711" w:rsidRPr="008066E6" w:rsidRDefault="00F11A4F" w:rsidP="008066E6">
      <w:pPr>
        <w:pStyle w:val="Heading3"/>
        <w:spacing w:before="120"/>
        <w:ind w:left="720"/>
        <w:contextualSpacing w:val="0"/>
        <w:rPr>
          <w:rFonts w:ascii="Salesforce Sans" w:hAnsi="Salesforce Sans"/>
          <w:szCs w:val="22"/>
        </w:rPr>
      </w:pPr>
      <w:r w:rsidRPr="008066E6">
        <w:rPr>
          <w:rFonts w:ascii="Salesforce Sans" w:hAnsi="Salesforce Sans"/>
          <w:szCs w:val="22"/>
        </w:rPr>
        <w:t>I</w:t>
      </w:r>
      <w:r w:rsidR="00D11711" w:rsidRPr="008066E6">
        <w:rPr>
          <w:rFonts w:ascii="Salesforce Sans" w:hAnsi="Salesforce Sans"/>
          <w:szCs w:val="22"/>
        </w:rPr>
        <w:t>.</w:t>
      </w:r>
      <w:r w:rsidR="00D11711" w:rsidRPr="008066E6">
        <w:rPr>
          <w:rFonts w:ascii="Salesforce Sans" w:hAnsi="Salesforce Sans"/>
          <w:szCs w:val="22"/>
        </w:rPr>
        <w:tab/>
        <w:t>Ensure that all your methods executed successfully. A green tick indicates success.</w:t>
      </w:r>
    </w:p>
    <w:p w14:paraId="4204E703" w14:textId="68EF645D" w:rsidR="00D11711" w:rsidRPr="008066E6" w:rsidRDefault="00F11A4F" w:rsidP="008066E6">
      <w:pPr>
        <w:pStyle w:val="Heading3"/>
        <w:spacing w:before="120"/>
        <w:ind w:left="720"/>
        <w:contextualSpacing w:val="0"/>
        <w:rPr>
          <w:rFonts w:ascii="Salesforce Sans" w:hAnsi="Salesforce Sans"/>
          <w:szCs w:val="22"/>
        </w:rPr>
      </w:pPr>
      <w:r w:rsidRPr="008066E6">
        <w:rPr>
          <w:rFonts w:ascii="Salesforce Sans" w:hAnsi="Salesforce Sans"/>
          <w:szCs w:val="22"/>
        </w:rPr>
        <w:t>J</w:t>
      </w:r>
      <w:r w:rsidR="00D11711" w:rsidRPr="008066E6">
        <w:rPr>
          <w:rFonts w:ascii="Salesforce Sans" w:hAnsi="Salesforce Sans"/>
          <w:szCs w:val="22"/>
        </w:rPr>
        <w:t>.</w:t>
      </w:r>
      <w:r w:rsidR="00D11711"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ALT + /</w:t>
      </w:r>
      <w:r w:rsidRPr="008066E6">
        <w:rPr>
          <w:rFonts w:ascii="Salesforce Sans" w:hAnsi="Salesforce Sans"/>
          <w:szCs w:val="22"/>
        </w:rPr>
        <w:t xml:space="preserve"> to close all console tabs.</w:t>
      </w:r>
    </w:p>
    <w:p w14:paraId="511F2EA3" w14:textId="2DA43096" w:rsidR="00D11711" w:rsidRPr="008066E6" w:rsidRDefault="00F11A4F" w:rsidP="008066E6">
      <w:pPr>
        <w:pStyle w:val="Heading3"/>
        <w:spacing w:before="120"/>
        <w:ind w:left="720"/>
        <w:contextualSpacing w:val="0"/>
        <w:rPr>
          <w:rFonts w:ascii="Salesforce Sans" w:hAnsi="Salesforce Sans"/>
          <w:szCs w:val="22"/>
        </w:rPr>
      </w:pPr>
      <w:r w:rsidRPr="008066E6">
        <w:rPr>
          <w:rFonts w:ascii="Salesforce Sans" w:hAnsi="Salesforce Sans"/>
          <w:szCs w:val="22"/>
        </w:rPr>
        <w:t>K</w:t>
      </w:r>
      <w:r w:rsidR="00D11711" w:rsidRPr="008066E6">
        <w:rPr>
          <w:rFonts w:ascii="Salesforce Sans" w:hAnsi="Salesforce Sans"/>
          <w:szCs w:val="22"/>
        </w:rPr>
        <w:t>.</w:t>
      </w:r>
      <w:r w:rsidR="00D11711" w:rsidRPr="008066E6">
        <w:rPr>
          <w:rFonts w:ascii="Salesforce Sans" w:hAnsi="Salesforce Sans"/>
          <w:szCs w:val="22"/>
        </w:rPr>
        <w:tab/>
      </w:r>
      <w:r w:rsidR="005D0962">
        <w:rPr>
          <w:rFonts w:ascii="Salesforce Sans" w:hAnsi="Salesforce Sans"/>
          <w:szCs w:val="22"/>
        </w:rPr>
        <w:t>Close the Developer Console window.</w:t>
      </w:r>
    </w:p>
    <w:p w14:paraId="4015FA38" w14:textId="77777777" w:rsidR="003E75E4" w:rsidRDefault="003E75E4">
      <w:pPr>
        <w:rPr>
          <w:rFonts w:ascii="Salesforce Sans" w:hAnsi="Salesforce Sans"/>
          <w:b/>
          <w:color w:val="000000" w:themeColor="text1"/>
        </w:rPr>
      </w:pPr>
      <w:bookmarkStart w:id="60" w:name="_Toc427165760"/>
      <w:r>
        <w:br w:type="page"/>
      </w:r>
    </w:p>
    <w:p w14:paraId="344D072C" w14:textId="35274F32" w:rsidR="00D11711" w:rsidRPr="0077756F" w:rsidRDefault="00D11711">
      <w:pPr>
        <w:pStyle w:val="ExerciseTitle"/>
      </w:pPr>
      <w:bookmarkStart w:id="61" w:name="_Toc514686417"/>
      <w:r w:rsidRPr="0077756F">
        <w:lastRenderedPageBreak/>
        <w:t>7-2: Handle DML Errors and Exceptions</w:t>
      </w:r>
      <w:bookmarkEnd w:id="60"/>
      <w:bookmarkEnd w:id="61"/>
      <w:r w:rsidRPr="0077756F">
        <w:t xml:space="preserve"> </w:t>
      </w:r>
      <w:r w:rsidR="0098684A" w:rsidRPr="0077756F">
        <w:br/>
      </w:r>
    </w:p>
    <w:p w14:paraId="0A18E24D" w14:textId="77777777" w:rsidR="00D11711" w:rsidRPr="008066E6" w:rsidRDefault="00D11711"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77AE6A1A" w14:textId="77777777" w:rsidR="00D11711" w:rsidRPr="008066E6" w:rsidRDefault="00D11711" w:rsidP="008066E6">
      <w:pPr>
        <w:spacing w:before="120" w:after="120"/>
        <w:rPr>
          <w:rFonts w:ascii="Salesforce Sans" w:hAnsi="Salesforce Sans"/>
          <w:sz w:val="22"/>
          <w:szCs w:val="22"/>
        </w:rPr>
      </w:pPr>
      <w:r w:rsidRPr="008066E6">
        <w:rPr>
          <w:rFonts w:ascii="Salesforce Sans" w:hAnsi="Salesforce Sans"/>
          <w:sz w:val="22"/>
          <w:szCs w:val="22"/>
        </w:rPr>
        <w:t>Handle errors when inserting Contacts.</w:t>
      </w:r>
      <w:r w:rsidR="0098684A" w:rsidRPr="008066E6">
        <w:rPr>
          <w:rFonts w:ascii="Salesforce Sans" w:hAnsi="Salesforce Sans"/>
          <w:sz w:val="22"/>
          <w:szCs w:val="22"/>
        </w:rPr>
        <w:br/>
      </w:r>
    </w:p>
    <w:p w14:paraId="7929683E" w14:textId="77777777" w:rsidR="00D11711" w:rsidRPr="008066E6" w:rsidRDefault="00D11711"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44911C04" w14:textId="3466E43A" w:rsidR="00D11711"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D11711" w:rsidRPr="008066E6">
        <w:rPr>
          <w:rFonts w:ascii="Salesforce Sans" w:hAnsi="Salesforce Sans"/>
          <w:szCs w:val="22"/>
        </w:rPr>
        <w:t>.</w:t>
      </w:r>
      <w:r w:rsidR="00D11711" w:rsidRPr="008066E6">
        <w:rPr>
          <w:rFonts w:ascii="Salesforce Sans" w:hAnsi="Salesforce Sans"/>
          <w:szCs w:val="22"/>
        </w:rPr>
        <w:tab/>
        <w:t>Print the list of reasons why Contacts could not be inserted into the database.</w:t>
      </w:r>
    </w:p>
    <w:p w14:paraId="0DECAB49" w14:textId="72455127" w:rsidR="00D11711"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D11711" w:rsidRPr="008066E6">
        <w:rPr>
          <w:rFonts w:ascii="Salesforce Sans" w:hAnsi="Salesforce Sans"/>
          <w:szCs w:val="22"/>
        </w:rPr>
        <w:t>.</w:t>
      </w:r>
      <w:r w:rsidR="00D11711" w:rsidRPr="008066E6">
        <w:rPr>
          <w:rFonts w:ascii="Salesforce Sans" w:hAnsi="Salesforce Sans"/>
          <w:szCs w:val="22"/>
        </w:rPr>
        <w:tab/>
        <w:t>Test your code.</w:t>
      </w:r>
      <w:r w:rsidR="0098684A" w:rsidRPr="008066E6">
        <w:rPr>
          <w:rFonts w:ascii="Salesforce Sans" w:hAnsi="Salesforce Sans"/>
          <w:szCs w:val="22"/>
        </w:rPr>
        <w:br/>
      </w:r>
    </w:p>
    <w:p w14:paraId="4B73BD3A" w14:textId="77777777" w:rsidR="00D11711" w:rsidRPr="008066E6" w:rsidRDefault="00D11711"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322F2C45" w14:textId="77777777" w:rsidR="00D11711" w:rsidRPr="008066E6" w:rsidRDefault="00D11711" w:rsidP="008066E6">
      <w:pPr>
        <w:spacing w:before="120" w:after="120"/>
        <w:rPr>
          <w:rFonts w:ascii="Salesforce Sans" w:hAnsi="Salesforce Sans"/>
          <w:sz w:val="22"/>
          <w:szCs w:val="22"/>
        </w:rPr>
      </w:pPr>
      <w:r w:rsidRPr="008066E6">
        <w:rPr>
          <w:rFonts w:ascii="Salesforce Sans" w:hAnsi="Salesforce Sans"/>
          <w:sz w:val="22"/>
          <w:szCs w:val="22"/>
        </w:rPr>
        <w:t xml:space="preserve">15 minutes </w:t>
      </w:r>
    </w:p>
    <w:p w14:paraId="56C21082" w14:textId="77777777" w:rsidR="00D11711" w:rsidRPr="008066E6" w:rsidRDefault="00D11711" w:rsidP="008066E6">
      <w:pPr>
        <w:pStyle w:val="SingleLine"/>
        <w:spacing w:before="120" w:after="120"/>
        <w:rPr>
          <w:rFonts w:ascii="Salesforce Sans" w:hAnsi="Salesforce Sans"/>
          <w:sz w:val="22"/>
          <w:szCs w:val="22"/>
        </w:rPr>
      </w:pPr>
    </w:p>
    <w:p w14:paraId="6E0022F7" w14:textId="77777777" w:rsidR="00D11711" w:rsidRPr="008066E6" w:rsidRDefault="00D11711"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164A5279" w14:textId="0AF8FF9D" w:rsidR="00D11711"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D11711" w:rsidRPr="008066E6">
        <w:rPr>
          <w:rFonts w:ascii="Salesforce Sans" w:hAnsi="Salesforce Sans"/>
          <w:szCs w:val="22"/>
        </w:rPr>
        <w:t>.</w:t>
      </w:r>
      <w:r w:rsidR="00D11711" w:rsidRPr="008066E6">
        <w:rPr>
          <w:rFonts w:ascii="Salesforce Sans" w:hAnsi="Salesforce Sans"/>
          <w:szCs w:val="22"/>
        </w:rPr>
        <w:tab/>
        <w:t>Print the list of reasons why Contacts could not be inserted into the database</w:t>
      </w:r>
    </w:p>
    <w:p w14:paraId="22A15909" w14:textId="77777777" w:rsidR="00593841" w:rsidRPr="008066E6" w:rsidRDefault="00593841"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C</w:t>
      </w:r>
      <w:r w:rsidRPr="008066E6">
        <w:rPr>
          <w:rFonts w:ascii="Salesforce Sans" w:hAnsi="Salesforce Sans"/>
          <w:color w:val="000000" w:themeColor="text1"/>
          <w:szCs w:val="22"/>
        </w:rPr>
        <w:t xml:space="preserve">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22E18411" wp14:editId="409449D5">
            <wp:extent cx="130775" cy="144869"/>
            <wp:effectExtent l="0" t="0" r="0" b="0"/>
            <wp:docPr id="48" name="Picture 48"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77756F">
        <w:rPr>
          <w:rStyle w:val="ClickPaths"/>
          <w:color w:val="000000" w:themeColor="text1"/>
          <w:szCs w:val="22"/>
        </w:rPr>
        <w:t>Developer Console.</w:t>
      </w:r>
    </w:p>
    <w:p w14:paraId="2C47B0B4" w14:textId="324D70EB" w:rsidR="00593841" w:rsidRPr="008066E6" w:rsidRDefault="007F15FF" w:rsidP="008066E6">
      <w:pPr>
        <w:pStyle w:val="Heading3"/>
        <w:spacing w:before="120"/>
        <w:ind w:left="720"/>
        <w:contextualSpacing w:val="0"/>
        <w:rPr>
          <w:rFonts w:ascii="Salesforce Sans" w:hAnsi="Salesforce Sans"/>
          <w:szCs w:val="22"/>
        </w:rPr>
      </w:pPr>
      <w:r w:rsidRPr="008066E6">
        <w:rPr>
          <w:rFonts w:ascii="Salesforce Sans" w:hAnsi="Salesforce Sans"/>
          <w:szCs w:val="22"/>
        </w:rPr>
        <w:t>B</w:t>
      </w:r>
      <w:r w:rsidR="00593841" w:rsidRPr="008066E6">
        <w:rPr>
          <w:rFonts w:ascii="Salesforce Sans" w:hAnsi="Salesforce Sans"/>
          <w:szCs w:val="22"/>
        </w:rPr>
        <w:t>.</w:t>
      </w:r>
      <w:r w:rsidR="00593841" w:rsidRPr="008066E6">
        <w:rPr>
          <w:rFonts w:ascii="Salesforce Sans" w:hAnsi="Salesforce Sans"/>
          <w:szCs w:val="22"/>
        </w:rPr>
        <w:tab/>
        <w:t xml:space="preserve">Click </w:t>
      </w:r>
      <w:r w:rsidR="00593841" w:rsidRPr="008066E6">
        <w:rPr>
          <w:rFonts w:ascii="Salesforce Sans" w:hAnsi="Salesforce Sans"/>
          <w:b/>
          <w:szCs w:val="22"/>
        </w:rPr>
        <w:t>File | Open</w:t>
      </w:r>
      <w:r w:rsidR="00593841" w:rsidRPr="008066E6">
        <w:rPr>
          <w:rFonts w:ascii="Salesforce Sans" w:hAnsi="Salesforce Sans"/>
          <w:szCs w:val="22"/>
        </w:rPr>
        <w:t>.</w:t>
      </w:r>
    </w:p>
    <w:p w14:paraId="1370AAD4" w14:textId="7A390225" w:rsidR="00593841" w:rsidRPr="008066E6" w:rsidRDefault="007F15FF" w:rsidP="008066E6">
      <w:pPr>
        <w:pStyle w:val="Heading3"/>
        <w:spacing w:before="120"/>
        <w:ind w:left="720"/>
        <w:contextualSpacing w:val="0"/>
        <w:rPr>
          <w:rFonts w:ascii="Salesforce Sans" w:hAnsi="Salesforce Sans"/>
          <w:szCs w:val="22"/>
        </w:rPr>
      </w:pPr>
      <w:r w:rsidRPr="008066E6">
        <w:rPr>
          <w:rFonts w:ascii="Salesforce Sans" w:hAnsi="Salesforce Sans"/>
          <w:szCs w:val="22"/>
        </w:rPr>
        <w:t>C</w:t>
      </w:r>
      <w:r w:rsidR="00593841" w:rsidRPr="008066E6">
        <w:rPr>
          <w:rFonts w:ascii="Salesforce Sans" w:hAnsi="Salesforce Sans"/>
          <w:szCs w:val="22"/>
        </w:rPr>
        <w:t>.</w:t>
      </w:r>
      <w:r w:rsidR="00593841" w:rsidRPr="008066E6">
        <w:rPr>
          <w:rFonts w:ascii="Salesforce Sans" w:hAnsi="Salesforce Sans"/>
          <w:szCs w:val="22"/>
        </w:rPr>
        <w:tab/>
        <w:t xml:space="preserve">Select </w:t>
      </w:r>
      <w:r w:rsidR="00593841" w:rsidRPr="008066E6">
        <w:rPr>
          <w:rFonts w:ascii="Salesforce Sans" w:hAnsi="Salesforce Sans"/>
          <w:b/>
          <w:szCs w:val="22"/>
        </w:rPr>
        <w:t>Classes</w:t>
      </w:r>
      <w:r w:rsidR="00593841" w:rsidRPr="008066E6">
        <w:rPr>
          <w:rFonts w:ascii="Salesforce Sans" w:hAnsi="Salesforce Sans"/>
          <w:szCs w:val="22"/>
        </w:rPr>
        <w:t xml:space="preserve"> as the Entity Type, type </w:t>
      </w:r>
      <w:r w:rsidR="00593841" w:rsidRPr="008066E6">
        <w:rPr>
          <w:rStyle w:val="EnterOrType"/>
        </w:rPr>
        <w:t>Contacts</w:t>
      </w:r>
      <w:r w:rsidR="00593841" w:rsidRPr="008066E6">
        <w:rPr>
          <w:rFonts w:ascii="Salesforce Sans" w:hAnsi="Salesforce Sans"/>
          <w:szCs w:val="22"/>
        </w:rPr>
        <w:t xml:space="preserve"> into the filter input box, then double-click the entity </w:t>
      </w:r>
      <w:proofErr w:type="spellStart"/>
      <w:r w:rsidR="00593841" w:rsidRPr="008066E6">
        <w:rPr>
          <w:rFonts w:ascii="Salesforce Sans" w:hAnsi="Salesforce Sans"/>
          <w:b/>
          <w:szCs w:val="22"/>
        </w:rPr>
        <w:t>ContactsDML</w:t>
      </w:r>
      <w:proofErr w:type="spellEnd"/>
      <w:r w:rsidR="00593841" w:rsidRPr="008066E6">
        <w:rPr>
          <w:rFonts w:ascii="Salesforce Sans" w:hAnsi="Salesforce Sans"/>
          <w:szCs w:val="22"/>
        </w:rPr>
        <w:t>.</w:t>
      </w:r>
    </w:p>
    <w:p w14:paraId="16DD6DCA" w14:textId="3B3EDA80" w:rsidR="007F15FF" w:rsidRPr="008066E6" w:rsidRDefault="007F15FF" w:rsidP="008066E6">
      <w:pPr>
        <w:pStyle w:val="Heading3"/>
        <w:spacing w:before="120"/>
        <w:ind w:left="7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t xml:space="preserve">Copy and paste the contents of </w:t>
      </w:r>
      <w:r w:rsidRPr="008066E6">
        <w:rPr>
          <w:rFonts w:ascii="Salesforce Sans" w:hAnsi="Salesforce Sans"/>
          <w:b/>
          <w:szCs w:val="22"/>
        </w:rPr>
        <w:t>ContactsDMLException.txt</w:t>
      </w:r>
      <w:r w:rsidRPr="008066E6">
        <w:rPr>
          <w:rFonts w:ascii="Salesforce Sans" w:hAnsi="Salesforce Sans"/>
          <w:szCs w:val="22"/>
        </w:rPr>
        <w:t xml:space="preserve"> from the Exercises folder into the window, overwriting all existing text.</w:t>
      </w:r>
    </w:p>
    <w:p w14:paraId="6CAE10C4" w14:textId="64346A33" w:rsidR="00D11711" w:rsidRPr="008066E6" w:rsidRDefault="000E0AB8" w:rsidP="008066E6">
      <w:pPr>
        <w:pStyle w:val="Heading2"/>
        <w:spacing w:before="120"/>
        <w:contextualSpacing w:val="0"/>
        <w:rPr>
          <w:rFonts w:ascii="Salesforce Sans" w:hAnsi="Salesforce Sans"/>
          <w:szCs w:val="22"/>
        </w:rPr>
      </w:pPr>
      <w:r w:rsidRPr="008066E6">
        <w:rPr>
          <w:rFonts w:ascii="Salesforce Sans" w:hAnsi="Salesforce Sans"/>
          <w:szCs w:val="22"/>
        </w:rPr>
        <w:t>E</w:t>
      </w:r>
      <w:r w:rsidR="00D11711" w:rsidRPr="008066E6">
        <w:rPr>
          <w:rFonts w:ascii="Salesforce Sans" w:hAnsi="Salesforce Sans"/>
          <w:szCs w:val="22"/>
        </w:rPr>
        <w:t>.</w:t>
      </w:r>
      <w:r w:rsidR="00D11711" w:rsidRPr="008066E6">
        <w:rPr>
          <w:rFonts w:ascii="Salesforce Sans" w:hAnsi="Salesforce Sans"/>
          <w:szCs w:val="22"/>
        </w:rPr>
        <w:tab/>
        <w:t xml:space="preserve">Complete the TODOs </w:t>
      </w:r>
      <w:r w:rsidR="00AD14E6" w:rsidRPr="008066E6">
        <w:rPr>
          <w:rFonts w:ascii="Salesforce Sans" w:hAnsi="Salesforce Sans"/>
          <w:szCs w:val="22"/>
        </w:rPr>
        <w:t xml:space="preserve">for </w:t>
      </w:r>
      <w:r w:rsidR="00D11711" w:rsidRPr="008066E6">
        <w:rPr>
          <w:rFonts w:ascii="Salesforce Sans" w:hAnsi="Salesforce Sans"/>
          <w:szCs w:val="22"/>
        </w:rPr>
        <w:t xml:space="preserve">the </w:t>
      </w:r>
      <w:proofErr w:type="spellStart"/>
      <w:r w:rsidR="00D11711" w:rsidRPr="008066E6">
        <w:rPr>
          <w:rStyle w:val="EnterOrType"/>
        </w:rPr>
        <w:t>exceptionsDML</w:t>
      </w:r>
      <w:proofErr w:type="spellEnd"/>
      <w:r w:rsidR="00D11711" w:rsidRPr="008066E6">
        <w:rPr>
          <w:rStyle w:val="Code"/>
          <w:rFonts w:ascii="Salesforce Sans" w:hAnsi="Salesforce Sans"/>
          <w:szCs w:val="22"/>
        </w:rPr>
        <w:t xml:space="preserve"> </w:t>
      </w:r>
      <w:r w:rsidR="00D11711" w:rsidRPr="008066E6">
        <w:rPr>
          <w:rFonts w:ascii="Salesforce Sans" w:hAnsi="Salesforce Sans"/>
          <w:szCs w:val="22"/>
        </w:rPr>
        <w:t>method.</w:t>
      </w:r>
    </w:p>
    <w:p w14:paraId="6CC62151" w14:textId="16781D54" w:rsidR="00D11711" w:rsidRPr="008066E6" w:rsidRDefault="000E0AB8" w:rsidP="008066E6">
      <w:pPr>
        <w:pStyle w:val="Heading2"/>
        <w:spacing w:before="120"/>
        <w:contextualSpacing w:val="0"/>
        <w:rPr>
          <w:rFonts w:ascii="Salesforce Sans" w:hAnsi="Salesforce Sans"/>
          <w:szCs w:val="22"/>
        </w:rPr>
      </w:pPr>
      <w:r w:rsidRPr="008066E6">
        <w:rPr>
          <w:rFonts w:ascii="Salesforce Sans" w:hAnsi="Salesforce Sans"/>
          <w:szCs w:val="22"/>
        </w:rPr>
        <w:t>F</w:t>
      </w:r>
      <w:r w:rsidR="00D11711" w:rsidRPr="008066E6">
        <w:rPr>
          <w:rFonts w:ascii="Salesforce Sans" w:hAnsi="Salesforce Sans"/>
          <w:szCs w:val="22"/>
        </w:rPr>
        <w:t>.</w:t>
      </w:r>
      <w:r w:rsidR="00D11711"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S</w:t>
      </w:r>
      <w:r w:rsidR="00D11711" w:rsidRPr="008066E6">
        <w:rPr>
          <w:rFonts w:ascii="Salesforce Sans" w:hAnsi="Salesforce Sans"/>
          <w:szCs w:val="22"/>
        </w:rPr>
        <w:t xml:space="preserve"> </w:t>
      </w:r>
      <w:r w:rsidR="008A5479" w:rsidRPr="008066E6">
        <w:rPr>
          <w:rFonts w:ascii="Salesforce Sans" w:hAnsi="Salesforce Sans"/>
          <w:szCs w:val="22"/>
        </w:rPr>
        <w:t>to save the file.</w:t>
      </w:r>
    </w:p>
    <w:p w14:paraId="669B0DB6" w14:textId="77777777" w:rsidR="00E7029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D11711" w:rsidRPr="008066E6">
        <w:rPr>
          <w:rFonts w:ascii="Salesforce Sans" w:hAnsi="Salesforce Sans"/>
          <w:szCs w:val="22"/>
        </w:rPr>
        <w:t>.</w:t>
      </w:r>
      <w:r w:rsidR="00D11711" w:rsidRPr="008066E6">
        <w:rPr>
          <w:rFonts w:ascii="Salesforce Sans" w:hAnsi="Salesforce Sans"/>
          <w:szCs w:val="22"/>
        </w:rPr>
        <w:tab/>
        <w:t>Test your code.</w:t>
      </w:r>
    </w:p>
    <w:p w14:paraId="39CD37FE" w14:textId="01834CEB" w:rsidR="00E7029C" w:rsidRPr="008066E6" w:rsidRDefault="00E7029C" w:rsidP="0077756F">
      <w:pPr>
        <w:pStyle w:val="Heading3"/>
        <w:spacing w:before="120"/>
        <w:ind w:left="720"/>
        <w:contextualSpacing w:val="0"/>
        <w:rPr>
          <w:rFonts w:ascii="Salesforce Sans" w:hAnsi="Salesforce Sans"/>
          <w:szCs w:val="22"/>
        </w:rPr>
      </w:pPr>
      <w:r w:rsidRPr="008066E6">
        <w:rPr>
          <w:rFonts w:ascii="Salesforce Sans" w:hAnsi="Salesforce Sans"/>
          <w:szCs w:val="22"/>
        </w:rPr>
        <w:t>A.</w:t>
      </w:r>
      <w:r w:rsidRPr="008066E6">
        <w:rPr>
          <w:rFonts w:ascii="Salesforce Sans" w:hAnsi="Salesforce Sans"/>
          <w:szCs w:val="22"/>
        </w:rPr>
        <w:tab/>
        <w:t xml:space="preserve">Click </w:t>
      </w:r>
      <w:r w:rsidRPr="008066E6">
        <w:rPr>
          <w:rFonts w:ascii="Salesforce Sans" w:hAnsi="Salesforce Sans"/>
          <w:b/>
          <w:szCs w:val="22"/>
        </w:rPr>
        <w:t>File | Open</w:t>
      </w:r>
      <w:r w:rsidRPr="008066E6">
        <w:rPr>
          <w:rFonts w:ascii="Salesforce Sans" w:hAnsi="Salesforce Sans"/>
          <w:szCs w:val="22"/>
        </w:rPr>
        <w:t>.</w:t>
      </w:r>
    </w:p>
    <w:p w14:paraId="10E9E1AB" w14:textId="61ED4FC2" w:rsidR="00E7029C" w:rsidRPr="008066E6" w:rsidRDefault="00E7029C" w:rsidP="0077756F">
      <w:pPr>
        <w:pStyle w:val="Heading3"/>
        <w:spacing w:before="120"/>
        <w:ind w:left="7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t xml:space="preserve">Select </w:t>
      </w:r>
      <w:r w:rsidRPr="008066E6">
        <w:rPr>
          <w:rFonts w:ascii="Salesforce Sans" w:hAnsi="Salesforce Sans"/>
          <w:b/>
          <w:szCs w:val="22"/>
        </w:rPr>
        <w:t>Classes</w:t>
      </w:r>
      <w:r w:rsidRPr="008066E6">
        <w:rPr>
          <w:rFonts w:ascii="Salesforce Sans" w:hAnsi="Salesforce Sans"/>
          <w:szCs w:val="22"/>
        </w:rPr>
        <w:t xml:space="preserve"> as the Entity Type, type </w:t>
      </w:r>
      <w:r w:rsidRPr="008066E6">
        <w:rPr>
          <w:rStyle w:val="EnterOrType"/>
        </w:rPr>
        <w:t>Contacts</w:t>
      </w:r>
      <w:r w:rsidRPr="008066E6">
        <w:rPr>
          <w:rFonts w:ascii="Salesforce Sans" w:hAnsi="Salesforce Sans"/>
          <w:szCs w:val="22"/>
        </w:rPr>
        <w:t xml:space="preserve"> into the filter input box, then double-click the entity </w:t>
      </w:r>
      <w:proofErr w:type="spellStart"/>
      <w:r w:rsidRPr="008066E6">
        <w:rPr>
          <w:rFonts w:ascii="Salesforce Sans" w:hAnsi="Salesforce Sans"/>
          <w:b/>
          <w:szCs w:val="22"/>
        </w:rPr>
        <w:t>ContactsDML</w:t>
      </w:r>
      <w:r w:rsidR="00FE2212" w:rsidRPr="008066E6">
        <w:rPr>
          <w:rFonts w:ascii="Salesforce Sans" w:hAnsi="Salesforce Sans"/>
          <w:b/>
          <w:szCs w:val="22"/>
        </w:rPr>
        <w:t>_Test</w:t>
      </w:r>
      <w:proofErr w:type="spellEnd"/>
      <w:r w:rsidRPr="008066E6">
        <w:rPr>
          <w:rFonts w:ascii="Salesforce Sans" w:hAnsi="Salesforce Sans"/>
          <w:szCs w:val="22"/>
        </w:rPr>
        <w:t>.</w:t>
      </w:r>
    </w:p>
    <w:p w14:paraId="77832127" w14:textId="60B4B50F" w:rsidR="00E7029C" w:rsidRPr="008066E6" w:rsidRDefault="00E7029C" w:rsidP="0077756F">
      <w:pPr>
        <w:pStyle w:val="Heading3"/>
        <w:spacing w:before="120"/>
        <w:ind w:left="7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 xml:space="preserve">Copy and paste the contents of </w:t>
      </w:r>
      <w:r w:rsidRPr="008066E6">
        <w:rPr>
          <w:rFonts w:ascii="Salesforce Sans" w:hAnsi="Salesforce Sans"/>
          <w:b/>
          <w:szCs w:val="22"/>
        </w:rPr>
        <w:t>ContactsDMLException</w:t>
      </w:r>
      <w:r w:rsidR="00FE2212" w:rsidRPr="008066E6">
        <w:rPr>
          <w:rFonts w:ascii="Salesforce Sans" w:hAnsi="Salesforce Sans"/>
          <w:b/>
          <w:szCs w:val="22"/>
        </w:rPr>
        <w:t>Test</w:t>
      </w:r>
      <w:r w:rsidRPr="008066E6">
        <w:rPr>
          <w:rFonts w:ascii="Salesforce Sans" w:hAnsi="Salesforce Sans"/>
          <w:b/>
          <w:szCs w:val="22"/>
        </w:rPr>
        <w:t>.txt</w:t>
      </w:r>
      <w:r w:rsidRPr="008066E6">
        <w:rPr>
          <w:rFonts w:ascii="Salesforce Sans" w:hAnsi="Salesforce Sans"/>
          <w:szCs w:val="22"/>
        </w:rPr>
        <w:t xml:space="preserve"> from the Exercises folder into the window, overwriting all existing text.</w:t>
      </w:r>
    </w:p>
    <w:p w14:paraId="7C9BD2AB" w14:textId="12541CC5" w:rsidR="00E7029C" w:rsidRPr="008066E6" w:rsidRDefault="00E7029C" w:rsidP="0077756F">
      <w:pPr>
        <w:pStyle w:val="Heading2"/>
        <w:spacing w:before="1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t xml:space="preserve">Complete the TODOs for the </w:t>
      </w:r>
      <w:proofErr w:type="spellStart"/>
      <w:r w:rsidRPr="008066E6">
        <w:rPr>
          <w:rStyle w:val="EnterOrType"/>
        </w:rPr>
        <w:t>exceptionsDML</w:t>
      </w:r>
      <w:r w:rsidR="00FE2212" w:rsidRPr="008066E6">
        <w:rPr>
          <w:rStyle w:val="EnterOrType"/>
        </w:rPr>
        <w:t>Test</w:t>
      </w:r>
      <w:proofErr w:type="spellEnd"/>
      <w:r w:rsidRPr="008066E6">
        <w:rPr>
          <w:rStyle w:val="Code"/>
          <w:rFonts w:ascii="Salesforce Sans" w:hAnsi="Salesforce Sans"/>
          <w:szCs w:val="22"/>
        </w:rPr>
        <w:t xml:space="preserve"> </w:t>
      </w:r>
      <w:r w:rsidRPr="008066E6">
        <w:rPr>
          <w:rFonts w:ascii="Salesforce Sans" w:hAnsi="Salesforce Sans"/>
          <w:szCs w:val="22"/>
        </w:rPr>
        <w:t>method.</w:t>
      </w:r>
    </w:p>
    <w:p w14:paraId="00EDF3EB" w14:textId="26B353B9" w:rsidR="00E7029C" w:rsidRPr="008066E6" w:rsidRDefault="00E7029C" w:rsidP="0077756F">
      <w:pPr>
        <w:pStyle w:val="Heading2"/>
        <w:spacing w:before="120"/>
        <w:contextualSpacing w:val="0"/>
        <w:rPr>
          <w:rFonts w:ascii="Salesforce Sans" w:hAnsi="Salesforce Sans"/>
          <w:szCs w:val="22"/>
        </w:rPr>
      </w:pPr>
      <w:r w:rsidRPr="008066E6">
        <w:rPr>
          <w:rFonts w:ascii="Salesforce Sans" w:hAnsi="Salesforce Sans"/>
          <w:szCs w:val="22"/>
        </w:rPr>
        <w:t>E.</w:t>
      </w:r>
      <w:r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S</w:t>
      </w:r>
      <w:r w:rsidRPr="008066E6">
        <w:rPr>
          <w:rFonts w:ascii="Salesforce Sans" w:hAnsi="Salesforce Sans"/>
          <w:szCs w:val="22"/>
        </w:rPr>
        <w:t xml:space="preserve"> </w:t>
      </w:r>
      <w:r w:rsidR="008A5479" w:rsidRPr="008066E6">
        <w:rPr>
          <w:rFonts w:ascii="Salesforce Sans" w:hAnsi="Salesforce Sans"/>
          <w:szCs w:val="22"/>
        </w:rPr>
        <w:t>to save the file.</w:t>
      </w:r>
    </w:p>
    <w:p w14:paraId="1008FF18" w14:textId="2CB3209F" w:rsidR="00FE2212" w:rsidRPr="008066E6" w:rsidRDefault="00FE2212" w:rsidP="008066E6">
      <w:pPr>
        <w:pStyle w:val="Heading1"/>
        <w:spacing w:before="120"/>
        <w:contextualSpacing w:val="0"/>
        <w:rPr>
          <w:rFonts w:ascii="Salesforce Sans" w:hAnsi="Salesforce Sans"/>
          <w:szCs w:val="22"/>
        </w:rPr>
      </w:pPr>
      <w:r w:rsidRPr="008066E6">
        <w:rPr>
          <w:rFonts w:ascii="Salesforce Sans" w:hAnsi="Salesforce Sans"/>
          <w:bCs w:val="0"/>
          <w:szCs w:val="22"/>
        </w:rPr>
        <w:tab/>
        <w:t>F.</w:t>
      </w:r>
      <w:r w:rsidRPr="008066E6">
        <w:rPr>
          <w:rFonts w:ascii="Salesforce Sans" w:hAnsi="Salesforce Sans"/>
          <w:bCs w:val="0"/>
          <w:szCs w:val="22"/>
        </w:rPr>
        <w:tab/>
        <w:t xml:space="preserve">Click </w:t>
      </w:r>
      <w:r w:rsidRPr="008066E6">
        <w:rPr>
          <w:rFonts w:ascii="Salesforce Sans" w:hAnsi="Salesforce Sans"/>
          <w:b/>
          <w:bCs w:val="0"/>
          <w:szCs w:val="22"/>
        </w:rPr>
        <w:t>Run Test</w:t>
      </w:r>
      <w:r w:rsidRPr="008066E6">
        <w:rPr>
          <w:rFonts w:ascii="Salesforce Sans" w:hAnsi="Salesforce Sans"/>
          <w:bCs w:val="0"/>
          <w:szCs w:val="22"/>
        </w:rPr>
        <w:t>.</w:t>
      </w:r>
    </w:p>
    <w:p w14:paraId="0DFE32C9" w14:textId="77777777" w:rsidR="00FE2212" w:rsidRPr="008066E6" w:rsidRDefault="00FE2212" w:rsidP="0077756F">
      <w:pPr>
        <w:pStyle w:val="Heading3"/>
        <w:spacing w:before="120"/>
        <w:ind w:left="720"/>
        <w:contextualSpacing w:val="0"/>
        <w:rPr>
          <w:rFonts w:ascii="Salesforce Sans" w:hAnsi="Salesforce Sans"/>
          <w:szCs w:val="22"/>
        </w:rPr>
      </w:pPr>
      <w:r w:rsidRPr="008066E6">
        <w:rPr>
          <w:rFonts w:ascii="Salesforce Sans" w:hAnsi="Salesforce Sans"/>
          <w:szCs w:val="22"/>
        </w:rPr>
        <w:t>G.</w:t>
      </w:r>
      <w:r w:rsidRPr="008066E6">
        <w:rPr>
          <w:rFonts w:ascii="Salesforce Sans" w:hAnsi="Salesforce Sans"/>
          <w:szCs w:val="22"/>
        </w:rPr>
        <w:tab/>
        <w:t xml:space="preserve">Click the </w:t>
      </w:r>
      <w:r w:rsidRPr="008066E6">
        <w:rPr>
          <w:rStyle w:val="ClickOrSelect"/>
          <w:rFonts w:ascii="Salesforce Sans" w:hAnsi="Salesforce Sans"/>
          <w:szCs w:val="22"/>
        </w:rPr>
        <w:t>Tests</w:t>
      </w:r>
      <w:r w:rsidRPr="008066E6">
        <w:rPr>
          <w:rFonts w:ascii="Salesforce Sans" w:hAnsi="Salesforce Sans"/>
          <w:szCs w:val="22"/>
        </w:rPr>
        <w:t xml:space="preserve"> tab in the bottom panel.</w:t>
      </w:r>
    </w:p>
    <w:p w14:paraId="6BEEF081" w14:textId="77777777" w:rsidR="00FE2212" w:rsidRPr="008066E6" w:rsidRDefault="00FE2212" w:rsidP="0077756F">
      <w:pPr>
        <w:pStyle w:val="Heading3"/>
        <w:spacing w:before="120"/>
        <w:ind w:left="720"/>
        <w:contextualSpacing w:val="0"/>
        <w:rPr>
          <w:rFonts w:ascii="Salesforce Sans" w:hAnsi="Salesforce Sans"/>
          <w:szCs w:val="22"/>
        </w:rPr>
      </w:pPr>
      <w:r w:rsidRPr="008066E6">
        <w:rPr>
          <w:rFonts w:ascii="Salesforce Sans" w:hAnsi="Salesforce Sans"/>
          <w:szCs w:val="22"/>
        </w:rPr>
        <w:t>H.</w:t>
      </w:r>
      <w:r w:rsidRPr="008066E6">
        <w:rPr>
          <w:rFonts w:ascii="Salesforce Sans" w:hAnsi="Salesforce Sans"/>
          <w:szCs w:val="22"/>
        </w:rPr>
        <w:tab/>
        <w:t xml:space="preserve">Expand the collapsed folder by clicking on </w:t>
      </w:r>
      <w:r w:rsidRPr="008066E6">
        <w:rPr>
          <w:rStyle w:val="ClickOrSelect"/>
          <w:rFonts w:ascii="Salesforce Sans" w:hAnsi="Salesforce Sans"/>
          <w:szCs w:val="22"/>
        </w:rPr>
        <w:t>+</w:t>
      </w:r>
      <w:r w:rsidRPr="008066E6">
        <w:rPr>
          <w:rFonts w:ascii="Salesforce Sans" w:hAnsi="Salesforce Sans"/>
          <w:szCs w:val="22"/>
        </w:rPr>
        <w:t>.</w:t>
      </w:r>
    </w:p>
    <w:p w14:paraId="488D7A80" w14:textId="77777777" w:rsidR="00FE2212" w:rsidRPr="008066E6" w:rsidRDefault="00FE2212" w:rsidP="0077756F">
      <w:pPr>
        <w:pStyle w:val="Heading3"/>
        <w:spacing w:before="120"/>
        <w:ind w:left="720"/>
        <w:contextualSpacing w:val="0"/>
        <w:rPr>
          <w:rFonts w:ascii="Salesforce Sans" w:hAnsi="Salesforce Sans"/>
          <w:szCs w:val="22"/>
        </w:rPr>
      </w:pPr>
      <w:r w:rsidRPr="008066E6">
        <w:rPr>
          <w:rFonts w:ascii="Salesforce Sans" w:hAnsi="Salesforce Sans"/>
          <w:szCs w:val="22"/>
        </w:rPr>
        <w:lastRenderedPageBreak/>
        <w:t>I.</w:t>
      </w:r>
      <w:r w:rsidRPr="008066E6">
        <w:rPr>
          <w:rFonts w:ascii="Salesforce Sans" w:hAnsi="Salesforce Sans"/>
          <w:szCs w:val="22"/>
        </w:rPr>
        <w:tab/>
        <w:t>Ensure that all your methods executed successfully. A green tick indicates success.</w:t>
      </w:r>
    </w:p>
    <w:p w14:paraId="76A1613B" w14:textId="7351DBAF" w:rsidR="00FE2212" w:rsidRPr="008066E6" w:rsidRDefault="00FE2212" w:rsidP="0077756F">
      <w:pPr>
        <w:pStyle w:val="Heading3"/>
        <w:spacing w:before="120"/>
        <w:ind w:left="720"/>
        <w:contextualSpacing w:val="0"/>
        <w:rPr>
          <w:rFonts w:ascii="Salesforce Sans" w:hAnsi="Salesforce Sans"/>
          <w:szCs w:val="22"/>
        </w:rPr>
      </w:pPr>
      <w:r w:rsidRPr="008066E6">
        <w:rPr>
          <w:rFonts w:ascii="Salesforce Sans" w:hAnsi="Salesforce Sans"/>
          <w:szCs w:val="22"/>
        </w:rPr>
        <w:t>J.</w:t>
      </w:r>
      <w:r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ALT + /</w:t>
      </w:r>
      <w:r w:rsidRPr="008066E6">
        <w:rPr>
          <w:rFonts w:ascii="Salesforce Sans" w:hAnsi="Salesforce Sans"/>
          <w:szCs w:val="22"/>
        </w:rPr>
        <w:t xml:space="preserve"> to close all console tabs.</w:t>
      </w:r>
    </w:p>
    <w:p w14:paraId="281C0162" w14:textId="78E7C858" w:rsidR="00FE2212" w:rsidRPr="008066E6" w:rsidRDefault="00FE2212" w:rsidP="0077756F">
      <w:pPr>
        <w:pStyle w:val="Heading3"/>
        <w:spacing w:before="120"/>
        <w:ind w:left="720"/>
        <w:contextualSpacing w:val="0"/>
        <w:rPr>
          <w:rFonts w:ascii="Salesforce Sans" w:hAnsi="Salesforce Sans"/>
          <w:szCs w:val="22"/>
        </w:rPr>
      </w:pPr>
      <w:r w:rsidRPr="008066E6">
        <w:rPr>
          <w:rFonts w:ascii="Salesforce Sans" w:hAnsi="Salesforce Sans"/>
          <w:szCs w:val="22"/>
        </w:rPr>
        <w:t>K.</w:t>
      </w:r>
      <w:r w:rsidRPr="008066E6">
        <w:rPr>
          <w:rFonts w:ascii="Salesforce Sans" w:hAnsi="Salesforce Sans"/>
          <w:szCs w:val="22"/>
        </w:rPr>
        <w:tab/>
      </w:r>
      <w:r w:rsidR="005D0962">
        <w:rPr>
          <w:rFonts w:ascii="Salesforce Sans" w:hAnsi="Salesforce Sans"/>
          <w:szCs w:val="22"/>
        </w:rPr>
        <w:t>Close the Developer Console window.</w:t>
      </w:r>
    </w:p>
    <w:p w14:paraId="4BED954C" w14:textId="65B83474" w:rsidR="00D11711" w:rsidRPr="008066E6" w:rsidRDefault="00D11711" w:rsidP="008066E6">
      <w:pPr>
        <w:pStyle w:val="Heading1"/>
        <w:spacing w:before="120"/>
        <w:contextualSpacing w:val="0"/>
        <w:rPr>
          <w:rFonts w:ascii="Salesforce Sans" w:hAnsi="Salesforce Sans"/>
          <w:bCs w:val="0"/>
          <w:szCs w:val="22"/>
        </w:rPr>
      </w:pPr>
      <w:r w:rsidRPr="008066E6">
        <w:rPr>
          <w:rFonts w:ascii="Salesforce Sans" w:hAnsi="Salesforce Sans"/>
          <w:szCs w:val="22"/>
        </w:rPr>
        <w:br w:type="page"/>
      </w:r>
    </w:p>
    <w:p w14:paraId="748552AF" w14:textId="60964327" w:rsidR="00C078AC" w:rsidRPr="0077756F" w:rsidRDefault="00C078AC">
      <w:pPr>
        <w:pStyle w:val="ExerciseTitle"/>
      </w:pPr>
      <w:bookmarkStart w:id="62" w:name="_Toc514686418"/>
      <w:r w:rsidRPr="0077756F">
        <w:lastRenderedPageBreak/>
        <w:t xml:space="preserve">8-1: </w:t>
      </w:r>
      <w:r w:rsidR="0098684A" w:rsidRPr="0077756F">
        <w:t>Define a T</w:t>
      </w:r>
      <w:r w:rsidRPr="0077756F">
        <w:t>rigger</w:t>
      </w:r>
      <w:bookmarkEnd w:id="55"/>
      <w:bookmarkEnd w:id="62"/>
      <w:r w:rsidR="0098684A" w:rsidRPr="0077756F">
        <w:br/>
      </w:r>
    </w:p>
    <w:p w14:paraId="24976F51" w14:textId="77777777" w:rsidR="0031518F" w:rsidRPr="008066E6" w:rsidRDefault="0031518F"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39C1E7C1" w14:textId="77777777" w:rsidR="00C078AC" w:rsidRPr="008066E6" w:rsidRDefault="00C078AC" w:rsidP="008066E6">
      <w:pPr>
        <w:widowControl w:val="0"/>
        <w:spacing w:before="120" w:after="120"/>
        <w:rPr>
          <w:rFonts w:ascii="Salesforce Sans" w:hAnsi="Salesforce Sans"/>
          <w:sz w:val="22"/>
          <w:szCs w:val="22"/>
        </w:rPr>
      </w:pPr>
      <w:r w:rsidRPr="008066E6">
        <w:rPr>
          <w:rFonts w:ascii="Salesforce Sans" w:hAnsi="Salesforce Sans"/>
          <w:sz w:val="22"/>
          <w:szCs w:val="22"/>
        </w:rPr>
        <w:t xml:space="preserve">Define a trigger on the </w:t>
      </w:r>
      <w:proofErr w:type="spellStart"/>
      <w:r w:rsidRPr="008066E6">
        <w:rPr>
          <w:rFonts w:ascii="Salesforce Sans" w:hAnsi="Salesforce Sans"/>
          <w:sz w:val="22"/>
          <w:szCs w:val="22"/>
        </w:rPr>
        <w:t>Course_Delivery__c</w:t>
      </w:r>
      <w:proofErr w:type="spellEnd"/>
      <w:r w:rsidRPr="008066E6">
        <w:rPr>
          <w:rFonts w:ascii="Salesforce Sans" w:hAnsi="Salesforce Sans"/>
          <w:sz w:val="22"/>
          <w:szCs w:val="22"/>
        </w:rPr>
        <w:t xml:space="preserve"> </w:t>
      </w:r>
      <w:proofErr w:type="spellStart"/>
      <w:r w:rsidRPr="008066E6">
        <w:rPr>
          <w:rFonts w:ascii="Salesforce Sans" w:hAnsi="Salesforce Sans"/>
          <w:sz w:val="22"/>
          <w:szCs w:val="22"/>
        </w:rPr>
        <w:t>sObject</w:t>
      </w:r>
      <w:proofErr w:type="spellEnd"/>
      <w:r w:rsidRPr="008066E6">
        <w:rPr>
          <w:rFonts w:ascii="Salesforce Sans" w:hAnsi="Salesforce Sans"/>
          <w:sz w:val="22"/>
          <w:szCs w:val="22"/>
        </w:rPr>
        <w:t>.</w:t>
      </w:r>
    </w:p>
    <w:p w14:paraId="5EE4AB68" w14:textId="77777777" w:rsidR="00C078AC" w:rsidRPr="008066E6" w:rsidRDefault="00C078AC" w:rsidP="008066E6">
      <w:pPr>
        <w:spacing w:before="120" w:after="120"/>
        <w:rPr>
          <w:rFonts w:ascii="Salesforce Sans" w:hAnsi="Salesforce Sans"/>
          <w:sz w:val="22"/>
          <w:szCs w:val="22"/>
        </w:rPr>
      </w:pPr>
    </w:p>
    <w:p w14:paraId="05909BE3"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w:t>
      </w:r>
    </w:p>
    <w:p w14:paraId="17B9048C" w14:textId="5595B0EF" w:rsidR="00C078AC" w:rsidRPr="008066E6" w:rsidRDefault="00022AB0" w:rsidP="008066E6">
      <w:pPr>
        <w:pStyle w:val="Heading1"/>
        <w:spacing w:before="120"/>
        <w:contextualSpacing w:val="0"/>
        <w:rPr>
          <w:rFonts w:ascii="Salesforce Sans" w:hAnsi="Salesforce Sans"/>
          <w:szCs w:val="22"/>
        </w:rPr>
      </w:pPr>
      <w:r>
        <w:rPr>
          <w:rFonts w:ascii="Salesforce Sans" w:hAnsi="Salesforce Sans"/>
          <w:szCs w:val="22"/>
        </w:rPr>
        <w:t xml:space="preserve">1. </w:t>
      </w:r>
      <w:r>
        <w:rPr>
          <w:rFonts w:ascii="Salesforce Sans" w:hAnsi="Salesforce Sans"/>
          <w:szCs w:val="22"/>
        </w:rPr>
        <w:tab/>
      </w:r>
      <w:r w:rsidR="00C078AC" w:rsidRPr="008066E6">
        <w:rPr>
          <w:rFonts w:ascii="Salesforce Sans" w:hAnsi="Salesforce Sans"/>
          <w:szCs w:val="22"/>
        </w:rPr>
        <w:t>Define a trigger.</w:t>
      </w:r>
    </w:p>
    <w:p w14:paraId="2FF0215D" w14:textId="77777777" w:rsidR="00C078AC" w:rsidRPr="008066E6" w:rsidRDefault="00C078AC" w:rsidP="008066E6">
      <w:pPr>
        <w:pStyle w:val="Heading1"/>
        <w:spacing w:before="120"/>
        <w:contextualSpacing w:val="0"/>
        <w:rPr>
          <w:rFonts w:ascii="Salesforce Sans" w:hAnsi="Salesforce Sans"/>
          <w:szCs w:val="22"/>
        </w:rPr>
      </w:pPr>
    </w:p>
    <w:p w14:paraId="2A3CB099"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754F9FD1"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5 minutes </w:t>
      </w:r>
    </w:p>
    <w:p w14:paraId="0AB304A6" w14:textId="77777777" w:rsidR="00C078AC" w:rsidRPr="008066E6" w:rsidRDefault="00C078AC" w:rsidP="008066E6">
      <w:pPr>
        <w:pStyle w:val="SingleLine"/>
        <w:spacing w:before="120" w:after="120"/>
        <w:rPr>
          <w:rFonts w:ascii="Salesforce Sans" w:hAnsi="Salesforce Sans"/>
          <w:sz w:val="22"/>
          <w:szCs w:val="22"/>
        </w:rPr>
      </w:pPr>
    </w:p>
    <w:p w14:paraId="10C60131"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172860B6" w14:textId="59B2214D"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Define a trigger.</w:t>
      </w:r>
    </w:p>
    <w:p w14:paraId="755222B0" w14:textId="77777777" w:rsidR="00D057C3" w:rsidRPr="008066E6" w:rsidRDefault="00D057C3"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C</w:t>
      </w:r>
      <w:r w:rsidRPr="008066E6">
        <w:rPr>
          <w:rFonts w:ascii="Salesforce Sans" w:hAnsi="Salesforce Sans"/>
          <w:color w:val="000000" w:themeColor="text1"/>
          <w:szCs w:val="22"/>
        </w:rPr>
        <w:t xml:space="preserve">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6B09BD6F" wp14:editId="6FB54322">
            <wp:extent cx="130775" cy="144869"/>
            <wp:effectExtent l="0" t="0" r="0" b="0"/>
            <wp:docPr id="2" name="Picture 2"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77756F">
        <w:rPr>
          <w:rStyle w:val="ClickPaths"/>
          <w:color w:val="000000" w:themeColor="text1"/>
          <w:szCs w:val="22"/>
        </w:rPr>
        <w:t>Developer Console.</w:t>
      </w:r>
    </w:p>
    <w:p w14:paraId="488BF7E4" w14:textId="467F330A" w:rsidR="00D057C3" w:rsidRPr="008066E6" w:rsidRDefault="00D057C3" w:rsidP="008066E6">
      <w:pPr>
        <w:pStyle w:val="Heading1"/>
        <w:spacing w:before="120"/>
        <w:contextualSpacing w:val="0"/>
        <w:rPr>
          <w:rFonts w:ascii="Salesforce Sans" w:hAnsi="Salesforce Sans"/>
          <w:szCs w:val="22"/>
        </w:rPr>
      </w:pPr>
      <w:r w:rsidRPr="008066E6">
        <w:rPr>
          <w:rFonts w:ascii="Salesforce Sans" w:hAnsi="Salesforce Sans"/>
          <w:szCs w:val="22"/>
        </w:rPr>
        <w:tab/>
        <w:t>B.</w:t>
      </w:r>
      <w:r w:rsidRPr="008066E6">
        <w:rPr>
          <w:rFonts w:ascii="Salesforce Sans" w:hAnsi="Salesforce Sans"/>
          <w:szCs w:val="22"/>
        </w:rPr>
        <w:tab/>
        <w:t xml:space="preserve">Click </w:t>
      </w:r>
      <w:r w:rsidRPr="008066E6">
        <w:rPr>
          <w:rFonts w:ascii="Salesforce Sans" w:hAnsi="Salesforce Sans"/>
          <w:b/>
          <w:szCs w:val="22"/>
        </w:rPr>
        <w:t>File | New | Apex Trigger</w:t>
      </w:r>
      <w:r w:rsidRPr="008066E6">
        <w:rPr>
          <w:rFonts w:ascii="Salesforce Sans" w:hAnsi="Salesforce Sans"/>
          <w:szCs w:val="22"/>
        </w:rPr>
        <w:t>.</w:t>
      </w:r>
    </w:p>
    <w:p w14:paraId="3A14AEB5" w14:textId="40F1CDB2" w:rsidR="00D057C3" w:rsidRPr="008066E6" w:rsidRDefault="00D057C3" w:rsidP="008066E6">
      <w:pPr>
        <w:pStyle w:val="Heading1"/>
        <w:spacing w:before="120"/>
        <w:ind w:left="720" w:hanging="720"/>
        <w:contextualSpacing w:val="0"/>
        <w:rPr>
          <w:rFonts w:ascii="Salesforce Sans" w:hAnsi="Salesforce Sans"/>
          <w:szCs w:val="22"/>
        </w:rPr>
      </w:pPr>
      <w:r w:rsidRPr="008066E6">
        <w:rPr>
          <w:rFonts w:ascii="Salesforce Sans" w:hAnsi="Salesforce Sans"/>
          <w:szCs w:val="22"/>
        </w:rPr>
        <w:tab/>
        <w:t>C.</w:t>
      </w:r>
      <w:r w:rsidRPr="008066E6">
        <w:rPr>
          <w:rFonts w:ascii="Salesforce Sans" w:hAnsi="Salesforce Sans"/>
          <w:szCs w:val="22"/>
        </w:rPr>
        <w:tab/>
      </w:r>
      <w:r w:rsidR="003E75E4">
        <w:rPr>
          <w:rFonts w:ascii="Salesforce Sans" w:hAnsi="Salesforce Sans"/>
          <w:szCs w:val="22"/>
        </w:rPr>
        <w:t>Type</w:t>
      </w:r>
      <w:r w:rsidRPr="008066E6">
        <w:rPr>
          <w:rFonts w:ascii="Salesforce Sans" w:hAnsi="Salesforce Sans"/>
          <w:szCs w:val="22"/>
        </w:rPr>
        <w:t xml:space="preserve"> </w:t>
      </w:r>
      <w:proofErr w:type="spellStart"/>
      <w:r w:rsidRPr="008066E6">
        <w:rPr>
          <w:rStyle w:val="EnterOrType"/>
        </w:rPr>
        <w:t>CourseDeliveryTrigger</w:t>
      </w:r>
      <w:proofErr w:type="spellEnd"/>
      <w:r w:rsidRPr="008066E6">
        <w:rPr>
          <w:rFonts w:ascii="Salesforce Sans" w:hAnsi="Salesforce Sans"/>
          <w:szCs w:val="22"/>
        </w:rPr>
        <w:t xml:space="preserve"> for the name, select </w:t>
      </w:r>
      <w:proofErr w:type="spellStart"/>
      <w:r w:rsidRPr="008066E6">
        <w:rPr>
          <w:rFonts w:ascii="Salesforce Sans" w:hAnsi="Salesforce Sans"/>
          <w:b/>
          <w:szCs w:val="22"/>
        </w:rPr>
        <w:t>Course_Delivery__c</w:t>
      </w:r>
      <w:proofErr w:type="spellEnd"/>
      <w:r w:rsidRPr="008066E6">
        <w:rPr>
          <w:rFonts w:ascii="Salesforce Sans" w:hAnsi="Salesforce Sans"/>
          <w:szCs w:val="22"/>
        </w:rPr>
        <w:t xml:space="preserve"> as the </w:t>
      </w:r>
      <w:proofErr w:type="spellStart"/>
      <w:r w:rsidRPr="008066E6">
        <w:rPr>
          <w:rFonts w:ascii="Salesforce Sans" w:hAnsi="Salesforce Sans"/>
          <w:szCs w:val="22"/>
        </w:rPr>
        <w:t>sObject</w:t>
      </w:r>
      <w:proofErr w:type="spellEnd"/>
      <w:r w:rsidRPr="008066E6">
        <w:rPr>
          <w:rFonts w:ascii="Salesforce Sans" w:hAnsi="Salesforce Sans"/>
          <w:szCs w:val="22"/>
        </w:rPr>
        <w:t xml:space="preserve">, then click </w:t>
      </w:r>
      <w:r w:rsidRPr="008066E6">
        <w:rPr>
          <w:rFonts w:ascii="Salesforce Sans" w:hAnsi="Salesforce Sans"/>
          <w:b/>
          <w:szCs w:val="22"/>
        </w:rPr>
        <w:t>Submit</w:t>
      </w:r>
      <w:r w:rsidRPr="008066E6">
        <w:rPr>
          <w:rFonts w:ascii="Salesforce Sans" w:hAnsi="Salesforce Sans"/>
          <w:szCs w:val="22"/>
        </w:rPr>
        <w:t>.</w:t>
      </w:r>
    </w:p>
    <w:p w14:paraId="54D81882" w14:textId="2CA96E0C" w:rsidR="00C078AC" w:rsidRPr="008066E6" w:rsidRDefault="00D057C3" w:rsidP="008066E6">
      <w:pPr>
        <w:pStyle w:val="Heading2"/>
        <w:spacing w:before="120"/>
        <w:contextualSpacing w:val="0"/>
        <w:rPr>
          <w:rFonts w:ascii="Salesforce Sans" w:hAnsi="Salesforce Sans"/>
          <w:szCs w:val="22"/>
        </w:rPr>
      </w:pPr>
      <w:r w:rsidRPr="008066E6">
        <w:rPr>
          <w:rFonts w:ascii="Salesforce Sans" w:hAnsi="Salesforce Sans"/>
          <w:szCs w:val="22"/>
        </w:rPr>
        <w:t>D</w:t>
      </w:r>
      <w:r w:rsidR="00C078AC" w:rsidRPr="008066E6">
        <w:rPr>
          <w:rFonts w:ascii="Salesforce Sans" w:hAnsi="Salesforce Sans"/>
          <w:szCs w:val="22"/>
        </w:rPr>
        <w:t>.</w:t>
      </w:r>
      <w:r w:rsidR="00C078AC" w:rsidRPr="008066E6">
        <w:rPr>
          <w:rFonts w:ascii="Salesforce Sans" w:hAnsi="Salesforce Sans"/>
          <w:szCs w:val="22"/>
        </w:rPr>
        <w:tab/>
        <w:t>Modify the trigger definition so that it runs before updates as well.</w:t>
      </w:r>
    </w:p>
    <w:p w14:paraId="01312064" w14:textId="041710DB" w:rsidR="00C078AC" w:rsidRPr="008066E6" w:rsidRDefault="00D057C3" w:rsidP="008066E6">
      <w:pPr>
        <w:pStyle w:val="Heading2"/>
        <w:spacing w:before="120"/>
        <w:contextualSpacing w:val="0"/>
        <w:rPr>
          <w:rFonts w:ascii="Salesforce Sans" w:hAnsi="Salesforce Sans"/>
          <w:szCs w:val="22"/>
        </w:rPr>
      </w:pPr>
      <w:r w:rsidRPr="008066E6">
        <w:rPr>
          <w:rFonts w:ascii="Salesforce Sans" w:hAnsi="Salesforce Sans"/>
          <w:szCs w:val="22"/>
        </w:rPr>
        <w:t>E</w:t>
      </w:r>
      <w:r w:rsidR="00C078AC" w:rsidRPr="008066E6">
        <w:rPr>
          <w:rFonts w:ascii="Salesforce Sans" w:hAnsi="Salesforce Sans"/>
          <w:szCs w:val="22"/>
        </w:rPr>
        <w:t>.</w:t>
      </w:r>
      <w:r w:rsidR="00C078AC"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S</w:t>
      </w:r>
      <w:r w:rsidR="00C078AC" w:rsidRPr="008066E6">
        <w:rPr>
          <w:rFonts w:ascii="Salesforce Sans" w:hAnsi="Salesforce Sans"/>
          <w:szCs w:val="22"/>
        </w:rPr>
        <w:t xml:space="preserve"> </w:t>
      </w:r>
      <w:r w:rsidR="008A5479" w:rsidRPr="008066E6">
        <w:rPr>
          <w:rFonts w:ascii="Salesforce Sans" w:hAnsi="Salesforce Sans"/>
          <w:szCs w:val="22"/>
        </w:rPr>
        <w:t>to save the file.</w:t>
      </w:r>
    </w:p>
    <w:p w14:paraId="4007419D" w14:textId="4BE75F5D" w:rsidR="00444774" w:rsidRPr="008066E6" w:rsidRDefault="00444774" w:rsidP="0077756F">
      <w:pPr>
        <w:pStyle w:val="Heading3"/>
        <w:spacing w:before="120"/>
        <w:ind w:left="720"/>
        <w:contextualSpacing w:val="0"/>
        <w:rPr>
          <w:rFonts w:ascii="Salesforce Sans" w:hAnsi="Salesforce Sans"/>
          <w:szCs w:val="22"/>
        </w:rPr>
      </w:pPr>
      <w:r w:rsidRPr="008066E6">
        <w:rPr>
          <w:rFonts w:ascii="Salesforce Sans" w:hAnsi="Salesforce Sans"/>
          <w:szCs w:val="22"/>
        </w:rPr>
        <w:t>F.</w:t>
      </w:r>
      <w:r w:rsidRPr="008066E6">
        <w:rPr>
          <w:rFonts w:ascii="Salesforce Sans" w:hAnsi="Salesforce Sans"/>
          <w:szCs w:val="22"/>
        </w:rPr>
        <w:tab/>
      </w:r>
      <w:r w:rsidR="00877473">
        <w:rPr>
          <w:rFonts w:ascii="Salesforce Sans" w:hAnsi="Salesforce Sans"/>
          <w:szCs w:val="22"/>
        </w:rPr>
        <w:t xml:space="preserve">Press </w:t>
      </w:r>
      <w:r w:rsidR="00095225" w:rsidRPr="00095225">
        <w:rPr>
          <w:rStyle w:val="EnterOrType"/>
          <w:szCs w:val="22"/>
        </w:rPr>
        <w:t>CTRL + ALT + /</w:t>
      </w:r>
      <w:r w:rsidRPr="008066E6">
        <w:rPr>
          <w:rFonts w:ascii="Salesforce Sans" w:hAnsi="Salesforce Sans"/>
          <w:szCs w:val="22"/>
        </w:rPr>
        <w:t xml:space="preserve"> to close all console tabs.</w:t>
      </w:r>
    </w:p>
    <w:p w14:paraId="716CE7FE" w14:textId="1D186DC3" w:rsidR="00444774" w:rsidRPr="008066E6" w:rsidRDefault="00444774" w:rsidP="0077756F">
      <w:pPr>
        <w:pStyle w:val="Heading3"/>
        <w:spacing w:before="120"/>
        <w:ind w:left="720"/>
        <w:contextualSpacing w:val="0"/>
        <w:rPr>
          <w:rFonts w:ascii="Salesforce Sans" w:hAnsi="Salesforce Sans"/>
          <w:szCs w:val="22"/>
        </w:rPr>
      </w:pPr>
      <w:r w:rsidRPr="008066E6">
        <w:rPr>
          <w:rFonts w:ascii="Salesforce Sans" w:hAnsi="Salesforce Sans"/>
          <w:szCs w:val="22"/>
        </w:rPr>
        <w:t>G.</w:t>
      </w:r>
      <w:r w:rsidRPr="008066E6">
        <w:rPr>
          <w:rFonts w:ascii="Salesforce Sans" w:hAnsi="Salesforce Sans"/>
          <w:szCs w:val="22"/>
        </w:rPr>
        <w:tab/>
      </w:r>
      <w:r w:rsidR="005D0962">
        <w:rPr>
          <w:rFonts w:ascii="Salesforce Sans" w:hAnsi="Salesforce Sans"/>
          <w:szCs w:val="22"/>
        </w:rPr>
        <w:t>Close the Developer Console window.</w:t>
      </w:r>
    </w:p>
    <w:p w14:paraId="20D5C3F4" w14:textId="77777777" w:rsidR="00444774" w:rsidRPr="008066E6" w:rsidRDefault="00444774" w:rsidP="008066E6">
      <w:pPr>
        <w:pStyle w:val="Heading2"/>
        <w:spacing w:before="120"/>
        <w:contextualSpacing w:val="0"/>
        <w:rPr>
          <w:rFonts w:ascii="Salesforce Sans" w:hAnsi="Salesforce Sans"/>
          <w:szCs w:val="22"/>
        </w:rPr>
      </w:pPr>
    </w:p>
    <w:p w14:paraId="5E27252E" w14:textId="77777777" w:rsidR="003E75E4" w:rsidRDefault="003E75E4">
      <w:pPr>
        <w:rPr>
          <w:rFonts w:ascii="Salesforce Sans" w:hAnsi="Salesforce Sans"/>
          <w:b/>
          <w:color w:val="000000" w:themeColor="text1"/>
        </w:rPr>
      </w:pPr>
      <w:bookmarkStart w:id="63" w:name="_Toc427165762"/>
      <w:r>
        <w:br w:type="page"/>
      </w:r>
    </w:p>
    <w:p w14:paraId="54B45978" w14:textId="423DF685" w:rsidR="00C078AC" w:rsidRPr="0077756F" w:rsidRDefault="005E779B">
      <w:pPr>
        <w:pStyle w:val="ExerciseTitle"/>
      </w:pPr>
      <w:bookmarkStart w:id="64" w:name="_Toc514686419"/>
      <w:r w:rsidRPr="0077756F">
        <w:lastRenderedPageBreak/>
        <w:t xml:space="preserve">8-2: </w:t>
      </w:r>
      <w:r w:rsidR="00C078AC" w:rsidRPr="0077756F">
        <w:t>Define the Trigger's Business Logic</w:t>
      </w:r>
      <w:bookmarkEnd w:id="63"/>
      <w:bookmarkEnd w:id="64"/>
      <w:r w:rsidR="004B29F6" w:rsidRPr="0077756F">
        <w:br/>
      </w:r>
    </w:p>
    <w:p w14:paraId="79B56365" w14:textId="77777777" w:rsidR="0031518F" w:rsidRPr="008066E6" w:rsidRDefault="0031518F"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25D932D4"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Define the business logic of a trigger that only allows a Course Delivery to be saved if is not scheduled to start on a holiday.</w:t>
      </w:r>
    </w:p>
    <w:p w14:paraId="187FB2FA"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br/>
        <w:t>Tasks:</w:t>
      </w:r>
    </w:p>
    <w:p w14:paraId="7601F0FE" w14:textId="53CD56A1"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a Holiday.</w:t>
      </w:r>
    </w:p>
    <w:p w14:paraId="438727C0" w14:textId="03EE64A0"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E53B98" w:rsidRPr="008066E6">
        <w:rPr>
          <w:rFonts w:ascii="Salesforce Sans" w:hAnsi="Salesforce Sans"/>
          <w:szCs w:val="22"/>
        </w:rPr>
        <w:t xml:space="preserve">Update </w:t>
      </w:r>
      <w:r w:rsidR="00C078AC" w:rsidRPr="008066E6">
        <w:rPr>
          <w:rFonts w:ascii="Salesforce Sans" w:hAnsi="Salesforce Sans"/>
          <w:szCs w:val="22"/>
        </w:rPr>
        <w:t>a trigger.</w:t>
      </w:r>
    </w:p>
    <w:p w14:paraId="330CC4BF" w14:textId="5E2A9E74"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Test the trigger’s logic.</w:t>
      </w:r>
    </w:p>
    <w:p w14:paraId="0BE49E9E" w14:textId="77777777" w:rsidR="00C078AC" w:rsidRPr="008066E6" w:rsidRDefault="00C078AC" w:rsidP="008066E6">
      <w:pPr>
        <w:pStyle w:val="Heading1"/>
        <w:spacing w:before="120"/>
        <w:contextualSpacing w:val="0"/>
        <w:rPr>
          <w:rFonts w:ascii="Salesforce Sans" w:hAnsi="Salesforce Sans"/>
          <w:szCs w:val="22"/>
        </w:rPr>
      </w:pPr>
    </w:p>
    <w:p w14:paraId="5CA5D4F6"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60E7B8BB"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15 minutes </w:t>
      </w:r>
    </w:p>
    <w:p w14:paraId="34A6D632" w14:textId="77777777" w:rsidR="00C078AC" w:rsidRPr="008066E6" w:rsidRDefault="00C078AC" w:rsidP="008066E6">
      <w:pPr>
        <w:pStyle w:val="SingleLine"/>
        <w:spacing w:before="120" w:after="120"/>
        <w:rPr>
          <w:rFonts w:ascii="Salesforce Sans" w:hAnsi="Salesforce Sans"/>
          <w:sz w:val="22"/>
          <w:szCs w:val="22"/>
        </w:rPr>
      </w:pPr>
    </w:p>
    <w:p w14:paraId="7F740417"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20CDF4F2" w14:textId="3B80D9DA"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a Holiday.</w:t>
      </w:r>
    </w:p>
    <w:p w14:paraId="59C8446F" w14:textId="77777777" w:rsidR="0096668A" w:rsidRPr="008066E6" w:rsidRDefault="00C40232" w:rsidP="008066E6">
      <w:pPr>
        <w:pStyle w:val="Heading2"/>
        <w:spacing w:before="120"/>
        <w:contextualSpacing w:val="0"/>
        <w:rPr>
          <w:rFonts w:ascii="Salesforce Sans" w:hAnsi="Salesforce Sans"/>
          <w:color w:val="000000" w:themeColor="text1"/>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96668A" w:rsidRPr="008066E6">
        <w:rPr>
          <w:rFonts w:ascii="Salesforce Sans" w:hAnsi="Salesforce Sans"/>
          <w:color w:val="000000" w:themeColor="text1"/>
          <w:szCs w:val="22"/>
        </w:rPr>
        <w:t xml:space="preserve">Click </w:t>
      </w:r>
      <w:r w:rsidR="0096668A" w:rsidRPr="008066E6">
        <w:rPr>
          <w:rFonts w:ascii="Salesforce Sans" w:hAnsi="Salesforce Sans"/>
          <w:szCs w:val="22"/>
        </w:rPr>
        <w:fldChar w:fldCharType="begin"/>
      </w:r>
      <w:r w:rsidR="0096668A" w:rsidRPr="008066E6">
        <w:rPr>
          <w:rFonts w:ascii="Salesforce Sans" w:hAnsi="Salesforce Sans"/>
          <w:szCs w:val="22"/>
        </w:rPr>
        <w:instrText xml:space="preserve"> INCLUDEPICTURE "https://resources.help.salesforce.com/images/02e863126fef084a82dc1f96dea047ff.png" \* MERGEFORMATINET </w:instrText>
      </w:r>
      <w:r w:rsidR="0096668A" w:rsidRPr="008066E6">
        <w:rPr>
          <w:rFonts w:ascii="Salesforce Sans" w:hAnsi="Salesforce Sans"/>
          <w:szCs w:val="22"/>
        </w:rPr>
        <w:fldChar w:fldCharType="separate"/>
      </w:r>
      <w:r w:rsidR="0096668A" w:rsidRPr="008066E6">
        <w:rPr>
          <w:rFonts w:ascii="Salesforce Sans" w:hAnsi="Salesforce Sans"/>
          <w:noProof/>
          <w:szCs w:val="22"/>
        </w:rPr>
        <w:drawing>
          <wp:inline distT="0" distB="0" distL="0" distR="0" wp14:anchorId="72F6303C" wp14:editId="69A56CCC">
            <wp:extent cx="130775" cy="144869"/>
            <wp:effectExtent l="0" t="0" r="0" b="0"/>
            <wp:docPr id="18" name="Picture 18"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0096668A" w:rsidRPr="008066E6">
        <w:rPr>
          <w:rFonts w:ascii="Salesforce Sans" w:hAnsi="Salesforce Sans"/>
          <w:szCs w:val="22"/>
        </w:rPr>
        <w:fldChar w:fldCharType="end"/>
      </w:r>
      <w:r w:rsidR="0096668A" w:rsidRPr="008066E6">
        <w:rPr>
          <w:rFonts w:ascii="Salesforce Sans" w:hAnsi="Salesforce Sans"/>
          <w:szCs w:val="22"/>
        </w:rPr>
        <w:t xml:space="preserve"> | </w:t>
      </w:r>
      <w:r w:rsidR="0096668A" w:rsidRPr="0077756F">
        <w:rPr>
          <w:rStyle w:val="ClickPaths"/>
          <w:color w:val="000000" w:themeColor="text1"/>
          <w:szCs w:val="22"/>
        </w:rPr>
        <w:t>Setup.</w:t>
      </w:r>
    </w:p>
    <w:p w14:paraId="1F397108" w14:textId="5C78A111"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Type </w:t>
      </w:r>
      <w:r w:rsidR="00C078AC" w:rsidRPr="0077756F">
        <w:rPr>
          <w:rStyle w:val="EnterOrType"/>
          <w:rFonts w:eastAsiaTheme="majorEastAsia"/>
        </w:rPr>
        <w:t>holidays</w:t>
      </w:r>
      <w:r w:rsidR="00C078AC" w:rsidRPr="008066E6">
        <w:rPr>
          <w:rFonts w:ascii="Salesforce Sans" w:hAnsi="Salesforce Sans"/>
          <w:szCs w:val="22"/>
        </w:rPr>
        <w:t xml:space="preserve"> in the Quick Find textbox.</w:t>
      </w:r>
    </w:p>
    <w:p w14:paraId="79B20536" w14:textId="1A7036AB"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Holidays</w:t>
      </w:r>
      <w:r w:rsidR="00C078AC" w:rsidRPr="008066E6">
        <w:rPr>
          <w:rFonts w:ascii="Salesforce Sans" w:hAnsi="Salesforce Sans"/>
          <w:szCs w:val="22"/>
        </w:rPr>
        <w:t xml:space="preserve"> under Company </w:t>
      </w:r>
      <w:r w:rsidR="00AA78D9" w:rsidRPr="008066E6">
        <w:rPr>
          <w:rFonts w:ascii="Salesforce Sans" w:hAnsi="Salesforce Sans"/>
          <w:szCs w:val="22"/>
        </w:rPr>
        <w:t>Settings</w:t>
      </w:r>
      <w:r w:rsidR="00C078AC" w:rsidRPr="008066E6">
        <w:rPr>
          <w:rFonts w:ascii="Salesforce Sans" w:hAnsi="Salesforce Sans"/>
          <w:szCs w:val="22"/>
        </w:rPr>
        <w:t>.</w:t>
      </w:r>
    </w:p>
    <w:p w14:paraId="70E381FF" w14:textId="5D63DD45" w:rsidR="00111694"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D</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111694" w:rsidRPr="008066E6">
        <w:rPr>
          <w:rFonts w:ascii="Salesforce Sans" w:hAnsi="Salesforce Sans"/>
          <w:szCs w:val="22"/>
        </w:rPr>
        <w:t xml:space="preserve">Click </w:t>
      </w:r>
      <w:r w:rsidR="00111694" w:rsidRPr="008066E6">
        <w:rPr>
          <w:rFonts w:ascii="Salesforce Sans" w:hAnsi="Salesforce Sans"/>
          <w:b/>
          <w:szCs w:val="22"/>
        </w:rPr>
        <w:t>New</w:t>
      </w:r>
      <w:r w:rsidR="00111694" w:rsidRPr="008066E6">
        <w:rPr>
          <w:rFonts w:ascii="Salesforce Sans" w:hAnsi="Salesforce Sans"/>
          <w:szCs w:val="22"/>
        </w:rPr>
        <w:t>.</w:t>
      </w:r>
    </w:p>
    <w:p w14:paraId="0EE43537" w14:textId="200C03AF" w:rsidR="00111694" w:rsidRPr="008066E6" w:rsidRDefault="00111694" w:rsidP="008066E6">
      <w:pPr>
        <w:pStyle w:val="Heading2"/>
        <w:spacing w:before="120"/>
        <w:contextualSpacing w:val="0"/>
        <w:rPr>
          <w:rFonts w:ascii="Salesforce Sans" w:hAnsi="Salesforce Sans"/>
          <w:szCs w:val="22"/>
        </w:rPr>
      </w:pPr>
      <w:r w:rsidRPr="008066E6">
        <w:rPr>
          <w:rFonts w:ascii="Salesforce Sans" w:hAnsi="Salesforce Sans"/>
          <w:szCs w:val="22"/>
        </w:rPr>
        <w:t>E.</w:t>
      </w:r>
      <w:r w:rsidRPr="008066E6">
        <w:rPr>
          <w:rFonts w:ascii="Salesforce Sans" w:hAnsi="Salesforce Sans"/>
          <w:szCs w:val="22"/>
        </w:rPr>
        <w:tab/>
        <w:t>Enter the following information:</w:t>
      </w:r>
    </w:p>
    <w:tbl>
      <w:tblPr>
        <w:tblStyle w:val="TableGrid"/>
        <w:tblW w:w="0" w:type="auto"/>
        <w:tblInd w:w="792" w:type="dxa"/>
        <w:tblLook w:val="04A0" w:firstRow="1" w:lastRow="0" w:firstColumn="1" w:lastColumn="0" w:noHBand="0" w:noVBand="1"/>
      </w:tblPr>
      <w:tblGrid>
        <w:gridCol w:w="3073"/>
        <w:gridCol w:w="3960"/>
      </w:tblGrid>
      <w:tr w:rsidR="00111694" w:rsidRPr="00CC7372" w14:paraId="4AF62AEF" w14:textId="77777777" w:rsidTr="00180045">
        <w:tc>
          <w:tcPr>
            <w:tcW w:w="3073" w:type="dxa"/>
          </w:tcPr>
          <w:p w14:paraId="4AF3C149" w14:textId="687D664D" w:rsidR="00111694" w:rsidRPr="008066E6" w:rsidRDefault="00111694" w:rsidP="008066E6">
            <w:pPr>
              <w:pStyle w:val="Heading2"/>
              <w:keepNext/>
              <w:keepLines/>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Holiday Name</w:t>
            </w:r>
          </w:p>
        </w:tc>
        <w:tc>
          <w:tcPr>
            <w:tcW w:w="3960" w:type="dxa"/>
          </w:tcPr>
          <w:p w14:paraId="044AF719" w14:textId="14EA11E8" w:rsidR="00111694" w:rsidRPr="008066E6" w:rsidRDefault="00111694" w:rsidP="008066E6">
            <w:pPr>
              <w:pStyle w:val="Heading2"/>
              <w:keepNext/>
              <w:keepLines/>
              <w:spacing w:before="80" w:after="80"/>
              <w:ind w:left="0" w:firstLine="0"/>
              <w:contextualSpacing w:val="0"/>
              <w:rPr>
                <w:rStyle w:val="EnterOrType"/>
              </w:rPr>
            </w:pPr>
            <w:r w:rsidRPr="008066E6">
              <w:rPr>
                <w:rStyle w:val="EnterOrType"/>
              </w:rPr>
              <w:t>New Year's Eve</w:t>
            </w:r>
          </w:p>
        </w:tc>
      </w:tr>
      <w:tr w:rsidR="00111694" w:rsidRPr="00CC7372" w14:paraId="6E01E04B" w14:textId="77777777" w:rsidTr="00180045">
        <w:tc>
          <w:tcPr>
            <w:tcW w:w="3073" w:type="dxa"/>
          </w:tcPr>
          <w:p w14:paraId="60D9FD25" w14:textId="4E37E07C" w:rsidR="00111694" w:rsidRPr="008066E6" w:rsidRDefault="00111694" w:rsidP="008066E6">
            <w:pPr>
              <w:pStyle w:val="Heading2"/>
              <w:keepNext/>
              <w:keepLines/>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Date</w:t>
            </w:r>
          </w:p>
        </w:tc>
        <w:tc>
          <w:tcPr>
            <w:tcW w:w="3960" w:type="dxa"/>
          </w:tcPr>
          <w:p w14:paraId="25D16AFB" w14:textId="5A4FC438" w:rsidR="00111694" w:rsidRPr="008066E6" w:rsidRDefault="00111694" w:rsidP="008066E6">
            <w:pPr>
              <w:pStyle w:val="Heading2"/>
              <w:keepNext/>
              <w:keepLines/>
              <w:spacing w:before="80" w:after="80"/>
              <w:ind w:left="0" w:firstLine="0"/>
              <w:contextualSpacing w:val="0"/>
              <w:rPr>
                <w:rStyle w:val="EnterOrType"/>
                <w:rFonts w:ascii="Salesforce Sans" w:hAnsi="Salesforce Sans"/>
                <w:b/>
                <w:bCs w:val="0"/>
                <w:color w:val="000000" w:themeColor="text1"/>
                <w:szCs w:val="22"/>
              </w:rPr>
            </w:pPr>
            <w:r w:rsidRPr="008066E6">
              <w:rPr>
                <w:rFonts w:ascii="Salesforce Sans" w:hAnsi="Salesforce Sans"/>
                <w:b/>
                <w:color w:val="000000" w:themeColor="text1"/>
                <w:szCs w:val="22"/>
              </w:rPr>
              <w:t>December 31</w:t>
            </w:r>
            <w:r w:rsidRPr="008066E6">
              <w:rPr>
                <w:rFonts w:ascii="Salesforce Sans" w:hAnsi="Salesforce Sans"/>
                <w:b/>
                <w:color w:val="000000" w:themeColor="text1"/>
                <w:szCs w:val="22"/>
                <w:vertAlign w:val="superscript"/>
              </w:rPr>
              <w:t>st</w:t>
            </w:r>
            <w:r w:rsidRPr="008066E6">
              <w:rPr>
                <w:rFonts w:ascii="Salesforce Sans" w:hAnsi="Salesforce Sans"/>
                <w:b/>
                <w:color w:val="000000" w:themeColor="text1"/>
                <w:szCs w:val="22"/>
              </w:rPr>
              <w:t xml:space="preserve"> of the current year</w:t>
            </w:r>
          </w:p>
        </w:tc>
      </w:tr>
      <w:tr w:rsidR="00111694" w:rsidRPr="00CC7372" w14:paraId="4E5665CE" w14:textId="77777777" w:rsidTr="00180045">
        <w:tc>
          <w:tcPr>
            <w:tcW w:w="3073" w:type="dxa"/>
          </w:tcPr>
          <w:p w14:paraId="59069787" w14:textId="67B559A4" w:rsidR="00111694" w:rsidRPr="008066E6" w:rsidRDefault="00111694" w:rsidP="008066E6">
            <w:pPr>
              <w:pStyle w:val="Heading2"/>
              <w:keepNext/>
              <w:keepLines/>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Time</w:t>
            </w:r>
          </w:p>
        </w:tc>
        <w:tc>
          <w:tcPr>
            <w:tcW w:w="3960" w:type="dxa"/>
          </w:tcPr>
          <w:p w14:paraId="6CF000AA" w14:textId="308C8174" w:rsidR="00111694" w:rsidRPr="008066E6" w:rsidRDefault="00111694" w:rsidP="008066E6">
            <w:pPr>
              <w:keepNext/>
              <w:keepLines/>
              <w:spacing w:before="80" w:after="80"/>
              <w:rPr>
                <w:rFonts w:ascii="Salesforce Sans" w:hAnsi="Salesforce Sans"/>
                <w:b/>
                <w:color w:val="000000" w:themeColor="text1"/>
                <w:sz w:val="22"/>
                <w:szCs w:val="22"/>
              </w:rPr>
            </w:pPr>
            <w:r w:rsidRPr="008066E6">
              <w:rPr>
                <w:rFonts w:ascii="Salesforce Sans" w:hAnsi="Salesforce Sans"/>
                <w:b/>
                <w:color w:val="000000" w:themeColor="text1"/>
                <w:sz w:val="22"/>
                <w:szCs w:val="22"/>
              </w:rPr>
              <w:t>All Day</w:t>
            </w:r>
          </w:p>
        </w:tc>
      </w:tr>
      <w:tr w:rsidR="00111694" w:rsidRPr="00CC7372" w14:paraId="60445AA4" w14:textId="77777777" w:rsidTr="00180045">
        <w:tc>
          <w:tcPr>
            <w:tcW w:w="3073" w:type="dxa"/>
          </w:tcPr>
          <w:p w14:paraId="638C66FA" w14:textId="771C1A75" w:rsidR="00111694" w:rsidRPr="008066E6" w:rsidRDefault="00111694" w:rsidP="008066E6">
            <w:pPr>
              <w:pStyle w:val="Heading2"/>
              <w:keepNext/>
              <w:keepLines/>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Recurring Holiday</w:t>
            </w:r>
          </w:p>
        </w:tc>
        <w:tc>
          <w:tcPr>
            <w:tcW w:w="3960" w:type="dxa"/>
          </w:tcPr>
          <w:p w14:paraId="1C57682D" w14:textId="2E91A8D8" w:rsidR="00111694" w:rsidRPr="008066E6" w:rsidRDefault="00111694" w:rsidP="008066E6">
            <w:pPr>
              <w:keepNext/>
              <w:keepLines/>
              <w:spacing w:before="80" w:after="80"/>
              <w:rPr>
                <w:rStyle w:val="EnterOrType"/>
                <w:rFonts w:ascii="Salesforce Sans" w:hAnsi="Salesforce Sans" w:cs="Arial"/>
                <w:b/>
                <w:color w:val="000000" w:themeColor="text1"/>
                <w:szCs w:val="22"/>
              </w:rPr>
            </w:pPr>
            <w:r w:rsidRPr="008066E6">
              <w:rPr>
                <w:rStyle w:val="EnterOrType"/>
                <w:rFonts w:ascii="Salesforce Sans" w:hAnsi="Salesforce Sans" w:cs="Arial"/>
                <w:b/>
                <w:color w:val="000000" w:themeColor="text1"/>
                <w:szCs w:val="22"/>
              </w:rPr>
              <w:t>Deselected</w:t>
            </w:r>
          </w:p>
        </w:tc>
      </w:tr>
    </w:tbl>
    <w:p w14:paraId="0634841C" w14:textId="6217EB3C" w:rsidR="00180045" w:rsidRPr="008066E6" w:rsidRDefault="00180045" w:rsidP="008066E6">
      <w:pPr>
        <w:pStyle w:val="Heading1"/>
        <w:spacing w:before="120"/>
        <w:contextualSpacing w:val="0"/>
        <w:rPr>
          <w:rFonts w:ascii="Salesforce Sans" w:hAnsi="Salesforce Sans"/>
          <w:szCs w:val="22"/>
        </w:rPr>
      </w:pPr>
      <w:r w:rsidRPr="008066E6">
        <w:rPr>
          <w:rFonts w:ascii="Salesforce Sans" w:hAnsi="Salesforce Sans"/>
          <w:szCs w:val="22"/>
        </w:rPr>
        <w:tab/>
        <w:t xml:space="preserve">F. </w:t>
      </w:r>
      <w:r w:rsidRPr="008066E6">
        <w:rPr>
          <w:rFonts w:ascii="Salesforce Sans" w:hAnsi="Salesforce Sans"/>
          <w:szCs w:val="22"/>
        </w:rPr>
        <w:tab/>
        <w:t xml:space="preserve">Click </w:t>
      </w:r>
      <w:r w:rsidRPr="008066E6">
        <w:rPr>
          <w:rFonts w:ascii="Salesforce Sans" w:hAnsi="Salesforce Sans"/>
          <w:b/>
          <w:szCs w:val="22"/>
        </w:rPr>
        <w:t>Save</w:t>
      </w:r>
      <w:r w:rsidRPr="008066E6">
        <w:rPr>
          <w:rFonts w:ascii="Salesforce Sans" w:hAnsi="Salesforce Sans"/>
          <w:szCs w:val="22"/>
        </w:rPr>
        <w:t>.</w:t>
      </w:r>
    </w:p>
    <w:p w14:paraId="48D070CC" w14:textId="11061675"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F76393" w:rsidRPr="008066E6">
        <w:rPr>
          <w:rFonts w:ascii="Salesforce Sans" w:hAnsi="Salesforce Sans"/>
          <w:szCs w:val="22"/>
        </w:rPr>
        <w:t xml:space="preserve">Update </w:t>
      </w:r>
      <w:r w:rsidR="00C078AC" w:rsidRPr="008066E6">
        <w:rPr>
          <w:rFonts w:ascii="Salesforce Sans" w:hAnsi="Salesforce Sans"/>
          <w:szCs w:val="22"/>
        </w:rPr>
        <w:t>a trigger.</w:t>
      </w:r>
    </w:p>
    <w:p w14:paraId="1E3BD9AC" w14:textId="77777777" w:rsidR="00180045" w:rsidRPr="0077756F" w:rsidRDefault="00180045" w:rsidP="0077756F">
      <w:pPr>
        <w:pStyle w:val="Heading2"/>
        <w:spacing w:before="120"/>
        <w:contextualSpacing w:val="0"/>
        <w:rPr>
          <w:rStyle w:val="ClickPaths"/>
          <w:color w:val="000000" w:themeColor="text1"/>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C</w:t>
      </w:r>
      <w:r w:rsidRPr="008066E6">
        <w:rPr>
          <w:rFonts w:ascii="Salesforce Sans" w:hAnsi="Salesforce Sans"/>
          <w:color w:val="000000" w:themeColor="text1"/>
          <w:szCs w:val="22"/>
        </w:rPr>
        <w:t xml:space="preserve">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5FED3B1B" wp14:editId="2B016BCD">
            <wp:extent cx="130775" cy="144869"/>
            <wp:effectExtent l="0" t="0" r="0" b="0"/>
            <wp:docPr id="7" name="Picture 7"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77756F">
        <w:rPr>
          <w:rStyle w:val="ClickPaths"/>
          <w:color w:val="000000" w:themeColor="text1"/>
          <w:szCs w:val="22"/>
        </w:rPr>
        <w:t>Developer Console.</w:t>
      </w:r>
    </w:p>
    <w:p w14:paraId="43D453C9" w14:textId="7AE26489" w:rsidR="00180045" w:rsidRPr="008066E6" w:rsidRDefault="00180045" w:rsidP="0077756F">
      <w:pPr>
        <w:pStyle w:val="Heading2"/>
        <w:spacing w:before="120"/>
        <w:contextualSpacing w:val="0"/>
        <w:rPr>
          <w:rFonts w:ascii="Salesforce Sans" w:hAnsi="Salesforce Sans"/>
          <w:noProof/>
          <w:szCs w:val="22"/>
        </w:rPr>
      </w:pPr>
      <w:r w:rsidRPr="008066E6">
        <w:rPr>
          <w:rFonts w:ascii="Salesforce Sans" w:hAnsi="Salesforce Sans"/>
          <w:noProof/>
          <w:szCs w:val="22"/>
        </w:rPr>
        <w:t>B.</w:t>
      </w:r>
      <w:r w:rsidRPr="008066E6">
        <w:rPr>
          <w:rFonts w:ascii="Salesforce Sans" w:hAnsi="Salesforce Sans"/>
          <w:noProof/>
          <w:szCs w:val="22"/>
        </w:rPr>
        <w:tab/>
        <w:t xml:space="preserve">Click </w:t>
      </w:r>
      <w:r w:rsidRPr="008066E6">
        <w:rPr>
          <w:rFonts w:ascii="Salesforce Sans" w:hAnsi="Salesforce Sans"/>
          <w:b/>
          <w:noProof/>
          <w:szCs w:val="22"/>
        </w:rPr>
        <w:t>File | Open</w:t>
      </w:r>
      <w:r w:rsidRPr="008066E6">
        <w:rPr>
          <w:rFonts w:ascii="Salesforce Sans" w:hAnsi="Salesforce Sans"/>
          <w:noProof/>
          <w:szCs w:val="22"/>
        </w:rPr>
        <w:t>.</w:t>
      </w:r>
    </w:p>
    <w:p w14:paraId="33F4382F" w14:textId="77777777" w:rsidR="00DA5787" w:rsidRDefault="00DA5787" w:rsidP="0077756F">
      <w:pPr>
        <w:pStyle w:val="Heading2"/>
        <w:spacing w:before="120"/>
        <w:contextualSpacing w:val="0"/>
        <w:rPr>
          <w:rFonts w:ascii="Salesforce Sans" w:hAnsi="Salesforce Sans"/>
          <w:szCs w:val="22"/>
        </w:rPr>
      </w:pPr>
    </w:p>
    <w:p w14:paraId="40F7BB8A" w14:textId="4C0B2CD4" w:rsidR="00180045" w:rsidRPr="008066E6" w:rsidRDefault="004A1CAF" w:rsidP="0077756F">
      <w:pPr>
        <w:pStyle w:val="Heading2"/>
        <w:spacing w:before="120"/>
        <w:contextualSpacing w:val="0"/>
        <w:rPr>
          <w:rFonts w:ascii="Salesforce Sans" w:hAnsi="Salesforce Sans"/>
          <w:szCs w:val="22"/>
        </w:rPr>
      </w:pPr>
      <w:r w:rsidRPr="008066E6">
        <w:rPr>
          <w:rFonts w:ascii="Salesforce Sans" w:hAnsi="Salesforce Sans"/>
          <w:szCs w:val="22"/>
        </w:rPr>
        <w:lastRenderedPageBreak/>
        <w:t>C.</w:t>
      </w:r>
      <w:r w:rsidRPr="008066E6">
        <w:rPr>
          <w:rFonts w:ascii="Salesforce Sans" w:hAnsi="Salesforce Sans"/>
          <w:szCs w:val="22"/>
        </w:rPr>
        <w:tab/>
        <w:t xml:space="preserve">Select </w:t>
      </w:r>
      <w:r w:rsidRPr="008066E6">
        <w:rPr>
          <w:rFonts w:ascii="Salesforce Sans" w:hAnsi="Salesforce Sans"/>
          <w:b/>
          <w:szCs w:val="22"/>
        </w:rPr>
        <w:t>Triggers</w:t>
      </w:r>
      <w:r w:rsidRPr="008066E6">
        <w:rPr>
          <w:rFonts w:ascii="Salesforce Sans" w:hAnsi="Salesforce Sans"/>
          <w:szCs w:val="22"/>
        </w:rPr>
        <w:t xml:space="preserve"> as the Entity Type, type </w:t>
      </w:r>
      <w:r w:rsidRPr="008066E6">
        <w:rPr>
          <w:rFonts w:ascii="Salesforce Sans" w:hAnsi="Salesforce Sans" w:cs="Courier New"/>
          <w:szCs w:val="22"/>
        </w:rPr>
        <w:t>Course</w:t>
      </w:r>
      <w:r w:rsidRPr="008066E6">
        <w:rPr>
          <w:rFonts w:ascii="Salesforce Sans" w:hAnsi="Salesforce Sans"/>
          <w:szCs w:val="22"/>
        </w:rPr>
        <w:t xml:space="preserve"> into the filter input box, then double-click the entity </w:t>
      </w:r>
      <w:proofErr w:type="spellStart"/>
      <w:r w:rsidRPr="008066E6">
        <w:rPr>
          <w:rFonts w:ascii="Salesforce Sans" w:hAnsi="Salesforce Sans"/>
          <w:b/>
          <w:szCs w:val="22"/>
        </w:rPr>
        <w:t>CourseDeliveryTrigger</w:t>
      </w:r>
      <w:proofErr w:type="spellEnd"/>
      <w:r w:rsidRPr="008066E6">
        <w:rPr>
          <w:rFonts w:ascii="Salesforce Sans" w:hAnsi="Salesforce Sans"/>
          <w:szCs w:val="22"/>
        </w:rPr>
        <w:t>.</w:t>
      </w:r>
    </w:p>
    <w:p w14:paraId="502A112E" w14:textId="2D2544E5" w:rsidR="004A1CAF" w:rsidRPr="008066E6" w:rsidRDefault="004A1CAF" w:rsidP="0077756F">
      <w:pPr>
        <w:pStyle w:val="Heading3"/>
        <w:spacing w:before="120"/>
        <w:ind w:left="7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t xml:space="preserve">Copy and paste the contents of </w:t>
      </w:r>
      <w:r w:rsidRPr="008066E6">
        <w:rPr>
          <w:rFonts w:ascii="Salesforce Sans" w:hAnsi="Salesforce Sans"/>
          <w:b/>
          <w:szCs w:val="22"/>
        </w:rPr>
        <w:t>CourseDeliveryTrigger.txt</w:t>
      </w:r>
      <w:r w:rsidRPr="008066E6">
        <w:rPr>
          <w:rFonts w:ascii="Salesforce Sans" w:hAnsi="Salesforce Sans"/>
          <w:szCs w:val="22"/>
        </w:rPr>
        <w:t xml:space="preserve"> from the Exercises folder into the window, overwriting all existing text.</w:t>
      </w:r>
    </w:p>
    <w:p w14:paraId="19294B2B" w14:textId="4DB1C29C" w:rsidR="00180045" w:rsidRPr="008066E6" w:rsidRDefault="004A1CAF" w:rsidP="008066E6">
      <w:pPr>
        <w:pStyle w:val="Heading1"/>
        <w:spacing w:before="120"/>
        <w:contextualSpacing w:val="0"/>
        <w:rPr>
          <w:rFonts w:ascii="Salesforce Sans" w:hAnsi="Salesforce Sans"/>
          <w:szCs w:val="22"/>
        </w:rPr>
      </w:pPr>
      <w:r w:rsidRPr="008066E6">
        <w:rPr>
          <w:rFonts w:ascii="Salesforce Sans" w:hAnsi="Salesforce Sans"/>
          <w:szCs w:val="22"/>
        </w:rPr>
        <w:tab/>
        <w:t>E.</w:t>
      </w:r>
      <w:r w:rsidRPr="008066E6">
        <w:rPr>
          <w:rFonts w:ascii="Salesforce Sans" w:hAnsi="Salesforce Sans"/>
          <w:szCs w:val="22"/>
        </w:rPr>
        <w:tab/>
        <w:t>Complete the TODOs.</w:t>
      </w:r>
    </w:p>
    <w:p w14:paraId="7D304184" w14:textId="115D4CE3" w:rsidR="004A1CAF" w:rsidRPr="008066E6" w:rsidRDefault="004A1CAF" w:rsidP="0077756F">
      <w:pPr>
        <w:pStyle w:val="Heading2"/>
        <w:spacing w:before="120"/>
        <w:contextualSpacing w:val="0"/>
        <w:rPr>
          <w:rFonts w:ascii="Salesforce Sans" w:hAnsi="Salesforce Sans"/>
          <w:szCs w:val="22"/>
        </w:rPr>
      </w:pPr>
      <w:r w:rsidRPr="008066E6">
        <w:rPr>
          <w:rFonts w:ascii="Salesforce Sans" w:hAnsi="Salesforce Sans"/>
          <w:szCs w:val="22"/>
        </w:rPr>
        <w:t>F.</w:t>
      </w:r>
      <w:r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S</w:t>
      </w:r>
      <w:r w:rsidRPr="008066E6">
        <w:rPr>
          <w:rFonts w:ascii="Salesforce Sans" w:hAnsi="Salesforce Sans"/>
          <w:szCs w:val="22"/>
        </w:rPr>
        <w:t xml:space="preserve"> </w:t>
      </w:r>
      <w:r w:rsidR="008A5479" w:rsidRPr="008066E6">
        <w:rPr>
          <w:rFonts w:ascii="Salesforce Sans" w:hAnsi="Salesforce Sans"/>
          <w:szCs w:val="22"/>
        </w:rPr>
        <w:t>to save the file.</w:t>
      </w:r>
    </w:p>
    <w:p w14:paraId="483CE752" w14:textId="58A1F259" w:rsidR="00166ADC" w:rsidRPr="008066E6" w:rsidRDefault="006D1D6C" w:rsidP="0077756F">
      <w:pPr>
        <w:pStyle w:val="Heading3"/>
        <w:spacing w:before="120"/>
        <w:ind w:left="720"/>
        <w:contextualSpacing w:val="0"/>
        <w:rPr>
          <w:rFonts w:ascii="Salesforce Sans" w:hAnsi="Salesforce Sans"/>
          <w:szCs w:val="22"/>
        </w:rPr>
      </w:pPr>
      <w:r>
        <w:rPr>
          <w:rFonts w:ascii="Salesforce Sans" w:hAnsi="Salesforce Sans"/>
          <w:szCs w:val="22"/>
        </w:rPr>
        <w:t>G</w:t>
      </w:r>
      <w:r w:rsidR="00166ADC" w:rsidRPr="008066E6">
        <w:rPr>
          <w:rFonts w:ascii="Salesforce Sans" w:hAnsi="Salesforce Sans"/>
          <w:szCs w:val="22"/>
        </w:rPr>
        <w:t>.</w:t>
      </w:r>
      <w:r w:rsidR="00166ADC"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ALT + /</w:t>
      </w:r>
      <w:r w:rsidR="00166ADC" w:rsidRPr="008066E6">
        <w:rPr>
          <w:rFonts w:ascii="Salesforce Sans" w:hAnsi="Salesforce Sans"/>
          <w:szCs w:val="22"/>
        </w:rPr>
        <w:t xml:space="preserve"> to close all console tabs.</w:t>
      </w:r>
    </w:p>
    <w:p w14:paraId="63830629" w14:textId="629637F9" w:rsidR="00166ADC" w:rsidRPr="008066E6" w:rsidRDefault="006D1D6C" w:rsidP="0077756F">
      <w:pPr>
        <w:pStyle w:val="Heading3"/>
        <w:spacing w:before="120"/>
        <w:ind w:left="720"/>
        <w:contextualSpacing w:val="0"/>
        <w:rPr>
          <w:rFonts w:ascii="Salesforce Sans" w:hAnsi="Salesforce Sans"/>
          <w:szCs w:val="22"/>
        </w:rPr>
      </w:pPr>
      <w:r>
        <w:rPr>
          <w:rFonts w:ascii="Salesforce Sans" w:hAnsi="Salesforce Sans"/>
          <w:szCs w:val="22"/>
        </w:rPr>
        <w:t>H</w:t>
      </w:r>
      <w:r w:rsidR="00166ADC" w:rsidRPr="008066E6">
        <w:rPr>
          <w:rFonts w:ascii="Salesforce Sans" w:hAnsi="Salesforce Sans"/>
          <w:szCs w:val="22"/>
        </w:rPr>
        <w:t>.</w:t>
      </w:r>
      <w:r w:rsidR="00166ADC" w:rsidRPr="008066E6">
        <w:rPr>
          <w:rFonts w:ascii="Salesforce Sans" w:hAnsi="Salesforce Sans"/>
          <w:szCs w:val="22"/>
        </w:rPr>
        <w:tab/>
      </w:r>
      <w:r w:rsidR="005D0962">
        <w:rPr>
          <w:rFonts w:ascii="Salesforce Sans" w:hAnsi="Salesforce Sans"/>
          <w:szCs w:val="22"/>
        </w:rPr>
        <w:t>Close the Developer Console window.</w:t>
      </w:r>
    </w:p>
    <w:p w14:paraId="70334C0B" w14:textId="58C03346"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Test the trigger’s logic.</w:t>
      </w:r>
    </w:p>
    <w:p w14:paraId="7AF92666" w14:textId="78D192AA"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In Salesforce, create and save a new Course Delivery with a start date of December 31 of the current year. Because its </w:t>
      </w:r>
      <w:r w:rsidR="00D27C6D" w:rsidRPr="008066E6">
        <w:rPr>
          <w:rFonts w:ascii="Salesforce Sans" w:hAnsi="Salesforce Sans"/>
          <w:szCs w:val="22"/>
        </w:rPr>
        <w:t xml:space="preserve">start date </w:t>
      </w:r>
      <w:r w:rsidR="00C078AC" w:rsidRPr="008066E6">
        <w:rPr>
          <w:rFonts w:ascii="Salesforce Sans" w:hAnsi="Salesforce Sans"/>
          <w:szCs w:val="22"/>
        </w:rPr>
        <w:t>falls on a holiday, you should not be able to save the Course Delivery.</w:t>
      </w:r>
    </w:p>
    <w:p w14:paraId="4343002E" w14:textId="76C47038"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In Salesforce, create and save a new Course Delivery with a start date of January 1 of the upcoming year. Because its </w:t>
      </w:r>
      <w:r w:rsidR="00D27C6D" w:rsidRPr="008066E6">
        <w:rPr>
          <w:rFonts w:ascii="Salesforce Sans" w:hAnsi="Salesforce Sans"/>
          <w:szCs w:val="22"/>
        </w:rPr>
        <w:t xml:space="preserve">start date </w:t>
      </w:r>
      <w:r w:rsidR="00C078AC" w:rsidRPr="008066E6">
        <w:rPr>
          <w:rFonts w:ascii="Salesforce Sans" w:hAnsi="Salesforce Sans"/>
          <w:szCs w:val="22"/>
        </w:rPr>
        <w:t>does not fall on a holiday, you should be able to save the Course Delivery. Verify that the Course Delivery is saved (you can do this programmatically using SOQL or declaratively, by finding the Course Delivery in the UI).</w:t>
      </w:r>
    </w:p>
    <w:p w14:paraId="7C6AB88D" w14:textId="691203E9"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In Salesforce, find the Course Delivery you create</w:t>
      </w:r>
      <w:r w:rsidR="00D27C6D" w:rsidRPr="008066E6">
        <w:rPr>
          <w:rFonts w:ascii="Salesforce Sans" w:hAnsi="Salesforce Sans"/>
          <w:szCs w:val="22"/>
        </w:rPr>
        <w:t>d</w:t>
      </w:r>
      <w:r w:rsidR="00C078AC" w:rsidRPr="008066E6">
        <w:rPr>
          <w:rFonts w:ascii="Salesforce Sans" w:hAnsi="Salesforce Sans"/>
          <w:szCs w:val="22"/>
        </w:rPr>
        <w:t xml:space="preserve"> in step 3.B. Update it so that its start date is on December 31 of the current year. You should not be able to update this Course Delivery’s start date to this day because it is a</w:t>
      </w:r>
      <w:r w:rsidR="00D27C6D" w:rsidRPr="008066E6">
        <w:rPr>
          <w:rFonts w:ascii="Salesforce Sans" w:hAnsi="Salesforce Sans"/>
          <w:szCs w:val="22"/>
        </w:rPr>
        <w:t xml:space="preserve"> h</w:t>
      </w:r>
      <w:r w:rsidR="00C078AC" w:rsidRPr="008066E6">
        <w:rPr>
          <w:rFonts w:ascii="Salesforce Sans" w:hAnsi="Salesforce Sans"/>
          <w:szCs w:val="22"/>
        </w:rPr>
        <w:t>oliday.</w:t>
      </w:r>
    </w:p>
    <w:p w14:paraId="1AC791BD" w14:textId="77777777" w:rsidR="00DA5787" w:rsidRDefault="00DA5787">
      <w:pPr>
        <w:rPr>
          <w:rFonts w:ascii="Salesforce Sans" w:hAnsi="Salesforce Sans"/>
          <w:b/>
          <w:color w:val="000000" w:themeColor="text1"/>
        </w:rPr>
      </w:pPr>
      <w:bookmarkStart w:id="65" w:name="_Toc419470962"/>
      <w:bookmarkStart w:id="66" w:name="_Toc289248387"/>
      <w:bookmarkStart w:id="67" w:name="_Toc330204783"/>
      <w:r>
        <w:br w:type="page"/>
      </w:r>
    </w:p>
    <w:p w14:paraId="2537033E" w14:textId="6F57EA62" w:rsidR="00C078AC" w:rsidRPr="0077756F" w:rsidRDefault="00C078AC">
      <w:pPr>
        <w:pStyle w:val="ExerciseTitle"/>
      </w:pPr>
      <w:bookmarkStart w:id="68" w:name="_Toc514686420"/>
      <w:r w:rsidRPr="0077756F">
        <w:lastRenderedPageBreak/>
        <w:t xml:space="preserve">9-1: </w:t>
      </w:r>
      <w:bookmarkEnd w:id="65"/>
      <w:r w:rsidR="00B762DF" w:rsidRPr="0077756F">
        <w:t>Define</w:t>
      </w:r>
      <w:r w:rsidRPr="0077756F">
        <w:t xml:space="preserve"> an Apex Class</w:t>
      </w:r>
      <w:bookmarkEnd w:id="68"/>
      <w:r w:rsidR="004B29F6" w:rsidRPr="0077756F">
        <w:br/>
      </w:r>
    </w:p>
    <w:p w14:paraId="4A842B7A"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4B84CBE0" w14:textId="77777777" w:rsidR="00C078AC" w:rsidRPr="008066E6" w:rsidRDefault="00C078AC" w:rsidP="008066E6">
      <w:pPr>
        <w:pStyle w:val="GoalTskTimeInstr"/>
        <w:spacing w:before="120" w:after="120"/>
        <w:rPr>
          <w:rFonts w:ascii="Salesforce Sans" w:hAnsi="Salesforce Sans"/>
          <w:b w:val="0"/>
          <w:bCs/>
          <w:sz w:val="22"/>
          <w:szCs w:val="22"/>
        </w:rPr>
      </w:pPr>
      <w:r w:rsidRPr="008066E6">
        <w:rPr>
          <w:rFonts w:ascii="Salesforce Sans" w:hAnsi="Salesforce Sans"/>
          <w:b w:val="0"/>
          <w:bCs/>
          <w:sz w:val="22"/>
          <w:szCs w:val="22"/>
        </w:rPr>
        <w:t>Make a trigger easy to read and maintain by creating a helper class for it.</w:t>
      </w:r>
    </w:p>
    <w:p w14:paraId="408E2113" w14:textId="77777777" w:rsidR="00C078AC" w:rsidRPr="008066E6" w:rsidRDefault="00C078AC" w:rsidP="008066E6">
      <w:pPr>
        <w:spacing w:before="120" w:after="120"/>
        <w:rPr>
          <w:rFonts w:ascii="Salesforce Sans" w:hAnsi="Salesforce Sans"/>
          <w:sz w:val="22"/>
          <w:szCs w:val="22"/>
        </w:rPr>
      </w:pPr>
    </w:p>
    <w:p w14:paraId="2797A16F"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7F18D665" w14:textId="3800B601"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an Apex class.</w:t>
      </w:r>
    </w:p>
    <w:p w14:paraId="76E5CDEF" w14:textId="60D5CA23"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Invoke the class from the trigger.</w:t>
      </w:r>
    </w:p>
    <w:p w14:paraId="691A43BB" w14:textId="1E2E0EC1"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Test the trigger.</w:t>
      </w:r>
    </w:p>
    <w:p w14:paraId="2FA54B28" w14:textId="77777777" w:rsidR="00C078AC" w:rsidRPr="008066E6" w:rsidRDefault="00C078AC" w:rsidP="008066E6">
      <w:pPr>
        <w:pStyle w:val="Heading1"/>
        <w:spacing w:before="120"/>
        <w:contextualSpacing w:val="0"/>
        <w:rPr>
          <w:rFonts w:ascii="Salesforce Sans" w:hAnsi="Salesforce Sans"/>
          <w:szCs w:val="22"/>
        </w:rPr>
      </w:pPr>
    </w:p>
    <w:p w14:paraId="7340F86C"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1E873E99"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15 minutes </w:t>
      </w:r>
    </w:p>
    <w:p w14:paraId="457934B2" w14:textId="77777777" w:rsidR="00C078AC" w:rsidRPr="008066E6" w:rsidRDefault="00C078AC" w:rsidP="008066E6">
      <w:pPr>
        <w:pStyle w:val="SingleLine"/>
        <w:spacing w:before="120" w:after="120"/>
        <w:rPr>
          <w:rFonts w:ascii="Salesforce Sans" w:hAnsi="Salesforce Sans"/>
          <w:sz w:val="22"/>
          <w:szCs w:val="22"/>
        </w:rPr>
      </w:pPr>
    </w:p>
    <w:p w14:paraId="55E76495"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290A92C1" w14:textId="769DB3F3"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an Apex class.</w:t>
      </w:r>
    </w:p>
    <w:p w14:paraId="080B7ABF" w14:textId="77777777" w:rsidR="00C808D4" w:rsidRPr="008066E6" w:rsidRDefault="00C808D4"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C</w:t>
      </w:r>
      <w:r w:rsidRPr="008066E6">
        <w:rPr>
          <w:rFonts w:ascii="Salesforce Sans" w:hAnsi="Salesforce Sans"/>
          <w:color w:val="000000" w:themeColor="text1"/>
          <w:szCs w:val="22"/>
        </w:rPr>
        <w:t xml:space="preserve">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20BE79C4" wp14:editId="4652122B">
            <wp:extent cx="130775" cy="144869"/>
            <wp:effectExtent l="0" t="0" r="0" b="0"/>
            <wp:docPr id="11" name="Picture 11"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77756F">
        <w:rPr>
          <w:rStyle w:val="ClickPaths"/>
          <w:color w:val="000000" w:themeColor="text1"/>
          <w:szCs w:val="22"/>
        </w:rPr>
        <w:t>Developer Console.</w:t>
      </w:r>
    </w:p>
    <w:p w14:paraId="3B70ACA8" w14:textId="6405AF4E" w:rsidR="00C808D4" w:rsidRPr="008066E6" w:rsidRDefault="0089174B" w:rsidP="008066E6">
      <w:pPr>
        <w:pStyle w:val="Heading2"/>
        <w:spacing w:before="120"/>
        <w:contextualSpacing w:val="0"/>
        <w:rPr>
          <w:rFonts w:ascii="Salesforce Sans" w:hAnsi="Salesforce Sans"/>
          <w:szCs w:val="22"/>
        </w:rPr>
      </w:pPr>
      <w:r>
        <w:rPr>
          <w:rFonts w:ascii="Salesforce Sans" w:hAnsi="Salesforce Sans"/>
          <w:szCs w:val="22"/>
        </w:rPr>
        <w:t>B</w:t>
      </w:r>
      <w:r w:rsidR="00C808D4" w:rsidRPr="008066E6">
        <w:rPr>
          <w:rFonts w:ascii="Salesforce Sans" w:hAnsi="Salesforce Sans"/>
          <w:szCs w:val="22"/>
        </w:rPr>
        <w:t>.</w:t>
      </w:r>
      <w:r w:rsidR="00C808D4" w:rsidRPr="008066E6">
        <w:rPr>
          <w:rFonts w:ascii="Salesforce Sans" w:hAnsi="Salesforce Sans"/>
          <w:szCs w:val="22"/>
        </w:rPr>
        <w:tab/>
        <w:t xml:space="preserve">Click </w:t>
      </w:r>
      <w:r w:rsidR="00C808D4" w:rsidRPr="008066E6">
        <w:rPr>
          <w:rStyle w:val="ClickOrSelect"/>
          <w:rFonts w:ascii="Salesforce Sans" w:hAnsi="Salesforce Sans"/>
          <w:szCs w:val="22"/>
        </w:rPr>
        <w:t>File | New | Apex Class</w:t>
      </w:r>
      <w:r w:rsidR="00C808D4" w:rsidRPr="008066E6">
        <w:rPr>
          <w:rFonts w:ascii="Salesforce Sans" w:hAnsi="Salesforce Sans"/>
          <w:szCs w:val="22"/>
        </w:rPr>
        <w:t xml:space="preserve">. </w:t>
      </w:r>
    </w:p>
    <w:p w14:paraId="6C9C7681" w14:textId="0718972C" w:rsidR="00C808D4" w:rsidRPr="008066E6" w:rsidRDefault="0089174B" w:rsidP="0077756F">
      <w:pPr>
        <w:pStyle w:val="Heading3"/>
        <w:spacing w:before="120"/>
        <w:ind w:left="720"/>
        <w:contextualSpacing w:val="0"/>
        <w:rPr>
          <w:rFonts w:ascii="Salesforce Sans" w:hAnsi="Salesforce Sans"/>
          <w:szCs w:val="22"/>
        </w:rPr>
      </w:pPr>
      <w:r>
        <w:rPr>
          <w:rFonts w:ascii="Salesforce Sans" w:hAnsi="Salesforce Sans"/>
          <w:szCs w:val="22"/>
        </w:rPr>
        <w:t>C</w:t>
      </w:r>
      <w:r w:rsidR="00C808D4" w:rsidRPr="008066E6">
        <w:rPr>
          <w:rFonts w:ascii="Salesforce Sans" w:hAnsi="Salesforce Sans"/>
          <w:szCs w:val="22"/>
        </w:rPr>
        <w:t>.</w:t>
      </w:r>
      <w:r w:rsidR="00C808D4" w:rsidRPr="008066E6">
        <w:rPr>
          <w:rFonts w:ascii="Salesforce Sans" w:hAnsi="Salesforce Sans"/>
          <w:szCs w:val="22"/>
        </w:rPr>
        <w:tab/>
      </w:r>
      <w:r w:rsidR="003E75E4">
        <w:rPr>
          <w:rFonts w:ascii="Salesforce Sans" w:hAnsi="Salesforce Sans"/>
          <w:szCs w:val="22"/>
        </w:rPr>
        <w:t>Type</w:t>
      </w:r>
      <w:r w:rsidR="00C808D4" w:rsidRPr="008066E6">
        <w:rPr>
          <w:rFonts w:ascii="Salesforce Sans" w:hAnsi="Salesforce Sans"/>
          <w:szCs w:val="22"/>
        </w:rPr>
        <w:t xml:space="preserve"> </w:t>
      </w:r>
      <w:proofErr w:type="spellStart"/>
      <w:r w:rsidR="00C808D4" w:rsidRPr="0077756F">
        <w:rPr>
          <w:rStyle w:val="EnterOrType"/>
        </w:rPr>
        <w:t>CourseDeliveryTriggerHandler</w:t>
      </w:r>
      <w:proofErr w:type="spellEnd"/>
      <w:r w:rsidR="00C808D4" w:rsidRPr="008066E6">
        <w:rPr>
          <w:rFonts w:ascii="Salesforce Sans" w:hAnsi="Salesforce Sans"/>
          <w:szCs w:val="22"/>
        </w:rPr>
        <w:t xml:space="preserve"> for the name, then click </w:t>
      </w:r>
      <w:r w:rsidR="00C808D4" w:rsidRPr="008066E6">
        <w:rPr>
          <w:rFonts w:ascii="Salesforce Sans" w:hAnsi="Salesforce Sans"/>
          <w:b/>
          <w:szCs w:val="22"/>
        </w:rPr>
        <w:t>OK</w:t>
      </w:r>
      <w:r w:rsidR="00C808D4" w:rsidRPr="008066E6">
        <w:rPr>
          <w:rFonts w:ascii="Salesforce Sans" w:hAnsi="Salesforce Sans"/>
          <w:szCs w:val="22"/>
        </w:rPr>
        <w:t xml:space="preserve">. </w:t>
      </w:r>
    </w:p>
    <w:p w14:paraId="497B2C06" w14:textId="74F29925" w:rsidR="00C808D4" w:rsidRPr="008066E6" w:rsidRDefault="0089174B" w:rsidP="0077756F">
      <w:pPr>
        <w:pStyle w:val="Heading3"/>
        <w:spacing w:before="120"/>
        <w:ind w:left="720"/>
        <w:contextualSpacing w:val="0"/>
        <w:rPr>
          <w:rFonts w:ascii="Salesforce Sans" w:hAnsi="Salesforce Sans"/>
          <w:szCs w:val="22"/>
        </w:rPr>
      </w:pPr>
      <w:r>
        <w:rPr>
          <w:rFonts w:ascii="Salesforce Sans" w:hAnsi="Salesforce Sans"/>
          <w:szCs w:val="22"/>
        </w:rPr>
        <w:t>D</w:t>
      </w:r>
      <w:r w:rsidR="00C808D4" w:rsidRPr="008066E6">
        <w:rPr>
          <w:rFonts w:ascii="Salesforce Sans" w:hAnsi="Salesforce Sans"/>
          <w:szCs w:val="22"/>
        </w:rPr>
        <w:t>.</w:t>
      </w:r>
      <w:r w:rsidR="00C808D4" w:rsidRPr="008066E6">
        <w:rPr>
          <w:rFonts w:ascii="Salesforce Sans" w:hAnsi="Salesforce Sans"/>
          <w:szCs w:val="22"/>
        </w:rPr>
        <w:tab/>
        <w:t xml:space="preserve">Copy and paste the contents of </w:t>
      </w:r>
      <w:r w:rsidR="00C808D4" w:rsidRPr="008066E6">
        <w:rPr>
          <w:rFonts w:ascii="Salesforce Sans" w:hAnsi="Salesforce Sans"/>
          <w:b/>
          <w:szCs w:val="22"/>
        </w:rPr>
        <w:t>CourseDeliveryTriggerHandler.txt</w:t>
      </w:r>
      <w:r w:rsidR="00C808D4" w:rsidRPr="008066E6">
        <w:rPr>
          <w:rFonts w:ascii="Salesforce Sans" w:hAnsi="Salesforce Sans"/>
          <w:szCs w:val="22"/>
        </w:rPr>
        <w:t xml:space="preserve"> from the Exercises folder into the window, overwriting all existing text. </w:t>
      </w:r>
    </w:p>
    <w:p w14:paraId="1554B115" w14:textId="4F408FD4" w:rsidR="00C808D4" w:rsidRPr="008066E6" w:rsidRDefault="0089174B" w:rsidP="0077756F">
      <w:pPr>
        <w:pStyle w:val="Heading3"/>
        <w:spacing w:before="120"/>
        <w:ind w:left="720"/>
        <w:contextualSpacing w:val="0"/>
        <w:rPr>
          <w:rFonts w:ascii="Salesforce Sans" w:hAnsi="Salesforce Sans"/>
          <w:szCs w:val="22"/>
        </w:rPr>
      </w:pPr>
      <w:r>
        <w:rPr>
          <w:rFonts w:ascii="Salesforce Sans" w:hAnsi="Salesforce Sans"/>
          <w:szCs w:val="22"/>
        </w:rPr>
        <w:t>E</w:t>
      </w:r>
      <w:r w:rsidR="00C808D4" w:rsidRPr="008066E6">
        <w:rPr>
          <w:rFonts w:ascii="Salesforce Sans" w:hAnsi="Salesforce Sans"/>
          <w:szCs w:val="22"/>
        </w:rPr>
        <w:t>.</w:t>
      </w:r>
      <w:r w:rsidR="00C808D4" w:rsidRPr="008066E6">
        <w:rPr>
          <w:rFonts w:ascii="Salesforce Sans" w:hAnsi="Salesforce Sans"/>
          <w:szCs w:val="22"/>
        </w:rPr>
        <w:tab/>
        <w:t>Complete the TODOs.</w:t>
      </w:r>
    </w:p>
    <w:p w14:paraId="6D1A305E" w14:textId="172D1819" w:rsidR="00C808D4" w:rsidRPr="008066E6" w:rsidRDefault="0089174B" w:rsidP="0077756F">
      <w:pPr>
        <w:pStyle w:val="Heading3"/>
        <w:spacing w:before="120"/>
        <w:ind w:left="720"/>
        <w:contextualSpacing w:val="0"/>
        <w:rPr>
          <w:rFonts w:ascii="Salesforce Sans" w:hAnsi="Salesforce Sans"/>
          <w:szCs w:val="22"/>
        </w:rPr>
      </w:pPr>
      <w:r>
        <w:rPr>
          <w:rFonts w:ascii="Salesforce Sans" w:hAnsi="Salesforce Sans"/>
          <w:szCs w:val="22"/>
        </w:rPr>
        <w:t>F</w:t>
      </w:r>
      <w:r w:rsidR="00C808D4" w:rsidRPr="008066E6">
        <w:rPr>
          <w:rFonts w:ascii="Salesforce Sans" w:hAnsi="Salesforce Sans"/>
          <w:szCs w:val="22"/>
        </w:rPr>
        <w:t>.</w:t>
      </w:r>
      <w:r w:rsidR="00C808D4"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S</w:t>
      </w:r>
      <w:r w:rsidR="00C808D4" w:rsidRPr="008066E6">
        <w:rPr>
          <w:rFonts w:ascii="Salesforce Sans" w:hAnsi="Salesforce Sans"/>
          <w:szCs w:val="22"/>
        </w:rPr>
        <w:t xml:space="preserve"> </w:t>
      </w:r>
      <w:r w:rsidR="008A5479" w:rsidRPr="008066E6">
        <w:rPr>
          <w:rFonts w:ascii="Salesforce Sans" w:hAnsi="Salesforce Sans"/>
          <w:szCs w:val="22"/>
        </w:rPr>
        <w:t>to save the file.</w:t>
      </w:r>
    </w:p>
    <w:bookmarkEnd w:id="66"/>
    <w:bookmarkEnd w:id="67"/>
    <w:p w14:paraId="2DCAB832" w14:textId="76262D28"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Invoke the class from the trigger. </w:t>
      </w:r>
    </w:p>
    <w:p w14:paraId="74CCDB24" w14:textId="437C3688" w:rsidR="00842F5B" w:rsidRPr="008066E6" w:rsidRDefault="00842F5B" w:rsidP="0077756F">
      <w:pPr>
        <w:pStyle w:val="Heading3"/>
        <w:spacing w:before="120"/>
        <w:ind w:left="720"/>
        <w:contextualSpacing w:val="0"/>
        <w:rPr>
          <w:rFonts w:ascii="Salesforce Sans" w:hAnsi="Salesforce Sans"/>
          <w:szCs w:val="22"/>
        </w:rPr>
      </w:pPr>
      <w:r w:rsidRPr="008066E6">
        <w:rPr>
          <w:rFonts w:ascii="Salesforce Sans" w:hAnsi="Salesforce Sans"/>
          <w:szCs w:val="22"/>
        </w:rPr>
        <w:t>A.</w:t>
      </w:r>
      <w:r w:rsidRPr="008066E6">
        <w:rPr>
          <w:rFonts w:ascii="Salesforce Sans" w:hAnsi="Salesforce Sans"/>
          <w:szCs w:val="22"/>
        </w:rPr>
        <w:tab/>
        <w:t xml:space="preserve">Click </w:t>
      </w:r>
      <w:r w:rsidRPr="008066E6">
        <w:rPr>
          <w:rFonts w:ascii="Salesforce Sans" w:hAnsi="Salesforce Sans"/>
          <w:b/>
          <w:szCs w:val="22"/>
        </w:rPr>
        <w:t>File | Open</w:t>
      </w:r>
      <w:r w:rsidRPr="008066E6">
        <w:rPr>
          <w:rFonts w:ascii="Salesforce Sans" w:hAnsi="Salesforce Sans"/>
          <w:szCs w:val="22"/>
        </w:rPr>
        <w:t>.</w:t>
      </w:r>
    </w:p>
    <w:p w14:paraId="71FFE7B1" w14:textId="15304824" w:rsidR="00842F5B" w:rsidRPr="008066E6" w:rsidRDefault="00842F5B" w:rsidP="0077756F">
      <w:pPr>
        <w:pStyle w:val="Heading3"/>
        <w:spacing w:before="120"/>
        <w:ind w:left="7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t xml:space="preserve">Select </w:t>
      </w:r>
      <w:r w:rsidRPr="008066E6">
        <w:rPr>
          <w:rFonts w:ascii="Salesforce Sans" w:hAnsi="Salesforce Sans"/>
          <w:b/>
          <w:szCs w:val="22"/>
        </w:rPr>
        <w:t>Triggers</w:t>
      </w:r>
      <w:r w:rsidRPr="008066E6">
        <w:rPr>
          <w:rFonts w:ascii="Salesforce Sans" w:hAnsi="Salesforce Sans"/>
          <w:szCs w:val="22"/>
        </w:rPr>
        <w:t xml:space="preserve"> as the Entity Type, type </w:t>
      </w:r>
      <w:r w:rsidRPr="0077756F">
        <w:rPr>
          <w:rStyle w:val="EnterOrType"/>
        </w:rPr>
        <w:t>Course</w:t>
      </w:r>
      <w:r w:rsidRPr="008066E6">
        <w:rPr>
          <w:rFonts w:ascii="Salesforce Sans" w:hAnsi="Salesforce Sans"/>
          <w:szCs w:val="22"/>
        </w:rPr>
        <w:t xml:space="preserve"> into the filter input box, then double-click the entity </w:t>
      </w:r>
      <w:proofErr w:type="spellStart"/>
      <w:r w:rsidRPr="008066E6">
        <w:rPr>
          <w:rFonts w:ascii="Salesforce Sans" w:hAnsi="Salesforce Sans"/>
          <w:b/>
          <w:szCs w:val="22"/>
        </w:rPr>
        <w:t>CourseDeliveryTrigger</w:t>
      </w:r>
      <w:proofErr w:type="spellEnd"/>
      <w:r w:rsidRPr="008066E6">
        <w:rPr>
          <w:rFonts w:ascii="Salesforce Sans" w:hAnsi="Salesforce Sans"/>
          <w:szCs w:val="22"/>
        </w:rPr>
        <w:t>.</w:t>
      </w:r>
    </w:p>
    <w:p w14:paraId="1E202AEB" w14:textId="72F3A9A9" w:rsidR="008873F1" w:rsidRPr="008066E6" w:rsidRDefault="008873F1" w:rsidP="0077756F">
      <w:pPr>
        <w:pStyle w:val="Heading3"/>
        <w:spacing w:before="120"/>
        <w:ind w:left="7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 xml:space="preserve">Copy and paste the contents of </w:t>
      </w:r>
      <w:r w:rsidRPr="008066E6">
        <w:rPr>
          <w:rFonts w:ascii="Salesforce Sans" w:hAnsi="Salesforce Sans"/>
          <w:b/>
          <w:szCs w:val="22"/>
        </w:rPr>
        <w:t>CourseDeliveryTriggerRefactored.txt</w:t>
      </w:r>
      <w:r w:rsidRPr="008066E6">
        <w:rPr>
          <w:rFonts w:ascii="Salesforce Sans" w:hAnsi="Salesforce Sans"/>
          <w:szCs w:val="22"/>
        </w:rPr>
        <w:t xml:space="preserve"> from the Exercises folder into the window, overwriting all existing text. </w:t>
      </w:r>
    </w:p>
    <w:p w14:paraId="00A62A17" w14:textId="77805F2B" w:rsidR="008873F1" w:rsidRPr="008066E6" w:rsidRDefault="008873F1" w:rsidP="0077756F">
      <w:pPr>
        <w:pStyle w:val="Heading3"/>
        <w:spacing w:before="120"/>
        <w:ind w:left="7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t>Complete the TODOs.</w:t>
      </w:r>
    </w:p>
    <w:p w14:paraId="144F9434" w14:textId="6F5EF941" w:rsidR="008873F1" w:rsidRPr="008066E6" w:rsidRDefault="008873F1" w:rsidP="0077756F">
      <w:pPr>
        <w:pStyle w:val="Heading3"/>
        <w:spacing w:before="120"/>
        <w:ind w:left="720"/>
        <w:contextualSpacing w:val="0"/>
        <w:rPr>
          <w:rFonts w:ascii="Salesforce Sans" w:hAnsi="Salesforce Sans"/>
          <w:szCs w:val="22"/>
        </w:rPr>
      </w:pPr>
      <w:r w:rsidRPr="008066E6">
        <w:rPr>
          <w:rFonts w:ascii="Salesforce Sans" w:hAnsi="Salesforce Sans"/>
          <w:szCs w:val="22"/>
        </w:rPr>
        <w:t>E.</w:t>
      </w:r>
      <w:r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S</w:t>
      </w:r>
      <w:r w:rsidRPr="008066E6">
        <w:rPr>
          <w:rFonts w:ascii="Salesforce Sans" w:hAnsi="Salesforce Sans"/>
          <w:szCs w:val="22"/>
        </w:rPr>
        <w:t xml:space="preserve"> </w:t>
      </w:r>
      <w:r w:rsidR="008A5479" w:rsidRPr="008066E6">
        <w:rPr>
          <w:rFonts w:ascii="Salesforce Sans" w:hAnsi="Salesforce Sans"/>
          <w:szCs w:val="22"/>
        </w:rPr>
        <w:t>to save the file.</w:t>
      </w:r>
    </w:p>
    <w:p w14:paraId="11DBF663" w14:textId="77777777" w:rsidR="00DA5787" w:rsidRDefault="00DA5787">
      <w:pPr>
        <w:rPr>
          <w:rFonts w:ascii="Salesforce Sans" w:hAnsi="Salesforce Sans"/>
          <w:bCs/>
          <w:sz w:val="22"/>
          <w:szCs w:val="22"/>
        </w:rPr>
      </w:pPr>
      <w:r>
        <w:rPr>
          <w:rFonts w:ascii="Salesforce Sans" w:hAnsi="Salesforce Sans"/>
          <w:szCs w:val="22"/>
        </w:rPr>
        <w:br w:type="page"/>
      </w:r>
    </w:p>
    <w:p w14:paraId="47BC9A2F" w14:textId="198CA494"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lastRenderedPageBreak/>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Test your code. </w:t>
      </w:r>
    </w:p>
    <w:p w14:paraId="0A27907D" w14:textId="5AF1B666" w:rsidR="00B92309" w:rsidRPr="008066E6" w:rsidRDefault="00B92309" w:rsidP="008066E6">
      <w:pPr>
        <w:pStyle w:val="Heading2"/>
        <w:spacing w:before="120"/>
        <w:contextualSpacing w:val="0"/>
        <w:rPr>
          <w:rFonts w:ascii="Salesforce Sans" w:hAnsi="Salesforce Sans"/>
          <w:szCs w:val="22"/>
        </w:rPr>
      </w:pPr>
      <w:r w:rsidRPr="008066E6">
        <w:rPr>
          <w:rFonts w:ascii="Salesforce Sans" w:hAnsi="Salesforce Sans"/>
          <w:szCs w:val="22"/>
        </w:rPr>
        <w:t>A.</w:t>
      </w:r>
      <w:r w:rsidRPr="008066E6">
        <w:rPr>
          <w:rFonts w:ascii="Salesforce Sans" w:hAnsi="Salesforce Sans"/>
          <w:szCs w:val="22"/>
        </w:rPr>
        <w:tab/>
        <w:t xml:space="preserve">Click </w:t>
      </w:r>
      <w:r w:rsidRPr="008066E6">
        <w:rPr>
          <w:rStyle w:val="ClickOrSelect"/>
          <w:rFonts w:ascii="Salesforce Sans" w:hAnsi="Salesforce Sans"/>
          <w:szCs w:val="22"/>
        </w:rPr>
        <w:t>File | New | Apex Class</w:t>
      </w:r>
      <w:r w:rsidRPr="008066E6">
        <w:rPr>
          <w:rFonts w:ascii="Salesforce Sans" w:hAnsi="Salesforce Sans"/>
          <w:szCs w:val="22"/>
        </w:rPr>
        <w:t xml:space="preserve">. </w:t>
      </w:r>
    </w:p>
    <w:p w14:paraId="2ADECC60" w14:textId="7C53EFA6" w:rsidR="00B92309" w:rsidRPr="008066E6" w:rsidRDefault="00B92309" w:rsidP="0077756F">
      <w:pPr>
        <w:pStyle w:val="Heading3"/>
        <w:spacing w:before="120"/>
        <w:ind w:left="7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r>
      <w:r w:rsidR="003E75E4">
        <w:rPr>
          <w:rFonts w:ascii="Salesforce Sans" w:hAnsi="Salesforce Sans"/>
          <w:szCs w:val="22"/>
        </w:rPr>
        <w:t>Type</w:t>
      </w:r>
      <w:r w:rsidRPr="008066E6">
        <w:rPr>
          <w:rFonts w:ascii="Salesforce Sans" w:hAnsi="Salesforce Sans"/>
          <w:szCs w:val="22"/>
        </w:rPr>
        <w:t xml:space="preserve"> </w:t>
      </w:r>
      <w:proofErr w:type="spellStart"/>
      <w:r w:rsidRPr="0077756F">
        <w:rPr>
          <w:rStyle w:val="EnterOrType"/>
        </w:rPr>
        <w:t>CourseDeliveryTrigger</w:t>
      </w:r>
      <w:r w:rsidR="007347E7" w:rsidRPr="0077756F">
        <w:rPr>
          <w:rStyle w:val="EnterOrType"/>
        </w:rPr>
        <w:t>Refactored</w:t>
      </w:r>
      <w:r w:rsidRPr="0077756F">
        <w:rPr>
          <w:rStyle w:val="EnterOrType"/>
        </w:rPr>
        <w:t>_Test</w:t>
      </w:r>
      <w:proofErr w:type="spellEnd"/>
      <w:r w:rsidRPr="008066E6">
        <w:rPr>
          <w:rFonts w:ascii="Salesforce Sans" w:hAnsi="Salesforce Sans"/>
          <w:szCs w:val="22"/>
        </w:rPr>
        <w:t xml:space="preserve"> for the name, then click </w:t>
      </w:r>
      <w:r w:rsidRPr="008066E6">
        <w:rPr>
          <w:rFonts w:ascii="Salesforce Sans" w:hAnsi="Salesforce Sans"/>
          <w:b/>
          <w:szCs w:val="22"/>
        </w:rPr>
        <w:t>OK</w:t>
      </w:r>
      <w:r w:rsidRPr="008066E6">
        <w:rPr>
          <w:rFonts w:ascii="Salesforce Sans" w:hAnsi="Salesforce Sans"/>
          <w:szCs w:val="22"/>
        </w:rPr>
        <w:t xml:space="preserve">. </w:t>
      </w:r>
    </w:p>
    <w:p w14:paraId="405344DC" w14:textId="786DBB6F" w:rsidR="00B92309" w:rsidRPr="008066E6" w:rsidRDefault="00B92309" w:rsidP="0077756F">
      <w:pPr>
        <w:pStyle w:val="Heading3"/>
        <w:spacing w:before="120"/>
        <w:ind w:left="7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 xml:space="preserve">Copy and paste the contents of </w:t>
      </w:r>
      <w:r w:rsidRPr="008066E6">
        <w:rPr>
          <w:rFonts w:ascii="Salesforce Sans" w:hAnsi="Salesforce Sans"/>
          <w:b/>
          <w:szCs w:val="22"/>
        </w:rPr>
        <w:t>CourseDeliveryTrigger</w:t>
      </w:r>
      <w:r w:rsidR="007347E7" w:rsidRPr="008066E6">
        <w:rPr>
          <w:rFonts w:ascii="Salesforce Sans" w:hAnsi="Salesforce Sans"/>
          <w:b/>
          <w:szCs w:val="22"/>
        </w:rPr>
        <w:t>Refactored_Test</w:t>
      </w:r>
      <w:r w:rsidRPr="008066E6">
        <w:rPr>
          <w:rFonts w:ascii="Salesforce Sans" w:hAnsi="Salesforce Sans"/>
          <w:b/>
          <w:szCs w:val="22"/>
        </w:rPr>
        <w:t>.txt</w:t>
      </w:r>
      <w:r w:rsidRPr="008066E6">
        <w:rPr>
          <w:rFonts w:ascii="Salesforce Sans" w:hAnsi="Salesforce Sans"/>
          <w:szCs w:val="22"/>
        </w:rPr>
        <w:t xml:space="preserve"> from the Exercises folder into the window, overwriting all existing text. </w:t>
      </w:r>
    </w:p>
    <w:p w14:paraId="75D73F7D" w14:textId="39F8C06A" w:rsidR="00AE2C23" w:rsidRPr="008066E6" w:rsidRDefault="007347E7" w:rsidP="0077756F">
      <w:pPr>
        <w:pStyle w:val="Heading2"/>
        <w:spacing w:before="120"/>
        <w:contextualSpacing w:val="0"/>
        <w:rPr>
          <w:rFonts w:ascii="Salesforce Sans" w:hAnsi="Salesforce Sans"/>
          <w:szCs w:val="22"/>
        </w:rPr>
      </w:pPr>
      <w:r w:rsidRPr="008066E6">
        <w:rPr>
          <w:rFonts w:ascii="Salesforce Sans" w:hAnsi="Salesforce Sans"/>
          <w:szCs w:val="22"/>
        </w:rPr>
        <w:t>D</w:t>
      </w:r>
      <w:r w:rsidR="00AE2C23" w:rsidRPr="008066E6">
        <w:rPr>
          <w:rFonts w:ascii="Salesforce Sans" w:hAnsi="Salesforce Sans"/>
          <w:szCs w:val="22"/>
        </w:rPr>
        <w:t>.</w:t>
      </w:r>
      <w:r w:rsidR="00AE2C23"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S</w:t>
      </w:r>
      <w:r w:rsidR="00AE2C23" w:rsidRPr="008066E6">
        <w:rPr>
          <w:rFonts w:ascii="Salesforce Sans" w:hAnsi="Salesforce Sans"/>
          <w:szCs w:val="22"/>
        </w:rPr>
        <w:t xml:space="preserve"> to save the file.</w:t>
      </w:r>
    </w:p>
    <w:p w14:paraId="5DAB99AB" w14:textId="04FB1FC6" w:rsidR="00AE2C23" w:rsidRPr="008066E6" w:rsidRDefault="00AE2C23" w:rsidP="0077756F">
      <w:pPr>
        <w:pStyle w:val="Heading1"/>
        <w:spacing w:before="120"/>
        <w:contextualSpacing w:val="0"/>
        <w:rPr>
          <w:rFonts w:ascii="Salesforce Sans" w:hAnsi="Salesforce Sans"/>
          <w:szCs w:val="22"/>
        </w:rPr>
      </w:pPr>
      <w:r w:rsidRPr="008066E6">
        <w:rPr>
          <w:rFonts w:ascii="Salesforce Sans" w:hAnsi="Salesforce Sans"/>
          <w:szCs w:val="22"/>
        </w:rPr>
        <w:tab/>
      </w:r>
      <w:r w:rsidR="007347E7" w:rsidRPr="008066E6">
        <w:rPr>
          <w:rFonts w:ascii="Salesforce Sans" w:hAnsi="Salesforce Sans"/>
          <w:szCs w:val="22"/>
        </w:rPr>
        <w:t>E</w:t>
      </w:r>
      <w:r w:rsidRPr="008066E6">
        <w:rPr>
          <w:rFonts w:ascii="Salesforce Sans" w:hAnsi="Salesforce Sans"/>
          <w:szCs w:val="22"/>
        </w:rPr>
        <w:t>.</w:t>
      </w:r>
      <w:r w:rsidRPr="008066E6">
        <w:rPr>
          <w:rFonts w:ascii="Salesforce Sans" w:hAnsi="Salesforce Sans"/>
          <w:szCs w:val="22"/>
        </w:rPr>
        <w:tab/>
        <w:t xml:space="preserve">Click </w:t>
      </w:r>
      <w:r w:rsidRPr="008066E6">
        <w:rPr>
          <w:rFonts w:ascii="Salesforce Sans" w:hAnsi="Salesforce Sans"/>
          <w:b/>
          <w:szCs w:val="22"/>
        </w:rPr>
        <w:t>Run Test</w:t>
      </w:r>
      <w:r w:rsidRPr="008066E6">
        <w:rPr>
          <w:rFonts w:ascii="Salesforce Sans" w:hAnsi="Salesforce Sans"/>
          <w:szCs w:val="22"/>
        </w:rPr>
        <w:t>.</w:t>
      </w:r>
    </w:p>
    <w:p w14:paraId="1B331E40" w14:textId="4275FDE8" w:rsidR="00AE2C23" w:rsidRPr="008066E6" w:rsidRDefault="007347E7" w:rsidP="0077756F">
      <w:pPr>
        <w:pStyle w:val="Heading3"/>
        <w:spacing w:before="120"/>
        <w:ind w:left="720"/>
        <w:contextualSpacing w:val="0"/>
        <w:rPr>
          <w:rFonts w:ascii="Salesforce Sans" w:hAnsi="Salesforce Sans"/>
          <w:szCs w:val="22"/>
        </w:rPr>
      </w:pPr>
      <w:r w:rsidRPr="008066E6">
        <w:rPr>
          <w:rFonts w:ascii="Salesforce Sans" w:hAnsi="Salesforce Sans"/>
          <w:szCs w:val="22"/>
        </w:rPr>
        <w:t>F</w:t>
      </w:r>
      <w:r w:rsidR="00AE2C23" w:rsidRPr="008066E6">
        <w:rPr>
          <w:rFonts w:ascii="Salesforce Sans" w:hAnsi="Salesforce Sans"/>
          <w:szCs w:val="22"/>
        </w:rPr>
        <w:t>.</w:t>
      </w:r>
      <w:r w:rsidR="00AE2C23" w:rsidRPr="008066E6">
        <w:rPr>
          <w:rFonts w:ascii="Salesforce Sans" w:hAnsi="Salesforce Sans"/>
          <w:szCs w:val="22"/>
        </w:rPr>
        <w:tab/>
        <w:t xml:space="preserve">Click the </w:t>
      </w:r>
      <w:r w:rsidR="00AE2C23" w:rsidRPr="008066E6">
        <w:rPr>
          <w:rStyle w:val="ClickOrSelect"/>
          <w:rFonts w:ascii="Salesforce Sans" w:hAnsi="Salesforce Sans"/>
          <w:szCs w:val="22"/>
        </w:rPr>
        <w:t>Tests</w:t>
      </w:r>
      <w:r w:rsidR="00AE2C23" w:rsidRPr="008066E6">
        <w:rPr>
          <w:rFonts w:ascii="Salesforce Sans" w:hAnsi="Salesforce Sans"/>
          <w:szCs w:val="22"/>
        </w:rPr>
        <w:t xml:space="preserve"> tab in the bottom panel.</w:t>
      </w:r>
    </w:p>
    <w:p w14:paraId="131C2AA9" w14:textId="121AB2F9" w:rsidR="00AE2C23" w:rsidRPr="008066E6" w:rsidRDefault="007347E7" w:rsidP="0077756F">
      <w:pPr>
        <w:pStyle w:val="Heading3"/>
        <w:spacing w:before="120"/>
        <w:ind w:left="720"/>
        <w:contextualSpacing w:val="0"/>
        <w:rPr>
          <w:rFonts w:ascii="Salesforce Sans" w:hAnsi="Salesforce Sans"/>
          <w:szCs w:val="22"/>
        </w:rPr>
      </w:pPr>
      <w:r w:rsidRPr="008066E6">
        <w:rPr>
          <w:rFonts w:ascii="Salesforce Sans" w:hAnsi="Salesforce Sans"/>
          <w:szCs w:val="22"/>
        </w:rPr>
        <w:t>G</w:t>
      </w:r>
      <w:r w:rsidR="00AE2C23" w:rsidRPr="008066E6">
        <w:rPr>
          <w:rFonts w:ascii="Salesforce Sans" w:hAnsi="Salesforce Sans"/>
          <w:szCs w:val="22"/>
        </w:rPr>
        <w:t>.</w:t>
      </w:r>
      <w:r w:rsidR="00AE2C23" w:rsidRPr="008066E6">
        <w:rPr>
          <w:rFonts w:ascii="Salesforce Sans" w:hAnsi="Salesforce Sans"/>
          <w:szCs w:val="22"/>
        </w:rPr>
        <w:tab/>
        <w:t xml:space="preserve">Expand the collapsed folder by clicking on </w:t>
      </w:r>
      <w:r w:rsidR="00AE2C23" w:rsidRPr="008066E6">
        <w:rPr>
          <w:rStyle w:val="ClickOrSelect"/>
          <w:rFonts w:ascii="Salesforce Sans" w:hAnsi="Salesforce Sans"/>
          <w:szCs w:val="22"/>
        </w:rPr>
        <w:t>+</w:t>
      </w:r>
      <w:r w:rsidR="00AE2C23" w:rsidRPr="008066E6">
        <w:rPr>
          <w:rFonts w:ascii="Salesforce Sans" w:hAnsi="Salesforce Sans"/>
          <w:szCs w:val="22"/>
        </w:rPr>
        <w:t>.</w:t>
      </w:r>
    </w:p>
    <w:p w14:paraId="3A9D4BB8" w14:textId="7CB1DB3C" w:rsidR="00AE2C23" w:rsidRPr="008066E6" w:rsidRDefault="007347E7" w:rsidP="0077756F">
      <w:pPr>
        <w:pStyle w:val="Heading3"/>
        <w:spacing w:before="120"/>
        <w:ind w:left="720"/>
        <w:contextualSpacing w:val="0"/>
        <w:rPr>
          <w:rFonts w:ascii="Salesforce Sans" w:hAnsi="Salesforce Sans"/>
          <w:szCs w:val="22"/>
        </w:rPr>
      </w:pPr>
      <w:r w:rsidRPr="008066E6">
        <w:rPr>
          <w:rFonts w:ascii="Salesforce Sans" w:hAnsi="Salesforce Sans"/>
          <w:szCs w:val="22"/>
        </w:rPr>
        <w:t>H</w:t>
      </w:r>
      <w:r w:rsidR="00AE2C23" w:rsidRPr="008066E6">
        <w:rPr>
          <w:rFonts w:ascii="Salesforce Sans" w:hAnsi="Salesforce Sans"/>
          <w:szCs w:val="22"/>
        </w:rPr>
        <w:t>.</w:t>
      </w:r>
      <w:r w:rsidR="00AE2C23" w:rsidRPr="008066E6">
        <w:rPr>
          <w:rFonts w:ascii="Salesforce Sans" w:hAnsi="Salesforce Sans"/>
          <w:szCs w:val="22"/>
        </w:rPr>
        <w:tab/>
        <w:t>Ensure that all your methods executed successfully. A green tick indicates success.</w:t>
      </w:r>
    </w:p>
    <w:p w14:paraId="3F6E9FC5" w14:textId="7818751B" w:rsidR="00AE2C23" w:rsidRPr="008066E6" w:rsidRDefault="007347E7" w:rsidP="0077756F">
      <w:pPr>
        <w:pStyle w:val="Heading3"/>
        <w:spacing w:before="120"/>
        <w:ind w:left="720"/>
        <w:contextualSpacing w:val="0"/>
        <w:rPr>
          <w:rFonts w:ascii="Salesforce Sans" w:hAnsi="Salesforce Sans"/>
          <w:szCs w:val="22"/>
        </w:rPr>
      </w:pPr>
      <w:r w:rsidRPr="008066E6">
        <w:rPr>
          <w:rFonts w:ascii="Salesforce Sans" w:hAnsi="Salesforce Sans"/>
          <w:szCs w:val="22"/>
        </w:rPr>
        <w:t>I</w:t>
      </w:r>
      <w:r w:rsidR="00AE2C23" w:rsidRPr="008066E6">
        <w:rPr>
          <w:rFonts w:ascii="Salesforce Sans" w:hAnsi="Salesforce Sans"/>
          <w:szCs w:val="22"/>
        </w:rPr>
        <w:t>.</w:t>
      </w:r>
      <w:r w:rsidR="00AE2C23"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ALT + /</w:t>
      </w:r>
      <w:r w:rsidR="00AE2C23" w:rsidRPr="008066E6">
        <w:rPr>
          <w:rFonts w:ascii="Salesforce Sans" w:hAnsi="Salesforce Sans"/>
          <w:szCs w:val="22"/>
        </w:rPr>
        <w:t xml:space="preserve"> to close all console tabs.</w:t>
      </w:r>
    </w:p>
    <w:p w14:paraId="11F41ED0" w14:textId="0F5563E9" w:rsidR="00AE2C23" w:rsidRPr="008066E6" w:rsidRDefault="007347E7" w:rsidP="0077756F">
      <w:pPr>
        <w:pStyle w:val="Heading3"/>
        <w:spacing w:before="120"/>
        <w:ind w:left="720"/>
        <w:contextualSpacing w:val="0"/>
        <w:rPr>
          <w:rFonts w:ascii="Salesforce Sans" w:hAnsi="Salesforce Sans"/>
          <w:szCs w:val="22"/>
        </w:rPr>
      </w:pPr>
      <w:r w:rsidRPr="008066E6">
        <w:rPr>
          <w:rFonts w:ascii="Salesforce Sans" w:hAnsi="Salesforce Sans"/>
          <w:szCs w:val="22"/>
        </w:rPr>
        <w:t>J</w:t>
      </w:r>
      <w:r w:rsidR="00AE2C23" w:rsidRPr="008066E6">
        <w:rPr>
          <w:rFonts w:ascii="Salesforce Sans" w:hAnsi="Salesforce Sans"/>
          <w:szCs w:val="22"/>
        </w:rPr>
        <w:t>.</w:t>
      </w:r>
      <w:r w:rsidR="00AE2C23" w:rsidRPr="008066E6">
        <w:rPr>
          <w:rFonts w:ascii="Salesforce Sans" w:hAnsi="Salesforce Sans"/>
          <w:szCs w:val="22"/>
        </w:rPr>
        <w:tab/>
      </w:r>
      <w:r w:rsidR="005D0962">
        <w:rPr>
          <w:rFonts w:ascii="Salesforce Sans" w:hAnsi="Salesforce Sans"/>
          <w:szCs w:val="22"/>
        </w:rPr>
        <w:t>Close the Developer Console window.</w:t>
      </w:r>
    </w:p>
    <w:p w14:paraId="37C77E2D" w14:textId="77777777" w:rsidR="00C078AC" w:rsidRPr="008066E6" w:rsidRDefault="00C078AC" w:rsidP="008066E6">
      <w:pPr>
        <w:spacing w:before="120" w:after="120"/>
        <w:rPr>
          <w:rFonts w:ascii="Salesforce Sans" w:hAnsi="Salesforce Sans"/>
          <w:sz w:val="22"/>
          <w:szCs w:val="22"/>
        </w:rPr>
      </w:pPr>
    </w:p>
    <w:p w14:paraId="67339CA8" w14:textId="77777777" w:rsidR="00DA5787" w:rsidRDefault="00DA5787">
      <w:pPr>
        <w:rPr>
          <w:rFonts w:ascii="Salesforce Sans" w:hAnsi="Salesforce Sans"/>
          <w:b/>
          <w:color w:val="000000" w:themeColor="text1"/>
        </w:rPr>
      </w:pPr>
      <w:bookmarkStart w:id="69" w:name="_Toc427165765"/>
      <w:r>
        <w:br w:type="page"/>
      </w:r>
    </w:p>
    <w:p w14:paraId="7B404AC7" w14:textId="4B49BF10" w:rsidR="00C078AC" w:rsidRPr="0077756F" w:rsidRDefault="00C078AC">
      <w:pPr>
        <w:pStyle w:val="ExerciseTitle"/>
      </w:pPr>
      <w:bookmarkStart w:id="70" w:name="_Toc514686421"/>
      <w:r w:rsidRPr="0077756F">
        <w:lastRenderedPageBreak/>
        <w:t>10-1: Explore the Implicit Firing of Triggers</w:t>
      </w:r>
      <w:bookmarkEnd w:id="69"/>
      <w:bookmarkEnd w:id="70"/>
      <w:r w:rsidR="00D35637" w:rsidRPr="0077756F">
        <w:br/>
      </w:r>
    </w:p>
    <w:p w14:paraId="70BBCE4D" w14:textId="77777777" w:rsidR="0031518F" w:rsidRPr="008066E6" w:rsidRDefault="0031518F"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6C81AA9A" w14:textId="77777777" w:rsidR="00C078AC" w:rsidRPr="008066E6" w:rsidRDefault="00C078AC" w:rsidP="008066E6">
      <w:pPr>
        <w:pStyle w:val="GoalTskTimeInstr"/>
        <w:spacing w:before="120" w:after="120"/>
        <w:rPr>
          <w:rFonts w:ascii="Salesforce Sans" w:hAnsi="Salesforce Sans"/>
          <w:b w:val="0"/>
          <w:sz w:val="22"/>
          <w:szCs w:val="22"/>
        </w:rPr>
      </w:pPr>
      <w:r w:rsidRPr="008066E6">
        <w:rPr>
          <w:rFonts w:ascii="Salesforce Sans" w:hAnsi="Salesforce Sans"/>
          <w:b w:val="0"/>
          <w:sz w:val="22"/>
          <w:szCs w:val="22"/>
        </w:rPr>
        <w:t>Determine the actions that occur when a Course record is saved.</w:t>
      </w:r>
    </w:p>
    <w:p w14:paraId="457ACEF4"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b w:val="0"/>
          <w:sz w:val="22"/>
          <w:szCs w:val="22"/>
        </w:rPr>
        <w:br/>
      </w:r>
      <w:r w:rsidRPr="008066E6">
        <w:rPr>
          <w:rFonts w:ascii="Salesforce Sans" w:hAnsi="Salesforce Sans"/>
          <w:sz w:val="22"/>
          <w:szCs w:val="22"/>
        </w:rPr>
        <w:t>Tasks:</w:t>
      </w:r>
    </w:p>
    <w:p w14:paraId="13624DF8" w14:textId="0095032A"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Open the Developer Console.</w:t>
      </w:r>
    </w:p>
    <w:p w14:paraId="3D55E914" w14:textId="16F45BD6"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Update the status of a Course record to </w:t>
      </w:r>
      <w:r w:rsidR="00D14165" w:rsidRPr="008066E6">
        <w:rPr>
          <w:rFonts w:ascii="Salesforce Sans" w:hAnsi="Salesforce Sans"/>
          <w:szCs w:val="22"/>
        </w:rPr>
        <w:t>“</w:t>
      </w:r>
      <w:r w:rsidR="00C078AC" w:rsidRPr="008066E6">
        <w:rPr>
          <w:rFonts w:ascii="Salesforce Sans" w:hAnsi="Salesforce Sans"/>
          <w:szCs w:val="22"/>
        </w:rPr>
        <w:t>Retired</w:t>
      </w:r>
      <w:r w:rsidR="00D14165" w:rsidRPr="008066E6">
        <w:rPr>
          <w:rFonts w:ascii="Salesforce Sans" w:hAnsi="Salesforce Sans"/>
          <w:szCs w:val="22"/>
        </w:rPr>
        <w:t>”</w:t>
      </w:r>
      <w:r w:rsidR="00C078AC" w:rsidRPr="008066E6">
        <w:rPr>
          <w:rFonts w:ascii="Salesforce Sans" w:hAnsi="Salesforce Sans"/>
          <w:szCs w:val="22"/>
        </w:rPr>
        <w:t xml:space="preserve"> in the UI.</w:t>
      </w:r>
    </w:p>
    <w:p w14:paraId="23DB70C5" w14:textId="10BD9205"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Review the results in the Developer Console.</w:t>
      </w:r>
    </w:p>
    <w:p w14:paraId="3481FA80" w14:textId="77777777" w:rsidR="00C078AC" w:rsidRPr="008066E6" w:rsidRDefault="00C078AC" w:rsidP="008066E6">
      <w:pPr>
        <w:pStyle w:val="Heading1"/>
        <w:spacing w:before="120"/>
        <w:contextualSpacing w:val="0"/>
        <w:rPr>
          <w:rFonts w:ascii="Salesforce Sans" w:hAnsi="Salesforce Sans"/>
          <w:szCs w:val="22"/>
        </w:rPr>
      </w:pPr>
    </w:p>
    <w:p w14:paraId="7973DE88" w14:textId="77777777" w:rsidR="00C078AC" w:rsidRPr="008066E6" w:rsidRDefault="00C078AC" w:rsidP="008066E6">
      <w:pPr>
        <w:pStyle w:val="GoalTskTimeInstr"/>
        <w:tabs>
          <w:tab w:val="left" w:pos="1680"/>
        </w:tabs>
        <w:spacing w:before="120" w:after="120"/>
        <w:rPr>
          <w:rFonts w:ascii="Salesforce Sans" w:hAnsi="Salesforce Sans"/>
          <w:sz w:val="22"/>
          <w:szCs w:val="22"/>
        </w:rPr>
      </w:pPr>
      <w:r w:rsidRPr="008066E6">
        <w:rPr>
          <w:rFonts w:ascii="Salesforce Sans" w:hAnsi="Salesforce Sans"/>
          <w:sz w:val="22"/>
          <w:szCs w:val="22"/>
        </w:rPr>
        <w:t>Time:</w:t>
      </w:r>
      <w:r w:rsidRPr="008066E6">
        <w:rPr>
          <w:rFonts w:ascii="Salesforce Sans" w:hAnsi="Salesforce Sans"/>
          <w:sz w:val="22"/>
          <w:szCs w:val="22"/>
        </w:rPr>
        <w:tab/>
      </w:r>
    </w:p>
    <w:p w14:paraId="6D2D0608"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10 minutes </w:t>
      </w:r>
    </w:p>
    <w:p w14:paraId="734D6035" w14:textId="77777777" w:rsidR="00C078AC" w:rsidRPr="008066E6" w:rsidRDefault="00C078AC" w:rsidP="008066E6">
      <w:pPr>
        <w:pStyle w:val="SingleLine"/>
        <w:spacing w:before="120" w:after="120"/>
        <w:rPr>
          <w:rFonts w:ascii="Salesforce Sans" w:hAnsi="Salesforce Sans"/>
          <w:sz w:val="22"/>
          <w:szCs w:val="22"/>
        </w:rPr>
      </w:pPr>
    </w:p>
    <w:p w14:paraId="7A70C278"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2B57888D" w14:textId="716940FC"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Note: If you do not have a working copy of </w:t>
      </w:r>
      <w:proofErr w:type="spellStart"/>
      <w:r w:rsidRPr="008066E6">
        <w:rPr>
          <w:rStyle w:val="Code"/>
          <w:rFonts w:ascii="Salesforce Sans" w:hAnsi="Salesforce Sans"/>
          <w:szCs w:val="22"/>
        </w:rPr>
        <w:t>CourseDeliveryTrigger</w:t>
      </w:r>
      <w:proofErr w:type="spellEnd"/>
      <w:r w:rsidR="00204F77" w:rsidRPr="008066E6">
        <w:rPr>
          <w:rFonts w:ascii="Salesforce Sans" w:hAnsi="Salesforce Sans"/>
          <w:sz w:val="22"/>
          <w:szCs w:val="22"/>
        </w:rPr>
        <w:t>, then c</w:t>
      </w:r>
      <w:r w:rsidRPr="008066E6">
        <w:rPr>
          <w:rFonts w:ascii="Salesforce Sans" w:hAnsi="Salesforce Sans"/>
          <w:sz w:val="22"/>
          <w:szCs w:val="22"/>
        </w:rPr>
        <w:t xml:space="preserve">reate or replace </w:t>
      </w:r>
      <w:r w:rsidR="00144375">
        <w:rPr>
          <w:rFonts w:ascii="Salesforce Sans" w:hAnsi="Salesforce Sans"/>
          <w:sz w:val="22"/>
          <w:szCs w:val="22"/>
        </w:rPr>
        <w:t>it</w:t>
      </w:r>
      <w:r w:rsidRPr="008066E6">
        <w:rPr>
          <w:rFonts w:ascii="Salesforce Sans" w:hAnsi="Salesforce Sans"/>
          <w:sz w:val="22"/>
          <w:szCs w:val="22"/>
        </w:rPr>
        <w:t xml:space="preserve"> in your org with the version </w:t>
      </w:r>
      <w:r w:rsidRPr="008066E6">
        <w:rPr>
          <w:rFonts w:ascii="Salesforce Sans" w:hAnsi="Salesforce Sans"/>
          <w:b/>
          <w:sz w:val="22"/>
          <w:szCs w:val="22"/>
        </w:rPr>
        <w:t>8.2-CourseDeliveryTrigger.txt</w:t>
      </w:r>
      <w:r w:rsidRPr="008066E6">
        <w:rPr>
          <w:rFonts w:ascii="Salesforce Sans" w:hAnsi="Salesforce Sans"/>
          <w:sz w:val="22"/>
          <w:szCs w:val="22"/>
        </w:rPr>
        <w:t xml:space="preserve"> from the Solutions folder.</w:t>
      </w:r>
    </w:p>
    <w:p w14:paraId="581E5C18" w14:textId="2DD4B6DD"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Open the Developer Console.</w:t>
      </w:r>
    </w:p>
    <w:p w14:paraId="73A2ED29" w14:textId="77777777" w:rsidR="00ED24D4" w:rsidRPr="008066E6" w:rsidRDefault="00ED24D4"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C</w:t>
      </w:r>
      <w:r w:rsidRPr="008066E6">
        <w:rPr>
          <w:rFonts w:ascii="Salesforce Sans" w:hAnsi="Salesforce Sans"/>
          <w:color w:val="000000" w:themeColor="text1"/>
          <w:szCs w:val="22"/>
        </w:rPr>
        <w:t xml:space="preserve">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4C713A5A" wp14:editId="2ED85D4C">
            <wp:extent cx="130775" cy="144869"/>
            <wp:effectExtent l="0" t="0" r="0" b="0"/>
            <wp:docPr id="12" name="Picture 12"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77756F">
        <w:rPr>
          <w:rStyle w:val="ClickPaths"/>
          <w:color w:val="000000" w:themeColor="text1"/>
          <w:szCs w:val="22"/>
        </w:rPr>
        <w:t>Developer Console.</w:t>
      </w:r>
    </w:p>
    <w:p w14:paraId="1E2EAC9B" w14:textId="7C85496C"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ED24D4" w:rsidRPr="008066E6">
        <w:rPr>
          <w:rFonts w:ascii="Salesforce Sans" w:hAnsi="Salesforce Sans"/>
          <w:szCs w:val="22"/>
        </w:rPr>
        <w:t xml:space="preserve">Click </w:t>
      </w:r>
      <w:r w:rsidR="00ED24D4" w:rsidRPr="008066E6">
        <w:rPr>
          <w:rFonts w:ascii="Salesforce Sans" w:hAnsi="Salesforce Sans"/>
          <w:b/>
          <w:szCs w:val="22"/>
        </w:rPr>
        <w:t>Debug</w:t>
      </w:r>
      <w:r w:rsidR="00C078AC" w:rsidRPr="008066E6">
        <w:rPr>
          <w:rFonts w:ascii="Salesforce Sans" w:hAnsi="Salesforce Sans"/>
          <w:szCs w:val="22"/>
        </w:rPr>
        <w:t xml:space="preserve">, </w:t>
      </w:r>
      <w:r w:rsidR="00ED24D4" w:rsidRPr="008066E6">
        <w:rPr>
          <w:rFonts w:ascii="Salesforce Sans" w:hAnsi="Salesforce Sans"/>
          <w:szCs w:val="22"/>
        </w:rPr>
        <w:t xml:space="preserve">then </w:t>
      </w:r>
      <w:r w:rsidR="00C078AC" w:rsidRPr="008066E6">
        <w:rPr>
          <w:rFonts w:ascii="Salesforce Sans" w:hAnsi="Salesforce Sans"/>
          <w:szCs w:val="22"/>
        </w:rPr>
        <w:t xml:space="preserve">deselect </w:t>
      </w:r>
      <w:r w:rsidR="00C078AC" w:rsidRPr="008066E6">
        <w:rPr>
          <w:rStyle w:val="ClickOrSelect"/>
          <w:rFonts w:ascii="Salesforce Sans" w:hAnsi="Salesforce Sans"/>
          <w:szCs w:val="22"/>
        </w:rPr>
        <w:t>Show My Current Logs Only</w:t>
      </w:r>
      <w:r w:rsidR="00C078AC" w:rsidRPr="008066E6">
        <w:rPr>
          <w:rFonts w:ascii="Salesforce Sans" w:hAnsi="Salesforce Sans"/>
          <w:szCs w:val="22"/>
        </w:rPr>
        <w:t>.</w:t>
      </w:r>
    </w:p>
    <w:p w14:paraId="7FA0880D" w14:textId="2B125DE5"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Update the status of a Course record to Retired in the UI.</w:t>
      </w:r>
    </w:p>
    <w:p w14:paraId="4C906171" w14:textId="4C4EB227"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Leaving the Developer Console open, switch to the Salesforce UI in another window.</w:t>
      </w:r>
    </w:p>
    <w:p w14:paraId="59F71CAB" w14:textId="205EAAFF"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7620F8" w:rsidRPr="008066E6">
        <w:rPr>
          <w:rFonts w:ascii="Salesforce Sans" w:hAnsi="Salesforce Sans"/>
          <w:szCs w:val="22"/>
        </w:rPr>
        <w:t>From the Certification app, c</w:t>
      </w:r>
      <w:r w:rsidR="00C078AC" w:rsidRPr="008066E6">
        <w:rPr>
          <w:rFonts w:ascii="Salesforce Sans" w:hAnsi="Salesforce Sans"/>
          <w:szCs w:val="22"/>
        </w:rPr>
        <w:t xml:space="preserve">lick the </w:t>
      </w:r>
      <w:r w:rsidR="00C078AC" w:rsidRPr="008066E6">
        <w:rPr>
          <w:rStyle w:val="ClickOrSelect"/>
          <w:rFonts w:ascii="Salesforce Sans" w:hAnsi="Salesforce Sans"/>
          <w:szCs w:val="22"/>
        </w:rPr>
        <w:t>Courses</w:t>
      </w:r>
      <w:r w:rsidR="00C078AC" w:rsidRPr="008066E6">
        <w:rPr>
          <w:rFonts w:ascii="Salesforce Sans" w:hAnsi="Salesforce Sans"/>
          <w:szCs w:val="22"/>
        </w:rPr>
        <w:t xml:space="preserve"> tab. </w:t>
      </w:r>
    </w:p>
    <w:p w14:paraId="7813A62F" w14:textId="3451AA76"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7620F8" w:rsidRPr="008066E6">
        <w:rPr>
          <w:rFonts w:ascii="Salesforce Sans" w:hAnsi="Salesforce Sans"/>
          <w:szCs w:val="22"/>
        </w:rPr>
        <w:t xml:space="preserve">Click </w:t>
      </w:r>
      <w:r w:rsidR="007620F8" w:rsidRPr="008066E6">
        <w:rPr>
          <w:rStyle w:val="ClickOrSelect"/>
          <w:rFonts w:ascii="Salesforce Sans" w:hAnsi="Salesforce Sans"/>
          <w:szCs w:val="22"/>
        </w:rPr>
        <w:t>Recently Viewed</w:t>
      </w:r>
      <w:r w:rsidR="007620F8" w:rsidRPr="008066E6">
        <w:rPr>
          <w:rStyle w:val="ClickOrSelect"/>
          <w:rFonts w:ascii="Salesforce Sans" w:hAnsi="Salesforce Sans"/>
          <w:b w:val="0"/>
          <w:szCs w:val="22"/>
        </w:rPr>
        <w:t xml:space="preserve">, then click </w:t>
      </w:r>
      <w:r w:rsidR="007620F8" w:rsidRPr="008066E6">
        <w:rPr>
          <w:rStyle w:val="ClickOrSelect"/>
          <w:rFonts w:ascii="Salesforce Sans" w:hAnsi="Salesforce Sans"/>
          <w:szCs w:val="22"/>
        </w:rPr>
        <w:t>All</w:t>
      </w:r>
      <w:r w:rsidR="007620F8" w:rsidRPr="008066E6">
        <w:rPr>
          <w:rFonts w:ascii="Salesforce Sans" w:hAnsi="Salesforce Sans"/>
          <w:szCs w:val="22"/>
        </w:rPr>
        <w:t xml:space="preserve"> list view.</w:t>
      </w:r>
    </w:p>
    <w:p w14:paraId="24DB3FA7" w14:textId="7A0D56A0"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D</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F76045" w:rsidRPr="008066E6">
        <w:rPr>
          <w:rFonts w:ascii="Salesforce Sans" w:hAnsi="Salesforce Sans"/>
          <w:szCs w:val="22"/>
        </w:rPr>
        <w:t>Click record named</w:t>
      </w:r>
      <w:r w:rsidR="00C078AC" w:rsidRPr="008066E6">
        <w:rPr>
          <w:rFonts w:ascii="Salesforce Sans" w:hAnsi="Salesforce Sans"/>
          <w:szCs w:val="22"/>
        </w:rPr>
        <w:t xml:space="preserve"> </w:t>
      </w:r>
      <w:r w:rsidR="00C078AC" w:rsidRPr="008066E6">
        <w:rPr>
          <w:rFonts w:ascii="Salesforce Sans" w:hAnsi="Salesforce Sans"/>
          <w:b/>
          <w:szCs w:val="22"/>
        </w:rPr>
        <w:t>[401] Data Recovery</w:t>
      </w:r>
      <w:r w:rsidR="00F76045" w:rsidRPr="008066E6">
        <w:rPr>
          <w:rFonts w:ascii="Salesforce Sans" w:hAnsi="Salesforce Sans"/>
          <w:szCs w:val="22"/>
        </w:rPr>
        <w:t xml:space="preserve">, then click </w:t>
      </w:r>
      <w:r w:rsidR="00F76045" w:rsidRPr="008066E6">
        <w:rPr>
          <w:rFonts w:ascii="Salesforce Sans" w:hAnsi="Salesforce Sans"/>
          <w:b/>
          <w:szCs w:val="22"/>
        </w:rPr>
        <w:t>Edit</w:t>
      </w:r>
      <w:r w:rsidR="00F76045" w:rsidRPr="008066E6">
        <w:rPr>
          <w:rFonts w:ascii="Salesforce Sans" w:hAnsi="Salesforce Sans"/>
          <w:szCs w:val="22"/>
        </w:rPr>
        <w:t>.</w:t>
      </w:r>
    </w:p>
    <w:p w14:paraId="0A25B6C6" w14:textId="1AABB687"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E</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Change the Status field to </w:t>
      </w:r>
      <w:r w:rsidR="00C078AC" w:rsidRPr="008066E6">
        <w:rPr>
          <w:rStyle w:val="ClickOrSelect"/>
          <w:rFonts w:ascii="Salesforce Sans" w:hAnsi="Salesforce Sans"/>
          <w:szCs w:val="22"/>
        </w:rPr>
        <w:t>Retired</w:t>
      </w:r>
      <w:r w:rsidR="00C078AC" w:rsidRPr="008066E6">
        <w:rPr>
          <w:rFonts w:ascii="Salesforce Sans" w:hAnsi="Salesforce Sans"/>
          <w:szCs w:val="22"/>
        </w:rPr>
        <w:t>.</w:t>
      </w:r>
    </w:p>
    <w:p w14:paraId="63E179E2" w14:textId="1A909AF0"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F</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Save</w:t>
      </w:r>
      <w:r w:rsidR="00C078AC" w:rsidRPr="008066E6">
        <w:rPr>
          <w:rFonts w:ascii="Salesforce Sans" w:hAnsi="Salesforce Sans"/>
          <w:szCs w:val="22"/>
        </w:rPr>
        <w:t>.</w:t>
      </w:r>
    </w:p>
    <w:p w14:paraId="5C0DB688" w14:textId="7FC4A7EE"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Examine the results in the Developer Console. </w:t>
      </w:r>
    </w:p>
    <w:p w14:paraId="15205AAC" w14:textId="6F57DC2B"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Switch back to the Developer Console window. </w:t>
      </w:r>
    </w:p>
    <w:p w14:paraId="1543351B" w14:textId="74C50E4A"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the </w:t>
      </w:r>
      <w:r w:rsidR="00C078AC" w:rsidRPr="008066E6">
        <w:rPr>
          <w:rStyle w:val="ClickOrSelect"/>
          <w:rFonts w:ascii="Salesforce Sans" w:hAnsi="Salesforce Sans"/>
          <w:szCs w:val="22"/>
        </w:rPr>
        <w:t>Logs</w:t>
      </w:r>
      <w:r w:rsidR="00C078AC" w:rsidRPr="008066E6">
        <w:rPr>
          <w:rFonts w:ascii="Salesforce Sans" w:hAnsi="Salesforce Sans"/>
          <w:szCs w:val="22"/>
        </w:rPr>
        <w:t xml:space="preserve"> tab in the bottom panel.</w:t>
      </w:r>
    </w:p>
    <w:p w14:paraId="4E58FE43" w14:textId="7C83C1D6" w:rsidR="00C078AC" w:rsidRPr="008066E6" w:rsidRDefault="00C40232" w:rsidP="008066E6">
      <w:pPr>
        <w:pStyle w:val="Heading2"/>
        <w:tabs>
          <w:tab w:val="left" w:pos="4947"/>
        </w:tabs>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Double-click the most recent log entry.</w:t>
      </w:r>
      <w:r w:rsidR="00CB2D8E" w:rsidRPr="008066E6">
        <w:rPr>
          <w:rFonts w:ascii="Salesforce Sans" w:hAnsi="Salesforce Sans"/>
          <w:szCs w:val="22"/>
        </w:rPr>
        <w:tab/>
      </w:r>
    </w:p>
    <w:p w14:paraId="471F25AF" w14:textId="4A1F5155"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D</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E95481" w:rsidRPr="008066E6">
        <w:rPr>
          <w:rFonts w:ascii="Salesforce Sans" w:hAnsi="Salesforce Sans"/>
          <w:szCs w:val="22"/>
        </w:rPr>
        <w:t xml:space="preserve">Click </w:t>
      </w:r>
      <w:r w:rsidR="00C078AC" w:rsidRPr="008066E6">
        <w:rPr>
          <w:rStyle w:val="ClickOrSelect"/>
          <w:rFonts w:ascii="Salesforce Sans" w:hAnsi="Salesforce Sans"/>
          <w:szCs w:val="22"/>
        </w:rPr>
        <w:t xml:space="preserve">Debug | </w:t>
      </w:r>
      <w:r w:rsidR="00E95481" w:rsidRPr="008066E6">
        <w:rPr>
          <w:rStyle w:val="ClickOrSelect"/>
          <w:rFonts w:ascii="Salesforce Sans" w:hAnsi="Salesforce Sans"/>
          <w:szCs w:val="22"/>
        </w:rPr>
        <w:t>Switch Perspective | All (Predefined)</w:t>
      </w:r>
      <w:r w:rsidR="00C078AC" w:rsidRPr="008066E6">
        <w:rPr>
          <w:rFonts w:ascii="Salesforce Sans" w:hAnsi="Salesforce Sans"/>
          <w:szCs w:val="22"/>
        </w:rPr>
        <w:t>.</w:t>
      </w:r>
    </w:p>
    <w:p w14:paraId="3541CF8D" w14:textId="6C795880" w:rsidR="00C078AC" w:rsidRPr="008066E6" w:rsidRDefault="00E95481" w:rsidP="008066E6">
      <w:pPr>
        <w:pStyle w:val="Heading2"/>
        <w:spacing w:before="120"/>
        <w:contextualSpacing w:val="0"/>
        <w:rPr>
          <w:rFonts w:ascii="Salesforce Sans" w:hAnsi="Salesforce Sans"/>
          <w:szCs w:val="22"/>
        </w:rPr>
      </w:pPr>
      <w:r w:rsidRPr="008066E6">
        <w:rPr>
          <w:rFonts w:ascii="Salesforce Sans" w:hAnsi="Salesforce Sans"/>
          <w:szCs w:val="22"/>
        </w:rPr>
        <w:t>E</w:t>
      </w:r>
      <w:r w:rsidR="00C078AC" w:rsidRPr="008066E6">
        <w:rPr>
          <w:rFonts w:ascii="Salesforce Sans" w:hAnsi="Salesforce Sans"/>
          <w:szCs w:val="22"/>
        </w:rPr>
        <w:t>.</w:t>
      </w:r>
      <w:r w:rsidR="00C078AC" w:rsidRPr="008066E6">
        <w:rPr>
          <w:rFonts w:ascii="Salesforce Sans" w:hAnsi="Salesforce Sans"/>
          <w:szCs w:val="22"/>
        </w:rPr>
        <w:tab/>
      </w:r>
      <w:r w:rsidR="004D2144" w:rsidRPr="008066E6">
        <w:rPr>
          <w:rFonts w:ascii="Salesforce Sans" w:hAnsi="Salesforce Sans"/>
          <w:szCs w:val="22"/>
        </w:rPr>
        <w:t>Enter</w:t>
      </w:r>
      <w:r w:rsidR="00606AF4" w:rsidRPr="008066E6">
        <w:rPr>
          <w:rFonts w:ascii="Salesforce Sans" w:hAnsi="Salesforce Sans"/>
          <w:szCs w:val="22"/>
        </w:rPr>
        <w:t xml:space="preserve"> </w:t>
      </w:r>
      <w:r w:rsidR="00606AF4" w:rsidRPr="0077756F">
        <w:rPr>
          <w:rStyle w:val="EnterOrType"/>
        </w:rPr>
        <w:t>START</w:t>
      </w:r>
      <w:r w:rsidR="004D2144" w:rsidRPr="008066E6">
        <w:rPr>
          <w:rFonts w:ascii="Salesforce Sans" w:hAnsi="Salesforce Sans"/>
          <w:szCs w:val="22"/>
        </w:rPr>
        <w:t xml:space="preserve"> </w:t>
      </w:r>
      <w:r w:rsidR="00606AF4" w:rsidRPr="008066E6">
        <w:rPr>
          <w:rFonts w:ascii="Salesforce Sans" w:hAnsi="Salesforce Sans"/>
          <w:szCs w:val="22"/>
        </w:rPr>
        <w:t>i</w:t>
      </w:r>
      <w:r w:rsidR="00C078AC" w:rsidRPr="008066E6">
        <w:rPr>
          <w:rFonts w:ascii="Salesforce Sans" w:hAnsi="Salesforce Sans"/>
          <w:szCs w:val="22"/>
        </w:rPr>
        <w:t>n the Filter input box of the Execution Log</w:t>
      </w:r>
      <w:r w:rsidR="00144375">
        <w:rPr>
          <w:rFonts w:ascii="Salesforce Sans" w:hAnsi="Salesforce Sans"/>
          <w:szCs w:val="22"/>
        </w:rPr>
        <w:t xml:space="preserve"> panel (case-sensitive)</w:t>
      </w:r>
      <w:r w:rsidR="00C078AC" w:rsidRPr="008066E6">
        <w:rPr>
          <w:rFonts w:ascii="Salesforce Sans" w:hAnsi="Salesforce Sans"/>
          <w:szCs w:val="22"/>
        </w:rPr>
        <w:t xml:space="preserve">. </w:t>
      </w:r>
    </w:p>
    <w:p w14:paraId="38C43255" w14:textId="371CE396" w:rsidR="00C078AC" w:rsidRPr="008066E6" w:rsidRDefault="00E95481" w:rsidP="008066E6">
      <w:pPr>
        <w:pStyle w:val="Heading2"/>
        <w:spacing w:before="120"/>
        <w:contextualSpacing w:val="0"/>
        <w:rPr>
          <w:rFonts w:ascii="Salesforce Sans" w:hAnsi="Salesforce Sans"/>
          <w:szCs w:val="22"/>
        </w:rPr>
      </w:pPr>
      <w:r w:rsidRPr="008066E6">
        <w:rPr>
          <w:rFonts w:ascii="Salesforce Sans" w:hAnsi="Salesforce Sans"/>
          <w:szCs w:val="22"/>
        </w:rPr>
        <w:lastRenderedPageBreak/>
        <w:t>F</w:t>
      </w:r>
      <w:r w:rsidR="00C078AC" w:rsidRPr="008066E6">
        <w:rPr>
          <w:rFonts w:ascii="Salesforce Sans" w:hAnsi="Salesforce Sans"/>
          <w:szCs w:val="22"/>
        </w:rPr>
        <w:t>.</w:t>
      </w:r>
      <w:r w:rsidR="00C078AC" w:rsidRPr="008066E6">
        <w:rPr>
          <w:rFonts w:ascii="Salesforce Sans" w:hAnsi="Salesforce Sans"/>
          <w:szCs w:val="22"/>
        </w:rPr>
        <w:tab/>
        <w:t xml:space="preserve">Notice that </w:t>
      </w:r>
      <w:proofErr w:type="spellStart"/>
      <w:r w:rsidR="00C078AC" w:rsidRPr="008066E6">
        <w:rPr>
          <w:rStyle w:val="Code"/>
          <w:rFonts w:ascii="Salesforce Sans" w:hAnsi="Salesforce Sans"/>
          <w:szCs w:val="22"/>
        </w:rPr>
        <w:t>AfterUpdate</w:t>
      </w:r>
      <w:proofErr w:type="spellEnd"/>
      <w:r w:rsidR="00C078AC" w:rsidRPr="008066E6">
        <w:rPr>
          <w:rFonts w:ascii="Salesforce Sans" w:hAnsi="Salesforce Sans"/>
          <w:szCs w:val="22"/>
        </w:rPr>
        <w:t xml:space="preserve"> event was fired </w:t>
      </w:r>
      <w:r w:rsidR="009D413F" w:rsidRPr="008066E6">
        <w:rPr>
          <w:rFonts w:ascii="Salesforce Sans" w:hAnsi="Salesforce Sans"/>
          <w:bCs/>
          <w:szCs w:val="22"/>
        </w:rPr>
        <w:t>multiple times</w:t>
      </w:r>
      <w:r w:rsidR="009D413F" w:rsidRPr="008066E6">
        <w:rPr>
          <w:rFonts w:ascii="Salesforce Sans" w:hAnsi="Salesforce Sans"/>
          <w:szCs w:val="22"/>
        </w:rPr>
        <w:t xml:space="preserve"> </w:t>
      </w:r>
      <w:r w:rsidR="00C078AC" w:rsidRPr="008066E6">
        <w:rPr>
          <w:rFonts w:ascii="Salesforce Sans" w:hAnsi="Salesforce Sans"/>
          <w:szCs w:val="22"/>
        </w:rPr>
        <w:t xml:space="preserve">for </w:t>
      </w:r>
      <w:proofErr w:type="spellStart"/>
      <w:r w:rsidR="00C078AC" w:rsidRPr="008066E6">
        <w:rPr>
          <w:rStyle w:val="Code"/>
          <w:rFonts w:ascii="Salesforce Sans" w:hAnsi="Salesforce Sans"/>
          <w:szCs w:val="22"/>
        </w:rPr>
        <w:t>CourseTrigger</w:t>
      </w:r>
      <w:proofErr w:type="spellEnd"/>
      <w:r w:rsidR="009D413F" w:rsidRPr="008066E6">
        <w:rPr>
          <w:rFonts w:ascii="Salesforce Sans" w:hAnsi="Salesforce Sans"/>
          <w:bCs/>
          <w:szCs w:val="22"/>
        </w:rPr>
        <w:t>, f</w:t>
      </w:r>
      <w:r w:rsidR="00C078AC" w:rsidRPr="008066E6">
        <w:rPr>
          <w:rFonts w:ascii="Salesforce Sans" w:hAnsi="Salesforce Sans"/>
          <w:bCs/>
          <w:szCs w:val="22"/>
        </w:rPr>
        <w:t xml:space="preserve">ollowed by a </w:t>
      </w:r>
      <w:proofErr w:type="spellStart"/>
      <w:r w:rsidR="00C078AC" w:rsidRPr="008066E6">
        <w:rPr>
          <w:rStyle w:val="Code"/>
          <w:rFonts w:ascii="Salesforce Sans" w:hAnsi="Salesforce Sans"/>
          <w:szCs w:val="22"/>
        </w:rPr>
        <w:t>BeforeUpdate</w:t>
      </w:r>
      <w:proofErr w:type="spellEnd"/>
      <w:r w:rsidR="00C078AC" w:rsidRPr="008066E6">
        <w:rPr>
          <w:rFonts w:ascii="Salesforce Sans" w:hAnsi="Salesforce Sans"/>
          <w:szCs w:val="22"/>
        </w:rPr>
        <w:t xml:space="preserve"> event for</w:t>
      </w:r>
      <w:r w:rsidR="00C078AC" w:rsidRPr="008066E6">
        <w:rPr>
          <w:rFonts w:ascii="Salesforce Sans" w:hAnsi="Salesforce Sans"/>
          <w:bCs/>
          <w:szCs w:val="22"/>
        </w:rPr>
        <w:t xml:space="preserve"> </w:t>
      </w:r>
      <w:proofErr w:type="spellStart"/>
      <w:r w:rsidR="00C078AC" w:rsidRPr="008066E6">
        <w:rPr>
          <w:rStyle w:val="Code"/>
          <w:rFonts w:ascii="Salesforce Sans" w:hAnsi="Salesforce Sans"/>
          <w:szCs w:val="22"/>
        </w:rPr>
        <w:t>CourseDeliveryTrigger</w:t>
      </w:r>
      <w:proofErr w:type="spellEnd"/>
      <w:r w:rsidR="00C078AC" w:rsidRPr="008066E6">
        <w:rPr>
          <w:rFonts w:ascii="Salesforce Sans" w:hAnsi="Salesforce Sans"/>
          <w:szCs w:val="22"/>
        </w:rPr>
        <w:t>, followed by the execution of a workflow rule.</w:t>
      </w:r>
    </w:p>
    <w:p w14:paraId="59CBC61D" w14:textId="6A53C961" w:rsidR="00C078AC" w:rsidRPr="008066E6" w:rsidRDefault="00E95481" w:rsidP="008066E6">
      <w:pPr>
        <w:pStyle w:val="Heading2"/>
        <w:spacing w:before="120"/>
        <w:contextualSpacing w:val="0"/>
        <w:rPr>
          <w:rFonts w:ascii="Salesforce Sans" w:hAnsi="Salesforce Sans"/>
          <w:szCs w:val="22"/>
        </w:rPr>
      </w:pPr>
      <w:r w:rsidRPr="008066E6">
        <w:rPr>
          <w:rFonts w:ascii="Salesforce Sans" w:hAnsi="Salesforce Sans"/>
          <w:szCs w:val="22"/>
        </w:rPr>
        <w:t>G</w:t>
      </w:r>
      <w:r w:rsidR="00C078AC" w:rsidRPr="008066E6">
        <w:rPr>
          <w:rFonts w:ascii="Salesforce Sans" w:hAnsi="Salesforce Sans"/>
          <w:szCs w:val="22"/>
        </w:rPr>
        <w:t>.</w:t>
      </w:r>
      <w:r w:rsidR="00C078AC" w:rsidRPr="008066E6">
        <w:rPr>
          <w:rFonts w:ascii="Salesforce Sans" w:hAnsi="Salesforce Sans"/>
          <w:szCs w:val="22"/>
        </w:rPr>
        <w:tab/>
        <w:t xml:space="preserve">Looking at the </w:t>
      </w:r>
      <w:r w:rsidR="00C078AC" w:rsidRPr="008066E6">
        <w:rPr>
          <w:rFonts w:ascii="Salesforce Sans" w:hAnsi="Salesforce Sans"/>
          <w:b/>
          <w:szCs w:val="22"/>
        </w:rPr>
        <w:t>Save Order</w:t>
      </w:r>
      <w:r w:rsidR="00C078AC" w:rsidRPr="008066E6">
        <w:rPr>
          <w:rFonts w:ascii="Salesforce Sans" w:hAnsi="Salesforce Sans"/>
          <w:szCs w:val="22"/>
        </w:rPr>
        <w:t xml:space="preserve"> tab in the Execution Overview pane</w:t>
      </w:r>
      <w:r w:rsidR="00E4169A" w:rsidRPr="008066E6">
        <w:rPr>
          <w:rFonts w:ascii="Salesforce Sans" w:hAnsi="Salesforce Sans"/>
          <w:szCs w:val="22"/>
        </w:rPr>
        <w:t>l</w:t>
      </w:r>
      <w:r w:rsidR="00C078AC" w:rsidRPr="008066E6">
        <w:rPr>
          <w:rFonts w:ascii="Salesforce Sans" w:hAnsi="Salesforce Sans"/>
          <w:szCs w:val="22"/>
        </w:rPr>
        <w:t xml:space="preserve"> also shows the triggers firing, as well as a workflow rule.</w:t>
      </w:r>
    </w:p>
    <w:p w14:paraId="797C1B33" w14:textId="2B6190EA" w:rsidR="00C078AC" w:rsidRPr="008066E6" w:rsidRDefault="00E95481" w:rsidP="008066E6">
      <w:pPr>
        <w:pStyle w:val="Heading2"/>
        <w:spacing w:before="120"/>
        <w:contextualSpacing w:val="0"/>
        <w:rPr>
          <w:rFonts w:ascii="Salesforce Sans" w:hAnsi="Salesforce Sans"/>
          <w:szCs w:val="22"/>
        </w:rPr>
      </w:pPr>
      <w:r w:rsidRPr="008066E6">
        <w:rPr>
          <w:rFonts w:ascii="Salesforce Sans" w:hAnsi="Salesforce Sans"/>
          <w:szCs w:val="22"/>
        </w:rPr>
        <w:t>H</w:t>
      </w:r>
      <w:r w:rsidR="00C078AC" w:rsidRPr="008066E6">
        <w:rPr>
          <w:rFonts w:ascii="Salesforce Sans" w:hAnsi="Salesforce Sans"/>
          <w:szCs w:val="22"/>
        </w:rPr>
        <w:t>.</w:t>
      </w:r>
      <w:r w:rsidR="00C078AC" w:rsidRPr="008066E6">
        <w:rPr>
          <w:rFonts w:ascii="Salesforce Sans" w:hAnsi="Salesforce Sans"/>
          <w:szCs w:val="22"/>
        </w:rPr>
        <w:tab/>
        <w:t xml:space="preserve">Click the </w:t>
      </w:r>
      <w:r w:rsidR="00C078AC" w:rsidRPr="008066E6">
        <w:rPr>
          <w:rStyle w:val="ClickOrSelect"/>
          <w:rFonts w:ascii="Salesforce Sans" w:hAnsi="Salesforce Sans"/>
          <w:szCs w:val="22"/>
        </w:rPr>
        <w:t>Executed Units</w:t>
      </w:r>
      <w:r w:rsidR="00C078AC" w:rsidRPr="008066E6">
        <w:rPr>
          <w:rFonts w:ascii="Salesforce Sans" w:hAnsi="Salesforce Sans"/>
          <w:szCs w:val="22"/>
        </w:rPr>
        <w:t xml:space="preserve"> tab in the Execution Overview panel and click the entry for the </w:t>
      </w:r>
      <w:proofErr w:type="spellStart"/>
      <w:r w:rsidR="00C078AC" w:rsidRPr="008066E6">
        <w:rPr>
          <w:rStyle w:val="Code"/>
          <w:rFonts w:ascii="Salesforce Sans" w:hAnsi="Salesforce Sans"/>
          <w:szCs w:val="22"/>
        </w:rPr>
        <w:t>checkStatus</w:t>
      </w:r>
      <w:proofErr w:type="spellEnd"/>
      <w:r w:rsidR="00C078AC" w:rsidRPr="008066E6">
        <w:rPr>
          <w:rFonts w:ascii="Salesforce Sans" w:hAnsi="Salesforce Sans"/>
          <w:szCs w:val="22"/>
        </w:rPr>
        <w:t xml:space="preserve"> method. </w:t>
      </w:r>
    </w:p>
    <w:p w14:paraId="292C7D79" w14:textId="59013274" w:rsidR="00C078AC" w:rsidRPr="008066E6" w:rsidRDefault="00E95481" w:rsidP="008066E6">
      <w:pPr>
        <w:pStyle w:val="Heading2"/>
        <w:spacing w:before="120"/>
        <w:contextualSpacing w:val="0"/>
        <w:rPr>
          <w:rFonts w:ascii="Salesforce Sans" w:hAnsi="Salesforce Sans"/>
          <w:szCs w:val="22"/>
        </w:rPr>
      </w:pPr>
      <w:r w:rsidRPr="008066E6">
        <w:rPr>
          <w:rFonts w:ascii="Salesforce Sans" w:hAnsi="Salesforce Sans"/>
          <w:szCs w:val="22"/>
        </w:rPr>
        <w:t>I</w:t>
      </w:r>
      <w:r w:rsidR="00C078AC" w:rsidRPr="008066E6">
        <w:rPr>
          <w:rFonts w:ascii="Salesforce Sans" w:hAnsi="Salesforce Sans"/>
          <w:szCs w:val="22"/>
        </w:rPr>
        <w:t>.</w:t>
      </w:r>
      <w:r w:rsidR="00C078AC" w:rsidRPr="008066E6">
        <w:rPr>
          <w:rFonts w:ascii="Salesforce Sans" w:hAnsi="Salesforce Sans"/>
          <w:szCs w:val="22"/>
        </w:rPr>
        <w:tab/>
        <w:t>Notice the various operations called during the execution of this method in the Execution Log panel.</w:t>
      </w:r>
    </w:p>
    <w:p w14:paraId="24BA731D" w14:textId="7C83E556" w:rsidR="00E4169A" w:rsidRPr="008066E6" w:rsidRDefault="00E4169A" w:rsidP="008066E6">
      <w:pPr>
        <w:pStyle w:val="Heading2"/>
        <w:tabs>
          <w:tab w:val="left" w:pos="6202"/>
        </w:tabs>
        <w:spacing w:before="120"/>
        <w:contextualSpacing w:val="0"/>
        <w:rPr>
          <w:rFonts w:ascii="Salesforce Sans" w:hAnsi="Salesforce Sans"/>
          <w:szCs w:val="22"/>
        </w:rPr>
      </w:pPr>
      <w:r w:rsidRPr="008066E6">
        <w:rPr>
          <w:rFonts w:ascii="Salesforce Sans" w:hAnsi="Salesforce Sans"/>
          <w:szCs w:val="22"/>
        </w:rPr>
        <w:t>J.</w:t>
      </w:r>
      <w:r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ALT + /</w:t>
      </w:r>
      <w:r w:rsidRPr="008066E6">
        <w:rPr>
          <w:rFonts w:ascii="Salesforce Sans" w:hAnsi="Salesforce Sans"/>
          <w:szCs w:val="22"/>
        </w:rPr>
        <w:t xml:space="preserve"> to close all console tabs.</w:t>
      </w:r>
      <w:r w:rsidR="004311DB" w:rsidRPr="008066E6">
        <w:rPr>
          <w:rFonts w:ascii="Salesforce Sans" w:hAnsi="Salesforce Sans"/>
          <w:szCs w:val="22"/>
        </w:rPr>
        <w:tab/>
      </w:r>
    </w:p>
    <w:p w14:paraId="1FDED93B" w14:textId="4BF244FE" w:rsidR="00E4169A" w:rsidRPr="008066E6" w:rsidRDefault="00E4169A" w:rsidP="0077756F">
      <w:pPr>
        <w:pStyle w:val="Heading2"/>
        <w:spacing w:before="120"/>
        <w:contextualSpacing w:val="0"/>
        <w:rPr>
          <w:rFonts w:ascii="Salesforce Sans" w:hAnsi="Salesforce Sans"/>
          <w:szCs w:val="22"/>
        </w:rPr>
      </w:pPr>
      <w:r w:rsidRPr="008066E6">
        <w:rPr>
          <w:rFonts w:ascii="Salesforce Sans" w:hAnsi="Salesforce Sans"/>
          <w:szCs w:val="22"/>
        </w:rPr>
        <w:t>K.</w:t>
      </w:r>
      <w:r w:rsidRPr="008066E6">
        <w:rPr>
          <w:rFonts w:ascii="Salesforce Sans" w:hAnsi="Salesforce Sans"/>
          <w:szCs w:val="22"/>
        </w:rPr>
        <w:tab/>
        <w:t>Close Developer Console window.</w:t>
      </w:r>
    </w:p>
    <w:p w14:paraId="3B096435" w14:textId="77777777" w:rsidR="00EC4C6C" w:rsidRDefault="00EC4C6C">
      <w:pPr>
        <w:rPr>
          <w:rFonts w:ascii="Salesforce Sans" w:hAnsi="Salesforce Sans"/>
          <w:b/>
          <w:color w:val="000000" w:themeColor="text1"/>
        </w:rPr>
      </w:pPr>
      <w:r>
        <w:br w:type="page"/>
      </w:r>
    </w:p>
    <w:p w14:paraId="7A761F5A" w14:textId="7069B9AE" w:rsidR="00C078AC" w:rsidRPr="0077756F" w:rsidRDefault="00C078AC">
      <w:pPr>
        <w:pStyle w:val="ExerciseTitle"/>
      </w:pPr>
      <w:bookmarkStart w:id="71" w:name="_Toc427165766"/>
      <w:bookmarkStart w:id="72" w:name="_Toc514686422"/>
      <w:r w:rsidRPr="0077756F">
        <w:lastRenderedPageBreak/>
        <w:t>10-2: View the Events that Occur During a Rollback</w:t>
      </w:r>
      <w:bookmarkEnd w:id="71"/>
      <w:bookmarkEnd w:id="72"/>
      <w:r w:rsidRPr="0077756F">
        <w:t xml:space="preserve"> </w:t>
      </w:r>
      <w:r w:rsidR="00D35637" w:rsidRPr="0077756F">
        <w:br/>
      </w:r>
    </w:p>
    <w:p w14:paraId="2305421F" w14:textId="77777777" w:rsidR="0031518F" w:rsidRPr="008066E6" w:rsidRDefault="0031518F"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209DBA81" w14:textId="77777777" w:rsidR="00C078AC" w:rsidRPr="008066E6" w:rsidRDefault="00C078AC" w:rsidP="008066E6">
      <w:pPr>
        <w:pStyle w:val="GoalTskTimeInstr"/>
        <w:spacing w:before="120" w:after="120"/>
        <w:rPr>
          <w:rFonts w:ascii="Salesforce Sans" w:hAnsi="Salesforce Sans"/>
          <w:b w:val="0"/>
          <w:sz w:val="22"/>
          <w:szCs w:val="22"/>
        </w:rPr>
      </w:pPr>
      <w:r w:rsidRPr="008066E6">
        <w:rPr>
          <w:rFonts w:ascii="Salesforce Sans" w:hAnsi="Salesforce Sans"/>
          <w:b w:val="0"/>
          <w:sz w:val="22"/>
          <w:szCs w:val="22"/>
        </w:rPr>
        <w:t>Determine the events that occur when an update action is rolled back.</w:t>
      </w:r>
    </w:p>
    <w:p w14:paraId="5E08B59D" w14:textId="77777777" w:rsidR="00C078AC" w:rsidRPr="008066E6" w:rsidRDefault="00C078AC" w:rsidP="008066E6">
      <w:pPr>
        <w:spacing w:before="120" w:after="120"/>
        <w:rPr>
          <w:rFonts w:ascii="Salesforce Sans" w:hAnsi="Salesforce Sans"/>
          <w:sz w:val="22"/>
          <w:szCs w:val="22"/>
        </w:rPr>
      </w:pPr>
    </w:p>
    <w:p w14:paraId="0F2C1E35"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2A8F8663" w14:textId="014A4B68"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Open the Developer Console.</w:t>
      </w:r>
    </w:p>
    <w:p w14:paraId="5F23411B" w14:textId="35780086"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Update the status of a Course record to “Retired” in the UI.</w:t>
      </w:r>
    </w:p>
    <w:p w14:paraId="66858B0A" w14:textId="398CB2D4"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Review the results in the Developer Console and the UI.</w:t>
      </w:r>
    </w:p>
    <w:p w14:paraId="2C33DD7E" w14:textId="77777777" w:rsidR="00C078AC" w:rsidRPr="008066E6" w:rsidRDefault="00C078AC" w:rsidP="008066E6">
      <w:pPr>
        <w:pStyle w:val="Heading1"/>
        <w:spacing w:before="120"/>
        <w:contextualSpacing w:val="0"/>
        <w:rPr>
          <w:rFonts w:ascii="Salesforce Sans" w:hAnsi="Salesforce Sans"/>
          <w:szCs w:val="22"/>
        </w:rPr>
      </w:pPr>
    </w:p>
    <w:p w14:paraId="5CC502F6"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0D0F8F8E"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10 minutes </w:t>
      </w:r>
    </w:p>
    <w:p w14:paraId="2902FB8D" w14:textId="77777777" w:rsidR="00C078AC" w:rsidRPr="008066E6" w:rsidRDefault="00C078AC" w:rsidP="008066E6">
      <w:pPr>
        <w:pStyle w:val="SingleLine"/>
        <w:spacing w:before="120" w:after="120"/>
        <w:rPr>
          <w:rFonts w:ascii="Salesforce Sans" w:hAnsi="Salesforce Sans"/>
          <w:sz w:val="22"/>
          <w:szCs w:val="22"/>
        </w:rPr>
      </w:pPr>
    </w:p>
    <w:p w14:paraId="72791634"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2A55BBC2" w14:textId="4CF37955"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Open the Developer Console.</w:t>
      </w:r>
    </w:p>
    <w:p w14:paraId="7D2A6732" w14:textId="77777777" w:rsidR="00347EF1" w:rsidRPr="008066E6" w:rsidRDefault="00347EF1"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C</w:t>
      </w:r>
      <w:r w:rsidRPr="008066E6">
        <w:rPr>
          <w:rFonts w:ascii="Salesforce Sans" w:hAnsi="Salesforce Sans"/>
          <w:color w:val="000000" w:themeColor="text1"/>
          <w:szCs w:val="22"/>
        </w:rPr>
        <w:t xml:space="preserve">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3EF26A09" wp14:editId="74DAAD17">
            <wp:extent cx="130775" cy="144869"/>
            <wp:effectExtent l="0" t="0" r="0" b="0"/>
            <wp:docPr id="15" name="Picture 15"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77756F">
        <w:rPr>
          <w:rStyle w:val="ClickPaths"/>
          <w:color w:val="000000" w:themeColor="text1"/>
          <w:szCs w:val="22"/>
        </w:rPr>
        <w:t>Developer Console</w:t>
      </w:r>
      <w:r w:rsidRPr="008066E6">
        <w:rPr>
          <w:rFonts w:ascii="Salesforce Sans" w:hAnsi="Salesforce Sans"/>
          <w:szCs w:val="22"/>
        </w:rPr>
        <w:t>.</w:t>
      </w:r>
    </w:p>
    <w:p w14:paraId="5EC5EE9C" w14:textId="77777777" w:rsidR="00347EF1" w:rsidRPr="008066E6" w:rsidRDefault="00347EF1" w:rsidP="0077756F">
      <w:pPr>
        <w:pStyle w:val="Heading2"/>
        <w:spacing w:before="1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t xml:space="preserve">Click </w:t>
      </w:r>
      <w:r w:rsidRPr="008066E6">
        <w:rPr>
          <w:rStyle w:val="ClickOrSelect"/>
          <w:rFonts w:ascii="Salesforce Sans" w:hAnsi="Salesforce Sans"/>
          <w:szCs w:val="22"/>
        </w:rPr>
        <w:t>Debug</w:t>
      </w:r>
      <w:r w:rsidRPr="008066E6">
        <w:rPr>
          <w:rStyle w:val="ClickOrSelect"/>
          <w:rFonts w:ascii="Salesforce Sans" w:hAnsi="Salesforce Sans"/>
          <w:b w:val="0"/>
          <w:szCs w:val="22"/>
        </w:rPr>
        <w:t>, then</w:t>
      </w:r>
      <w:r w:rsidRPr="008066E6">
        <w:rPr>
          <w:rStyle w:val="ClickOrSelect"/>
          <w:rFonts w:ascii="Salesforce Sans" w:hAnsi="Salesforce Sans"/>
          <w:szCs w:val="22"/>
        </w:rPr>
        <w:t xml:space="preserve"> </w:t>
      </w:r>
      <w:r w:rsidRPr="008066E6">
        <w:rPr>
          <w:rStyle w:val="ClickOrSelect"/>
          <w:rFonts w:ascii="Salesforce Sans" w:hAnsi="Salesforce Sans"/>
          <w:b w:val="0"/>
          <w:szCs w:val="22"/>
        </w:rPr>
        <w:t>deselect</w:t>
      </w:r>
      <w:r w:rsidRPr="008066E6">
        <w:rPr>
          <w:rStyle w:val="ClickOrSelect"/>
          <w:rFonts w:ascii="Salesforce Sans" w:hAnsi="Salesforce Sans"/>
          <w:szCs w:val="22"/>
        </w:rPr>
        <w:t xml:space="preserve"> Show My Current Logs Only</w:t>
      </w:r>
      <w:r w:rsidRPr="008066E6">
        <w:rPr>
          <w:rFonts w:ascii="Salesforce Sans" w:hAnsi="Salesforce Sans"/>
          <w:szCs w:val="22"/>
        </w:rPr>
        <w:t>.</w:t>
      </w:r>
      <w:r w:rsidRPr="008066E6" w:rsidDel="00CF78D5">
        <w:rPr>
          <w:rFonts w:ascii="Salesforce Sans" w:hAnsi="Salesforce Sans"/>
          <w:szCs w:val="22"/>
        </w:rPr>
        <w:t xml:space="preserve"> </w:t>
      </w:r>
    </w:p>
    <w:p w14:paraId="6A5FC3D7" w14:textId="6AD9B57F" w:rsidR="00347EF1" w:rsidRPr="008066E6" w:rsidRDefault="00347EF1" w:rsidP="0077756F">
      <w:pPr>
        <w:pStyle w:val="Heading3"/>
        <w:spacing w:before="120"/>
        <w:ind w:left="7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Click</w:t>
      </w:r>
      <w:r w:rsidRPr="008066E6">
        <w:rPr>
          <w:rStyle w:val="ClickOrSelect"/>
          <w:rFonts w:ascii="Salesforce Sans" w:hAnsi="Salesforce Sans"/>
          <w:szCs w:val="22"/>
        </w:rPr>
        <w:t xml:space="preserve"> Change Log Levels</w:t>
      </w:r>
      <w:r w:rsidRPr="008066E6">
        <w:rPr>
          <w:rFonts w:ascii="Salesforce Sans" w:hAnsi="Salesforce Sans"/>
          <w:szCs w:val="22"/>
        </w:rPr>
        <w:t>.</w:t>
      </w:r>
    </w:p>
    <w:p w14:paraId="76E901E5" w14:textId="77777777" w:rsidR="00347EF1" w:rsidRPr="008066E6" w:rsidRDefault="00347EF1" w:rsidP="0077756F">
      <w:pPr>
        <w:pStyle w:val="Heading3"/>
        <w:spacing w:before="120"/>
        <w:ind w:left="7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t xml:space="preserve">Click </w:t>
      </w:r>
      <w:r w:rsidRPr="008066E6">
        <w:rPr>
          <w:rFonts w:ascii="Salesforce Sans" w:hAnsi="Salesforce Sans"/>
          <w:b/>
          <w:szCs w:val="22"/>
        </w:rPr>
        <w:t>Add/Change</w:t>
      </w:r>
      <w:r w:rsidRPr="008066E6">
        <w:rPr>
          <w:rFonts w:ascii="Salesforce Sans" w:hAnsi="Salesforce Sans"/>
          <w:szCs w:val="22"/>
        </w:rPr>
        <w:t xml:space="preserve"> under </w:t>
      </w:r>
      <w:proofErr w:type="spellStart"/>
      <w:r w:rsidRPr="008066E6">
        <w:rPr>
          <w:rFonts w:ascii="Salesforce Sans" w:hAnsi="Salesforce Sans"/>
          <w:szCs w:val="22"/>
        </w:rPr>
        <w:t>DebugLevel</w:t>
      </w:r>
      <w:proofErr w:type="spellEnd"/>
      <w:r w:rsidRPr="008066E6">
        <w:rPr>
          <w:rFonts w:ascii="Salesforce Sans" w:hAnsi="Salesforce Sans"/>
          <w:szCs w:val="22"/>
        </w:rPr>
        <w:t xml:space="preserve"> Action.</w:t>
      </w:r>
    </w:p>
    <w:p w14:paraId="63FA9285" w14:textId="77777777" w:rsidR="00347EF1" w:rsidRPr="008066E6" w:rsidRDefault="00347EF1" w:rsidP="0077756F">
      <w:pPr>
        <w:pStyle w:val="Heading3"/>
        <w:spacing w:before="120"/>
        <w:ind w:left="720"/>
        <w:contextualSpacing w:val="0"/>
        <w:rPr>
          <w:rFonts w:ascii="Salesforce Sans" w:hAnsi="Salesforce Sans"/>
          <w:szCs w:val="22"/>
        </w:rPr>
      </w:pPr>
      <w:r w:rsidRPr="008066E6">
        <w:rPr>
          <w:rFonts w:ascii="Salesforce Sans" w:hAnsi="Salesforce Sans"/>
          <w:szCs w:val="22"/>
        </w:rPr>
        <w:t>E.</w:t>
      </w:r>
      <w:r w:rsidRPr="008066E6">
        <w:rPr>
          <w:rFonts w:ascii="Salesforce Sans" w:hAnsi="Salesforce Sans"/>
          <w:szCs w:val="22"/>
        </w:rPr>
        <w:tab/>
        <w:t xml:space="preserve">Set the DB, Apex Code and Profiling entries to </w:t>
      </w:r>
      <w:r w:rsidRPr="008066E6">
        <w:rPr>
          <w:rStyle w:val="ClickOrSelect"/>
          <w:rFonts w:ascii="Salesforce Sans" w:hAnsi="Salesforce Sans"/>
          <w:szCs w:val="22"/>
        </w:rPr>
        <w:t xml:space="preserve">Finest </w:t>
      </w:r>
      <w:r w:rsidRPr="008066E6">
        <w:rPr>
          <w:rFonts w:ascii="Salesforce Sans" w:hAnsi="Salesforce Sans"/>
          <w:szCs w:val="22"/>
        </w:rPr>
        <w:t>and System to</w:t>
      </w:r>
      <w:r w:rsidRPr="008066E6">
        <w:rPr>
          <w:rStyle w:val="ClickOrSelect"/>
          <w:rFonts w:ascii="Salesforce Sans" w:hAnsi="Salesforce Sans"/>
          <w:szCs w:val="22"/>
        </w:rPr>
        <w:t xml:space="preserve"> Fine</w:t>
      </w:r>
      <w:r w:rsidRPr="008066E6">
        <w:rPr>
          <w:rFonts w:ascii="Salesforce Sans" w:hAnsi="Salesforce Sans"/>
          <w:szCs w:val="22"/>
        </w:rPr>
        <w:t>.</w:t>
      </w:r>
    </w:p>
    <w:p w14:paraId="1ED3DA8D" w14:textId="77777777" w:rsidR="00347EF1" w:rsidRPr="008066E6" w:rsidRDefault="00347EF1" w:rsidP="0077756F">
      <w:pPr>
        <w:pStyle w:val="Heading3"/>
        <w:spacing w:before="120"/>
        <w:ind w:left="720"/>
        <w:contextualSpacing w:val="0"/>
        <w:rPr>
          <w:rFonts w:ascii="Salesforce Sans" w:hAnsi="Salesforce Sans"/>
          <w:szCs w:val="22"/>
        </w:rPr>
      </w:pPr>
      <w:r w:rsidRPr="008066E6">
        <w:rPr>
          <w:rFonts w:ascii="Salesforce Sans" w:hAnsi="Salesforce Sans"/>
          <w:szCs w:val="22"/>
        </w:rPr>
        <w:t>F.</w:t>
      </w:r>
      <w:r w:rsidRPr="008066E6">
        <w:rPr>
          <w:rFonts w:ascii="Salesforce Sans" w:hAnsi="Salesforce Sans"/>
          <w:szCs w:val="22"/>
        </w:rPr>
        <w:tab/>
        <w:t xml:space="preserve">Click </w:t>
      </w:r>
      <w:r w:rsidRPr="008066E6">
        <w:rPr>
          <w:rFonts w:ascii="Salesforce Sans" w:hAnsi="Salesforce Sans"/>
          <w:b/>
          <w:szCs w:val="22"/>
        </w:rPr>
        <w:t>Done.</w:t>
      </w:r>
    </w:p>
    <w:p w14:paraId="256C1326" w14:textId="664DC3F7" w:rsidR="00347EF1" w:rsidRPr="008066E6" w:rsidRDefault="00347EF1" w:rsidP="008066E6">
      <w:pPr>
        <w:pStyle w:val="Heading3"/>
        <w:spacing w:before="120"/>
        <w:ind w:left="720"/>
        <w:contextualSpacing w:val="0"/>
        <w:rPr>
          <w:rFonts w:ascii="Salesforce Sans" w:hAnsi="Salesforce Sans"/>
          <w:szCs w:val="22"/>
        </w:rPr>
      </w:pPr>
      <w:r w:rsidRPr="008066E6">
        <w:rPr>
          <w:rFonts w:ascii="Salesforce Sans" w:hAnsi="Salesforce Sans"/>
          <w:szCs w:val="22"/>
        </w:rPr>
        <w:t>G.</w:t>
      </w:r>
      <w:r w:rsidRPr="008066E6">
        <w:rPr>
          <w:rFonts w:ascii="Salesforce Sans" w:hAnsi="Salesforce Sans"/>
          <w:szCs w:val="22"/>
        </w:rPr>
        <w:tab/>
        <w:t xml:space="preserve">Click </w:t>
      </w:r>
      <w:r w:rsidRPr="008066E6">
        <w:rPr>
          <w:rFonts w:ascii="Salesforce Sans" w:hAnsi="Salesforce Sans"/>
          <w:b/>
          <w:szCs w:val="22"/>
        </w:rPr>
        <w:t>Done</w:t>
      </w:r>
      <w:r w:rsidRPr="008066E6">
        <w:rPr>
          <w:rFonts w:ascii="Salesforce Sans" w:hAnsi="Salesforce Sans"/>
          <w:szCs w:val="22"/>
        </w:rPr>
        <w:t>.</w:t>
      </w:r>
    </w:p>
    <w:p w14:paraId="40F87EB8" w14:textId="33C3B87B"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Update the status of a Course record to Retired in the UI.</w:t>
      </w:r>
    </w:p>
    <w:p w14:paraId="182236CE" w14:textId="2ED1B6C1"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Leaving the Developer Console open, switch to the Salesforce UI in another window.</w:t>
      </w:r>
    </w:p>
    <w:p w14:paraId="4C8F6926" w14:textId="77777777" w:rsidR="00101F4C" w:rsidRPr="008066E6" w:rsidRDefault="00101F4C"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Pr="008066E6">
        <w:rPr>
          <w:rFonts w:ascii="Salesforce Sans" w:hAnsi="Salesforce Sans"/>
          <w:noProof/>
          <w:szCs w:val="22"/>
        </w:rPr>
        <w:t>B</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From the Certification app, click the </w:t>
      </w:r>
      <w:r w:rsidRPr="008066E6">
        <w:rPr>
          <w:rStyle w:val="ClickOrSelect"/>
          <w:rFonts w:ascii="Salesforce Sans" w:hAnsi="Salesforce Sans"/>
          <w:szCs w:val="22"/>
        </w:rPr>
        <w:t>Courses</w:t>
      </w:r>
      <w:r w:rsidRPr="008066E6">
        <w:rPr>
          <w:rFonts w:ascii="Salesforce Sans" w:hAnsi="Salesforce Sans"/>
          <w:szCs w:val="22"/>
        </w:rPr>
        <w:t xml:space="preserve"> tab. </w:t>
      </w:r>
    </w:p>
    <w:p w14:paraId="4F4B3346" w14:textId="77777777" w:rsidR="00101F4C" w:rsidRPr="008066E6" w:rsidRDefault="00101F4C"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Pr="008066E6">
        <w:rPr>
          <w:rFonts w:ascii="Salesforce Sans" w:hAnsi="Salesforce Sans"/>
          <w:noProof/>
          <w:szCs w:val="22"/>
        </w:rPr>
        <w:t>C</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Click </w:t>
      </w:r>
      <w:r w:rsidRPr="008066E6">
        <w:rPr>
          <w:rStyle w:val="ClickOrSelect"/>
          <w:rFonts w:ascii="Salesforce Sans" w:hAnsi="Salesforce Sans"/>
          <w:szCs w:val="22"/>
        </w:rPr>
        <w:t>Recently Viewed</w:t>
      </w:r>
      <w:r w:rsidRPr="008066E6">
        <w:rPr>
          <w:rStyle w:val="ClickOrSelect"/>
          <w:rFonts w:ascii="Salesforce Sans" w:hAnsi="Salesforce Sans"/>
          <w:b w:val="0"/>
          <w:szCs w:val="22"/>
        </w:rPr>
        <w:t xml:space="preserve">, then click </w:t>
      </w:r>
      <w:r w:rsidRPr="008066E6">
        <w:rPr>
          <w:rStyle w:val="ClickOrSelect"/>
          <w:rFonts w:ascii="Salesforce Sans" w:hAnsi="Salesforce Sans"/>
          <w:szCs w:val="22"/>
        </w:rPr>
        <w:t>All</w:t>
      </w:r>
      <w:r w:rsidRPr="008066E6">
        <w:rPr>
          <w:rFonts w:ascii="Salesforce Sans" w:hAnsi="Salesforce Sans"/>
          <w:szCs w:val="22"/>
        </w:rPr>
        <w:t xml:space="preserve"> list view.</w:t>
      </w:r>
    </w:p>
    <w:p w14:paraId="48E01304" w14:textId="5D44C446" w:rsidR="00101F4C" w:rsidRPr="008066E6" w:rsidRDefault="00101F4C"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Pr="008066E6">
        <w:rPr>
          <w:rFonts w:ascii="Salesforce Sans" w:hAnsi="Salesforce Sans"/>
          <w:noProof/>
          <w:szCs w:val="22"/>
        </w:rPr>
        <w:t>D</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Click record named </w:t>
      </w:r>
      <w:r w:rsidRPr="008066E6">
        <w:rPr>
          <w:rFonts w:ascii="Salesforce Sans" w:hAnsi="Salesforce Sans"/>
          <w:b/>
          <w:szCs w:val="22"/>
        </w:rPr>
        <w:t>[102] AWCA Network</w:t>
      </w:r>
      <w:r w:rsidRPr="008066E6">
        <w:rPr>
          <w:rFonts w:ascii="Salesforce Sans" w:hAnsi="Salesforce Sans"/>
          <w:szCs w:val="22"/>
        </w:rPr>
        <w:t xml:space="preserve">, then click </w:t>
      </w:r>
      <w:r w:rsidRPr="008066E6">
        <w:rPr>
          <w:rFonts w:ascii="Salesforce Sans" w:hAnsi="Salesforce Sans"/>
          <w:b/>
          <w:szCs w:val="22"/>
        </w:rPr>
        <w:t>Edit</w:t>
      </w:r>
      <w:r w:rsidRPr="008066E6">
        <w:rPr>
          <w:rFonts w:ascii="Salesforce Sans" w:hAnsi="Salesforce Sans"/>
          <w:szCs w:val="22"/>
        </w:rPr>
        <w:t>.</w:t>
      </w:r>
    </w:p>
    <w:p w14:paraId="18925DF1" w14:textId="60D5B7BE"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E</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Change the Status field to </w:t>
      </w:r>
      <w:r w:rsidR="00C078AC" w:rsidRPr="008066E6">
        <w:rPr>
          <w:rStyle w:val="ClickOrSelect"/>
          <w:rFonts w:ascii="Salesforce Sans" w:hAnsi="Salesforce Sans"/>
          <w:szCs w:val="22"/>
        </w:rPr>
        <w:t>Retired</w:t>
      </w:r>
      <w:r w:rsidR="00C078AC" w:rsidRPr="008066E6">
        <w:rPr>
          <w:rFonts w:ascii="Salesforce Sans" w:hAnsi="Salesforce Sans"/>
          <w:szCs w:val="22"/>
        </w:rPr>
        <w:t>.</w:t>
      </w:r>
    </w:p>
    <w:p w14:paraId="422AA4BE" w14:textId="3EAEF33F"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F</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Save</w:t>
      </w:r>
      <w:r w:rsidR="00C078AC" w:rsidRPr="008066E6">
        <w:rPr>
          <w:rFonts w:ascii="Salesforce Sans" w:hAnsi="Salesforce Sans"/>
          <w:szCs w:val="22"/>
        </w:rPr>
        <w:t xml:space="preserve">. </w:t>
      </w:r>
      <w:r w:rsidR="00FC6B56" w:rsidRPr="008066E6">
        <w:rPr>
          <w:rFonts w:ascii="Salesforce Sans" w:hAnsi="Salesforce Sans"/>
          <w:szCs w:val="22"/>
        </w:rPr>
        <w:t>It will fail and display error,</w:t>
      </w:r>
      <w:r w:rsidR="00C078AC" w:rsidRPr="008066E6">
        <w:rPr>
          <w:rFonts w:ascii="Salesforce Sans" w:hAnsi="Salesforce Sans"/>
          <w:szCs w:val="22"/>
        </w:rPr>
        <w:t xml:space="preserve"> </w:t>
      </w:r>
      <w:r w:rsidR="00FC6B56" w:rsidRPr="008066E6">
        <w:rPr>
          <w:rStyle w:val="Code"/>
          <w:rFonts w:ascii="Salesforce Sans" w:hAnsi="Salesforce Sans"/>
          <w:szCs w:val="22"/>
        </w:rPr>
        <w:t>"</w:t>
      </w:r>
      <w:r w:rsidR="00C078AC" w:rsidRPr="008066E6">
        <w:rPr>
          <w:rStyle w:val="Code"/>
          <w:rFonts w:ascii="Salesforce Sans" w:hAnsi="Salesforce Sans"/>
          <w:szCs w:val="22"/>
        </w:rPr>
        <w:t>Course has enrolled students</w:t>
      </w:r>
      <w:r w:rsidR="00FC6B56" w:rsidRPr="008066E6">
        <w:rPr>
          <w:rStyle w:val="Code"/>
          <w:rFonts w:ascii="Salesforce Sans" w:hAnsi="Salesforce Sans"/>
          <w:szCs w:val="22"/>
        </w:rPr>
        <w:t>"</w:t>
      </w:r>
      <w:r w:rsidR="00C078AC" w:rsidRPr="008066E6">
        <w:rPr>
          <w:rFonts w:ascii="Salesforce Sans" w:hAnsi="Salesforce Sans"/>
          <w:szCs w:val="22"/>
        </w:rPr>
        <w:t>.</w:t>
      </w:r>
    </w:p>
    <w:p w14:paraId="4AEA4BD6" w14:textId="77777777" w:rsidR="00EC4C6C" w:rsidRDefault="00EC4C6C">
      <w:pPr>
        <w:rPr>
          <w:rFonts w:ascii="Salesforce Sans" w:hAnsi="Salesforce Sans"/>
          <w:bCs/>
          <w:sz w:val="22"/>
          <w:szCs w:val="22"/>
        </w:rPr>
      </w:pPr>
      <w:r>
        <w:rPr>
          <w:rFonts w:ascii="Salesforce Sans" w:hAnsi="Salesforce Sans"/>
          <w:szCs w:val="22"/>
        </w:rPr>
        <w:br w:type="page"/>
      </w:r>
    </w:p>
    <w:p w14:paraId="78FEDDB8" w14:textId="2F82E079"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lastRenderedPageBreak/>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Examine the results in the Developer Console and the UI. </w:t>
      </w:r>
    </w:p>
    <w:p w14:paraId="648CCDBC" w14:textId="07064CC5"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Switch back t</w:t>
      </w:r>
      <w:r w:rsidR="00B200D8" w:rsidRPr="008066E6">
        <w:rPr>
          <w:rFonts w:ascii="Salesforce Sans" w:hAnsi="Salesforce Sans"/>
          <w:szCs w:val="22"/>
        </w:rPr>
        <w:t>o the Developer Console window.</w:t>
      </w:r>
    </w:p>
    <w:p w14:paraId="08BD82BC" w14:textId="45A9068C"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the </w:t>
      </w:r>
      <w:r w:rsidR="00C078AC" w:rsidRPr="008066E6">
        <w:rPr>
          <w:rStyle w:val="ClickOrSelect"/>
          <w:rFonts w:ascii="Salesforce Sans" w:hAnsi="Salesforce Sans"/>
          <w:szCs w:val="22"/>
        </w:rPr>
        <w:t>Logs</w:t>
      </w:r>
      <w:r w:rsidR="00C078AC" w:rsidRPr="008066E6">
        <w:rPr>
          <w:rFonts w:ascii="Salesforce Sans" w:hAnsi="Salesforce Sans"/>
          <w:szCs w:val="22"/>
        </w:rPr>
        <w:t xml:space="preserve"> tab in the bottom panel.</w:t>
      </w:r>
    </w:p>
    <w:p w14:paraId="694D2D2D" w14:textId="58B69FBC"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Double-click the </w:t>
      </w:r>
      <w:r w:rsidR="00846281" w:rsidRPr="008066E6">
        <w:rPr>
          <w:rFonts w:ascii="Salesforce Sans" w:hAnsi="Salesforce Sans"/>
          <w:szCs w:val="22"/>
        </w:rPr>
        <w:t>most recent log entry</w:t>
      </w:r>
      <w:r w:rsidR="00C078AC" w:rsidRPr="008066E6">
        <w:rPr>
          <w:rFonts w:ascii="Salesforce Sans" w:hAnsi="Salesforce Sans"/>
          <w:szCs w:val="22"/>
        </w:rPr>
        <w:t>.</w:t>
      </w:r>
    </w:p>
    <w:p w14:paraId="50CB111B" w14:textId="711AE60E"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D</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0F6A91" w:rsidRPr="008066E6">
        <w:rPr>
          <w:rFonts w:ascii="Salesforce Sans" w:hAnsi="Salesforce Sans"/>
          <w:szCs w:val="22"/>
        </w:rPr>
        <w:t xml:space="preserve">Click </w:t>
      </w:r>
      <w:r w:rsidR="00C078AC" w:rsidRPr="008066E6">
        <w:rPr>
          <w:rStyle w:val="ClickOrSelect"/>
          <w:rFonts w:ascii="Salesforce Sans" w:hAnsi="Salesforce Sans"/>
          <w:szCs w:val="22"/>
        </w:rPr>
        <w:t xml:space="preserve">Debug | Switch </w:t>
      </w:r>
      <w:proofErr w:type="spellStart"/>
      <w:r w:rsidR="00C078AC" w:rsidRPr="008066E6">
        <w:rPr>
          <w:rStyle w:val="ClickOrSelect"/>
          <w:rFonts w:ascii="Salesforce Sans" w:hAnsi="Salesforce Sans"/>
          <w:szCs w:val="22"/>
        </w:rPr>
        <w:t>Persepctive</w:t>
      </w:r>
      <w:proofErr w:type="spellEnd"/>
      <w:r w:rsidR="00C078AC" w:rsidRPr="008066E6">
        <w:rPr>
          <w:rStyle w:val="ClickOrSelect"/>
          <w:rFonts w:ascii="Salesforce Sans" w:hAnsi="Salesforce Sans"/>
          <w:szCs w:val="22"/>
        </w:rPr>
        <w:t xml:space="preserve"> | All (Predefined)</w:t>
      </w:r>
      <w:r w:rsidR="00C078AC" w:rsidRPr="008066E6">
        <w:rPr>
          <w:rFonts w:ascii="Salesforce Sans" w:hAnsi="Salesforce Sans"/>
          <w:szCs w:val="22"/>
        </w:rPr>
        <w:t>.</w:t>
      </w:r>
    </w:p>
    <w:p w14:paraId="195C1905" w14:textId="70A3FA26"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E</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0D7AAD" w:rsidRPr="008066E6">
        <w:rPr>
          <w:rFonts w:ascii="Salesforce Sans" w:hAnsi="Salesforce Sans"/>
          <w:szCs w:val="22"/>
        </w:rPr>
        <w:t xml:space="preserve">Looking at the </w:t>
      </w:r>
      <w:r w:rsidR="00C078AC" w:rsidRPr="008066E6">
        <w:rPr>
          <w:rFonts w:ascii="Salesforce Sans" w:hAnsi="Salesforce Sans"/>
          <w:b/>
          <w:szCs w:val="22"/>
        </w:rPr>
        <w:t>Save Order</w:t>
      </w:r>
      <w:r w:rsidR="00C078AC" w:rsidRPr="008066E6">
        <w:rPr>
          <w:rFonts w:ascii="Salesforce Sans" w:hAnsi="Salesforce Sans"/>
          <w:szCs w:val="22"/>
        </w:rPr>
        <w:t xml:space="preserve"> tab</w:t>
      </w:r>
      <w:r w:rsidR="000D7AAD" w:rsidRPr="008066E6">
        <w:rPr>
          <w:rFonts w:ascii="Salesforce Sans" w:hAnsi="Salesforce Sans"/>
          <w:szCs w:val="22"/>
        </w:rPr>
        <w:t xml:space="preserve"> in the Execution Overview panel</w:t>
      </w:r>
      <w:r w:rsidR="00C078AC" w:rsidRPr="008066E6">
        <w:rPr>
          <w:rFonts w:ascii="Salesforce Sans" w:hAnsi="Salesforce Sans"/>
          <w:szCs w:val="22"/>
        </w:rPr>
        <w:t xml:space="preserve"> we see the same triggers and workflow that fired in the last exercise are firing again (although more often).</w:t>
      </w:r>
    </w:p>
    <w:p w14:paraId="7D3890FB" w14:textId="01DE800A"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F</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0D7AAD" w:rsidRPr="008066E6">
        <w:rPr>
          <w:rFonts w:ascii="Salesforce Sans" w:hAnsi="Salesforce Sans"/>
          <w:szCs w:val="22"/>
        </w:rPr>
        <w:t xml:space="preserve">Enter </w:t>
      </w:r>
      <w:r w:rsidR="000D7AAD" w:rsidRPr="0077756F">
        <w:rPr>
          <w:rStyle w:val="EnterOrType"/>
        </w:rPr>
        <w:t>Retired</w:t>
      </w:r>
      <w:r w:rsidR="000D7AAD" w:rsidRPr="008066E6">
        <w:rPr>
          <w:rFonts w:ascii="Salesforce Sans" w:hAnsi="Salesforce Sans"/>
          <w:szCs w:val="22"/>
        </w:rPr>
        <w:t xml:space="preserve"> in the Filter input box of the Execution Log panel </w:t>
      </w:r>
      <w:r w:rsidR="00EB6A6F">
        <w:rPr>
          <w:rFonts w:ascii="Salesforce Sans" w:hAnsi="Salesforce Sans"/>
          <w:szCs w:val="22"/>
        </w:rPr>
        <w:t>(case-sensitive)</w:t>
      </w:r>
      <w:r w:rsidR="000D7AAD" w:rsidRPr="008066E6">
        <w:rPr>
          <w:rFonts w:ascii="Salesforce Sans" w:hAnsi="Salesforce Sans"/>
          <w:szCs w:val="22"/>
        </w:rPr>
        <w:t xml:space="preserve">. </w:t>
      </w:r>
    </w:p>
    <w:p w14:paraId="7E1EE7EA" w14:textId="4FE2AC11"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G</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Double-click on the first entry </w:t>
      </w:r>
      <w:r w:rsidR="000D7AAD" w:rsidRPr="008066E6">
        <w:rPr>
          <w:rFonts w:ascii="Salesforce Sans" w:hAnsi="Salesforce Sans"/>
          <w:szCs w:val="22"/>
        </w:rPr>
        <w:t xml:space="preserve">whose Details column </w:t>
      </w:r>
      <w:r w:rsidR="00C078AC" w:rsidRPr="008066E6">
        <w:rPr>
          <w:rFonts w:ascii="Salesforce Sans" w:hAnsi="Salesforce Sans"/>
          <w:szCs w:val="22"/>
        </w:rPr>
        <w:t xml:space="preserve">lists </w:t>
      </w:r>
      <w:proofErr w:type="spellStart"/>
      <w:r w:rsidR="00C078AC" w:rsidRPr="008066E6">
        <w:rPr>
          <w:rStyle w:val="Code"/>
          <w:rFonts w:ascii="Salesforce Sans" w:hAnsi="Salesforce Sans"/>
          <w:szCs w:val="22"/>
        </w:rPr>
        <w:t>triggerNew</w:t>
      </w:r>
      <w:proofErr w:type="spellEnd"/>
      <w:r w:rsidR="00C078AC" w:rsidRPr="008066E6">
        <w:rPr>
          <w:rFonts w:ascii="Salesforce Sans" w:hAnsi="Salesforce Sans"/>
          <w:szCs w:val="22"/>
        </w:rPr>
        <w:t xml:space="preserve">. </w:t>
      </w:r>
    </w:p>
    <w:p w14:paraId="02B3EA3B" w14:textId="25331CDF" w:rsidR="00C078AC"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i</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In the popup window, </w:t>
      </w:r>
      <w:r w:rsidR="0057021D" w:rsidRPr="008066E6">
        <w:rPr>
          <w:rFonts w:ascii="Salesforce Sans" w:hAnsi="Salesforce Sans"/>
          <w:szCs w:val="22"/>
        </w:rPr>
        <w:t xml:space="preserve">validate that </w:t>
      </w:r>
      <w:r w:rsidR="00DD7E1D" w:rsidRPr="008066E6">
        <w:rPr>
          <w:rFonts w:ascii="Salesforce Sans" w:hAnsi="Salesforce Sans"/>
          <w:szCs w:val="22"/>
        </w:rPr>
        <w:t xml:space="preserve">the </w:t>
      </w:r>
      <w:r w:rsidR="0057021D" w:rsidRPr="008066E6">
        <w:rPr>
          <w:rFonts w:ascii="Salesforce Sans" w:hAnsi="Salesforce Sans"/>
          <w:szCs w:val="22"/>
        </w:rPr>
        <w:t>value of</w:t>
      </w:r>
      <w:r w:rsidR="00C078AC" w:rsidRPr="008066E6">
        <w:rPr>
          <w:rFonts w:ascii="Salesforce Sans" w:hAnsi="Salesforce Sans"/>
          <w:szCs w:val="22"/>
        </w:rPr>
        <w:t xml:space="preserve"> </w:t>
      </w:r>
      <w:proofErr w:type="spellStart"/>
      <w:r w:rsidR="00C078AC" w:rsidRPr="008066E6">
        <w:rPr>
          <w:rStyle w:val="Code"/>
          <w:rFonts w:ascii="Salesforce Sans" w:hAnsi="Salesforce Sans"/>
          <w:szCs w:val="22"/>
        </w:rPr>
        <w:t>Status__c</w:t>
      </w:r>
      <w:proofErr w:type="spellEnd"/>
      <w:r w:rsidR="00C078AC" w:rsidRPr="008066E6">
        <w:rPr>
          <w:rFonts w:ascii="Salesforce Sans" w:hAnsi="Salesforce Sans"/>
          <w:szCs w:val="22"/>
        </w:rPr>
        <w:t xml:space="preserve"> field</w:t>
      </w:r>
      <w:r w:rsidR="0057021D" w:rsidRPr="008066E6">
        <w:rPr>
          <w:rFonts w:ascii="Salesforce Sans" w:hAnsi="Salesforce Sans"/>
          <w:szCs w:val="22"/>
        </w:rPr>
        <w:t xml:space="preserve"> is Retired.</w:t>
      </w:r>
    </w:p>
    <w:p w14:paraId="4B2D9467" w14:textId="4F3E3FBF" w:rsidR="00C078AC"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003B1717" w:rsidRPr="008066E6">
        <w:rPr>
          <w:rFonts w:ascii="Salesforce Sans" w:hAnsi="Salesforce Sans"/>
          <w:noProof/>
          <w:szCs w:val="22"/>
        </w:rPr>
        <w:t>ii</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OK</w:t>
      </w:r>
      <w:r w:rsidR="00C078AC" w:rsidRPr="008066E6">
        <w:rPr>
          <w:rFonts w:ascii="Salesforce Sans" w:hAnsi="Salesforce Sans"/>
          <w:szCs w:val="22"/>
        </w:rPr>
        <w:t>. Note that this value was never committed to the database.</w:t>
      </w:r>
    </w:p>
    <w:p w14:paraId="2EA30B63" w14:textId="78B987BC"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H</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the </w:t>
      </w:r>
      <w:r w:rsidR="00C078AC" w:rsidRPr="008066E6">
        <w:rPr>
          <w:rStyle w:val="ClickOrSelect"/>
          <w:rFonts w:ascii="Salesforce Sans" w:hAnsi="Salesforce Sans"/>
          <w:szCs w:val="22"/>
        </w:rPr>
        <w:t>Executed Units</w:t>
      </w:r>
      <w:r w:rsidR="00C078AC" w:rsidRPr="008066E6">
        <w:rPr>
          <w:rFonts w:ascii="Salesforce Sans" w:hAnsi="Salesforce Sans"/>
          <w:szCs w:val="22"/>
        </w:rPr>
        <w:t xml:space="preserve"> tab in the Execution Overview panel and click the entry for the </w:t>
      </w:r>
      <w:proofErr w:type="spellStart"/>
      <w:r w:rsidR="00C078AC" w:rsidRPr="008066E6">
        <w:rPr>
          <w:rStyle w:val="Code"/>
          <w:rFonts w:ascii="Salesforce Sans" w:hAnsi="Salesforce Sans"/>
          <w:szCs w:val="22"/>
        </w:rPr>
        <w:t>addError</w:t>
      </w:r>
      <w:proofErr w:type="spellEnd"/>
      <w:r w:rsidR="00C078AC" w:rsidRPr="008066E6">
        <w:rPr>
          <w:rFonts w:ascii="Salesforce Sans" w:hAnsi="Salesforce Sans"/>
          <w:szCs w:val="22"/>
        </w:rPr>
        <w:t xml:space="preserve"> method. The entry in the log confirms that the </w:t>
      </w:r>
      <w:proofErr w:type="spellStart"/>
      <w:r w:rsidR="00C078AC" w:rsidRPr="008066E6">
        <w:rPr>
          <w:rStyle w:val="Code"/>
          <w:rFonts w:ascii="Salesforce Sans" w:hAnsi="Salesforce Sans"/>
          <w:szCs w:val="22"/>
        </w:rPr>
        <w:t>addError</w:t>
      </w:r>
      <w:proofErr w:type="spellEnd"/>
      <w:r w:rsidR="00C078AC" w:rsidRPr="008066E6">
        <w:rPr>
          <w:rFonts w:ascii="Salesforce Sans" w:hAnsi="Salesforce Sans"/>
          <w:szCs w:val="22"/>
        </w:rPr>
        <w:t xml:space="preserve"> method was executed.</w:t>
      </w:r>
    </w:p>
    <w:p w14:paraId="42789C45" w14:textId="12925AF7" w:rsidR="004311DB" w:rsidRPr="008066E6" w:rsidRDefault="004311DB" w:rsidP="008066E6">
      <w:pPr>
        <w:pStyle w:val="Heading2"/>
        <w:tabs>
          <w:tab w:val="left" w:pos="6202"/>
        </w:tabs>
        <w:spacing w:before="120"/>
        <w:contextualSpacing w:val="0"/>
        <w:rPr>
          <w:rFonts w:ascii="Salesforce Sans" w:hAnsi="Salesforce Sans"/>
          <w:szCs w:val="22"/>
        </w:rPr>
      </w:pPr>
      <w:r w:rsidRPr="008066E6">
        <w:rPr>
          <w:rFonts w:ascii="Salesforce Sans" w:hAnsi="Salesforce Sans"/>
          <w:szCs w:val="22"/>
        </w:rPr>
        <w:t>I.</w:t>
      </w:r>
      <w:r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ALT + /</w:t>
      </w:r>
      <w:r w:rsidRPr="008066E6">
        <w:rPr>
          <w:rFonts w:ascii="Salesforce Sans" w:hAnsi="Salesforce Sans"/>
          <w:szCs w:val="22"/>
        </w:rPr>
        <w:t xml:space="preserve"> to close all console tabs.</w:t>
      </w:r>
      <w:r w:rsidRPr="008066E6">
        <w:rPr>
          <w:rFonts w:ascii="Salesforce Sans" w:hAnsi="Salesforce Sans"/>
          <w:szCs w:val="22"/>
        </w:rPr>
        <w:tab/>
      </w:r>
    </w:p>
    <w:p w14:paraId="3FF8A8E3" w14:textId="1D180F24" w:rsidR="00C078AC" w:rsidRPr="008066E6" w:rsidRDefault="004311DB" w:rsidP="008066E6">
      <w:pPr>
        <w:pStyle w:val="Heading2"/>
        <w:spacing w:before="120"/>
        <w:contextualSpacing w:val="0"/>
        <w:rPr>
          <w:rFonts w:ascii="Salesforce Sans" w:hAnsi="Salesforce Sans"/>
          <w:szCs w:val="22"/>
        </w:rPr>
      </w:pPr>
      <w:r w:rsidRPr="008066E6">
        <w:rPr>
          <w:rFonts w:ascii="Salesforce Sans" w:hAnsi="Salesforce Sans"/>
          <w:szCs w:val="22"/>
        </w:rPr>
        <w:t>J</w:t>
      </w:r>
      <w:r w:rsidR="00C078AC" w:rsidRPr="008066E6">
        <w:rPr>
          <w:rFonts w:ascii="Salesforce Sans" w:hAnsi="Salesforce Sans"/>
          <w:szCs w:val="22"/>
        </w:rPr>
        <w:t>.</w:t>
      </w:r>
      <w:r w:rsidR="00C078AC" w:rsidRPr="008066E6">
        <w:rPr>
          <w:rFonts w:ascii="Salesforce Sans" w:hAnsi="Salesforce Sans"/>
          <w:szCs w:val="22"/>
        </w:rPr>
        <w:tab/>
      </w:r>
      <w:r w:rsidR="005D0962">
        <w:rPr>
          <w:rFonts w:ascii="Salesforce Sans" w:hAnsi="Salesforce Sans"/>
          <w:szCs w:val="22"/>
        </w:rPr>
        <w:t>Close the Developer Console window.</w:t>
      </w:r>
    </w:p>
    <w:p w14:paraId="4173D0BA" w14:textId="6F5AB44D" w:rsidR="00C078AC" w:rsidRPr="008066E6" w:rsidRDefault="004311DB" w:rsidP="008066E6">
      <w:pPr>
        <w:pStyle w:val="Heading2"/>
        <w:spacing w:before="120"/>
        <w:contextualSpacing w:val="0"/>
        <w:rPr>
          <w:rFonts w:ascii="Salesforce Sans" w:hAnsi="Salesforce Sans"/>
          <w:szCs w:val="22"/>
        </w:rPr>
      </w:pPr>
      <w:r w:rsidRPr="008066E6">
        <w:rPr>
          <w:rFonts w:ascii="Salesforce Sans" w:hAnsi="Salesforce Sans"/>
          <w:szCs w:val="22"/>
        </w:rPr>
        <w:t>K</w:t>
      </w:r>
      <w:r w:rsidR="00C078AC" w:rsidRPr="008066E6">
        <w:rPr>
          <w:rFonts w:ascii="Salesforce Sans" w:hAnsi="Salesforce Sans"/>
          <w:szCs w:val="22"/>
        </w:rPr>
        <w:t>.</w:t>
      </w:r>
      <w:r w:rsidR="00C078AC" w:rsidRPr="008066E6">
        <w:rPr>
          <w:rFonts w:ascii="Salesforce Sans" w:hAnsi="Salesforce Sans"/>
          <w:szCs w:val="22"/>
        </w:rPr>
        <w:tab/>
      </w:r>
      <w:r w:rsidRPr="008066E6">
        <w:rPr>
          <w:rFonts w:ascii="Salesforce Sans" w:hAnsi="Salesforce Sans"/>
          <w:szCs w:val="22"/>
        </w:rPr>
        <w:t>C</w:t>
      </w:r>
      <w:r w:rsidR="00C078AC" w:rsidRPr="008066E6">
        <w:rPr>
          <w:rFonts w:ascii="Salesforce Sans" w:hAnsi="Salesforce Sans"/>
          <w:szCs w:val="22"/>
        </w:rPr>
        <w:t xml:space="preserve">lick </w:t>
      </w:r>
      <w:r w:rsidR="00C078AC" w:rsidRPr="008066E6">
        <w:rPr>
          <w:rStyle w:val="ClickOrSelect"/>
          <w:rFonts w:ascii="Salesforce Sans" w:hAnsi="Salesforce Sans"/>
          <w:szCs w:val="22"/>
        </w:rPr>
        <w:t>Cancel</w:t>
      </w:r>
      <w:r w:rsidR="00C078AC" w:rsidRPr="008066E6">
        <w:rPr>
          <w:rFonts w:ascii="Salesforce Sans" w:hAnsi="Salesforce Sans"/>
          <w:szCs w:val="22"/>
        </w:rPr>
        <w:t>.</w:t>
      </w:r>
    </w:p>
    <w:p w14:paraId="131B3542" w14:textId="1471276F" w:rsidR="00C078AC" w:rsidRPr="008066E6" w:rsidRDefault="004311DB" w:rsidP="008066E6">
      <w:pPr>
        <w:pStyle w:val="Heading2"/>
        <w:spacing w:before="120"/>
        <w:contextualSpacing w:val="0"/>
        <w:rPr>
          <w:rFonts w:ascii="Salesforce Sans" w:hAnsi="Salesforce Sans"/>
          <w:szCs w:val="22"/>
        </w:rPr>
      </w:pPr>
      <w:r w:rsidRPr="008066E6">
        <w:rPr>
          <w:rFonts w:ascii="Salesforce Sans" w:hAnsi="Salesforce Sans"/>
          <w:szCs w:val="22"/>
        </w:rPr>
        <w:t>L</w:t>
      </w:r>
      <w:r w:rsidR="00B200D8" w:rsidRPr="008066E6">
        <w:rPr>
          <w:rFonts w:ascii="Salesforce Sans" w:hAnsi="Salesforce Sans"/>
          <w:szCs w:val="22"/>
        </w:rPr>
        <w:t>.</w:t>
      </w:r>
      <w:r w:rsidR="00B200D8" w:rsidRPr="008066E6">
        <w:rPr>
          <w:rFonts w:ascii="Salesforce Sans" w:hAnsi="Salesforce Sans"/>
          <w:szCs w:val="22"/>
        </w:rPr>
        <w:tab/>
      </w:r>
      <w:r w:rsidRPr="008066E6">
        <w:rPr>
          <w:rFonts w:ascii="Salesforce Sans" w:hAnsi="Salesforce Sans"/>
          <w:szCs w:val="22"/>
        </w:rPr>
        <w:t>Refresh the page.</w:t>
      </w:r>
    </w:p>
    <w:p w14:paraId="15D6D59C" w14:textId="08788B2C" w:rsidR="00C078AC" w:rsidRPr="008066E6" w:rsidRDefault="004311DB" w:rsidP="008066E6">
      <w:pPr>
        <w:pStyle w:val="Heading2"/>
        <w:spacing w:before="120"/>
        <w:contextualSpacing w:val="0"/>
        <w:rPr>
          <w:rFonts w:ascii="Salesforce Sans" w:hAnsi="Salesforce Sans"/>
          <w:szCs w:val="22"/>
        </w:rPr>
      </w:pPr>
      <w:r w:rsidRPr="008066E6">
        <w:rPr>
          <w:rFonts w:ascii="Salesforce Sans" w:hAnsi="Salesforce Sans"/>
          <w:szCs w:val="22"/>
        </w:rPr>
        <w:t>M</w:t>
      </w:r>
      <w:r w:rsidR="00C078AC" w:rsidRPr="008066E6">
        <w:rPr>
          <w:rFonts w:ascii="Salesforce Sans" w:hAnsi="Salesforce Sans"/>
          <w:szCs w:val="22"/>
        </w:rPr>
        <w:t>.</w:t>
      </w:r>
      <w:r w:rsidR="00C078AC" w:rsidRPr="008066E6">
        <w:rPr>
          <w:rFonts w:ascii="Salesforce Sans" w:hAnsi="Salesforce Sans"/>
          <w:szCs w:val="22"/>
        </w:rPr>
        <w:tab/>
        <w:t xml:space="preserve">Notice that the </w:t>
      </w:r>
      <w:r w:rsidRPr="008066E6">
        <w:rPr>
          <w:rFonts w:ascii="Salesforce Sans" w:hAnsi="Salesforce Sans"/>
          <w:szCs w:val="22"/>
        </w:rPr>
        <w:t>Status of each record in the Course Deliveries related list</w:t>
      </w:r>
      <w:r w:rsidR="00C078AC" w:rsidRPr="008066E6">
        <w:rPr>
          <w:rFonts w:ascii="Salesforce Sans" w:hAnsi="Salesforce Sans"/>
          <w:szCs w:val="22"/>
        </w:rPr>
        <w:t xml:space="preserve"> </w:t>
      </w:r>
      <w:r w:rsidRPr="008066E6">
        <w:rPr>
          <w:rFonts w:ascii="Salesforce Sans" w:hAnsi="Salesforce Sans"/>
          <w:szCs w:val="22"/>
        </w:rPr>
        <w:t xml:space="preserve">has </w:t>
      </w:r>
      <w:r w:rsidR="00C078AC" w:rsidRPr="008066E6">
        <w:rPr>
          <w:rFonts w:ascii="Salesforce Sans" w:hAnsi="Salesforce Sans"/>
          <w:szCs w:val="22"/>
        </w:rPr>
        <w:t>not changed and the Course</w:t>
      </w:r>
      <w:r w:rsidR="00DB1E73" w:rsidRPr="008066E6">
        <w:rPr>
          <w:rFonts w:ascii="Salesforce Sans" w:hAnsi="Salesforce Sans"/>
          <w:szCs w:val="22"/>
        </w:rPr>
        <w:t>’ S</w:t>
      </w:r>
      <w:r w:rsidR="00C078AC" w:rsidRPr="008066E6">
        <w:rPr>
          <w:rFonts w:ascii="Salesforce Sans" w:hAnsi="Salesforce Sans"/>
          <w:szCs w:val="22"/>
        </w:rPr>
        <w:t xml:space="preserve">tatus </w:t>
      </w:r>
      <w:r w:rsidR="00DB1E73" w:rsidRPr="008066E6">
        <w:rPr>
          <w:rFonts w:ascii="Salesforce Sans" w:hAnsi="Salesforce Sans"/>
          <w:szCs w:val="22"/>
        </w:rPr>
        <w:t xml:space="preserve">is still </w:t>
      </w:r>
      <w:r w:rsidR="00C078AC" w:rsidRPr="008066E6">
        <w:rPr>
          <w:rFonts w:ascii="Salesforce Sans" w:hAnsi="Salesforce Sans"/>
          <w:szCs w:val="22"/>
        </w:rPr>
        <w:t>Active, showing the save was rolled back</w:t>
      </w:r>
      <w:r w:rsidR="00DB1E73" w:rsidRPr="008066E6">
        <w:rPr>
          <w:rFonts w:ascii="Salesforce Sans" w:hAnsi="Salesforce Sans"/>
          <w:szCs w:val="22"/>
        </w:rPr>
        <w:t>.</w:t>
      </w:r>
    </w:p>
    <w:p w14:paraId="05AEBB8A" w14:textId="77777777" w:rsidR="00EC4C6C" w:rsidRDefault="00EC4C6C">
      <w:pPr>
        <w:rPr>
          <w:rFonts w:ascii="Salesforce Sans" w:hAnsi="Salesforce Sans"/>
          <w:b/>
          <w:color w:val="000000" w:themeColor="text1"/>
        </w:rPr>
      </w:pPr>
      <w:bookmarkStart w:id="73" w:name="_Toc427165767"/>
      <w:r>
        <w:br w:type="page"/>
      </w:r>
    </w:p>
    <w:p w14:paraId="6DCD70B9" w14:textId="2672302B" w:rsidR="00C078AC" w:rsidRPr="0077756F" w:rsidRDefault="00C078AC">
      <w:pPr>
        <w:pStyle w:val="ExerciseTitle"/>
      </w:pPr>
      <w:bookmarkStart w:id="74" w:name="_Toc514686423"/>
      <w:r w:rsidRPr="0077756F">
        <w:lastRenderedPageBreak/>
        <w:t>10-3: See the Save Order of Execution in Action</w:t>
      </w:r>
      <w:bookmarkEnd w:id="73"/>
      <w:bookmarkEnd w:id="74"/>
      <w:r w:rsidR="00D35637" w:rsidRPr="0077756F">
        <w:br/>
      </w:r>
    </w:p>
    <w:p w14:paraId="26748E88" w14:textId="77777777" w:rsidR="0031518F" w:rsidRPr="008066E6" w:rsidRDefault="0031518F"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7D6A6C1A"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When saving a record, see and discuss the events that occur.</w:t>
      </w:r>
    </w:p>
    <w:p w14:paraId="76C22E3C"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br/>
        <w:t>Tasks:</w:t>
      </w:r>
    </w:p>
    <w:p w14:paraId="12749954" w14:textId="2FF657FF"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Open the Developer Console.</w:t>
      </w:r>
    </w:p>
    <w:p w14:paraId="1E2AE3CA" w14:textId="35F854CD"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a Course Attendee record in the UI.</w:t>
      </w:r>
    </w:p>
    <w:p w14:paraId="6E717FAA" w14:textId="37ED8371"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Using the log file generated by the interaction with the UI, answer the questions.</w:t>
      </w:r>
    </w:p>
    <w:p w14:paraId="133BA14F" w14:textId="5FD8FA2B"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4</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Run the test for the </w:t>
      </w:r>
      <w:proofErr w:type="spellStart"/>
      <w:r w:rsidR="00C078AC" w:rsidRPr="008066E6">
        <w:rPr>
          <w:rStyle w:val="Code"/>
          <w:rFonts w:ascii="Salesforce Sans" w:eastAsiaTheme="minorEastAsia" w:hAnsi="Salesforce Sans"/>
          <w:szCs w:val="22"/>
        </w:rPr>
        <w:t>CourseAttendeeTrigger</w:t>
      </w:r>
      <w:proofErr w:type="spellEnd"/>
      <w:r w:rsidR="00C078AC" w:rsidRPr="008066E6">
        <w:rPr>
          <w:rFonts w:ascii="Salesforce Sans" w:hAnsi="Salesforce Sans"/>
          <w:szCs w:val="22"/>
        </w:rPr>
        <w:t>.</w:t>
      </w:r>
    </w:p>
    <w:p w14:paraId="71A8139C" w14:textId="04AF3FB8"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5</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Using the log f</w:t>
      </w:r>
      <w:r w:rsidR="00901804" w:rsidRPr="008066E6">
        <w:rPr>
          <w:rFonts w:ascii="Salesforce Sans" w:hAnsi="Salesforce Sans"/>
          <w:szCs w:val="22"/>
        </w:rPr>
        <w:t>ile generated by running the tes</w:t>
      </w:r>
      <w:r w:rsidR="00C078AC" w:rsidRPr="008066E6">
        <w:rPr>
          <w:rFonts w:ascii="Salesforce Sans" w:hAnsi="Salesforce Sans"/>
          <w:szCs w:val="22"/>
        </w:rPr>
        <w:t>t class, answer the questions.</w:t>
      </w:r>
    </w:p>
    <w:p w14:paraId="5805458D" w14:textId="77777777" w:rsidR="00C078AC" w:rsidRPr="008066E6" w:rsidRDefault="00C078AC" w:rsidP="008066E6">
      <w:pPr>
        <w:pStyle w:val="Heading1"/>
        <w:spacing w:before="120"/>
        <w:contextualSpacing w:val="0"/>
        <w:rPr>
          <w:rFonts w:ascii="Salesforce Sans" w:hAnsi="Salesforce Sans"/>
          <w:szCs w:val="22"/>
        </w:rPr>
      </w:pPr>
    </w:p>
    <w:p w14:paraId="5D4A120E"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7DA38923"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10 minutes </w:t>
      </w:r>
    </w:p>
    <w:p w14:paraId="05D0ECB1" w14:textId="77777777" w:rsidR="00C078AC" w:rsidRPr="008066E6" w:rsidRDefault="00C078AC" w:rsidP="008066E6">
      <w:pPr>
        <w:pStyle w:val="SingleLine"/>
        <w:spacing w:before="120" w:after="120"/>
        <w:rPr>
          <w:rFonts w:ascii="Salesforce Sans" w:hAnsi="Salesforce Sans"/>
          <w:sz w:val="22"/>
          <w:szCs w:val="22"/>
        </w:rPr>
      </w:pPr>
    </w:p>
    <w:p w14:paraId="3B150836"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30E8C527" w14:textId="1872B5C8"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Open the Developer Console.</w:t>
      </w:r>
    </w:p>
    <w:p w14:paraId="33CB6BCF" w14:textId="77777777" w:rsidR="00163221" w:rsidRPr="008066E6" w:rsidRDefault="00163221"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C</w:t>
      </w:r>
      <w:r w:rsidRPr="008066E6">
        <w:rPr>
          <w:rFonts w:ascii="Salesforce Sans" w:hAnsi="Salesforce Sans"/>
          <w:color w:val="000000" w:themeColor="text1"/>
          <w:szCs w:val="22"/>
        </w:rPr>
        <w:t xml:space="preserve">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1E9DC0B3" wp14:editId="24F6685F">
            <wp:extent cx="130775" cy="144869"/>
            <wp:effectExtent l="0" t="0" r="0" b="0"/>
            <wp:docPr id="22" name="Picture 22"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77756F">
        <w:rPr>
          <w:rStyle w:val="ClickPaths"/>
          <w:color w:val="000000" w:themeColor="text1"/>
          <w:szCs w:val="22"/>
        </w:rPr>
        <w:t>Developer Console</w:t>
      </w:r>
      <w:r w:rsidRPr="008066E6">
        <w:rPr>
          <w:rFonts w:ascii="Salesforce Sans" w:hAnsi="Salesforce Sans"/>
          <w:szCs w:val="22"/>
        </w:rPr>
        <w:t>.</w:t>
      </w:r>
    </w:p>
    <w:p w14:paraId="1DF3A397" w14:textId="77777777" w:rsidR="00163221" w:rsidRPr="008066E6" w:rsidRDefault="00163221" w:rsidP="0077756F">
      <w:pPr>
        <w:pStyle w:val="Heading2"/>
        <w:spacing w:before="1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t xml:space="preserve">Click </w:t>
      </w:r>
      <w:r w:rsidRPr="008066E6">
        <w:rPr>
          <w:rStyle w:val="ClickOrSelect"/>
          <w:rFonts w:ascii="Salesforce Sans" w:hAnsi="Salesforce Sans"/>
          <w:szCs w:val="22"/>
        </w:rPr>
        <w:t>Debug</w:t>
      </w:r>
      <w:r w:rsidRPr="008066E6">
        <w:rPr>
          <w:rStyle w:val="ClickOrSelect"/>
          <w:rFonts w:ascii="Salesforce Sans" w:hAnsi="Salesforce Sans"/>
          <w:b w:val="0"/>
          <w:szCs w:val="22"/>
        </w:rPr>
        <w:t>, then</w:t>
      </w:r>
      <w:r w:rsidRPr="008066E6">
        <w:rPr>
          <w:rStyle w:val="ClickOrSelect"/>
          <w:rFonts w:ascii="Salesforce Sans" w:hAnsi="Salesforce Sans"/>
          <w:szCs w:val="22"/>
        </w:rPr>
        <w:t xml:space="preserve"> </w:t>
      </w:r>
      <w:r w:rsidRPr="008066E6">
        <w:rPr>
          <w:rStyle w:val="ClickOrSelect"/>
          <w:rFonts w:ascii="Salesforce Sans" w:hAnsi="Salesforce Sans"/>
          <w:b w:val="0"/>
          <w:szCs w:val="22"/>
        </w:rPr>
        <w:t>deselect</w:t>
      </w:r>
      <w:r w:rsidRPr="008066E6">
        <w:rPr>
          <w:rStyle w:val="ClickOrSelect"/>
          <w:rFonts w:ascii="Salesforce Sans" w:hAnsi="Salesforce Sans"/>
          <w:szCs w:val="22"/>
        </w:rPr>
        <w:t xml:space="preserve"> Show My Current Logs Only</w:t>
      </w:r>
      <w:r w:rsidRPr="008066E6">
        <w:rPr>
          <w:rFonts w:ascii="Salesforce Sans" w:hAnsi="Salesforce Sans"/>
          <w:szCs w:val="22"/>
        </w:rPr>
        <w:t>.</w:t>
      </w:r>
      <w:r w:rsidRPr="008066E6" w:rsidDel="00CF78D5">
        <w:rPr>
          <w:rFonts w:ascii="Salesforce Sans" w:hAnsi="Salesforce Sans"/>
          <w:szCs w:val="22"/>
        </w:rPr>
        <w:t xml:space="preserve"> </w:t>
      </w:r>
    </w:p>
    <w:p w14:paraId="26D7A4F5" w14:textId="77777777" w:rsidR="00163221" w:rsidRPr="008066E6" w:rsidRDefault="00163221" w:rsidP="0077756F">
      <w:pPr>
        <w:pStyle w:val="Heading3"/>
        <w:spacing w:before="120"/>
        <w:ind w:left="7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Click</w:t>
      </w:r>
      <w:r w:rsidRPr="008066E6">
        <w:rPr>
          <w:rStyle w:val="ClickOrSelect"/>
          <w:rFonts w:ascii="Salesforce Sans" w:hAnsi="Salesforce Sans"/>
          <w:szCs w:val="22"/>
        </w:rPr>
        <w:t xml:space="preserve"> Change Log Levels</w:t>
      </w:r>
      <w:r w:rsidRPr="008066E6">
        <w:rPr>
          <w:rFonts w:ascii="Salesforce Sans" w:hAnsi="Salesforce Sans"/>
          <w:szCs w:val="22"/>
        </w:rPr>
        <w:t>.</w:t>
      </w:r>
    </w:p>
    <w:p w14:paraId="39E02152" w14:textId="77777777" w:rsidR="00163221" w:rsidRPr="008066E6" w:rsidRDefault="00163221" w:rsidP="0077756F">
      <w:pPr>
        <w:pStyle w:val="Heading3"/>
        <w:spacing w:before="120"/>
        <w:ind w:left="7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t xml:space="preserve">Click </w:t>
      </w:r>
      <w:r w:rsidRPr="008066E6">
        <w:rPr>
          <w:rFonts w:ascii="Salesforce Sans" w:hAnsi="Salesforce Sans"/>
          <w:b/>
          <w:szCs w:val="22"/>
        </w:rPr>
        <w:t>Add/Change</w:t>
      </w:r>
      <w:r w:rsidRPr="008066E6">
        <w:rPr>
          <w:rFonts w:ascii="Salesforce Sans" w:hAnsi="Salesforce Sans"/>
          <w:szCs w:val="22"/>
        </w:rPr>
        <w:t xml:space="preserve"> under </w:t>
      </w:r>
      <w:proofErr w:type="spellStart"/>
      <w:r w:rsidRPr="008066E6">
        <w:rPr>
          <w:rFonts w:ascii="Salesforce Sans" w:hAnsi="Salesforce Sans"/>
          <w:szCs w:val="22"/>
        </w:rPr>
        <w:t>DebugLevel</w:t>
      </w:r>
      <w:proofErr w:type="spellEnd"/>
      <w:r w:rsidRPr="008066E6">
        <w:rPr>
          <w:rFonts w:ascii="Salesforce Sans" w:hAnsi="Salesforce Sans"/>
          <w:szCs w:val="22"/>
        </w:rPr>
        <w:t xml:space="preserve"> Action.</w:t>
      </w:r>
    </w:p>
    <w:p w14:paraId="666B2A38" w14:textId="72E2B6BA" w:rsidR="00163221" w:rsidRPr="008066E6" w:rsidRDefault="00163221" w:rsidP="0077756F">
      <w:pPr>
        <w:pStyle w:val="Heading3"/>
        <w:spacing w:before="120"/>
        <w:ind w:left="720"/>
        <w:contextualSpacing w:val="0"/>
        <w:rPr>
          <w:rFonts w:ascii="Salesforce Sans" w:hAnsi="Salesforce Sans"/>
          <w:szCs w:val="22"/>
        </w:rPr>
      </w:pPr>
      <w:r w:rsidRPr="008066E6">
        <w:rPr>
          <w:rFonts w:ascii="Salesforce Sans" w:hAnsi="Salesforce Sans"/>
          <w:szCs w:val="22"/>
        </w:rPr>
        <w:t>E.</w:t>
      </w:r>
      <w:r w:rsidRPr="008066E6">
        <w:rPr>
          <w:rFonts w:ascii="Salesforce Sans" w:hAnsi="Salesforce Sans"/>
          <w:szCs w:val="22"/>
        </w:rPr>
        <w:tab/>
        <w:t xml:space="preserve">Set the Apex Code entry to </w:t>
      </w:r>
      <w:r w:rsidRPr="008066E6">
        <w:rPr>
          <w:rFonts w:ascii="Salesforce Sans" w:hAnsi="Salesforce Sans"/>
          <w:b/>
          <w:szCs w:val="22"/>
        </w:rPr>
        <w:t>Debug</w:t>
      </w:r>
      <w:r w:rsidRPr="008066E6">
        <w:rPr>
          <w:rFonts w:ascii="Salesforce Sans" w:hAnsi="Salesforce Sans"/>
          <w:szCs w:val="22"/>
        </w:rPr>
        <w:t xml:space="preserve"> and Profiling to</w:t>
      </w:r>
      <w:r w:rsidRPr="008066E6">
        <w:rPr>
          <w:rStyle w:val="ClickOrSelect"/>
          <w:rFonts w:ascii="Salesforce Sans" w:hAnsi="Salesforce Sans"/>
          <w:szCs w:val="22"/>
        </w:rPr>
        <w:t xml:space="preserve"> Fine</w:t>
      </w:r>
      <w:r w:rsidRPr="008066E6">
        <w:rPr>
          <w:rFonts w:ascii="Salesforce Sans" w:hAnsi="Salesforce Sans"/>
          <w:szCs w:val="22"/>
        </w:rPr>
        <w:t>.</w:t>
      </w:r>
    </w:p>
    <w:p w14:paraId="383F819B" w14:textId="77777777" w:rsidR="00163221" w:rsidRPr="008066E6" w:rsidRDefault="00163221" w:rsidP="0077756F">
      <w:pPr>
        <w:pStyle w:val="Heading3"/>
        <w:spacing w:before="120"/>
        <w:ind w:left="720"/>
        <w:contextualSpacing w:val="0"/>
        <w:rPr>
          <w:rFonts w:ascii="Salesforce Sans" w:hAnsi="Salesforce Sans"/>
          <w:szCs w:val="22"/>
        </w:rPr>
      </w:pPr>
      <w:r w:rsidRPr="008066E6">
        <w:rPr>
          <w:rFonts w:ascii="Salesforce Sans" w:hAnsi="Salesforce Sans"/>
          <w:szCs w:val="22"/>
        </w:rPr>
        <w:t>F.</w:t>
      </w:r>
      <w:r w:rsidRPr="008066E6">
        <w:rPr>
          <w:rFonts w:ascii="Salesforce Sans" w:hAnsi="Salesforce Sans"/>
          <w:szCs w:val="22"/>
        </w:rPr>
        <w:tab/>
        <w:t xml:space="preserve">Click </w:t>
      </w:r>
      <w:r w:rsidRPr="008066E6">
        <w:rPr>
          <w:rFonts w:ascii="Salesforce Sans" w:hAnsi="Salesforce Sans"/>
          <w:b/>
          <w:szCs w:val="22"/>
        </w:rPr>
        <w:t>Done.</w:t>
      </w:r>
    </w:p>
    <w:p w14:paraId="775BFA49" w14:textId="77777777" w:rsidR="00163221" w:rsidRPr="008066E6" w:rsidRDefault="00163221" w:rsidP="0077756F">
      <w:pPr>
        <w:pStyle w:val="Heading3"/>
        <w:spacing w:before="120"/>
        <w:ind w:left="720"/>
        <w:contextualSpacing w:val="0"/>
        <w:rPr>
          <w:rFonts w:ascii="Salesforce Sans" w:hAnsi="Salesforce Sans"/>
          <w:szCs w:val="22"/>
        </w:rPr>
      </w:pPr>
      <w:r w:rsidRPr="008066E6">
        <w:rPr>
          <w:rFonts w:ascii="Salesforce Sans" w:hAnsi="Salesforce Sans"/>
          <w:szCs w:val="22"/>
        </w:rPr>
        <w:t>G.</w:t>
      </w:r>
      <w:r w:rsidRPr="008066E6">
        <w:rPr>
          <w:rFonts w:ascii="Salesforce Sans" w:hAnsi="Salesforce Sans"/>
          <w:szCs w:val="22"/>
        </w:rPr>
        <w:tab/>
        <w:t xml:space="preserve">Click </w:t>
      </w:r>
      <w:r w:rsidRPr="008066E6">
        <w:rPr>
          <w:rFonts w:ascii="Salesforce Sans" w:hAnsi="Salesforce Sans"/>
          <w:b/>
          <w:szCs w:val="22"/>
        </w:rPr>
        <w:t>Done</w:t>
      </w:r>
      <w:r w:rsidRPr="008066E6">
        <w:rPr>
          <w:rFonts w:ascii="Salesforce Sans" w:hAnsi="Salesforce Sans"/>
          <w:szCs w:val="22"/>
        </w:rPr>
        <w:t>.</w:t>
      </w:r>
    </w:p>
    <w:p w14:paraId="38E179AD" w14:textId="57F9086F"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a Course Attendee record in the UI.</w:t>
      </w:r>
    </w:p>
    <w:p w14:paraId="3D05A92F" w14:textId="00953D29"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Leaving the Developer Console open, switch to the Salesforce UI in another window.</w:t>
      </w:r>
    </w:p>
    <w:p w14:paraId="1D38378F" w14:textId="63E778E3"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143A44" w:rsidRPr="008066E6">
        <w:rPr>
          <w:rFonts w:ascii="Salesforce Sans" w:hAnsi="Salesforce Sans"/>
          <w:szCs w:val="22"/>
        </w:rPr>
        <w:t>From the Certification app, c</w:t>
      </w:r>
      <w:r w:rsidR="00C078AC" w:rsidRPr="008066E6">
        <w:rPr>
          <w:rFonts w:ascii="Salesforce Sans" w:hAnsi="Salesforce Sans"/>
          <w:szCs w:val="22"/>
        </w:rPr>
        <w:t xml:space="preserve">lick the </w:t>
      </w:r>
      <w:r w:rsidR="00C078AC" w:rsidRPr="008066E6">
        <w:rPr>
          <w:rStyle w:val="ClickOrSelect"/>
          <w:rFonts w:ascii="Salesforce Sans" w:hAnsi="Salesforce Sans"/>
          <w:szCs w:val="22"/>
        </w:rPr>
        <w:t>Course Deliveries</w:t>
      </w:r>
      <w:r w:rsidR="00C078AC" w:rsidRPr="008066E6">
        <w:rPr>
          <w:rFonts w:ascii="Salesforce Sans" w:hAnsi="Salesforce Sans"/>
          <w:szCs w:val="22"/>
        </w:rPr>
        <w:t xml:space="preserve"> tab. </w:t>
      </w:r>
    </w:p>
    <w:p w14:paraId="10B8275E" w14:textId="1DC42742"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143A44" w:rsidRPr="008066E6">
        <w:rPr>
          <w:rFonts w:ascii="Salesforce Sans" w:hAnsi="Salesforce Sans"/>
          <w:szCs w:val="22"/>
        </w:rPr>
        <w:t xml:space="preserve">Click </w:t>
      </w:r>
      <w:r w:rsidR="00143A44" w:rsidRPr="008066E6">
        <w:rPr>
          <w:rStyle w:val="ClickOrSelect"/>
          <w:rFonts w:ascii="Salesforce Sans" w:hAnsi="Salesforce Sans"/>
          <w:szCs w:val="22"/>
        </w:rPr>
        <w:t>Recently Viewed</w:t>
      </w:r>
      <w:r w:rsidR="00143A44" w:rsidRPr="008066E6">
        <w:rPr>
          <w:rStyle w:val="ClickOrSelect"/>
          <w:rFonts w:ascii="Salesforce Sans" w:hAnsi="Salesforce Sans"/>
          <w:b w:val="0"/>
          <w:szCs w:val="22"/>
        </w:rPr>
        <w:t xml:space="preserve">, then click </w:t>
      </w:r>
      <w:r w:rsidR="00143A44" w:rsidRPr="008066E6">
        <w:rPr>
          <w:rStyle w:val="ClickOrSelect"/>
          <w:rFonts w:ascii="Salesforce Sans" w:hAnsi="Salesforce Sans"/>
          <w:szCs w:val="22"/>
        </w:rPr>
        <w:t>All</w:t>
      </w:r>
      <w:r w:rsidR="00143A44" w:rsidRPr="008066E6">
        <w:rPr>
          <w:rFonts w:ascii="Salesforce Sans" w:hAnsi="Salesforce Sans"/>
          <w:szCs w:val="22"/>
        </w:rPr>
        <w:t xml:space="preserve"> list view.</w:t>
      </w:r>
    </w:p>
    <w:p w14:paraId="03CB0064" w14:textId="74682BE7"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D</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143A44" w:rsidRPr="008066E6">
        <w:rPr>
          <w:rFonts w:ascii="Salesforce Sans" w:hAnsi="Salesforce Sans"/>
          <w:szCs w:val="22"/>
        </w:rPr>
        <w:t xml:space="preserve">Click the record named </w:t>
      </w:r>
      <w:r w:rsidR="00143A44" w:rsidRPr="008066E6">
        <w:rPr>
          <w:rFonts w:ascii="Salesforce Sans" w:hAnsi="Salesforce Sans"/>
          <w:b/>
          <w:szCs w:val="22"/>
        </w:rPr>
        <w:t>DELIVERY-00029</w:t>
      </w:r>
      <w:r w:rsidR="00C078AC" w:rsidRPr="008066E6">
        <w:rPr>
          <w:rFonts w:ascii="Salesforce Sans" w:hAnsi="Salesforce Sans"/>
          <w:szCs w:val="22"/>
        </w:rPr>
        <w:t>.</w:t>
      </w:r>
    </w:p>
    <w:p w14:paraId="4A1B324C" w14:textId="6FB0DC20" w:rsidR="00143A44"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E</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143A44" w:rsidRPr="008066E6">
        <w:rPr>
          <w:rFonts w:ascii="Salesforce Sans" w:hAnsi="Salesforce Sans"/>
          <w:szCs w:val="22"/>
        </w:rPr>
        <w:t xml:space="preserve">In the Course Attendees related list, click </w:t>
      </w:r>
      <w:r w:rsidR="00143A44" w:rsidRPr="008066E6">
        <w:rPr>
          <w:rFonts w:ascii="Salesforce Sans" w:hAnsi="Salesforce Sans"/>
          <w:b/>
          <w:szCs w:val="22"/>
        </w:rPr>
        <w:t>New</w:t>
      </w:r>
      <w:r w:rsidR="00C078AC" w:rsidRPr="008066E6">
        <w:rPr>
          <w:rFonts w:ascii="Salesforce Sans" w:hAnsi="Salesforce Sans"/>
          <w:szCs w:val="22"/>
        </w:rPr>
        <w:t>.</w:t>
      </w:r>
    </w:p>
    <w:p w14:paraId="6B57AF55" w14:textId="6EF9B5CD"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F</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143A44" w:rsidRPr="008066E6">
        <w:rPr>
          <w:rFonts w:ascii="Salesforce Sans" w:hAnsi="Salesforce Sans"/>
          <w:szCs w:val="22"/>
        </w:rPr>
        <w:t>Enter the following information:</w:t>
      </w:r>
    </w:p>
    <w:tbl>
      <w:tblPr>
        <w:tblStyle w:val="TableGrid"/>
        <w:tblW w:w="0" w:type="auto"/>
        <w:tblInd w:w="792" w:type="dxa"/>
        <w:tblLayout w:type="fixed"/>
        <w:tblLook w:val="04A0" w:firstRow="1" w:lastRow="0" w:firstColumn="1" w:lastColumn="0" w:noHBand="0" w:noVBand="1"/>
      </w:tblPr>
      <w:tblGrid>
        <w:gridCol w:w="3073"/>
        <w:gridCol w:w="3047"/>
      </w:tblGrid>
      <w:tr w:rsidR="00143A44" w:rsidRPr="00CC7372" w14:paraId="2441A10A" w14:textId="77777777" w:rsidTr="008066E6">
        <w:tc>
          <w:tcPr>
            <w:tcW w:w="3073" w:type="dxa"/>
          </w:tcPr>
          <w:p w14:paraId="78949200" w14:textId="199A91C9" w:rsidR="00143A44" w:rsidRPr="008066E6" w:rsidRDefault="00143A44" w:rsidP="008066E6">
            <w:pPr>
              <w:tabs>
                <w:tab w:val="left" w:pos="900"/>
              </w:tabs>
              <w:spacing w:before="80" w:after="80"/>
              <w:rPr>
                <w:rFonts w:ascii="Salesforce Sans" w:hAnsi="Salesforce Sans"/>
                <w:sz w:val="22"/>
                <w:szCs w:val="22"/>
              </w:rPr>
            </w:pPr>
            <w:r w:rsidRPr="008066E6">
              <w:rPr>
                <w:rFonts w:ascii="Salesforce Sans" w:hAnsi="Salesforce Sans"/>
                <w:sz w:val="22"/>
                <w:szCs w:val="22"/>
              </w:rPr>
              <w:lastRenderedPageBreak/>
              <w:t>Student</w:t>
            </w:r>
          </w:p>
        </w:tc>
        <w:tc>
          <w:tcPr>
            <w:tcW w:w="3047" w:type="dxa"/>
          </w:tcPr>
          <w:p w14:paraId="76B1F645" w14:textId="744D1F1D" w:rsidR="00143A44" w:rsidRPr="0077756F" w:rsidRDefault="00597935" w:rsidP="008066E6">
            <w:pPr>
              <w:tabs>
                <w:tab w:val="left" w:pos="900"/>
              </w:tabs>
              <w:spacing w:before="80" w:after="80"/>
              <w:rPr>
                <w:rStyle w:val="EnterOrType"/>
              </w:rPr>
            </w:pPr>
            <w:r w:rsidRPr="0077756F">
              <w:rPr>
                <w:rStyle w:val="EnterOrType"/>
              </w:rPr>
              <w:t>Alexa Delany</w:t>
            </w:r>
          </w:p>
        </w:tc>
      </w:tr>
      <w:tr w:rsidR="00143A44" w:rsidRPr="00CC7372" w14:paraId="78BC8117" w14:textId="77777777" w:rsidTr="008066E6">
        <w:tc>
          <w:tcPr>
            <w:tcW w:w="3073" w:type="dxa"/>
          </w:tcPr>
          <w:p w14:paraId="04CBCCBC" w14:textId="4A8A0FE5" w:rsidR="00143A44" w:rsidRPr="008066E6" w:rsidRDefault="00143A44" w:rsidP="008066E6">
            <w:pPr>
              <w:tabs>
                <w:tab w:val="left" w:pos="900"/>
              </w:tabs>
              <w:spacing w:before="80" w:after="80"/>
              <w:rPr>
                <w:rFonts w:ascii="Salesforce Sans" w:hAnsi="Salesforce Sans"/>
                <w:sz w:val="22"/>
                <w:szCs w:val="22"/>
              </w:rPr>
            </w:pPr>
            <w:r w:rsidRPr="008066E6">
              <w:rPr>
                <w:rFonts w:ascii="Salesforce Sans" w:hAnsi="Salesforce Sans"/>
                <w:sz w:val="22"/>
                <w:szCs w:val="22"/>
              </w:rPr>
              <w:t>Status</w:t>
            </w:r>
          </w:p>
        </w:tc>
        <w:tc>
          <w:tcPr>
            <w:tcW w:w="3047" w:type="dxa"/>
          </w:tcPr>
          <w:p w14:paraId="197A0272" w14:textId="619CF8C9" w:rsidR="00143A44" w:rsidRPr="008066E6" w:rsidRDefault="00597935" w:rsidP="008066E6">
            <w:pPr>
              <w:tabs>
                <w:tab w:val="left" w:pos="900"/>
              </w:tabs>
              <w:spacing w:before="80" w:after="80"/>
              <w:rPr>
                <w:rStyle w:val="EnterOrType"/>
                <w:rFonts w:ascii="Salesforce Sans" w:hAnsi="Salesforce Sans"/>
                <w:b/>
                <w:szCs w:val="22"/>
              </w:rPr>
            </w:pPr>
            <w:r w:rsidRPr="008066E6">
              <w:rPr>
                <w:rStyle w:val="EnterOrType"/>
                <w:rFonts w:ascii="Salesforce Sans" w:hAnsi="Salesforce Sans"/>
                <w:b/>
                <w:szCs w:val="22"/>
              </w:rPr>
              <w:t>Enrolled</w:t>
            </w:r>
          </w:p>
        </w:tc>
      </w:tr>
      <w:tr w:rsidR="00854A98" w:rsidRPr="00CC7372" w14:paraId="4DF56F5A" w14:textId="77777777" w:rsidTr="008066E6">
        <w:tc>
          <w:tcPr>
            <w:tcW w:w="3073" w:type="dxa"/>
          </w:tcPr>
          <w:p w14:paraId="238BEAD5" w14:textId="77777777" w:rsidR="00854A98" w:rsidRPr="008066E6" w:rsidRDefault="00854A98" w:rsidP="008066E6">
            <w:pPr>
              <w:tabs>
                <w:tab w:val="left" w:pos="900"/>
              </w:tabs>
              <w:spacing w:before="80" w:after="80"/>
              <w:rPr>
                <w:rFonts w:ascii="Salesforce Sans" w:hAnsi="Salesforce Sans"/>
                <w:sz w:val="22"/>
                <w:szCs w:val="22"/>
              </w:rPr>
            </w:pPr>
            <w:r w:rsidRPr="008066E6">
              <w:rPr>
                <w:rFonts w:ascii="Salesforce Sans" w:hAnsi="Salesforce Sans"/>
                <w:sz w:val="22"/>
                <w:szCs w:val="22"/>
              </w:rPr>
              <w:t>Course Delivery</w:t>
            </w:r>
          </w:p>
          <w:p w14:paraId="511ABF01" w14:textId="1DC2B334" w:rsidR="00854A98" w:rsidRPr="008066E6" w:rsidRDefault="00854A98" w:rsidP="008066E6">
            <w:pPr>
              <w:tabs>
                <w:tab w:val="left" w:pos="900"/>
              </w:tabs>
              <w:spacing w:before="80" w:after="80"/>
              <w:rPr>
                <w:rFonts w:ascii="Salesforce Sans" w:hAnsi="Salesforce Sans"/>
                <w:sz w:val="22"/>
                <w:szCs w:val="22"/>
              </w:rPr>
            </w:pPr>
            <w:r w:rsidRPr="008066E6">
              <w:rPr>
                <w:rFonts w:ascii="Salesforce Sans" w:hAnsi="Salesforce Sans"/>
                <w:sz w:val="22"/>
                <w:szCs w:val="22"/>
              </w:rPr>
              <w:t>(should be pre-populated)</w:t>
            </w:r>
          </w:p>
        </w:tc>
        <w:tc>
          <w:tcPr>
            <w:tcW w:w="3047" w:type="dxa"/>
          </w:tcPr>
          <w:p w14:paraId="0A1E7830" w14:textId="19837335" w:rsidR="00854A98" w:rsidRPr="0077756F" w:rsidRDefault="00854A98" w:rsidP="008066E6">
            <w:pPr>
              <w:tabs>
                <w:tab w:val="left" w:pos="900"/>
              </w:tabs>
              <w:spacing w:before="80" w:after="80"/>
              <w:rPr>
                <w:rStyle w:val="EnterOrType"/>
              </w:rPr>
            </w:pPr>
            <w:r w:rsidRPr="0077756F">
              <w:rPr>
                <w:rStyle w:val="EnterOrType"/>
              </w:rPr>
              <w:t>DELIVERY-00029</w:t>
            </w:r>
          </w:p>
        </w:tc>
      </w:tr>
    </w:tbl>
    <w:p w14:paraId="1DEE3290" w14:textId="3A7E6635"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G</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Save</w:t>
      </w:r>
      <w:r w:rsidR="00C078AC" w:rsidRPr="008066E6">
        <w:rPr>
          <w:rFonts w:ascii="Salesforce Sans" w:hAnsi="Salesforce Sans"/>
          <w:szCs w:val="22"/>
        </w:rPr>
        <w:t>.</w:t>
      </w:r>
    </w:p>
    <w:p w14:paraId="56167A54" w14:textId="2B9AD493"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Using the log file generated by the interaction with the UI, answer the questions.</w:t>
      </w:r>
    </w:p>
    <w:p w14:paraId="757182A5" w14:textId="77777777" w:rsidR="001D07DA" w:rsidRPr="008066E6" w:rsidRDefault="001D07DA"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Switch back to the Developer Console window. </w:t>
      </w:r>
    </w:p>
    <w:p w14:paraId="72872E02" w14:textId="7C2D3E69"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the </w:t>
      </w:r>
      <w:r w:rsidR="00C078AC" w:rsidRPr="008066E6">
        <w:rPr>
          <w:rStyle w:val="ClickOrSelect"/>
          <w:rFonts w:ascii="Salesforce Sans" w:hAnsi="Salesforce Sans"/>
          <w:szCs w:val="22"/>
        </w:rPr>
        <w:t>Logs</w:t>
      </w:r>
      <w:r w:rsidR="00C078AC" w:rsidRPr="008066E6">
        <w:rPr>
          <w:rFonts w:ascii="Salesforce Sans" w:hAnsi="Salesforce Sans"/>
          <w:szCs w:val="22"/>
        </w:rPr>
        <w:t xml:space="preserve"> tab in the bottom panel.</w:t>
      </w:r>
    </w:p>
    <w:p w14:paraId="01EADA86" w14:textId="77777777" w:rsidR="008053EA"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Double-click the </w:t>
      </w:r>
      <w:r w:rsidR="001D07DA" w:rsidRPr="008066E6">
        <w:rPr>
          <w:rFonts w:ascii="Salesforce Sans" w:hAnsi="Salesforce Sans"/>
          <w:szCs w:val="22"/>
        </w:rPr>
        <w:t>most recent log entry.</w:t>
      </w:r>
    </w:p>
    <w:p w14:paraId="724F62D3" w14:textId="49D2DB5A" w:rsidR="00C078AC" w:rsidRPr="008066E6" w:rsidRDefault="00E75335" w:rsidP="008066E6">
      <w:pPr>
        <w:pStyle w:val="Heading2"/>
        <w:spacing w:before="120"/>
        <w:contextualSpacing w:val="0"/>
        <w:rPr>
          <w:rFonts w:ascii="Salesforce Sans" w:hAnsi="Salesforce Sans"/>
          <w:szCs w:val="22"/>
        </w:rPr>
      </w:pPr>
      <w:r w:rsidRPr="008066E6">
        <w:rPr>
          <w:rStyle w:val="ClickOrSelect"/>
          <w:rFonts w:ascii="Salesforce Sans" w:hAnsi="Salesforce Sans"/>
          <w:b w:val="0"/>
          <w:szCs w:val="22"/>
        </w:rPr>
        <w:t>D</w:t>
      </w:r>
      <w:r w:rsidR="00C078AC" w:rsidRPr="008066E6">
        <w:rPr>
          <w:rFonts w:ascii="Salesforce Sans" w:hAnsi="Salesforce Sans"/>
          <w:szCs w:val="22"/>
        </w:rPr>
        <w:t>.</w:t>
      </w:r>
      <w:r w:rsidR="00C078AC" w:rsidRPr="008066E6">
        <w:rPr>
          <w:rFonts w:ascii="Salesforce Sans" w:hAnsi="Salesforce Sans"/>
          <w:szCs w:val="22"/>
        </w:rPr>
        <w:tab/>
      </w:r>
      <w:r w:rsidR="00CA52A8" w:rsidRPr="008066E6">
        <w:rPr>
          <w:rFonts w:ascii="Salesforce Sans" w:hAnsi="Salesforce Sans"/>
          <w:szCs w:val="22"/>
        </w:rPr>
        <w:t>Using the logs and your understanding of Triggers, a</w:t>
      </w:r>
      <w:r w:rsidR="009E25CD" w:rsidRPr="008066E6">
        <w:rPr>
          <w:rFonts w:ascii="Salesforce Sans" w:hAnsi="Salesforce Sans"/>
          <w:szCs w:val="22"/>
        </w:rPr>
        <w:t>nswer the following questions:</w:t>
      </w:r>
    </w:p>
    <w:p w14:paraId="6A8F3016" w14:textId="3FD766EF" w:rsidR="00C078AC"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i</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What DML operation occurred?</w:t>
      </w:r>
      <w:r w:rsidR="00E75335" w:rsidRPr="008066E6">
        <w:rPr>
          <w:rFonts w:ascii="Salesforce Sans" w:hAnsi="Salesforce Sans"/>
          <w:szCs w:val="22"/>
        </w:rPr>
        <w:t xml:space="preserve"> (Hint: Enter </w:t>
      </w:r>
      <w:r w:rsidR="00E75335" w:rsidRPr="008066E6">
        <w:rPr>
          <w:rStyle w:val="EnterOrType"/>
        </w:rPr>
        <w:t>DML</w:t>
      </w:r>
      <w:r w:rsidR="00E75335" w:rsidRPr="008066E6">
        <w:rPr>
          <w:rFonts w:ascii="Salesforce Sans" w:hAnsi="Salesforce Sans"/>
          <w:szCs w:val="22"/>
        </w:rPr>
        <w:t xml:space="preserve"> in the Filter input box</w:t>
      </w:r>
      <w:r w:rsidR="009E25CD" w:rsidRPr="008066E6">
        <w:rPr>
          <w:rFonts w:ascii="Salesforce Sans" w:hAnsi="Salesforce Sans"/>
          <w:szCs w:val="22"/>
        </w:rPr>
        <w:t xml:space="preserve"> of the Execution Log panel</w:t>
      </w:r>
      <w:r w:rsidR="00E75335" w:rsidRPr="008066E6">
        <w:rPr>
          <w:rFonts w:ascii="Salesforce Sans" w:hAnsi="Salesforce Sans"/>
          <w:szCs w:val="22"/>
        </w:rPr>
        <w:t>)</w:t>
      </w:r>
    </w:p>
    <w:p w14:paraId="1234AA84" w14:textId="77777777" w:rsidR="00C078AC" w:rsidRPr="008066E6" w:rsidRDefault="00C078AC" w:rsidP="008066E6">
      <w:pPr>
        <w:pStyle w:val="SingleLine"/>
        <w:spacing w:before="120" w:after="120"/>
        <w:ind w:left="720"/>
        <w:rPr>
          <w:rFonts w:ascii="Salesforce Sans" w:hAnsi="Salesforce Sans"/>
          <w:sz w:val="22"/>
          <w:szCs w:val="22"/>
        </w:rPr>
      </w:pPr>
    </w:p>
    <w:p w14:paraId="4A919BEF" w14:textId="62AB1656" w:rsidR="00C078AC"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003B1717" w:rsidRPr="008066E6">
        <w:rPr>
          <w:rFonts w:ascii="Salesforce Sans" w:hAnsi="Salesforce Sans"/>
          <w:noProof/>
          <w:szCs w:val="22"/>
        </w:rPr>
        <w:t>ii</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B664F4" w:rsidRPr="008066E6">
        <w:rPr>
          <w:rFonts w:ascii="Salesforce Sans" w:hAnsi="Salesforce Sans"/>
          <w:szCs w:val="22"/>
        </w:rPr>
        <w:t>Which event</w:t>
      </w:r>
      <w:r w:rsidR="008053EA" w:rsidRPr="008066E6">
        <w:rPr>
          <w:rFonts w:ascii="Salesforce Sans" w:hAnsi="Salesforce Sans"/>
          <w:szCs w:val="22"/>
        </w:rPr>
        <w:t>(</w:t>
      </w:r>
      <w:r w:rsidR="00B664F4" w:rsidRPr="008066E6">
        <w:rPr>
          <w:rFonts w:ascii="Salesforce Sans" w:hAnsi="Salesforce Sans"/>
          <w:szCs w:val="22"/>
        </w:rPr>
        <w:t>s</w:t>
      </w:r>
      <w:r w:rsidR="008053EA" w:rsidRPr="008066E6">
        <w:rPr>
          <w:rFonts w:ascii="Salesforce Sans" w:hAnsi="Salesforce Sans"/>
          <w:szCs w:val="22"/>
        </w:rPr>
        <w:t>)</w:t>
      </w:r>
      <w:r w:rsidR="00B664F4" w:rsidRPr="008066E6">
        <w:rPr>
          <w:rFonts w:ascii="Salesforce Sans" w:hAnsi="Salesforce Sans"/>
          <w:szCs w:val="22"/>
        </w:rPr>
        <w:t xml:space="preserve"> does the</w:t>
      </w:r>
      <w:r w:rsidR="00C078AC" w:rsidRPr="008066E6">
        <w:rPr>
          <w:rFonts w:ascii="Salesforce Sans" w:hAnsi="Salesforce Sans"/>
          <w:szCs w:val="22"/>
        </w:rPr>
        <w:t xml:space="preserve"> Trigger </w:t>
      </w:r>
      <w:proofErr w:type="spellStart"/>
      <w:r w:rsidR="00C078AC" w:rsidRPr="008066E6">
        <w:rPr>
          <w:rStyle w:val="Code"/>
          <w:rFonts w:ascii="Salesforce Sans" w:hAnsi="Salesforce Sans"/>
          <w:szCs w:val="22"/>
        </w:rPr>
        <w:t>CourseAttendeeTrigger</w:t>
      </w:r>
      <w:proofErr w:type="spellEnd"/>
      <w:r w:rsidR="00C078AC" w:rsidRPr="008066E6">
        <w:rPr>
          <w:rFonts w:ascii="Salesforce Sans" w:hAnsi="Salesforce Sans"/>
          <w:szCs w:val="22"/>
        </w:rPr>
        <w:t xml:space="preserve"> </w:t>
      </w:r>
      <w:r w:rsidR="00B664F4" w:rsidRPr="008066E6">
        <w:rPr>
          <w:rFonts w:ascii="Salesforce Sans" w:hAnsi="Salesforce Sans"/>
          <w:szCs w:val="22"/>
        </w:rPr>
        <w:t xml:space="preserve">support </w:t>
      </w:r>
      <w:r w:rsidR="00C078AC" w:rsidRPr="008066E6">
        <w:rPr>
          <w:rFonts w:ascii="Salesforce Sans" w:hAnsi="Salesforce Sans"/>
          <w:szCs w:val="22"/>
        </w:rPr>
        <w:t>(before/after, insert/update/delete)?</w:t>
      </w:r>
      <w:r w:rsidR="00E75335" w:rsidRPr="008066E6">
        <w:rPr>
          <w:rFonts w:ascii="Salesforce Sans" w:hAnsi="Salesforce Sans"/>
          <w:szCs w:val="22"/>
        </w:rPr>
        <w:t xml:space="preserve"> </w:t>
      </w:r>
      <w:r w:rsidR="00DB1294" w:rsidRPr="008066E6">
        <w:rPr>
          <w:rFonts w:ascii="Salesforce Sans" w:hAnsi="Salesforce Sans"/>
          <w:szCs w:val="22"/>
        </w:rPr>
        <w:t xml:space="preserve">(Hint: </w:t>
      </w:r>
      <w:r w:rsidR="009E25CD" w:rsidRPr="008066E6">
        <w:rPr>
          <w:rFonts w:ascii="Salesforce Sans" w:hAnsi="Salesforce Sans"/>
          <w:szCs w:val="22"/>
        </w:rPr>
        <w:t>Look at the actual code of the trigger</w:t>
      </w:r>
      <w:r w:rsidR="00DB1294" w:rsidRPr="008066E6">
        <w:rPr>
          <w:rFonts w:ascii="Salesforce Sans" w:hAnsi="Salesforce Sans"/>
          <w:szCs w:val="22"/>
        </w:rPr>
        <w:t>)</w:t>
      </w:r>
    </w:p>
    <w:p w14:paraId="4F1808B9" w14:textId="77777777" w:rsidR="00C078AC" w:rsidRPr="008066E6" w:rsidRDefault="00C078AC" w:rsidP="008066E6">
      <w:pPr>
        <w:pStyle w:val="SingleLine"/>
        <w:spacing w:before="120" w:after="120"/>
        <w:ind w:left="720"/>
        <w:rPr>
          <w:rFonts w:ascii="Salesforce Sans" w:hAnsi="Salesforce Sans"/>
          <w:sz w:val="22"/>
          <w:szCs w:val="22"/>
        </w:rPr>
      </w:pPr>
    </w:p>
    <w:p w14:paraId="5019395F" w14:textId="095C660E"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4</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Run the test for the </w:t>
      </w:r>
      <w:proofErr w:type="spellStart"/>
      <w:r w:rsidR="00C078AC" w:rsidRPr="008066E6">
        <w:rPr>
          <w:rFonts w:ascii="Salesforce Sans" w:hAnsi="Salesforce Sans"/>
          <w:szCs w:val="22"/>
        </w:rPr>
        <w:t>CourseAttendeeTrigger</w:t>
      </w:r>
      <w:proofErr w:type="spellEnd"/>
      <w:r w:rsidR="00C078AC" w:rsidRPr="008066E6">
        <w:rPr>
          <w:rFonts w:ascii="Salesforce Sans" w:hAnsi="Salesforce Sans"/>
          <w:szCs w:val="22"/>
        </w:rPr>
        <w:t xml:space="preserve"> trigger.</w:t>
      </w:r>
    </w:p>
    <w:p w14:paraId="695B1D4A" w14:textId="3F19376D" w:rsidR="00E12671" w:rsidRPr="008066E6" w:rsidRDefault="00E12671" w:rsidP="008066E6">
      <w:pPr>
        <w:pStyle w:val="Heading3"/>
        <w:tabs>
          <w:tab w:val="left" w:pos="3137"/>
        </w:tabs>
        <w:spacing w:before="120"/>
        <w:ind w:left="720"/>
        <w:contextualSpacing w:val="0"/>
        <w:rPr>
          <w:rFonts w:ascii="Salesforce Sans" w:hAnsi="Salesforce Sans"/>
          <w:szCs w:val="22"/>
        </w:rPr>
      </w:pPr>
      <w:r w:rsidRPr="008066E6">
        <w:rPr>
          <w:rFonts w:ascii="Salesforce Sans" w:hAnsi="Salesforce Sans"/>
          <w:szCs w:val="22"/>
        </w:rPr>
        <w:t>A.</w:t>
      </w:r>
      <w:r w:rsidRPr="008066E6">
        <w:rPr>
          <w:rFonts w:ascii="Salesforce Sans" w:hAnsi="Salesforce Sans"/>
          <w:szCs w:val="22"/>
        </w:rPr>
        <w:tab/>
        <w:t xml:space="preserve">Click </w:t>
      </w:r>
      <w:r w:rsidRPr="008066E6">
        <w:rPr>
          <w:rFonts w:ascii="Salesforce Sans" w:hAnsi="Salesforce Sans"/>
          <w:b/>
          <w:szCs w:val="22"/>
        </w:rPr>
        <w:t>File | Open</w:t>
      </w:r>
      <w:r w:rsidRPr="008066E6">
        <w:rPr>
          <w:rFonts w:ascii="Salesforce Sans" w:hAnsi="Salesforce Sans"/>
          <w:szCs w:val="22"/>
        </w:rPr>
        <w:t>.</w:t>
      </w:r>
      <w:r w:rsidR="005C2D8E" w:rsidRPr="008066E6">
        <w:rPr>
          <w:rFonts w:ascii="Salesforce Sans" w:hAnsi="Salesforce Sans"/>
          <w:szCs w:val="22"/>
        </w:rPr>
        <w:tab/>
      </w:r>
    </w:p>
    <w:p w14:paraId="677F96F1" w14:textId="3EC69E24" w:rsidR="00E12671" w:rsidRPr="008066E6" w:rsidRDefault="00E12671" w:rsidP="0077756F">
      <w:pPr>
        <w:pStyle w:val="Heading3"/>
        <w:spacing w:before="120"/>
        <w:ind w:left="7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t xml:space="preserve">Select </w:t>
      </w:r>
      <w:r w:rsidRPr="008066E6">
        <w:rPr>
          <w:rFonts w:ascii="Salesforce Sans" w:hAnsi="Salesforce Sans"/>
          <w:b/>
          <w:szCs w:val="22"/>
        </w:rPr>
        <w:t>Classes</w:t>
      </w:r>
      <w:r w:rsidRPr="008066E6">
        <w:rPr>
          <w:rFonts w:ascii="Salesforce Sans" w:hAnsi="Salesforce Sans"/>
          <w:szCs w:val="22"/>
        </w:rPr>
        <w:t xml:space="preserve"> as the Entity Type, type </w:t>
      </w:r>
      <w:r w:rsidR="006C123C" w:rsidRPr="008066E6">
        <w:rPr>
          <w:rFonts w:ascii="Salesforce Sans" w:hAnsi="Salesforce Sans" w:cs="Courier New"/>
          <w:szCs w:val="22"/>
        </w:rPr>
        <w:t>Course</w:t>
      </w:r>
      <w:r w:rsidRPr="008066E6">
        <w:rPr>
          <w:rFonts w:ascii="Salesforce Sans" w:hAnsi="Salesforce Sans"/>
          <w:szCs w:val="22"/>
        </w:rPr>
        <w:t xml:space="preserve"> into the filter input box, then double-click the entity </w:t>
      </w:r>
      <w:proofErr w:type="spellStart"/>
      <w:r w:rsidRPr="008066E6">
        <w:rPr>
          <w:rFonts w:ascii="Salesforce Sans" w:hAnsi="Salesforce Sans"/>
          <w:b/>
          <w:szCs w:val="22"/>
        </w:rPr>
        <w:t>CourseAttendeeTrigger_Test</w:t>
      </w:r>
      <w:proofErr w:type="spellEnd"/>
      <w:r w:rsidRPr="008066E6">
        <w:rPr>
          <w:rFonts w:ascii="Salesforce Sans" w:hAnsi="Salesforce Sans"/>
          <w:szCs w:val="22"/>
        </w:rPr>
        <w:t>.</w:t>
      </w:r>
    </w:p>
    <w:p w14:paraId="65BD7794" w14:textId="73732AAD"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Run Test</w:t>
      </w:r>
      <w:r w:rsidR="00C078AC" w:rsidRPr="008066E6">
        <w:rPr>
          <w:rFonts w:ascii="Salesforce Sans" w:hAnsi="Salesforce Sans"/>
          <w:szCs w:val="22"/>
        </w:rPr>
        <w:t>.</w:t>
      </w:r>
    </w:p>
    <w:p w14:paraId="3BBB6204" w14:textId="2A9ACB29" w:rsidR="00E12671" w:rsidRPr="008066E6" w:rsidRDefault="00E12671" w:rsidP="008066E6">
      <w:pPr>
        <w:pStyle w:val="Heading3"/>
        <w:tabs>
          <w:tab w:val="left" w:pos="5261"/>
        </w:tabs>
        <w:spacing w:before="120"/>
        <w:ind w:left="7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t xml:space="preserve">Click the </w:t>
      </w:r>
      <w:r w:rsidRPr="008066E6">
        <w:rPr>
          <w:rStyle w:val="ClickOrSelect"/>
          <w:rFonts w:ascii="Salesforce Sans" w:hAnsi="Salesforce Sans"/>
          <w:szCs w:val="22"/>
        </w:rPr>
        <w:t>Tests</w:t>
      </w:r>
      <w:r w:rsidRPr="008066E6">
        <w:rPr>
          <w:rFonts w:ascii="Salesforce Sans" w:hAnsi="Salesforce Sans"/>
          <w:szCs w:val="22"/>
        </w:rPr>
        <w:t xml:space="preserve"> tab in the bottom panel.</w:t>
      </w:r>
      <w:r w:rsidR="007B6E2B" w:rsidRPr="008066E6">
        <w:rPr>
          <w:rFonts w:ascii="Salesforce Sans" w:hAnsi="Salesforce Sans"/>
          <w:szCs w:val="22"/>
        </w:rPr>
        <w:tab/>
      </w:r>
    </w:p>
    <w:p w14:paraId="1EABFE16" w14:textId="01A948C4" w:rsidR="00E12671" w:rsidRPr="008066E6" w:rsidRDefault="00E12671" w:rsidP="0077756F">
      <w:pPr>
        <w:pStyle w:val="Heading3"/>
        <w:spacing w:before="120"/>
        <w:ind w:left="720"/>
        <w:contextualSpacing w:val="0"/>
        <w:rPr>
          <w:rFonts w:ascii="Salesforce Sans" w:hAnsi="Salesforce Sans"/>
          <w:szCs w:val="22"/>
        </w:rPr>
      </w:pPr>
      <w:r w:rsidRPr="008066E6">
        <w:rPr>
          <w:rFonts w:ascii="Salesforce Sans" w:hAnsi="Salesforce Sans"/>
          <w:szCs w:val="22"/>
        </w:rPr>
        <w:t>E.</w:t>
      </w:r>
      <w:r w:rsidRPr="008066E6">
        <w:rPr>
          <w:rFonts w:ascii="Salesforce Sans" w:hAnsi="Salesforce Sans"/>
          <w:szCs w:val="22"/>
        </w:rPr>
        <w:tab/>
        <w:t xml:space="preserve">Expand the collapsed folder by clicking on </w:t>
      </w:r>
      <w:r w:rsidRPr="008066E6">
        <w:rPr>
          <w:rStyle w:val="ClickOrSelect"/>
          <w:rFonts w:ascii="Salesforce Sans" w:hAnsi="Salesforce Sans"/>
          <w:szCs w:val="22"/>
        </w:rPr>
        <w:t>+</w:t>
      </w:r>
      <w:r w:rsidRPr="008066E6">
        <w:rPr>
          <w:rFonts w:ascii="Salesforce Sans" w:hAnsi="Salesforce Sans"/>
          <w:szCs w:val="22"/>
        </w:rPr>
        <w:t>.</w:t>
      </w:r>
    </w:p>
    <w:p w14:paraId="473F422C" w14:textId="1EC0D33B" w:rsidR="00E12671" w:rsidRPr="008066E6" w:rsidRDefault="00E12671" w:rsidP="0077756F">
      <w:pPr>
        <w:pStyle w:val="Heading3"/>
        <w:spacing w:before="120"/>
        <w:ind w:left="720"/>
        <w:contextualSpacing w:val="0"/>
        <w:rPr>
          <w:rFonts w:ascii="Salesforce Sans" w:hAnsi="Salesforce Sans"/>
          <w:szCs w:val="22"/>
        </w:rPr>
      </w:pPr>
      <w:r w:rsidRPr="008066E6">
        <w:rPr>
          <w:rFonts w:ascii="Salesforce Sans" w:hAnsi="Salesforce Sans"/>
          <w:szCs w:val="22"/>
        </w:rPr>
        <w:t>F.</w:t>
      </w:r>
      <w:r w:rsidRPr="008066E6">
        <w:rPr>
          <w:rFonts w:ascii="Salesforce Sans" w:hAnsi="Salesforce Sans"/>
          <w:szCs w:val="22"/>
        </w:rPr>
        <w:tab/>
        <w:t>Ensure that all your methods executed successfully. A green tick indicates success.</w:t>
      </w:r>
    </w:p>
    <w:p w14:paraId="3B41E3E5" w14:textId="23938084"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5</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Using the log file generated by running the test class, answer the questions.</w:t>
      </w:r>
    </w:p>
    <w:p w14:paraId="69D0A5B3" w14:textId="158AF4EF"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the </w:t>
      </w:r>
      <w:r w:rsidR="00C078AC" w:rsidRPr="008066E6">
        <w:rPr>
          <w:rStyle w:val="ClickOrSelect"/>
          <w:rFonts w:ascii="Salesforce Sans" w:hAnsi="Salesforce Sans"/>
          <w:szCs w:val="22"/>
        </w:rPr>
        <w:t>Logs</w:t>
      </w:r>
      <w:r w:rsidR="00C078AC" w:rsidRPr="008066E6">
        <w:rPr>
          <w:rFonts w:ascii="Salesforce Sans" w:hAnsi="Salesforce Sans"/>
          <w:szCs w:val="22"/>
        </w:rPr>
        <w:t xml:space="preserve"> tab in the bottom panel.</w:t>
      </w:r>
    </w:p>
    <w:p w14:paraId="628B8B1C" w14:textId="14B3CC8E" w:rsidR="00073DD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Double-click the </w:t>
      </w:r>
      <w:r w:rsidR="00C078AC" w:rsidRPr="008066E6">
        <w:rPr>
          <w:rStyle w:val="ClickOrSelect"/>
          <w:rFonts w:ascii="Salesforce Sans" w:hAnsi="Salesforce Sans"/>
          <w:b w:val="0"/>
          <w:szCs w:val="22"/>
        </w:rPr>
        <w:t>most recent log file</w:t>
      </w:r>
      <w:r w:rsidR="00C078AC" w:rsidRPr="008066E6">
        <w:rPr>
          <w:rFonts w:ascii="Salesforce Sans" w:hAnsi="Salesforce Sans"/>
          <w:szCs w:val="22"/>
        </w:rPr>
        <w:t xml:space="preserve"> to open it.</w:t>
      </w:r>
    </w:p>
    <w:p w14:paraId="2A5BE4EB" w14:textId="77777777" w:rsidR="00073DD6" w:rsidRDefault="00073DD6" w:rsidP="008066E6">
      <w:pPr>
        <w:pStyle w:val="Heading2"/>
        <w:spacing w:before="120"/>
        <w:contextualSpacing w:val="0"/>
        <w:rPr>
          <w:rFonts w:ascii="Salesforce Sans" w:hAnsi="Salesforce Sans"/>
          <w:szCs w:val="22"/>
        </w:rPr>
      </w:pPr>
    </w:p>
    <w:p w14:paraId="72004694" w14:textId="77777777" w:rsidR="00073DD6" w:rsidRDefault="00073DD6" w:rsidP="008066E6">
      <w:pPr>
        <w:pStyle w:val="Heading2"/>
        <w:spacing w:before="120"/>
        <w:contextualSpacing w:val="0"/>
        <w:rPr>
          <w:rFonts w:ascii="Salesforce Sans" w:hAnsi="Salesforce Sans"/>
          <w:szCs w:val="22"/>
        </w:rPr>
      </w:pPr>
    </w:p>
    <w:p w14:paraId="2F4FC9F2" w14:textId="77777777" w:rsidR="00073DD6" w:rsidRPr="008066E6" w:rsidRDefault="00073DD6" w:rsidP="008066E6">
      <w:pPr>
        <w:pStyle w:val="Heading2"/>
        <w:spacing w:before="120"/>
        <w:contextualSpacing w:val="0"/>
        <w:rPr>
          <w:rFonts w:ascii="Salesforce Sans" w:hAnsi="Salesforce Sans"/>
          <w:szCs w:val="22"/>
        </w:rPr>
      </w:pPr>
    </w:p>
    <w:p w14:paraId="19B5F1CD" w14:textId="5068DFF6"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lastRenderedPageBreak/>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Using the logs and your understanding of the Save Order of Execution and Triggers, answer these questions:</w:t>
      </w:r>
    </w:p>
    <w:p w14:paraId="7409FFB0" w14:textId="2F04DA24" w:rsidR="00C078AC"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i</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How many times does the </w:t>
      </w:r>
      <w:proofErr w:type="spellStart"/>
      <w:r w:rsidR="00C078AC" w:rsidRPr="008066E6">
        <w:rPr>
          <w:rStyle w:val="Code"/>
          <w:rFonts w:ascii="Salesforce Sans" w:hAnsi="Salesforce Sans"/>
          <w:szCs w:val="22"/>
        </w:rPr>
        <w:t>CourseAttendeeTrigger</w:t>
      </w:r>
      <w:proofErr w:type="spellEnd"/>
      <w:r w:rsidR="00C078AC" w:rsidRPr="008066E6">
        <w:rPr>
          <w:rFonts w:ascii="Salesforce Sans" w:hAnsi="Salesforce Sans"/>
          <w:szCs w:val="22"/>
        </w:rPr>
        <w:t xml:space="preserve"> fire?</w:t>
      </w:r>
    </w:p>
    <w:p w14:paraId="3EA3084F" w14:textId="77777777" w:rsidR="00C078AC" w:rsidRPr="008066E6" w:rsidRDefault="00C078AC" w:rsidP="008066E6">
      <w:pPr>
        <w:pStyle w:val="SingleLine"/>
        <w:spacing w:before="120" w:after="120"/>
        <w:ind w:left="1080"/>
        <w:rPr>
          <w:rFonts w:ascii="Salesforce Sans" w:hAnsi="Salesforce Sans"/>
          <w:sz w:val="22"/>
          <w:szCs w:val="22"/>
        </w:rPr>
      </w:pPr>
    </w:p>
    <w:p w14:paraId="0F82A4D4" w14:textId="12B7613A" w:rsidR="00C078AC"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003B1717" w:rsidRPr="008066E6">
        <w:rPr>
          <w:rFonts w:ascii="Salesforce Sans" w:hAnsi="Salesforce Sans"/>
          <w:noProof/>
          <w:szCs w:val="22"/>
        </w:rPr>
        <w:t>ii</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What is causing the </w:t>
      </w:r>
      <w:proofErr w:type="spellStart"/>
      <w:r w:rsidR="00C078AC" w:rsidRPr="008066E6">
        <w:rPr>
          <w:rStyle w:val="Code"/>
          <w:rFonts w:ascii="Salesforce Sans" w:hAnsi="Salesforce Sans"/>
          <w:szCs w:val="22"/>
        </w:rPr>
        <w:t>CourseAttendeeTrigger</w:t>
      </w:r>
      <w:proofErr w:type="spellEnd"/>
      <w:r w:rsidR="00C078AC" w:rsidRPr="008066E6">
        <w:rPr>
          <w:rStyle w:val="Code"/>
          <w:rFonts w:ascii="Salesforce Sans" w:hAnsi="Salesforce Sans"/>
          <w:szCs w:val="22"/>
        </w:rPr>
        <w:t xml:space="preserve"> </w:t>
      </w:r>
      <w:r w:rsidR="00C078AC" w:rsidRPr="008066E6">
        <w:rPr>
          <w:rFonts w:ascii="Salesforce Sans" w:hAnsi="Salesforce Sans"/>
          <w:szCs w:val="22"/>
        </w:rPr>
        <w:t>to fire multiple times?</w:t>
      </w:r>
    </w:p>
    <w:p w14:paraId="21FA2299" w14:textId="77777777" w:rsidR="00C078AC" w:rsidRPr="008066E6" w:rsidRDefault="00C078AC" w:rsidP="008066E6">
      <w:pPr>
        <w:pStyle w:val="SingleLine"/>
        <w:spacing w:before="120" w:after="120"/>
        <w:ind w:left="1080"/>
        <w:rPr>
          <w:rFonts w:ascii="Salesforce Sans" w:hAnsi="Salesforce Sans"/>
          <w:sz w:val="22"/>
          <w:szCs w:val="22"/>
        </w:rPr>
      </w:pPr>
    </w:p>
    <w:p w14:paraId="7987678C" w14:textId="20E88A99" w:rsidR="00C078AC" w:rsidRPr="008066E6" w:rsidRDefault="00C40232" w:rsidP="008066E6">
      <w:pPr>
        <w:pStyle w:val="Heading3"/>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H3 \* roman\n  \* MERGEFORMAT </w:instrText>
      </w:r>
      <w:r w:rsidRPr="008066E6">
        <w:rPr>
          <w:rFonts w:ascii="Salesforce Sans" w:hAnsi="Salesforce Sans"/>
          <w:szCs w:val="22"/>
        </w:rPr>
        <w:fldChar w:fldCharType="separate"/>
      </w:r>
      <w:r w:rsidR="003B1717" w:rsidRPr="008066E6">
        <w:rPr>
          <w:rFonts w:ascii="Salesforce Sans" w:hAnsi="Salesforce Sans"/>
          <w:noProof/>
          <w:szCs w:val="22"/>
        </w:rPr>
        <w:t>iii</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How often is the workflow firing? What determines the number of times it fires?</w:t>
      </w:r>
    </w:p>
    <w:p w14:paraId="5A9C55E0" w14:textId="77777777" w:rsidR="00C078AC" w:rsidRPr="008066E6" w:rsidRDefault="00C078AC" w:rsidP="008066E6">
      <w:pPr>
        <w:pStyle w:val="SingleLine"/>
        <w:spacing w:before="120" w:after="120"/>
        <w:ind w:left="1080"/>
        <w:rPr>
          <w:rFonts w:ascii="Salesforce Sans" w:hAnsi="Salesforce Sans"/>
          <w:sz w:val="22"/>
          <w:szCs w:val="22"/>
        </w:rPr>
      </w:pPr>
    </w:p>
    <w:p w14:paraId="1635E7F9" w14:textId="2BEAC4C1" w:rsidR="006F7516" w:rsidRPr="008066E6" w:rsidRDefault="006F7516" w:rsidP="0077756F">
      <w:pPr>
        <w:pStyle w:val="Heading3"/>
        <w:spacing w:before="120"/>
        <w:ind w:left="7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ALT + /</w:t>
      </w:r>
      <w:r w:rsidRPr="008066E6">
        <w:rPr>
          <w:rFonts w:ascii="Salesforce Sans" w:hAnsi="Salesforce Sans"/>
          <w:szCs w:val="22"/>
        </w:rPr>
        <w:t xml:space="preserve"> to close all console tabs.</w:t>
      </w:r>
    </w:p>
    <w:p w14:paraId="2D10F6A7" w14:textId="6D10B8DE" w:rsidR="006F7516" w:rsidRPr="008066E6" w:rsidRDefault="006F7516" w:rsidP="0077756F">
      <w:pPr>
        <w:pStyle w:val="Heading3"/>
        <w:spacing w:before="120"/>
        <w:ind w:left="720"/>
        <w:contextualSpacing w:val="0"/>
        <w:rPr>
          <w:rFonts w:ascii="Salesforce Sans" w:hAnsi="Salesforce Sans"/>
          <w:szCs w:val="22"/>
        </w:rPr>
      </w:pPr>
      <w:r w:rsidRPr="008066E6">
        <w:rPr>
          <w:rFonts w:ascii="Salesforce Sans" w:hAnsi="Salesforce Sans"/>
          <w:szCs w:val="22"/>
        </w:rPr>
        <w:t>E.</w:t>
      </w:r>
      <w:r w:rsidRPr="008066E6">
        <w:rPr>
          <w:rFonts w:ascii="Salesforce Sans" w:hAnsi="Salesforce Sans"/>
          <w:szCs w:val="22"/>
        </w:rPr>
        <w:tab/>
      </w:r>
      <w:r w:rsidR="005D0962">
        <w:rPr>
          <w:rFonts w:ascii="Salesforce Sans" w:hAnsi="Salesforce Sans"/>
          <w:szCs w:val="22"/>
        </w:rPr>
        <w:t>Close the Developer Console window.</w:t>
      </w:r>
    </w:p>
    <w:p w14:paraId="3A97617F" w14:textId="77777777" w:rsidR="00C078AC" w:rsidRPr="008066E6" w:rsidRDefault="00C078AC" w:rsidP="008066E6">
      <w:pPr>
        <w:spacing w:before="120" w:after="120"/>
        <w:rPr>
          <w:rFonts w:ascii="Salesforce Sans" w:hAnsi="Salesforce Sans"/>
          <w:sz w:val="22"/>
          <w:szCs w:val="22"/>
        </w:rPr>
      </w:pPr>
    </w:p>
    <w:p w14:paraId="49EF4797" w14:textId="77777777" w:rsidR="00EC4C6C" w:rsidRDefault="00EC4C6C">
      <w:pPr>
        <w:rPr>
          <w:rFonts w:ascii="Salesforce Sans" w:hAnsi="Salesforce Sans"/>
          <w:b/>
          <w:color w:val="000000" w:themeColor="text1"/>
        </w:rPr>
      </w:pPr>
      <w:bookmarkStart w:id="75" w:name="_Toc427165771"/>
      <w:r>
        <w:br w:type="page"/>
      </w:r>
    </w:p>
    <w:p w14:paraId="5C8406EC" w14:textId="57C55F8B" w:rsidR="00C078AC" w:rsidRPr="0077756F" w:rsidRDefault="00C078AC">
      <w:pPr>
        <w:pStyle w:val="ExerciseTitle"/>
      </w:pPr>
      <w:bookmarkStart w:id="76" w:name="_Toc514686424"/>
      <w:r w:rsidRPr="0077756F">
        <w:lastRenderedPageBreak/>
        <w:t>11-1: Make Test Data Available to Test Methods</w:t>
      </w:r>
      <w:bookmarkEnd w:id="75"/>
      <w:bookmarkEnd w:id="76"/>
      <w:r w:rsidR="00D35637" w:rsidRPr="0077756F">
        <w:br/>
      </w:r>
    </w:p>
    <w:p w14:paraId="500A7801"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3CAAAA43" w14:textId="77777777" w:rsidR="00C078AC" w:rsidRPr="008066E6" w:rsidRDefault="00C078AC" w:rsidP="008066E6">
      <w:pPr>
        <w:pStyle w:val="GoalTskTimeInstr"/>
        <w:spacing w:before="120" w:after="120"/>
        <w:rPr>
          <w:rFonts w:ascii="Salesforce Sans" w:hAnsi="Salesforce Sans"/>
          <w:b w:val="0"/>
          <w:sz w:val="22"/>
          <w:szCs w:val="22"/>
        </w:rPr>
      </w:pPr>
      <w:r w:rsidRPr="008066E6">
        <w:rPr>
          <w:rFonts w:ascii="Salesforce Sans" w:hAnsi="Salesforce Sans"/>
          <w:b w:val="0"/>
          <w:bCs/>
          <w:sz w:val="22"/>
          <w:szCs w:val="22"/>
        </w:rPr>
        <w:t>Create test data to test the Certification application</w:t>
      </w:r>
      <w:r w:rsidRPr="008066E6">
        <w:rPr>
          <w:rFonts w:ascii="Salesforce Sans" w:hAnsi="Salesforce Sans"/>
          <w:b w:val="0"/>
          <w:sz w:val="22"/>
          <w:szCs w:val="22"/>
        </w:rPr>
        <w:t>.</w:t>
      </w:r>
    </w:p>
    <w:p w14:paraId="7A529564" w14:textId="77777777" w:rsidR="00C078AC" w:rsidRPr="008066E6" w:rsidRDefault="00C078AC" w:rsidP="008066E6">
      <w:pPr>
        <w:spacing w:before="120" w:after="120"/>
        <w:rPr>
          <w:rFonts w:ascii="Salesforce Sans" w:hAnsi="Salesforce Sans"/>
          <w:sz w:val="22"/>
          <w:szCs w:val="22"/>
        </w:rPr>
      </w:pPr>
    </w:p>
    <w:p w14:paraId="4D3A215A"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4A1E55A2" w14:textId="516C3945"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test data using a Static Resource.</w:t>
      </w:r>
    </w:p>
    <w:p w14:paraId="08C7FCD3" w14:textId="506D3048"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w:t>
      </w:r>
      <w:r w:rsidR="009E6868" w:rsidRPr="008066E6">
        <w:rPr>
          <w:rFonts w:ascii="Salesforce Sans" w:hAnsi="Salesforce Sans"/>
          <w:szCs w:val="22"/>
        </w:rPr>
        <w:t>ate test data programmatically.</w:t>
      </w:r>
    </w:p>
    <w:p w14:paraId="7B3ADD60" w14:textId="77777777" w:rsidR="00C078AC" w:rsidRPr="008066E6" w:rsidRDefault="00C078AC" w:rsidP="008066E6">
      <w:pPr>
        <w:pStyle w:val="Heading1"/>
        <w:spacing w:before="120"/>
        <w:contextualSpacing w:val="0"/>
        <w:rPr>
          <w:rFonts w:ascii="Salesforce Sans" w:hAnsi="Salesforce Sans"/>
          <w:szCs w:val="22"/>
        </w:rPr>
      </w:pPr>
    </w:p>
    <w:p w14:paraId="1C4BAAF5"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1DEA2EE1"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10 minutes </w:t>
      </w:r>
    </w:p>
    <w:p w14:paraId="3C153838" w14:textId="77777777" w:rsidR="00C078AC" w:rsidRPr="008066E6" w:rsidRDefault="00C078AC" w:rsidP="008066E6">
      <w:pPr>
        <w:pStyle w:val="SingleLine"/>
        <w:spacing w:before="120" w:after="120"/>
        <w:rPr>
          <w:rFonts w:ascii="Salesforce Sans" w:hAnsi="Salesforce Sans"/>
          <w:sz w:val="22"/>
          <w:szCs w:val="22"/>
        </w:rPr>
      </w:pPr>
    </w:p>
    <w:p w14:paraId="151A84F4"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356B387E" w14:textId="6DBE5C85"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test data using a Static Resource.</w:t>
      </w:r>
    </w:p>
    <w:p w14:paraId="74EF59B6" w14:textId="77777777" w:rsidR="00BC43BB" w:rsidRPr="008066E6" w:rsidRDefault="00BC43BB"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C</w:t>
      </w:r>
      <w:r w:rsidRPr="008066E6">
        <w:rPr>
          <w:rFonts w:ascii="Salesforce Sans" w:hAnsi="Salesforce Sans"/>
          <w:color w:val="000000" w:themeColor="text1"/>
          <w:szCs w:val="22"/>
        </w:rPr>
        <w:t xml:space="preserve">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4435FF18" wp14:editId="66880D77">
            <wp:extent cx="130775" cy="144869"/>
            <wp:effectExtent l="0" t="0" r="0" b="0"/>
            <wp:docPr id="23" name="Picture 23"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77756F">
        <w:rPr>
          <w:rStyle w:val="ClickPaths"/>
          <w:color w:val="000000" w:themeColor="text1"/>
          <w:szCs w:val="22"/>
        </w:rPr>
        <w:t>Developer Console.</w:t>
      </w:r>
    </w:p>
    <w:p w14:paraId="1D51952E" w14:textId="6A8931E7" w:rsidR="00BC43BB" w:rsidRPr="008066E6" w:rsidRDefault="00C62940" w:rsidP="008066E6">
      <w:pPr>
        <w:pStyle w:val="Heading2"/>
        <w:spacing w:before="120"/>
        <w:contextualSpacing w:val="0"/>
        <w:rPr>
          <w:rFonts w:ascii="Salesforce Sans" w:hAnsi="Salesforce Sans"/>
          <w:szCs w:val="22"/>
        </w:rPr>
      </w:pPr>
      <w:r w:rsidRPr="008066E6">
        <w:rPr>
          <w:rFonts w:ascii="Salesforce Sans" w:hAnsi="Salesforce Sans"/>
          <w:szCs w:val="22"/>
        </w:rPr>
        <w:t>B</w:t>
      </w:r>
      <w:r w:rsidR="00BC43BB" w:rsidRPr="008066E6">
        <w:rPr>
          <w:rFonts w:ascii="Salesforce Sans" w:hAnsi="Salesforce Sans"/>
          <w:szCs w:val="22"/>
        </w:rPr>
        <w:t>.</w:t>
      </w:r>
      <w:r w:rsidR="00BC43BB" w:rsidRPr="008066E6">
        <w:rPr>
          <w:rFonts w:ascii="Salesforce Sans" w:hAnsi="Salesforce Sans"/>
          <w:szCs w:val="22"/>
        </w:rPr>
        <w:tab/>
        <w:t xml:space="preserve">Click </w:t>
      </w:r>
      <w:r w:rsidR="00BC43BB" w:rsidRPr="008066E6">
        <w:rPr>
          <w:rStyle w:val="ClickOrSelect"/>
          <w:rFonts w:ascii="Salesforce Sans" w:hAnsi="Salesforce Sans"/>
          <w:szCs w:val="22"/>
        </w:rPr>
        <w:t>File | New | Static Resource</w:t>
      </w:r>
      <w:r w:rsidR="00BC43BB" w:rsidRPr="008066E6">
        <w:rPr>
          <w:rFonts w:ascii="Salesforce Sans" w:hAnsi="Salesforce Sans"/>
          <w:szCs w:val="22"/>
        </w:rPr>
        <w:t xml:space="preserve">. </w:t>
      </w:r>
    </w:p>
    <w:p w14:paraId="4E04ECFF" w14:textId="1641988E" w:rsidR="00F90D8F" w:rsidRPr="008066E6" w:rsidRDefault="00C62940" w:rsidP="0077756F">
      <w:pPr>
        <w:pStyle w:val="Heading3"/>
        <w:spacing w:before="120"/>
        <w:ind w:left="720"/>
        <w:contextualSpacing w:val="0"/>
        <w:rPr>
          <w:rFonts w:ascii="Salesforce Sans" w:hAnsi="Salesforce Sans"/>
          <w:szCs w:val="22"/>
        </w:rPr>
      </w:pPr>
      <w:r w:rsidRPr="008066E6">
        <w:rPr>
          <w:rFonts w:ascii="Salesforce Sans" w:hAnsi="Salesforce Sans"/>
          <w:szCs w:val="22"/>
        </w:rPr>
        <w:t>C</w:t>
      </w:r>
      <w:r w:rsidR="00BC43BB" w:rsidRPr="008066E6">
        <w:rPr>
          <w:rFonts w:ascii="Salesforce Sans" w:hAnsi="Salesforce Sans"/>
          <w:szCs w:val="22"/>
        </w:rPr>
        <w:t>.</w:t>
      </w:r>
      <w:r w:rsidR="00BC43BB" w:rsidRPr="008066E6">
        <w:rPr>
          <w:rFonts w:ascii="Salesforce Sans" w:hAnsi="Salesforce Sans"/>
          <w:szCs w:val="22"/>
        </w:rPr>
        <w:tab/>
      </w:r>
      <w:r w:rsidR="00F90D8F" w:rsidRPr="008066E6">
        <w:rPr>
          <w:rFonts w:ascii="Salesforce Sans" w:hAnsi="Salesforce Sans"/>
          <w:szCs w:val="22"/>
        </w:rPr>
        <w:t>Enter the following information:</w:t>
      </w:r>
    </w:p>
    <w:tbl>
      <w:tblPr>
        <w:tblStyle w:val="TableGrid"/>
        <w:tblW w:w="0" w:type="auto"/>
        <w:tblInd w:w="792" w:type="dxa"/>
        <w:tblLook w:val="04A0" w:firstRow="1" w:lastRow="0" w:firstColumn="1" w:lastColumn="0" w:noHBand="0" w:noVBand="1"/>
      </w:tblPr>
      <w:tblGrid>
        <w:gridCol w:w="2353"/>
        <w:gridCol w:w="2880"/>
      </w:tblGrid>
      <w:tr w:rsidR="00F90D8F" w:rsidRPr="00CC7372" w14:paraId="2E9AF123" w14:textId="77777777" w:rsidTr="008066E6">
        <w:tc>
          <w:tcPr>
            <w:tcW w:w="2353" w:type="dxa"/>
          </w:tcPr>
          <w:p w14:paraId="5FF35878" w14:textId="17101BFB" w:rsidR="00F90D8F" w:rsidRPr="008066E6" w:rsidRDefault="00F90D8F" w:rsidP="008066E6">
            <w:pPr>
              <w:pStyle w:val="Heading2"/>
              <w:keepNext/>
              <w:keepLines/>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Name</w:t>
            </w:r>
          </w:p>
        </w:tc>
        <w:tc>
          <w:tcPr>
            <w:tcW w:w="2880" w:type="dxa"/>
          </w:tcPr>
          <w:p w14:paraId="1595CB0A" w14:textId="0AD0C97E" w:rsidR="00F90D8F" w:rsidRPr="008066E6" w:rsidRDefault="00F90D8F" w:rsidP="008066E6">
            <w:pPr>
              <w:pStyle w:val="Heading2"/>
              <w:keepNext/>
              <w:keepLines/>
              <w:spacing w:before="80" w:after="80"/>
              <w:ind w:left="0" w:firstLine="0"/>
              <w:contextualSpacing w:val="0"/>
              <w:rPr>
                <w:rStyle w:val="EnterOrType"/>
              </w:rPr>
            </w:pPr>
            <w:proofErr w:type="spellStart"/>
            <w:r w:rsidRPr="008066E6">
              <w:rPr>
                <w:rStyle w:val="EnterOrType"/>
              </w:rPr>
              <w:t>Test_Holidays</w:t>
            </w:r>
            <w:proofErr w:type="spellEnd"/>
          </w:p>
        </w:tc>
      </w:tr>
      <w:tr w:rsidR="00F90D8F" w:rsidRPr="00CC7372" w14:paraId="7E8DC382" w14:textId="77777777" w:rsidTr="008066E6">
        <w:tc>
          <w:tcPr>
            <w:tcW w:w="2353" w:type="dxa"/>
          </w:tcPr>
          <w:p w14:paraId="09218F87" w14:textId="1BD2E693" w:rsidR="00F90D8F" w:rsidRPr="008066E6" w:rsidRDefault="00F90D8F" w:rsidP="008066E6">
            <w:pPr>
              <w:pStyle w:val="Heading2"/>
              <w:keepNext/>
              <w:keepLines/>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MIME Type</w:t>
            </w:r>
          </w:p>
        </w:tc>
        <w:tc>
          <w:tcPr>
            <w:tcW w:w="2880" w:type="dxa"/>
          </w:tcPr>
          <w:p w14:paraId="678BF047" w14:textId="20E7F5C7" w:rsidR="00F90D8F" w:rsidRPr="008066E6" w:rsidRDefault="00F90D8F" w:rsidP="008066E6">
            <w:pPr>
              <w:pStyle w:val="Heading2"/>
              <w:keepNext/>
              <w:keepLines/>
              <w:spacing w:before="80" w:after="80"/>
              <w:ind w:left="0" w:firstLine="0"/>
              <w:contextualSpacing w:val="0"/>
              <w:rPr>
                <w:rStyle w:val="EnterOrType"/>
                <w:rFonts w:ascii="Salesforce Sans" w:hAnsi="Salesforce Sans" w:cs="Courier New"/>
                <w:b/>
                <w:bCs w:val="0"/>
                <w:color w:val="000000" w:themeColor="text1"/>
                <w:szCs w:val="22"/>
              </w:rPr>
            </w:pPr>
            <w:r w:rsidRPr="008066E6">
              <w:rPr>
                <w:rFonts w:ascii="Salesforce Sans" w:hAnsi="Salesforce Sans" w:cs="Courier New"/>
                <w:b/>
                <w:szCs w:val="22"/>
              </w:rPr>
              <w:t>text</w:t>
            </w:r>
            <w:r w:rsidR="0079709E">
              <w:rPr>
                <w:rFonts w:ascii="Salesforce Sans" w:hAnsi="Salesforce Sans" w:cs="Courier New"/>
                <w:b/>
                <w:szCs w:val="22"/>
              </w:rPr>
              <w:t>/</w:t>
            </w:r>
            <w:r w:rsidRPr="008066E6">
              <w:rPr>
                <w:rFonts w:ascii="Salesforce Sans" w:hAnsi="Salesforce Sans" w:cs="Courier New"/>
                <w:b/>
                <w:szCs w:val="22"/>
              </w:rPr>
              <w:t>plain</w:t>
            </w:r>
          </w:p>
        </w:tc>
      </w:tr>
    </w:tbl>
    <w:p w14:paraId="35814531" w14:textId="0CF4EFC2" w:rsidR="00BC43BB" w:rsidRPr="008066E6" w:rsidRDefault="00C62940" w:rsidP="008066E6">
      <w:pPr>
        <w:pStyle w:val="Heading2"/>
        <w:spacing w:before="120"/>
        <w:contextualSpacing w:val="0"/>
        <w:rPr>
          <w:rFonts w:ascii="Salesforce Sans" w:hAnsi="Salesforce Sans"/>
          <w:szCs w:val="22"/>
        </w:rPr>
      </w:pPr>
      <w:r w:rsidRPr="008066E6">
        <w:rPr>
          <w:rFonts w:ascii="Salesforce Sans" w:hAnsi="Salesforce Sans"/>
          <w:szCs w:val="22"/>
        </w:rPr>
        <w:t>D</w:t>
      </w:r>
      <w:r w:rsidR="00F90D8F" w:rsidRPr="008066E6">
        <w:rPr>
          <w:rFonts w:ascii="Salesforce Sans" w:hAnsi="Salesforce Sans"/>
          <w:szCs w:val="22"/>
        </w:rPr>
        <w:t>.</w:t>
      </w:r>
      <w:r w:rsidR="00F90D8F" w:rsidRPr="008066E6">
        <w:rPr>
          <w:rFonts w:ascii="Salesforce Sans" w:hAnsi="Salesforce Sans"/>
          <w:szCs w:val="22"/>
        </w:rPr>
        <w:tab/>
        <w:t xml:space="preserve">Click </w:t>
      </w:r>
      <w:r w:rsidR="00C40232" w:rsidRPr="008066E6">
        <w:rPr>
          <w:rFonts w:ascii="Salesforce Sans" w:hAnsi="Salesforce Sans"/>
          <w:b/>
          <w:szCs w:val="22"/>
        </w:rPr>
        <w:t>Submit</w:t>
      </w:r>
      <w:r w:rsidR="00F90D8F" w:rsidRPr="008066E6">
        <w:rPr>
          <w:rFonts w:ascii="Salesforce Sans" w:hAnsi="Salesforce Sans"/>
          <w:szCs w:val="22"/>
        </w:rPr>
        <w:t>.</w:t>
      </w:r>
    </w:p>
    <w:p w14:paraId="526B2CF3" w14:textId="3A53D2AB" w:rsidR="00C40232" w:rsidRPr="008066E6" w:rsidRDefault="00C62940" w:rsidP="0077756F">
      <w:pPr>
        <w:pStyle w:val="Heading3"/>
        <w:spacing w:before="120"/>
        <w:ind w:left="720"/>
        <w:contextualSpacing w:val="0"/>
        <w:rPr>
          <w:rFonts w:ascii="Salesforce Sans" w:hAnsi="Salesforce Sans"/>
          <w:szCs w:val="22"/>
        </w:rPr>
      </w:pPr>
      <w:r w:rsidRPr="008066E6">
        <w:rPr>
          <w:rFonts w:ascii="Salesforce Sans" w:hAnsi="Salesforce Sans"/>
          <w:szCs w:val="22"/>
        </w:rPr>
        <w:t>E</w:t>
      </w:r>
      <w:r w:rsidR="00C40232" w:rsidRPr="008066E6">
        <w:rPr>
          <w:rFonts w:ascii="Salesforce Sans" w:hAnsi="Salesforce Sans"/>
          <w:szCs w:val="22"/>
        </w:rPr>
        <w:t>.</w:t>
      </w:r>
      <w:r w:rsidR="00C40232" w:rsidRPr="008066E6">
        <w:rPr>
          <w:rFonts w:ascii="Salesforce Sans" w:hAnsi="Salesforce Sans"/>
          <w:szCs w:val="22"/>
        </w:rPr>
        <w:tab/>
        <w:t xml:space="preserve">Copy and paste the contents of </w:t>
      </w:r>
      <w:r w:rsidR="00C40232" w:rsidRPr="008066E6">
        <w:rPr>
          <w:rFonts w:ascii="Salesforce Sans" w:hAnsi="Salesforce Sans"/>
          <w:b/>
          <w:szCs w:val="22"/>
        </w:rPr>
        <w:t>HolidaysForStaticResource.txt</w:t>
      </w:r>
      <w:r w:rsidR="00C40232" w:rsidRPr="008066E6">
        <w:rPr>
          <w:rFonts w:ascii="Salesforce Sans" w:hAnsi="Salesforce Sans"/>
          <w:szCs w:val="22"/>
        </w:rPr>
        <w:t xml:space="preserve"> from the Exercises folder into the window, overwriting all existing text. </w:t>
      </w:r>
    </w:p>
    <w:p w14:paraId="49542D4F" w14:textId="28D4B808" w:rsidR="00C40232" w:rsidRPr="008066E6" w:rsidRDefault="00C62940" w:rsidP="0077756F">
      <w:pPr>
        <w:pStyle w:val="Heading3"/>
        <w:spacing w:before="120"/>
        <w:ind w:left="720"/>
        <w:contextualSpacing w:val="0"/>
        <w:rPr>
          <w:rFonts w:ascii="Salesforce Sans" w:hAnsi="Salesforce Sans"/>
          <w:szCs w:val="22"/>
        </w:rPr>
      </w:pPr>
      <w:r w:rsidRPr="008066E6">
        <w:rPr>
          <w:rFonts w:ascii="Salesforce Sans" w:hAnsi="Salesforce Sans"/>
          <w:szCs w:val="22"/>
        </w:rPr>
        <w:t>F</w:t>
      </w:r>
      <w:r w:rsidR="00C40232" w:rsidRPr="008066E6">
        <w:rPr>
          <w:rFonts w:ascii="Salesforce Sans" w:hAnsi="Salesforce Sans"/>
          <w:szCs w:val="22"/>
        </w:rPr>
        <w:t>.</w:t>
      </w:r>
      <w:r w:rsidR="00C40232"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S</w:t>
      </w:r>
      <w:r w:rsidR="00C40232" w:rsidRPr="008066E6">
        <w:rPr>
          <w:rFonts w:ascii="Salesforce Sans" w:hAnsi="Salesforce Sans"/>
          <w:szCs w:val="22"/>
        </w:rPr>
        <w:t xml:space="preserve"> to save the file.</w:t>
      </w:r>
    </w:p>
    <w:p w14:paraId="21F630F2" w14:textId="18D8E30B" w:rsidR="00C40232" w:rsidRPr="008066E6" w:rsidRDefault="00C62940" w:rsidP="0077756F">
      <w:pPr>
        <w:pStyle w:val="Heading3"/>
        <w:spacing w:before="120"/>
        <w:ind w:left="720"/>
        <w:contextualSpacing w:val="0"/>
        <w:rPr>
          <w:rFonts w:ascii="Salesforce Sans" w:hAnsi="Salesforce Sans"/>
          <w:szCs w:val="22"/>
        </w:rPr>
      </w:pPr>
      <w:r w:rsidRPr="008066E6">
        <w:rPr>
          <w:rFonts w:ascii="Salesforce Sans" w:hAnsi="Salesforce Sans"/>
          <w:szCs w:val="22"/>
        </w:rPr>
        <w:t>G</w:t>
      </w:r>
      <w:r w:rsidR="00C40232" w:rsidRPr="008066E6">
        <w:rPr>
          <w:rFonts w:ascii="Salesforce Sans" w:hAnsi="Salesforce Sans"/>
          <w:szCs w:val="22"/>
        </w:rPr>
        <w:t>.</w:t>
      </w:r>
      <w:r w:rsidR="00C40232"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ALT + /</w:t>
      </w:r>
      <w:r w:rsidR="00C40232" w:rsidRPr="008066E6">
        <w:rPr>
          <w:rFonts w:ascii="Salesforce Sans" w:hAnsi="Salesforce Sans"/>
          <w:szCs w:val="22"/>
        </w:rPr>
        <w:t xml:space="preserve"> to close all console tabs.</w:t>
      </w:r>
    </w:p>
    <w:p w14:paraId="7E7A4459" w14:textId="4F672F0C"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Create test data programmatically. </w:t>
      </w:r>
    </w:p>
    <w:p w14:paraId="6A0CFA2F" w14:textId="77777777" w:rsidR="00D678A6" w:rsidRPr="008066E6" w:rsidRDefault="00D678A6" w:rsidP="008066E6">
      <w:pPr>
        <w:pStyle w:val="Heading2"/>
        <w:spacing w:before="120"/>
        <w:contextualSpacing w:val="0"/>
        <w:rPr>
          <w:rFonts w:ascii="Salesforce Sans" w:hAnsi="Salesforce Sans"/>
          <w:szCs w:val="22"/>
        </w:rPr>
      </w:pPr>
      <w:r w:rsidRPr="008066E6">
        <w:rPr>
          <w:rFonts w:ascii="Salesforce Sans" w:hAnsi="Salesforce Sans"/>
          <w:szCs w:val="22"/>
        </w:rPr>
        <w:t>A.</w:t>
      </w:r>
      <w:r w:rsidRPr="008066E6">
        <w:rPr>
          <w:rFonts w:ascii="Salesforce Sans" w:hAnsi="Salesforce Sans"/>
          <w:szCs w:val="22"/>
        </w:rPr>
        <w:tab/>
        <w:t xml:space="preserve">Click </w:t>
      </w:r>
      <w:r w:rsidRPr="008066E6">
        <w:rPr>
          <w:rStyle w:val="ClickOrSelect"/>
          <w:rFonts w:ascii="Salesforce Sans" w:hAnsi="Salesforce Sans"/>
          <w:szCs w:val="22"/>
        </w:rPr>
        <w:t>File | New | Apex Class</w:t>
      </w:r>
      <w:r w:rsidRPr="008066E6">
        <w:rPr>
          <w:rFonts w:ascii="Salesforce Sans" w:hAnsi="Salesforce Sans"/>
          <w:szCs w:val="22"/>
        </w:rPr>
        <w:t xml:space="preserve">. </w:t>
      </w:r>
    </w:p>
    <w:p w14:paraId="0EE6C7B3" w14:textId="13C178D9" w:rsidR="00D678A6" w:rsidRPr="008066E6" w:rsidRDefault="00D678A6" w:rsidP="0077756F">
      <w:pPr>
        <w:pStyle w:val="Heading3"/>
        <w:spacing w:before="120"/>
        <w:ind w:left="7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r>
      <w:r w:rsidR="003E75E4">
        <w:rPr>
          <w:rFonts w:ascii="Salesforce Sans" w:hAnsi="Salesforce Sans"/>
          <w:szCs w:val="22"/>
        </w:rPr>
        <w:t>Type</w:t>
      </w:r>
      <w:r w:rsidRPr="008066E6">
        <w:rPr>
          <w:rFonts w:ascii="Salesforce Sans" w:hAnsi="Salesforce Sans"/>
          <w:szCs w:val="22"/>
        </w:rPr>
        <w:t xml:space="preserve"> </w:t>
      </w:r>
      <w:r w:rsidRPr="0077756F">
        <w:rPr>
          <w:rStyle w:val="EnterOrType"/>
        </w:rPr>
        <w:t>CourseDeliveryTriggerHandler_Test2</w:t>
      </w:r>
      <w:r w:rsidRPr="008066E6">
        <w:rPr>
          <w:rFonts w:ascii="Salesforce Sans" w:hAnsi="Salesforce Sans"/>
          <w:szCs w:val="22"/>
        </w:rPr>
        <w:t xml:space="preserve"> for the name, then click </w:t>
      </w:r>
      <w:r w:rsidRPr="008066E6">
        <w:rPr>
          <w:rFonts w:ascii="Salesforce Sans" w:hAnsi="Salesforce Sans"/>
          <w:b/>
          <w:szCs w:val="22"/>
        </w:rPr>
        <w:t>OK</w:t>
      </w:r>
      <w:r w:rsidRPr="008066E6">
        <w:rPr>
          <w:rFonts w:ascii="Salesforce Sans" w:hAnsi="Salesforce Sans"/>
          <w:szCs w:val="22"/>
        </w:rPr>
        <w:t xml:space="preserve">. </w:t>
      </w:r>
    </w:p>
    <w:p w14:paraId="4687E3B6" w14:textId="006D5D9E" w:rsidR="00D678A6" w:rsidRPr="008066E6" w:rsidRDefault="00D678A6" w:rsidP="0077756F">
      <w:pPr>
        <w:pStyle w:val="Heading3"/>
        <w:spacing w:before="120"/>
        <w:ind w:left="7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 xml:space="preserve">Copy and paste the contents of </w:t>
      </w:r>
      <w:r w:rsidRPr="008066E6">
        <w:rPr>
          <w:rFonts w:ascii="Salesforce Sans" w:hAnsi="Salesforce Sans"/>
          <w:b/>
          <w:szCs w:val="22"/>
        </w:rPr>
        <w:t>CourseDeliveryTriggerHandler_Test2.txt</w:t>
      </w:r>
      <w:r w:rsidRPr="008066E6">
        <w:rPr>
          <w:rFonts w:ascii="Salesforce Sans" w:hAnsi="Salesforce Sans"/>
          <w:szCs w:val="22"/>
        </w:rPr>
        <w:t xml:space="preserve"> from the Exercises folder into the window, overwriting all existing text. </w:t>
      </w:r>
    </w:p>
    <w:p w14:paraId="09BAC0AE" w14:textId="1E1E8075" w:rsidR="00E25A1E" w:rsidRPr="008066E6" w:rsidRDefault="00E25A1E" w:rsidP="0077756F">
      <w:pPr>
        <w:pStyle w:val="Heading3"/>
        <w:spacing w:before="120"/>
        <w:ind w:left="7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t>Complete the TODOs</w:t>
      </w:r>
      <w:r w:rsidR="0079709E">
        <w:rPr>
          <w:rFonts w:ascii="Salesforce Sans" w:hAnsi="Salesforce Sans"/>
          <w:szCs w:val="22"/>
        </w:rPr>
        <w:t>.</w:t>
      </w:r>
    </w:p>
    <w:p w14:paraId="6637941B" w14:textId="3CC1E107" w:rsidR="00D678A6" w:rsidRPr="008066E6" w:rsidRDefault="00E25A1E" w:rsidP="0077756F">
      <w:pPr>
        <w:pStyle w:val="Heading2"/>
        <w:spacing w:before="120"/>
        <w:contextualSpacing w:val="0"/>
        <w:rPr>
          <w:rFonts w:ascii="Salesforce Sans" w:hAnsi="Salesforce Sans"/>
          <w:szCs w:val="22"/>
        </w:rPr>
      </w:pPr>
      <w:r w:rsidRPr="008066E6">
        <w:rPr>
          <w:rFonts w:ascii="Salesforce Sans" w:hAnsi="Salesforce Sans"/>
          <w:szCs w:val="22"/>
        </w:rPr>
        <w:t>E</w:t>
      </w:r>
      <w:r w:rsidR="00D678A6" w:rsidRPr="008066E6">
        <w:rPr>
          <w:rFonts w:ascii="Salesforce Sans" w:hAnsi="Salesforce Sans"/>
          <w:szCs w:val="22"/>
        </w:rPr>
        <w:t>.</w:t>
      </w:r>
      <w:r w:rsidR="00D678A6"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S</w:t>
      </w:r>
      <w:r w:rsidR="00D678A6" w:rsidRPr="008066E6">
        <w:rPr>
          <w:rFonts w:ascii="Salesforce Sans" w:hAnsi="Salesforce Sans"/>
          <w:szCs w:val="22"/>
        </w:rPr>
        <w:t xml:space="preserve"> to save the file.</w:t>
      </w:r>
    </w:p>
    <w:p w14:paraId="7D39CB96" w14:textId="1D991F26" w:rsidR="00D678A6" w:rsidRPr="008066E6" w:rsidRDefault="00D678A6" w:rsidP="0077756F">
      <w:pPr>
        <w:pStyle w:val="Heading1"/>
        <w:spacing w:before="120"/>
        <w:contextualSpacing w:val="0"/>
        <w:rPr>
          <w:rFonts w:ascii="Salesforce Sans" w:hAnsi="Salesforce Sans"/>
          <w:szCs w:val="22"/>
        </w:rPr>
      </w:pPr>
      <w:r w:rsidRPr="008066E6">
        <w:rPr>
          <w:rFonts w:ascii="Salesforce Sans" w:hAnsi="Salesforce Sans"/>
          <w:szCs w:val="22"/>
        </w:rPr>
        <w:lastRenderedPageBreak/>
        <w:tab/>
      </w:r>
      <w:r w:rsidR="00E25A1E" w:rsidRPr="008066E6">
        <w:rPr>
          <w:rFonts w:ascii="Salesforce Sans" w:hAnsi="Salesforce Sans"/>
          <w:szCs w:val="22"/>
        </w:rPr>
        <w:t>F</w:t>
      </w:r>
      <w:r w:rsidRPr="008066E6">
        <w:rPr>
          <w:rFonts w:ascii="Salesforce Sans" w:hAnsi="Salesforce Sans"/>
          <w:szCs w:val="22"/>
        </w:rPr>
        <w:t>.</w:t>
      </w:r>
      <w:r w:rsidRPr="008066E6">
        <w:rPr>
          <w:rFonts w:ascii="Salesforce Sans" w:hAnsi="Salesforce Sans"/>
          <w:szCs w:val="22"/>
        </w:rPr>
        <w:tab/>
        <w:t xml:space="preserve">Click </w:t>
      </w:r>
      <w:r w:rsidRPr="008066E6">
        <w:rPr>
          <w:rFonts w:ascii="Salesforce Sans" w:hAnsi="Salesforce Sans"/>
          <w:b/>
          <w:szCs w:val="22"/>
        </w:rPr>
        <w:t>Run Test</w:t>
      </w:r>
      <w:r w:rsidRPr="008066E6">
        <w:rPr>
          <w:rFonts w:ascii="Salesforce Sans" w:hAnsi="Salesforce Sans"/>
          <w:szCs w:val="22"/>
        </w:rPr>
        <w:t>.</w:t>
      </w:r>
    </w:p>
    <w:p w14:paraId="2D443C65" w14:textId="0E2F5BCA" w:rsidR="00D678A6" w:rsidRPr="008066E6" w:rsidRDefault="00E25A1E" w:rsidP="0077756F">
      <w:pPr>
        <w:pStyle w:val="Heading3"/>
        <w:spacing w:before="120"/>
        <w:ind w:left="720"/>
        <w:contextualSpacing w:val="0"/>
        <w:rPr>
          <w:rFonts w:ascii="Salesforce Sans" w:hAnsi="Salesforce Sans"/>
          <w:szCs w:val="22"/>
        </w:rPr>
      </w:pPr>
      <w:r w:rsidRPr="008066E6">
        <w:rPr>
          <w:rFonts w:ascii="Salesforce Sans" w:hAnsi="Salesforce Sans"/>
          <w:szCs w:val="22"/>
        </w:rPr>
        <w:t>G</w:t>
      </w:r>
      <w:r w:rsidR="00D678A6" w:rsidRPr="008066E6">
        <w:rPr>
          <w:rFonts w:ascii="Salesforce Sans" w:hAnsi="Salesforce Sans"/>
          <w:szCs w:val="22"/>
        </w:rPr>
        <w:t>.</w:t>
      </w:r>
      <w:r w:rsidR="00D678A6" w:rsidRPr="008066E6">
        <w:rPr>
          <w:rFonts w:ascii="Salesforce Sans" w:hAnsi="Salesforce Sans"/>
          <w:szCs w:val="22"/>
        </w:rPr>
        <w:tab/>
        <w:t xml:space="preserve">Click the </w:t>
      </w:r>
      <w:r w:rsidR="00D678A6" w:rsidRPr="008066E6">
        <w:rPr>
          <w:rStyle w:val="ClickOrSelect"/>
          <w:rFonts w:ascii="Salesforce Sans" w:hAnsi="Salesforce Sans"/>
          <w:szCs w:val="22"/>
        </w:rPr>
        <w:t>Tests</w:t>
      </w:r>
      <w:r w:rsidR="00D678A6" w:rsidRPr="008066E6">
        <w:rPr>
          <w:rFonts w:ascii="Salesforce Sans" w:hAnsi="Salesforce Sans"/>
          <w:szCs w:val="22"/>
        </w:rPr>
        <w:t xml:space="preserve"> tab in the bottom panel.</w:t>
      </w:r>
    </w:p>
    <w:p w14:paraId="2DCDAEC2" w14:textId="70667D70" w:rsidR="00D678A6" w:rsidRPr="008066E6" w:rsidRDefault="00E25A1E" w:rsidP="0077756F">
      <w:pPr>
        <w:pStyle w:val="Heading3"/>
        <w:spacing w:before="120"/>
        <w:ind w:left="720"/>
        <w:contextualSpacing w:val="0"/>
        <w:rPr>
          <w:rFonts w:ascii="Salesforce Sans" w:hAnsi="Salesforce Sans"/>
          <w:szCs w:val="22"/>
        </w:rPr>
      </w:pPr>
      <w:r w:rsidRPr="008066E6">
        <w:rPr>
          <w:rFonts w:ascii="Salesforce Sans" w:hAnsi="Salesforce Sans"/>
          <w:szCs w:val="22"/>
        </w:rPr>
        <w:t>H</w:t>
      </w:r>
      <w:r w:rsidR="00D678A6" w:rsidRPr="008066E6">
        <w:rPr>
          <w:rFonts w:ascii="Salesforce Sans" w:hAnsi="Salesforce Sans"/>
          <w:szCs w:val="22"/>
        </w:rPr>
        <w:t>.</w:t>
      </w:r>
      <w:r w:rsidR="00D678A6" w:rsidRPr="008066E6">
        <w:rPr>
          <w:rFonts w:ascii="Salesforce Sans" w:hAnsi="Salesforce Sans"/>
          <w:szCs w:val="22"/>
        </w:rPr>
        <w:tab/>
        <w:t xml:space="preserve">Expand the collapsed folder by clicking on </w:t>
      </w:r>
      <w:r w:rsidR="00D678A6" w:rsidRPr="008066E6">
        <w:rPr>
          <w:rStyle w:val="ClickOrSelect"/>
          <w:rFonts w:ascii="Salesforce Sans" w:hAnsi="Salesforce Sans"/>
          <w:szCs w:val="22"/>
        </w:rPr>
        <w:t>+</w:t>
      </w:r>
      <w:r w:rsidR="00D678A6" w:rsidRPr="008066E6">
        <w:rPr>
          <w:rFonts w:ascii="Salesforce Sans" w:hAnsi="Salesforce Sans"/>
          <w:szCs w:val="22"/>
        </w:rPr>
        <w:t>.</w:t>
      </w:r>
    </w:p>
    <w:p w14:paraId="46B60791" w14:textId="29701094" w:rsidR="00D678A6" w:rsidRPr="008066E6" w:rsidRDefault="00E25A1E" w:rsidP="0077756F">
      <w:pPr>
        <w:pStyle w:val="Heading3"/>
        <w:spacing w:before="120"/>
        <w:ind w:left="720"/>
        <w:contextualSpacing w:val="0"/>
        <w:rPr>
          <w:rFonts w:ascii="Salesforce Sans" w:hAnsi="Salesforce Sans"/>
          <w:szCs w:val="22"/>
        </w:rPr>
      </w:pPr>
      <w:r w:rsidRPr="008066E6">
        <w:rPr>
          <w:rFonts w:ascii="Salesforce Sans" w:hAnsi="Salesforce Sans"/>
          <w:szCs w:val="22"/>
        </w:rPr>
        <w:t>I</w:t>
      </w:r>
      <w:r w:rsidR="00D678A6" w:rsidRPr="008066E6">
        <w:rPr>
          <w:rFonts w:ascii="Salesforce Sans" w:hAnsi="Salesforce Sans"/>
          <w:szCs w:val="22"/>
        </w:rPr>
        <w:t>.</w:t>
      </w:r>
      <w:r w:rsidR="00D678A6" w:rsidRPr="008066E6">
        <w:rPr>
          <w:rFonts w:ascii="Salesforce Sans" w:hAnsi="Salesforce Sans"/>
          <w:szCs w:val="22"/>
        </w:rPr>
        <w:tab/>
        <w:t>Ensure that all your methods executed successfully. A green tick indicates success.</w:t>
      </w:r>
    </w:p>
    <w:p w14:paraId="504D1D44" w14:textId="6C508138" w:rsidR="00D678A6" w:rsidRPr="008066E6" w:rsidRDefault="00E25A1E" w:rsidP="0077756F">
      <w:pPr>
        <w:pStyle w:val="Heading3"/>
        <w:spacing w:before="120"/>
        <w:ind w:left="720"/>
        <w:contextualSpacing w:val="0"/>
        <w:rPr>
          <w:rFonts w:ascii="Salesforce Sans" w:hAnsi="Salesforce Sans"/>
          <w:szCs w:val="22"/>
        </w:rPr>
      </w:pPr>
      <w:r w:rsidRPr="008066E6">
        <w:rPr>
          <w:rFonts w:ascii="Salesforce Sans" w:hAnsi="Salesforce Sans"/>
          <w:szCs w:val="22"/>
        </w:rPr>
        <w:t>J</w:t>
      </w:r>
      <w:r w:rsidR="00D678A6" w:rsidRPr="008066E6">
        <w:rPr>
          <w:rFonts w:ascii="Salesforce Sans" w:hAnsi="Salesforce Sans"/>
          <w:szCs w:val="22"/>
        </w:rPr>
        <w:t>.</w:t>
      </w:r>
      <w:r w:rsidR="00D678A6"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ALT + /</w:t>
      </w:r>
      <w:r w:rsidR="00D678A6" w:rsidRPr="008066E6">
        <w:rPr>
          <w:rFonts w:ascii="Salesforce Sans" w:hAnsi="Salesforce Sans"/>
          <w:szCs w:val="22"/>
        </w:rPr>
        <w:t xml:space="preserve"> to close all console tabs.</w:t>
      </w:r>
    </w:p>
    <w:p w14:paraId="3968A081" w14:textId="16B15B20" w:rsidR="00D678A6" w:rsidRPr="008066E6" w:rsidRDefault="00E25A1E" w:rsidP="0077756F">
      <w:pPr>
        <w:pStyle w:val="Heading3"/>
        <w:spacing w:before="120"/>
        <w:ind w:left="720"/>
        <w:contextualSpacing w:val="0"/>
        <w:rPr>
          <w:rFonts w:ascii="Salesforce Sans" w:hAnsi="Salesforce Sans"/>
          <w:szCs w:val="22"/>
        </w:rPr>
      </w:pPr>
      <w:r w:rsidRPr="008066E6">
        <w:rPr>
          <w:rFonts w:ascii="Salesforce Sans" w:hAnsi="Salesforce Sans"/>
          <w:szCs w:val="22"/>
        </w:rPr>
        <w:t>K</w:t>
      </w:r>
      <w:r w:rsidR="00D678A6" w:rsidRPr="008066E6">
        <w:rPr>
          <w:rFonts w:ascii="Salesforce Sans" w:hAnsi="Salesforce Sans"/>
          <w:szCs w:val="22"/>
        </w:rPr>
        <w:t>.</w:t>
      </w:r>
      <w:r w:rsidR="00D678A6" w:rsidRPr="008066E6">
        <w:rPr>
          <w:rFonts w:ascii="Salesforce Sans" w:hAnsi="Salesforce Sans"/>
          <w:szCs w:val="22"/>
        </w:rPr>
        <w:tab/>
      </w:r>
      <w:r w:rsidR="005D0962">
        <w:rPr>
          <w:rFonts w:ascii="Salesforce Sans" w:hAnsi="Salesforce Sans"/>
          <w:szCs w:val="22"/>
        </w:rPr>
        <w:t>Close the Developer Console window.</w:t>
      </w:r>
    </w:p>
    <w:p w14:paraId="7FDD4010" w14:textId="1F2B3E84" w:rsidR="00006221" w:rsidRDefault="00006221">
      <w:pPr>
        <w:rPr>
          <w:rFonts w:ascii="Salesforce Sans" w:hAnsi="Salesforce Sans"/>
          <w:b/>
          <w:color w:val="000000" w:themeColor="text1"/>
        </w:rPr>
      </w:pPr>
      <w:r>
        <w:br w:type="page"/>
      </w:r>
    </w:p>
    <w:p w14:paraId="398F5C7E" w14:textId="77777777" w:rsidR="00C078AC" w:rsidRPr="0077756F" w:rsidRDefault="00C078AC">
      <w:pPr>
        <w:pStyle w:val="ExerciseTitle"/>
      </w:pPr>
      <w:bookmarkStart w:id="77" w:name="_Toc427165772"/>
      <w:bookmarkStart w:id="78" w:name="_Toc514686425"/>
      <w:r w:rsidRPr="0077756F">
        <w:lastRenderedPageBreak/>
        <w:t>11-2:  Write and Run an Apex Test</w:t>
      </w:r>
      <w:bookmarkEnd w:id="77"/>
      <w:bookmarkEnd w:id="78"/>
      <w:r w:rsidRPr="0077756F">
        <w:t xml:space="preserve"> </w:t>
      </w:r>
      <w:r w:rsidR="00D35637" w:rsidRPr="0077756F">
        <w:br/>
      </w:r>
    </w:p>
    <w:p w14:paraId="4BDC0FDC"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54594CB4" w14:textId="77777777" w:rsidR="00C078AC" w:rsidRPr="008066E6" w:rsidRDefault="00C078AC" w:rsidP="008066E6">
      <w:pPr>
        <w:pStyle w:val="GoalTskTimeInstr"/>
        <w:spacing w:before="120" w:after="120"/>
        <w:rPr>
          <w:rFonts w:ascii="Salesforce Sans" w:hAnsi="Salesforce Sans"/>
          <w:b w:val="0"/>
          <w:sz w:val="22"/>
          <w:szCs w:val="22"/>
        </w:rPr>
      </w:pPr>
      <w:r w:rsidRPr="008066E6">
        <w:rPr>
          <w:rFonts w:ascii="Salesforce Sans" w:hAnsi="Salesforce Sans"/>
          <w:b w:val="0"/>
          <w:sz w:val="22"/>
          <w:szCs w:val="22"/>
        </w:rPr>
        <w:t>Determine if the Certification application properly prevents a course delivery from being scheduled on a holiday.</w:t>
      </w:r>
    </w:p>
    <w:p w14:paraId="00E070CF" w14:textId="77777777" w:rsidR="00C078AC" w:rsidRPr="008066E6" w:rsidRDefault="00C078AC" w:rsidP="008066E6">
      <w:pPr>
        <w:spacing w:before="120" w:after="120"/>
        <w:rPr>
          <w:rFonts w:ascii="Salesforce Sans" w:hAnsi="Salesforce Sans"/>
          <w:sz w:val="22"/>
          <w:szCs w:val="22"/>
        </w:rPr>
      </w:pPr>
    </w:p>
    <w:p w14:paraId="3D545964"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67F620E7" w14:textId="0E0302AD"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Write a test that tests the business logic of a trigger and a class.</w:t>
      </w:r>
    </w:p>
    <w:p w14:paraId="3E1951D4" w14:textId="77777777" w:rsidR="00C078AC" w:rsidRPr="008066E6" w:rsidRDefault="00C078AC" w:rsidP="008066E6">
      <w:pPr>
        <w:pStyle w:val="Heading1"/>
        <w:spacing w:before="120"/>
        <w:contextualSpacing w:val="0"/>
        <w:rPr>
          <w:rFonts w:ascii="Salesforce Sans" w:hAnsi="Salesforce Sans"/>
          <w:szCs w:val="22"/>
        </w:rPr>
      </w:pPr>
    </w:p>
    <w:p w14:paraId="6C6508EE"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7B148745"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10 minutes </w:t>
      </w:r>
    </w:p>
    <w:p w14:paraId="5D966929" w14:textId="77777777" w:rsidR="00C078AC" w:rsidRPr="008066E6" w:rsidRDefault="00C078AC" w:rsidP="008066E6">
      <w:pPr>
        <w:pStyle w:val="SingleLine"/>
        <w:spacing w:before="120" w:after="120"/>
        <w:rPr>
          <w:rFonts w:ascii="Salesforce Sans" w:hAnsi="Salesforce Sans"/>
          <w:sz w:val="22"/>
          <w:szCs w:val="22"/>
        </w:rPr>
      </w:pPr>
    </w:p>
    <w:p w14:paraId="6E4D36EA"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234093DD" w14:textId="6B2B995D"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Write a test that tests the business logic of a trigger and a class.</w:t>
      </w:r>
    </w:p>
    <w:p w14:paraId="4272D996" w14:textId="77777777" w:rsidR="000C06D5" w:rsidRPr="0077756F" w:rsidRDefault="000C06D5" w:rsidP="0077756F">
      <w:pPr>
        <w:pStyle w:val="Heading2"/>
        <w:spacing w:before="120"/>
        <w:contextualSpacing w:val="0"/>
        <w:rPr>
          <w:rStyle w:val="ClickPaths"/>
          <w:color w:val="000000" w:themeColor="text1"/>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C</w:t>
      </w:r>
      <w:r w:rsidRPr="008066E6">
        <w:rPr>
          <w:rFonts w:ascii="Salesforce Sans" w:hAnsi="Salesforce Sans"/>
          <w:color w:val="000000" w:themeColor="text1"/>
          <w:szCs w:val="22"/>
        </w:rPr>
        <w:t xml:space="preserve">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42B7C1E1" wp14:editId="1E959C4C">
            <wp:extent cx="130775" cy="144869"/>
            <wp:effectExtent l="0" t="0" r="0" b="0"/>
            <wp:docPr id="30" name="Picture 30"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77756F">
        <w:rPr>
          <w:rStyle w:val="ClickPaths"/>
          <w:color w:val="000000" w:themeColor="text1"/>
          <w:szCs w:val="22"/>
        </w:rPr>
        <w:t>Developer Console.</w:t>
      </w:r>
    </w:p>
    <w:p w14:paraId="4B1226C9" w14:textId="77777777" w:rsidR="000C06D5" w:rsidRPr="008066E6" w:rsidRDefault="000C06D5" w:rsidP="0077756F">
      <w:pPr>
        <w:pStyle w:val="Heading2"/>
        <w:spacing w:before="120"/>
        <w:contextualSpacing w:val="0"/>
        <w:rPr>
          <w:rFonts w:ascii="Salesforce Sans" w:hAnsi="Salesforce Sans"/>
          <w:noProof/>
          <w:szCs w:val="22"/>
        </w:rPr>
      </w:pPr>
      <w:r w:rsidRPr="008066E6">
        <w:rPr>
          <w:rFonts w:ascii="Salesforce Sans" w:hAnsi="Salesforce Sans"/>
          <w:noProof/>
          <w:szCs w:val="22"/>
        </w:rPr>
        <w:t>B.</w:t>
      </w:r>
      <w:r w:rsidRPr="008066E6">
        <w:rPr>
          <w:rFonts w:ascii="Salesforce Sans" w:hAnsi="Salesforce Sans"/>
          <w:noProof/>
          <w:szCs w:val="22"/>
        </w:rPr>
        <w:tab/>
        <w:t xml:space="preserve">Click </w:t>
      </w:r>
      <w:r w:rsidRPr="008066E6">
        <w:rPr>
          <w:rFonts w:ascii="Salesforce Sans" w:hAnsi="Salesforce Sans"/>
          <w:b/>
          <w:noProof/>
          <w:szCs w:val="22"/>
        </w:rPr>
        <w:t>File | Open</w:t>
      </w:r>
      <w:r w:rsidRPr="008066E6">
        <w:rPr>
          <w:rFonts w:ascii="Salesforce Sans" w:hAnsi="Salesforce Sans"/>
          <w:noProof/>
          <w:szCs w:val="22"/>
        </w:rPr>
        <w:t>.</w:t>
      </w:r>
    </w:p>
    <w:p w14:paraId="1266B7F3" w14:textId="3A703D3B" w:rsidR="000C06D5" w:rsidRPr="008066E6" w:rsidRDefault="000C06D5" w:rsidP="0077756F">
      <w:pPr>
        <w:pStyle w:val="Heading2"/>
        <w:spacing w:before="1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 xml:space="preserve">Select </w:t>
      </w:r>
      <w:r w:rsidR="0012721D" w:rsidRPr="008066E6">
        <w:rPr>
          <w:rFonts w:ascii="Salesforce Sans" w:hAnsi="Salesforce Sans"/>
          <w:b/>
          <w:szCs w:val="22"/>
        </w:rPr>
        <w:t>Classes</w:t>
      </w:r>
      <w:r w:rsidRPr="008066E6">
        <w:rPr>
          <w:rFonts w:ascii="Salesforce Sans" w:hAnsi="Salesforce Sans"/>
          <w:szCs w:val="22"/>
        </w:rPr>
        <w:t xml:space="preserve"> as the Entity Type, type </w:t>
      </w:r>
      <w:proofErr w:type="spellStart"/>
      <w:r w:rsidRPr="008066E6">
        <w:rPr>
          <w:rStyle w:val="EnterOrType"/>
        </w:rPr>
        <w:t>Course</w:t>
      </w:r>
      <w:r w:rsidR="001D47CE" w:rsidRPr="008066E6">
        <w:rPr>
          <w:rStyle w:val="EnterOrType"/>
        </w:rPr>
        <w:t>Delivery</w:t>
      </w:r>
      <w:proofErr w:type="spellEnd"/>
      <w:r w:rsidRPr="008066E6">
        <w:rPr>
          <w:rFonts w:ascii="Salesforce Sans" w:hAnsi="Salesforce Sans"/>
          <w:szCs w:val="22"/>
        </w:rPr>
        <w:t xml:space="preserve"> into the filter input box, then double-click the entity </w:t>
      </w:r>
      <w:r w:rsidRPr="008066E6">
        <w:rPr>
          <w:rFonts w:ascii="Salesforce Sans" w:hAnsi="Salesforce Sans"/>
          <w:b/>
          <w:szCs w:val="22"/>
        </w:rPr>
        <w:t>CourseDeliveryTriggerHandler_Test2</w:t>
      </w:r>
      <w:r w:rsidRPr="008066E6">
        <w:rPr>
          <w:rFonts w:ascii="Salesforce Sans" w:hAnsi="Salesforce Sans"/>
          <w:szCs w:val="22"/>
        </w:rPr>
        <w:t>.</w:t>
      </w:r>
    </w:p>
    <w:p w14:paraId="09ABB155" w14:textId="3F91C4BB" w:rsidR="000C06D5" w:rsidRPr="008066E6" w:rsidRDefault="000C06D5" w:rsidP="0077756F">
      <w:pPr>
        <w:pStyle w:val="Heading3"/>
        <w:spacing w:before="120"/>
        <w:ind w:left="7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t xml:space="preserve">Copy and paste the contents of </w:t>
      </w:r>
      <w:r w:rsidR="00471198" w:rsidRPr="008066E6">
        <w:rPr>
          <w:rFonts w:ascii="Salesforce Sans" w:hAnsi="Salesforce Sans"/>
          <w:b/>
          <w:szCs w:val="22"/>
        </w:rPr>
        <w:t>CourseDeliveryTriggerHandler_Test2_TestMethods</w:t>
      </w:r>
      <w:r w:rsidRPr="008066E6">
        <w:rPr>
          <w:rFonts w:ascii="Salesforce Sans" w:hAnsi="Salesforce Sans"/>
          <w:b/>
          <w:szCs w:val="22"/>
        </w:rPr>
        <w:t>.txt</w:t>
      </w:r>
      <w:r w:rsidRPr="008066E6">
        <w:rPr>
          <w:rFonts w:ascii="Salesforce Sans" w:hAnsi="Salesforce Sans"/>
          <w:szCs w:val="22"/>
        </w:rPr>
        <w:t xml:space="preserve"> from the Exercises folder into the window, overwriting all existing text.</w:t>
      </w:r>
    </w:p>
    <w:p w14:paraId="1ABECB5E" w14:textId="77777777" w:rsidR="000C06D5" w:rsidRPr="008066E6" w:rsidRDefault="000C06D5" w:rsidP="0077756F">
      <w:pPr>
        <w:pStyle w:val="Heading1"/>
        <w:spacing w:before="120"/>
        <w:contextualSpacing w:val="0"/>
        <w:rPr>
          <w:rFonts w:ascii="Salesforce Sans" w:hAnsi="Salesforce Sans"/>
          <w:szCs w:val="22"/>
        </w:rPr>
      </w:pPr>
      <w:r w:rsidRPr="008066E6">
        <w:rPr>
          <w:rFonts w:ascii="Salesforce Sans" w:hAnsi="Salesforce Sans"/>
          <w:szCs w:val="22"/>
        </w:rPr>
        <w:tab/>
        <w:t>E.</w:t>
      </w:r>
      <w:r w:rsidRPr="008066E6">
        <w:rPr>
          <w:rFonts w:ascii="Salesforce Sans" w:hAnsi="Salesforce Sans"/>
          <w:szCs w:val="22"/>
        </w:rPr>
        <w:tab/>
        <w:t>Complete the TODOs.</w:t>
      </w:r>
    </w:p>
    <w:p w14:paraId="248CA58C" w14:textId="2ED80E34" w:rsidR="000C06D5" w:rsidRPr="008066E6" w:rsidRDefault="000C06D5" w:rsidP="0077756F">
      <w:pPr>
        <w:pStyle w:val="Heading2"/>
        <w:spacing w:before="120"/>
        <w:contextualSpacing w:val="0"/>
        <w:rPr>
          <w:rFonts w:ascii="Salesforce Sans" w:hAnsi="Salesforce Sans"/>
          <w:szCs w:val="22"/>
        </w:rPr>
      </w:pPr>
      <w:r w:rsidRPr="008066E6">
        <w:rPr>
          <w:rFonts w:ascii="Salesforce Sans" w:hAnsi="Salesforce Sans"/>
          <w:szCs w:val="22"/>
        </w:rPr>
        <w:t>F.</w:t>
      </w:r>
      <w:r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S</w:t>
      </w:r>
      <w:r w:rsidRPr="008066E6">
        <w:rPr>
          <w:rFonts w:ascii="Salesforce Sans" w:hAnsi="Salesforce Sans"/>
          <w:szCs w:val="22"/>
        </w:rPr>
        <w:t xml:space="preserve"> to save the file.</w:t>
      </w:r>
    </w:p>
    <w:p w14:paraId="4C974D53" w14:textId="6632B5DD" w:rsidR="00252F24" w:rsidRPr="008066E6" w:rsidRDefault="00252F24" w:rsidP="0077756F">
      <w:pPr>
        <w:pStyle w:val="Heading1"/>
        <w:spacing w:before="120"/>
        <w:contextualSpacing w:val="0"/>
        <w:rPr>
          <w:rFonts w:ascii="Salesforce Sans" w:hAnsi="Salesforce Sans"/>
          <w:szCs w:val="22"/>
        </w:rPr>
      </w:pPr>
      <w:r w:rsidRPr="008066E6">
        <w:rPr>
          <w:rFonts w:ascii="Salesforce Sans" w:hAnsi="Salesforce Sans"/>
          <w:szCs w:val="22"/>
        </w:rPr>
        <w:tab/>
        <w:t>G.</w:t>
      </w:r>
      <w:r w:rsidRPr="008066E6">
        <w:rPr>
          <w:rFonts w:ascii="Salesforce Sans" w:hAnsi="Salesforce Sans"/>
          <w:szCs w:val="22"/>
        </w:rPr>
        <w:tab/>
        <w:t xml:space="preserve">Click </w:t>
      </w:r>
      <w:r w:rsidRPr="008066E6">
        <w:rPr>
          <w:rFonts w:ascii="Salesforce Sans" w:hAnsi="Salesforce Sans"/>
          <w:b/>
          <w:szCs w:val="22"/>
        </w:rPr>
        <w:t>Run Test</w:t>
      </w:r>
      <w:r w:rsidRPr="008066E6">
        <w:rPr>
          <w:rFonts w:ascii="Salesforce Sans" w:hAnsi="Salesforce Sans"/>
          <w:szCs w:val="22"/>
        </w:rPr>
        <w:t>.</w:t>
      </w:r>
    </w:p>
    <w:p w14:paraId="637E5965" w14:textId="61ADC77D" w:rsidR="00252F24" w:rsidRPr="008066E6" w:rsidRDefault="00252F24" w:rsidP="0077756F">
      <w:pPr>
        <w:pStyle w:val="Heading3"/>
        <w:spacing w:before="120"/>
        <w:ind w:left="720"/>
        <w:contextualSpacing w:val="0"/>
        <w:rPr>
          <w:rFonts w:ascii="Salesforce Sans" w:hAnsi="Salesforce Sans"/>
          <w:szCs w:val="22"/>
        </w:rPr>
      </w:pPr>
      <w:r w:rsidRPr="008066E6">
        <w:rPr>
          <w:rFonts w:ascii="Salesforce Sans" w:hAnsi="Salesforce Sans"/>
          <w:szCs w:val="22"/>
        </w:rPr>
        <w:t>H.</w:t>
      </w:r>
      <w:r w:rsidRPr="008066E6">
        <w:rPr>
          <w:rFonts w:ascii="Salesforce Sans" w:hAnsi="Salesforce Sans"/>
          <w:szCs w:val="22"/>
        </w:rPr>
        <w:tab/>
        <w:t xml:space="preserve">Click the </w:t>
      </w:r>
      <w:r w:rsidRPr="008066E6">
        <w:rPr>
          <w:rStyle w:val="ClickOrSelect"/>
          <w:rFonts w:ascii="Salesforce Sans" w:hAnsi="Salesforce Sans"/>
          <w:szCs w:val="22"/>
        </w:rPr>
        <w:t>Tests</w:t>
      </w:r>
      <w:r w:rsidRPr="008066E6">
        <w:rPr>
          <w:rFonts w:ascii="Salesforce Sans" w:hAnsi="Salesforce Sans"/>
          <w:szCs w:val="22"/>
        </w:rPr>
        <w:t xml:space="preserve"> tab in the bottom panel.</w:t>
      </w:r>
    </w:p>
    <w:p w14:paraId="01385548" w14:textId="79316C5C" w:rsidR="00252F24" w:rsidRPr="008066E6" w:rsidRDefault="00252F24" w:rsidP="0077756F">
      <w:pPr>
        <w:pStyle w:val="Heading3"/>
        <w:spacing w:before="120"/>
        <w:ind w:left="720"/>
        <w:contextualSpacing w:val="0"/>
        <w:rPr>
          <w:rFonts w:ascii="Salesforce Sans" w:hAnsi="Salesforce Sans"/>
          <w:szCs w:val="22"/>
        </w:rPr>
      </w:pPr>
      <w:r w:rsidRPr="008066E6">
        <w:rPr>
          <w:rFonts w:ascii="Salesforce Sans" w:hAnsi="Salesforce Sans"/>
          <w:szCs w:val="22"/>
        </w:rPr>
        <w:t>I.</w:t>
      </w:r>
      <w:r w:rsidRPr="008066E6">
        <w:rPr>
          <w:rFonts w:ascii="Salesforce Sans" w:hAnsi="Salesforce Sans"/>
          <w:szCs w:val="22"/>
        </w:rPr>
        <w:tab/>
        <w:t xml:space="preserve">Expand the collapsed folder by clicking on </w:t>
      </w:r>
      <w:r w:rsidRPr="008066E6">
        <w:rPr>
          <w:rStyle w:val="ClickOrSelect"/>
          <w:rFonts w:ascii="Salesforce Sans" w:hAnsi="Salesforce Sans"/>
          <w:szCs w:val="22"/>
        </w:rPr>
        <w:t>+</w:t>
      </w:r>
      <w:r w:rsidRPr="008066E6">
        <w:rPr>
          <w:rFonts w:ascii="Salesforce Sans" w:hAnsi="Salesforce Sans"/>
          <w:szCs w:val="22"/>
        </w:rPr>
        <w:t>.</w:t>
      </w:r>
    </w:p>
    <w:p w14:paraId="692C599C" w14:textId="23E36EF8" w:rsidR="00252F24" w:rsidRPr="008066E6" w:rsidRDefault="00252F24" w:rsidP="0077756F">
      <w:pPr>
        <w:pStyle w:val="Heading3"/>
        <w:spacing w:before="120"/>
        <w:ind w:left="720"/>
        <w:contextualSpacing w:val="0"/>
        <w:rPr>
          <w:rFonts w:ascii="Salesforce Sans" w:hAnsi="Salesforce Sans"/>
          <w:szCs w:val="22"/>
        </w:rPr>
      </w:pPr>
      <w:r w:rsidRPr="008066E6">
        <w:rPr>
          <w:rFonts w:ascii="Salesforce Sans" w:hAnsi="Salesforce Sans"/>
          <w:szCs w:val="22"/>
        </w:rPr>
        <w:t>J.</w:t>
      </w:r>
      <w:r w:rsidRPr="008066E6">
        <w:rPr>
          <w:rFonts w:ascii="Salesforce Sans" w:hAnsi="Salesforce Sans"/>
          <w:szCs w:val="22"/>
        </w:rPr>
        <w:tab/>
        <w:t>Ensure that all your methods executed successfully. A green tick indicates success.</w:t>
      </w:r>
    </w:p>
    <w:p w14:paraId="6576A730" w14:textId="44E5FAD8" w:rsidR="00252F24" w:rsidRPr="008066E6" w:rsidRDefault="00252F24" w:rsidP="0077756F">
      <w:pPr>
        <w:pStyle w:val="Heading3"/>
        <w:spacing w:before="120"/>
        <w:ind w:left="720"/>
        <w:contextualSpacing w:val="0"/>
        <w:rPr>
          <w:rFonts w:ascii="Salesforce Sans" w:hAnsi="Salesforce Sans"/>
          <w:szCs w:val="22"/>
        </w:rPr>
      </w:pPr>
      <w:r w:rsidRPr="008066E6">
        <w:rPr>
          <w:rFonts w:ascii="Salesforce Sans" w:hAnsi="Salesforce Sans"/>
          <w:szCs w:val="22"/>
        </w:rPr>
        <w:t>K.</w:t>
      </w:r>
      <w:r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ALT + /</w:t>
      </w:r>
      <w:r w:rsidRPr="008066E6">
        <w:rPr>
          <w:rFonts w:ascii="Salesforce Sans" w:hAnsi="Salesforce Sans"/>
          <w:szCs w:val="22"/>
        </w:rPr>
        <w:t xml:space="preserve"> to close all console tabs.</w:t>
      </w:r>
    </w:p>
    <w:p w14:paraId="13F8C8DD" w14:textId="2ED7F714" w:rsidR="00252F24" w:rsidRPr="008066E6" w:rsidRDefault="00252F24" w:rsidP="0077756F">
      <w:pPr>
        <w:pStyle w:val="Heading3"/>
        <w:spacing w:before="120"/>
        <w:ind w:left="720"/>
        <w:contextualSpacing w:val="0"/>
        <w:rPr>
          <w:rFonts w:ascii="Salesforce Sans" w:hAnsi="Salesforce Sans"/>
          <w:szCs w:val="22"/>
        </w:rPr>
      </w:pPr>
      <w:r w:rsidRPr="008066E6">
        <w:rPr>
          <w:rFonts w:ascii="Salesforce Sans" w:hAnsi="Salesforce Sans"/>
          <w:szCs w:val="22"/>
        </w:rPr>
        <w:t>L.</w:t>
      </w:r>
      <w:r w:rsidRPr="008066E6">
        <w:rPr>
          <w:rFonts w:ascii="Salesforce Sans" w:hAnsi="Salesforce Sans"/>
          <w:szCs w:val="22"/>
        </w:rPr>
        <w:tab/>
      </w:r>
      <w:r w:rsidR="005D0962">
        <w:rPr>
          <w:rFonts w:ascii="Salesforce Sans" w:hAnsi="Salesforce Sans"/>
          <w:szCs w:val="22"/>
        </w:rPr>
        <w:t>Close the Developer Console window.</w:t>
      </w:r>
    </w:p>
    <w:p w14:paraId="2532E8BE" w14:textId="77777777" w:rsidR="00C078AC" w:rsidRPr="008066E6" w:rsidRDefault="00C078AC" w:rsidP="008066E6">
      <w:pPr>
        <w:spacing w:before="120" w:after="120"/>
        <w:rPr>
          <w:rFonts w:ascii="Salesforce Sans" w:hAnsi="Salesforce Sans"/>
          <w:sz w:val="22"/>
          <w:szCs w:val="22"/>
        </w:rPr>
      </w:pPr>
    </w:p>
    <w:p w14:paraId="44D5F1B8" w14:textId="77777777" w:rsidR="00006221" w:rsidRDefault="00006221">
      <w:pPr>
        <w:rPr>
          <w:rFonts w:ascii="Salesforce Sans" w:hAnsi="Salesforce Sans"/>
          <w:b/>
          <w:color w:val="000000" w:themeColor="text1"/>
        </w:rPr>
      </w:pPr>
      <w:bookmarkStart w:id="79" w:name="_Toc427165773"/>
      <w:r>
        <w:br w:type="page"/>
      </w:r>
    </w:p>
    <w:p w14:paraId="2D1795D8" w14:textId="4B84E870" w:rsidR="00C078AC" w:rsidRPr="0077756F" w:rsidRDefault="00C078AC">
      <w:pPr>
        <w:pStyle w:val="ExerciseTitle"/>
      </w:pPr>
      <w:bookmarkStart w:id="80" w:name="_Toc514686426"/>
      <w:r w:rsidRPr="0077756F">
        <w:lastRenderedPageBreak/>
        <w:t xml:space="preserve">12-1: </w:t>
      </w:r>
      <w:r w:rsidR="004831FE" w:rsidRPr="0077756F">
        <w:t>Explore</w:t>
      </w:r>
      <w:r w:rsidRPr="0077756F">
        <w:t xml:space="preserve"> Code Coverage</w:t>
      </w:r>
      <w:bookmarkEnd w:id="80"/>
      <w:r w:rsidRPr="0077756F">
        <w:t xml:space="preserve"> </w:t>
      </w:r>
      <w:bookmarkEnd w:id="79"/>
      <w:r w:rsidR="00D35637" w:rsidRPr="0077756F">
        <w:br/>
      </w:r>
    </w:p>
    <w:p w14:paraId="5ED67087" w14:textId="77777777" w:rsidR="0031518F" w:rsidRPr="008066E6" w:rsidRDefault="0031518F"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7CDC4A9E"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Explore code coverage using the Developer Console.</w:t>
      </w:r>
    </w:p>
    <w:p w14:paraId="2A2796B8" w14:textId="77777777" w:rsidR="00C078AC" w:rsidRPr="008066E6" w:rsidRDefault="00C078AC" w:rsidP="008066E6">
      <w:pPr>
        <w:spacing w:before="120" w:after="120"/>
        <w:rPr>
          <w:rFonts w:ascii="Salesforce Sans" w:hAnsi="Salesforce Sans"/>
          <w:sz w:val="22"/>
          <w:szCs w:val="22"/>
        </w:rPr>
      </w:pPr>
    </w:p>
    <w:p w14:paraId="4BCDEC7B"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35F60A25" w14:textId="36BB21A1"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Prepare the lab.</w:t>
      </w:r>
    </w:p>
    <w:p w14:paraId="3AEFF0A7" w14:textId="0E838F0C"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Run the test class.</w:t>
      </w:r>
    </w:p>
    <w:p w14:paraId="21F00DE3" w14:textId="4B38B2AF"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View code coverage.</w:t>
      </w:r>
    </w:p>
    <w:p w14:paraId="1151816E" w14:textId="77777777" w:rsidR="00C078AC" w:rsidRPr="008066E6" w:rsidRDefault="00C078AC" w:rsidP="008066E6">
      <w:pPr>
        <w:pStyle w:val="Heading1"/>
        <w:spacing w:before="120"/>
        <w:contextualSpacing w:val="0"/>
        <w:rPr>
          <w:rFonts w:ascii="Salesforce Sans" w:hAnsi="Salesforce Sans"/>
          <w:szCs w:val="22"/>
        </w:rPr>
      </w:pPr>
    </w:p>
    <w:p w14:paraId="7EDF02C4"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4C7A270B"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10 minutes </w:t>
      </w:r>
    </w:p>
    <w:p w14:paraId="0538A4FF" w14:textId="77777777" w:rsidR="00C078AC" w:rsidRPr="008066E6" w:rsidRDefault="00C078AC" w:rsidP="008066E6">
      <w:pPr>
        <w:pStyle w:val="SingleLine"/>
        <w:spacing w:before="120" w:after="120"/>
        <w:rPr>
          <w:rFonts w:ascii="Salesforce Sans" w:hAnsi="Salesforce Sans"/>
          <w:sz w:val="22"/>
          <w:szCs w:val="22"/>
        </w:rPr>
      </w:pPr>
    </w:p>
    <w:p w14:paraId="691E6F80"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4FA8696D" w14:textId="51D3FECD"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Prepare the lab.</w:t>
      </w:r>
    </w:p>
    <w:p w14:paraId="0AE151F8" w14:textId="7FEBD96E"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This lab requires the </w:t>
      </w:r>
      <w:proofErr w:type="spellStart"/>
      <w:r w:rsidR="00C078AC" w:rsidRPr="008066E6">
        <w:rPr>
          <w:rFonts w:ascii="Salesforce Sans" w:hAnsi="Salesforce Sans"/>
          <w:b/>
          <w:szCs w:val="22"/>
        </w:rPr>
        <w:t>CourseDeliveryTrigger</w:t>
      </w:r>
      <w:proofErr w:type="spellEnd"/>
      <w:r w:rsidR="00C078AC" w:rsidRPr="008066E6">
        <w:rPr>
          <w:rFonts w:ascii="Salesforce Sans" w:hAnsi="Salesforce Sans"/>
          <w:szCs w:val="22"/>
        </w:rPr>
        <w:t xml:space="preserve">. If you haven’t already completed the exercises in the </w:t>
      </w:r>
      <w:r w:rsidR="00A429A4" w:rsidRPr="008066E6">
        <w:rPr>
          <w:rFonts w:ascii="Salesforce Sans" w:hAnsi="Salesforce Sans"/>
          <w:szCs w:val="22"/>
        </w:rPr>
        <w:t>“</w:t>
      </w:r>
      <w:r w:rsidR="00C078AC" w:rsidRPr="008066E6">
        <w:rPr>
          <w:rFonts w:ascii="Salesforce Sans" w:hAnsi="Salesforce Sans"/>
          <w:szCs w:val="22"/>
        </w:rPr>
        <w:t>Trigger Essentials</w:t>
      </w:r>
      <w:r w:rsidR="00A429A4" w:rsidRPr="008066E6">
        <w:rPr>
          <w:rFonts w:ascii="Salesforce Sans" w:hAnsi="Salesforce Sans"/>
          <w:szCs w:val="22"/>
        </w:rPr>
        <w:t>”</w:t>
      </w:r>
      <w:r w:rsidR="00C078AC" w:rsidRPr="008066E6">
        <w:rPr>
          <w:rFonts w:ascii="Salesforce Sans" w:hAnsi="Salesforce Sans"/>
          <w:szCs w:val="22"/>
        </w:rPr>
        <w:t xml:space="preserve"> module, please do so now.</w:t>
      </w:r>
    </w:p>
    <w:p w14:paraId="011242A2" w14:textId="3C62E240"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This lab requires the static resource </w:t>
      </w:r>
      <w:proofErr w:type="spellStart"/>
      <w:r w:rsidR="00C078AC" w:rsidRPr="008066E6">
        <w:rPr>
          <w:rFonts w:ascii="Salesforce Sans" w:hAnsi="Salesforce Sans"/>
          <w:szCs w:val="22"/>
        </w:rPr>
        <w:t>Test_Holidays</w:t>
      </w:r>
      <w:proofErr w:type="spellEnd"/>
      <w:r w:rsidR="00C078AC" w:rsidRPr="008066E6">
        <w:rPr>
          <w:rFonts w:ascii="Salesforce Sans" w:hAnsi="Salesforce Sans"/>
          <w:szCs w:val="22"/>
        </w:rPr>
        <w:t xml:space="preserve"> and the test class </w:t>
      </w:r>
      <w:r w:rsidR="00C078AC" w:rsidRPr="008066E6">
        <w:rPr>
          <w:rFonts w:ascii="Salesforce Sans" w:hAnsi="Salesforce Sans"/>
          <w:b/>
          <w:szCs w:val="22"/>
        </w:rPr>
        <w:t>CourseDeliveryTriggerHandler_Test2</w:t>
      </w:r>
      <w:r w:rsidR="00C078AC" w:rsidRPr="008066E6">
        <w:rPr>
          <w:rFonts w:ascii="Salesforce Sans" w:hAnsi="Salesforce Sans"/>
          <w:szCs w:val="22"/>
        </w:rPr>
        <w:t xml:space="preserve">. If you haven’t already completed the exercises in the </w:t>
      </w:r>
      <w:r w:rsidR="00A429A4" w:rsidRPr="008066E6">
        <w:rPr>
          <w:rFonts w:ascii="Salesforce Sans" w:hAnsi="Salesforce Sans"/>
          <w:szCs w:val="22"/>
        </w:rPr>
        <w:t>“</w:t>
      </w:r>
      <w:r w:rsidR="00C078AC" w:rsidRPr="008066E6">
        <w:rPr>
          <w:rFonts w:ascii="Salesforce Sans" w:hAnsi="Salesforce Sans"/>
          <w:szCs w:val="22"/>
        </w:rPr>
        <w:t>Testing Essentials</w:t>
      </w:r>
      <w:r w:rsidR="00A429A4" w:rsidRPr="008066E6">
        <w:rPr>
          <w:rFonts w:ascii="Salesforce Sans" w:hAnsi="Salesforce Sans"/>
          <w:szCs w:val="22"/>
        </w:rPr>
        <w:t>”</w:t>
      </w:r>
      <w:r w:rsidR="00C078AC" w:rsidRPr="008066E6">
        <w:rPr>
          <w:rFonts w:ascii="Salesforce Sans" w:hAnsi="Salesforce Sans"/>
          <w:szCs w:val="22"/>
        </w:rPr>
        <w:t xml:space="preserve"> module, please do so now.</w:t>
      </w:r>
    </w:p>
    <w:p w14:paraId="3492E26C" w14:textId="7E50AFE5"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Run the test class.</w:t>
      </w:r>
    </w:p>
    <w:p w14:paraId="192932A4" w14:textId="185F8CE6" w:rsidR="003912B6" w:rsidRPr="008066E6" w:rsidRDefault="003912B6" w:rsidP="008066E6">
      <w:pPr>
        <w:pStyle w:val="Heading2"/>
        <w:spacing w:before="120"/>
        <w:contextualSpacing w:val="0"/>
        <w:rPr>
          <w:rFonts w:ascii="Salesforce Sans" w:hAnsi="Salesforce Sans"/>
          <w:b/>
          <w:bCs/>
          <w:color w:val="000000" w:themeColor="text1"/>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C</w:t>
      </w:r>
      <w:r w:rsidRPr="008066E6">
        <w:rPr>
          <w:rFonts w:ascii="Salesforce Sans" w:hAnsi="Salesforce Sans"/>
          <w:color w:val="000000" w:themeColor="text1"/>
          <w:szCs w:val="22"/>
        </w:rPr>
        <w:t xml:space="preserve">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48101835" wp14:editId="2C7D86EA">
            <wp:extent cx="130775" cy="144869"/>
            <wp:effectExtent l="0" t="0" r="0" b="0"/>
            <wp:docPr id="31" name="Picture 31"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77756F">
        <w:rPr>
          <w:rStyle w:val="ClickPaths"/>
          <w:color w:val="000000" w:themeColor="text1"/>
          <w:szCs w:val="22"/>
        </w:rPr>
        <w:t>Developer Console.</w:t>
      </w:r>
    </w:p>
    <w:p w14:paraId="02050B1A" w14:textId="65EDE222" w:rsidR="00C078AC" w:rsidRPr="008066E6" w:rsidRDefault="003912B6" w:rsidP="008066E6">
      <w:pPr>
        <w:pStyle w:val="Heading2"/>
        <w:spacing w:before="120"/>
        <w:contextualSpacing w:val="0"/>
        <w:rPr>
          <w:rFonts w:ascii="Salesforce Sans" w:hAnsi="Salesforce Sans"/>
          <w:szCs w:val="22"/>
        </w:rPr>
      </w:pPr>
      <w:r w:rsidRPr="008066E6">
        <w:rPr>
          <w:rFonts w:ascii="Salesforce Sans" w:hAnsi="Salesforce Sans"/>
          <w:szCs w:val="22"/>
        </w:rPr>
        <w:t>B</w:t>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Test | Clear Test Data</w:t>
      </w:r>
      <w:r w:rsidR="00C078AC" w:rsidRPr="008066E6">
        <w:rPr>
          <w:rFonts w:ascii="Salesforce Sans" w:hAnsi="Salesforce Sans"/>
          <w:szCs w:val="22"/>
        </w:rPr>
        <w:t xml:space="preserve"> to clear any existing test statistics.</w:t>
      </w:r>
    </w:p>
    <w:p w14:paraId="16879676" w14:textId="61BDCA1C" w:rsidR="00C078AC" w:rsidRPr="008066E6" w:rsidRDefault="003912B6" w:rsidP="008066E6">
      <w:pPr>
        <w:pStyle w:val="Heading2"/>
        <w:spacing w:before="120"/>
        <w:contextualSpacing w:val="0"/>
        <w:rPr>
          <w:rFonts w:ascii="Salesforce Sans" w:hAnsi="Salesforce Sans"/>
          <w:szCs w:val="22"/>
        </w:rPr>
      </w:pPr>
      <w:r w:rsidRPr="008066E6">
        <w:rPr>
          <w:rFonts w:ascii="Salesforce Sans" w:hAnsi="Salesforce Sans"/>
          <w:szCs w:val="22"/>
        </w:rPr>
        <w:t>C</w:t>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 xml:space="preserve">Test | New </w:t>
      </w:r>
      <w:r w:rsidR="0019483D" w:rsidRPr="008066E6">
        <w:rPr>
          <w:rStyle w:val="ClickOrSelect"/>
          <w:rFonts w:ascii="Salesforce Sans" w:hAnsi="Salesforce Sans"/>
          <w:szCs w:val="22"/>
        </w:rPr>
        <w:t>R</w:t>
      </w:r>
      <w:r w:rsidR="00C078AC" w:rsidRPr="008066E6">
        <w:rPr>
          <w:rStyle w:val="ClickOrSelect"/>
          <w:rFonts w:ascii="Salesforce Sans" w:hAnsi="Salesforce Sans"/>
          <w:szCs w:val="22"/>
        </w:rPr>
        <w:t>un</w:t>
      </w:r>
      <w:r w:rsidR="00C078AC" w:rsidRPr="008066E6">
        <w:rPr>
          <w:rFonts w:ascii="Salesforce Sans" w:hAnsi="Salesforce Sans"/>
          <w:szCs w:val="22"/>
        </w:rPr>
        <w:t>.</w:t>
      </w:r>
    </w:p>
    <w:p w14:paraId="24BFABC1" w14:textId="2441083E" w:rsidR="0019483D" w:rsidRPr="008066E6" w:rsidRDefault="0019483D" w:rsidP="008066E6">
      <w:pPr>
        <w:pStyle w:val="Heading2"/>
        <w:spacing w:before="120"/>
        <w:contextualSpacing w:val="0"/>
        <w:rPr>
          <w:rFonts w:ascii="Salesforce Sans" w:hAnsi="Salesforce Sans"/>
          <w:szCs w:val="22"/>
        </w:rPr>
      </w:pPr>
      <w:r w:rsidRPr="008066E6">
        <w:rPr>
          <w:rFonts w:ascii="Salesforce Sans" w:hAnsi="Salesforce Sans"/>
          <w:szCs w:val="22"/>
        </w:rPr>
        <w:t>D</w:t>
      </w:r>
      <w:r w:rsidR="00C078AC" w:rsidRPr="008066E6">
        <w:rPr>
          <w:rFonts w:ascii="Salesforce Sans" w:hAnsi="Salesforce Sans"/>
          <w:szCs w:val="22"/>
        </w:rPr>
        <w:t>.</w:t>
      </w:r>
      <w:r w:rsidR="00C078AC" w:rsidRPr="008066E6">
        <w:rPr>
          <w:rFonts w:ascii="Salesforce Sans" w:hAnsi="Salesforce Sans"/>
          <w:szCs w:val="22"/>
        </w:rPr>
        <w:tab/>
      </w:r>
      <w:r w:rsidRPr="008066E6">
        <w:rPr>
          <w:rFonts w:ascii="Salesforce Sans" w:hAnsi="Salesforce Sans"/>
          <w:szCs w:val="22"/>
        </w:rPr>
        <w:t>S</w:t>
      </w:r>
      <w:r w:rsidR="00C078AC" w:rsidRPr="008066E6">
        <w:rPr>
          <w:rFonts w:ascii="Salesforce Sans" w:hAnsi="Salesforce Sans"/>
          <w:szCs w:val="22"/>
        </w:rPr>
        <w:t>elect</w:t>
      </w:r>
      <w:r w:rsidR="00C078AC" w:rsidRPr="008066E6">
        <w:rPr>
          <w:rStyle w:val="ClickOrSelect"/>
          <w:rFonts w:ascii="Salesforce Sans" w:hAnsi="Salesforce Sans"/>
          <w:szCs w:val="22"/>
        </w:rPr>
        <w:t xml:space="preserve"> CourseDeliveryTriggerHandler_Test2</w:t>
      </w:r>
      <w:r w:rsidR="0012061B" w:rsidRPr="008066E6">
        <w:rPr>
          <w:rFonts w:ascii="Salesforce Sans" w:hAnsi="Salesforce Sans"/>
          <w:szCs w:val="22"/>
        </w:rPr>
        <w:t xml:space="preserve">, then click </w:t>
      </w:r>
      <w:r w:rsidR="0012061B" w:rsidRPr="008066E6">
        <w:rPr>
          <w:rFonts w:ascii="Salesforce Sans" w:hAnsi="Salesforce Sans"/>
          <w:b/>
          <w:szCs w:val="22"/>
        </w:rPr>
        <w:t>Add Selected</w:t>
      </w:r>
      <w:r w:rsidR="0012061B" w:rsidRPr="008066E6">
        <w:rPr>
          <w:rFonts w:ascii="Salesforce Sans" w:hAnsi="Salesforce Sans"/>
          <w:szCs w:val="22"/>
        </w:rPr>
        <w:t>.</w:t>
      </w:r>
    </w:p>
    <w:p w14:paraId="302B174F" w14:textId="422458CC" w:rsidR="00C078AC" w:rsidRPr="008066E6" w:rsidRDefault="0012061B" w:rsidP="008066E6">
      <w:pPr>
        <w:pStyle w:val="Heading2"/>
        <w:spacing w:before="120"/>
        <w:contextualSpacing w:val="0"/>
        <w:rPr>
          <w:rFonts w:ascii="Salesforce Sans" w:hAnsi="Salesforce Sans"/>
          <w:szCs w:val="22"/>
        </w:rPr>
      </w:pPr>
      <w:r w:rsidRPr="008066E6">
        <w:rPr>
          <w:rFonts w:ascii="Salesforce Sans" w:hAnsi="Salesforce Sans"/>
          <w:szCs w:val="22"/>
        </w:rPr>
        <w:t>E</w:t>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Run</w:t>
      </w:r>
      <w:r w:rsidR="00C078AC" w:rsidRPr="008066E6">
        <w:rPr>
          <w:rFonts w:ascii="Salesforce Sans" w:hAnsi="Salesforce Sans"/>
          <w:szCs w:val="22"/>
        </w:rPr>
        <w:t>.</w:t>
      </w:r>
    </w:p>
    <w:p w14:paraId="0029EF98" w14:textId="5D9670ED"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View code coverage.</w:t>
      </w:r>
    </w:p>
    <w:p w14:paraId="2B483669" w14:textId="6BA7CDBA" w:rsidR="00E94310" w:rsidRPr="008066E6" w:rsidRDefault="00E94310" w:rsidP="008066E6">
      <w:pPr>
        <w:pStyle w:val="Heading2"/>
        <w:spacing w:before="120"/>
        <w:contextualSpacing w:val="0"/>
        <w:rPr>
          <w:rFonts w:ascii="Salesforce Sans" w:hAnsi="Salesforce Sans"/>
          <w:szCs w:val="22"/>
        </w:rPr>
      </w:pPr>
      <w:r w:rsidRPr="008066E6">
        <w:rPr>
          <w:rFonts w:ascii="Salesforce Sans" w:hAnsi="Salesforce Sans"/>
          <w:szCs w:val="22"/>
        </w:rPr>
        <w:t>A.</w:t>
      </w:r>
      <w:r w:rsidRPr="008066E6">
        <w:rPr>
          <w:rFonts w:ascii="Salesforce Sans" w:hAnsi="Salesforce Sans"/>
          <w:szCs w:val="22"/>
        </w:rPr>
        <w:tab/>
      </w:r>
      <w:r w:rsidRPr="008066E6">
        <w:rPr>
          <w:rFonts w:ascii="Salesforce Sans" w:hAnsi="Salesforce Sans"/>
          <w:noProof/>
          <w:szCs w:val="22"/>
        </w:rPr>
        <w:t xml:space="preserve">Click </w:t>
      </w:r>
      <w:r w:rsidRPr="008066E6">
        <w:rPr>
          <w:rFonts w:ascii="Salesforce Sans" w:hAnsi="Salesforce Sans"/>
          <w:b/>
          <w:noProof/>
          <w:szCs w:val="22"/>
        </w:rPr>
        <w:t>File | Open</w:t>
      </w:r>
      <w:r w:rsidRPr="008066E6">
        <w:rPr>
          <w:rFonts w:ascii="Salesforce Sans" w:hAnsi="Salesforce Sans"/>
          <w:noProof/>
          <w:szCs w:val="22"/>
        </w:rPr>
        <w:t>.</w:t>
      </w:r>
    </w:p>
    <w:p w14:paraId="513DD201" w14:textId="2984F8FE" w:rsidR="00E94310" w:rsidRPr="008066E6" w:rsidRDefault="00E94310" w:rsidP="0077756F">
      <w:pPr>
        <w:pStyle w:val="Heading2"/>
        <w:spacing w:before="1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t xml:space="preserve">Select </w:t>
      </w:r>
      <w:r w:rsidRPr="008066E6">
        <w:rPr>
          <w:rFonts w:ascii="Salesforce Sans" w:hAnsi="Salesforce Sans"/>
          <w:b/>
          <w:szCs w:val="22"/>
        </w:rPr>
        <w:t>Classes</w:t>
      </w:r>
      <w:r w:rsidRPr="008066E6">
        <w:rPr>
          <w:rFonts w:ascii="Salesforce Sans" w:hAnsi="Salesforce Sans"/>
          <w:szCs w:val="22"/>
        </w:rPr>
        <w:t xml:space="preserve"> as the Entity Type, type </w:t>
      </w:r>
      <w:r w:rsidRPr="008066E6">
        <w:rPr>
          <w:rStyle w:val="EnterOrType"/>
        </w:rPr>
        <w:t>Course</w:t>
      </w:r>
      <w:r w:rsidRPr="008066E6">
        <w:rPr>
          <w:rFonts w:ascii="Salesforce Sans" w:hAnsi="Salesforce Sans"/>
          <w:szCs w:val="22"/>
        </w:rPr>
        <w:t xml:space="preserve"> into the filter input box, then double-click the entity </w:t>
      </w:r>
      <w:proofErr w:type="spellStart"/>
      <w:r w:rsidRPr="008066E6">
        <w:rPr>
          <w:rFonts w:ascii="Salesforce Sans" w:hAnsi="Salesforce Sans"/>
          <w:b/>
          <w:szCs w:val="22"/>
        </w:rPr>
        <w:t>CourseDeliveryTriggerHandler</w:t>
      </w:r>
      <w:proofErr w:type="spellEnd"/>
      <w:r w:rsidRPr="008066E6">
        <w:rPr>
          <w:rFonts w:ascii="Salesforce Sans" w:hAnsi="Salesforce Sans"/>
          <w:szCs w:val="22"/>
        </w:rPr>
        <w:t>.</w:t>
      </w:r>
    </w:p>
    <w:p w14:paraId="2FC20B24" w14:textId="624B6DE7" w:rsidR="00E94310" w:rsidRPr="008066E6" w:rsidRDefault="00E94310" w:rsidP="0077756F">
      <w:pPr>
        <w:pStyle w:val="Heading2"/>
        <w:spacing w:before="1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 xml:space="preserve">Select the down-arrow next to </w:t>
      </w:r>
      <w:r w:rsidRPr="008066E6">
        <w:rPr>
          <w:rFonts w:ascii="Salesforce Sans" w:hAnsi="Salesforce Sans"/>
          <w:b/>
          <w:szCs w:val="22"/>
        </w:rPr>
        <w:t>Code Coverage</w:t>
      </w:r>
      <w:r w:rsidRPr="008066E6">
        <w:rPr>
          <w:rFonts w:ascii="Salesforce Sans" w:hAnsi="Salesforce Sans"/>
          <w:szCs w:val="22"/>
        </w:rPr>
        <w:t xml:space="preserve">, then click </w:t>
      </w:r>
      <w:r w:rsidRPr="008066E6">
        <w:rPr>
          <w:rFonts w:ascii="Salesforce Sans" w:hAnsi="Salesforce Sans"/>
          <w:b/>
          <w:szCs w:val="22"/>
        </w:rPr>
        <w:t>CourseDeliveryTriggerHandler_Test2.insertCourseDeliverySuccess</w:t>
      </w:r>
      <w:r w:rsidRPr="008066E6">
        <w:rPr>
          <w:rFonts w:ascii="Salesforce Sans" w:hAnsi="Salesforce Sans"/>
          <w:szCs w:val="22"/>
        </w:rPr>
        <w:t>.</w:t>
      </w:r>
      <w:r w:rsidR="00CC4107" w:rsidRPr="008066E6">
        <w:rPr>
          <w:rFonts w:ascii="Salesforce Sans" w:hAnsi="Salesforce Sans"/>
          <w:szCs w:val="22"/>
        </w:rPr>
        <w:t xml:space="preserve"> This should cause the red and blue coverage highlighting to display.</w:t>
      </w:r>
    </w:p>
    <w:p w14:paraId="22BA3503" w14:textId="73322B71" w:rsidR="00C078AC" w:rsidRPr="008066E6" w:rsidRDefault="00F2716E" w:rsidP="008066E6">
      <w:pPr>
        <w:pStyle w:val="Heading2"/>
        <w:spacing w:before="120"/>
        <w:contextualSpacing w:val="0"/>
        <w:rPr>
          <w:rFonts w:ascii="Salesforce Sans" w:hAnsi="Salesforce Sans"/>
          <w:szCs w:val="22"/>
        </w:rPr>
      </w:pPr>
      <w:r w:rsidRPr="008066E6">
        <w:rPr>
          <w:rFonts w:ascii="Salesforce Sans" w:hAnsi="Salesforce Sans"/>
          <w:szCs w:val="22"/>
        </w:rPr>
        <w:lastRenderedPageBreak/>
        <w:t>D</w:t>
      </w:r>
      <w:r w:rsidR="00C078AC" w:rsidRPr="008066E6">
        <w:rPr>
          <w:rFonts w:ascii="Salesforce Sans" w:hAnsi="Salesforce Sans"/>
          <w:szCs w:val="22"/>
        </w:rPr>
        <w:t>.</w:t>
      </w:r>
      <w:r w:rsidR="00C078AC" w:rsidRPr="008066E6">
        <w:rPr>
          <w:rFonts w:ascii="Salesforce Sans" w:hAnsi="Salesforce Sans"/>
          <w:szCs w:val="22"/>
        </w:rPr>
        <w:tab/>
        <w:t xml:space="preserve">Notice that the code that was not covered by the test class (i.e., highlighted in red) is related to ‘bad data’ – i.e. a Course Deliveries that </w:t>
      </w:r>
      <w:r w:rsidRPr="008066E6">
        <w:rPr>
          <w:rFonts w:ascii="Salesforce Sans" w:hAnsi="Salesforce Sans"/>
          <w:szCs w:val="22"/>
        </w:rPr>
        <w:t>are</w:t>
      </w:r>
      <w:r w:rsidR="00C078AC" w:rsidRPr="008066E6">
        <w:rPr>
          <w:rFonts w:ascii="Salesforce Sans" w:hAnsi="Salesforce Sans"/>
          <w:szCs w:val="22"/>
        </w:rPr>
        <w:t xml:space="preserve"> scheduled on a Holiday.</w:t>
      </w:r>
    </w:p>
    <w:p w14:paraId="40F04177" w14:textId="66B97167" w:rsidR="009A472E" w:rsidRPr="008066E6" w:rsidRDefault="00F2716E" w:rsidP="008066E6">
      <w:pPr>
        <w:pStyle w:val="Heading2"/>
        <w:spacing w:before="120"/>
        <w:contextualSpacing w:val="0"/>
        <w:rPr>
          <w:rFonts w:ascii="Salesforce Sans" w:hAnsi="Salesforce Sans"/>
          <w:szCs w:val="22"/>
        </w:rPr>
      </w:pPr>
      <w:r w:rsidRPr="008066E6">
        <w:rPr>
          <w:rFonts w:ascii="Salesforce Sans" w:hAnsi="Salesforce Sans"/>
          <w:szCs w:val="22"/>
        </w:rPr>
        <w:t>E</w:t>
      </w:r>
      <w:r w:rsidR="00C078AC" w:rsidRPr="008066E6">
        <w:rPr>
          <w:rFonts w:ascii="Salesforce Sans" w:hAnsi="Salesforce Sans"/>
          <w:szCs w:val="22"/>
        </w:rPr>
        <w:t xml:space="preserve">.  </w:t>
      </w:r>
      <w:r w:rsidRPr="008066E6">
        <w:rPr>
          <w:rFonts w:ascii="Salesforce Sans" w:hAnsi="Salesforce Sans"/>
          <w:szCs w:val="22"/>
        </w:rPr>
        <w:t xml:space="preserve">Select the down-arrow next to </w:t>
      </w:r>
      <w:r w:rsidRPr="008066E6">
        <w:rPr>
          <w:rFonts w:ascii="Salesforce Sans" w:hAnsi="Salesforce Sans"/>
          <w:b/>
          <w:szCs w:val="22"/>
        </w:rPr>
        <w:t>Code Coverage</w:t>
      </w:r>
      <w:r w:rsidRPr="008066E6">
        <w:rPr>
          <w:rFonts w:ascii="Salesforce Sans" w:hAnsi="Salesforce Sans"/>
          <w:szCs w:val="22"/>
        </w:rPr>
        <w:t xml:space="preserve">, then click </w:t>
      </w:r>
      <w:r w:rsidRPr="008066E6">
        <w:rPr>
          <w:rFonts w:ascii="Salesforce Sans" w:hAnsi="Salesforce Sans"/>
          <w:b/>
          <w:szCs w:val="22"/>
        </w:rPr>
        <w:t>Code Coverage: None</w:t>
      </w:r>
      <w:r w:rsidRPr="008066E6">
        <w:rPr>
          <w:rFonts w:ascii="Salesforce Sans" w:hAnsi="Salesforce Sans"/>
          <w:szCs w:val="22"/>
        </w:rPr>
        <w:t>.</w:t>
      </w:r>
      <w:r w:rsidR="00AE1C23" w:rsidRPr="008066E6">
        <w:rPr>
          <w:rFonts w:ascii="Salesforce Sans" w:hAnsi="Salesforce Sans"/>
          <w:szCs w:val="22"/>
        </w:rPr>
        <w:t xml:space="preserve"> This should remove the red and blue coverage highlighting.</w:t>
      </w:r>
    </w:p>
    <w:p w14:paraId="69BDD276" w14:textId="7E6FB9B5" w:rsidR="009A472E" w:rsidRPr="008066E6" w:rsidRDefault="009A472E" w:rsidP="0077756F">
      <w:pPr>
        <w:pStyle w:val="Heading3"/>
        <w:spacing w:before="120"/>
        <w:ind w:left="720"/>
        <w:contextualSpacing w:val="0"/>
        <w:rPr>
          <w:rFonts w:ascii="Salesforce Sans" w:hAnsi="Salesforce Sans"/>
          <w:szCs w:val="22"/>
        </w:rPr>
      </w:pPr>
      <w:r w:rsidRPr="008066E6">
        <w:rPr>
          <w:rFonts w:ascii="Salesforce Sans" w:hAnsi="Salesforce Sans"/>
          <w:szCs w:val="22"/>
        </w:rPr>
        <w:t>F.</w:t>
      </w:r>
      <w:r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ALT + /</w:t>
      </w:r>
      <w:r w:rsidRPr="008066E6">
        <w:rPr>
          <w:rFonts w:ascii="Salesforce Sans" w:hAnsi="Salesforce Sans"/>
          <w:szCs w:val="22"/>
        </w:rPr>
        <w:t xml:space="preserve"> to close all console tabs.</w:t>
      </w:r>
    </w:p>
    <w:p w14:paraId="323FE55D" w14:textId="47B3327F" w:rsidR="009A472E" w:rsidRPr="008066E6" w:rsidRDefault="009A472E" w:rsidP="0077756F">
      <w:pPr>
        <w:pStyle w:val="Heading3"/>
        <w:spacing w:before="120"/>
        <w:ind w:left="720"/>
        <w:contextualSpacing w:val="0"/>
        <w:rPr>
          <w:rFonts w:ascii="Salesforce Sans" w:hAnsi="Salesforce Sans"/>
          <w:szCs w:val="22"/>
        </w:rPr>
      </w:pPr>
      <w:r w:rsidRPr="008066E6">
        <w:rPr>
          <w:rFonts w:ascii="Salesforce Sans" w:hAnsi="Salesforce Sans"/>
          <w:szCs w:val="22"/>
        </w:rPr>
        <w:t>G.</w:t>
      </w:r>
      <w:r w:rsidRPr="008066E6">
        <w:rPr>
          <w:rFonts w:ascii="Salesforce Sans" w:hAnsi="Salesforce Sans"/>
          <w:szCs w:val="22"/>
        </w:rPr>
        <w:tab/>
      </w:r>
      <w:r w:rsidR="005D0962">
        <w:rPr>
          <w:rFonts w:ascii="Salesforce Sans" w:hAnsi="Salesforce Sans"/>
          <w:szCs w:val="22"/>
        </w:rPr>
        <w:t>Close the Developer Console window.</w:t>
      </w:r>
    </w:p>
    <w:p w14:paraId="5C90780C" w14:textId="014B00BD" w:rsidR="00C078AC" w:rsidRPr="008066E6" w:rsidRDefault="00C078AC" w:rsidP="008066E6">
      <w:pPr>
        <w:pStyle w:val="Heading2"/>
        <w:spacing w:before="120"/>
        <w:contextualSpacing w:val="0"/>
        <w:rPr>
          <w:rFonts w:ascii="Salesforce Sans" w:hAnsi="Salesforce Sans"/>
          <w:szCs w:val="22"/>
        </w:rPr>
      </w:pPr>
    </w:p>
    <w:p w14:paraId="79EB90BC" w14:textId="77777777" w:rsidR="00006221" w:rsidRDefault="00006221">
      <w:pPr>
        <w:rPr>
          <w:rFonts w:ascii="Salesforce Sans" w:hAnsi="Salesforce Sans"/>
          <w:b/>
          <w:color w:val="000000" w:themeColor="text1"/>
        </w:rPr>
      </w:pPr>
      <w:bookmarkStart w:id="81" w:name="_Toc427165768"/>
      <w:r>
        <w:br w:type="page"/>
      </w:r>
    </w:p>
    <w:p w14:paraId="2D5A5AE6" w14:textId="08993DFC" w:rsidR="00293595" w:rsidRPr="0077756F" w:rsidRDefault="00293595">
      <w:pPr>
        <w:pStyle w:val="ExerciseTitle"/>
      </w:pPr>
      <w:bookmarkStart w:id="82" w:name="_Toc514686427"/>
      <w:r w:rsidRPr="0077756F">
        <w:lastRenderedPageBreak/>
        <w:t>13-1: Refactor a Trigger to Avoid SOQL Limits</w:t>
      </w:r>
      <w:bookmarkEnd w:id="81"/>
      <w:bookmarkEnd w:id="82"/>
      <w:r w:rsidR="00D35637" w:rsidRPr="0077756F">
        <w:br/>
      </w:r>
    </w:p>
    <w:p w14:paraId="44FD6E4C" w14:textId="77777777" w:rsidR="0031518F" w:rsidRPr="008066E6" w:rsidRDefault="0031518F"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7E5DEAAA" w14:textId="77777777" w:rsidR="00293595" w:rsidRPr="008066E6" w:rsidRDefault="00293595" w:rsidP="008066E6">
      <w:pPr>
        <w:spacing w:before="120" w:after="120"/>
        <w:rPr>
          <w:rFonts w:ascii="Salesforce Sans" w:hAnsi="Salesforce Sans"/>
          <w:sz w:val="22"/>
          <w:szCs w:val="22"/>
        </w:rPr>
      </w:pPr>
      <w:r w:rsidRPr="008066E6">
        <w:rPr>
          <w:rFonts w:ascii="Salesforce Sans" w:hAnsi="Salesforce Sans"/>
          <w:sz w:val="22"/>
          <w:szCs w:val="22"/>
        </w:rPr>
        <w:t>Refactor the code for the Course Trigger to avoid the “Too many SOQL queries” error when running a test with several records.</w:t>
      </w:r>
      <w:r w:rsidRPr="008066E6">
        <w:rPr>
          <w:rFonts w:ascii="Salesforce Sans" w:hAnsi="Salesforce Sans"/>
          <w:sz w:val="22"/>
          <w:szCs w:val="22"/>
        </w:rPr>
        <w:br/>
      </w:r>
    </w:p>
    <w:p w14:paraId="7400760A" w14:textId="77777777" w:rsidR="00293595" w:rsidRPr="008066E6" w:rsidRDefault="00293595"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50BD4841" w14:textId="6F55E223" w:rsidR="00293595"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55312B" w:rsidRPr="008066E6">
        <w:rPr>
          <w:rFonts w:ascii="Salesforce Sans" w:hAnsi="Salesforce Sans"/>
          <w:szCs w:val="22"/>
        </w:rPr>
        <w:t>.</w:t>
      </w:r>
      <w:r w:rsidR="0055312B" w:rsidRPr="008066E6">
        <w:rPr>
          <w:rFonts w:ascii="Salesforce Sans" w:hAnsi="Salesforce Sans"/>
          <w:szCs w:val="22"/>
        </w:rPr>
        <w:tab/>
      </w:r>
      <w:r w:rsidR="00293595" w:rsidRPr="008066E6">
        <w:rPr>
          <w:rFonts w:ascii="Salesforce Sans" w:hAnsi="Salesforce Sans"/>
          <w:szCs w:val="22"/>
        </w:rPr>
        <w:t>Examine the current Course trigger.</w:t>
      </w:r>
    </w:p>
    <w:p w14:paraId="0889D1BD" w14:textId="05507876" w:rsidR="00293595"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293595" w:rsidRPr="008066E6">
        <w:rPr>
          <w:rFonts w:ascii="Salesforce Sans" w:hAnsi="Salesforce Sans"/>
          <w:szCs w:val="22"/>
        </w:rPr>
        <w:t>.</w:t>
      </w:r>
      <w:r w:rsidR="00293595" w:rsidRPr="008066E6">
        <w:rPr>
          <w:rFonts w:ascii="Salesforce Sans" w:hAnsi="Salesforce Sans"/>
          <w:szCs w:val="22"/>
        </w:rPr>
        <w:tab/>
        <w:t>Test the trigger with a single record in the Salesforce user interface.</w:t>
      </w:r>
    </w:p>
    <w:p w14:paraId="2A3FF742" w14:textId="7CA73652" w:rsidR="00293595"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293595" w:rsidRPr="008066E6">
        <w:rPr>
          <w:rFonts w:ascii="Salesforce Sans" w:hAnsi="Salesforce Sans"/>
          <w:szCs w:val="22"/>
        </w:rPr>
        <w:t>.</w:t>
      </w:r>
      <w:r w:rsidR="00293595" w:rsidRPr="008066E6">
        <w:rPr>
          <w:rFonts w:ascii="Salesforce Sans" w:hAnsi="Salesforce Sans"/>
          <w:szCs w:val="22"/>
        </w:rPr>
        <w:tab/>
        <w:t>Test the trigger with several records using unit test code.</w:t>
      </w:r>
    </w:p>
    <w:p w14:paraId="72FD7045" w14:textId="7A20E994" w:rsidR="00293595"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4</w:t>
      </w:r>
      <w:r w:rsidRPr="008066E6">
        <w:rPr>
          <w:rFonts w:ascii="Salesforce Sans" w:hAnsi="Salesforce Sans"/>
          <w:noProof/>
          <w:szCs w:val="22"/>
        </w:rPr>
        <w:fldChar w:fldCharType="end"/>
      </w:r>
      <w:r w:rsidR="00293595" w:rsidRPr="008066E6">
        <w:rPr>
          <w:rFonts w:ascii="Salesforce Sans" w:hAnsi="Salesforce Sans"/>
          <w:szCs w:val="22"/>
        </w:rPr>
        <w:t>.</w:t>
      </w:r>
      <w:r w:rsidR="00293595" w:rsidRPr="008066E6">
        <w:rPr>
          <w:rFonts w:ascii="Salesforce Sans" w:hAnsi="Salesforce Sans"/>
          <w:szCs w:val="22"/>
        </w:rPr>
        <w:tab/>
        <w:t>Refactor the code to avoid a SOQL error.</w:t>
      </w:r>
      <w:r w:rsidR="00D35637" w:rsidRPr="008066E6">
        <w:rPr>
          <w:rFonts w:ascii="Salesforce Sans" w:hAnsi="Salesforce Sans"/>
          <w:szCs w:val="22"/>
        </w:rPr>
        <w:br/>
      </w:r>
    </w:p>
    <w:p w14:paraId="7FC90A56" w14:textId="77777777" w:rsidR="00293595" w:rsidRPr="008066E6" w:rsidRDefault="00293595"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5E9E8E6F" w14:textId="77777777" w:rsidR="00293595" w:rsidRPr="008066E6" w:rsidRDefault="00293595" w:rsidP="008066E6">
      <w:pPr>
        <w:spacing w:before="120" w:after="120"/>
        <w:rPr>
          <w:rFonts w:ascii="Salesforce Sans" w:hAnsi="Salesforce Sans"/>
          <w:sz w:val="22"/>
          <w:szCs w:val="22"/>
        </w:rPr>
      </w:pPr>
      <w:r w:rsidRPr="008066E6">
        <w:rPr>
          <w:rFonts w:ascii="Salesforce Sans" w:hAnsi="Salesforce Sans"/>
          <w:sz w:val="22"/>
          <w:szCs w:val="22"/>
        </w:rPr>
        <w:t xml:space="preserve">15 minutes </w:t>
      </w:r>
    </w:p>
    <w:p w14:paraId="03CB28A5" w14:textId="77777777" w:rsidR="00293595" w:rsidRPr="008066E6" w:rsidRDefault="00293595" w:rsidP="008066E6">
      <w:pPr>
        <w:pStyle w:val="SingleLine"/>
        <w:spacing w:before="120" w:after="120"/>
        <w:rPr>
          <w:rFonts w:ascii="Salesforce Sans" w:hAnsi="Salesforce Sans"/>
          <w:sz w:val="22"/>
          <w:szCs w:val="22"/>
        </w:rPr>
      </w:pPr>
    </w:p>
    <w:p w14:paraId="23E30022" w14:textId="77777777" w:rsidR="00293595" w:rsidRPr="008066E6" w:rsidRDefault="00293595"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5688E90C" w14:textId="6A32F8B6" w:rsidR="00293595"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293595" w:rsidRPr="008066E6">
        <w:rPr>
          <w:rFonts w:ascii="Salesforce Sans" w:hAnsi="Salesforce Sans"/>
          <w:szCs w:val="22"/>
        </w:rPr>
        <w:t>.</w:t>
      </w:r>
      <w:r w:rsidR="00293595" w:rsidRPr="008066E6">
        <w:rPr>
          <w:rFonts w:ascii="Salesforce Sans" w:hAnsi="Salesforce Sans"/>
          <w:szCs w:val="22"/>
        </w:rPr>
        <w:tab/>
        <w:t>Examine the current Course trigger.</w:t>
      </w:r>
    </w:p>
    <w:p w14:paraId="70D84ACA" w14:textId="77777777" w:rsidR="00767AF9" w:rsidRPr="0077756F" w:rsidRDefault="00767AF9" w:rsidP="0077756F">
      <w:pPr>
        <w:pStyle w:val="Heading2"/>
        <w:spacing w:before="120"/>
        <w:contextualSpacing w:val="0"/>
        <w:rPr>
          <w:rStyle w:val="ClickPaths"/>
          <w:color w:val="000000" w:themeColor="text1"/>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C</w:t>
      </w:r>
      <w:r w:rsidRPr="008066E6">
        <w:rPr>
          <w:rFonts w:ascii="Salesforce Sans" w:hAnsi="Salesforce Sans"/>
          <w:color w:val="000000" w:themeColor="text1"/>
          <w:szCs w:val="22"/>
        </w:rPr>
        <w:t xml:space="preserve">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502F0626" wp14:editId="370BAF01">
            <wp:extent cx="130775" cy="144869"/>
            <wp:effectExtent l="0" t="0" r="0" b="0"/>
            <wp:docPr id="34" name="Picture 34"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77756F">
        <w:rPr>
          <w:rStyle w:val="ClickPaths"/>
          <w:color w:val="000000" w:themeColor="text1"/>
          <w:szCs w:val="22"/>
        </w:rPr>
        <w:t>Developer Console.</w:t>
      </w:r>
    </w:p>
    <w:p w14:paraId="34BA0917" w14:textId="77777777" w:rsidR="00767AF9" w:rsidRPr="008066E6" w:rsidRDefault="00767AF9" w:rsidP="0077756F">
      <w:pPr>
        <w:pStyle w:val="Heading2"/>
        <w:spacing w:before="120"/>
        <w:contextualSpacing w:val="0"/>
        <w:rPr>
          <w:rFonts w:ascii="Salesforce Sans" w:hAnsi="Salesforce Sans"/>
          <w:noProof/>
          <w:szCs w:val="22"/>
        </w:rPr>
      </w:pPr>
      <w:r w:rsidRPr="008066E6">
        <w:rPr>
          <w:rFonts w:ascii="Salesforce Sans" w:hAnsi="Salesforce Sans"/>
          <w:noProof/>
          <w:szCs w:val="22"/>
        </w:rPr>
        <w:t>B.</w:t>
      </w:r>
      <w:r w:rsidRPr="008066E6">
        <w:rPr>
          <w:rFonts w:ascii="Salesforce Sans" w:hAnsi="Salesforce Sans"/>
          <w:noProof/>
          <w:szCs w:val="22"/>
        </w:rPr>
        <w:tab/>
        <w:t xml:space="preserve">Click </w:t>
      </w:r>
      <w:r w:rsidRPr="008066E6">
        <w:rPr>
          <w:rFonts w:ascii="Salesforce Sans" w:hAnsi="Salesforce Sans"/>
          <w:b/>
          <w:noProof/>
          <w:szCs w:val="22"/>
        </w:rPr>
        <w:t>File | Open</w:t>
      </w:r>
      <w:r w:rsidRPr="008066E6">
        <w:rPr>
          <w:rFonts w:ascii="Salesforce Sans" w:hAnsi="Salesforce Sans"/>
          <w:noProof/>
          <w:szCs w:val="22"/>
        </w:rPr>
        <w:t>.</w:t>
      </w:r>
    </w:p>
    <w:p w14:paraId="5FFB8BCC" w14:textId="1D3070CE" w:rsidR="00767AF9" w:rsidRPr="008066E6" w:rsidRDefault="00767AF9" w:rsidP="0077756F">
      <w:pPr>
        <w:pStyle w:val="Heading2"/>
        <w:spacing w:before="1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 xml:space="preserve">Select </w:t>
      </w:r>
      <w:r w:rsidRPr="008066E6">
        <w:rPr>
          <w:rFonts w:ascii="Salesforce Sans" w:hAnsi="Salesforce Sans"/>
          <w:b/>
          <w:szCs w:val="22"/>
        </w:rPr>
        <w:t>Classes</w:t>
      </w:r>
      <w:r w:rsidRPr="008066E6">
        <w:rPr>
          <w:rFonts w:ascii="Salesforce Sans" w:hAnsi="Salesforce Sans"/>
          <w:szCs w:val="22"/>
        </w:rPr>
        <w:t xml:space="preserve"> as the Entity Type, type </w:t>
      </w:r>
      <w:proofErr w:type="spellStart"/>
      <w:r w:rsidRPr="008066E6">
        <w:rPr>
          <w:rStyle w:val="EnterOrType"/>
        </w:rPr>
        <w:t>Course</w:t>
      </w:r>
      <w:r w:rsidR="00497ACC" w:rsidRPr="008066E6">
        <w:rPr>
          <w:rStyle w:val="EnterOrType"/>
        </w:rPr>
        <w:t>Trigger</w:t>
      </w:r>
      <w:proofErr w:type="spellEnd"/>
      <w:r w:rsidRPr="008066E6">
        <w:rPr>
          <w:rFonts w:ascii="Salesforce Sans" w:hAnsi="Salesforce Sans"/>
          <w:szCs w:val="22"/>
        </w:rPr>
        <w:t xml:space="preserve"> into the filter input box, then double-click the entity </w:t>
      </w:r>
      <w:proofErr w:type="spellStart"/>
      <w:r w:rsidRPr="008066E6">
        <w:rPr>
          <w:rFonts w:ascii="Salesforce Sans" w:hAnsi="Salesforce Sans"/>
          <w:b/>
          <w:szCs w:val="22"/>
        </w:rPr>
        <w:t>CourseTriggerHandler</w:t>
      </w:r>
      <w:proofErr w:type="spellEnd"/>
      <w:r w:rsidRPr="008066E6">
        <w:rPr>
          <w:rFonts w:ascii="Salesforce Sans" w:hAnsi="Salesforce Sans"/>
          <w:szCs w:val="22"/>
        </w:rPr>
        <w:t>.</w:t>
      </w:r>
    </w:p>
    <w:p w14:paraId="2D8D1CD6" w14:textId="5E5E218D" w:rsidR="00293595"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D</w:t>
      </w:r>
      <w:r w:rsidRPr="008066E6">
        <w:rPr>
          <w:rFonts w:ascii="Salesforce Sans" w:hAnsi="Salesforce Sans"/>
          <w:noProof/>
          <w:szCs w:val="22"/>
        </w:rPr>
        <w:fldChar w:fldCharType="end"/>
      </w:r>
      <w:r w:rsidR="00293595" w:rsidRPr="008066E6">
        <w:rPr>
          <w:rFonts w:ascii="Salesforce Sans" w:hAnsi="Salesforce Sans"/>
          <w:szCs w:val="22"/>
        </w:rPr>
        <w:t>.</w:t>
      </w:r>
      <w:r w:rsidR="00293595" w:rsidRPr="008066E6">
        <w:rPr>
          <w:rFonts w:ascii="Salesforce Sans" w:hAnsi="Salesforce Sans"/>
          <w:szCs w:val="22"/>
        </w:rPr>
        <w:tab/>
        <w:t>Examine the code</w:t>
      </w:r>
      <w:r w:rsidR="00E36A1E" w:rsidRPr="008066E6">
        <w:rPr>
          <w:rFonts w:ascii="Salesforce Sans" w:hAnsi="Salesforce Sans"/>
          <w:szCs w:val="22"/>
        </w:rPr>
        <w:t>.</w:t>
      </w:r>
      <w:r w:rsidR="00293595" w:rsidRPr="008066E6">
        <w:rPr>
          <w:rFonts w:ascii="Salesforce Sans" w:hAnsi="Salesforce Sans"/>
          <w:szCs w:val="22"/>
        </w:rPr>
        <w:t xml:space="preserve"> </w:t>
      </w:r>
      <w:r w:rsidR="00E36A1E" w:rsidRPr="008066E6">
        <w:rPr>
          <w:rFonts w:ascii="Salesforce Sans" w:hAnsi="Salesforce Sans"/>
          <w:szCs w:val="22"/>
        </w:rPr>
        <w:t>W</w:t>
      </w:r>
      <w:r w:rsidR="00293595" w:rsidRPr="008066E6">
        <w:rPr>
          <w:rFonts w:ascii="Salesforce Sans" w:hAnsi="Salesforce Sans"/>
          <w:szCs w:val="22"/>
        </w:rPr>
        <w:t>hat would cause it to receive a “Too many SOQL queries” error if run with multiple records</w:t>
      </w:r>
      <w:r w:rsidR="00E36A1E" w:rsidRPr="008066E6">
        <w:rPr>
          <w:rFonts w:ascii="Salesforce Sans" w:hAnsi="Salesforce Sans"/>
          <w:szCs w:val="22"/>
        </w:rPr>
        <w:t>?</w:t>
      </w:r>
    </w:p>
    <w:p w14:paraId="19980587" w14:textId="520AFAC1" w:rsidR="00293595"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293595" w:rsidRPr="008066E6">
        <w:rPr>
          <w:rFonts w:ascii="Salesforce Sans" w:hAnsi="Salesforce Sans"/>
          <w:szCs w:val="22"/>
        </w:rPr>
        <w:t>.</w:t>
      </w:r>
      <w:r w:rsidR="00293595" w:rsidRPr="008066E6">
        <w:rPr>
          <w:rFonts w:ascii="Salesforce Sans" w:hAnsi="Salesforce Sans"/>
          <w:szCs w:val="22"/>
        </w:rPr>
        <w:tab/>
        <w:t>Test the trigger with a single record in the Salesforce user interface.</w:t>
      </w:r>
    </w:p>
    <w:p w14:paraId="188F66B1" w14:textId="7E3D30DA" w:rsidR="00497ACC" w:rsidRPr="008066E6" w:rsidRDefault="00497ACC"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Leaving the Developer Console open, switch to the Salesforce UI in another window.</w:t>
      </w:r>
    </w:p>
    <w:p w14:paraId="47636219" w14:textId="48AFD076" w:rsidR="00497ACC" w:rsidRPr="008066E6" w:rsidRDefault="00497ACC" w:rsidP="008066E6">
      <w:pPr>
        <w:pStyle w:val="Heading2"/>
        <w:spacing w:before="1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t xml:space="preserve">From the Certification app, click the </w:t>
      </w:r>
      <w:r w:rsidRPr="008066E6">
        <w:rPr>
          <w:rFonts w:ascii="Salesforce Sans" w:hAnsi="Salesforce Sans"/>
          <w:b/>
          <w:szCs w:val="22"/>
        </w:rPr>
        <w:t>Courses</w:t>
      </w:r>
      <w:r w:rsidRPr="008066E6">
        <w:rPr>
          <w:rFonts w:ascii="Salesforce Sans" w:hAnsi="Salesforce Sans"/>
          <w:szCs w:val="22"/>
        </w:rPr>
        <w:t xml:space="preserve"> tab.</w:t>
      </w:r>
    </w:p>
    <w:p w14:paraId="2A72351F" w14:textId="77777777" w:rsidR="00497ACC" w:rsidRPr="008066E6" w:rsidRDefault="00497ACC"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Pr="008066E6">
        <w:rPr>
          <w:rFonts w:ascii="Salesforce Sans" w:hAnsi="Salesforce Sans"/>
          <w:noProof/>
          <w:szCs w:val="22"/>
        </w:rPr>
        <w:t>C</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Click </w:t>
      </w:r>
      <w:r w:rsidRPr="008066E6">
        <w:rPr>
          <w:rStyle w:val="ClickOrSelect"/>
          <w:rFonts w:ascii="Salesforce Sans" w:hAnsi="Salesforce Sans"/>
          <w:szCs w:val="22"/>
        </w:rPr>
        <w:t>Recently Viewed</w:t>
      </w:r>
      <w:r w:rsidRPr="008066E6">
        <w:rPr>
          <w:rStyle w:val="ClickOrSelect"/>
          <w:rFonts w:ascii="Salesforce Sans" w:hAnsi="Salesforce Sans"/>
          <w:b w:val="0"/>
          <w:szCs w:val="22"/>
        </w:rPr>
        <w:t xml:space="preserve">, then click </w:t>
      </w:r>
      <w:r w:rsidRPr="008066E6">
        <w:rPr>
          <w:rStyle w:val="ClickOrSelect"/>
          <w:rFonts w:ascii="Salesforce Sans" w:hAnsi="Salesforce Sans"/>
          <w:szCs w:val="22"/>
        </w:rPr>
        <w:t>All</w:t>
      </w:r>
      <w:r w:rsidRPr="008066E6">
        <w:rPr>
          <w:rFonts w:ascii="Salesforce Sans" w:hAnsi="Salesforce Sans"/>
          <w:szCs w:val="22"/>
        </w:rPr>
        <w:t xml:space="preserve"> list view.</w:t>
      </w:r>
    </w:p>
    <w:p w14:paraId="266D1900" w14:textId="481A1750" w:rsidR="00A4663D" w:rsidRPr="008066E6" w:rsidRDefault="00A4663D" w:rsidP="0077756F">
      <w:pPr>
        <w:pStyle w:val="Heading2"/>
        <w:spacing w:before="120"/>
        <w:contextualSpacing w:val="0"/>
        <w:rPr>
          <w:rFonts w:ascii="Salesforce Sans" w:hAnsi="Salesforce Sans"/>
          <w:b/>
          <w:szCs w:val="22"/>
        </w:rPr>
      </w:pPr>
      <w:r w:rsidRPr="008066E6">
        <w:rPr>
          <w:rFonts w:ascii="Salesforce Sans" w:hAnsi="Salesforce Sans"/>
          <w:szCs w:val="22"/>
        </w:rPr>
        <w:t>D.</w:t>
      </w:r>
      <w:r w:rsidRPr="008066E6">
        <w:rPr>
          <w:rFonts w:ascii="Salesforce Sans" w:hAnsi="Salesforce Sans"/>
          <w:szCs w:val="22"/>
        </w:rPr>
        <w:tab/>
        <w:t xml:space="preserve">Click the record named </w:t>
      </w:r>
      <w:r w:rsidRPr="008066E6">
        <w:rPr>
          <w:rFonts w:ascii="Salesforce Sans" w:hAnsi="Salesforce Sans"/>
          <w:b/>
          <w:szCs w:val="22"/>
        </w:rPr>
        <w:t>[101] AWCA Server</w:t>
      </w:r>
      <w:r w:rsidRPr="008066E6">
        <w:rPr>
          <w:rFonts w:ascii="Salesforce Sans" w:hAnsi="Salesforce Sans"/>
          <w:szCs w:val="22"/>
        </w:rPr>
        <w:t>.</w:t>
      </w:r>
    </w:p>
    <w:p w14:paraId="68896236" w14:textId="1C425156" w:rsidR="00293595" w:rsidRPr="008066E6" w:rsidRDefault="00A4663D" w:rsidP="008066E6">
      <w:pPr>
        <w:pStyle w:val="Heading2"/>
        <w:spacing w:before="120"/>
        <w:contextualSpacing w:val="0"/>
        <w:rPr>
          <w:rFonts w:ascii="Salesforce Sans" w:hAnsi="Salesforce Sans"/>
          <w:szCs w:val="22"/>
        </w:rPr>
      </w:pPr>
      <w:r w:rsidRPr="008066E6">
        <w:rPr>
          <w:rFonts w:ascii="Salesforce Sans" w:hAnsi="Salesforce Sans"/>
          <w:szCs w:val="22"/>
        </w:rPr>
        <w:t>E</w:t>
      </w:r>
      <w:r w:rsidR="00293595" w:rsidRPr="008066E6">
        <w:rPr>
          <w:rFonts w:ascii="Salesforce Sans" w:hAnsi="Salesforce Sans"/>
          <w:szCs w:val="22"/>
        </w:rPr>
        <w:t>.</w:t>
      </w:r>
      <w:r w:rsidR="00293595" w:rsidRPr="008066E6">
        <w:rPr>
          <w:rFonts w:ascii="Salesforce Sans" w:hAnsi="Salesforce Sans"/>
          <w:szCs w:val="22"/>
        </w:rPr>
        <w:tab/>
      </w:r>
      <w:r w:rsidRPr="008066E6">
        <w:rPr>
          <w:rFonts w:ascii="Salesforce Sans" w:hAnsi="Salesforce Sans"/>
          <w:szCs w:val="22"/>
        </w:rPr>
        <w:t xml:space="preserve">Click </w:t>
      </w:r>
      <w:r w:rsidRPr="008066E6">
        <w:rPr>
          <w:rFonts w:ascii="Salesforce Sans" w:hAnsi="Salesforce Sans"/>
          <w:b/>
          <w:szCs w:val="22"/>
        </w:rPr>
        <w:t>Edit</w:t>
      </w:r>
      <w:r w:rsidR="00293595" w:rsidRPr="008066E6">
        <w:rPr>
          <w:rStyle w:val="ClickOrSelect"/>
          <w:rFonts w:ascii="Salesforce Sans" w:hAnsi="Salesforce Sans"/>
          <w:szCs w:val="22"/>
        </w:rPr>
        <w:t xml:space="preserve">. </w:t>
      </w:r>
    </w:p>
    <w:p w14:paraId="798998A4" w14:textId="7A12C49B" w:rsidR="00293595" w:rsidRPr="008066E6" w:rsidRDefault="00A4663D" w:rsidP="008066E6">
      <w:pPr>
        <w:pStyle w:val="Heading2"/>
        <w:spacing w:before="120"/>
        <w:contextualSpacing w:val="0"/>
        <w:rPr>
          <w:rFonts w:ascii="Salesforce Sans" w:hAnsi="Salesforce Sans"/>
          <w:szCs w:val="22"/>
        </w:rPr>
      </w:pPr>
      <w:r w:rsidRPr="008066E6">
        <w:rPr>
          <w:rFonts w:ascii="Salesforce Sans" w:hAnsi="Salesforce Sans"/>
          <w:szCs w:val="22"/>
        </w:rPr>
        <w:t>F</w:t>
      </w:r>
      <w:r w:rsidR="00293595" w:rsidRPr="008066E6">
        <w:rPr>
          <w:rFonts w:ascii="Salesforce Sans" w:hAnsi="Salesforce Sans"/>
          <w:szCs w:val="22"/>
        </w:rPr>
        <w:t>.</w:t>
      </w:r>
      <w:r w:rsidR="00293595" w:rsidRPr="008066E6">
        <w:rPr>
          <w:rFonts w:ascii="Salesforce Sans" w:hAnsi="Salesforce Sans"/>
          <w:szCs w:val="22"/>
        </w:rPr>
        <w:tab/>
        <w:t xml:space="preserve">Change the status to </w:t>
      </w:r>
      <w:r w:rsidR="00293595" w:rsidRPr="008066E6">
        <w:rPr>
          <w:rStyle w:val="EnterOrType"/>
          <w:rFonts w:ascii="Salesforce Sans" w:hAnsi="Salesforce Sans"/>
          <w:szCs w:val="22"/>
        </w:rPr>
        <w:t>Retired</w:t>
      </w:r>
      <w:r w:rsidRPr="008066E6">
        <w:rPr>
          <w:rFonts w:ascii="Salesforce Sans" w:hAnsi="Salesforce Sans"/>
          <w:szCs w:val="22"/>
        </w:rPr>
        <w:t xml:space="preserve">, then </w:t>
      </w:r>
      <w:r w:rsidR="00293595" w:rsidRPr="008066E6">
        <w:rPr>
          <w:rFonts w:ascii="Salesforce Sans" w:hAnsi="Salesforce Sans"/>
          <w:szCs w:val="22"/>
        </w:rPr>
        <w:t xml:space="preserve">click </w:t>
      </w:r>
      <w:r w:rsidR="00293595" w:rsidRPr="008066E6">
        <w:rPr>
          <w:rStyle w:val="ClickOrSelect"/>
          <w:rFonts w:ascii="Salesforce Sans" w:hAnsi="Salesforce Sans"/>
          <w:szCs w:val="22"/>
        </w:rPr>
        <w:t>Save</w:t>
      </w:r>
      <w:r w:rsidR="00293595" w:rsidRPr="008066E6">
        <w:rPr>
          <w:rFonts w:ascii="Salesforce Sans" w:hAnsi="Salesforce Sans"/>
          <w:szCs w:val="22"/>
        </w:rPr>
        <w:t>.</w:t>
      </w:r>
    </w:p>
    <w:p w14:paraId="6840290B" w14:textId="3D0D5F4D" w:rsidR="004D6256" w:rsidRPr="008066E6" w:rsidRDefault="00A4663D" w:rsidP="008066E6">
      <w:pPr>
        <w:pStyle w:val="Heading2"/>
        <w:spacing w:before="120"/>
        <w:contextualSpacing w:val="0"/>
        <w:rPr>
          <w:rFonts w:ascii="Salesforce Sans" w:hAnsi="Salesforce Sans"/>
          <w:szCs w:val="22"/>
        </w:rPr>
      </w:pPr>
      <w:r w:rsidRPr="008066E6">
        <w:rPr>
          <w:rFonts w:ascii="Salesforce Sans" w:hAnsi="Salesforce Sans"/>
          <w:szCs w:val="22"/>
        </w:rPr>
        <w:t>G</w:t>
      </w:r>
      <w:r w:rsidR="00293595" w:rsidRPr="008066E6">
        <w:rPr>
          <w:rFonts w:ascii="Salesforce Sans" w:hAnsi="Salesforce Sans"/>
          <w:szCs w:val="22"/>
        </w:rPr>
        <w:t>.</w:t>
      </w:r>
      <w:r w:rsidR="00293595" w:rsidRPr="008066E6">
        <w:rPr>
          <w:rFonts w:ascii="Salesforce Sans" w:hAnsi="Salesforce Sans"/>
          <w:szCs w:val="22"/>
        </w:rPr>
        <w:tab/>
        <w:t>If the Course does not have any enrolled Attendees, then it should allow you to change the status. If it does have enrolled attendees, then you will get a message telling you that the “Course has enrolled students.” Either outcome indicates that the trigger was able to complete execution.</w:t>
      </w:r>
    </w:p>
    <w:p w14:paraId="2EB1C26A" w14:textId="450DE384" w:rsidR="00293595" w:rsidRPr="008066E6" w:rsidRDefault="004D6256" w:rsidP="008066E6">
      <w:pPr>
        <w:pStyle w:val="Heading2"/>
        <w:spacing w:before="120"/>
        <w:contextualSpacing w:val="0"/>
        <w:rPr>
          <w:rFonts w:ascii="Salesforce Sans" w:hAnsi="Salesforce Sans"/>
          <w:szCs w:val="22"/>
        </w:rPr>
      </w:pPr>
      <w:r w:rsidRPr="008066E6">
        <w:rPr>
          <w:rFonts w:ascii="Salesforce Sans" w:hAnsi="Salesforce Sans"/>
          <w:szCs w:val="22"/>
        </w:rPr>
        <w:lastRenderedPageBreak/>
        <w:t>H.</w:t>
      </w:r>
      <w:r w:rsidRPr="008066E6">
        <w:rPr>
          <w:rFonts w:ascii="Salesforce Sans" w:hAnsi="Salesforce Sans"/>
          <w:szCs w:val="22"/>
        </w:rPr>
        <w:tab/>
        <w:t xml:space="preserve">Click </w:t>
      </w:r>
      <w:r w:rsidRPr="008066E6">
        <w:rPr>
          <w:rFonts w:ascii="Salesforce Sans" w:hAnsi="Salesforce Sans"/>
          <w:b/>
          <w:szCs w:val="22"/>
        </w:rPr>
        <w:t>Cancel</w:t>
      </w:r>
      <w:r w:rsidRPr="008066E6">
        <w:rPr>
          <w:rFonts w:ascii="Salesforce Sans" w:hAnsi="Salesforce Sans"/>
          <w:szCs w:val="22"/>
        </w:rPr>
        <w:t>.</w:t>
      </w:r>
    </w:p>
    <w:p w14:paraId="747C39A4" w14:textId="5296EBF9" w:rsidR="00293595"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293595" w:rsidRPr="008066E6">
        <w:rPr>
          <w:rFonts w:ascii="Salesforce Sans" w:hAnsi="Salesforce Sans"/>
          <w:szCs w:val="22"/>
        </w:rPr>
        <w:t>.</w:t>
      </w:r>
      <w:r w:rsidR="00293595" w:rsidRPr="008066E6">
        <w:rPr>
          <w:rFonts w:ascii="Salesforce Sans" w:hAnsi="Salesforce Sans"/>
          <w:szCs w:val="22"/>
        </w:rPr>
        <w:tab/>
        <w:t>Test the trigger with several records using unit test code.</w:t>
      </w:r>
    </w:p>
    <w:p w14:paraId="5F7939B6" w14:textId="206FF4F8" w:rsidR="00DD4857" w:rsidRPr="008066E6" w:rsidRDefault="00DD4857"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Switch back to the Developer Console window. </w:t>
      </w:r>
    </w:p>
    <w:p w14:paraId="5CBC4050" w14:textId="223C2300" w:rsidR="00293595" w:rsidRPr="008066E6" w:rsidRDefault="00DD4857" w:rsidP="008066E6">
      <w:pPr>
        <w:pStyle w:val="Heading2"/>
        <w:spacing w:before="120"/>
        <w:contextualSpacing w:val="0"/>
        <w:rPr>
          <w:rFonts w:ascii="Salesforce Sans" w:hAnsi="Salesforce Sans"/>
          <w:szCs w:val="22"/>
        </w:rPr>
      </w:pPr>
      <w:r w:rsidRPr="008066E6">
        <w:rPr>
          <w:rFonts w:ascii="Salesforce Sans" w:hAnsi="Salesforce Sans"/>
          <w:szCs w:val="22"/>
        </w:rPr>
        <w:t>B</w:t>
      </w:r>
      <w:r w:rsidR="00293595" w:rsidRPr="008066E6">
        <w:rPr>
          <w:rFonts w:ascii="Salesforce Sans" w:hAnsi="Salesforce Sans"/>
          <w:szCs w:val="22"/>
        </w:rPr>
        <w:t>.</w:t>
      </w:r>
      <w:r w:rsidR="00293595" w:rsidRPr="008066E6">
        <w:rPr>
          <w:rFonts w:ascii="Salesforce Sans" w:hAnsi="Salesforce Sans"/>
          <w:szCs w:val="22"/>
        </w:rPr>
        <w:tab/>
      </w:r>
      <w:r w:rsidRPr="008066E6">
        <w:rPr>
          <w:rFonts w:ascii="Salesforce Sans" w:hAnsi="Salesforce Sans"/>
          <w:szCs w:val="22"/>
        </w:rPr>
        <w:t>C</w:t>
      </w:r>
      <w:r w:rsidR="00293595" w:rsidRPr="008066E6">
        <w:rPr>
          <w:rFonts w:ascii="Salesforce Sans" w:hAnsi="Salesforce Sans"/>
          <w:szCs w:val="22"/>
        </w:rPr>
        <w:t xml:space="preserve">lick </w:t>
      </w:r>
      <w:r w:rsidR="00293595" w:rsidRPr="008066E6">
        <w:rPr>
          <w:rStyle w:val="ClickOrSelect"/>
          <w:rFonts w:ascii="Salesforce Sans" w:hAnsi="Salesforce Sans"/>
          <w:szCs w:val="22"/>
        </w:rPr>
        <w:t>File | Open</w:t>
      </w:r>
      <w:r w:rsidR="00293595" w:rsidRPr="008066E6">
        <w:rPr>
          <w:rFonts w:ascii="Salesforce Sans" w:hAnsi="Salesforce Sans"/>
          <w:szCs w:val="22"/>
        </w:rPr>
        <w:t xml:space="preserve">. </w:t>
      </w:r>
    </w:p>
    <w:p w14:paraId="2244DA3F" w14:textId="28B85781" w:rsidR="00DD4857" w:rsidRPr="008066E6" w:rsidRDefault="00DD4857" w:rsidP="008066E6">
      <w:pPr>
        <w:pStyle w:val="Heading2"/>
        <w:spacing w:before="1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 xml:space="preserve">Select </w:t>
      </w:r>
      <w:r w:rsidRPr="008066E6">
        <w:rPr>
          <w:rFonts w:ascii="Salesforce Sans" w:hAnsi="Salesforce Sans"/>
          <w:b/>
          <w:szCs w:val="22"/>
        </w:rPr>
        <w:t>Classes</w:t>
      </w:r>
      <w:r w:rsidRPr="008066E6">
        <w:rPr>
          <w:rFonts w:ascii="Salesforce Sans" w:hAnsi="Salesforce Sans"/>
          <w:szCs w:val="22"/>
        </w:rPr>
        <w:t xml:space="preserve"> as the Entity Type, type </w:t>
      </w:r>
      <w:r w:rsidRPr="008066E6">
        <w:rPr>
          <w:rStyle w:val="EnterOrType"/>
        </w:rPr>
        <w:t>Course</w:t>
      </w:r>
      <w:r w:rsidRPr="008066E6">
        <w:rPr>
          <w:rFonts w:ascii="Salesforce Sans" w:hAnsi="Salesforce Sans"/>
          <w:szCs w:val="22"/>
        </w:rPr>
        <w:t xml:space="preserve"> into the filter input box, then double-click the entity </w:t>
      </w:r>
      <w:proofErr w:type="spellStart"/>
      <w:r w:rsidRPr="008066E6">
        <w:rPr>
          <w:rStyle w:val="ClickOrSelect"/>
          <w:rFonts w:ascii="Salesforce Sans" w:hAnsi="Salesforce Sans"/>
          <w:szCs w:val="22"/>
        </w:rPr>
        <w:t>CourseTrigger_Test</w:t>
      </w:r>
      <w:proofErr w:type="spellEnd"/>
      <w:r w:rsidRPr="008066E6">
        <w:rPr>
          <w:rFonts w:ascii="Salesforce Sans" w:hAnsi="Salesforce Sans"/>
          <w:b/>
          <w:szCs w:val="22"/>
        </w:rPr>
        <w:t xml:space="preserve"> </w:t>
      </w:r>
      <w:r w:rsidRPr="008066E6">
        <w:rPr>
          <w:rFonts w:ascii="Salesforce Sans" w:hAnsi="Salesforce Sans"/>
          <w:szCs w:val="22"/>
        </w:rPr>
        <w:t>.</w:t>
      </w:r>
    </w:p>
    <w:p w14:paraId="2F8E5C01" w14:textId="05D1659D" w:rsidR="00293595" w:rsidRPr="008066E6" w:rsidRDefault="00DD4857" w:rsidP="008066E6">
      <w:pPr>
        <w:pStyle w:val="Heading2"/>
        <w:spacing w:before="120"/>
        <w:contextualSpacing w:val="0"/>
        <w:rPr>
          <w:rFonts w:ascii="Salesforce Sans" w:hAnsi="Salesforce Sans"/>
          <w:szCs w:val="22"/>
        </w:rPr>
      </w:pPr>
      <w:r w:rsidRPr="008066E6">
        <w:rPr>
          <w:rFonts w:ascii="Salesforce Sans" w:hAnsi="Salesforce Sans"/>
          <w:szCs w:val="22"/>
        </w:rPr>
        <w:t>D</w:t>
      </w:r>
      <w:r w:rsidR="00293595" w:rsidRPr="008066E6">
        <w:rPr>
          <w:rFonts w:ascii="Salesforce Sans" w:hAnsi="Salesforce Sans"/>
          <w:szCs w:val="22"/>
        </w:rPr>
        <w:t>.</w:t>
      </w:r>
      <w:r w:rsidR="00293595" w:rsidRPr="008066E6">
        <w:rPr>
          <w:rFonts w:ascii="Salesforce Sans" w:hAnsi="Salesforce Sans"/>
          <w:szCs w:val="22"/>
        </w:rPr>
        <w:tab/>
        <w:t xml:space="preserve">Click </w:t>
      </w:r>
      <w:r w:rsidR="00293595" w:rsidRPr="008066E6">
        <w:rPr>
          <w:rStyle w:val="ClickOrSelect"/>
          <w:rFonts w:ascii="Salesforce Sans" w:hAnsi="Salesforce Sans"/>
          <w:szCs w:val="22"/>
        </w:rPr>
        <w:t>Run Test</w:t>
      </w:r>
      <w:r w:rsidR="00293595" w:rsidRPr="008066E6">
        <w:rPr>
          <w:rFonts w:ascii="Salesforce Sans" w:hAnsi="Salesforce Sans"/>
          <w:szCs w:val="22"/>
        </w:rPr>
        <w:t>.</w:t>
      </w:r>
    </w:p>
    <w:p w14:paraId="036C5461" w14:textId="0BA49400" w:rsidR="00293595" w:rsidRPr="008066E6" w:rsidRDefault="00132EF0" w:rsidP="008066E6">
      <w:pPr>
        <w:pStyle w:val="Heading3"/>
        <w:tabs>
          <w:tab w:val="left" w:pos="5261"/>
        </w:tabs>
        <w:spacing w:before="120"/>
        <w:ind w:left="720"/>
        <w:contextualSpacing w:val="0"/>
        <w:rPr>
          <w:rFonts w:ascii="Salesforce Sans" w:hAnsi="Salesforce Sans"/>
          <w:szCs w:val="22"/>
        </w:rPr>
      </w:pPr>
      <w:r w:rsidRPr="008066E6">
        <w:rPr>
          <w:rFonts w:ascii="Salesforce Sans" w:hAnsi="Salesforce Sans"/>
          <w:szCs w:val="22"/>
        </w:rPr>
        <w:t>E</w:t>
      </w:r>
      <w:r w:rsidR="007B6E2B" w:rsidRPr="008066E6">
        <w:rPr>
          <w:rFonts w:ascii="Salesforce Sans" w:hAnsi="Salesforce Sans"/>
          <w:szCs w:val="22"/>
        </w:rPr>
        <w:t>.</w:t>
      </w:r>
      <w:r w:rsidR="007B6E2B" w:rsidRPr="008066E6">
        <w:rPr>
          <w:rFonts w:ascii="Salesforce Sans" w:hAnsi="Salesforce Sans"/>
          <w:szCs w:val="22"/>
        </w:rPr>
        <w:tab/>
        <w:t xml:space="preserve">Click the </w:t>
      </w:r>
      <w:r w:rsidR="007B6E2B" w:rsidRPr="008066E6">
        <w:rPr>
          <w:rStyle w:val="ClickOrSelect"/>
          <w:rFonts w:ascii="Salesforce Sans" w:hAnsi="Salesforce Sans"/>
          <w:szCs w:val="22"/>
        </w:rPr>
        <w:t>Tests</w:t>
      </w:r>
      <w:r w:rsidR="007B6E2B" w:rsidRPr="008066E6">
        <w:rPr>
          <w:rFonts w:ascii="Salesforce Sans" w:hAnsi="Salesforce Sans"/>
          <w:szCs w:val="22"/>
        </w:rPr>
        <w:t xml:space="preserve"> tab in the bottom panel. </w:t>
      </w:r>
      <w:r w:rsidR="00293595" w:rsidRPr="008066E6">
        <w:rPr>
          <w:rFonts w:ascii="Salesforce Sans" w:hAnsi="Salesforce Sans"/>
          <w:szCs w:val="22"/>
        </w:rPr>
        <w:t>You should see it fail with a red x, and once you do, double-click the entry to bring up the results. Notice what error appears in the Errors column.</w:t>
      </w:r>
    </w:p>
    <w:p w14:paraId="6DEDC1B0" w14:textId="6D500CEA" w:rsidR="00293595"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4</w:t>
      </w:r>
      <w:r w:rsidRPr="008066E6">
        <w:rPr>
          <w:rFonts w:ascii="Salesforce Sans" w:hAnsi="Salesforce Sans"/>
          <w:noProof/>
          <w:szCs w:val="22"/>
        </w:rPr>
        <w:fldChar w:fldCharType="end"/>
      </w:r>
      <w:r w:rsidR="00293595" w:rsidRPr="008066E6">
        <w:rPr>
          <w:rFonts w:ascii="Salesforce Sans" w:hAnsi="Salesforce Sans"/>
          <w:szCs w:val="22"/>
        </w:rPr>
        <w:t>.</w:t>
      </w:r>
      <w:r w:rsidR="00293595" w:rsidRPr="008066E6">
        <w:rPr>
          <w:rFonts w:ascii="Salesforce Sans" w:hAnsi="Salesforce Sans"/>
          <w:szCs w:val="22"/>
        </w:rPr>
        <w:tab/>
        <w:t>Refactor the code to avoid a SOQL error.</w:t>
      </w:r>
    </w:p>
    <w:p w14:paraId="552C5C78" w14:textId="64542346" w:rsidR="00293595"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293595" w:rsidRPr="008066E6">
        <w:rPr>
          <w:rFonts w:ascii="Salesforce Sans" w:hAnsi="Salesforce Sans"/>
          <w:szCs w:val="22"/>
        </w:rPr>
        <w:t>.</w:t>
      </w:r>
      <w:r w:rsidR="00293595" w:rsidRPr="008066E6">
        <w:rPr>
          <w:rFonts w:ascii="Salesforce Sans" w:hAnsi="Salesforce Sans"/>
          <w:szCs w:val="22"/>
        </w:rPr>
        <w:tab/>
      </w:r>
      <w:r w:rsidR="00994435" w:rsidRPr="008066E6">
        <w:rPr>
          <w:rFonts w:ascii="Salesforce Sans" w:hAnsi="Salesforce Sans"/>
          <w:szCs w:val="22"/>
        </w:rPr>
        <w:t xml:space="preserve">Click the </w:t>
      </w:r>
      <w:proofErr w:type="spellStart"/>
      <w:r w:rsidR="00994435" w:rsidRPr="008066E6">
        <w:rPr>
          <w:rFonts w:ascii="Salesforce Sans" w:hAnsi="Salesforce Sans"/>
          <w:b/>
          <w:szCs w:val="22"/>
        </w:rPr>
        <w:t>CourseTriggerHandler</w:t>
      </w:r>
      <w:proofErr w:type="spellEnd"/>
      <w:r w:rsidR="00994435" w:rsidRPr="008066E6">
        <w:rPr>
          <w:rFonts w:ascii="Salesforce Sans" w:hAnsi="Salesforce Sans"/>
          <w:szCs w:val="22"/>
        </w:rPr>
        <w:t xml:space="preserve"> tab</w:t>
      </w:r>
      <w:r w:rsidR="00293595" w:rsidRPr="008066E6">
        <w:rPr>
          <w:rFonts w:ascii="Salesforce Sans" w:hAnsi="Salesforce Sans"/>
          <w:szCs w:val="22"/>
        </w:rPr>
        <w:t xml:space="preserve">. </w:t>
      </w:r>
    </w:p>
    <w:p w14:paraId="21E45837" w14:textId="364930DA" w:rsidR="00293595" w:rsidRPr="008066E6" w:rsidRDefault="006F20DA" w:rsidP="008066E6">
      <w:pPr>
        <w:pStyle w:val="Heading2"/>
        <w:spacing w:before="1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t xml:space="preserve">Copy and paste the contents of </w:t>
      </w:r>
      <w:r w:rsidRPr="008066E6">
        <w:rPr>
          <w:rFonts w:ascii="Salesforce Sans" w:hAnsi="Salesforce Sans"/>
          <w:b/>
          <w:szCs w:val="22"/>
        </w:rPr>
        <w:t>CourseTriggerHandler.txt</w:t>
      </w:r>
      <w:r w:rsidRPr="008066E6">
        <w:rPr>
          <w:rFonts w:ascii="Salesforce Sans" w:hAnsi="Salesforce Sans"/>
          <w:szCs w:val="22"/>
        </w:rPr>
        <w:t xml:space="preserve"> from the Exercises folder into the window, overwriting all existing text.</w:t>
      </w:r>
    </w:p>
    <w:p w14:paraId="6F97E672" w14:textId="1B7E1721" w:rsidR="00AD19D7" w:rsidRPr="008066E6" w:rsidRDefault="00AD19D7" w:rsidP="0077756F">
      <w:pPr>
        <w:pStyle w:val="Heading3"/>
        <w:spacing w:before="120"/>
        <w:ind w:left="7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 xml:space="preserve">Complete the TODOs. </w:t>
      </w:r>
      <w:r w:rsidR="00DC6A8F">
        <w:rPr>
          <w:rFonts w:ascii="Salesforce Sans" w:hAnsi="Salesforce Sans"/>
          <w:szCs w:val="22"/>
        </w:rPr>
        <w:t>The</w:t>
      </w:r>
      <w:r w:rsidR="00DC6A8F" w:rsidRPr="00DC6A8F">
        <w:rPr>
          <w:rFonts w:ascii="Salesforce Sans" w:hAnsi="Salesforce Sans"/>
          <w:szCs w:val="22"/>
        </w:rPr>
        <w:t xml:space="preserve"> class m</w:t>
      </w:r>
      <w:r w:rsidR="00DC6A8F">
        <w:rPr>
          <w:rFonts w:ascii="Salesforce Sans" w:hAnsi="Salesforce Sans"/>
          <w:szCs w:val="22"/>
        </w:rPr>
        <w:t>ight</w:t>
      </w:r>
      <w:r w:rsidRPr="008066E6">
        <w:rPr>
          <w:rFonts w:ascii="Salesforce Sans" w:hAnsi="Salesforce Sans"/>
          <w:szCs w:val="22"/>
        </w:rPr>
        <w:t xml:space="preserve"> not compile and save until you have done so.</w:t>
      </w:r>
    </w:p>
    <w:p w14:paraId="3325A778" w14:textId="747BA410" w:rsidR="00AD19D7" w:rsidRPr="008066E6" w:rsidRDefault="00AD19D7" w:rsidP="0077756F">
      <w:pPr>
        <w:pStyle w:val="Heading2"/>
        <w:spacing w:before="1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S</w:t>
      </w:r>
      <w:r w:rsidRPr="008066E6">
        <w:rPr>
          <w:rFonts w:ascii="Salesforce Sans" w:hAnsi="Salesforce Sans"/>
          <w:szCs w:val="22"/>
        </w:rPr>
        <w:t xml:space="preserve"> to save the file.</w:t>
      </w:r>
    </w:p>
    <w:p w14:paraId="5FDD7868" w14:textId="51FE6D34" w:rsidR="00293595"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E</w:t>
      </w:r>
      <w:r w:rsidRPr="008066E6">
        <w:rPr>
          <w:rFonts w:ascii="Salesforce Sans" w:hAnsi="Salesforce Sans"/>
          <w:noProof/>
          <w:szCs w:val="22"/>
        </w:rPr>
        <w:fldChar w:fldCharType="end"/>
      </w:r>
      <w:r w:rsidR="00293595" w:rsidRPr="008066E6">
        <w:rPr>
          <w:rFonts w:ascii="Salesforce Sans" w:hAnsi="Salesforce Sans"/>
          <w:szCs w:val="22"/>
        </w:rPr>
        <w:t>.</w:t>
      </w:r>
      <w:r w:rsidR="00293595" w:rsidRPr="008066E6">
        <w:rPr>
          <w:rFonts w:ascii="Salesforce Sans" w:hAnsi="Salesforce Sans"/>
          <w:szCs w:val="22"/>
        </w:rPr>
        <w:tab/>
      </w:r>
      <w:r w:rsidR="00580C30" w:rsidRPr="008066E6">
        <w:rPr>
          <w:rFonts w:ascii="Salesforce Sans" w:hAnsi="Salesforce Sans"/>
          <w:szCs w:val="22"/>
        </w:rPr>
        <w:t xml:space="preserve">Click </w:t>
      </w:r>
      <w:r w:rsidR="00293595" w:rsidRPr="008066E6">
        <w:rPr>
          <w:rFonts w:ascii="Salesforce Sans" w:hAnsi="Salesforce Sans"/>
          <w:szCs w:val="22"/>
        </w:rPr>
        <w:t xml:space="preserve">the </w:t>
      </w:r>
      <w:proofErr w:type="spellStart"/>
      <w:r w:rsidR="00293595" w:rsidRPr="008066E6">
        <w:rPr>
          <w:rStyle w:val="ClickOrSelect"/>
          <w:rFonts w:ascii="Salesforce Sans" w:hAnsi="Salesforce Sans"/>
          <w:szCs w:val="22"/>
        </w:rPr>
        <w:t>CourseTrigger_Test</w:t>
      </w:r>
      <w:proofErr w:type="spellEnd"/>
      <w:r w:rsidR="00293595" w:rsidRPr="008066E6">
        <w:rPr>
          <w:rFonts w:ascii="Salesforce Sans" w:hAnsi="Salesforce Sans"/>
          <w:szCs w:val="22"/>
        </w:rPr>
        <w:t xml:space="preserve"> tab.</w:t>
      </w:r>
    </w:p>
    <w:p w14:paraId="58FE27A2" w14:textId="28B04FCA" w:rsidR="00580C30"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F</w:t>
      </w:r>
      <w:r w:rsidRPr="008066E6">
        <w:rPr>
          <w:rFonts w:ascii="Salesforce Sans" w:hAnsi="Salesforce Sans"/>
          <w:noProof/>
          <w:szCs w:val="22"/>
        </w:rPr>
        <w:fldChar w:fldCharType="end"/>
      </w:r>
      <w:r w:rsidR="00293595" w:rsidRPr="008066E6">
        <w:rPr>
          <w:rFonts w:ascii="Salesforce Sans" w:hAnsi="Salesforce Sans"/>
          <w:szCs w:val="22"/>
        </w:rPr>
        <w:t>.</w:t>
      </w:r>
      <w:r w:rsidR="00293595" w:rsidRPr="008066E6">
        <w:rPr>
          <w:rFonts w:ascii="Salesforce Sans" w:hAnsi="Salesforce Sans"/>
          <w:szCs w:val="22"/>
        </w:rPr>
        <w:tab/>
        <w:t xml:space="preserve">Click </w:t>
      </w:r>
      <w:r w:rsidR="00293595" w:rsidRPr="008066E6">
        <w:rPr>
          <w:rStyle w:val="ClickOrSelect"/>
          <w:rFonts w:ascii="Salesforce Sans" w:hAnsi="Salesforce Sans"/>
          <w:szCs w:val="22"/>
        </w:rPr>
        <w:t>Run Test</w:t>
      </w:r>
      <w:r w:rsidR="00293595" w:rsidRPr="008066E6">
        <w:rPr>
          <w:rFonts w:ascii="Salesforce Sans" w:hAnsi="Salesforce Sans"/>
          <w:szCs w:val="22"/>
        </w:rPr>
        <w:t>.</w:t>
      </w:r>
    </w:p>
    <w:p w14:paraId="22D353B4" w14:textId="539BF241" w:rsidR="00580C30" w:rsidRPr="008066E6" w:rsidRDefault="00580C30" w:rsidP="0077756F">
      <w:pPr>
        <w:pStyle w:val="Heading3"/>
        <w:spacing w:before="120"/>
        <w:ind w:left="720"/>
        <w:contextualSpacing w:val="0"/>
        <w:rPr>
          <w:rFonts w:ascii="Salesforce Sans" w:hAnsi="Salesforce Sans"/>
          <w:szCs w:val="22"/>
        </w:rPr>
      </w:pPr>
      <w:r w:rsidRPr="008066E6">
        <w:rPr>
          <w:rFonts w:ascii="Salesforce Sans" w:hAnsi="Salesforce Sans"/>
          <w:szCs w:val="22"/>
        </w:rPr>
        <w:t>G.</w:t>
      </w:r>
      <w:r w:rsidRPr="008066E6">
        <w:rPr>
          <w:rFonts w:ascii="Salesforce Sans" w:hAnsi="Salesforce Sans"/>
          <w:szCs w:val="22"/>
        </w:rPr>
        <w:tab/>
        <w:t xml:space="preserve">Click the </w:t>
      </w:r>
      <w:r w:rsidRPr="008066E6">
        <w:rPr>
          <w:rStyle w:val="ClickOrSelect"/>
          <w:rFonts w:ascii="Salesforce Sans" w:hAnsi="Salesforce Sans"/>
          <w:szCs w:val="22"/>
        </w:rPr>
        <w:t>Tests</w:t>
      </w:r>
      <w:r w:rsidRPr="008066E6">
        <w:rPr>
          <w:rFonts w:ascii="Salesforce Sans" w:hAnsi="Salesforce Sans"/>
          <w:szCs w:val="22"/>
        </w:rPr>
        <w:t xml:space="preserve"> tab in the bottom panel.</w:t>
      </w:r>
      <w:r w:rsidR="003930E6" w:rsidRPr="008066E6">
        <w:rPr>
          <w:rFonts w:ascii="Salesforce Sans" w:hAnsi="Salesforce Sans"/>
          <w:szCs w:val="22"/>
        </w:rPr>
        <w:t xml:space="preserve"> You should see it fail again with a red x, and once you do, double-click the entry to bring up the results. Notice that the SOQL limit error is resolved but now a DML limit exceeded error appears in the Errors column. In the next exercise you will refactor the trigger to resolve this new error.</w:t>
      </w:r>
    </w:p>
    <w:p w14:paraId="203ED3DE" w14:textId="2F0DE5EC" w:rsidR="00580C30" w:rsidRPr="008066E6" w:rsidRDefault="003930E6" w:rsidP="0077756F">
      <w:pPr>
        <w:pStyle w:val="Heading3"/>
        <w:spacing w:before="120"/>
        <w:ind w:left="720"/>
        <w:contextualSpacing w:val="0"/>
        <w:rPr>
          <w:rFonts w:ascii="Salesforce Sans" w:hAnsi="Salesforce Sans"/>
          <w:szCs w:val="22"/>
        </w:rPr>
      </w:pPr>
      <w:r w:rsidRPr="008066E6">
        <w:rPr>
          <w:rFonts w:ascii="Salesforce Sans" w:hAnsi="Salesforce Sans"/>
          <w:szCs w:val="22"/>
        </w:rPr>
        <w:t>H</w:t>
      </w:r>
      <w:r w:rsidR="00580C30" w:rsidRPr="008066E6">
        <w:rPr>
          <w:rFonts w:ascii="Salesforce Sans" w:hAnsi="Salesforce Sans"/>
          <w:szCs w:val="22"/>
        </w:rPr>
        <w:t>.</w:t>
      </w:r>
      <w:r w:rsidR="00580C30"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ALT + /</w:t>
      </w:r>
      <w:r w:rsidR="00580C30" w:rsidRPr="008066E6">
        <w:rPr>
          <w:rFonts w:ascii="Salesforce Sans" w:hAnsi="Salesforce Sans"/>
          <w:szCs w:val="22"/>
        </w:rPr>
        <w:t xml:space="preserve"> to close all console tabs.</w:t>
      </w:r>
    </w:p>
    <w:p w14:paraId="2552BD52" w14:textId="15117B48" w:rsidR="00580C30" w:rsidRPr="008066E6" w:rsidRDefault="003930E6" w:rsidP="0077756F">
      <w:pPr>
        <w:pStyle w:val="Heading3"/>
        <w:spacing w:before="120"/>
        <w:ind w:left="720"/>
        <w:contextualSpacing w:val="0"/>
        <w:rPr>
          <w:rFonts w:ascii="Salesforce Sans" w:hAnsi="Salesforce Sans"/>
          <w:szCs w:val="22"/>
        </w:rPr>
      </w:pPr>
      <w:r w:rsidRPr="008066E6">
        <w:rPr>
          <w:rFonts w:ascii="Salesforce Sans" w:hAnsi="Salesforce Sans"/>
          <w:szCs w:val="22"/>
        </w:rPr>
        <w:t>I</w:t>
      </w:r>
      <w:r w:rsidR="00580C30" w:rsidRPr="008066E6">
        <w:rPr>
          <w:rFonts w:ascii="Salesforce Sans" w:hAnsi="Salesforce Sans"/>
          <w:szCs w:val="22"/>
        </w:rPr>
        <w:t>.</w:t>
      </w:r>
      <w:r w:rsidR="00580C30" w:rsidRPr="008066E6">
        <w:rPr>
          <w:rFonts w:ascii="Salesforce Sans" w:hAnsi="Salesforce Sans"/>
          <w:szCs w:val="22"/>
        </w:rPr>
        <w:tab/>
      </w:r>
      <w:r w:rsidR="005D0962">
        <w:rPr>
          <w:rFonts w:ascii="Salesforce Sans" w:hAnsi="Salesforce Sans"/>
          <w:szCs w:val="22"/>
        </w:rPr>
        <w:t>Close the Developer Console window.</w:t>
      </w:r>
    </w:p>
    <w:p w14:paraId="0467843E" w14:textId="77777777" w:rsidR="00CD0B59" w:rsidRDefault="00CD0B59">
      <w:pPr>
        <w:rPr>
          <w:rFonts w:ascii="Salesforce Sans" w:hAnsi="Salesforce Sans"/>
          <w:b/>
          <w:color w:val="000000" w:themeColor="text1"/>
        </w:rPr>
      </w:pPr>
      <w:r>
        <w:br w:type="page"/>
      </w:r>
    </w:p>
    <w:p w14:paraId="32F82536" w14:textId="634B3306" w:rsidR="00293595" w:rsidRPr="0077756F" w:rsidRDefault="00293595">
      <w:pPr>
        <w:pStyle w:val="ExerciseTitle"/>
      </w:pPr>
      <w:bookmarkStart w:id="83" w:name="_Toc427165769"/>
      <w:bookmarkStart w:id="84" w:name="_Toc514686428"/>
      <w:r w:rsidRPr="0077756F">
        <w:lastRenderedPageBreak/>
        <w:t>13-2: Refactor a Trigger to Avoid DML Limits</w:t>
      </w:r>
      <w:bookmarkEnd w:id="83"/>
      <w:bookmarkEnd w:id="84"/>
      <w:r w:rsidR="00D35637" w:rsidRPr="0077756F">
        <w:br/>
      </w:r>
    </w:p>
    <w:p w14:paraId="56F165F7" w14:textId="77777777" w:rsidR="0031518F" w:rsidRPr="008066E6" w:rsidRDefault="0031518F"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74B855A4" w14:textId="77777777" w:rsidR="00293595" w:rsidRPr="008066E6" w:rsidRDefault="00293595" w:rsidP="008066E6">
      <w:pPr>
        <w:spacing w:before="120" w:after="120"/>
        <w:rPr>
          <w:rFonts w:ascii="Salesforce Sans" w:hAnsi="Salesforce Sans"/>
          <w:sz w:val="22"/>
          <w:szCs w:val="22"/>
        </w:rPr>
      </w:pPr>
      <w:r w:rsidRPr="008066E6">
        <w:rPr>
          <w:rFonts w:ascii="Salesforce Sans" w:hAnsi="Salesforce Sans"/>
          <w:sz w:val="22"/>
          <w:szCs w:val="22"/>
        </w:rPr>
        <w:t>Refactor the code for the Course Trigger to avoid the “Too many DML rows” error when running a test with several records.</w:t>
      </w:r>
      <w:r w:rsidRPr="008066E6">
        <w:rPr>
          <w:rFonts w:ascii="Salesforce Sans" w:hAnsi="Salesforce Sans"/>
          <w:sz w:val="22"/>
          <w:szCs w:val="22"/>
        </w:rPr>
        <w:br/>
      </w:r>
    </w:p>
    <w:p w14:paraId="5EBA6A4A" w14:textId="77777777" w:rsidR="00293595" w:rsidRPr="008066E6" w:rsidRDefault="00293595"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308C8083" w14:textId="77777777" w:rsidR="00293595" w:rsidRPr="008066E6" w:rsidRDefault="00293595" w:rsidP="008066E6">
      <w:pPr>
        <w:pStyle w:val="Heading1"/>
        <w:spacing w:before="120"/>
        <w:contextualSpacing w:val="0"/>
        <w:rPr>
          <w:rFonts w:ascii="Salesforce Sans" w:hAnsi="Salesforce Sans"/>
          <w:szCs w:val="22"/>
        </w:rPr>
      </w:pPr>
      <w:r w:rsidRPr="008066E6">
        <w:rPr>
          <w:rFonts w:ascii="Salesforce Sans" w:hAnsi="Salesforce Sans"/>
          <w:szCs w:val="22"/>
        </w:rPr>
        <w:t>1.</w:t>
      </w:r>
      <w:r w:rsidRPr="008066E6">
        <w:rPr>
          <w:rFonts w:ascii="Salesforce Sans" w:hAnsi="Salesforce Sans"/>
          <w:szCs w:val="22"/>
        </w:rPr>
        <w:tab/>
        <w:t>Examine the current Course trigger.</w:t>
      </w:r>
    </w:p>
    <w:p w14:paraId="192ADD16" w14:textId="77777777" w:rsidR="00293595" w:rsidRPr="008066E6" w:rsidRDefault="00293595" w:rsidP="008066E6">
      <w:pPr>
        <w:pStyle w:val="Heading1"/>
        <w:spacing w:before="120"/>
        <w:contextualSpacing w:val="0"/>
        <w:rPr>
          <w:rFonts w:ascii="Salesforce Sans" w:hAnsi="Salesforce Sans"/>
          <w:szCs w:val="22"/>
        </w:rPr>
      </w:pPr>
      <w:r w:rsidRPr="008066E6">
        <w:rPr>
          <w:rFonts w:ascii="Salesforce Sans" w:hAnsi="Salesforce Sans"/>
          <w:szCs w:val="22"/>
        </w:rPr>
        <w:t>2.</w:t>
      </w:r>
      <w:r w:rsidRPr="008066E6">
        <w:rPr>
          <w:rFonts w:ascii="Salesforce Sans" w:hAnsi="Salesforce Sans"/>
          <w:szCs w:val="22"/>
        </w:rPr>
        <w:tab/>
        <w:t>Refactor the code to avoid a DML error.</w:t>
      </w:r>
    </w:p>
    <w:p w14:paraId="1C705103" w14:textId="77777777" w:rsidR="00293595" w:rsidRPr="008066E6" w:rsidRDefault="00293595" w:rsidP="008066E6">
      <w:pPr>
        <w:pStyle w:val="Heading1"/>
        <w:spacing w:before="120"/>
        <w:contextualSpacing w:val="0"/>
        <w:rPr>
          <w:rFonts w:ascii="Salesforce Sans" w:hAnsi="Salesforce Sans"/>
          <w:szCs w:val="22"/>
        </w:rPr>
      </w:pPr>
      <w:r w:rsidRPr="008066E6">
        <w:rPr>
          <w:rFonts w:ascii="Salesforce Sans" w:hAnsi="Salesforce Sans"/>
          <w:szCs w:val="22"/>
        </w:rPr>
        <w:t>3.</w:t>
      </w:r>
      <w:r w:rsidRPr="008066E6">
        <w:rPr>
          <w:rFonts w:ascii="Salesforce Sans" w:hAnsi="Salesforce Sans"/>
          <w:szCs w:val="22"/>
        </w:rPr>
        <w:tab/>
        <w:t>Re-test the trigger with several records using unit test code.</w:t>
      </w:r>
    </w:p>
    <w:p w14:paraId="1BE0A686" w14:textId="77777777" w:rsidR="00293595" w:rsidRPr="008066E6" w:rsidRDefault="00293595" w:rsidP="008066E6">
      <w:pPr>
        <w:pStyle w:val="Heading1"/>
        <w:spacing w:before="120"/>
        <w:contextualSpacing w:val="0"/>
        <w:rPr>
          <w:rFonts w:ascii="Salesforce Sans" w:hAnsi="Salesforce Sans"/>
          <w:szCs w:val="22"/>
        </w:rPr>
      </w:pPr>
    </w:p>
    <w:p w14:paraId="146132A2" w14:textId="77777777" w:rsidR="00293595" w:rsidRPr="008066E6" w:rsidRDefault="00293595"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6FE01D0F" w14:textId="77777777" w:rsidR="00293595" w:rsidRPr="008066E6" w:rsidRDefault="00293595" w:rsidP="008066E6">
      <w:pPr>
        <w:spacing w:before="120" w:after="120"/>
        <w:rPr>
          <w:rFonts w:ascii="Salesforce Sans" w:hAnsi="Salesforce Sans"/>
          <w:sz w:val="22"/>
          <w:szCs w:val="22"/>
        </w:rPr>
      </w:pPr>
      <w:r w:rsidRPr="008066E6">
        <w:rPr>
          <w:rFonts w:ascii="Salesforce Sans" w:hAnsi="Salesforce Sans"/>
          <w:sz w:val="22"/>
          <w:szCs w:val="22"/>
        </w:rPr>
        <w:t xml:space="preserve">15 minutes </w:t>
      </w:r>
    </w:p>
    <w:p w14:paraId="03C7A8BC" w14:textId="77777777" w:rsidR="00293595" w:rsidRPr="008066E6" w:rsidRDefault="00293595" w:rsidP="008066E6">
      <w:pPr>
        <w:pStyle w:val="SingleLine"/>
        <w:spacing w:before="120" w:after="120"/>
        <w:rPr>
          <w:rFonts w:ascii="Salesforce Sans" w:hAnsi="Salesforce Sans"/>
          <w:sz w:val="22"/>
          <w:szCs w:val="22"/>
        </w:rPr>
      </w:pPr>
    </w:p>
    <w:p w14:paraId="1DA0F783" w14:textId="77777777" w:rsidR="00293595" w:rsidRPr="008066E6" w:rsidRDefault="00293595"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43440D71" w14:textId="2149E65E" w:rsidR="00293595"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293595" w:rsidRPr="008066E6">
        <w:rPr>
          <w:rFonts w:ascii="Salesforce Sans" w:hAnsi="Salesforce Sans"/>
          <w:szCs w:val="22"/>
        </w:rPr>
        <w:t>.</w:t>
      </w:r>
      <w:r w:rsidR="00293595" w:rsidRPr="008066E6">
        <w:rPr>
          <w:rFonts w:ascii="Salesforce Sans" w:hAnsi="Salesforce Sans"/>
          <w:szCs w:val="22"/>
        </w:rPr>
        <w:tab/>
        <w:t>Examine the current Course trigger.</w:t>
      </w:r>
    </w:p>
    <w:p w14:paraId="4829004A" w14:textId="77777777" w:rsidR="005C2D8E" w:rsidRPr="008066E6" w:rsidRDefault="005C2D8E"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C</w:t>
      </w:r>
      <w:r w:rsidRPr="008066E6">
        <w:rPr>
          <w:rFonts w:ascii="Salesforce Sans" w:hAnsi="Salesforce Sans"/>
          <w:color w:val="000000" w:themeColor="text1"/>
          <w:szCs w:val="22"/>
        </w:rPr>
        <w:t xml:space="preserve">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67FCFECE" wp14:editId="6FC82290">
            <wp:extent cx="130775" cy="144869"/>
            <wp:effectExtent l="0" t="0" r="0" b="0"/>
            <wp:docPr id="37" name="Picture 37"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77756F">
        <w:rPr>
          <w:rStyle w:val="ClickPaths"/>
          <w:color w:val="000000" w:themeColor="text1"/>
          <w:szCs w:val="22"/>
        </w:rPr>
        <w:t>Developer Console</w:t>
      </w:r>
      <w:r w:rsidRPr="008066E6">
        <w:rPr>
          <w:rFonts w:ascii="Salesforce Sans" w:hAnsi="Salesforce Sans"/>
          <w:szCs w:val="22"/>
        </w:rPr>
        <w:t>.</w:t>
      </w:r>
    </w:p>
    <w:p w14:paraId="0DCD906A" w14:textId="402B2FDF" w:rsidR="005C2D8E" w:rsidRPr="008066E6" w:rsidRDefault="005C2D8E" w:rsidP="0077756F">
      <w:pPr>
        <w:pStyle w:val="Heading3"/>
        <w:tabs>
          <w:tab w:val="left" w:pos="3137"/>
        </w:tabs>
        <w:spacing w:before="120"/>
        <w:ind w:left="7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t xml:space="preserve">Click </w:t>
      </w:r>
      <w:r w:rsidRPr="008066E6">
        <w:rPr>
          <w:rFonts w:ascii="Salesforce Sans" w:hAnsi="Salesforce Sans"/>
          <w:b/>
          <w:szCs w:val="22"/>
        </w:rPr>
        <w:t>File | Open</w:t>
      </w:r>
      <w:r w:rsidRPr="008066E6">
        <w:rPr>
          <w:rFonts w:ascii="Salesforce Sans" w:hAnsi="Salesforce Sans"/>
          <w:szCs w:val="22"/>
        </w:rPr>
        <w:t>.</w:t>
      </w:r>
    </w:p>
    <w:p w14:paraId="66FEBE77" w14:textId="29ADB882" w:rsidR="005C2D8E" w:rsidRPr="008066E6" w:rsidRDefault="005C2D8E" w:rsidP="0077756F">
      <w:pPr>
        <w:pStyle w:val="Heading2"/>
        <w:spacing w:before="1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 xml:space="preserve">Select </w:t>
      </w:r>
      <w:r w:rsidRPr="008066E6">
        <w:rPr>
          <w:rFonts w:ascii="Salesforce Sans" w:hAnsi="Salesforce Sans"/>
          <w:b/>
          <w:szCs w:val="22"/>
        </w:rPr>
        <w:t>Classes</w:t>
      </w:r>
      <w:r w:rsidRPr="008066E6">
        <w:rPr>
          <w:rFonts w:ascii="Salesforce Sans" w:hAnsi="Salesforce Sans"/>
          <w:szCs w:val="22"/>
        </w:rPr>
        <w:t xml:space="preserve"> as the Entity Type, type </w:t>
      </w:r>
      <w:proofErr w:type="spellStart"/>
      <w:r w:rsidRPr="008066E6">
        <w:rPr>
          <w:rStyle w:val="EnterOrType"/>
        </w:rPr>
        <w:t>Course</w:t>
      </w:r>
      <w:r w:rsidR="00F97EFB" w:rsidRPr="008066E6">
        <w:rPr>
          <w:rStyle w:val="EnterOrType"/>
        </w:rPr>
        <w:t>Trigger</w:t>
      </w:r>
      <w:proofErr w:type="spellEnd"/>
      <w:r w:rsidRPr="008066E6">
        <w:rPr>
          <w:rFonts w:ascii="Salesforce Sans" w:hAnsi="Salesforce Sans"/>
          <w:szCs w:val="22"/>
        </w:rPr>
        <w:t xml:space="preserve"> into the filter input box, then double-click the entity </w:t>
      </w:r>
      <w:proofErr w:type="spellStart"/>
      <w:r w:rsidRPr="008066E6">
        <w:rPr>
          <w:rStyle w:val="ClickOrSelect"/>
          <w:rFonts w:ascii="Salesforce Sans" w:hAnsi="Salesforce Sans"/>
          <w:szCs w:val="22"/>
        </w:rPr>
        <w:t>CourseTriggerHandler</w:t>
      </w:r>
      <w:proofErr w:type="spellEnd"/>
      <w:r w:rsidRPr="008066E6">
        <w:rPr>
          <w:rFonts w:ascii="Salesforce Sans" w:hAnsi="Salesforce Sans"/>
          <w:szCs w:val="22"/>
        </w:rPr>
        <w:t>.</w:t>
      </w:r>
    </w:p>
    <w:p w14:paraId="27FED1AA" w14:textId="70B5354E" w:rsidR="00293595"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D</w:t>
      </w:r>
      <w:r w:rsidRPr="008066E6">
        <w:rPr>
          <w:rFonts w:ascii="Salesforce Sans" w:hAnsi="Salesforce Sans"/>
          <w:noProof/>
          <w:szCs w:val="22"/>
        </w:rPr>
        <w:fldChar w:fldCharType="end"/>
      </w:r>
      <w:r w:rsidR="00293595" w:rsidRPr="008066E6">
        <w:rPr>
          <w:rFonts w:ascii="Salesforce Sans" w:hAnsi="Salesforce Sans"/>
          <w:szCs w:val="22"/>
        </w:rPr>
        <w:t>.</w:t>
      </w:r>
      <w:r w:rsidR="00293595" w:rsidRPr="008066E6">
        <w:rPr>
          <w:rFonts w:ascii="Salesforce Sans" w:hAnsi="Salesforce Sans"/>
          <w:szCs w:val="22"/>
        </w:rPr>
        <w:tab/>
        <w:t>Examine the code</w:t>
      </w:r>
      <w:r w:rsidR="00620376" w:rsidRPr="008066E6">
        <w:rPr>
          <w:rFonts w:ascii="Salesforce Sans" w:hAnsi="Salesforce Sans"/>
          <w:szCs w:val="22"/>
        </w:rPr>
        <w:t>.</w:t>
      </w:r>
      <w:r w:rsidR="00293595" w:rsidRPr="008066E6">
        <w:rPr>
          <w:rFonts w:ascii="Salesforce Sans" w:hAnsi="Salesforce Sans"/>
          <w:szCs w:val="22"/>
        </w:rPr>
        <w:t xml:space="preserve"> </w:t>
      </w:r>
      <w:r w:rsidR="00620376" w:rsidRPr="008066E6">
        <w:rPr>
          <w:rFonts w:ascii="Salesforce Sans" w:hAnsi="Salesforce Sans"/>
          <w:szCs w:val="22"/>
        </w:rPr>
        <w:t xml:space="preserve">What </w:t>
      </w:r>
      <w:r w:rsidR="00293595" w:rsidRPr="008066E6">
        <w:rPr>
          <w:rFonts w:ascii="Salesforce Sans" w:hAnsi="Salesforce Sans"/>
          <w:szCs w:val="22"/>
        </w:rPr>
        <w:t>would cause it to receive an error if run</w:t>
      </w:r>
      <w:r w:rsidR="00620376" w:rsidRPr="008066E6">
        <w:rPr>
          <w:rFonts w:ascii="Salesforce Sans" w:hAnsi="Salesforce Sans"/>
          <w:szCs w:val="22"/>
        </w:rPr>
        <w:t xml:space="preserve"> with multiple records?</w:t>
      </w:r>
    </w:p>
    <w:p w14:paraId="75BE2B04" w14:textId="13D52E89" w:rsidR="00293595"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293595" w:rsidRPr="008066E6">
        <w:rPr>
          <w:rFonts w:ascii="Salesforce Sans" w:hAnsi="Salesforce Sans"/>
          <w:szCs w:val="22"/>
        </w:rPr>
        <w:t>.</w:t>
      </w:r>
      <w:r w:rsidR="00293595" w:rsidRPr="008066E6">
        <w:rPr>
          <w:rFonts w:ascii="Salesforce Sans" w:hAnsi="Salesforce Sans"/>
          <w:szCs w:val="22"/>
        </w:rPr>
        <w:tab/>
        <w:t>Refactor the code to avoid a DML error.</w:t>
      </w:r>
    </w:p>
    <w:p w14:paraId="1B852481" w14:textId="4DA6E649" w:rsidR="00293595" w:rsidRPr="008066E6" w:rsidRDefault="00E65006" w:rsidP="008066E6">
      <w:pPr>
        <w:pStyle w:val="Heading2"/>
        <w:spacing w:before="120"/>
        <w:contextualSpacing w:val="0"/>
        <w:rPr>
          <w:rFonts w:ascii="Salesforce Sans" w:hAnsi="Salesforce Sans"/>
          <w:szCs w:val="22"/>
        </w:rPr>
      </w:pPr>
      <w:r w:rsidRPr="008066E6">
        <w:rPr>
          <w:rFonts w:ascii="Salesforce Sans" w:hAnsi="Salesforce Sans"/>
          <w:szCs w:val="22"/>
        </w:rPr>
        <w:t>A.</w:t>
      </w:r>
      <w:r w:rsidRPr="008066E6">
        <w:rPr>
          <w:rFonts w:ascii="Salesforce Sans" w:hAnsi="Salesforce Sans"/>
          <w:szCs w:val="22"/>
        </w:rPr>
        <w:tab/>
        <w:t xml:space="preserve">Copy and paste the contents of </w:t>
      </w:r>
      <w:r w:rsidRPr="008066E6">
        <w:rPr>
          <w:rFonts w:ascii="Salesforce Sans" w:hAnsi="Salesforce Sans"/>
          <w:b/>
          <w:szCs w:val="22"/>
        </w:rPr>
        <w:t>CourseTriggerHandler.txt</w:t>
      </w:r>
      <w:r w:rsidRPr="008066E6">
        <w:rPr>
          <w:rFonts w:ascii="Salesforce Sans" w:hAnsi="Salesforce Sans"/>
          <w:szCs w:val="22"/>
        </w:rPr>
        <w:t xml:space="preserve"> from the Exercises folder into the window, overwriting all existing text.</w:t>
      </w:r>
    </w:p>
    <w:p w14:paraId="5DD619A4" w14:textId="16DD4DDF" w:rsidR="00293595"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293595" w:rsidRPr="008066E6">
        <w:rPr>
          <w:rFonts w:ascii="Salesforce Sans" w:hAnsi="Salesforce Sans"/>
          <w:szCs w:val="22"/>
        </w:rPr>
        <w:t>.</w:t>
      </w:r>
      <w:r w:rsidR="00293595" w:rsidRPr="008066E6">
        <w:rPr>
          <w:rFonts w:ascii="Salesforce Sans" w:hAnsi="Salesforce Sans"/>
          <w:szCs w:val="22"/>
        </w:rPr>
        <w:tab/>
        <w:t>Complete the TODO</w:t>
      </w:r>
      <w:r w:rsidR="00E65006" w:rsidRPr="008066E6">
        <w:rPr>
          <w:rFonts w:ascii="Salesforce Sans" w:hAnsi="Salesforce Sans"/>
          <w:szCs w:val="22"/>
        </w:rPr>
        <w:t>s</w:t>
      </w:r>
      <w:r w:rsidR="00293595" w:rsidRPr="008066E6">
        <w:rPr>
          <w:rFonts w:ascii="Salesforce Sans" w:hAnsi="Salesforce Sans"/>
          <w:szCs w:val="22"/>
        </w:rPr>
        <w:t>.</w:t>
      </w:r>
    </w:p>
    <w:p w14:paraId="365D9C96" w14:textId="65BD867A" w:rsidR="00F67EEA" w:rsidRPr="008066E6" w:rsidRDefault="00F67EEA" w:rsidP="0077756F">
      <w:pPr>
        <w:pStyle w:val="Heading2"/>
        <w:spacing w:before="1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S</w:t>
      </w:r>
      <w:r w:rsidRPr="008066E6">
        <w:rPr>
          <w:rFonts w:ascii="Salesforce Sans" w:hAnsi="Salesforce Sans"/>
          <w:szCs w:val="22"/>
        </w:rPr>
        <w:t xml:space="preserve"> to save the file.</w:t>
      </w:r>
    </w:p>
    <w:p w14:paraId="6BDF241E" w14:textId="54DA489D" w:rsidR="00293595"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293595" w:rsidRPr="008066E6">
        <w:rPr>
          <w:rFonts w:ascii="Salesforce Sans" w:hAnsi="Salesforce Sans"/>
          <w:szCs w:val="22"/>
        </w:rPr>
        <w:t>.</w:t>
      </w:r>
      <w:r w:rsidR="00293595" w:rsidRPr="008066E6">
        <w:rPr>
          <w:rFonts w:ascii="Salesforce Sans" w:hAnsi="Salesforce Sans"/>
          <w:szCs w:val="22"/>
        </w:rPr>
        <w:tab/>
        <w:t>Re-test the trigger with several records using unit test code.</w:t>
      </w:r>
    </w:p>
    <w:p w14:paraId="3C5143CE" w14:textId="0A64FCF6" w:rsidR="0045117B" w:rsidRPr="008066E6" w:rsidRDefault="0045117B" w:rsidP="0077756F">
      <w:pPr>
        <w:pStyle w:val="Heading3"/>
        <w:tabs>
          <w:tab w:val="left" w:pos="3137"/>
        </w:tabs>
        <w:spacing w:before="120"/>
        <w:ind w:left="720"/>
        <w:contextualSpacing w:val="0"/>
        <w:rPr>
          <w:rFonts w:ascii="Salesforce Sans" w:hAnsi="Salesforce Sans"/>
          <w:szCs w:val="22"/>
        </w:rPr>
      </w:pPr>
      <w:r w:rsidRPr="008066E6">
        <w:rPr>
          <w:rFonts w:ascii="Salesforce Sans" w:hAnsi="Salesforce Sans"/>
          <w:szCs w:val="22"/>
        </w:rPr>
        <w:t>A.</w:t>
      </w:r>
      <w:r w:rsidRPr="008066E6">
        <w:rPr>
          <w:rFonts w:ascii="Salesforce Sans" w:hAnsi="Salesforce Sans"/>
          <w:szCs w:val="22"/>
        </w:rPr>
        <w:tab/>
        <w:t xml:space="preserve">Click </w:t>
      </w:r>
      <w:r w:rsidRPr="008066E6">
        <w:rPr>
          <w:rFonts w:ascii="Salesforce Sans" w:hAnsi="Salesforce Sans"/>
          <w:b/>
          <w:szCs w:val="22"/>
        </w:rPr>
        <w:t>File | Open</w:t>
      </w:r>
      <w:r w:rsidRPr="008066E6">
        <w:rPr>
          <w:rFonts w:ascii="Salesforce Sans" w:hAnsi="Salesforce Sans"/>
          <w:szCs w:val="22"/>
        </w:rPr>
        <w:t>.</w:t>
      </w:r>
    </w:p>
    <w:p w14:paraId="14A317FF" w14:textId="194E4C77" w:rsidR="0045117B" w:rsidRPr="008066E6" w:rsidRDefault="0045117B" w:rsidP="0077756F">
      <w:pPr>
        <w:pStyle w:val="Heading2"/>
        <w:spacing w:before="1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t xml:space="preserve">Select </w:t>
      </w:r>
      <w:r w:rsidRPr="008066E6">
        <w:rPr>
          <w:rFonts w:ascii="Salesforce Sans" w:hAnsi="Salesforce Sans"/>
          <w:b/>
          <w:szCs w:val="22"/>
        </w:rPr>
        <w:t>Classes</w:t>
      </w:r>
      <w:r w:rsidRPr="008066E6">
        <w:rPr>
          <w:rFonts w:ascii="Salesforce Sans" w:hAnsi="Salesforce Sans"/>
          <w:szCs w:val="22"/>
        </w:rPr>
        <w:t xml:space="preserve"> as the Entity Type, type </w:t>
      </w:r>
      <w:proofErr w:type="spellStart"/>
      <w:r w:rsidRPr="008066E6">
        <w:rPr>
          <w:rStyle w:val="EnterOrType"/>
        </w:rPr>
        <w:t>CourseTrigger</w:t>
      </w:r>
      <w:proofErr w:type="spellEnd"/>
      <w:r w:rsidRPr="008066E6">
        <w:rPr>
          <w:rFonts w:ascii="Salesforce Sans" w:hAnsi="Salesforce Sans"/>
          <w:szCs w:val="22"/>
        </w:rPr>
        <w:t xml:space="preserve"> into the filter input box, then double-click the entity </w:t>
      </w:r>
      <w:proofErr w:type="spellStart"/>
      <w:r w:rsidRPr="008066E6">
        <w:rPr>
          <w:rStyle w:val="ClickOrSelect"/>
          <w:rFonts w:ascii="Salesforce Sans" w:hAnsi="Salesforce Sans"/>
          <w:szCs w:val="22"/>
        </w:rPr>
        <w:t>CourseTrigger</w:t>
      </w:r>
      <w:r w:rsidR="000037A3" w:rsidRPr="008066E6">
        <w:rPr>
          <w:rStyle w:val="ClickOrSelect"/>
          <w:rFonts w:ascii="Salesforce Sans" w:hAnsi="Salesforce Sans"/>
          <w:szCs w:val="22"/>
        </w:rPr>
        <w:t>_Test</w:t>
      </w:r>
      <w:proofErr w:type="spellEnd"/>
      <w:r w:rsidRPr="008066E6">
        <w:rPr>
          <w:rFonts w:ascii="Salesforce Sans" w:hAnsi="Salesforce Sans"/>
          <w:szCs w:val="22"/>
        </w:rPr>
        <w:t>.</w:t>
      </w:r>
    </w:p>
    <w:p w14:paraId="514D0963" w14:textId="1AFB4A97" w:rsidR="00293595" w:rsidRPr="008066E6" w:rsidRDefault="0045117B" w:rsidP="008066E6">
      <w:pPr>
        <w:pStyle w:val="Heading2"/>
        <w:spacing w:before="120"/>
        <w:contextualSpacing w:val="0"/>
        <w:rPr>
          <w:rFonts w:ascii="Salesforce Sans" w:hAnsi="Salesforce Sans"/>
          <w:szCs w:val="22"/>
        </w:rPr>
      </w:pPr>
      <w:r w:rsidRPr="008066E6">
        <w:rPr>
          <w:rFonts w:ascii="Salesforce Sans" w:hAnsi="Salesforce Sans"/>
          <w:szCs w:val="22"/>
        </w:rPr>
        <w:t>C</w:t>
      </w:r>
      <w:r w:rsidR="00293595" w:rsidRPr="008066E6">
        <w:rPr>
          <w:rFonts w:ascii="Salesforce Sans" w:hAnsi="Salesforce Sans"/>
          <w:szCs w:val="22"/>
        </w:rPr>
        <w:t>.</w:t>
      </w:r>
      <w:r w:rsidR="00293595" w:rsidRPr="008066E6">
        <w:rPr>
          <w:rFonts w:ascii="Salesforce Sans" w:hAnsi="Salesforce Sans"/>
          <w:szCs w:val="22"/>
        </w:rPr>
        <w:tab/>
        <w:t xml:space="preserve">Click </w:t>
      </w:r>
      <w:r w:rsidR="00293595" w:rsidRPr="008066E6">
        <w:rPr>
          <w:rStyle w:val="ClickOrSelect"/>
          <w:rFonts w:ascii="Salesforce Sans" w:hAnsi="Salesforce Sans"/>
          <w:szCs w:val="22"/>
        </w:rPr>
        <w:t>Run Test</w:t>
      </w:r>
      <w:r w:rsidR="00293595" w:rsidRPr="008066E6">
        <w:rPr>
          <w:rFonts w:ascii="Salesforce Sans" w:hAnsi="Salesforce Sans"/>
          <w:szCs w:val="22"/>
        </w:rPr>
        <w:t>.</w:t>
      </w:r>
    </w:p>
    <w:p w14:paraId="136DF6AE" w14:textId="43517861" w:rsidR="00293595" w:rsidRPr="008066E6" w:rsidRDefault="0045117B" w:rsidP="008066E6">
      <w:pPr>
        <w:pStyle w:val="Heading2"/>
        <w:spacing w:before="120"/>
        <w:contextualSpacing w:val="0"/>
        <w:rPr>
          <w:rFonts w:ascii="Salesforce Sans" w:hAnsi="Salesforce Sans"/>
          <w:szCs w:val="22"/>
        </w:rPr>
      </w:pPr>
      <w:r w:rsidRPr="008066E6">
        <w:rPr>
          <w:rFonts w:ascii="Salesforce Sans" w:hAnsi="Salesforce Sans"/>
          <w:szCs w:val="22"/>
        </w:rPr>
        <w:t>D</w:t>
      </w:r>
      <w:r w:rsidR="00293595" w:rsidRPr="008066E6">
        <w:rPr>
          <w:rFonts w:ascii="Salesforce Sans" w:hAnsi="Salesforce Sans"/>
          <w:szCs w:val="22"/>
        </w:rPr>
        <w:t>.</w:t>
      </w:r>
      <w:r w:rsidR="00293595" w:rsidRPr="008066E6">
        <w:rPr>
          <w:rFonts w:ascii="Salesforce Sans" w:hAnsi="Salesforce Sans"/>
          <w:szCs w:val="22"/>
        </w:rPr>
        <w:tab/>
      </w:r>
      <w:r w:rsidR="005824C9" w:rsidRPr="008066E6">
        <w:rPr>
          <w:rFonts w:ascii="Salesforce Sans" w:hAnsi="Salesforce Sans"/>
          <w:szCs w:val="22"/>
        </w:rPr>
        <w:t xml:space="preserve">Click the </w:t>
      </w:r>
      <w:r w:rsidR="005824C9" w:rsidRPr="008066E6">
        <w:rPr>
          <w:rStyle w:val="ClickOrSelect"/>
          <w:rFonts w:ascii="Salesforce Sans" w:hAnsi="Salesforce Sans"/>
          <w:szCs w:val="22"/>
        </w:rPr>
        <w:t>Tests</w:t>
      </w:r>
      <w:r w:rsidR="005824C9" w:rsidRPr="008066E6">
        <w:rPr>
          <w:rFonts w:ascii="Salesforce Sans" w:hAnsi="Salesforce Sans"/>
          <w:szCs w:val="22"/>
        </w:rPr>
        <w:t xml:space="preserve"> tab in the bottom panel</w:t>
      </w:r>
      <w:r w:rsidR="00293595" w:rsidRPr="008066E6">
        <w:rPr>
          <w:rFonts w:ascii="Salesforce Sans" w:hAnsi="Salesforce Sans"/>
          <w:szCs w:val="22"/>
        </w:rPr>
        <w:t>. You should now see it pass.</w:t>
      </w:r>
    </w:p>
    <w:p w14:paraId="37560FC2" w14:textId="76B0868F" w:rsidR="000037A3" w:rsidRPr="008066E6" w:rsidRDefault="000037A3" w:rsidP="0077756F">
      <w:pPr>
        <w:pStyle w:val="Heading3"/>
        <w:spacing w:before="120"/>
        <w:ind w:left="720"/>
        <w:contextualSpacing w:val="0"/>
        <w:rPr>
          <w:rFonts w:ascii="Salesforce Sans" w:hAnsi="Salesforce Sans"/>
          <w:szCs w:val="22"/>
        </w:rPr>
      </w:pPr>
      <w:r w:rsidRPr="008066E6">
        <w:rPr>
          <w:rFonts w:ascii="Salesforce Sans" w:hAnsi="Salesforce Sans"/>
          <w:szCs w:val="22"/>
        </w:rPr>
        <w:lastRenderedPageBreak/>
        <w:t>E.</w:t>
      </w:r>
      <w:r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ALT + /</w:t>
      </w:r>
      <w:r w:rsidRPr="008066E6">
        <w:rPr>
          <w:rFonts w:ascii="Salesforce Sans" w:hAnsi="Salesforce Sans"/>
          <w:szCs w:val="22"/>
        </w:rPr>
        <w:t xml:space="preserve"> to close all console tabs.</w:t>
      </w:r>
    </w:p>
    <w:p w14:paraId="3112D4D8" w14:textId="3071B64E" w:rsidR="00C078AC" w:rsidRPr="008066E6" w:rsidRDefault="000037A3" w:rsidP="008066E6">
      <w:pPr>
        <w:pStyle w:val="Heading3"/>
        <w:spacing w:before="120"/>
        <w:ind w:left="720"/>
        <w:contextualSpacing w:val="0"/>
        <w:rPr>
          <w:rFonts w:ascii="Salesforce Sans" w:hAnsi="Salesforce Sans"/>
          <w:szCs w:val="22"/>
        </w:rPr>
      </w:pPr>
      <w:r w:rsidRPr="008066E6">
        <w:rPr>
          <w:rFonts w:ascii="Salesforce Sans" w:hAnsi="Salesforce Sans"/>
          <w:szCs w:val="22"/>
        </w:rPr>
        <w:t>F.</w:t>
      </w:r>
      <w:r w:rsidRPr="008066E6">
        <w:rPr>
          <w:rFonts w:ascii="Salesforce Sans" w:hAnsi="Salesforce Sans"/>
          <w:szCs w:val="22"/>
        </w:rPr>
        <w:tab/>
      </w:r>
      <w:r w:rsidR="005D0962">
        <w:rPr>
          <w:rFonts w:ascii="Salesforce Sans" w:hAnsi="Salesforce Sans"/>
          <w:szCs w:val="22"/>
        </w:rPr>
        <w:t>Close the Developer Console window.</w:t>
      </w:r>
      <w:r w:rsidR="00620376" w:rsidRPr="008066E6" w:rsidDel="0045117B">
        <w:rPr>
          <w:rFonts w:ascii="Salesforce Sans" w:hAnsi="Salesforce Sans"/>
          <w:szCs w:val="22"/>
        </w:rPr>
        <w:t xml:space="preserve"> </w:t>
      </w:r>
    </w:p>
    <w:p w14:paraId="7943CBC0" w14:textId="77777777" w:rsidR="00C31AD8" w:rsidRDefault="00C31AD8">
      <w:pPr>
        <w:rPr>
          <w:rFonts w:ascii="Salesforce Sans" w:hAnsi="Salesforce Sans"/>
          <w:b/>
          <w:color w:val="000000" w:themeColor="text1"/>
        </w:rPr>
      </w:pPr>
      <w:bookmarkStart w:id="85" w:name="_Toc427165777"/>
      <w:r>
        <w:br w:type="page"/>
      </w:r>
    </w:p>
    <w:p w14:paraId="3A7C3C29" w14:textId="6A3E760D" w:rsidR="00C078AC" w:rsidRPr="0077756F" w:rsidRDefault="00C078AC">
      <w:pPr>
        <w:pStyle w:val="ExerciseTitle"/>
      </w:pPr>
      <w:bookmarkStart w:id="86" w:name="_Toc514686429"/>
      <w:r w:rsidRPr="0077756F">
        <w:lastRenderedPageBreak/>
        <w:t>14-1: Create a Formula Field to Eliminate a Query</w:t>
      </w:r>
      <w:bookmarkEnd w:id="85"/>
      <w:bookmarkEnd w:id="86"/>
      <w:r w:rsidR="00D35637" w:rsidRPr="0077756F">
        <w:br/>
      </w:r>
    </w:p>
    <w:p w14:paraId="1F9BEA71" w14:textId="77777777" w:rsidR="0031518F" w:rsidRPr="008066E6" w:rsidRDefault="0031518F"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4B1CB4A1" w14:textId="04027DBD" w:rsidR="00C078AC" w:rsidRPr="008066E6" w:rsidRDefault="00EA6A45" w:rsidP="008066E6">
      <w:pPr>
        <w:spacing w:before="120" w:after="120"/>
        <w:rPr>
          <w:rFonts w:ascii="Salesforce Sans" w:hAnsi="Salesforce Sans"/>
          <w:sz w:val="22"/>
          <w:szCs w:val="22"/>
        </w:rPr>
      </w:pPr>
      <w:r>
        <w:rPr>
          <w:rFonts w:ascii="Salesforce Sans" w:hAnsi="Salesforce Sans"/>
          <w:sz w:val="22"/>
          <w:szCs w:val="22"/>
        </w:rPr>
        <w:t>Create a formula field on Certification Attempt object</w:t>
      </w:r>
      <w:r w:rsidR="00394B3B">
        <w:rPr>
          <w:rFonts w:ascii="Salesforce Sans" w:hAnsi="Salesforce Sans"/>
          <w:sz w:val="22"/>
          <w:szCs w:val="22"/>
        </w:rPr>
        <w:t xml:space="preserve"> of its related Certification Id</w:t>
      </w:r>
      <w:r>
        <w:rPr>
          <w:rFonts w:ascii="Salesforce Sans" w:hAnsi="Salesforce Sans"/>
          <w:sz w:val="22"/>
          <w:szCs w:val="22"/>
        </w:rPr>
        <w:t>.</w:t>
      </w:r>
      <w:r w:rsidR="00C078AC" w:rsidRPr="008066E6">
        <w:rPr>
          <w:rFonts w:ascii="Salesforce Sans" w:hAnsi="Salesforce Sans"/>
          <w:sz w:val="22"/>
          <w:szCs w:val="22"/>
        </w:rPr>
        <w:br/>
      </w:r>
    </w:p>
    <w:p w14:paraId="274A661F"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w:t>
      </w:r>
    </w:p>
    <w:p w14:paraId="6C3C80BC" w14:textId="5A6CBF4A" w:rsidR="00C078AC" w:rsidRPr="008066E6" w:rsidRDefault="00665252" w:rsidP="008066E6">
      <w:pPr>
        <w:pStyle w:val="Heading1"/>
        <w:spacing w:before="120"/>
        <w:contextualSpacing w:val="0"/>
        <w:rPr>
          <w:rFonts w:ascii="Salesforce Sans" w:hAnsi="Salesforce Sans"/>
          <w:szCs w:val="22"/>
        </w:rPr>
      </w:pPr>
      <w:r w:rsidRPr="008066E6">
        <w:rPr>
          <w:rFonts w:ascii="Salesforce Sans" w:hAnsi="Salesforce Sans"/>
          <w:szCs w:val="22"/>
        </w:rPr>
        <w:t>1.</w:t>
      </w:r>
      <w:r w:rsidRPr="008066E6">
        <w:rPr>
          <w:rFonts w:ascii="Salesforce Sans" w:hAnsi="Salesforce Sans"/>
          <w:szCs w:val="22"/>
        </w:rPr>
        <w:tab/>
      </w:r>
      <w:r w:rsidR="00C078AC" w:rsidRPr="008066E6">
        <w:rPr>
          <w:rFonts w:ascii="Salesforce Sans" w:hAnsi="Salesforce Sans"/>
          <w:szCs w:val="22"/>
        </w:rPr>
        <w:t>Create a hidden formula field on the Certification Attempt object.</w:t>
      </w:r>
    </w:p>
    <w:p w14:paraId="6823A574" w14:textId="77777777" w:rsidR="00C078AC" w:rsidRPr="008066E6" w:rsidRDefault="00C078AC" w:rsidP="008066E6">
      <w:pPr>
        <w:pStyle w:val="Heading1"/>
        <w:spacing w:before="120"/>
        <w:contextualSpacing w:val="0"/>
        <w:rPr>
          <w:rFonts w:ascii="Salesforce Sans" w:hAnsi="Salesforce Sans"/>
          <w:szCs w:val="22"/>
        </w:rPr>
      </w:pPr>
    </w:p>
    <w:p w14:paraId="3A8F4867"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25D97B86"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5 minutes </w:t>
      </w:r>
    </w:p>
    <w:p w14:paraId="236490EF" w14:textId="77777777" w:rsidR="00C078AC" w:rsidRPr="008066E6" w:rsidRDefault="00C078AC" w:rsidP="008066E6">
      <w:pPr>
        <w:pStyle w:val="SingleLine"/>
        <w:spacing w:before="120" w:after="120"/>
        <w:rPr>
          <w:rFonts w:ascii="Salesforce Sans" w:hAnsi="Salesforce Sans"/>
          <w:sz w:val="22"/>
          <w:szCs w:val="22"/>
        </w:rPr>
      </w:pPr>
    </w:p>
    <w:p w14:paraId="6418DEB7"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2924EDAB" w14:textId="7C88C54A"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a hidden formula field on the Certification Attempt object.</w:t>
      </w:r>
    </w:p>
    <w:p w14:paraId="2948A7F4" w14:textId="77777777" w:rsidR="00FC22F5" w:rsidRPr="008066E6" w:rsidRDefault="00FC22F5" w:rsidP="0077756F">
      <w:pPr>
        <w:pStyle w:val="Heading2"/>
        <w:spacing w:before="120"/>
        <w:contextualSpacing w:val="0"/>
        <w:rPr>
          <w:rFonts w:ascii="Salesforce Sans" w:hAnsi="Salesforce Sans"/>
          <w:color w:val="000000" w:themeColor="text1"/>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r>
      <w:r w:rsidRPr="008066E6">
        <w:rPr>
          <w:rFonts w:ascii="Salesforce Sans" w:hAnsi="Salesforce Sans"/>
          <w:color w:val="000000" w:themeColor="text1"/>
          <w:szCs w:val="22"/>
        </w:rPr>
        <w:t xml:space="preserve">Click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63600AD7" wp14:editId="768CB3B7">
            <wp:extent cx="130775" cy="144869"/>
            <wp:effectExtent l="0" t="0" r="0" b="0"/>
            <wp:docPr id="46" name="Picture 46"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77756F">
        <w:rPr>
          <w:rStyle w:val="ClickPaths"/>
          <w:color w:val="000000" w:themeColor="text1"/>
          <w:szCs w:val="22"/>
        </w:rPr>
        <w:t>Setup.</w:t>
      </w:r>
    </w:p>
    <w:p w14:paraId="57798CDA" w14:textId="4E242265" w:rsidR="00C078AC" w:rsidRPr="008066E6" w:rsidRDefault="000B7618" w:rsidP="008066E6">
      <w:pPr>
        <w:pStyle w:val="Heading2"/>
        <w:spacing w:before="120"/>
        <w:contextualSpacing w:val="0"/>
        <w:rPr>
          <w:rFonts w:ascii="Salesforce Sans" w:hAnsi="Salesforce Sans"/>
          <w:szCs w:val="22"/>
        </w:rPr>
      </w:pPr>
      <w:r w:rsidRPr="008066E6">
        <w:rPr>
          <w:rFonts w:ascii="Salesforce Sans" w:hAnsi="Salesforce Sans"/>
          <w:szCs w:val="22"/>
        </w:rPr>
        <w:t>B</w:t>
      </w:r>
      <w:r w:rsidR="00C078AC" w:rsidRPr="008066E6">
        <w:rPr>
          <w:rFonts w:ascii="Salesforce Sans" w:hAnsi="Salesforce Sans"/>
          <w:szCs w:val="22"/>
        </w:rPr>
        <w:t>.</w:t>
      </w:r>
      <w:r w:rsidR="00C078AC" w:rsidRPr="008066E6">
        <w:rPr>
          <w:rFonts w:ascii="Salesforce Sans" w:hAnsi="Salesforce Sans"/>
          <w:szCs w:val="22"/>
        </w:rPr>
        <w:tab/>
      </w:r>
      <w:r w:rsidRPr="008066E6">
        <w:rPr>
          <w:rFonts w:ascii="Salesforce Sans" w:hAnsi="Salesforce Sans"/>
          <w:szCs w:val="22"/>
        </w:rPr>
        <w:t xml:space="preserve">Click </w:t>
      </w:r>
      <w:r w:rsidRPr="008066E6">
        <w:rPr>
          <w:rFonts w:ascii="Salesforce Sans" w:hAnsi="Salesforce Sans"/>
          <w:b/>
          <w:szCs w:val="22"/>
        </w:rPr>
        <w:t>Object Manager</w:t>
      </w:r>
      <w:r w:rsidRPr="008066E6">
        <w:rPr>
          <w:rFonts w:ascii="Salesforce Sans" w:hAnsi="Salesforce Sans"/>
          <w:szCs w:val="22"/>
        </w:rPr>
        <w:t>.</w:t>
      </w:r>
    </w:p>
    <w:p w14:paraId="6D1D6048" w14:textId="51FC8889" w:rsidR="00C078AC" w:rsidRPr="008066E6" w:rsidRDefault="000B7618" w:rsidP="008066E6">
      <w:pPr>
        <w:pStyle w:val="Heading2"/>
        <w:spacing w:before="120"/>
        <w:contextualSpacing w:val="0"/>
        <w:rPr>
          <w:rFonts w:ascii="Salesforce Sans" w:hAnsi="Salesforce Sans"/>
          <w:szCs w:val="22"/>
        </w:rPr>
      </w:pPr>
      <w:r w:rsidRPr="008066E6">
        <w:rPr>
          <w:rFonts w:ascii="Salesforce Sans" w:hAnsi="Salesforce Sans"/>
          <w:szCs w:val="22"/>
        </w:rPr>
        <w:t>C</w:t>
      </w:r>
      <w:r w:rsidR="00C078AC" w:rsidRPr="008066E6">
        <w:rPr>
          <w:rFonts w:ascii="Salesforce Sans" w:hAnsi="Salesforce Sans"/>
          <w:szCs w:val="22"/>
        </w:rPr>
        <w:t>.</w:t>
      </w:r>
      <w:r w:rsidR="00C078AC" w:rsidRPr="008066E6">
        <w:rPr>
          <w:rFonts w:ascii="Salesforce Sans" w:hAnsi="Salesforce Sans"/>
          <w:szCs w:val="22"/>
        </w:rPr>
        <w:tab/>
      </w:r>
      <w:r w:rsidRPr="008066E6">
        <w:rPr>
          <w:rFonts w:ascii="Salesforce Sans" w:hAnsi="Salesforce Sans"/>
          <w:szCs w:val="22"/>
        </w:rPr>
        <w:t>Click</w:t>
      </w:r>
      <w:r w:rsidR="00C078AC" w:rsidRPr="008066E6">
        <w:rPr>
          <w:rFonts w:ascii="Salesforce Sans" w:hAnsi="Salesforce Sans"/>
          <w:szCs w:val="22"/>
        </w:rPr>
        <w:t xml:space="preserve"> </w:t>
      </w:r>
      <w:r w:rsidR="00C078AC" w:rsidRPr="008066E6">
        <w:rPr>
          <w:rStyle w:val="ClickOrSelect"/>
          <w:rFonts w:ascii="Salesforce Sans" w:hAnsi="Salesforce Sans"/>
          <w:szCs w:val="22"/>
        </w:rPr>
        <w:t>Certification Attempt</w:t>
      </w:r>
      <w:r w:rsidR="00C078AC" w:rsidRPr="008066E6">
        <w:rPr>
          <w:rFonts w:ascii="Salesforce Sans" w:hAnsi="Salesforce Sans"/>
          <w:szCs w:val="22"/>
        </w:rPr>
        <w:t>.</w:t>
      </w:r>
    </w:p>
    <w:p w14:paraId="1B03A93D" w14:textId="4B41EDFA" w:rsidR="00C078AC" w:rsidRPr="008066E6" w:rsidRDefault="000B7618" w:rsidP="008066E6">
      <w:pPr>
        <w:pStyle w:val="Heading2"/>
        <w:spacing w:before="120"/>
        <w:contextualSpacing w:val="0"/>
        <w:rPr>
          <w:rFonts w:ascii="Salesforce Sans" w:hAnsi="Salesforce Sans"/>
          <w:szCs w:val="22"/>
        </w:rPr>
      </w:pPr>
      <w:r w:rsidRPr="008066E6">
        <w:rPr>
          <w:rFonts w:ascii="Salesforce Sans" w:hAnsi="Salesforce Sans"/>
          <w:szCs w:val="22"/>
        </w:rPr>
        <w:t>D</w:t>
      </w:r>
      <w:r w:rsidR="00C078AC" w:rsidRPr="008066E6">
        <w:rPr>
          <w:rFonts w:ascii="Salesforce Sans" w:hAnsi="Salesforce Sans"/>
          <w:szCs w:val="22"/>
        </w:rPr>
        <w:t>.</w:t>
      </w:r>
      <w:r w:rsidR="00C078AC" w:rsidRPr="008066E6">
        <w:rPr>
          <w:rFonts w:ascii="Salesforce Sans" w:hAnsi="Salesforce Sans"/>
          <w:szCs w:val="22"/>
        </w:rPr>
        <w:tab/>
      </w:r>
      <w:r w:rsidRPr="008066E6">
        <w:rPr>
          <w:rFonts w:ascii="Salesforce Sans" w:hAnsi="Salesforce Sans"/>
          <w:szCs w:val="22"/>
        </w:rPr>
        <w:t xml:space="preserve">Click </w:t>
      </w:r>
      <w:r w:rsidRPr="008066E6">
        <w:rPr>
          <w:rFonts w:ascii="Salesforce Sans" w:hAnsi="Salesforce Sans"/>
          <w:b/>
          <w:szCs w:val="22"/>
        </w:rPr>
        <w:t>Fields &amp; Relationships</w:t>
      </w:r>
      <w:r w:rsidRPr="008066E6">
        <w:rPr>
          <w:rFonts w:ascii="Salesforce Sans" w:hAnsi="Salesforce Sans"/>
          <w:szCs w:val="22"/>
        </w:rPr>
        <w:t xml:space="preserve">, then click </w:t>
      </w:r>
      <w:r w:rsidRPr="008066E6">
        <w:rPr>
          <w:rFonts w:ascii="Salesforce Sans" w:hAnsi="Salesforce Sans"/>
          <w:b/>
          <w:szCs w:val="22"/>
        </w:rPr>
        <w:t>New</w:t>
      </w:r>
      <w:r w:rsidRPr="008066E6">
        <w:rPr>
          <w:rFonts w:ascii="Salesforce Sans" w:hAnsi="Salesforce Sans"/>
          <w:szCs w:val="22"/>
        </w:rPr>
        <w:t>.</w:t>
      </w:r>
    </w:p>
    <w:p w14:paraId="1FD43D0F" w14:textId="77777777" w:rsidR="000B7618" w:rsidRPr="008066E6" w:rsidRDefault="000B7618" w:rsidP="0077756F">
      <w:pPr>
        <w:pStyle w:val="Heading2"/>
        <w:spacing w:before="120"/>
        <w:contextualSpacing w:val="0"/>
        <w:rPr>
          <w:rFonts w:ascii="Salesforce Sans" w:hAnsi="Salesforce Sans"/>
          <w:szCs w:val="22"/>
        </w:rPr>
      </w:pPr>
      <w:r w:rsidRPr="008066E6">
        <w:rPr>
          <w:rFonts w:ascii="Salesforce Sans" w:hAnsi="Salesforce Sans"/>
          <w:szCs w:val="22"/>
        </w:rPr>
        <w:t>E.</w:t>
      </w:r>
      <w:r w:rsidRPr="008066E6">
        <w:rPr>
          <w:rFonts w:ascii="Salesforce Sans" w:hAnsi="Salesforce Sans"/>
          <w:szCs w:val="22"/>
        </w:rPr>
        <w:tab/>
        <w:t xml:space="preserve">Select </w:t>
      </w:r>
      <w:r w:rsidRPr="008066E6">
        <w:rPr>
          <w:rStyle w:val="ClickOrSelect"/>
          <w:rFonts w:ascii="Salesforce Sans" w:hAnsi="Salesforce Sans"/>
          <w:szCs w:val="22"/>
        </w:rPr>
        <w:t>Formula</w:t>
      </w:r>
      <w:r w:rsidRPr="008066E6">
        <w:rPr>
          <w:rFonts w:ascii="Salesforce Sans" w:hAnsi="Salesforce Sans"/>
          <w:szCs w:val="22"/>
        </w:rPr>
        <w:t xml:space="preserve"> as the data type, then click </w:t>
      </w:r>
      <w:r w:rsidRPr="008066E6">
        <w:rPr>
          <w:rFonts w:ascii="Salesforce Sans" w:hAnsi="Salesforce Sans"/>
          <w:b/>
          <w:szCs w:val="22"/>
        </w:rPr>
        <w:t>Next</w:t>
      </w:r>
      <w:r w:rsidRPr="008066E6">
        <w:rPr>
          <w:rFonts w:ascii="Salesforce Sans" w:hAnsi="Salesforce Sans"/>
          <w:szCs w:val="22"/>
        </w:rPr>
        <w:t>.</w:t>
      </w:r>
    </w:p>
    <w:p w14:paraId="5DF68903" w14:textId="110F1ACC" w:rsidR="00C078AC" w:rsidRPr="008066E6" w:rsidRDefault="000B7618" w:rsidP="008066E6">
      <w:pPr>
        <w:pStyle w:val="Heading2"/>
        <w:spacing w:before="120"/>
        <w:contextualSpacing w:val="0"/>
        <w:rPr>
          <w:rFonts w:ascii="Salesforce Sans" w:hAnsi="Salesforce Sans"/>
          <w:szCs w:val="22"/>
        </w:rPr>
      </w:pPr>
      <w:r w:rsidRPr="008066E6">
        <w:rPr>
          <w:rFonts w:ascii="Salesforce Sans" w:hAnsi="Salesforce Sans"/>
          <w:szCs w:val="22"/>
        </w:rPr>
        <w:t>F</w:t>
      </w:r>
      <w:r w:rsidR="00C078AC" w:rsidRPr="008066E6">
        <w:rPr>
          <w:rFonts w:ascii="Salesforce Sans" w:hAnsi="Salesforce Sans"/>
          <w:szCs w:val="22"/>
        </w:rPr>
        <w:t>.</w:t>
      </w:r>
      <w:r w:rsidR="00C078AC" w:rsidRPr="008066E6">
        <w:rPr>
          <w:rFonts w:ascii="Salesforce Sans" w:hAnsi="Salesforce Sans"/>
          <w:szCs w:val="22"/>
        </w:rPr>
        <w:tab/>
      </w:r>
      <w:r w:rsidRPr="008066E6">
        <w:rPr>
          <w:rFonts w:ascii="Salesforce Sans" w:hAnsi="Salesforce Sans"/>
          <w:szCs w:val="22"/>
        </w:rPr>
        <w:t>Enter the following information:</w:t>
      </w:r>
    </w:p>
    <w:tbl>
      <w:tblPr>
        <w:tblStyle w:val="TableGrid"/>
        <w:tblW w:w="0" w:type="auto"/>
        <w:tblInd w:w="792" w:type="dxa"/>
        <w:tblLayout w:type="fixed"/>
        <w:tblLook w:val="04A0" w:firstRow="1" w:lastRow="0" w:firstColumn="1" w:lastColumn="0" w:noHBand="0" w:noVBand="1"/>
      </w:tblPr>
      <w:tblGrid>
        <w:gridCol w:w="2713"/>
        <w:gridCol w:w="3510"/>
      </w:tblGrid>
      <w:tr w:rsidR="000B7618" w:rsidRPr="00CC7372" w14:paraId="1037BD52" w14:textId="77777777" w:rsidTr="008066E6">
        <w:tc>
          <w:tcPr>
            <w:tcW w:w="2713" w:type="dxa"/>
          </w:tcPr>
          <w:p w14:paraId="4EADBC98" w14:textId="77777777" w:rsidR="000B7618" w:rsidRPr="008066E6" w:rsidRDefault="000B7618" w:rsidP="008066E6">
            <w:pPr>
              <w:spacing w:before="80" w:after="80"/>
              <w:rPr>
                <w:rFonts w:ascii="Salesforce Sans" w:hAnsi="Salesforce Sans"/>
                <w:sz w:val="22"/>
                <w:szCs w:val="22"/>
              </w:rPr>
            </w:pPr>
            <w:r w:rsidRPr="008066E6">
              <w:rPr>
                <w:rFonts w:ascii="Salesforce Sans" w:hAnsi="Salesforce Sans"/>
                <w:sz w:val="22"/>
                <w:szCs w:val="22"/>
              </w:rPr>
              <w:t>Field Label</w:t>
            </w:r>
          </w:p>
        </w:tc>
        <w:tc>
          <w:tcPr>
            <w:tcW w:w="3510" w:type="dxa"/>
          </w:tcPr>
          <w:p w14:paraId="7A28F479" w14:textId="311C9AC7" w:rsidR="000B7618" w:rsidRPr="0077756F" w:rsidRDefault="000B7618" w:rsidP="008066E6">
            <w:pPr>
              <w:spacing w:before="80" w:after="80"/>
              <w:rPr>
                <w:rStyle w:val="EnterOrType"/>
              </w:rPr>
            </w:pPr>
            <w:r w:rsidRPr="0077756F">
              <w:rPr>
                <w:rStyle w:val="EnterOrType"/>
              </w:rPr>
              <w:t>Certification I</w:t>
            </w:r>
            <w:r w:rsidR="008621A0">
              <w:rPr>
                <w:rStyle w:val="EnterOrType"/>
              </w:rPr>
              <w:t>d</w:t>
            </w:r>
          </w:p>
        </w:tc>
      </w:tr>
      <w:tr w:rsidR="000B7618" w:rsidRPr="00CC7372" w14:paraId="62F8945D" w14:textId="77777777" w:rsidTr="008066E6">
        <w:tc>
          <w:tcPr>
            <w:tcW w:w="2713" w:type="dxa"/>
          </w:tcPr>
          <w:p w14:paraId="4566B3E7" w14:textId="77777777" w:rsidR="000B7618" w:rsidRPr="008066E6" w:rsidRDefault="000B7618" w:rsidP="008066E6">
            <w:pPr>
              <w:spacing w:before="80" w:after="80"/>
              <w:rPr>
                <w:rFonts w:ascii="Salesforce Sans" w:hAnsi="Salesforce Sans"/>
                <w:sz w:val="22"/>
                <w:szCs w:val="22"/>
              </w:rPr>
            </w:pPr>
            <w:r w:rsidRPr="008066E6">
              <w:rPr>
                <w:rFonts w:ascii="Salesforce Sans" w:hAnsi="Salesforce Sans"/>
                <w:sz w:val="22"/>
                <w:szCs w:val="22"/>
              </w:rPr>
              <w:t>Field Name</w:t>
            </w:r>
          </w:p>
        </w:tc>
        <w:tc>
          <w:tcPr>
            <w:tcW w:w="3510" w:type="dxa"/>
          </w:tcPr>
          <w:p w14:paraId="101078D7" w14:textId="1DCDAC89" w:rsidR="000B7618" w:rsidRPr="0077756F" w:rsidRDefault="000B7618" w:rsidP="008066E6">
            <w:pPr>
              <w:spacing w:before="80" w:after="80"/>
              <w:rPr>
                <w:rStyle w:val="EnterOrType"/>
              </w:rPr>
            </w:pPr>
            <w:proofErr w:type="spellStart"/>
            <w:r w:rsidRPr="0077756F">
              <w:rPr>
                <w:rStyle w:val="EnterOrType"/>
              </w:rPr>
              <w:t>Certification_I</w:t>
            </w:r>
            <w:r w:rsidR="008621A0">
              <w:rPr>
                <w:rStyle w:val="EnterOrType"/>
              </w:rPr>
              <w:t>d</w:t>
            </w:r>
            <w:proofErr w:type="spellEnd"/>
          </w:p>
        </w:tc>
      </w:tr>
      <w:tr w:rsidR="000B7618" w:rsidRPr="00CC7372" w14:paraId="3E696301" w14:textId="77777777" w:rsidTr="008066E6">
        <w:tc>
          <w:tcPr>
            <w:tcW w:w="2713" w:type="dxa"/>
          </w:tcPr>
          <w:p w14:paraId="75609FD4" w14:textId="77777777" w:rsidR="000B7618" w:rsidRPr="008066E6" w:rsidRDefault="000B7618" w:rsidP="008066E6">
            <w:pPr>
              <w:spacing w:before="80" w:after="80"/>
              <w:rPr>
                <w:rFonts w:ascii="Salesforce Sans" w:hAnsi="Salesforce Sans"/>
                <w:sz w:val="22"/>
                <w:szCs w:val="22"/>
              </w:rPr>
            </w:pPr>
            <w:r w:rsidRPr="008066E6">
              <w:rPr>
                <w:rFonts w:ascii="Salesforce Sans" w:hAnsi="Salesforce Sans"/>
                <w:sz w:val="22"/>
                <w:szCs w:val="22"/>
              </w:rPr>
              <w:t>Formula Return Type</w:t>
            </w:r>
          </w:p>
        </w:tc>
        <w:tc>
          <w:tcPr>
            <w:tcW w:w="3510" w:type="dxa"/>
          </w:tcPr>
          <w:p w14:paraId="16E08560" w14:textId="2E535C11" w:rsidR="000B7618" w:rsidRPr="008066E6" w:rsidRDefault="000B7618" w:rsidP="008066E6">
            <w:pPr>
              <w:spacing w:before="80" w:after="80"/>
              <w:rPr>
                <w:rStyle w:val="ClickOrSelect"/>
                <w:rFonts w:ascii="Salesforce Sans" w:hAnsi="Salesforce Sans"/>
                <w:szCs w:val="22"/>
              </w:rPr>
            </w:pPr>
            <w:r w:rsidRPr="008066E6">
              <w:rPr>
                <w:rStyle w:val="ClickOrSelect"/>
                <w:rFonts w:ascii="Salesforce Sans" w:hAnsi="Salesforce Sans"/>
                <w:szCs w:val="22"/>
              </w:rPr>
              <w:t>Text</w:t>
            </w:r>
          </w:p>
        </w:tc>
      </w:tr>
    </w:tbl>
    <w:p w14:paraId="3422CFD5" w14:textId="3FB6293F" w:rsidR="000B7618" w:rsidRPr="008066E6" w:rsidRDefault="000B7618" w:rsidP="008066E6">
      <w:pPr>
        <w:pStyle w:val="Heading2"/>
        <w:spacing w:before="120"/>
        <w:contextualSpacing w:val="0"/>
        <w:rPr>
          <w:rFonts w:ascii="Salesforce Sans" w:hAnsi="Salesforce Sans"/>
          <w:b/>
          <w:szCs w:val="22"/>
        </w:rPr>
      </w:pPr>
      <w:r w:rsidRPr="008066E6">
        <w:rPr>
          <w:rFonts w:ascii="Salesforce Sans" w:hAnsi="Salesforce Sans"/>
          <w:szCs w:val="22"/>
        </w:rPr>
        <w:t>G.</w:t>
      </w:r>
      <w:r w:rsidRPr="008066E6">
        <w:rPr>
          <w:rFonts w:ascii="Salesforce Sans" w:hAnsi="Salesforce Sans"/>
          <w:szCs w:val="22"/>
        </w:rPr>
        <w:tab/>
        <w:t xml:space="preserve">Click </w:t>
      </w:r>
      <w:r w:rsidRPr="008066E6">
        <w:rPr>
          <w:rFonts w:ascii="Salesforce Sans" w:hAnsi="Salesforce Sans"/>
          <w:b/>
          <w:szCs w:val="22"/>
        </w:rPr>
        <w:t>Next</w:t>
      </w:r>
      <w:r w:rsidRPr="008066E6">
        <w:rPr>
          <w:rFonts w:ascii="Salesforce Sans" w:hAnsi="Salesforce Sans"/>
          <w:szCs w:val="22"/>
        </w:rPr>
        <w:t>.</w:t>
      </w:r>
    </w:p>
    <w:p w14:paraId="5A76520F" w14:textId="3BD3A493" w:rsidR="00BD294B"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H</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BD294B" w:rsidRPr="008066E6">
        <w:rPr>
          <w:rFonts w:ascii="Salesforce Sans" w:hAnsi="Salesforce Sans"/>
          <w:szCs w:val="22"/>
        </w:rPr>
        <w:t xml:space="preserve">Click </w:t>
      </w:r>
      <w:r w:rsidR="00BD294B" w:rsidRPr="008066E6">
        <w:rPr>
          <w:rFonts w:ascii="Salesforce Sans" w:hAnsi="Salesforce Sans"/>
          <w:b/>
          <w:szCs w:val="22"/>
        </w:rPr>
        <w:t>Advanced Formula</w:t>
      </w:r>
      <w:r w:rsidR="00BD294B" w:rsidRPr="008066E6">
        <w:rPr>
          <w:rFonts w:ascii="Salesforce Sans" w:hAnsi="Salesforce Sans"/>
          <w:szCs w:val="22"/>
        </w:rPr>
        <w:t xml:space="preserve"> tab, then enter the following formula:</w:t>
      </w:r>
    </w:p>
    <w:p w14:paraId="5AA823DC" w14:textId="415FE536" w:rsidR="00515E76" w:rsidRPr="0077756F" w:rsidRDefault="00BD294B" w:rsidP="008066E6">
      <w:pPr>
        <w:pStyle w:val="Heading2"/>
        <w:spacing w:before="120"/>
        <w:contextualSpacing w:val="0"/>
        <w:rPr>
          <w:rStyle w:val="EnterOrType"/>
          <w:bCs w:val="0"/>
          <w:szCs w:val="24"/>
        </w:rPr>
      </w:pPr>
      <w:r w:rsidRPr="008066E6">
        <w:rPr>
          <w:rFonts w:ascii="Salesforce Sans" w:hAnsi="Salesforce Sans"/>
          <w:szCs w:val="22"/>
        </w:rPr>
        <w:tab/>
      </w:r>
      <w:r w:rsidR="00C078AC" w:rsidRPr="0077756F">
        <w:rPr>
          <w:rStyle w:val="EnterOrType"/>
        </w:rPr>
        <w:t>CASESAFEID(</w:t>
      </w:r>
      <w:r w:rsidRPr="0077756F">
        <w:rPr>
          <w:rStyle w:val="EnterOrType"/>
        </w:rPr>
        <w:t xml:space="preserve"> </w:t>
      </w:r>
      <w:proofErr w:type="spellStart"/>
      <w:r w:rsidR="00C078AC" w:rsidRPr="0077756F">
        <w:rPr>
          <w:rStyle w:val="EnterOrType"/>
        </w:rPr>
        <w:t>Certification_Element__r.Certification__c</w:t>
      </w:r>
      <w:proofErr w:type="spellEnd"/>
      <w:r w:rsidRPr="0077756F">
        <w:rPr>
          <w:rStyle w:val="EnterOrType"/>
        </w:rPr>
        <w:t xml:space="preserve"> </w:t>
      </w:r>
      <w:r w:rsidR="00C078AC" w:rsidRPr="0077756F">
        <w:rPr>
          <w:rStyle w:val="EnterOrType"/>
        </w:rPr>
        <w:t>)</w:t>
      </w:r>
    </w:p>
    <w:p w14:paraId="0B945CE0" w14:textId="13EF1E55" w:rsidR="00515E76" w:rsidRPr="008066E6" w:rsidRDefault="00515E76" w:rsidP="008066E6">
      <w:pPr>
        <w:pStyle w:val="Heading2"/>
        <w:spacing w:before="120"/>
        <w:contextualSpacing w:val="0"/>
        <w:rPr>
          <w:rFonts w:ascii="Salesforce Sans" w:hAnsi="Salesforce Sans"/>
          <w:szCs w:val="22"/>
        </w:rPr>
      </w:pPr>
      <w:r w:rsidRPr="008066E6">
        <w:rPr>
          <w:rFonts w:ascii="Salesforce Sans" w:hAnsi="Salesforce Sans"/>
          <w:szCs w:val="22"/>
        </w:rPr>
        <w:t>I.</w:t>
      </w:r>
      <w:r w:rsidRPr="008066E6">
        <w:rPr>
          <w:rFonts w:ascii="Salesforce Sans" w:hAnsi="Salesforce Sans"/>
          <w:szCs w:val="22"/>
        </w:rPr>
        <w:tab/>
        <w:t xml:space="preserve">Click </w:t>
      </w:r>
      <w:r w:rsidRPr="008066E6">
        <w:rPr>
          <w:rFonts w:ascii="Salesforce Sans" w:hAnsi="Salesforce Sans"/>
          <w:b/>
          <w:szCs w:val="22"/>
        </w:rPr>
        <w:t>Check Syntax</w:t>
      </w:r>
      <w:r w:rsidRPr="008066E6">
        <w:rPr>
          <w:rFonts w:ascii="Salesforce Sans" w:hAnsi="Salesforce Sans"/>
          <w:szCs w:val="22"/>
        </w:rPr>
        <w:t>.</w:t>
      </w:r>
    </w:p>
    <w:p w14:paraId="2F22BFC4" w14:textId="0EEBBB8C" w:rsidR="00515E76" w:rsidRPr="008066E6" w:rsidRDefault="00515E76" w:rsidP="008066E6">
      <w:pPr>
        <w:pStyle w:val="Heading2"/>
        <w:spacing w:before="120"/>
        <w:contextualSpacing w:val="0"/>
        <w:rPr>
          <w:rFonts w:ascii="Salesforce Sans" w:hAnsi="Salesforce Sans"/>
          <w:szCs w:val="22"/>
        </w:rPr>
      </w:pPr>
      <w:r w:rsidRPr="008066E6">
        <w:rPr>
          <w:rFonts w:ascii="Salesforce Sans" w:hAnsi="Salesforce Sans"/>
          <w:szCs w:val="22"/>
        </w:rPr>
        <w:t>J.</w:t>
      </w:r>
      <w:r w:rsidRPr="008066E6">
        <w:rPr>
          <w:rFonts w:ascii="Salesforce Sans" w:hAnsi="Salesforce Sans"/>
          <w:szCs w:val="22"/>
        </w:rPr>
        <w:tab/>
      </w:r>
      <w:r w:rsidR="00B8051E">
        <w:rPr>
          <w:rFonts w:ascii="Salesforce Sans" w:hAnsi="Salesforce Sans"/>
          <w:szCs w:val="22"/>
        </w:rPr>
        <w:t>Type</w:t>
      </w:r>
      <w:r w:rsidRPr="008066E6">
        <w:rPr>
          <w:rFonts w:ascii="Salesforce Sans" w:hAnsi="Salesforce Sans"/>
          <w:szCs w:val="22"/>
        </w:rPr>
        <w:t xml:space="preserve"> </w:t>
      </w:r>
      <w:r w:rsidRPr="008066E6">
        <w:rPr>
          <w:rStyle w:val="EnterOrType"/>
        </w:rPr>
        <w:t>The 18-character record ID</w:t>
      </w:r>
      <w:r w:rsidRPr="008066E6">
        <w:rPr>
          <w:rFonts w:ascii="Salesforce Sans" w:hAnsi="Salesforce Sans"/>
          <w:szCs w:val="22"/>
        </w:rPr>
        <w:t xml:space="preserve"> in the Description field.</w:t>
      </w:r>
    </w:p>
    <w:p w14:paraId="1D51D63A" w14:textId="2C2789F0" w:rsidR="00515E76" w:rsidRPr="008066E6" w:rsidRDefault="00515E76" w:rsidP="008066E6">
      <w:pPr>
        <w:pStyle w:val="Heading2"/>
        <w:spacing w:before="120"/>
        <w:contextualSpacing w:val="0"/>
        <w:rPr>
          <w:rFonts w:ascii="Salesforce Sans" w:hAnsi="Salesforce Sans"/>
          <w:szCs w:val="22"/>
        </w:rPr>
      </w:pPr>
      <w:r w:rsidRPr="008066E6">
        <w:rPr>
          <w:rFonts w:ascii="Salesforce Sans" w:hAnsi="Salesforce Sans"/>
          <w:szCs w:val="22"/>
        </w:rPr>
        <w:t>K.</w:t>
      </w:r>
      <w:r w:rsidRPr="008066E6">
        <w:rPr>
          <w:rFonts w:ascii="Salesforce Sans" w:hAnsi="Salesforce Sans"/>
          <w:szCs w:val="22"/>
        </w:rPr>
        <w:tab/>
        <w:t xml:space="preserve">Click </w:t>
      </w:r>
      <w:r w:rsidRPr="008066E6">
        <w:rPr>
          <w:rFonts w:ascii="Salesforce Sans" w:hAnsi="Salesforce Sans"/>
          <w:b/>
          <w:szCs w:val="22"/>
        </w:rPr>
        <w:t>Next</w:t>
      </w:r>
      <w:r w:rsidRPr="008066E6">
        <w:rPr>
          <w:rFonts w:ascii="Salesforce Sans" w:hAnsi="Salesforce Sans"/>
          <w:szCs w:val="22"/>
        </w:rPr>
        <w:t>.</w:t>
      </w:r>
    </w:p>
    <w:p w14:paraId="6EC96171" w14:textId="11DEA118" w:rsidR="00515E76" w:rsidRPr="008066E6" w:rsidRDefault="00515E76" w:rsidP="008066E6">
      <w:pPr>
        <w:pStyle w:val="Heading2"/>
        <w:spacing w:before="120"/>
        <w:contextualSpacing w:val="0"/>
        <w:rPr>
          <w:rFonts w:ascii="Salesforce Sans" w:hAnsi="Salesforce Sans"/>
          <w:szCs w:val="22"/>
        </w:rPr>
      </w:pPr>
      <w:r w:rsidRPr="008066E6">
        <w:rPr>
          <w:rFonts w:ascii="Salesforce Sans" w:hAnsi="Salesforce Sans"/>
          <w:szCs w:val="22"/>
        </w:rPr>
        <w:t>L.</w:t>
      </w:r>
      <w:r w:rsidRPr="008066E6">
        <w:rPr>
          <w:rFonts w:ascii="Salesforce Sans" w:hAnsi="Salesforce Sans"/>
          <w:szCs w:val="22"/>
        </w:rPr>
        <w:tab/>
        <w:t xml:space="preserve">Leave the field-level security as-is and click </w:t>
      </w:r>
      <w:r w:rsidRPr="008066E6">
        <w:rPr>
          <w:rStyle w:val="ClickOrSelect"/>
          <w:rFonts w:ascii="Salesforce Sans" w:hAnsi="Salesforce Sans"/>
          <w:szCs w:val="22"/>
        </w:rPr>
        <w:t>Next</w:t>
      </w:r>
      <w:r w:rsidRPr="008066E6">
        <w:rPr>
          <w:rFonts w:ascii="Salesforce Sans" w:hAnsi="Salesforce Sans"/>
          <w:szCs w:val="22"/>
        </w:rPr>
        <w:t>.</w:t>
      </w:r>
    </w:p>
    <w:p w14:paraId="193C168C" w14:textId="4FB7927D" w:rsidR="00515E76" w:rsidRPr="008066E6" w:rsidRDefault="00515E76" w:rsidP="0077756F">
      <w:pPr>
        <w:pStyle w:val="Heading2"/>
        <w:spacing w:before="120"/>
        <w:contextualSpacing w:val="0"/>
        <w:rPr>
          <w:rFonts w:ascii="Salesforce Sans" w:hAnsi="Salesforce Sans"/>
          <w:szCs w:val="22"/>
        </w:rPr>
      </w:pPr>
      <w:r w:rsidRPr="008066E6">
        <w:rPr>
          <w:rFonts w:ascii="Salesforce Sans" w:hAnsi="Salesforce Sans"/>
          <w:szCs w:val="22"/>
        </w:rPr>
        <w:t>M.</w:t>
      </w:r>
      <w:r w:rsidRPr="008066E6">
        <w:rPr>
          <w:rFonts w:ascii="Salesforce Sans" w:hAnsi="Salesforce Sans"/>
          <w:szCs w:val="22"/>
        </w:rPr>
        <w:tab/>
        <w:t xml:space="preserve">Deselect </w:t>
      </w:r>
      <w:r w:rsidRPr="008066E6">
        <w:rPr>
          <w:rFonts w:ascii="Salesforce Sans" w:hAnsi="Salesforce Sans"/>
          <w:b/>
          <w:szCs w:val="22"/>
        </w:rPr>
        <w:t>Add Field</w:t>
      </w:r>
      <w:r w:rsidRPr="008066E6">
        <w:rPr>
          <w:rFonts w:ascii="Salesforce Sans" w:hAnsi="Salesforce Sans"/>
          <w:szCs w:val="22"/>
        </w:rPr>
        <w:t xml:space="preserve"> </w:t>
      </w:r>
      <w:r w:rsidR="00665252" w:rsidRPr="008066E6">
        <w:rPr>
          <w:rFonts w:ascii="Salesforce Sans" w:hAnsi="Salesforce Sans"/>
          <w:szCs w:val="22"/>
        </w:rPr>
        <w:t xml:space="preserve">so </w:t>
      </w:r>
      <w:r w:rsidR="00D913BA" w:rsidRPr="008066E6">
        <w:rPr>
          <w:rFonts w:ascii="Salesforce Sans" w:hAnsi="Salesforce Sans"/>
          <w:szCs w:val="22"/>
        </w:rPr>
        <w:t>no page layout is selected, then</w:t>
      </w:r>
      <w:r w:rsidR="00665252" w:rsidRPr="008066E6">
        <w:rPr>
          <w:rFonts w:ascii="Salesforce Sans" w:hAnsi="Salesforce Sans"/>
          <w:szCs w:val="22"/>
        </w:rPr>
        <w:t xml:space="preserve"> click </w:t>
      </w:r>
      <w:r w:rsidR="00665252" w:rsidRPr="008066E6">
        <w:rPr>
          <w:rFonts w:ascii="Salesforce Sans" w:hAnsi="Salesforce Sans"/>
          <w:b/>
          <w:szCs w:val="22"/>
        </w:rPr>
        <w:t>Save</w:t>
      </w:r>
      <w:r w:rsidR="00665252" w:rsidRPr="008066E6">
        <w:rPr>
          <w:rFonts w:ascii="Salesforce Sans" w:hAnsi="Salesforce Sans"/>
          <w:szCs w:val="22"/>
        </w:rPr>
        <w:t>.</w:t>
      </w:r>
    </w:p>
    <w:p w14:paraId="48577510" w14:textId="624250FE" w:rsidR="00C078AC" w:rsidRPr="0077756F" w:rsidRDefault="00C078AC">
      <w:pPr>
        <w:pStyle w:val="ExerciseTitle"/>
      </w:pPr>
      <w:bookmarkStart w:id="87" w:name="_Toc427165778"/>
      <w:bookmarkStart w:id="88" w:name="_Toc514686430"/>
      <w:r w:rsidRPr="0077756F">
        <w:lastRenderedPageBreak/>
        <w:t>14-2: Create Fields for Counting Certification Elements</w:t>
      </w:r>
      <w:bookmarkEnd w:id="87"/>
      <w:bookmarkEnd w:id="88"/>
      <w:r w:rsidR="00D35637" w:rsidRPr="0077756F">
        <w:br/>
      </w:r>
    </w:p>
    <w:p w14:paraId="252A0787" w14:textId="77777777" w:rsidR="0031518F" w:rsidRPr="008066E6" w:rsidRDefault="0031518F"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5E32D39B"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Implement fields that will make the number of Certification Elements associated with a Certification available on the Certification Attempt Element.</w:t>
      </w:r>
      <w:r w:rsidRPr="008066E6">
        <w:rPr>
          <w:rFonts w:ascii="Salesforce Sans" w:hAnsi="Salesforce Sans"/>
          <w:sz w:val="22"/>
          <w:szCs w:val="22"/>
        </w:rPr>
        <w:br/>
      </w:r>
    </w:p>
    <w:p w14:paraId="5EECD79E"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3F18C155" w14:textId="76329402"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a roll-up summary field on the Certification object.</w:t>
      </w:r>
    </w:p>
    <w:p w14:paraId="33BDBA2A" w14:textId="050708ED"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a hidden formula field on the Certification Attempt object.</w:t>
      </w:r>
    </w:p>
    <w:p w14:paraId="109BA066" w14:textId="77777777" w:rsidR="00C078AC" w:rsidRPr="008066E6" w:rsidRDefault="00C078AC" w:rsidP="008066E6">
      <w:pPr>
        <w:pStyle w:val="Heading1"/>
        <w:spacing w:before="120"/>
        <w:contextualSpacing w:val="0"/>
        <w:rPr>
          <w:rFonts w:ascii="Salesforce Sans" w:hAnsi="Salesforce Sans"/>
          <w:szCs w:val="22"/>
        </w:rPr>
      </w:pPr>
    </w:p>
    <w:p w14:paraId="3D6512F1"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69946FA1"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5 minutes </w:t>
      </w:r>
    </w:p>
    <w:p w14:paraId="7E8B69A6" w14:textId="77777777" w:rsidR="00C078AC" w:rsidRPr="008066E6" w:rsidRDefault="00C078AC" w:rsidP="008066E6">
      <w:pPr>
        <w:pStyle w:val="SingleLine"/>
        <w:spacing w:before="120" w:after="120"/>
        <w:rPr>
          <w:rFonts w:ascii="Salesforce Sans" w:hAnsi="Salesforce Sans"/>
          <w:sz w:val="22"/>
          <w:szCs w:val="22"/>
        </w:rPr>
      </w:pPr>
    </w:p>
    <w:p w14:paraId="4560F04D"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32EFA280" w14:textId="712D956A"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a roll-up summary field on the Certification object.</w:t>
      </w:r>
    </w:p>
    <w:p w14:paraId="27D2FC37" w14:textId="77777777" w:rsidR="007D60B6" w:rsidRPr="008066E6" w:rsidRDefault="007D60B6" w:rsidP="0077756F">
      <w:pPr>
        <w:pStyle w:val="Heading2"/>
        <w:spacing w:before="120"/>
        <w:contextualSpacing w:val="0"/>
        <w:rPr>
          <w:rFonts w:ascii="Salesforce Sans" w:hAnsi="Salesforce Sans"/>
          <w:color w:val="000000" w:themeColor="text1"/>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r>
      <w:r w:rsidRPr="008066E6">
        <w:rPr>
          <w:rFonts w:ascii="Salesforce Sans" w:hAnsi="Salesforce Sans"/>
          <w:color w:val="000000" w:themeColor="text1"/>
          <w:szCs w:val="22"/>
        </w:rPr>
        <w:t xml:space="preserve">Click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1D2C2505" wp14:editId="4194E664">
            <wp:extent cx="130775" cy="144869"/>
            <wp:effectExtent l="0" t="0" r="0" b="0"/>
            <wp:docPr id="49" name="Picture 49"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77756F">
        <w:rPr>
          <w:rStyle w:val="ClickPaths"/>
          <w:color w:val="000000" w:themeColor="text1"/>
          <w:szCs w:val="22"/>
        </w:rPr>
        <w:t>Setup.</w:t>
      </w:r>
    </w:p>
    <w:p w14:paraId="64229CD9" w14:textId="77777777" w:rsidR="007D60B6" w:rsidRPr="008066E6" w:rsidRDefault="007D60B6" w:rsidP="0077756F">
      <w:pPr>
        <w:pStyle w:val="Heading2"/>
        <w:spacing w:before="1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t xml:space="preserve">Click </w:t>
      </w:r>
      <w:r w:rsidRPr="008066E6">
        <w:rPr>
          <w:rFonts w:ascii="Salesforce Sans" w:hAnsi="Salesforce Sans"/>
          <w:b/>
          <w:szCs w:val="22"/>
        </w:rPr>
        <w:t>Object Manager</w:t>
      </w:r>
      <w:r w:rsidRPr="008066E6">
        <w:rPr>
          <w:rFonts w:ascii="Salesforce Sans" w:hAnsi="Salesforce Sans"/>
          <w:szCs w:val="22"/>
        </w:rPr>
        <w:t>.</w:t>
      </w:r>
    </w:p>
    <w:p w14:paraId="1EE82CFE" w14:textId="66A91EAE" w:rsidR="007D60B6" w:rsidRPr="008066E6" w:rsidRDefault="007D60B6" w:rsidP="0077756F">
      <w:pPr>
        <w:pStyle w:val="Heading2"/>
        <w:spacing w:before="1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 xml:space="preserve">Click </w:t>
      </w:r>
      <w:r w:rsidRPr="008066E6">
        <w:rPr>
          <w:rStyle w:val="ClickOrSelect"/>
          <w:rFonts w:ascii="Salesforce Sans" w:hAnsi="Salesforce Sans"/>
          <w:szCs w:val="22"/>
        </w:rPr>
        <w:t>Certification</w:t>
      </w:r>
      <w:r w:rsidRPr="008066E6">
        <w:rPr>
          <w:rFonts w:ascii="Salesforce Sans" w:hAnsi="Salesforce Sans"/>
          <w:szCs w:val="22"/>
        </w:rPr>
        <w:t>.</w:t>
      </w:r>
    </w:p>
    <w:p w14:paraId="4C12BEED" w14:textId="77777777" w:rsidR="007D60B6" w:rsidRPr="008066E6" w:rsidRDefault="007D60B6" w:rsidP="0077756F">
      <w:pPr>
        <w:pStyle w:val="Heading2"/>
        <w:spacing w:before="1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t xml:space="preserve">Click </w:t>
      </w:r>
      <w:r w:rsidRPr="008066E6">
        <w:rPr>
          <w:rFonts w:ascii="Salesforce Sans" w:hAnsi="Salesforce Sans"/>
          <w:b/>
          <w:szCs w:val="22"/>
        </w:rPr>
        <w:t>Fields &amp; Relationships</w:t>
      </w:r>
      <w:r w:rsidRPr="008066E6">
        <w:rPr>
          <w:rFonts w:ascii="Salesforce Sans" w:hAnsi="Salesforce Sans"/>
          <w:szCs w:val="22"/>
        </w:rPr>
        <w:t xml:space="preserve">, then click </w:t>
      </w:r>
      <w:r w:rsidRPr="008066E6">
        <w:rPr>
          <w:rFonts w:ascii="Salesforce Sans" w:hAnsi="Salesforce Sans"/>
          <w:b/>
          <w:szCs w:val="22"/>
        </w:rPr>
        <w:t>New</w:t>
      </w:r>
      <w:r w:rsidRPr="008066E6">
        <w:rPr>
          <w:rFonts w:ascii="Salesforce Sans" w:hAnsi="Salesforce Sans"/>
          <w:szCs w:val="22"/>
        </w:rPr>
        <w:t>.</w:t>
      </w:r>
    </w:p>
    <w:p w14:paraId="06335BD9" w14:textId="2B8F5056" w:rsidR="007D60B6" w:rsidRPr="008066E6" w:rsidRDefault="007D60B6" w:rsidP="0077756F">
      <w:pPr>
        <w:pStyle w:val="Heading2"/>
        <w:spacing w:before="120"/>
        <w:contextualSpacing w:val="0"/>
        <w:rPr>
          <w:rFonts w:ascii="Salesforce Sans" w:hAnsi="Salesforce Sans"/>
          <w:szCs w:val="22"/>
        </w:rPr>
      </w:pPr>
      <w:r w:rsidRPr="008066E6">
        <w:rPr>
          <w:rFonts w:ascii="Salesforce Sans" w:hAnsi="Salesforce Sans"/>
          <w:szCs w:val="22"/>
        </w:rPr>
        <w:t>E.</w:t>
      </w:r>
      <w:r w:rsidRPr="008066E6">
        <w:rPr>
          <w:rFonts w:ascii="Salesforce Sans" w:hAnsi="Salesforce Sans"/>
          <w:szCs w:val="22"/>
        </w:rPr>
        <w:tab/>
        <w:t xml:space="preserve">Select </w:t>
      </w:r>
      <w:r w:rsidRPr="008066E6">
        <w:rPr>
          <w:rStyle w:val="ClickOrSelect"/>
          <w:rFonts w:ascii="Salesforce Sans" w:hAnsi="Salesforce Sans"/>
          <w:szCs w:val="22"/>
        </w:rPr>
        <w:t>Roll-Up Summary</w:t>
      </w:r>
      <w:r w:rsidRPr="008066E6">
        <w:rPr>
          <w:rFonts w:ascii="Salesforce Sans" w:hAnsi="Salesforce Sans"/>
          <w:szCs w:val="22"/>
        </w:rPr>
        <w:t xml:space="preserve"> as the data type, then click </w:t>
      </w:r>
      <w:r w:rsidRPr="008066E6">
        <w:rPr>
          <w:rFonts w:ascii="Salesforce Sans" w:hAnsi="Salesforce Sans"/>
          <w:b/>
          <w:szCs w:val="22"/>
        </w:rPr>
        <w:t>Next</w:t>
      </w:r>
      <w:r w:rsidRPr="008066E6">
        <w:rPr>
          <w:rFonts w:ascii="Salesforce Sans" w:hAnsi="Salesforce Sans"/>
          <w:szCs w:val="22"/>
        </w:rPr>
        <w:t>.</w:t>
      </w:r>
    </w:p>
    <w:p w14:paraId="7B574DD3" w14:textId="77777777" w:rsidR="007D60B6" w:rsidRPr="008066E6" w:rsidRDefault="007D60B6" w:rsidP="0077756F">
      <w:pPr>
        <w:pStyle w:val="Heading2"/>
        <w:spacing w:before="120"/>
        <w:contextualSpacing w:val="0"/>
        <w:rPr>
          <w:rFonts w:ascii="Salesforce Sans" w:hAnsi="Salesforce Sans"/>
          <w:szCs w:val="22"/>
        </w:rPr>
      </w:pPr>
      <w:r w:rsidRPr="008066E6">
        <w:rPr>
          <w:rFonts w:ascii="Salesforce Sans" w:hAnsi="Salesforce Sans"/>
          <w:szCs w:val="22"/>
        </w:rPr>
        <w:t>F.</w:t>
      </w:r>
      <w:r w:rsidRPr="008066E6">
        <w:rPr>
          <w:rFonts w:ascii="Salesforce Sans" w:hAnsi="Salesforce Sans"/>
          <w:szCs w:val="22"/>
        </w:rPr>
        <w:tab/>
        <w:t>Enter the following information:</w:t>
      </w:r>
    </w:p>
    <w:tbl>
      <w:tblPr>
        <w:tblStyle w:val="TableGrid"/>
        <w:tblW w:w="0" w:type="auto"/>
        <w:tblInd w:w="792" w:type="dxa"/>
        <w:tblLayout w:type="fixed"/>
        <w:tblLook w:val="04A0" w:firstRow="1" w:lastRow="0" w:firstColumn="1" w:lastColumn="0" w:noHBand="0" w:noVBand="1"/>
      </w:tblPr>
      <w:tblGrid>
        <w:gridCol w:w="2713"/>
        <w:gridCol w:w="5130"/>
      </w:tblGrid>
      <w:tr w:rsidR="007D60B6" w:rsidRPr="00CC7372" w14:paraId="07A679A9" w14:textId="77777777" w:rsidTr="008066E6">
        <w:tc>
          <w:tcPr>
            <w:tcW w:w="2713" w:type="dxa"/>
          </w:tcPr>
          <w:p w14:paraId="5F51881E" w14:textId="77777777" w:rsidR="007D60B6" w:rsidRPr="008066E6" w:rsidRDefault="007D60B6" w:rsidP="008066E6">
            <w:pPr>
              <w:spacing w:before="40" w:after="40"/>
              <w:rPr>
                <w:rFonts w:ascii="Salesforce Sans" w:hAnsi="Salesforce Sans"/>
                <w:sz w:val="22"/>
                <w:szCs w:val="22"/>
              </w:rPr>
            </w:pPr>
            <w:r w:rsidRPr="008066E6">
              <w:rPr>
                <w:rFonts w:ascii="Salesforce Sans" w:hAnsi="Salesforce Sans"/>
                <w:sz w:val="22"/>
                <w:szCs w:val="22"/>
              </w:rPr>
              <w:t>Field Label</w:t>
            </w:r>
          </w:p>
        </w:tc>
        <w:tc>
          <w:tcPr>
            <w:tcW w:w="5130" w:type="dxa"/>
          </w:tcPr>
          <w:p w14:paraId="55DFD976" w14:textId="7B20C7DC" w:rsidR="007D60B6" w:rsidRPr="0077756F" w:rsidRDefault="007D60B6" w:rsidP="008066E6">
            <w:pPr>
              <w:spacing w:before="40" w:after="40"/>
              <w:rPr>
                <w:rStyle w:val="EnterOrType"/>
              </w:rPr>
            </w:pPr>
            <w:r w:rsidRPr="0077756F">
              <w:rPr>
                <w:rStyle w:val="EnterOrType"/>
              </w:rPr>
              <w:t>Number of Certification Elements</w:t>
            </w:r>
          </w:p>
        </w:tc>
      </w:tr>
      <w:tr w:rsidR="007D60B6" w:rsidRPr="00CC7372" w14:paraId="7C0253C4" w14:textId="77777777" w:rsidTr="008066E6">
        <w:tc>
          <w:tcPr>
            <w:tcW w:w="2713" w:type="dxa"/>
          </w:tcPr>
          <w:p w14:paraId="1895EA31" w14:textId="77777777" w:rsidR="007D60B6" w:rsidRPr="008066E6" w:rsidRDefault="007D60B6" w:rsidP="008066E6">
            <w:pPr>
              <w:spacing w:before="40" w:after="40"/>
              <w:rPr>
                <w:rFonts w:ascii="Salesforce Sans" w:hAnsi="Salesforce Sans"/>
                <w:sz w:val="22"/>
                <w:szCs w:val="22"/>
              </w:rPr>
            </w:pPr>
            <w:r w:rsidRPr="008066E6">
              <w:rPr>
                <w:rFonts w:ascii="Salesforce Sans" w:hAnsi="Salesforce Sans"/>
                <w:sz w:val="22"/>
                <w:szCs w:val="22"/>
              </w:rPr>
              <w:t>Field Name</w:t>
            </w:r>
          </w:p>
        </w:tc>
        <w:tc>
          <w:tcPr>
            <w:tcW w:w="5130" w:type="dxa"/>
          </w:tcPr>
          <w:p w14:paraId="4A460A34" w14:textId="74A21BC0" w:rsidR="007D60B6" w:rsidRPr="0077756F" w:rsidRDefault="007D60B6" w:rsidP="008066E6">
            <w:pPr>
              <w:spacing w:before="40" w:after="40"/>
              <w:rPr>
                <w:rStyle w:val="EnterOrType"/>
              </w:rPr>
            </w:pPr>
            <w:proofErr w:type="spellStart"/>
            <w:r w:rsidRPr="0077756F">
              <w:rPr>
                <w:rStyle w:val="EnterOrType"/>
              </w:rPr>
              <w:t>Number_of_Certification_Elements</w:t>
            </w:r>
            <w:proofErr w:type="spellEnd"/>
          </w:p>
        </w:tc>
      </w:tr>
    </w:tbl>
    <w:p w14:paraId="06D7BAF6" w14:textId="77777777" w:rsidR="007D60B6" w:rsidRPr="008066E6" w:rsidRDefault="007D60B6" w:rsidP="0077756F">
      <w:pPr>
        <w:pStyle w:val="Heading2"/>
        <w:spacing w:before="120"/>
        <w:contextualSpacing w:val="0"/>
        <w:rPr>
          <w:rFonts w:ascii="Salesforce Sans" w:hAnsi="Salesforce Sans"/>
          <w:szCs w:val="22"/>
        </w:rPr>
      </w:pPr>
      <w:r w:rsidRPr="008066E6">
        <w:rPr>
          <w:rFonts w:ascii="Salesforce Sans" w:hAnsi="Salesforce Sans"/>
          <w:szCs w:val="22"/>
        </w:rPr>
        <w:t>G.</w:t>
      </w:r>
      <w:r w:rsidRPr="008066E6">
        <w:rPr>
          <w:rFonts w:ascii="Salesforce Sans" w:hAnsi="Salesforce Sans"/>
          <w:szCs w:val="22"/>
        </w:rPr>
        <w:tab/>
        <w:t xml:space="preserve">Click </w:t>
      </w:r>
      <w:r w:rsidRPr="008066E6">
        <w:rPr>
          <w:rFonts w:ascii="Salesforce Sans" w:hAnsi="Salesforce Sans"/>
          <w:b/>
          <w:szCs w:val="22"/>
        </w:rPr>
        <w:t>Next</w:t>
      </w:r>
      <w:r w:rsidRPr="008066E6">
        <w:rPr>
          <w:rFonts w:ascii="Salesforce Sans" w:hAnsi="Salesforce Sans"/>
          <w:szCs w:val="22"/>
        </w:rPr>
        <w:t>.</w:t>
      </w:r>
    </w:p>
    <w:p w14:paraId="0A788675" w14:textId="77777777" w:rsidR="00C16DD8" w:rsidRPr="008066E6" w:rsidRDefault="00C16DD8" w:rsidP="0077756F">
      <w:pPr>
        <w:pStyle w:val="Heading2"/>
        <w:spacing w:before="120"/>
        <w:contextualSpacing w:val="0"/>
        <w:rPr>
          <w:rFonts w:ascii="Salesforce Sans" w:hAnsi="Salesforce Sans"/>
          <w:szCs w:val="22"/>
        </w:rPr>
      </w:pPr>
      <w:r w:rsidRPr="008066E6">
        <w:rPr>
          <w:rFonts w:ascii="Salesforce Sans" w:hAnsi="Salesforce Sans"/>
          <w:szCs w:val="22"/>
        </w:rPr>
        <w:t>H.</w:t>
      </w:r>
      <w:r w:rsidRPr="008066E6">
        <w:rPr>
          <w:rFonts w:ascii="Salesforce Sans" w:hAnsi="Salesforce Sans"/>
          <w:szCs w:val="22"/>
        </w:rPr>
        <w:tab/>
        <w:t>Enter the following information:</w:t>
      </w:r>
    </w:p>
    <w:tbl>
      <w:tblPr>
        <w:tblStyle w:val="TableGrid"/>
        <w:tblW w:w="0" w:type="auto"/>
        <w:tblInd w:w="792" w:type="dxa"/>
        <w:tblLayout w:type="fixed"/>
        <w:tblLook w:val="04A0" w:firstRow="1" w:lastRow="0" w:firstColumn="1" w:lastColumn="0" w:noHBand="0" w:noVBand="1"/>
      </w:tblPr>
      <w:tblGrid>
        <w:gridCol w:w="2713"/>
        <w:gridCol w:w="5130"/>
      </w:tblGrid>
      <w:tr w:rsidR="00C16DD8" w:rsidRPr="00CC7372" w14:paraId="6F1C785A" w14:textId="77777777" w:rsidTr="003B2072">
        <w:tc>
          <w:tcPr>
            <w:tcW w:w="2713" w:type="dxa"/>
          </w:tcPr>
          <w:p w14:paraId="4CCAE855" w14:textId="01DEC850" w:rsidR="00C16DD8" w:rsidRPr="008066E6" w:rsidRDefault="00C16DD8" w:rsidP="008066E6">
            <w:pPr>
              <w:spacing w:before="40" w:after="40"/>
              <w:rPr>
                <w:rFonts w:ascii="Salesforce Sans" w:hAnsi="Salesforce Sans"/>
                <w:sz w:val="22"/>
                <w:szCs w:val="22"/>
              </w:rPr>
            </w:pPr>
            <w:r w:rsidRPr="008066E6">
              <w:rPr>
                <w:rFonts w:ascii="Salesforce Sans" w:hAnsi="Salesforce Sans"/>
                <w:sz w:val="22"/>
                <w:szCs w:val="22"/>
              </w:rPr>
              <w:t>Summarized Object</w:t>
            </w:r>
          </w:p>
        </w:tc>
        <w:tc>
          <w:tcPr>
            <w:tcW w:w="5130" w:type="dxa"/>
          </w:tcPr>
          <w:p w14:paraId="1F3FD6B4" w14:textId="7D173CB3" w:rsidR="00C16DD8" w:rsidRPr="008066E6" w:rsidRDefault="00C16DD8" w:rsidP="008066E6">
            <w:pPr>
              <w:spacing w:before="40" w:after="40"/>
              <w:rPr>
                <w:rStyle w:val="EnterOrType"/>
                <w:rFonts w:ascii="Salesforce Sans" w:hAnsi="Salesforce Sans"/>
                <w:b/>
                <w:szCs w:val="22"/>
              </w:rPr>
            </w:pPr>
            <w:r w:rsidRPr="008066E6">
              <w:rPr>
                <w:rStyle w:val="EnterOrType"/>
                <w:rFonts w:ascii="Salesforce Sans" w:hAnsi="Salesforce Sans"/>
                <w:b/>
                <w:szCs w:val="22"/>
              </w:rPr>
              <w:t>Certification Elements</w:t>
            </w:r>
          </w:p>
        </w:tc>
      </w:tr>
      <w:tr w:rsidR="00C16DD8" w:rsidRPr="00CC7372" w14:paraId="03E0E62E" w14:textId="77777777" w:rsidTr="003B2072">
        <w:tc>
          <w:tcPr>
            <w:tcW w:w="2713" w:type="dxa"/>
          </w:tcPr>
          <w:p w14:paraId="3242010B" w14:textId="3B383362" w:rsidR="00C16DD8" w:rsidRPr="008066E6" w:rsidRDefault="00C16DD8" w:rsidP="008066E6">
            <w:pPr>
              <w:spacing w:before="40" w:after="40"/>
              <w:rPr>
                <w:rFonts w:ascii="Salesforce Sans" w:hAnsi="Salesforce Sans"/>
                <w:sz w:val="22"/>
                <w:szCs w:val="22"/>
              </w:rPr>
            </w:pPr>
            <w:r w:rsidRPr="008066E6">
              <w:rPr>
                <w:rFonts w:ascii="Salesforce Sans" w:hAnsi="Salesforce Sans"/>
                <w:sz w:val="22"/>
                <w:szCs w:val="22"/>
              </w:rPr>
              <w:t>Roll-Up Type</w:t>
            </w:r>
          </w:p>
        </w:tc>
        <w:tc>
          <w:tcPr>
            <w:tcW w:w="5130" w:type="dxa"/>
          </w:tcPr>
          <w:p w14:paraId="292ECFA6" w14:textId="7BAF9870" w:rsidR="00C16DD8" w:rsidRPr="008066E6" w:rsidRDefault="00C16DD8" w:rsidP="008066E6">
            <w:pPr>
              <w:spacing w:before="40" w:after="40"/>
              <w:rPr>
                <w:rStyle w:val="EnterOrType"/>
                <w:rFonts w:ascii="Salesforce Sans" w:hAnsi="Salesforce Sans" w:cs="Arial"/>
                <w:b/>
                <w:szCs w:val="22"/>
              </w:rPr>
            </w:pPr>
            <w:r w:rsidRPr="008066E6">
              <w:rPr>
                <w:rStyle w:val="EnterOrType"/>
                <w:rFonts w:ascii="Salesforce Sans" w:hAnsi="Salesforce Sans" w:cs="Arial"/>
                <w:b/>
                <w:szCs w:val="22"/>
              </w:rPr>
              <w:t>COUNT</w:t>
            </w:r>
          </w:p>
        </w:tc>
      </w:tr>
    </w:tbl>
    <w:p w14:paraId="6546EA3F" w14:textId="21AC817C" w:rsidR="00C16DD8" w:rsidRPr="008066E6" w:rsidRDefault="00C16DD8" w:rsidP="008066E6">
      <w:pPr>
        <w:pStyle w:val="Heading2"/>
        <w:numPr>
          <w:ilvl w:val="0"/>
          <w:numId w:val="43"/>
        </w:numPr>
        <w:spacing w:before="120"/>
        <w:contextualSpacing w:val="0"/>
        <w:rPr>
          <w:rFonts w:ascii="Salesforce Sans" w:hAnsi="Salesforce Sans"/>
          <w:b/>
          <w:szCs w:val="22"/>
        </w:rPr>
      </w:pPr>
      <w:r w:rsidRPr="008066E6">
        <w:rPr>
          <w:rFonts w:ascii="Salesforce Sans" w:hAnsi="Salesforce Sans"/>
          <w:szCs w:val="22"/>
        </w:rPr>
        <w:t xml:space="preserve">Click </w:t>
      </w:r>
      <w:r w:rsidRPr="008066E6">
        <w:rPr>
          <w:rFonts w:ascii="Salesforce Sans" w:hAnsi="Salesforce Sans"/>
          <w:b/>
          <w:szCs w:val="22"/>
        </w:rPr>
        <w:t>Next</w:t>
      </w:r>
      <w:r w:rsidRPr="008066E6">
        <w:rPr>
          <w:rFonts w:ascii="Salesforce Sans" w:hAnsi="Salesforce Sans"/>
          <w:szCs w:val="22"/>
        </w:rPr>
        <w:t>.</w:t>
      </w:r>
    </w:p>
    <w:p w14:paraId="432E4EDD" w14:textId="0815B3BD" w:rsidR="00C16DD8" w:rsidRPr="008066E6" w:rsidRDefault="00C16DD8" w:rsidP="0077756F">
      <w:pPr>
        <w:pStyle w:val="Heading2"/>
        <w:spacing w:before="120"/>
        <w:contextualSpacing w:val="0"/>
        <w:rPr>
          <w:rFonts w:ascii="Salesforce Sans" w:hAnsi="Salesforce Sans"/>
          <w:szCs w:val="22"/>
        </w:rPr>
      </w:pPr>
      <w:r w:rsidRPr="008066E6">
        <w:rPr>
          <w:rFonts w:ascii="Salesforce Sans" w:hAnsi="Salesforce Sans"/>
          <w:szCs w:val="22"/>
        </w:rPr>
        <w:t>J.</w:t>
      </w:r>
      <w:r w:rsidRPr="008066E6">
        <w:rPr>
          <w:rFonts w:ascii="Salesforce Sans" w:hAnsi="Salesforce Sans"/>
          <w:szCs w:val="22"/>
        </w:rPr>
        <w:tab/>
        <w:t xml:space="preserve">Leave the field-level security as-is and click </w:t>
      </w:r>
      <w:r w:rsidRPr="008066E6">
        <w:rPr>
          <w:rStyle w:val="ClickOrSelect"/>
          <w:rFonts w:ascii="Salesforce Sans" w:hAnsi="Salesforce Sans"/>
          <w:szCs w:val="22"/>
        </w:rPr>
        <w:t>Next</w:t>
      </w:r>
      <w:r w:rsidRPr="008066E6">
        <w:rPr>
          <w:rFonts w:ascii="Salesforce Sans" w:hAnsi="Salesforce Sans"/>
          <w:szCs w:val="22"/>
        </w:rPr>
        <w:t>.</w:t>
      </w:r>
    </w:p>
    <w:p w14:paraId="52658190" w14:textId="2D1FB110" w:rsidR="00D0088B" w:rsidRPr="008066E6" w:rsidRDefault="00D0088B" w:rsidP="0077756F">
      <w:pPr>
        <w:pStyle w:val="Heading2"/>
        <w:spacing w:before="120"/>
        <w:contextualSpacing w:val="0"/>
        <w:rPr>
          <w:rFonts w:ascii="Salesforce Sans" w:hAnsi="Salesforce Sans"/>
          <w:szCs w:val="22"/>
        </w:rPr>
      </w:pPr>
      <w:r w:rsidRPr="008066E6">
        <w:rPr>
          <w:rFonts w:ascii="Salesforce Sans" w:hAnsi="Salesforce Sans"/>
          <w:szCs w:val="22"/>
        </w:rPr>
        <w:t>K.</w:t>
      </w:r>
      <w:r w:rsidRPr="008066E6">
        <w:rPr>
          <w:rFonts w:ascii="Salesforce Sans" w:hAnsi="Salesforce Sans"/>
          <w:szCs w:val="22"/>
        </w:rPr>
        <w:tab/>
        <w:t xml:space="preserve">Choose to automatically add the field to the page layout and click </w:t>
      </w:r>
      <w:r w:rsidRPr="008066E6">
        <w:rPr>
          <w:rStyle w:val="ClickOrSelect"/>
          <w:rFonts w:ascii="Salesforce Sans" w:hAnsi="Salesforce Sans"/>
          <w:szCs w:val="22"/>
        </w:rPr>
        <w:t>Save</w:t>
      </w:r>
      <w:r w:rsidRPr="008066E6">
        <w:rPr>
          <w:rFonts w:ascii="Salesforce Sans" w:hAnsi="Salesforce Sans"/>
          <w:szCs w:val="22"/>
        </w:rPr>
        <w:t>.</w:t>
      </w:r>
    </w:p>
    <w:p w14:paraId="7228FF6A" w14:textId="03219443"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lastRenderedPageBreak/>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a hidden formula field on the Certification Attempt object.</w:t>
      </w:r>
    </w:p>
    <w:p w14:paraId="6B026BF7" w14:textId="77777777" w:rsidR="00830E77" w:rsidRPr="008066E6" w:rsidRDefault="00830E77" w:rsidP="0077756F">
      <w:pPr>
        <w:pStyle w:val="Heading2"/>
        <w:spacing w:before="120"/>
        <w:contextualSpacing w:val="0"/>
        <w:rPr>
          <w:rFonts w:ascii="Salesforce Sans" w:hAnsi="Salesforce Sans"/>
          <w:color w:val="000000" w:themeColor="text1"/>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r>
      <w:r w:rsidRPr="008066E6">
        <w:rPr>
          <w:rFonts w:ascii="Salesforce Sans" w:hAnsi="Salesforce Sans"/>
          <w:color w:val="000000" w:themeColor="text1"/>
          <w:szCs w:val="22"/>
        </w:rPr>
        <w:t xml:space="preserve">Click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6E027C3B" wp14:editId="7064D639">
            <wp:extent cx="130775" cy="144869"/>
            <wp:effectExtent l="0" t="0" r="0" b="0"/>
            <wp:docPr id="50" name="Picture 50"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77756F">
        <w:rPr>
          <w:rStyle w:val="ClickPaths"/>
          <w:color w:val="000000" w:themeColor="text1"/>
          <w:szCs w:val="22"/>
        </w:rPr>
        <w:t>Setup.</w:t>
      </w:r>
    </w:p>
    <w:p w14:paraId="56F4DC1D" w14:textId="77777777" w:rsidR="00830E77" w:rsidRPr="008066E6" w:rsidRDefault="00830E77" w:rsidP="0077756F">
      <w:pPr>
        <w:pStyle w:val="Heading2"/>
        <w:spacing w:before="1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t xml:space="preserve">Click </w:t>
      </w:r>
      <w:r w:rsidRPr="008066E6">
        <w:rPr>
          <w:rFonts w:ascii="Salesforce Sans" w:hAnsi="Salesforce Sans"/>
          <w:b/>
          <w:szCs w:val="22"/>
        </w:rPr>
        <w:t>Object Manager</w:t>
      </w:r>
      <w:r w:rsidRPr="008066E6">
        <w:rPr>
          <w:rFonts w:ascii="Salesforce Sans" w:hAnsi="Salesforce Sans"/>
          <w:szCs w:val="22"/>
        </w:rPr>
        <w:t>.</w:t>
      </w:r>
    </w:p>
    <w:p w14:paraId="0AAD2845" w14:textId="77777777" w:rsidR="00830E77" w:rsidRPr="008066E6" w:rsidRDefault="00830E77" w:rsidP="0077756F">
      <w:pPr>
        <w:pStyle w:val="Heading2"/>
        <w:spacing w:before="1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 xml:space="preserve">Click </w:t>
      </w:r>
      <w:r w:rsidRPr="008066E6">
        <w:rPr>
          <w:rStyle w:val="ClickOrSelect"/>
          <w:rFonts w:ascii="Salesforce Sans" w:hAnsi="Salesforce Sans"/>
          <w:szCs w:val="22"/>
        </w:rPr>
        <w:t>Certification Attempt</w:t>
      </w:r>
      <w:r w:rsidRPr="008066E6">
        <w:rPr>
          <w:rFonts w:ascii="Salesforce Sans" w:hAnsi="Salesforce Sans"/>
          <w:szCs w:val="22"/>
        </w:rPr>
        <w:t>.</w:t>
      </w:r>
    </w:p>
    <w:p w14:paraId="2FEE897A" w14:textId="77777777" w:rsidR="00830E77" w:rsidRPr="008066E6" w:rsidRDefault="00830E77" w:rsidP="0077756F">
      <w:pPr>
        <w:pStyle w:val="Heading2"/>
        <w:spacing w:before="1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t xml:space="preserve">Click </w:t>
      </w:r>
      <w:r w:rsidRPr="008066E6">
        <w:rPr>
          <w:rFonts w:ascii="Salesforce Sans" w:hAnsi="Salesforce Sans"/>
          <w:b/>
          <w:szCs w:val="22"/>
        </w:rPr>
        <w:t>Fields &amp; Relationships</w:t>
      </w:r>
      <w:r w:rsidRPr="008066E6">
        <w:rPr>
          <w:rFonts w:ascii="Salesforce Sans" w:hAnsi="Salesforce Sans"/>
          <w:szCs w:val="22"/>
        </w:rPr>
        <w:t xml:space="preserve">, then click </w:t>
      </w:r>
      <w:r w:rsidRPr="008066E6">
        <w:rPr>
          <w:rFonts w:ascii="Salesforce Sans" w:hAnsi="Salesforce Sans"/>
          <w:b/>
          <w:szCs w:val="22"/>
        </w:rPr>
        <w:t>New</w:t>
      </w:r>
      <w:r w:rsidRPr="008066E6">
        <w:rPr>
          <w:rFonts w:ascii="Salesforce Sans" w:hAnsi="Salesforce Sans"/>
          <w:szCs w:val="22"/>
        </w:rPr>
        <w:t>.</w:t>
      </w:r>
    </w:p>
    <w:p w14:paraId="6D1CDFD0" w14:textId="77777777" w:rsidR="00830E77" w:rsidRPr="008066E6" w:rsidRDefault="00830E77" w:rsidP="0077756F">
      <w:pPr>
        <w:pStyle w:val="Heading2"/>
        <w:spacing w:before="120"/>
        <w:contextualSpacing w:val="0"/>
        <w:rPr>
          <w:rFonts w:ascii="Salesforce Sans" w:hAnsi="Salesforce Sans"/>
          <w:szCs w:val="22"/>
        </w:rPr>
      </w:pPr>
      <w:r w:rsidRPr="008066E6">
        <w:rPr>
          <w:rFonts w:ascii="Salesforce Sans" w:hAnsi="Salesforce Sans"/>
          <w:szCs w:val="22"/>
        </w:rPr>
        <w:t>E.</w:t>
      </w:r>
      <w:r w:rsidRPr="008066E6">
        <w:rPr>
          <w:rFonts w:ascii="Salesforce Sans" w:hAnsi="Salesforce Sans"/>
          <w:szCs w:val="22"/>
        </w:rPr>
        <w:tab/>
        <w:t xml:space="preserve">Select </w:t>
      </w:r>
      <w:r w:rsidRPr="008066E6">
        <w:rPr>
          <w:rStyle w:val="ClickOrSelect"/>
          <w:rFonts w:ascii="Salesforce Sans" w:hAnsi="Salesforce Sans"/>
          <w:szCs w:val="22"/>
        </w:rPr>
        <w:t>Formula</w:t>
      </w:r>
      <w:r w:rsidRPr="008066E6">
        <w:rPr>
          <w:rFonts w:ascii="Salesforce Sans" w:hAnsi="Salesforce Sans"/>
          <w:szCs w:val="22"/>
        </w:rPr>
        <w:t xml:space="preserve"> as the data type, then click </w:t>
      </w:r>
      <w:r w:rsidRPr="008066E6">
        <w:rPr>
          <w:rFonts w:ascii="Salesforce Sans" w:hAnsi="Salesforce Sans"/>
          <w:b/>
          <w:szCs w:val="22"/>
        </w:rPr>
        <w:t>Next</w:t>
      </w:r>
      <w:r w:rsidRPr="008066E6">
        <w:rPr>
          <w:rFonts w:ascii="Salesforce Sans" w:hAnsi="Salesforce Sans"/>
          <w:szCs w:val="22"/>
        </w:rPr>
        <w:t>.</w:t>
      </w:r>
    </w:p>
    <w:p w14:paraId="07C32E3E" w14:textId="77777777" w:rsidR="00830E77" w:rsidRPr="008066E6" w:rsidRDefault="00830E77" w:rsidP="0077756F">
      <w:pPr>
        <w:pStyle w:val="Heading2"/>
        <w:spacing w:before="120"/>
        <w:contextualSpacing w:val="0"/>
        <w:rPr>
          <w:rFonts w:ascii="Salesforce Sans" w:hAnsi="Salesforce Sans"/>
          <w:szCs w:val="22"/>
        </w:rPr>
      </w:pPr>
      <w:r w:rsidRPr="008066E6">
        <w:rPr>
          <w:rFonts w:ascii="Salesforce Sans" w:hAnsi="Salesforce Sans"/>
          <w:szCs w:val="22"/>
        </w:rPr>
        <w:t>F.</w:t>
      </w:r>
      <w:r w:rsidRPr="008066E6">
        <w:rPr>
          <w:rFonts w:ascii="Salesforce Sans" w:hAnsi="Salesforce Sans"/>
          <w:szCs w:val="22"/>
        </w:rPr>
        <w:tab/>
        <w:t>Enter the following information:</w:t>
      </w:r>
    </w:p>
    <w:tbl>
      <w:tblPr>
        <w:tblStyle w:val="TableGrid"/>
        <w:tblW w:w="0" w:type="auto"/>
        <w:tblInd w:w="792" w:type="dxa"/>
        <w:tblLayout w:type="fixed"/>
        <w:tblLook w:val="04A0" w:firstRow="1" w:lastRow="0" w:firstColumn="1" w:lastColumn="0" w:noHBand="0" w:noVBand="1"/>
      </w:tblPr>
      <w:tblGrid>
        <w:gridCol w:w="2713"/>
        <w:gridCol w:w="4950"/>
      </w:tblGrid>
      <w:tr w:rsidR="00830E77" w:rsidRPr="00CC7372" w14:paraId="1DFC1403" w14:textId="77777777" w:rsidTr="008066E6">
        <w:tc>
          <w:tcPr>
            <w:tcW w:w="2713" w:type="dxa"/>
          </w:tcPr>
          <w:p w14:paraId="65D1C7C7" w14:textId="77777777" w:rsidR="00830E77" w:rsidRPr="008066E6" w:rsidRDefault="00830E77" w:rsidP="008066E6">
            <w:pPr>
              <w:spacing w:before="80" w:after="80"/>
              <w:rPr>
                <w:rFonts w:ascii="Salesforce Sans" w:hAnsi="Salesforce Sans"/>
                <w:sz w:val="22"/>
                <w:szCs w:val="22"/>
              </w:rPr>
            </w:pPr>
            <w:r w:rsidRPr="008066E6">
              <w:rPr>
                <w:rFonts w:ascii="Salesforce Sans" w:hAnsi="Salesforce Sans"/>
                <w:sz w:val="22"/>
                <w:szCs w:val="22"/>
              </w:rPr>
              <w:t>Field Label</w:t>
            </w:r>
          </w:p>
        </w:tc>
        <w:tc>
          <w:tcPr>
            <w:tcW w:w="4950" w:type="dxa"/>
          </w:tcPr>
          <w:p w14:paraId="3BEA1388" w14:textId="1FC90874" w:rsidR="00830E77" w:rsidRPr="0077756F" w:rsidRDefault="00830E77" w:rsidP="008066E6">
            <w:pPr>
              <w:spacing w:before="80" w:after="80"/>
              <w:rPr>
                <w:rStyle w:val="EnterOrType"/>
              </w:rPr>
            </w:pPr>
            <w:r w:rsidRPr="0077756F">
              <w:rPr>
                <w:rStyle w:val="EnterOrType"/>
              </w:rPr>
              <w:t>Number of Elements for Cert</w:t>
            </w:r>
          </w:p>
        </w:tc>
      </w:tr>
      <w:tr w:rsidR="00830E77" w:rsidRPr="00CC7372" w14:paraId="2224984F" w14:textId="77777777" w:rsidTr="008066E6">
        <w:tc>
          <w:tcPr>
            <w:tcW w:w="2713" w:type="dxa"/>
          </w:tcPr>
          <w:p w14:paraId="6A987521" w14:textId="77777777" w:rsidR="00830E77" w:rsidRPr="008066E6" w:rsidRDefault="00830E77" w:rsidP="008066E6">
            <w:pPr>
              <w:spacing w:before="80" w:after="80"/>
              <w:rPr>
                <w:rFonts w:ascii="Salesforce Sans" w:hAnsi="Salesforce Sans"/>
                <w:sz w:val="22"/>
                <w:szCs w:val="22"/>
              </w:rPr>
            </w:pPr>
            <w:r w:rsidRPr="008066E6">
              <w:rPr>
                <w:rFonts w:ascii="Salesforce Sans" w:hAnsi="Salesforce Sans"/>
                <w:sz w:val="22"/>
                <w:szCs w:val="22"/>
              </w:rPr>
              <w:t>Field Name</w:t>
            </w:r>
          </w:p>
        </w:tc>
        <w:tc>
          <w:tcPr>
            <w:tcW w:w="4950" w:type="dxa"/>
          </w:tcPr>
          <w:p w14:paraId="75D25C1C" w14:textId="1BBB65F6" w:rsidR="00830E77" w:rsidRPr="0077756F" w:rsidRDefault="00830E77" w:rsidP="008066E6">
            <w:pPr>
              <w:spacing w:before="80" w:after="80"/>
              <w:rPr>
                <w:rStyle w:val="EnterOrType"/>
              </w:rPr>
            </w:pPr>
            <w:proofErr w:type="spellStart"/>
            <w:r w:rsidRPr="0077756F">
              <w:rPr>
                <w:rStyle w:val="EnterOrType"/>
              </w:rPr>
              <w:t>Number_of_Elements_for_Cert</w:t>
            </w:r>
            <w:proofErr w:type="spellEnd"/>
          </w:p>
        </w:tc>
      </w:tr>
      <w:tr w:rsidR="00830E77" w:rsidRPr="00CC7372" w14:paraId="7726C6FB" w14:textId="77777777" w:rsidTr="008066E6">
        <w:tc>
          <w:tcPr>
            <w:tcW w:w="2713" w:type="dxa"/>
          </w:tcPr>
          <w:p w14:paraId="70F3C52B" w14:textId="77777777" w:rsidR="00830E77" w:rsidRPr="008066E6" w:rsidRDefault="00830E77" w:rsidP="008066E6">
            <w:pPr>
              <w:spacing w:before="80" w:after="80"/>
              <w:rPr>
                <w:rFonts w:ascii="Salesforce Sans" w:hAnsi="Salesforce Sans"/>
                <w:sz w:val="22"/>
                <w:szCs w:val="22"/>
              </w:rPr>
            </w:pPr>
            <w:r w:rsidRPr="008066E6">
              <w:rPr>
                <w:rFonts w:ascii="Salesforce Sans" w:hAnsi="Salesforce Sans"/>
                <w:sz w:val="22"/>
                <w:szCs w:val="22"/>
              </w:rPr>
              <w:t>Formula Return Type</w:t>
            </w:r>
          </w:p>
        </w:tc>
        <w:tc>
          <w:tcPr>
            <w:tcW w:w="4950" w:type="dxa"/>
          </w:tcPr>
          <w:p w14:paraId="52E004D8" w14:textId="2BD0F044" w:rsidR="00830E77" w:rsidRPr="008066E6" w:rsidRDefault="00830E77" w:rsidP="008066E6">
            <w:pPr>
              <w:spacing w:before="80" w:after="80"/>
              <w:rPr>
                <w:rStyle w:val="ClickOrSelect"/>
                <w:rFonts w:ascii="Salesforce Sans" w:hAnsi="Salesforce Sans"/>
                <w:szCs w:val="22"/>
              </w:rPr>
            </w:pPr>
            <w:r w:rsidRPr="008066E6">
              <w:rPr>
                <w:rStyle w:val="ClickOrSelect"/>
                <w:rFonts w:ascii="Salesforce Sans" w:hAnsi="Salesforce Sans"/>
                <w:szCs w:val="22"/>
              </w:rPr>
              <w:t>Number</w:t>
            </w:r>
          </w:p>
        </w:tc>
      </w:tr>
      <w:tr w:rsidR="00830E77" w:rsidRPr="00CC7372" w14:paraId="3B73176C" w14:textId="77777777" w:rsidTr="00830E77">
        <w:tc>
          <w:tcPr>
            <w:tcW w:w="2713" w:type="dxa"/>
          </w:tcPr>
          <w:p w14:paraId="6ED239A2" w14:textId="0C041B1E" w:rsidR="00830E77" w:rsidRPr="008066E6" w:rsidRDefault="003D7823" w:rsidP="008066E6">
            <w:pPr>
              <w:spacing w:before="80" w:after="80"/>
              <w:rPr>
                <w:rFonts w:ascii="Salesforce Sans" w:hAnsi="Salesforce Sans"/>
                <w:sz w:val="22"/>
                <w:szCs w:val="22"/>
              </w:rPr>
            </w:pPr>
            <w:r w:rsidRPr="008066E6">
              <w:rPr>
                <w:rFonts w:ascii="Salesforce Sans" w:hAnsi="Salesforce Sans"/>
                <w:sz w:val="22"/>
                <w:szCs w:val="22"/>
              </w:rPr>
              <w:t>Decimal Places</w:t>
            </w:r>
          </w:p>
        </w:tc>
        <w:tc>
          <w:tcPr>
            <w:tcW w:w="4950" w:type="dxa"/>
          </w:tcPr>
          <w:p w14:paraId="11F9E92D" w14:textId="3A5653C4" w:rsidR="00830E77" w:rsidRPr="008066E6" w:rsidRDefault="003D7823" w:rsidP="008066E6">
            <w:pPr>
              <w:spacing w:before="80" w:after="80"/>
              <w:rPr>
                <w:rStyle w:val="EnterOrType"/>
              </w:rPr>
            </w:pPr>
            <w:r w:rsidRPr="008066E6">
              <w:rPr>
                <w:rStyle w:val="EnterOrType"/>
              </w:rPr>
              <w:t>0</w:t>
            </w:r>
          </w:p>
        </w:tc>
      </w:tr>
    </w:tbl>
    <w:p w14:paraId="25AC7655" w14:textId="77777777" w:rsidR="00830E77" w:rsidRPr="008066E6" w:rsidRDefault="00830E77" w:rsidP="0077756F">
      <w:pPr>
        <w:pStyle w:val="Heading2"/>
        <w:spacing w:before="120"/>
        <w:contextualSpacing w:val="0"/>
        <w:rPr>
          <w:rFonts w:ascii="Salesforce Sans" w:hAnsi="Salesforce Sans"/>
          <w:b/>
          <w:szCs w:val="22"/>
        </w:rPr>
      </w:pPr>
      <w:r w:rsidRPr="008066E6">
        <w:rPr>
          <w:rFonts w:ascii="Salesforce Sans" w:hAnsi="Salesforce Sans"/>
          <w:szCs w:val="22"/>
        </w:rPr>
        <w:t>G.</w:t>
      </w:r>
      <w:r w:rsidRPr="008066E6">
        <w:rPr>
          <w:rFonts w:ascii="Salesforce Sans" w:hAnsi="Salesforce Sans"/>
          <w:szCs w:val="22"/>
        </w:rPr>
        <w:tab/>
        <w:t xml:space="preserve">Click </w:t>
      </w:r>
      <w:r w:rsidRPr="008066E6">
        <w:rPr>
          <w:rFonts w:ascii="Salesforce Sans" w:hAnsi="Salesforce Sans"/>
          <w:b/>
          <w:szCs w:val="22"/>
        </w:rPr>
        <w:t>Next</w:t>
      </w:r>
      <w:r w:rsidRPr="008066E6">
        <w:rPr>
          <w:rFonts w:ascii="Salesforce Sans" w:hAnsi="Salesforce Sans"/>
          <w:szCs w:val="22"/>
        </w:rPr>
        <w:t>.</w:t>
      </w:r>
    </w:p>
    <w:p w14:paraId="64446B20" w14:textId="77777777" w:rsidR="00830E77" w:rsidRPr="008066E6" w:rsidRDefault="00830E77"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Pr="008066E6">
        <w:rPr>
          <w:rFonts w:ascii="Salesforce Sans" w:hAnsi="Salesforce Sans"/>
          <w:noProof/>
          <w:szCs w:val="22"/>
        </w:rPr>
        <w:t>H</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Click </w:t>
      </w:r>
      <w:r w:rsidRPr="008066E6">
        <w:rPr>
          <w:rFonts w:ascii="Salesforce Sans" w:hAnsi="Salesforce Sans"/>
          <w:b/>
          <w:szCs w:val="22"/>
        </w:rPr>
        <w:t>Advanced Formula</w:t>
      </w:r>
      <w:r w:rsidRPr="008066E6">
        <w:rPr>
          <w:rFonts w:ascii="Salesforce Sans" w:hAnsi="Salesforce Sans"/>
          <w:szCs w:val="22"/>
        </w:rPr>
        <w:t xml:space="preserve"> tab, then enter the following formula:</w:t>
      </w:r>
    </w:p>
    <w:p w14:paraId="2FCE9912" w14:textId="0236161E" w:rsidR="00830E77" w:rsidRPr="008066E6" w:rsidRDefault="00830E77" w:rsidP="0077756F">
      <w:pPr>
        <w:pStyle w:val="Heading2"/>
        <w:spacing w:before="120"/>
        <w:contextualSpacing w:val="0"/>
        <w:rPr>
          <w:rStyle w:val="EnterOrType"/>
          <w:sz w:val="18"/>
          <w:szCs w:val="18"/>
        </w:rPr>
      </w:pPr>
      <w:r w:rsidRPr="008066E6">
        <w:rPr>
          <w:rFonts w:ascii="Salesforce Sans" w:hAnsi="Salesforce Sans"/>
          <w:szCs w:val="22"/>
        </w:rPr>
        <w:tab/>
      </w:r>
      <w:r w:rsidR="003D7823" w:rsidRPr="008066E6">
        <w:rPr>
          <w:rStyle w:val="EnterOrType"/>
          <w:sz w:val="18"/>
          <w:szCs w:val="18"/>
        </w:rPr>
        <w:t>Certification_Element__r.Certification__r.Number_of_Certification_Elements__c</w:t>
      </w:r>
    </w:p>
    <w:p w14:paraId="23D31757" w14:textId="77777777" w:rsidR="00830E77" w:rsidRPr="008066E6" w:rsidRDefault="00830E77" w:rsidP="0077756F">
      <w:pPr>
        <w:pStyle w:val="Heading2"/>
        <w:spacing w:before="120"/>
        <w:contextualSpacing w:val="0"/>
        <w:rPr>
          <w:rFonts w:ascii="Salesforce Sans" w:hAnsi="Salesforce Sans"/>
          <w:szCs w:val="22"/>
        </w:rPr>
      </w:pPr>
      <w:r w:rsidRPr="008066E6">
        <w:rPr>
          <w:rFonts w:ascii="Salesforce Sans" w:hAnsi="Salesforce Sans"/>
          <w:szCs w:val="22"/>
        </w:rPr>
        <w:t>I.</w:t>
      </w:r>
      <w:r w:rsidRPr="008066E6">
        <w:rPr>
          <w:rFonts w:ascii="Salesforce Sans" w:hAnsi="Salesforce Sans"/>
          <w:szCs w:val="22"/>
        </w:rPr>
        <w:tab/>
        <w:t xml:space="preserve">Click </w:t>
      </w:r>
      <w:r w:rsidRPr="008066E6">
        <w:rPr>
          <w:rFonts w:ascii="Salesforce Sans" w:hAnsi="Salesforce Sans"/>
          <w:b/>
          <w:szCs w:val="22"/>
        </w:rPr>
        <w:t>Check Syntax</w:t>
      </w:r>
      <w:r w:rsidRPr="008066E6">
        <w:rPr>
          <w:rFonts w:ascii="Salesforce Sans" w:hAnsi="Salesforce Sans"/>
          <w:szCs w:val="22"/>
        </w:rPr>
        <w:t>.</w:t>
      </w:r>
    </w:p>
    <w:p w14:paraId="7433293D" w14:textId="4CE6524E" w:rsidR="00830E77" w:rsidRPr="008066E6" w:rsidRDefault="00830E77" w:rsidP="0077756F">
      <w:pPr>
        <w:pStyle w:val="Heading2"/>
        <w:spacing w:before="120"/>
        <w:contextualSpacing w:val="0"/>
        <w:rPr>
          <w:rFonts w:ascii="Salesforce Sans" w:hAnsi="Salesforce Sans"/>
          <w:szCs w:val="22"/>
        </w:rPr>
      </w:pPr>
      <w:r w:rsidRPr="008066E6">
        <w:rPr>
          <w:rFonts w:ascii="Salesforce Sans" w:hAnsi="Salesforce Sans"/>
          <w:szCs w:val="22"/>
        </w:rPr>
        <w:t>J.</w:t>
      </w:r>
      <w:r w:rsidRPr="008066E6">
        <w:rPr>
          <w:rFonts w:ascii="Salesforce Sans" w:hAnsi="Salesforce Sans"/>
          <w:szCs w:val="22"/>
        </w:rPr>
        <w:tab/>
      </w:r>
      <w:r w:rsidR="00B8051E">
        <w:rPr>
          <w:rFonts w:ascii="Salesforce Sans" w:hAnsi="Salesforce Sans"/>
          <w:szCs w:val="22"/>
        </w:rPr>
        <w:t>Type</w:t>
      </w:r>
      <w:r w:rsidRPr="008066E6">
        <w:rPr>
          <w:rFonts w:ascii="Salesforce Sans" w:hAnsi="Salesforce Sans"/>
          <w:szCs w:val="22"/>
        </w:rPr>
        <w:t xml:space="preserve"> </w:t>
      </w:r>
      <w:r w:rsidR="003D7823" w:rsidRPr="008066E6">
        <w:rPr>
          <w:rStyle w:val="EnterOrType"/>
        </w:rPr>
        <w:t>The number of Certification Elements</w:t>
      </w:r>
      <w:r w:rsidRPr="008066E6">
        <w:rPr>
          <w:rFonts w:ascii="Salesforce Sans" w:hAnsi="Salesforce Sans"/>
          <w:szCs w:val="22"/>
        </w:rPr>
        <w:t xml:space="preserve"> in the Description field.</w:t>
      </w:r>
    </w:p>
    <w:p w14:paraId="69C1F1AF" w14:textId="77777777" w:rsidR="00830E77" w:rsidRPr="008066E6" w:rsidRDefault="00830E77" w:rsidP="0077756F">
      <w:pPr>
        <w:pStyle w:val="Heading2"/>
        <w:spacing w:before="120"/>
        <w:contextualSpacing w:val="0"/>
        <w:rPr>
          <w:rFonts w:ascii="Salesforce Sans" w:hAnsi="Salesforce Sans"/>
          <w:szCs w:val="22"/>
        </w:rPr>
      </w:pPr>
      <w:r w:rsidRPr="008066E6">
        <w:rPr>
          <w:rFonts w:ascii="Salesforce Sans" w:hAnsi="Salesforce Sans"/>
          <w:szCs w:val="22"/>
        </w:rPr>
        <w:t>K.</w:t>
      </w:r>
      <w:r w:rsidRPr="008066E6">
        <w:rPr>
          <w:rFonts w:ascii="Salesforce Sans" w:hAnsi="Salesforce Sans"/>
          <w:szCs w:val="22"/>
        </w:rPr>
        <w:tab/>
        <w:t xml:space="preserve">Click </w:t>
      </w:r>
      <w:r w:rsidRPr="008066E6">
        <w:rPr>
          <w:rFonts w:ascii="Salesforce Sans" w:hAnsi="Salesforce Sans"/>
          <w:b/>
          <w:szCs w:val="22"/>
        </w:rPr>
        <w:t>Next</w:t>
      </w:r>
      <w:r w:rsidRPr="008066E6">
        <w:rPr>
          <w:rFonts w:ascii="Salesforce Sans" w:hAnsi="Salesforce Sans"/>
          <w:szCs w:val="22"/>
        </w:rPr>
        <w:t>.</w:t>
      </w:r>
    </w:p>
    <w:p w14:paraId="5061AF66" w14:textId="77777777" w:rsidR="00830E77" w:rsidRPr="008066E6" w:rsidRDefault="00830E77" w:rsidP="0077756F">
      <w:pPr>
        <w:pStyle w:val="Heading2"/>
        <w:spacing w:before="120"/>
        <w:contextualSpacing w:val="0"/>
        <w:rPr>
          <w:rFonts w:ascii="Salesforce Sans" w:hAnsi="Salesforce Sans"/>
          <w:szCs w:val="22"/>
        </w:rPr>
      </w:pPr>
      <w:r w:rsidRPr="008066E6">
        <w:rPr>
          <w:rFonts w:ascii="Salesforce Sans" w:hAnsi="Salesforce Sans"/>
          <w:szCs w:val="22"/>
        </w:rPr>
        <w:t>L.</w:t>
      </w:r>
      <w:r w:rsidRPr="008066E6">
        <w:rPr>
          <w:rFonts w:ascii="Salesforce Sans" w:hAnsi="Salesforce Sans"/>
          <w:szCs w:val="22"/>
        </w:rPr>
        <w:tab/>
        <w:t xml:space="preserve">Leave the field-level security as-is and click </w:t>
      </w:r>
      <w:r w:rsidRPr="008066E6">
        <w:rPr>
          <w:rStyle w:val="ClickOrSelect"/>
          <w:rFonts w:ascii="Salesforce Sans" w:hAnsi="Salesforce Sans"/>
          <w:szCs w:val="22"/>
        </w:rPr>
        <w:t>Next</w:t>
      </w:r>
      <w:r w:rsidRPr="008066E6">
        <w:rPr>
          <w:rFonts w:ascii="Salesforce Sans" w:hAnsi="Salesforce Sans"/>
          <w:szCs w:val="22"/>
        </w:rPr>
        <w:t>.</w:t>
      </w:r>
    </w:p>
    <w:p w14:paraId="4E92BA50" w14:textId="279C9254" w:rsidR="00830E77" w:rsidRPr="008066E6" w:rsidRDefault="00830E77" w:rsidP="0077756F">
      <w:pPr>
        <w:pStyle w:val="Heading2"/>
        <w:spacing w:before="120"/>
        <w:contextualSpacing w:val="0"/>
        <w:rPr>
          <w:rFonts w:ascii="Salesforce Sans" w:hAnsi="Salesforce Sans"/>
          <w:szCs w:val="22"/>
        </w:rPr>
      </w:pPr>
      <w:r w:rsidRPr="008066E6">
        <w:rPr>
          <w:rFonts w:ascii="Salesforce Sans" w:hAnsi="Salesforce Sans"/>
          <w:szCs w:val="22"/>
        </w:rPr>
        <w:t>M.</w:t>
      </w:r>
      <w:r w:rsidRPr="008066E6">
        <w:rPr>
          <w:rFonts w:ascii="Salesforce Sans" w:hAnsi="Salesforce Sans"/>
          <w:szCs w:val="22"/>
        </w:rPr>
        <w:tab/>
        <w:t xml:space="preserve">Deselect </w:t>
      </w:r>
      <w:r w:rsidRPr="008066E6">
        <w:rPr>
          <w:rFonts w:ascii="Salesforce Sans" w:hAnsi="Salesforce Sans"/>
          <w:b/>
          <w:szCs w:val="22"/>
        </w:rPr>
        <w:t>Add Field</w:t>
      </w:r>
      <w:r w:rsidRPr="008066E6">
        <w:rPr>
          <w:rFonts w:ascii="Salesforce Sans" w:hAnsi="Salesforce Sans"/>
          <w:szCs w:val="22"/>
        </w:rPr>
        <w:t xml:space="preserve"> so </w:t>
      </w:r>
      <w:r w:rsidR="00D913BA" w:rsidRPr="008066E6">
        <w:rPr>
          <w:rFonts w:ascii="Salesforce Sans" w:hAnsi="Salesforce Sans"/>
          <w:szCs w:val="22"/>
        </w:rPr>
        <w:t>no page layout is selected, then</w:t>
      </w:r>
      <w:r w:rsidRPr="008066E6">
        <w:rPr>
          <w:rFonts w:ascii="Salesforce Sans" w:hAnsi="Salesforce Sans"/>
          <w:szCs w:val="22"/>
        </w:rPr>
        <w:t xml:space="preserve"> click </w:t>
      </w:r>
      <w:r w:rsidRPr="008066E6">
        <w:rPr>
          <w:rFonts w:ascii="Salesforce Sans" w:hAnsi="Salesforce Sans"/>
          <w:b/>
          <w:szCs w:val="22"/>
        </w:rPr>
        <w:t>Save</w:t>
      </w:r>
      <w:r w:rsidRPr="008066E6">
        <w:rPr>
          <w:rFonts w:ascii="Salesforce Sans" w:hAnsi="Salesforce Sans"/>
          <w:szCs w:val="22"/>
        </w:rPr>
        <w:t>.</w:t>
      </w:r>
    </w:p>
    <w:p w14:paraId="191D249B" w14:textId="77777777" w:rsidR="00C078AC" w:rsidRPr="008066E6" w:rsidRDefault="00C078AC" w:rsidP="008066E6">
      <w:pPr>
        <w:pStyle w:val="Heading2"/>
        <w:spacing w:before="120"/>
        <w:contextualSpacing w:val="0"/>
        <w:rPr>
          <w:rFonts w:ascii="Salesforce Sans" w:hAnsi="Salesforce Sans"/>
          <w:szCs w:val="22"/>
        </w:rPr>
      </w:pPr>
    </w:p>
    <w:p w14:paraId="0C450060" w14:textId="77777777" w:rsidR="0024186B" w:rsidRDefault="0024186B">
      <w:pPr>
        <w:rPr>
          <w:rFonts w:ascii="Salesforce Sans" w:hAnsi="Salesforce Sans"/>
          <w:b/>
          <w:color w:val="000000" w:themeColor="text1"/>
        </w:rPr>
      </w:pPr>
      <w:bookmarkStart w:id="89" w:name="_Toc427165779"/>
      <w:r>
        <w:br w:type="page"/>
      </w:r>
    </w:p>
    <w:p w14:paraId="0E11FAD2" w14:textId="278AA0BB" w:rsidR="00C078AC" w:rsidRPr="0077756F" w:rsidRDefault="00C078AC">
      <w:pPr>
        <w:pStyle w:val="ExerciseTitle"/>
      </w:pPr>
      <w:bookmarkStart w:id="90" w:name="_Toc514686431"/>
      <w:r w:rsidRPr="0077756F">
        <w:lastRenderedPageBreak/>
        <w:t>14-3: Create Collections to Filter the Query</w:t>
      </w:r>
      <w:bookmarkEnd w:id="89"/>
      <w:bookmarkEnd w:id="90"/>
      <w:r w:rsidR="00D35637" w:rsidRPr="0077756F">
        <w:br/>
      </w:r>
    </w:p>
    <w:p w14:paraId="2BA8DA77" w14:textId="77777777" w:rsidR="0031518F" w:rsidRPr="008066E6" w:rsidRDefault="0031518F"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62CFF9B8"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Create the query that will bring back Certification Attempt records.</w:t>
      </w:r>
      <w:r w:rsidRPr="008066E6">
        <w:rPr>
          <w:rFonts w:ascii="Salesforce Sans" w:hAnsi="Salesforce Sans"/>
          <w:sz w:val="22"/>
          <w:szCs w:val="22"/>
        </w:rPr>
        <w:br/>
      </w:r>
    </w:p>
    <w:p w14:paraId="5FABE0DB"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5FDE29AB" w14:textId="1F50BA9D"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1109DF" w:rsidRPr="008066E6">
        <w:rPr>
          <w:rFonts w:ascii="Salesforce Sans" w:hAnsi="Salesforce Sans"/>
          <w:szCs w:val="22"/>
        </w:rPr>
        <w:t>Write code to create a query filter then loop over the SOQL results</w:t>
      </w:r>
      <w:r w:rsidR="00C078AC" w:rsidRPr="008066E6">
        <w:rPr>
          <w:rFonts w:ascii="Salesforce Sans" w:hAnsi="Salesforce Sans"/>
          <w:szCs w:val="22"/>
        </w:rPr>
        <w:t>.</w:t>
      </w:r>
    </w:p>
    <w:p w14:paraId="0FCEE9CA" w14:textId="2906B6EB" w:rsidR="00C078AC" w:rsidRPr="008066E6" w:rsidRDefault="00EF59C5" w:rsidP="008066E6">
      <w:pPr>
        <w:pStyle w:val="Heading1"/>
        <w:spacing w:before="120"/>
        <w:contextualSpacing w:val="0"/>
        <w:rPr>
          <w:rFonts w:ascii="Salesforce Sans" w:hAnsi="Salesforce Sans"/>
          <w:szCs w:val="22"/>
        </w:rPr>
      </w:pPr>
      <w:r w:rsidRPr="008066E6">
        <w:rPr>
          <w:rFonts w:ascii="Salesforce Sans" w:hAnsi="Salesforce Sans"/>
          <w:szCs w:val="22"/>
        </w:rPr>
        <w:t>2</w:t>
      </w:r>
      <w:r w:rsidR="00C078AC" w:rsidRPr="008066E6">
        <w:rPr>
          <w:rFonts w:ascii="Salesforce Sans" w:hAnsi="Salesforce Sans"/>
          <w:szCs w:val="22"/>
        </w:rPr>
        <w:t>.</w:t>
      </w:r>
      <w:r w:rsidR="00C078AC" w:rsidRPr="008066E6">
        <w:rPr>
          <w:rFonts w:ascii="Salesforce Sans" w:hAnsi="Salesforce Sans"/>
          <w:szCs w:val="22"/>
        </w:rPr>
        <w:tab/>
        <w:t>Change code to call the logic for the new class handler method.</w:t>
      </w:r>
    </w:p>
    <w:p w14:paraId="0FEBB683" w14:textId="01A40B8C" w:rsidR="00C078AC" w:rsidRPr="008066E6" w:rsidRDefault="00EF59C5" w:rsidP="008066E6">
      <w:pPr>
        <w:pStyle w:val="Heading1"/>
        <w:spacing w:before="120"/>
        <w:contextualSpacing w:val="0"/>
        <w:rPr>
          <w:rFonts w:ascii="Salesforce Sans" w:hAnsi="Salesforce Sans"/>
          <w:szCs w:val="22"/>
        </w:rPr>
      </w:pPr>
      <w:r w:rsidRPr="008066E6">
        <w:rPr>
          <w:rFonts w:ascii="Salesforce Sans" w:hAnsi="Salesforce Sans"/>
          <w:szCs w:val="22"/>
        </w:rPr>
        <w:t>3</w:t>
      </w:r>
      <w:r w:rsidR="00C078AC" w:rsidRPr="008066E6">
        <w:rPr>
          <w:rFonts w:ascii="Salesforce Sans" w:hAnsi="Salesforce Sans"/>
          <w:szCs w:val="22"/>
        </w:rPr>
        <w:t>.</w:t>
      </w:r>
      <w:r w:rsidR="00C078AC" w:rsidRPr="008066E6">
        <w:rPr>
          <w:rFonts w:ascii="Salesforce Sans" w:hAnsi="Salesforce Sans"/>
          <w:szCs w:val="22"/>
        </w:rPr>
        <w:tab/>
        <w:t>Test your new trigger logic.</w:t>
      </w:r>
    </w:p>
    <w:p w14:paraId="60C5880B" w14:textId="77777777" w:rsidR="00C078AC" w:rsidRPr="008066E6" w:rsidRDefault="00C078AC" w:rsidP="008066E6">
      <w:pPr>
        <w:pStyle w:val="Heading1"/>
        <w:spacing w:before="120"/>
        <w:contextualSpacing w:val="0"/>
        <w:rPr>
          <w:rFonts w:ascii="Salesforce Sans" w:hAnsi="Salesforce Sans"/>
          <w:szCs w:val="22"/>
        </w:rPr>
      </w:pPr>
    </w:p>
    <w:p w14:paraId="150100A4"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6282439B" w14:textId="0BB5943C" w:rsidR="00C078AC" w:rsidRPr="008066E6" w:rsidRDefault="00F17A28" w:rsidP="008066E6">
      <w:pPr>
        <w:spacing w:before="120" w:after="120"/>
        <w:rPr>
          <w:rFonts w:ascii="Salesforce Sans" w:hAnsi="Salesforce Sans"/>
          <w:sz w:val="22"/>
          <w:szCs w:val="22"/>
        </w:rPr>
      </w:pPr>
      <w:r w:rsidRPr="008066E6">
        <w:rPr>
          <w:rFonts w:ascii="Salesforce Sans" w:hAnsi="Salesforce Sans"/>
          <w:sz w:val="22"/>
          <w:szCs w:val="22"/>
        </w:rPr>
        <w:t>20</w:t>
      </w:r>
      <w:r w:rsidR="00C078AC" w:rsidRPr="008066E6">
        <w:rPr>
          <w:rFonts w:ascii="Salesforce Sans" w:hAnsi="Salesforce Sans"/>
          <w:sz w:val="22"/>
          <w:szCs w:val="22"/>
        </w:rPr>
        <w:t xml:space="preserve"> minutes </w:t>
      </w:r>
    </w:p>
    <w:p w14:paraId="3A687BB5" w14:textId="77777777" w:rsidR="00C078AC" w:rsidRPr="008066E6" w:rsidRDefault="00C078AC" w:rsidP="008066E6">
      <w:pPr>
        <w:pStyle w:val="SingleLine"/>
        <w:spacing w:before="120" w:after="120"/>
        <w:rPr>
          <w:rFonts w:ascii="Salesforce Sans" w:hAnsi="Salesforce Sans"/>
          <w:sz w:val="22"/>
          <w:szCs w:val="22"/>
        </w:rPr>
      </w:pPr>
    </w:p>
    <w:p w14:paraId="555EA5E5"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2B0F258C" w14:textId="0D5BB9DA"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EF59C5" w:rsidRPr="008066E6">
        <w:rPr>
          <w:rFonts w:ascii="Salesforce Sans" w:hAnsi="Salesforce Sans"/>
          <w:szCs w:val="22"/>
        </w:rPr>
        <w:t>Write code to create a query filter then loop over the SOQL results</w:t>
      </w:r>
      <w:r w:rsidR="00C078AC" w:rsidRPr="008066E6">
        <w:rPr>
          <w:rFonts w:ascii="Salesforce Sans" w:hAnsi="Salesforce Sans"/>
          <w:szCs w:val="22"/>
        </w:rPr>
        <w:t>.</w:t>
      </w:r>
    </w:p>
    <w:p w14:paraId="19E3B0C6" w14:textId="77777777" w:rsidR="00391433" w:rsidRPr="008066E6" w:rsidRDefault="00391433"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C</w:t>
      </w:r>
      <w:r w:rsidRPr="008066E6">
        <w:rPr>
          <w:rFonts w:ascii="Salesforce Sans" w:hAnsi="Salesforce Sans"/>
          <w:color w:val="000000" w:themeColor="text1"/>
          <w:szCs w:val="22"/>
        </w:rPr>
        <w:t xml:space="preserve">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24EC6A75" wp14:editId="1CBCD3DC">
            <wp:extent cx="130775" cy="144869"/>
            <wp:effectExtent l="0" t="0" r="0" b="0"/>
            <wp:docPr id="51" name="Picture 51"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77756F">
        <w:rPr>
          <w:rStyle w:val="ClickPaths"/>
          <w:color w:val="000000" w:themeColor="text1"/>
          <w:szCs w:val="22"/>
        </w:rPr>
        <w:t>Developer Console.</w:t>
      </w:r>
    </w:p>
    <w:p w14:paraId="4F014E48" w14:textId="77777777" w:rsidR="00391433" w:rsidRPr="008066E6" w:rsidRDefault="00391433" w:rsidP="0077756F">
      <w:pPr>
        <w:pStyle w:val="Heading3"/>
        <w:spacing w:before="120"/>
        <w:ind w:left="7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t xml:space="preserve">Click </w:t>
      </w:r>
      <w:r w:rsidRPr="008066E6">
        <w:rPr>
          <w:rStyle w:val="ClickOrSelect"/>
          <w:rFonts w:ascii="Salesforce Sans" w:hAnsi="Salesforce Sans"/>
          <w:szCs w:val="22"/>
        </w:rPr>
        <w:t>File | New | Apex Class</w:t>
      </w:r>
      <w:r w:rsidRPr="008066E6">
        <w:rPr>
          <w:rFonts w:ascii="Salesforce Sans" w:hAnsi="Salesforce Sans"/>
          <w:szCs w:val="22"/>
        </w:rPr>
        <w:t xml:space="preserve">. </w:t>
      </w:r>
    </w:p>
    <w:p w14:paraId="0024FC66" w14:textId="7238323F" w:rsidR="00391433" w:rsidRPr="008066E6" w:rsidRDefault="00391433" w:rsidP="0077756F">
      <w:pPr>
        <w:pStyle w:val="Heading3"/>
        <w:spacing w:before="120"/>
        <w:ind w:left="7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r>
      <w:r w:rsidR="003E75E4">
        <w:rPr>
          <w:rFonts w:ascii="Salesforce Sans" w:hAnsi="Salesforce Sans"/>
          <w:szCs w:val="22"/>
        </w:rPr>
        <w:t>Type</w:t>
      </w:r>
      <w:r w:rsidRPr="008066E6">
        <w:rPr>
          <w:rFonts w:ascii="Salesforce Sans" w:hAnsi="Salesforce Sans"/>
          <w:szCs w:val="22"/>
        </w:rPr>
        <w:t xml:space="preserve"> </w:t>
      </w:r>
      <w:proofErr w:type="spellStart"/>
      <w:r w:rsidRPr="0077756F">
        <w:rPr>
          <w:rStyle w:val="EnterOrType"/>
        </w:rPr>
        <w:t>CertificationAttemptTriggerHandler</w:t>
      </w:r>
      <w:proofErr w:type="spellEnd"/>
      <w:r w:rsidRPr="008066E6">
        <w:rPr>
          <w:rFonts w:ascii="Salesforce Sans" w:hAnsi="Salesforce Sans"/>
          <w:szCs w:val="22"/>
        </w:rPr>
        <w:t xml:space="preserve"> for the name, then click </w:t>
      </w:r>
      <w:r w:rsidRPr="008066E6">
        <w:rPr>
          <w:rFonts w:ascii="Salesforce Sans" w:hAnsi="Salesforce Sans"/>
          <w:b/>
          <w:szCs w:val="22"/>
        </w:rPr>
        <w:t>OK</w:t>
      </w:r>
      <w:r w:rsidRPr="008066E6">
        <w:rPr>
          <w:rFonts w:ascii="Salesforce Sans" w:hAnsi="Salesforce Sans"/>
          <w:szCs w:val="22"/>
        </w:rPr>
        <w:t xml:space="preserve">. </w:t>
      </w:r>
    </w:p>
    <w:p w14:paraId="25F3792C" w14:textId="24737CC3" w:rsidR="00391433" w:rsidRPr="008066E6" w:rsidRDefault="00391433" w:rsidP="0077756F">
      <w:pPr>
        <w:pStyle w:val="Heading3"/>
        <w:spacing w:before="120"/>
        <w:ind w:left="7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t xml:space="preserve">Copy and paste the contents of </w:t>
      </w:r>
      <w:r w:rsidRPr="008066E6">
        <w:rPr>
          <w:rFonts w:ascii="Salesforce Sans" w:hAnsi="Salesforce Sans"/>
          <w:b/>
          <w:szCs w:val="22"/>
        </w:rPr>
        <w:t>CertificationAttemptTriggerHandler.txt</w:t>
      </w:r>
      <w:r w:rsidRPr="008066E6">
        <w:rPr>
          <w:rFonts w:ascii="Salesforce Sans" w:hAnsi="Salesforce Sans"/>
          <w:szCs w:val="22"/>
        </w:rPr>
        <w:t xml:space="preserve"> from the Exercises folder into the window, overwriting all existing text. </w:t>
      </w:r>
    </w:p>
    <w:p w14:paraId="188ADF3C" w14:textId="41F5FBB2" w:rsidR="00473474" w:rsidRPr="008066E6" w:rsidRDefault="00473474" w:rsidP="0077756F">
      <w:pPr>
        <w:pStyle w:val="Heading3"/>
        <w:spacing w:before="120"/>
        <w:ind w:left="720"/>
        <w:contextualSpacing w:val="0"/>
        <w:rPr>
          <w:rFonts w:ascii="Salesforce Sans" w:hAnsi="Salesforce Sans"/>
          <w:szCs w:val="22"/>
        </w:rPr>
      </w:pPr>
      <w:r w:rsidRPr="008066E6">
        <w:rPr>
          <w:rFonts w:ascii="Salesforce Sans" w:hAnsi="Salesforce Sans"/>
          <w:szCs w:val="22"/>
        </w:rPr>
        <w:t>E.</w:t>
      </w:r>
      <w:r w:rsidRPr="008066E6">
        <w:rPr>
          <w:rFonts w:ascii="Salesforce Sans" w:hAnsi="Salesforce Sans"/>
          <w:szCs w:val="22"/>
        </w:rPr>
        <w:tab/>
        <w:t>Complete the TODOs.</w:t>
      </w:r>
    </w:p>
    <w:p w14:paraId="087C5598" w14:textId="0309BCE0" w:rsidR="00391433" w:rsidRPr="008066E6" w:rsidRDefault="00473474" w:rsidP="0077756F">
      <w:pPr>
        <w:pStyle w:val="Heading3"/>
        <w:spacing w:before="120"/>
        <w:ind w:left="720"/>
        <w:contextualSpacing w:val="0"/>
        <w:rPr>
          <w:rFonts w:ascii="Salesforce Sans" w:hAnsi="Salesforce Sans"/>
          <w:szCs w:val="22"/>
        </w:rPr>
      </w:pPr>
      <w:r w:rsidRPr="008066E6">
        <w:rPr>
          <w:rFonts w:ascii="Salesforce Sans" w:hAnsi="Salesforce Sans"/>
          <w:szCs w:val="22"/>
        </w:rPr>
        <w:t>F</w:t>
      </w:r>
      <w:r w:rsidR="00391433" w:rsidRPr="008066E6">
        <w:rPr>
          <w:rFonts w:ascii="Salesforce Sans" w:hAnsi="Salesforce Sans"/>
          <w:szCs w:val="22"/>
        </w:rPr>
        <w:t>.</w:t>
      </w:r>
      <w:r w:rsidR="00391433"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S</w:t>
      </w:r>
      <w:r w:rsidR="00391433" w:rsidRPr="008066E6">
        <w:rPr>
          <w:rFonts w:ascii="Salesforce Sans" w:hAnsi="Salesforce Sans"/>
          <w:szCs w:val="22"/>
        </w:rPr>
        <w:t xml:space="preserve"> to save the file.</w:t>
      </w:r>
    </w:p>
    <w:p w14:paraId="25790FCD" w14:textId="034D7EAA" w:rsidR="00C078AC" w:rsidRPr="008066E6" w:rsidRDefault="00203038" w:rsidP="008066E6">
      <w:pPr>
        <w:pStyle w:val="Heading1"/>
        <w:spacing w:before="120"/>
        <w:contextualSpacing w:val="0"/>
        <w:rPr>
          <w:rFonts w:ascii="Salesforce Sans" w:hAnsi="Salesforce Sans"/>
          <w:szCs w:val="22"/>
        </w:rPr>
      </w:pPr>
      <w:r w:rsidRPr="008066E6">
        <w:rPr>
          <w:rFonts w:ascii="Salesforce Sans" w:hAnsi="Salesforce Sans"/>
          <w:szCs w:val="22"/>
        </w:rPr>
        <w:t>2</w:t>
      </w:r>
      <w:r w:rsidR="00C078AC" w:rsidRPr="008066E6">
        <w:rPr>
          <w:rFonts w:ascii="Salesforce Sans" w:hAnsi="Salesforce Sans"/>
          <w:szCs w:val="22"/>
        </w:rPr>
        <w:t>.</w:t>
      </w:r>
      <w:r w:rsidR="00C078AC" w:rsidRPr="008066E6">
        <w:rPr>
          <w:rFonts w:ascii="Salesforce Sans" w:hAnsi="Salesforce Sans"/>
          <w:szCs w:val="22"/>
        </w:rPr>
        <w:tab/>
        <w:t>Change code to call the logic for the new class handler method.</w:t>
      </w:r>
    </w:p>
    <w:p w14:paraId="1E09EE12" w14:textId="3F1F1DAF" w:rsidR="0029345C" w:rsidRPr="008066E6" w:rsidRDefault="0029345C" w:rsidP="0077756F">
      <w:pPr>
        <w:pStyle w:val="Heading1"/>
        <w:spacing w:before="120"/>
        <w:contextualSpacing w:val="0"/>
        <w:rPr>
          <w:rFonts w:ascii="Salesforce Sans" w:hAnsi="Salesforce Sans"/>
          <w:szCs w:val="22"/>
        </w:rPr>
      </w:pPr>
      <w:r w:rsidRPr="008066E6">
        <w:rPr>
          <w:rFonts w:ascii="Salesforce Sans" w:hAnsi="Salesforce Sans"/>
          <w:szCs w:val="22"/>
        </w:rPr>
        <w:tab/>
        <w:t>A.</w:t>
      </w:r>
      <w:r w:rsidRPr="008066E6">
        <w:rPr>
          <w:rFonts w:ascii="Salesforce Sans" w:hAnsi="Salesforce Sans"/>
          <w:szCs w:val="22"/>
        </w:rPr>
        <w:tab/>
        <w:t xml:space="preserve">Click </w:t>
      </w:r>
      <w:r w:rsidRPr="008066E6">
        <w:rPr>
          <w:rFonts w:ascii="Salesforce Sans" w:hAnsi="Salesforce Sans"/>
          <w:b/>
          <w:szCs w:val="22"/>
        </w:rPr>
        <w:t>File | New | Apex Trigger</w:t>
      </w:r>
      <w:r w:rsidRPr="008066E6">
        <w:rPr>
          <w:rFonts w:ascii="Salesforce Sans" w:hAnsi="Salesforce Sans"/>
          <w:szCs w:val="22"/>
        </w:rPr>
        <w:t>.</w:t>
      </w:r>
    </w:p>
    <w:p w14:paraId="7DFEF470" w14:textId="68BD3DB1" w:rsidR="0029345C" w:rsidRPr="008066E6" w:rsidRDefault="0029345C" w:rsidP="0077756F">
      <w:pPr>
        <w:pStyle w:val="Heading1"/>
        <w:spacing w:before="120"/>
        <w:ind w:left="720" w:hanging="720"/>
        <w:contextualSpacing w:val="0"/>
        <w:rPr>
          <w:rFonts w:ascii="Salesforce Sans" w:hAnsi="Salesforce Sans"/>
          <w:szCs w:val="22"/>
        </w:rPr>
      </w:pPr>
      <w:r w:rsidRPr="008066E6">
        <w:rPr>
          <w:rFonts w:ascii="Salesforce Sans" w:hAnsi="Salesforce Sans"/>
          <w:szCs w:val="22"/>
        </w:rPr>
        <w:tab/>
        <w:t>B.</w:t>
      </w:r>
      <w:r w:rsidRPr="008066E6">
        <w:rPr>
          <w:rFonts w:ascii="Salesforce Sans" w:hAnsi="Salesforce Sans"/>
          <w:szCs w:val="22"/>
        </w:rPr>
        <w:tab/>
      </w:r>
      <w:r w:rsidR="003E75E4">
        <w:rPr>
          <w:rFonts w:ascii="Salesforce Sans" w:hAnsi="Salesforce Sans"/>
          <w:szCs w:val="22"/>
        </w:rPr>
        <w:t>Type</w:t>
      </w:r>
      <w:r w:rsidRPr="008066E6">
        <w:rPr>
          <w:rFonts w:ascii="Salesforce Sans" w:hAnsi="Salesforce Sans"/>
          <w:szCs w:val="22"/>
        </w:rPr>
        <w:t xml:space="preserve"> </w:t>
      </w:r>
      <w:proofErr w:type="spellStart"/>
      <w:r w:rsidRPr="008066E6">
        <w:rPr>
          <w:rStyle w:val="EnterOrType"/>
        </w:rPr>
        <w:t>CertificationAttemptTrigger</w:t>
      </w:r>
      <w:proofErr w:type="spellEnd"/>
      <w:r w:rsidRPr="008066E6">
        <w:rPr>
          <w:rFonts w:ascii="Salesforce Sans" w:hAnsi="Salesforce Sans"/>
          <w:szCs w:val="22"/>
        </w:rPr>
        <w:t xml:space="preserve"> for the name, select </w:t>
      </w:r>
      <w:proofErr w:type="spellStart"/>
      <w:r w:rsidR="009671DC">
        <w:rPr>
          <w:rFonts w:ascii="Salesforce Sans" w:hAnsi="Salesforce Sans"/>
          <w:b/>
          <w:szCs w:val="22"/>
        </w:rPr>
        <w:t>Certification</w:t>
      </w:r>
      <w:r w:rsidRPr="008066E6">
        <w:rPr>
          <w:rFonts w:ascii="Salesforce Sans" w:hAnsi="Salesforce Sans"/>
          <w:b/>
          <w:szCs w:val="22"/>
        </w:rPr>
        <w:t>_Attempt__c</w:t>
      </w:r>
      <w:proofErr w:type="spellEnd"/>
      <w:r w:rsidRPr="008066E6">
        <w:rPr>
          <w:rFonts w:ascii="Salesforce Sans" w:hAnsi="Salesforce Sans"/>
          <w:szCs w:val="22"/>
        </w:rPr>
        <w:t xml:space="preserve"> as the </w:t>
      </w:r>
      <w:proofErr w:type="spellStart"/>
      <w:r w:rsidRPr="008066E6">
        <w:rPr>
          <w:rFonts w:ascii="Salesforce Sans" w:hAnsi="Salesforce Sans"/>
          <w:szCs w:val="22"/>
        </w:rPr>
        <w:t>sObject</w:t>
      </w:r>
      <w:proofErr w:type="spellEnd"/>
      <w:r w:rsidRPr="008066E6">
        <w:rPr>
          <w:rFonts w:ascii="Salesforce Sans" w:hAnsi="Salesforce Sans"/>
          <w:szCs w:val="22"/>
        </w:rPr>
        <w:t xml:space="preserve">, then click </w:t>
      </w:r>
      <w:r w:rsidRPr="008066E6">
        <w:rPr>
          <w:rFonts w:ascii="Salesforce Sans" w:hAnsi="Salesforce Sans"/>
          <w:b/>
          <w:szCs w:val="22"/>
        </w:rPr>
        <w:t>Submit</w:t>
      </w:r>
      <w:r w:rsidRPr="008066E6">
        <w:rPr>
          <w:rFonts w:ascii="Salesforce Sans" w:hAnsi="Salesforce Sans"/>
          <w:szCs w:val="22"/>
        </w:rPr>
        <w:t>.</w:t>
      </w:r>
    </w:p>
    <w:p w14:paraId="4BEF8E40" w14:textId="291B188D" w:rsidR="0029345C" w:rsidRPr="008066E6" w:rsidRDefault="0029345C" w:rsidP="0077756F">
      <w:pPr>
        <w:pStyle w:val="Heading3"/>
        <w:spacing w:before="120"/>
        <w:ind w:left="7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 xml:space="preserve">Copy and paste the contents of </w:t>
      </w:r>
      <w:r w:rsidRPr="008066E6">
        <w:rPr>
          <w:rFonts w:ascii="Salesforce Sans" w:hAnsi="Salesforce Sans"/>
          <w:b/>
          <w:szCs w:val="22"/>
        </w:rPr>
        <w:t>CertificationAttemptTrigger.txt</w:t>
      </w:r>
      <w:r w:rsidRPr="008066E6">
        <w:rPr>
          <w:rFonts w:ascii="Salesforce Sans" w:hAnsi="Salesforce Sans"/>
          <w:szCs w:val="22"/>
        </w:rPr>
        <w:t xml:space="preserve"> from the Exercises folder into the window, overwriting all existing text. </w:t>
      </w:r>
    </w:p>
    <w:p w14:paraId="5A16FE10" w14:textId="3AB8E7B4" w:rsidR="00F5129F" w:rsidRPr="008066E6" w:rsidRDefault="00F5129F" w:rsidP="0077756F">
      <w:pPr>
        <w:pStyle w:val="Heading3"/>
        <w:spacing w:before="120"/>
        <w:ind w:left="7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S</w:t>
      </w:r>
      <w:r w:rsidRPr="008066E6">
        <w:rPr>
          <w:rFonts w:ascii="Salesforce Sans" w:hAnsi="Salesforce Sans"/>
          <w:szCs w:val="22"/>
        </w:rPr>
        <w:t xml:space="preserve"> to save the file.</w:t>
      </w:r>
    </w:p>
    <w:p w14:paraId="5CE4BD88" w14:textId="172B1B6B" w:rsidR="00C078AC" w:rsidRPr="008066E6" w:rsidRDefault="007C492D" w:rsidP="008066E6">
      <w:pPr>
        <w:pStyle w:val="Heading1"/>
        <w:spacing w:before="120"/>
        <w:contextualSpacing w:val="0"/>
        <w:rPr>
          <w:rFonts w:ascii="Salesforce Sans" w:hAnsi="Salesforce Sans"/>
          <w:szCs w:val="22"/>
        </w:rPr>
      </w:pPr>
      <w:r w:rsidRPr="008066E6">
        <w:rPr>
          <w:rFonts w:ascii="Salesforce Sans" w:hAnsi="Salesforce Sans"/>
          <w:szCs w:val="22"/>
        </w:rPr>
        <w:t>3</w:t>
      </w:r>
      <w:r w:rsidR="00C078AC" w:rsidRPr="008066E6">
        <w:rPr>
          <w:rFonts w:ascii="Salesforce Sans" w:hAnsi="Salesforce Sans"/>
          <w:szCs w:val="22"/>
        </w:rPr>
        <w:t>.</w:t>
      </w:r>
      <w:r w:rsidR="00C078AC" w:rsidRPr="008066E6">
        <w:rPr>
          <w:rFonts w:ascii="Salesforce Sans" w:hAnsi="Salesforce Sans"/>
          <w:szCs w:val="22"/>
        </w:rPr>
        <w:tab/>
        <w:t>Test your new trigger logic.</w:t>
      </w:r>
    </w:p>
    <w:p w14:paraId="608495CD" w14:textId="77777777" w:rsidR="00ED723C" w:rsidRPr="008066E6" w:rsidRDefault="00ED723C"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Leaving the Developer Console open, switch to the Salesforce UI in another window.</w:t>
      </w:r>
    </w:p>
    <w:p w14:paraId="77815451" w14:textId="1033428F" w:rsidR="00ED723C" w:rsidRPr="008066E6" w:rsidRDefault="00ED723C" w:rsidP="008066E6">
      <w:pPr>
        <w:pStyle w:val="Heading1"/>
        <w:spacing w:before="120"/>
        <w:contextualSpacing w:val="0"/>
        <w:rPr>
          <w:rFonts w:ascii="Salesforce Sans" w:hAnsi="Salesforce Sans"/>
          <w:szCs w:val="22"/>
        </w:rPr>
      </w:pPr>
      <w:r w:rsidRPr="008066E6">
        <w:rPr>
          <w:rFonts w:ascii="Salesforce Sans" w:hAnsi="Salesforce Sans"/>
          <w:szCs w:val="22"/>
        </w:rPr>
        <w:tab/>
        <w:t>B.</w:t>
      </w:r>
      <w:r w:rsidRPr="008066E6">
        <w:rPr>
          <w:rFonts w:ascii="Salesforce Sans" w:hAnsi="Salesforce Sans"/>
          <w:szCs w:val="22"/>
        </w:rPr>
        <w:tab/>
        <w:t xml:space="preserve">From the Certification app, click the </w:t>
      </w:r>
      <w:r w:rsidRPr="008066E6">
        <w:rPr>
          <w:rFonts w:ascii="Salesforce Sans" w:hAnsi="Salesforce Sans"/>
          <w:b/>
          <w:szCs w:val="22"/>
        </w:rPr>
        <w:t>Certifications</w:t>
      </w:r>
      <w:r w:rsidRPr="008066E6">
        <w:rPr>
          <w:rFonts w:ascii="Salesforce Sans" w:hAnsi="Salesforce Sans"/>
          <w:szCs w:val="22"/>
        </w:rPr>
        <w:t xml:space="preserve"> tab.</w:t>
      </w:r>
    </w:p>
    <w:p w14:paraId="79DCE0A8" w14:textId="77777777" w:rsidR="00ED723C" w:rsidRPr="008066E6" w:rsidRDefault="00ED723C"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Pr="008066E6">
        <w:rPr>
          <w:rFonts w:ascii="Salesforce Sans" w:hAnsi="Salesforce Sans"/>
          <w:noProof/>
          <w:szCs w:val="22"/>
        </w:rPr>
        <w:t>C</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Click </w:t>
      </w:r>
      <w:r w:rsidRPr="008066E6">
        <w:rPr>
          <w:rStyle w:val="ClickOrSelect"/>
          <w:rFonts w:ascii="Salesforce Sans" w:hAnsi="Salesforce Sans"/>
          <w:szCs w:val="22"/>
        </w:rPr>
        <w:t>Recently Viewed</w:t>
      </w:r>
      <w:r w:rsidRPr="008066E6">
        <w:rPr>
          <w:rStyle w:val="ClickOrSelect"/>
          <w:rFonts w:ascii="Salesforce Sans" w:hAnsi="Salesforce Sans"/>
          <w:b w:val="0"/>
          <w:szCs w:val="22"/>
        </w:rPr>
        <w:t xml:space="preserve">, then click </w:t>
      </w:r>
      <w:r w:rsidRPr="008066E6">
        <w:rPr>
          <w:rStyle w:val="ClickOrSelect"/>
          <w:rFonts w:ascii="Salesforce Sans" w:hAnsi="Salesforce Sans"/>
          <w:szCs w:val="22"/>
        </w:rPr>
        <w:t>All</w:t>
      </w:r>
      <w:r w:rsidRPr="008066E6">
        <w:rPr>
          <w:rFonts w:ascii="Salesforce Sans" w:hAnsi="Salesforce Sans"/>
          <w:szCs w:val="22"/>
        </w:rPr>
        <w:t xml:space="preserve"> list view.</w:t>
      </w:r>
    </w:p>
    <w:p w14:paraId="4B1B8CB4" w14:textId="029FC734" w:rsidR="00ED723C" w:rsidRPr="008066E6" w:rsidRDefault="00ED723C" w:rsidP="0077756F">
      <w:pPr>
        <w:pStyle w:val="Heading2"/>
        <w:spacing w:before="120"/>
        <w:contextualSpacing w:val="0"/>
        <w:rPr>
          <w:rStyle w:val="ClickOrSelect"/>
          <w:rFonts w:ascii="Salesforce Sans" w:hAnsi="Salesforce Sans"/>
          <w:b w:val="0"/>
          <w:szCs w:val="22"/>
        </w:rPr>
      </w:pPr>
      <w:r w:rsidRPr="008066E6">
        <w:rPr>
          <w:rFonts w:ascii="Salesforce Sans" w:hAnsi="Salesforce Sans"/>
          <w:szCs w:val="22"/>
        </w:rPr>
        <w:lastRenderedPageBreak/>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Pr="008066E6">
        <w:rPr>
          <w:rFonts w:ascii="Salesforce Sans" w:hAnsi="Salesforce Sans"/>
          <w:noProof/>
          <w:szCs w:val="22"/>
        </w:rPr>
        <w:t>D</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Click record named </w:t>
      </w:r>
      <w:r w:rsidRPr="008066E6">
        <w:rPr>
          <w:rStyle w:val="ClickOrSelect"/>
          <w:rFonts w:ascii="Salesforce Sans" w:hAnsi="Salesforce Sans"/>
          <w:szCs w:val="22"/>
        </w:rPr>
        <w:t>AWCA Network</w:t>
      </w:r>
      <w:r w:rsidRPr="008066E6">
        <w:rPr>
          <w:rStyle w:val="ClickOrSelect"/>
          <w:rFonts w:ascii="Salesforce Sans" w:hAnsi="Salesforce Sans"/>
          <w:b w:val="0"/>
          <w:szCs w:val="22"/>
        </w:rPr>
        <w:t>.</w:t>
      </w:r>
    </w:p>
    <w:p w14:paraId="66A33027" w14:textId="1F93687F" w:rsidR="003B0AE9" w:rsidRPr="008066E6" w:rsidRDefault="003B0AE9" w:rsidP="0077756F">
      <w:pPr>
        <w:pStyle w:val="Heading2"/>
        <w:spacing w:before="120"/>
        <w:contextualSpacing w:val="0"/>
        <w:rPr>
          <w:rStyle w:val="ClickOrSelect"/>
          <w:rFonts w:ascii="Salesforce Sans" w:hAnsi="Salesforce Sans"/>
          <w:b w:val="0"/>
          <w:szCs w:val="22"/>
        </w:rPr>
      </w:pPr>
      <w:r w:rsidRPr="008066E6">
        <w:rPr>
          <w:rStyle w:val="ClickOrSelect"/>
          <w:rFonts w:ascii="Salesforce Sans" w:hAnsi="Salesforce Sans"/>
          <w:b w:val="0"/>
          <w:szCs w:val="22"/>
        </w:rPr>
        <w:t>E.</w:t>
      </w:r>
      <w:r w:rsidRPr="008066E6">
        <w:rPr>
          <w:rStyle w:val="ClickOrSelect"/>
          <w:rFonts w:ascii="Salesforce Sans" w:hAnsi="Salesforce Sans"/>
          <w:b w:val="0"/>
          <w:szCs w:val="22"/>
        </w:rPr>
        <w:tab/>
        <w:t xml:space="preserve">In the Certification Elements related list, click the record named </w:t>
      </w:r>
      <w:r w:rsidRPr="008066E6">
        <w:rPr>
          <w:rStyle w:val="ClickOrSelect"/>
          <w:rFonts w:ascii="Salesforce Sans" w:hAnsi="Salesforce Sans"/>
          <w:szCs w:val="22"/>
        </w:rPr>
        <w:t>AWCA Network Multiple Choice</w:t>
      </w:r>
      <w:r w:rsidRPr="008066E6">
        <w:rPr>
          <w:rStyle w:val="ClickOrSelect"/>
          <w:rFonts w:ascii="Salesforce Sans" w:hAnsi="Salesforce Sans"/>
          <w:b w:val="0"/>
          <w:szCs w:val="22"/>
        </w:rPr>
        <w:t>.</w:t>
      </w:r>
    </w:p>
    <w:p w14:paraId="13E50CCC" w14:textId="3140A847" w:rsidR="003B0AE9" w:rsidRPr="008066E6" w:rsidRDefault="003B0AE9" w:rsidP="0077756F">
      <w:pPr>
        <w:pStyle w:val="Heading2"/>
        <w:spacing w:before="120"/>
        <w:contextualSpacing w:val="0"/>
        <w:rPr>
          <w:rFonts w:ascii="Salesforce Sans" w:hAnsi="Salesforce Sans"/>
          <w:szCs w:val="22"/>
        </w:rPr>
      </w:pPr>
      <w:r w:rsidRPr="008066E6">
        <w:rPr>
          <w:rStyle w:val="ClickOrSelect"/>
          <w:rFonts w:ascii="Salesforce Sans" w:hAnsi="Salesforce Sans"/>
          <w:b w:val="0"/>
          <w:szCs w:val="22"/>
        </w:rPr>
        <w:t>F.</w:t>
      </w:r>
      <w:r w:rsidRPr="008066E6">
        <w:rPr>
          <w:rStyle w:val="ClickOrSelect"/>
          <w:rFonts w:ascii="Salesforce Sans" w:hAnsi="Salesforce Sans"/>
          <w:b w:val="0"/>
          <w:szCs w:val="22"/>
        </w:rPr>
        <w:tab/>
        <w:t xml:space="preserve">In the Certification Attempts related list, click </w:t>
      </w:r>
      <w:r w:rsidRPr="008066E6">
        <w:rPr>
          <w:rStyle w:val="ClickOrSelect"/>
          <w:rFonts w:ascii="Salesforce Sans" w:hAnsi="Salesforce Sans"/>
          <w:szCs w:val="22"/>
        </w:rPr>
        <w:t>New</w:t>
      </w:r>
      <w:r w:rsidRPr="008066E6">
        <w:rPr>
          <w:rStyle w:val="ClickOrSelect"/>
          <w:rFonts w:ascii="Salesforce Sans" w:hAnsi="Salesforce Sans"/>
          <w:b w:val="0"/>
          <w:szCs w:val="22"/>
        </w:rPr>
        <w:t>.</w:t>
      </w:r>
    </w:p>
    <w:p w14:paraId="20E184C1" w14:textId="77777777" w:rsidR="003B0AE9" w:rsidRPr="008066E6" w:rsidRDefault="003B0AE9" w:rsidP="008066E6">
      <w:pPr>
        <w:pStyle w:val="Heading2"/>
        <w:spacing w:before="120"/>
        <w:contextualSpacing w:val="0"/>
        <w:rPr>
          <w:rFonts w:ascii="Salesforce Sans" w:hAnsi="Salesforce Sans"/>
          <w:szCs w:val="22"/>
        </w:rPr>
      </w:pPr>
      <w:r w:rsidRPr="008066E6">
        <w:rPr>
          <w:rFonts w:ascii="Salesforce Sans" w:hAnsi="Salesforce Sans"/>
          <w:szCs w:val="22"/>
        </w:rPr>
        <w:t>G.</w:t>
      </w:r>
      <w:r w:rsidRPr="008066E6">
        <w:rPr>
          <w:rFonts w:ascii="Salesforce Sans" w:hAnsi="Salesforce Sans"/>
          <w:szCs w:val="22"/>
        </w:rPr>
        <w:tab/>
        <w:t xml:space="preserve">Click the </w:t>
      </w:r>
      <w:r w:rsidRPr="008066E6">
        <w:rPr>
          <w:rFonts w:ascii="Salesforce Sans" w:hAnsi="Salesforce Sans"/>
          <w:b/>
          <w:szCs w:val="22"/>
        </w:rPr>
        <w:t xml:space="preserve">Multiple Choice </w:t>
      </w:r>
      <w:r w:rsidRPr="008066E6">
        <w:rPr>
          <w:rFonts w:ascii="Salesforce Sans" w:hAnsi="Salesforce Sans"/>
          <w:szCs w:val="22"/>
        </w:rPr>
        <w:t xml:space="preserve">record type, then click </w:t>
      </w:r>
      <w:r w:rsidRPr="008066E6">
        <w:rPr>
          <w:rFonts w:ascii="Salesforce Sans" w:hAnsi="Salesforce Sans"/>
          <w:b/>
          <w:szCs w:val="22"/>
        </w:rPr>
        <w:t>Next</w:t>
      </w:r>
      <w:r w:rsidRPr="008066E6">
        <w:rPr>
          <w:rFonts w:ascii="Salesforce Sans" w:hAnsi="Salesforce Sans"/>
          <w:szCs w:val="22"/>
        </w:rPr>
        <w:t>.</w:t>
      </w:r>
    </w:p>
    <w:p w14:paraId="000C11DC" w14:textId="20615BBE" w:rsidR="003B0AE9" w:rsidRPr="008066E6" w:rsidRDefault="003B0AE9" w:rsidP="008066E6">
      <w:pPr>
        <w:pStyle w:val="Heading2"/>
        <w:spacing w:before="120"/>
        <w:contextualSpacing w:val="0"/>
        <w:rPr>
          <w:rFonts w:ascii="Salesforce Sans" w:hAnsi="Salesforce Sans"/>
          <w:szCs w:val="22"/>
        </w:rPr>
      </w:pPr>
      <w:r w:rsidRPr="008066E6">
        <w:rPr>
          <w:rFonts w:ascii="Salesforce Sans" w:hAnsi="Salesforce Sans"/>
          <w:szCs w:val="22"/>
        </w:rPr>
        <w:t>H.</w:t>
      </w:r>
      <w:r w:rsidRPr="008066E6">
        <w:rPr>
          <w:rFonts w:ascii="Salesforce Sans" w:hAnsi="Salesforce Sans"/>
          <w:szCs w:val="22"/>
        </w:rPr>
        <w:tab/>
      </w:r>
      <w:r w:rsidRPr="008066E6">
        <w:rPr>
          <w:rFonts w:ascii="Salesforce Sans" w:hAnsi="Salesforce Sans"/>
          <w:color w:val="000000" w:themeColor="text1"/>
          <w:szCs w:val="22"/>
        </w:rPr>
        <w:t>Enter the following information:</w:t>
      </w:r>
    </w:p>
    <w:tbl>
      <w:tblPr>
        <w:tblStyle w:val="TableGrid"/>
        <w:tblW w:w="0" w:type="auto"/>
        <w:tblInd w:w="792" w:type="dxa"/>
        <w:tblLook w:val="04A0" w:firstRow="1" w:lastRow="0" w:firstColumn="1" w:lastColumn="0" w:noHBand="0" w:noVBand="1"/>
      </w:tblPr>
      <w:tblGrid>
        <w:gridCol w:w="2893"/>
        <w:gridCol w:w="3240"/>
      </w:tblGrid>
      <w:tr w:rsidR="003B0AE9" w:rsidRPr="00CC7372" w14:paraId="1471A6B9" w14:textId="77777777" w:rsidTr="008066E6">
        <w:tc>
          <w:tcPr>
            <w:tcW w:w="2893" w:type="dxa"/>
          </w:tcPr>
          <w:p w14:paraId="6A15D433" w14:textId="2F44028F" w:rsidR="003B0AE9" w:rsidRPr="008066E6" w:rsidRDefault="003B0AE9" w:rsidP="008066E6">
            <w:pPr>
              <w:pStyle w:val="Heading2"/>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Certification Candidate</w:t>
            </w:r>
          </w:p>
        </w:tc>
        <w:tc>
          <w:tcPr>
            <w:tcW w:w="3240" w:type="dxa"/>
          </w:tcPr>
          <w:p w14:paraId="627A99F8" w14:textId="74789B85" w:rsidR="003B0AE9" w:rsidRPr="008066E6" w:rsidRDefault="003B0AE9" w:rsidP="008066E6">
            <w:pPr>
              <w:pStyle w:val="Heading2"/>
              <w:spacing w:before="80" w:after="80"/>
              <w:ind w:left="0" w:firstLine="0"/>
              <w:contextualSpacing w:val="0"/>
              <w:rPr>
                <w:rStyle w:val="EnterOrType"/>
              </w:rPr>
            </w:pPr>
            <w:r w:rsidRPr="008066E6">
              <w:rPr>
                <w:rStyle w:val="EnterOrType"/>
              </w:rPr>
              <w:t>Clara Petit</w:t>
            </w:r>
          </w:p>
        </w:tc>
      </w:tr>
      <w:tr w:rsidR="003B0AE9" w:rsidRPr="00CC7372" w14:paraId="1BB69594" w14:textId="77777777" w:rsidTr="008066E6">
        <w:tc>
          <w:tcPr>
            <w:tcW w:w="2893" w:type="dxa"/>
          </w:tcPr>
          <w:p w14:paraId="6715C2B3" w14:textId="40CC378D" w:rsidR="003B0AE9" w:rsidRPr="008066E6" w:rsidRDefault="00CB2D8E" w:rsidP="008066E6">
            <w:pPr>
              <w:pStyle w:val="Heading2"/>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Status</w:t>
            </w:r>
          </w:p>
        </w:tc>
        <w:tc>
          <w:tcPr>
            <w:tcW w:w="3240" w:type="dxa"/>
          </w:tcPr>
          <w:p w14:paraId="48DB2F68" w14:textId="10E4BC5C" w:rsidR="003B0AE9" w:rsidRPr="008066E6" w:rsidRDefault="00CB2D8E" w:rsidP="008066E6">
            <w:pPr>
              <w:pStyle w:val="Heading2"/>
              <w:spacing w:before="80" w:after="80"/>
              <w:ind w:left="0" w:firstLine="0"/>
              <w:contextualSpacing w:val="0"/>
              <w:rPr>
                <w:rStyle w:val="EnterOrType"/>
                <w:rFonts w:ascii="Salesforce Sans" w:hAnsi="Salesforce Sans"/>
                <w:b/>
                <w:color w:val="000000" w:themeColor="text1"/>
                <w:szCs w:val="22"/>
              </w:rPr>
            </w:pPr>
            <w:r w:rsidRPr="008066E6">
              <w:rPr>
                <w:rStyle w:val="EnterOrType"/>
                <w:rFonts w:ascii="Salesforce Sans" w:hAnsi="Salesforce Sans"/>
                <w:b/>
                <w:color w:val="000000" w:themeColor="text1"/>
                <w:szCs w:val="22"/>
              </w:rPr>
              <w:t>Complete/Pass</w:t>
            </w:r>
          </w:p>
        </w:tc>
      </w:tr>
    </w:tbl>
    <w:p w14:paraId="035B5640" w14:textId="64BA82FE" w:rsidR="003B0AE9" w:rsidRPr="008066E6" w:rsidRDefault="00CB2D8E" w:rsidP="008066E6">
      <w:pPr>
        <w:pStyle w:val="Heading2"/>
        <w:tabs>
          <w:tab w:val="clear" w:pos="720"/>
          <w:tab w:val="left" w:pos="810"/>
        </w:tabs>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t>I</w:t>
      </w:r>
      <w:r w:rsidR="003B0AE9" w:rsidRPr="008066E6">
        <w:rPr>
          <w:rFonts w:ascii="Salesforce Sans" w:hAnsi="Salesforce Sans"/>
          <w:color w:val="000000" w:themeColor="text1"/>
          <w:szCs w:val="22"/>
        </w:rPr>
        <w:t>.</w:t>
      </w:r>
      <w:r w:rsidR="003B0AE9" w:rsidRPr="008066E6">
        <w:rPr>
          <w:rFonts w:ascii="Salesforce Sans" w:hAnsi="Salesforce Sans"/>
          <w:color w:val="000000" w:themeColor="text1"/>
          <w:szCs w:val="22"/>
        </w:rPr>
        <w:tab/>
        <w:t xml:space="preserve">Click </w:t>
      </w:r>
      <w:r w:rsidR="003B0AE9" w:rsidRPr="008066E6">
        <w:rPr>
          <w:rStyle w:val="ClickOrSelect"/>
          <w:rFonts w:ascii="Salesforce Sans" w:hAnsi="Salesforce Sans"/>
          <w:color w:val="000000" w:themeColor="text1"/>
          <w:szCs w:val="22"/>
        </w:rPr>
        <w:t>Save</w:t>
      </w:r>
      <w:r w:rsidR="003B0AE9" w:rsidRPr="008066E6">
        <w:rPr>
          <w:rFonts w:ascii="Salesforce Sans" w:hAnsi="Salesforce Sans"/>
          <w:color w:val="000000" w:themeColor="text1"/>
          <w:szCs w:val="22"/>
        </w:rPr>
        <w:t>.</w:t>
      </w:r>
    </w:p>
    <w:p w14:paraId="73F46302" w14:textId="7C52ADA1" w:rsidR="00CB2D8E" w:rsidRPr="008066E6" w:rsidRDefault="00CB2D8E" w:rsidP="008066E6">
      <w:pPr>
        <w:pStyle w:val="Heading2"/>
        <w:spacing w:before="120"/>
        <w:contextualSpacing w:val="0"/>
        <w:rPr>
          <w:rFonts w:ascii="Salesforce Sans" w:hAnsi="Salesforce Sans"/>
          <w:szCs w:val="22"/>
        </w:rPr>
      </w:pPr>
      <w:r w:rsidRPr="008066E6">
        <w:rPr>
          <w:rFonts w:ascii="Salesforce Sans" w:hAnsi="Salesforce Sans"/>
          <w:szCs w:val="22"/>
        </w:rPr>
        <w:t>J.</w:t>
      </w:r>
      <w:r w:rsidRPr="008066E6">
        <w:rPr>
          <w:rFonts w:ascii="Salesforce Sans" w:hAnsi="Salesforce Sans"/>
          <w:szCs w:val="22"/>
        </w:rPr>
        <w:tab/>
        <w:t>Switch back to the Developer Console window.</w:t>
      </w:r>
    </w:p>
    <w:p w14:paraId="4752D0CF" w14:textId="73FB0DBB" w:rsidR="00C078AC" w:rsidRPr="008066E6" w:rsidRDefault="00CB2D8E" w:rsidP="008066E6">
      <w:pPr>
        <w:pStyle w:val="Heading2"/>
        <w:spacing w:before="120"/>
        <w:contextualSpacing w:val="0"/>
        <w:rPr>
          <w:rFonts w:ascii="Salesforce Sans" w:hAnsi="Salesforce Sans"/>
          <w:szCs w:val="22"/>
        </w:rPr>
      </w:pPr>
      <w:r w:rsidRPr="008066E6">
        <w:rPr>
          <w:rFonts w:ascii="Salesforce Sans" w:hAnsi="Salesforce Sans"/>
          <w:szCs w:val="22"/>
        </w:rPr>
        <w:t>K</w:t>
      </w:r>
      <w:r w:rsidR="00C078AC" w:rsidRPr="008066E6">
        <w:rPr>
          <w:rFonts w:ascii="Salesforce Sans" w:hAnsi="Salesforce Sans"/>
          <w:szCs w:val="22"/>
        </w:rPr>
        <w:t>.</w:t>
      </w:r>
      <w:r w:rsidR="00C078AC" w:rsidRPr="008066E6">
        <w:rPr>
          <w:rFonts w:ascii="Salesforce Sans" w:hAnsi="Salesforce Sans"/>
          <w:szCs w:val="22"/>
        </w:rPr>
        <w:tab/>
      </w:r>
      <w:r w:rsidRPr="008066E6">
        <w:rPr>
          <w:rFonts w:ascii="Salesforce Sans" w:hAnsi="Salesforce Sans"/>
          <w:szCs w:val="22"/>
        </w:rPr>
        <w:t xml:space="preserve">Click the </w:t>
      </w:r>
      <w:r w:rsidRPr="008066E6">
        <w:rPr>
          <w:rFonts w:ascii="Salesforce Sans" w:hAnsi="Salesforce Sans"/>
          <w:b/>
          <w:szCs w:val="22"/>
        </w:rPr>
        <w:t xml:space="preserve">Logs </w:t>
      </w:r>
      <w:r w:rsidRPr="008066E6">
        <w:rPr>
          <w:rFonts w:ascii="Salesforce Sans" w:hAnsi="Salesforce Sans"/>
          <w:szCs w:val="22"/>
        </w:rPr>
        <w:t>tab in the bottom panel.</w:t>
      </w:r>
    </w:p>
    <w:p w14:paraId="19254C7D" w14:textId="60648E26" w:rsidR="00CB2D8E" w:rsidRPr="008066E6" w:rsidRDefault="00CB2D8E" w:rsidP="0077756F">
      <w:pPr>
        <w:pStyle w:val="Heading2"/>
        <w:tabs>
          <w:tab w:val="left" w:pos="4947"/>
        </w:tabs>
        <w:spacing w:before="120"/>
        <w:contextualSpacing w:val="0"/>
        <w:rPr>
          <w:rFonts w:ascii="Salesforce Sans" w:hAnsi="Salesforce Sans"/>
          <w:szCs w:val="22"/>
        </w:rPr>
      </w:pPr>
      <w:r w:rsidRPr="008066E6">
        <w:rPr>
          <w:rFonts w:ascii="Salesforce Sans" w:hAnsi="Salesforce Sans"/>
          <w:szCs w:val="22"/>
        </w:rPr>
        <w:t>L.</w:t>
      </w:r>
      <w:r w:rsidRPr="008066E6">
        <w:rPr>
          <w:rFonts w:ascii="Salesforce Sans" w:hAnsi="Salesforce Sans"/>
          <w:szCs w:val="22"/>
        </w:rPr>
        <w:tab/>
        <w:t>Double-click the most recent log entry.</w:t>
      </w:r>
      <w:r w:rsidRPr="008066E6">
        <w:rPr>
          <w:rFonts w:ascii="Salesforce Sans" w:hAnsi="Salesforce Sans"/>
          <w:szCs w:val="22"/>
        </w:rPr>
        <w:tab/>
      </w:r>
    </w:p>
    <w:p w14:paraId="574C0219" w14:textId="5F2B0F1D" w:rsidR="007C492D" w:rsidRPr="008066E6" w:rsidRDefault="007C492D" w:rsidP="008066E6">
      <w:pPr>
        <w:pStyle w:val="Heading2"/>
        <w:tabs>
          <w:tab w:val="left" w:pos="4947"/>
        </w:tabs>
        <w:spacing w:before="120"/>
        <w:contextualSpacing w:val="0"/>
        <w:rPr>
          <w:rFonts w:ascii="Salesforce Sans" w:hAnsi="Salesforce Sans"/>
          <w:szCs w:val="22"/>
        </w:rPr>
      </w:pPr>
      <w:r w:rsidRPr="008066E6">
        <w:rPr>
          <w:rFonts w:ascii="Salesforce Sans" w:hAnsi="Salesforce Sans"/>
          <w:szCs w:val="22"/>
        </w:rPr>
        <w:t>M.</w:t>
      </w:r>
      <w:r w:rsidRPr="008066E6">
        <w:rPr>
          <w:rFonts w:ascii="Salesforce Sans" w:hAnsi="Salesforce Sans"/>
          <w:szCs w:val="22"/>
        </w:rPr>
        <w:tab/>
        <w:t xml:space="preserve">Click </w:t>
      </w:r>
      <w:r w:rsidRPr="008066E6">
        <w:rPr>
          <w:rFonts w:ascii="Salesforce Sans" w:hAnsi="Salesforce Sans"/>
          <w:b/>
          <w:szCs w:val="22"/>
        </w:rPr>
        <w:t>Debug Only</w:t>
      </w:r>
      <w:r w:rsidRPr="008066E6">
        <w:rPr>
          <w:rFonts w:ascii="Salesforce Sans" w:hAnsi="Salesforce Sans"/>
          <w:szCs w:val="22"/>
        </w:rPr>
        <w:t>.</w:t>
      </w:r>
      <w:r w:rsidR="00236438" w:rsidRPr="008066E6">
        <w:rPr>
          <w:rFonts w:ascii="Salesforce Sans" w:hAnsi="Salesforce Sans"/>
          <w:szCs w:val="22"/>
        </w:rPr>
        <w:t xml:space="preserve"> You should see several entries appear. Look for an entry that indicates that the </w:t>
      </w:r>
      <w:proofErr w:type="spellStart"/>
      <w:r w:rsidR="00236438" w:rsidRPr="008066E6">
        <w:rPr>
          <w:rStyle w:val="Code"/>
          <w:rFonts w:ascii="Salesforce Sans" w:hAnsi="Salesforce Sans"/>
          <w:szCs w:val="22"/>
        </w:rPr>
        <w:t>createCertificationHeld</w:t>
      </w:r>
      <w:proofErr w:type="spellEnd"/>
      <w:r w:rsidR="00236438" w:rsidRPr="008066E6">
        <w:rPr>
          <w:rStyle w:val="Code"/>
          <w:rFonts w:ascii="Salesforce Sans" w:hAnsi="Salesforce Sans"/>
          <w:szCs w:val="22"/>
        </w:rPr>
        <w:t xml:space="preserve"> </w:t>
      </w:r>
      <w:r w:rsidR="00236438" w:rsidRPr="008066E6">
        <w:rPr>
          <w:rFonts w:ascii="Salesforce Sans" w:hAnsi="Salesforce Sans"/>
          <w:szCs w:val="22"/>
        </w:rPr>
        <w:t xml:space="preserve">method was called, followed by an entry that shows what Certification Attempt record was retrieved. This indicates that the new trigger logic was fired successfully. </w:t>
      </w:r>
    </w:p>
    <w:p w14:paraId="4706E1D6" w14:textId="667EF0F3" w:rsidR="00ED723C" w:rsidRPr="008066E6" w:rsidRDefault="00236438" w:rsidP="0077756F">
      <w:pPr>
        <w:pStyle w:val="Heading3"/>
        <w:spacing w:before="120"/>
        <w:ind w:left="720"/>
        <w:contextualSpacing w:val="0"/>
        <w:rPr>
          <w:rFonts w:ascii="Salesforce Sans" w:hAnsi="Salesforce Sans"/>
          <w:szCs w:val="22"/>
        </w:rPr>
      </w:pPr>
      <w:r w:rsidRPr="008066E6">
        <w:rPr>
          <w:rFonts w:ascii="Salesforce Sans" w:hAnsi="Salesforce Sans"/>
          <w:szCs w:val="22"/>
        </w:rPr>
        <w:t>N</w:t>
      </w:r>
      <w:r w:rsidR="00ED723C" w:rsidRPr="008066E6">
        <w:rPr>
          <w:rFonts w:ascii="Salesforce Sans" w:hAnsi="Salesforce Sans"/>
          <w:szCs w:val="22"/>
        </w:rPr>
        <w:t>.</w:t>
      </w:r>
      <w:r w:rsidR="00ED723C"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ALT + /</w:t>
      </w:r>
      <w:r w:rsidR="00ED723C" w:rsidRPr="008066E6">
        <w:rPr>
          <w:rFonts w:ascii="Salesforce Sans" w:hAnsi="Salesforce Sans"/>
          <w:szCs w:val="22"/>
        </w:rPr>
        <w:t xml:space="preserve"> to close all console tabs.</w:t>
      </w:r>
    </w:p>
    <w:p w14:paraId="6E12A8A7" w14:textId="43C1A6C4" w:rsidR="00ED723C" w:rsidRPr="008066E6" w:rsidRDefault="00236438" w:rsidP="0077756F">
      <w:pPr>
        <w:pStyle w:val="Heading3"/>
        <w:spacing w:before="120"/>
        <w:ind w:left="720"/>
        <w:contextualSpacing w:val="0"/>
        <w:rPr>
          <w:rFonts w:ascii="Salesforce Sans" w:hAnsi="Salesforce Sans"/>
          <w:szCs w:val="22"/>
        </w:rPr>
      </w:pPr>
      <w:r w:rsidRPr="008066E6">
        <w:rPr>
          <w:rFonts w:ascii="Salesforce Sans" w:hAnsi="Salesforce Sans"/>
          <w:szCs w:val="22"/>
        </w:rPr>
        <w:t>O</w:t>
      </w:r>
      <w:r w:rsidR="00ED723C" w:rsidRPr="008066E6">
        <w:rPr>
          <w:rFonts w:ascii="Salesforce Sans" w:hAnsi="Salesforce Sans"/>
          <w:szCs w:val="22"/>
        </w:rPr>
        <w:t>.</w:t>
      </w:r>
      <w:r w:rsidR="00ED723C" w:rsidRPr="008066E6">
        <w:rPr>
          <w:rFonts w:ascii="Salesforce Sans" w:hAnsi="Salesforce Sans"/>
          <w:szCs w:val="22"/>
        </w:rPr>
        <w:tab/>
      </w:r>
      <w:r w:rsidR="005D0962">
        <w:rPr>
          <w:rFonts w:ascii="Salesforce Sans" w:hAnsi="Salesforce Sans"/>
          <w:szCs w:val="22"/>
        </w:rPr>
        <w:t>Close the Developer Console window.</w:t>
      </w:r>
    </w:p>
    <w:p w14:paraId="52C6EB7F" w14:textId="77777777" w:rsidR="00C078AC" w:rsidRPr="008066E6" w:rsidRDefault="00C078AC" w:rsidP="008066E6">
      <w:pPr>
        <w:pStyle w:val="Heading2"/>
        <w:spacing w:before="120"/>
        <w:contextualSpacing w:val="0"/>
        <w:rPr>
          <w:rFonts w:ascii="Salesforce Sans" w:hAnsi="Salesforce Sans"/>
          <w:szCs w:val="22"/>
        </w:rPr>
      </w:pPr>
    </w:p>
    <w:p w14:paraId="344541A7"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br w:type="page"/>
      </w:r>
    </w:p>
    <w:p w14:paraId="5FF46754" w14:textId="151C961C" w:rsidR="00C078AC" w:rsidRPr="0077756F" w:rsidRDefault="00C078AC">
      <w:pPr>
        <w:pStyle w:val="ExerciseTitle"/>
      </w:pPr>
      <w:bookmarkStart w:id="91" w:name="_Toc427165780"/>
      <w:bookmarkStart w:id="92" w:name="_Toc514686432"/>
      <w:r w:rsidRPr="0077756F">
        <w:lastRenderedPageBreak/>
        <w:t>14-4: Use a Map to Aggregate Results</w:t>
      </w:r>
      <w:bookmarkEnd w:id="91"/>
      <w:bookmarkEnd w:id="92"/>
      <w:r w:rsidR="00D35637" w:rsidRPr="0077756F">
        <w:br/>
      </w:r>
    </w:p>
    <w:p w14:paraId="04B760BB" w14:textId="77777777" w:rsidR="0031518F" w:rsidRPr="008066E6" w:rsidRDefault="0031518F"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3E2CDC2E"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Aggregate the results of the query for use in determining if a candidate has passed all elements of a certification.</w:t>
      </w:r>
      <w:r w:rsidRPr="008066E6">
        <w:rPr>
          <w:rFonts w:ascii="Salesforce Sans" w:hAnsi="Salesforce Sans"/>
          <w:sz w:val="22"/>
          <w:szCs w:val="22"/>
        </w:rPr>
        <w:br/>
      </w:r>
    </w:p>
    <w:p w14:paraId="5A07A24E"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71EA831E" w14:textId="236B1312"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5C33F7" w:rsidRPr="008066E6">
        <w:rPr>
          <w:rFonts w:ascii="Salesforce Sans" w:hAnsi="Salesforce Sans"/>
          <w:szCs w:val="22"/>
        </w:rPr>
        <w:t>C</w:t>
      </w:r>
      <w:r w:rsidR="00C078AC" w:rsidRPr="008066E6">
        <w:rPr>
          <w:rFonts w:ascii="Salesforce Sans" w:hAnsi="Salesforce Sans"/>
          <w:szCs w:val="22"/>
        </w:rPr>
        <w:t>onstruct and use a Map to aggregate query results.</w:t>
      </w:r>
    </w:p>
    <w:p w14:paraId="4CB50E9C" w14:textId="4A125526"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Test your new trigger logic.</w:t>
      </w:r>
    </w:p>
    <w:p w14:paraId="58FE4220" w14:textId="77777777" w:rsidR="00C078AC" w:rsidRPr="008066E6" w:rsidRDefault="00C078AC" w:rsidP="008066E6">
      <w:pPr>
        <w:pStyle w:val="Heading1"/>
        <w:spacing w:before="120"/>
        <w:contextualSpacing w:val="0"/>
        <w:rPr>
          <w:rFonts w:ascii="Salesforce Sans" w:hAnsi="Salesforce Sans"/>
          <w:szCs w:val="22"/>
        </w:rPr>
      </w:pPr>
    </w:p>
    <w:p w14:paraId="2D3B9C18"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62E00FB8"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20 minutes </w:t>
      </w:r>
    </w:p>
    <w:p w14:paraId="48C7FF3A" w14:textId="77777777" w:rsidR="00C078AC" w:rsidRPr="008066E6" w:rsidRDefault="00C078AC" w:rsidP="008066E6">
      <w:pPr>
        <w:pStyle w:val="SingleLine"/>
        <w:spacing w:before="120" w:after="120"/>
        <w:rPr>
          <w:rFonts w:ascii="Salesforce Sans" w:hAnsi="Salesforce Sans"/>
          <w:sz w:val="22"/>
          <w:szCs w:val="22"/>
        </w:rPr>
      </w:pPr>
    </w:p>
    <w:p w14:paraId="3B9737CD"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3344843F" w14:textId="15CDD22E"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Construct and use a Map to aggregate query results.</w:t>
      </w:r>
    </w:p>
    <w:p w14:paraId="77B82B7C" w14:textId="77777777" w:rsidR="005C33F7" w:rsidRPr="008066E6" w:rsidRDefault="005C33F7"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C</w:t>
      </w:r>
      <w:r w:rsidRPr="008066E6">
        <w:rPr>
          <w:rFonts w:ascii="Salesforce Sans" w:hAnsi="Salesforce Sans"/>
          <w:color w:val="000000" w:themeColor="text1"/>
          <w:szCs w:val="22"/>
        </w:rPr>
        <w:t xml:space="preserve">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331B6DFF" wp14:editId="3E579BB0">
            <wp:extent cx="130775" cy="144869"/>
            <wp:effectExtent l="0" t="0" r="0" b="0"/>
            <wp:docPr id="53" name="Picture 53"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77756F">
        <w:rPr>
          <w:rStyle w:val="ClickPaths"/>
          <w:color w:val="000000" w:themeColor="text1"/>
          <w:szCs w:val="22"/>
        </w:rPr>
        <w:t>Developer Console.</w:t>
      </w:r>
    </w:p>
    <w:p w14:paraId="6F6922CA" w14:textId="77777777" w:rsidR="005C33F7" w:rsidRPr="008066E6" w:rsidRDefault="005C33F7" w:rsidP="0077756F">
      <w:pPr>
        <w:pStyle w:val="Heading3"/>
        <w:spacing w:before="120"/>
        <w:ind w:left="7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t xml:space="preserve">Click </w:t>
      </w:r>
      <w:r w:rsidRPr="008066E6">
        <w:rPr>
          <w:rFonts w:ascii="Salesforce Sans" w:hAnsi="Salesforce Sans"/>
          <w:b/>
          <w:szCs w:val="22"/>
        </w:rPr>
        <w:t>File | Open</w:t>
      </w:r>
      <w:r w:rsidRPr="008066E6">
        <w:rPr>
          <w:rFonts w:ascii="Salesforce Sans" w:hAnsi="Salesforce Sans"/>
          <w:szCs w:val="22"/>
        </w:rPr>
        <w:t>.</w:t>
      </w:r>
    </w:p>
    <w:p w14:paraId="2F688B35" w14:textId="1E08819E" w:rsidR="005C33F7" w:rsidRPr="008066E6" w:rsidRDefault="005C33F7" w:rsidP="0077756F">
      <w:pPr>
        <w:pStyle w:val="Heading3"/>
        <w:spacing w:before="120"/>
        <w:ind w:left="7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 xml:space="preserve">Select </w:t>
      </w:r>
      <w:r w:rsidRPr="008066E6">
        <w:rPr>
          <w:rFonts w:ascii="Salesforce Sans" w:hAnsi="Salesforce Sans"/>
          <w:b/>
          <w:szCs w:val="22"/>
        </w:rPr>
        <w:t>Classes</w:t>
      </w:r>
      <w:r w:rsidRPr="008066E6">
        <w:rPr>
          <w:rFonts w:ascii="Salesforce Sans" w:hAnsi="Salesforce Sans"/>
          <w:szCs w:val="22"/>
        </w:rPr>
        <w:t xml:space="preserve"> as the Entity Type, type </w:t>
      </w:r>
      <w:r w:rsidRPr="008066E6">
        <w:rPr>
          <w:rStyle w:val="EnterOrType"/>
        </w:rPr>
        <w:t>Certification</w:t>
      </w:r>
      <w:r w:rsidRPr="008066E6">
        <w:rPr>
          <w:rFonts w:ascii="Salesforce Sans" w:hAnsi="Salesforce Sans"/>
          <w:szCs w:val="22"/>
        </w:rPr>
        <w:t xml:space="preserve"> into the filter input box, then double-click the entity </w:t>
      </w:r>
      <w:proofErr w:type="spellStart"/>
      <w:r w:rsidR="00404F35" w:rsidRPr="008066E6">
        <w:rPr>
          <w:rFonts w:ascii="Salesforce Sans" w:hAnsi="Salesforce Sans"/>
          <w:b/>
          <w:szCs w:val="22"/>
        </w:rPr>
        <w:t>CertificationAttemptTriggerHandler</w:t>
      </w:r>
      <w:proofErr w:type="spellEnd"/>
      <w:r w:rsidRPr="008066E6">
        <w:rPr>
          <w:rFonts w:ascii="Salesforce Sans" w:hAnsi="Salesforce Sans"/>
          <w:szCs w:val="22"/>
        </w:rPr>
        <w:t>.</w:t>
      </w:r>
    </w:p>
    <w:p w14:paraId="58B1326A" w14:textId="41173B70" w:rsidR="005C33F7" w:rsidRPr="008066E6" w:rsidRDefault="005C33F7" w:rsidP="0077756F">
      <w:pPr>
        <w:pStyle w:val="Heading3"/>
        <w:spacing w:before="120"/>
        <w:ind w:left="7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t xml:space="preserve">Copy and paste the contents of </w:t>
      </w:r>
      <w:r w:rsidR="00404F35" w:rsidRPr="008066E6">
        <w:rPr>
          <w:rFonts w:ascii="Salesforce Sans" w:hAnsi="Salesforce Sans"/>
          <w:b/>
          <w:szCs w:val="22"/>
        </w:rPr>
        <w:t>CertificationAttemptTriggerHandler</w:t>
      </w:r>
      <w:r w:rsidRPr="008066E6">
        <w:rPr>
          <w:rFonts w:ascii="Salesforce Sans" w:hAnsi="Salesforce Sans"/>
          <w:b/>
          <w:szCs w:val="22"/>
        </w:rPr>
        <w:t>.txt</w:t>
      </w:r>
      <w:r w:rsidRPr="008066E6">
        <w:rPr>
          <w:rFonts w:ascii="Salesforce Sans" w:hAnsi="Salesforce Sans"/>
          <w:szCs w:val="22"/>
        </w:rPr>
        <w:t xml:space="preserve"> from the Exercises folder into the window, overwriting all existing text.</w:t>
      </w:r>
    </w:p>
    <w:p w14:paraId="20E7F543" w14:textId="1B5A1FEF" w:rsidR="005C33F7" w:rsidRPr="008066E6" w:rsidRDefault="005C33F7" w:rsidP="0077756F">
      <w:pPr>
        <w:pStyle w:val="Heading2"/>
        <w:spacing w:before="120"/>
        <w:contextualSpacing w:val="0"/>
        <w:rPr>
          <w:rFonts w:ascii="Salesforce Sans" w:hAnsi="Salesforce Sans"/>
          <w:szCs w:val="22"/>
        </w:rPr>
      </w:pPr>
      <w:r w:rsidRPr="008066E6">
        <w:rPr>
          <w:rFonts w:ascii="Salesforce Sans" w:hAnsi="Salesforce Sans"/>
          <w:szCs w:val="22"/>
        </w:rPr>
        <w:t>E.</w:t>
      </w:r>
      <w:r w:rsidRPr="008066E6">
        <w:rPr>
          <w:rFonts w:ascii="Salesforce Sans" w:hAnsi="Salesforce Sans"/>
          <w:szCs w:val="22"/>
        </w:rPr>
        <w:tab/>
        <w:t>Complete the TODOs.</w:t>
      </w:r>
    </w:p>
    <w:p w14:paraId="7DB8BC44" w14:textId="2FB3AD3E" w:rsidR="005C33F7" w:rsidRPr="008066E6" w:rsidRDefault="005C33F7" w:rsidP="0077756F">
      <w:pPr>
        <w:pStyle w:val="Heading2"/>
        <w:spacing w:before="120"/>
        <w:contextualSpacing w:val="0"/>
        <w:rPr>
          <w:rFonts w:ascii="Salesforce Sans" w:hAnsi="Salesforce Sans"/>
          <w:szCs w:val="22"/>
        </w:rPr>
      </w:pPr>
      <w:r w:rsidRPr="008066E6">
        <w:rPr>
          <w:rFonts w:ascii="Salesforce Sans" w:hAnsi="Salesforce Sans"/>
          <w:szCs w:val="22"/>
        </w:rPr>
        <w:t>F.</w:t>
      </w:r>
      <w:r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S</w:t>
      </w:r>
      <w:r w:rsidRPr="008066E6">
        <w:rPr>
          <w:rFonts w:ascii="Salesforce Sans" w:hAnsi="Salesforce Sans"/>
          <w:szCs w:val="22"/>
        </w:rPr>
        <w:t xml:space="preserve"> to save the file.</w:t>
      </w:r>
    </w:p>
    <w:p w14:paraId="5E17025E" w14:textId="39DE05D0"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Test your new trigger logic.</w:t>
      </w:r>
    </w:p>
    <w:p w14:paraId="0634AF7B" w14:textId="77777777" w:rsidR="00341CCD" w:rsidRPr="008066E6" w:rsidRDefault="00341CCD"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Leaving the Developer Console open, switch to the Salesforce UI in another window.</w:t>
      </w:r>
    </w:p>
    <w:p w14:paraId="2E3CA32E" w14:textId="77777777" w:rsidR="00341CCD" w:rsidRPr="008066E6" w:rsidRDefault="00341CCD" w:rsidP="0077756F">
      <w:pPr>
        <w:pStyle w:val="Heading1"/>
        <w:spacing w:before="120"/>
        <w:contextualSpacing w:val="0"/>
        <w:rPr>
          <w:rFonts w:ascii="Salesforce Sans" w:hAnsi="Salesforce Sans"/>
          <w:szCs w:val="22"/>
        </w:rPr>
      </w:pPr>
      <w:r w:rsidRPr="008066E6">
        <w:rPr>
          <w:rFonts w:ascii="Salesforce Sans" w:hAnsi="Salesforce Sans"/>
          <w:szCs w:val="22"/>
        </w:rPr>
        <w:tab/>
        <w:t>B.</w:t>
      </w:r>
      <w:r w:rsidRPr="008066E6">
        <w:rPr>
          <w:rFonts w:ascii="Salesforce Sans" w:hAnsi="Salesforce Sans"/>
          <w:szCs w:val="22"/>
        </w:rPr>
        <w:tab/>
        <w:t xml:space="preserve">From the Certification app, click the </w:t>
      </w:r>
      <w:r w:rsidRPr="008066E6">
        <w:rPr>
          <w:rFonts w:ascii="Salesforce Sans" w:hAnsi="Salesforce Sans"/>
          <w:b/>
          <w:szCs w:val="22"/>
        </w:rPr>
        <w:t>Certifications</w:t>
      </w:r>
      <w:r w:rsidRPr="008066E6">
        <w:rPr>
          <w:rFonts w:ascii="Salesforce Sans" w:hAnsi="Salesforce Sans"/>
          <w:szCs w:val="22"/>
        </w:rPr>
        <w:t xml:space="preserve"> tab.</w:t>
      </w:r>
    </w:p>
    <w:p w14:paraId="674CD69A" w14:textId="77777777" w:rsidR="00341CCD" w:rsidRPr="008066E6" w:rsidRDefault="00341CCD"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Pr="008066E6">
        <w:rPr>
          <w:rFonts w:ascii="Salesforce Sans" w:hAnsi="Salesforce Sans"/>
          <w:noProof/>
          <w:szCs w:val="22"/>
        </w:rPr>
        <w:t>C</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Click </w:t>
      </w:r>
      <w:r w:rsidRPr="008066E6">
        <w:rPr>
          <w:rStyle w:val="ClickOrSelect"/>
          <w:rFonts w:ascii="Salesforce Sans" w:hAnsi="Salesforce Sans"/>
          <w:szCs w:val="22"/>
        </w:rPr>
        <w:t>Recently Viewed</w:t>
      </w:r>
      <w:r w:rsidRPr="008066E6">
        <w:rPr>
          <w:rStyle w:val="ClickOrSelect"/>
          <w:rFonts w:ascii="Salesforce Sans" w:hAnsi="Salesforce Sans"/>
          <w:b w:val="0"/>
          <w:szCs w:val="22"/>
        </w:rPr>
        <w:t xml:space="preserve">, then click </w:t>
      </w:r>
      <w:r w:rsidRPr="008066E6">
        <w:rPr>
          <w:rStyle w:val="ClickOrSelect"/>
          <w:rFonts w:ascii="Salesforce Sans" w:hAnsi="Salesforce Sans"/>
          <w:szCs w:val="22"/>
        </w:rPr>
        <w:t>All</w:t>
      </w:r>
      <w:r w:rsidRPr="008066E6">
        <w:rPr>
          <w:rFonts w:ascii="Salesforce Sans" w:hAnsi="Salesforce Sans"/>
          <w:szCs w:val="22"/>
        </w:rPr>
        <w:t xml:space="preserve"> list view.</w:t>
      </w:r>
    </w:p>
    <w:p w14:paraId="6811B11D" w14:textId="77777777" w:rsidR="00341CCD" w:rsidRPr="008066E6" w:rsidRDefault="00341CCD" w:rsidP="0077756F">
      <w:pPr>
        <w:pStyle w:val="Heading2"/>
        <w:spacing w:before="120"/>
        <w:contextualSpacing w:val="0"/>
        <w:rPr>
          <w:rStyle w:val="ClickOrSelect"/>
          <w:rFonts w:ascii="Salesforce Sans" w:hAnsi="Salesforce Sans"/>
          <w:b w:val="0"/>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Pr="008066E6">
        <w:rPr>
          <w:rFonts w:ascii="Salesforce Sans" w:hAnsi="Salesforce Sans"/>
          <w:noProof/>
          <w:szCs w:val="22"/>
        </w:rPr>
        <w:t>D</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Click record named </w:t>
      </w:r>
      <w:r w:rsidRPr="008066E6">
        <w:rPr>
          <w:rStyle w:val="ClickOrSelect"/>
          <w:rFonts w:ascii="Salesforce Sans" w:hAnsi="Salesforce Sans"/>
          <w:szCs w:val="22"/>
        </w:rPr>
        <w:t>AWCA Network</w:t>
      </w:r>
      <w:r w:rsidRPr="008066E6">
        <w:rPr>
          <w:rStyle w:val="ClickOrSelect"/>
          <w:rFonts w:ascii="Salesforce Sans" w:hAnsi="Salesforce Sans"/>
          <w:b w:val="0"/>
          <w:szCs w:val="22"/>
        </w:rPr>
        <w:t>.</w:t>
      </w:r>
    </w:p>
    <w:p w14:paraId="09C4879F" w14:textId="77777777" w:rsidR="00341CCD" w:rsidRPr="008066E6" w:rsidRDefault="00341CCD" w:rsidP="0077756F">
      <w:pPr>
        <w:pStyle w:val="Heading2"/>
        <w:spacing w:before="120"/>
        <w:contextualSpacing w:val="0"/>
        <w:rPr>
          <w:rStyle w:val="ClickOrSelect"/>
          <w:rFonts w:ascii="Salesforce Sans" w:hAnsi="Salesforce Sans"/>
          <w:b w:val="0"/>
          <w:szCs w:val="22"/>
        </w:rPr>
      </w:pPr>
      <w:r w:rsidRPr="008066E6">
        <w:rPr>
          <w:rStyle w:val="ClickOrSelect"/>
          <w:rFonts w:ascii="Salesforce Sans" w:hAnsi="Salesforce Sans"/>
          <w:b w:val="0"/>
          <w:szCs w:val="22"/>
        </w:rPr>
        <w:t>E.</w:t>
      </w:r>
      <w:r w:rsidRPr="008066E6">
        <w:rPr>
          <w:rStyle w:val="ClickOrSelect"/>
          <w:rFonts w:ascii="Salesforce Sans" w:hAnsi="Salesforce Sans"/>
          <w:b w:val="0"/>
          <w:szCs w:val="22"/>
        </w:rPr>
        <w:tab/>
        <w:t xml:space="preserve">In the Certification Elements related list, click the record named </w:t>
      </w:r>
      <w:r w:rsidRPr="008066E6">
        <w:rPr>
          <w:rStyle w:val="ClickOrSelect"/>
          <w:rFonts w:ascii="Salesforce Sans" w:hAnsi="Salesforce Sans"/>
          <w:szCs w:val="22"/>
        </w:rPr>
        <w:t>AWCA Network Multiple Choice</w:t>
      </w:r>
      <w:r w:rsidRPr="008066E6">
        <w:rPr>
          <w:rStyle w:val="ClickOrSelect"/>
          <w:rFonts w:ascii="Salesforce Sans" w:hAnsi="Salesforce Sans"/>
          <w:b w:val="0"/>
          <w:szCs w:val="22"/>
        </w:rPr>
        <w:t>.</w:t>
      </w:r>
    </w:p>
    <w:p w14:paraId="55241338" w14:textId="77777777" w:rsidR="00341CCD" w:rsidRPr="008066E6" w:rsidRDefault="00341CCD" w:rsidP="0077756F">
      <w:pPr>
        <w:pStyle w:val="Heading2"/>
        <w:spacing w:before="120"/>
        <w:contextualSpacing w:val="0"/>
        <w:rPr>
          <w:rFonts w:ascii="Salesforce Sans" w:hAnsi="Salesforce Sans"/>
          <w:szCs w:val="22"/>
        </w:rPr>
      </w:pPr>
      <w:r w:rsidRPr="008066E6">
        <w:rPr>
          <w:rStyle w:val="ClickOrSelect"/>
          <w:rFonts w:ascii="Salesforce Sans" w:hAnsi="Salesforce Sans"/>
          <w:b w:val="0"/>
          <w:szCs w:val="22"/>
        </w:rPr>
        <w:t>F.</w:t>
      </w:r>
      <w:r w:rsidRPr="008066E6">
        <w:rPr>
          <w:rStyle w:val="ClickOrSelect"/>
          <w:rFonts w:ascii="Salesforce Sans" w:hAnsi="Salesforce Sans"/>
          <w:b w:val="0"/>
          <w:szCs w:val="22"/>
        </w:rPr>
        <w:tab/>
        <w:t xml:space="preserve">In the Certification Attempts related list, click </w:t>
      </w:r>
      <w:r w:rsidRPr="008066E6">
        <w:rPr>
          <w:rStyle w:val="ClickOrSelect"/>
          <w:rFonts w:ascii="Salesforce Sans" w:hAnsi="Salesforce Sans"/>
          <w:szCs w:val="22"/>
        </w:rPr>
        <w:t>New</w:t>
      </w:r>
      <w:r w:rsidRPr="008066E6">
        <w:rPr>
          <w:rStyle w:val="ClickOrSelect"/>
          <w:rFonts w:ascii="Salesforce Sans" w:hAnsi="Salesforce Sans"/>
          <w:b w:val="0"/>
          <w:szCs w:val="22"/>
        </w:rPr>
        <w:t>.</w:t>
      </w:r>
    </w:p>
    <w:p w14:paraId="64021E4A" w14:textId="77777777" w:rsidR="00341CCD" w:rsidRDefault="00341CCD" w:rsidP="0077756F">
      <w:pPr>
        <w:pStyle w:val="Heading2"/>
        <w:spacing w:before="120"/>
        <w:contextualSpacing w:val="0"/>
        <w:rPr>
          <w:rFonts w:ascii="Salesforce Sans" w:hAnsi="Salesforce Sans"/>
          <w:szCs w:val="22"/>
        </w:rPr>
      </w:pPr>
      <w:r w:rsidRPr="008066E6">
        <w:rPr>
          <w:rFonts w:ascii="Salesforce Sans" w:hAnsi="Salesforce Sans"/>
          <w:szCs w:val="22"/>
        </w:rPr>
        <w:t>G.</w:t>
      </w:r>
      <w:r w:rsidRPr="008066E6">
        <w:rPr>
          <w:rFonts w:ascii="Salesforce Sans" w:hAnsi="Salesforce Sans"/>
          <w:szCs w:val="22"/>
        </w:rPr>
        <w:tab/>
        <w:t xml:space="preserve">Click the </w:t>
      </w:r>
      <w:r w:rsidRPr="008066E6">
        <w:rPr>
          <w:rFonts w:ascii="Salesforce Sans" w:hAnsi="Salesforce Sans"/>
          <w:b/>
          <w:szCs w:val="22"/>
        </w:rPr>
        <w:t xml:space="preserve">Multiple Choice </w:t>
      </w:r>
      <w:r w:rsidRPr="008066E6">
        <w:rPr>
          <w:rFonts w:ascii="Salesforce Sans" w:hAnsi="Salesforce Sans"/>
          <w:szCs w:val="22"/>
        </w:rPr>
        <w:t xml:space="preserve">record type, then click </w:t>
      </w:r>
      <w:r w:rsidRPr="008066E6">
        <w:rPr>
          <w:rFonts w:ascii="Salesforce Sans" w:hAnsi="Salesforce Sans"/>
          <w:b/>
          <w:szCs w:val="22"/>
        </w:rPr>
        <w:t>Next</w:t>
      </w:r>
      <w:r w:rsidRPr="008066E6">
        <w:rPr>
          <w:rFonts w:ascii="Salesforce Sans" w:hAnsi="Salesforce Sans"/>
          <w:szCs w:val="22"/>
        </w:rPr>
        <w:t>.</w:t>
      </w:r>
    </w:p>
    <w:p w14:paraId="52D3E0F8" w14:textId="77777777" w:rsidR="000B5221" w:rsidRPr="008066E6" w:rsidRDefault="000B5221" w:rsidP="0077756F">
      <w:pPr>
        <w:pStyle w:val="Heading2"/>
        <w:spacing w:before="120"/>
        <w:contextualSpacing w:val="0"/>
        <w:rPr>
          <w:rFonts w:ascii="Salesforce Sans" w:hAnsi="Salesforce Sans"/>
          <w:szCs w:val="22"/>
        </w:rPr>
      </w:pPr>
    </w:p>
    <w:p w14:paraId="4050D9A5" w14:textId="77777777" w:rsidR="00341CCD" w:rsidRPr="008066E6" w:rsidRDefault="00341CCD" w:rsidP="0077756F">
      <w:pPr>
        <w:pStyle w:val="Heading2"/>
        <w:spacing w:before="120"/>
        <w:contextualSpacing w:val="0"/>
        <w:rPr>
          <w:rFonts w:ascii="Salesforce Sans" w:hAnsi="Salesforce Sans"/>
          <w:szCs w:val="22"/>
        </w:rPr>
      </w:pPr>
      <w:r w:rsidRPr="008066E6">
        <w:rPr>
          <w:rFonts w:ascii="Salesforce Sans" w:hAnsi="Salesforce Sans"/>
          <w:szCs w:val="22"/>
        </w:rPr>
        <w:lastRenderedPageBreak/>
        <w:t>H.</w:t>
      </w:r>
      <w:r w:rsidRPr="008066E6">
        <w:rPr>
          <w:rFonts w:ascii="Salesforce Sans" w:hAnsi="Salesforce Sans"/>
          <w:szCs w:val="22"/>
        </w:rPr>
        <w:tab/>
      </w:r>
      <w:r w:rsidRPr="008066E6">
        <w:rPr>
          <w:rFonts w:ascii="Salesforce Sans" w:hAnsi="Salesforce Sans"/>
          <w:color w:val="000000" w:themeColor="text1"/>
          <w:szCs w:val="22"/>
        </w:rPr>
        <w:t>Enter the following information:</w:t>
      </w:r>
    </w:p>
    <w:tbl>
      <w:tblPr>
        <w:tblStyle w:val="TableGrid"/>
        <w:tblW w:w="0" w:type="auto"/>
        <w:tblInd w:w="792" w:type="dxa"/>
        <w:tblLook w:val="04A0" w:firstRow="1" w:lastRow="0" w:firstColumn="1" w:lastColumn="0" w:noHBand="0" w:noVBand="1"/>
      </w:tblPr>
      <w:tblGrid>
        <w:gridCol w:w="2893"/>
        <w:gridCol w:w="3240"/>
      </w:tblGrid>
      <w:tr w:rsidR="00341CCD" w:rsidRPr="00CC7372" w14:paraId="669D2D1F" w14:textId="77777777" w:rsidTr="003B2072">
        <w:tc>
          <w:tcPr>
            <w:tcW w:w="2893" w:type="dxa"/>
          </w:tcPr>
          <w:p w14:paraId="78BA63D5" w14:textId="77777777" w:rsidR="00341CCD" w:rsidRPr="008066E6" w:rsidRDefault="00341CCD" w:rsidP="008066E6">
            <w:pPr>
              <w:pStyle w:val="Heading2"/>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Certification Candidate</w:t>
            </w:r>
          </w:p>
        </w:tc>
        <w:tc>
          <w:tcPr>
            <w:tcW w:w="3240" w:type="dxa"/>
          </w:tcPr>
          <w:p w14:paraId="2194DADE" w14:textId="42E6B0B2" w:rsidR="00341CCD" w:rsidRPr="008066E6" w:rsidRDefault="00341CCD" w:rsidP="008066E6">
            <w:pPr>
              <w:pStyle w:val="Heading2"/>
              <w:spacing w:before="80" w:after="80"/>
              <w:ind w:left="0" w:firstLine="0"/>
              <w:contextualSpacing w:val="0"/>
              <w:rPr>
                <w:rStyle w:val="EnterOrType"/>
              </w:rPr>
            </w:pPr>
            <w:r w:rsidRPr="008066E6">
              <w:rPr>
                <w:rStyle w:val="EnterOrType"/>
              </w:rPr>
              <w:t>Arthur Franz</w:t>
            </w:r>
          </w:p>
        </w:tc>
      </w:tr>
      <w:tr w:rsidR="00341CCD" w:rsidRPr="00CC7372" w14:paraId="5C749656" w14:textId="77777777" w:rsidTr="003B2072">
        <w:tc>
          <w:tcPr>
            <w:tcW w:w="2893" w:type="dxa"/>
          </w:tcPr>
          <w:p w14:paraId="36D8DA20" w14:textId="77777777" w:rsidR="00341CCD" w:rsidRPr="008066E6" w:rsidRDefault="00341CCD" w:rsidP="008066E6">
            <w:pPr>
              <w:pStyle w:val="Heading2"/>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Status</w:t>
            </w:r>
          </w:p>
        </w:tc>
        <w:tc>
          <w:tcPr>
            <w:tcW w:w="3240" w:type="dxa"/>
          </w:tcPr>
          <w:p w14:paraId="3834CBA0" w14:textId="77777777" w:rsidR="00341CCD" w:rsidRPr="008066E6" w:rsidRDefault="00341CCD" w:rsidP="008066E6">
            <w:pPr>
              <w:pStyle w:val="Heading2"/>
              <w:spacing w:before="80" w:after="80"/>
              <w:ind w:left="0" w:firstLine="0"/>
              <w:contextualSpacing w:val="0"/>
              <w:rPr>
                <w:rStyle w:val="EnterOrType"/>
                <w:rFonts w:ascii="Salesforce Sans" w:hAnsi="Salesforce Sans"/>
                <w:b/>
                <w:color w:val="000000" w:themeColor="text1"/>
                <w:szCs w:val="22"/>
              </w:rPr>
            </w:pPr>
            <w:r w:rsidRPr="008066E6">
              <w:rPr>
                <w:rStyle w:val="EnterOrType"/>
                <w:rFonts w:ascii="Salesforce Sans" w:hAnsi="Salesforce Sans"/>
                <w:b/>
                <w:color w:val="000000" w:themeColor="text1"/>
                <w:szCs w:val="22"/>
              </w:rPr>
              <w:t>Complete/Pass</w:t>
            </w:r>
          </w:p>
        </w:tc>
      </w:tr>
    </w:tbl>
    <w:p w14:paraId="7FB83994" w14:textId="77777777" w:rsidR="00341CCD" w:rsidRPr="008066E6" w:rsidRDefault="00341CCD" w:rsidP="0077756F">
      <w:pPr>
        <w:pStyle w:val="Heading2"/>
        <w:tabs>
          <w:tab w:val="clear" w:pos="720"/>
          <w:tab w:val="left" w:pos="810"/>
        </w:tabs>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t>I.</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Save</w:t>
      </w:r>
      <w:r w:rsidRPr="008066E6">
        <w:rPr>
          <w:rFonts w:ascii="Salesforce Sans" w:hAnsi="Salesforce Sans"/>
          <w:color w:val="000000" w:themeColor="text1"/>
          <w:szCs w:val="22"/>
        </w:rPr>
        <w:t>.</w:t>
      </w:r>
    </w:p>
    <w:p w14:paraId="318C7BBD" w14:textId="77777777" w:rsidR="00341CCD" w:rsidRPr="008066E6" w:rsidRDefault="00341CCD" w:rsidP="0077756F">
      <w:pPr>
        <w:pStyle w:val="Heading2"/>
        <w:spacing w:before="120"/>
        <w:contextualSpacing w:val="0"/>
        <w:rPr>
          <w:rFonts w:ascii="Salesforce Sans" w:hAnsi="Salesforce Sans"/>
          <w:szCs w:val="22"/>
        </w:rPr>
      </w:pPr>
      <w:r w:rsidRPr="008066E6">
        <w:rPr>
          <w:rFonts w:ascii="Salesforce Sans" w:hAnsi="Salesforce Sans"/>
          <w:szCs w:val="22"/>
        </w:rPr>
        <w:t>J.</w:t>
      </w:r>
      <w:r w:rsidRPr="008066E6">
        <w:rPr>
          <w:rFonts w:ascii="Salesforce Sans" w:hAnsi="Salesforce Sans"/>
          <w:szCs w:val="22"/>
        </w:rPr>
        <w:tab/>
        <w:t>Switch back to the Developer Console window.</w:t>
      </w:r>
    </w:p>
    <w:p w14:paraId="7573BD3A" w14:textId="77777777" w:rsidR="00341CCD" w:rsidRPr="008066E6" w:rsidRDefault="00341CCD" w:rsidP="0077756F">
      <w:pPr>
        <w:pStyle w:val="Heading2"/>
        <w:spacing w:before="120"/>
        <w:contextualSpacing w:val="0"/>
        <w:rPr>
          <w:rFonts w:ascii="Salesforce Sans" w:hAnsi="Salesforce Sans"/>
          <w:szCs w:val="22"/>
        </w:rPr>
      </w:pPr>
      <w:r w:rsidRPr="008066E6">
        <w:rPr>
          <w:rFonts w:ascii="Salesforce Sans" w:hAnsi="Salesforce Sans"/>
          <w:szCs w:val="22"/>
        </w:rPr>
        <w:t>K.</w:t>
      </w:r>
      <w:r w:rsidRPr="008066E6">
        <w:rPr>
          <w:rFonts w:ascii="Salesforce Sans" w:hAnsi="Salesforce Sans"/>
          <w:szCs w:val="22"/>
        </w:rPr>
        <w:tab/>
        <w:t xml:space="preserve">Click the </w:t>
      </w:r>
      <w:r w:rsidRPr="008066E6">
        <w:rPr>
          <w:rFonts w:ascii="Salesforce Sans" w:hAnsi="Salesforce Sans"/>
          <w:b/>
          <w:szCs w:val="22"/>
        </w:rPr>
        <w:t xml:space="preserve">Logs </w:t>
      </w:r>
      <w:r w:rsidRPr="008066E6">
        <w:rPr>
          <w:rFonts w:ascii="Salesforce Sans" w:hAnsi="Salesforce Sans"/>
          <w:szCs w:val="22"/>
        </w:rPr>
        <w:t>tab in the bottom panel.</w:t>
      </w:r>
    </w:p>
    <w:p w14:paraId="742F436B" w14:textId="77777777" w:rsidR="00341CCD" w:rsidRPr="008066E6" w:rsidRDefault="00341CCD" w:rsidP="0077756F">
      <w:pPr>
        <w:pStyle w:val="Heading2"/>
        <w:tabs>
          <w:tab w:val="left" w:pos="4947"/>
        </w:tabs>
        <w:spacing w:before="120"/>
        <w:contextualSpacing w:val="0"/>
        <w:rPr>
          <w:rFonts w:ascii="Salesforce Sans" w:hAnsi="Salesforce Sans"/>
          <w:szCs w:val="22"/>
        </w:rPr>
      </w:pPr>
      <w:r w:rsidRPr="008066E6">
        <w:rPr>
          <w:rFonts w:ascii="Salesforce Sans" w:hAnsi="Salesforce Sans"/>
          <w:szCs w:val="22"/>
        </w:rPr>
        <w:t>L.</w:t>
      </w:r>
      <w:r w:rsidRPr="008066E6">
        <w:rPr>
          <w:rFonts w:ascii="Salesforce Sans" w:hAnsi="Salesforce Sans"/>
          <w:szCs w:val="22"/>
        </w:rPr>
        <w:tab/>
        <w:t>Double-click the most recent log entry.</w:t>
      </w:r>
      <w:r w:rsidRPr="008066E6">
        <w:rPr>
          <w:rFonts w:ascii="Salesforce Sans" w:hAnsi="Salesforce Sans"/>
          <w:szCs w:val="22"/>
        </w:rPr>
        <w:tab/>
      </w:r>
    </w:p>
    <w:p w14:paraId="543A48B2" w14:textId="5D3A4D2C" w:rsidR="00341CCD" w:rsidRPr="008066E6" w:rsidRDefault="00341CCD" w:rsidP="0077756F">
      <w:pPr>
        <w:pStyle w:val="Heading2"/>
        <w:tabs>
          <w:tab w:val="left" w:pos="4947"/>
        </w:tabs>
        <w:spacing w:before="120"/>
        <w:contextualSpacing w:val="0"/>
        <w:rPr>
          <w:rFonts w:ascii="Salesforce Sans" w:hAnsi="Salesforce Sans"/>
          <w:szCs w:val="22"/>
        </w:rPr>
      </w:pPr>
      <w:r w:rsidRPr="008066E6">
        <w:rPr>
          <w:rFonts w:ascii="Salesforce Sans" w:hAnsi="Salesforce Sans"/>
          <w:szCs w:val="22"/>
        </w:rPr>
        <w:t>M.</w:t>
      </w:r>
      <w:r w:rsidRPr="008066E6">
        <w:rPr>
          <w:rFonts w:ascii="Salesforce Sans" w:hAnsi="Salesforce Sans"/>
          <w:szCs w:val="22"/>
        </w:rPr>
        <w:tab/>
        <w:t xml:space="preserve">Click </w:t>
      </w:r>
      <w:r w:rsidRPr="008066E6">
        <w:rPr>
          <w:rFonts w:ascii="Salesforce Sans" w:hAnsi="Salesforce Sans"/>
          <w:b/>
          <w:szCs w:val="22"/>
        </w:rPr>
        <w:t>Debug Only</w:t>
      </w:r>
      <w:r w:rsidRPr="008066E6">
        <w:rPr>
          <w:rFonts w:ascii="Salesforce Sans" w:hAnsi="Salesforce Sans"/>
          <w:szCs w:val="22"/>
        </w:rPr>
        <w:t xml:space="preserve">. You should see several entries appear. Look for an entry that indicates that the </w:t>
      </w:r>
      <w:proofErr w:type="spellStart"/>
      <w:r w:rsidRPr="008066E6">
        <w:rPr>
          <w:rStyle w:val="Code"/>
          <w:rFonts w:ascii="Salesforce Sans" w:hAnsi="Salesforce Sans"/>
          <w:szCs w:val="22"/>
        </w:rPr>
        <w:t>createCertificationHeld</w:t>
      </w:r>
      <w:proofErr w:type="spellEnd"/>
      <w:r w:rsidRPr="008066E6">
        <w:rPr>
          <w:rStyle w:val="Code"/>
          <w:rFonts w:ascii="Salesforce Sans" w:hAnsi="Salesforce Sans"/>
          <w:szCs w:val="22"/>
        </w:rPr>
        <w:t xml:space="preserve"> </w:t>
      </w:r>
      <w:r w:rsidRPr="008066E6">
        <w:rPr>
          <w:rFonts w:ascii="Salesforce Sans" w:hAnsi="Salesforce Sans"/>
          <w:szCs w:val="22"/>
        </w:rPr>
        <w:t>method was called, followed by an entry that shows what Certification Attempt record was retrieved</w:t>
      </w:r>
      <w:r w:rsidR="009D458F" w:rsidRPr="008066E6">
        <w:rPr>
          <w:rFonts w:ascii="Salesforce Sans" w:hAnsi="Salesforce Sans"/>
          <w:szCs w:val="22"/>
        </w:rPr>
        <w:t xml:space="preserve">, and finally one that shows the size of </w:t>
      </w:r>
      <w:proofErr w:type="spellStart"/>
      <w:r w:rsidR="009D458F" w:rsidRPr="008066E6">
        <w:rPr>
          <w:rFonts w:ascii="Salesforce Sans" w:hAnsi="Salesforce Sans"/>
          <w:szCs w:val="22"/>
        </w:rPr>
        <w:t>passCounts</w:t>
      </w:r>
      <w:proofErr w:type="spellEnd"/>
      <w:r w:rsidR="009D458F" w:rsidRPr="008066E6">
        <w:rPr>
          <w:rFonts w:ascii="Salesforce Sans" w:hAnsi="Salesforce Sans"/>
          <w:szCs w:val="22"/>
        </w:rPr>
        <w:t xml:space="preserve"> equals one</w:t>
      </w:r>
      <w:r w:rsidRPr="008066E6">
        <w:rPr>
          <w:rFonts w:ascii="Salesforce Sans" w:hAnsi="Salesforce Sans"/>
          <w:szCs w:val="22"/>
        </w:rPr>
        <w:t xml:space="preserve">. This indicates that the new trigger logic was fired successfully. </w:t>
      </w:r>
    </w:p>
    <w:p w14:paraId="5B03B2FF" w14:textId="40AE106E" w:rsidR="00341CCD" w:rsidRPr="008066E6" w:rsidRDefault="00341CCD" w:rsidP="0077756F">
      <w:pPr>
        <w:pStyle w:val="Heading3"/>
        <w:spacing w:before="120"/>
        <w:ind w:left="720"/>
        <w:contextualSpacing w:val="0"/>
        <w:rPr>
          <w:rFonts w:ascii="Salesforce Sans" w:hAnsi="Salesforce Sans"/>
          <w:szCs w:val="22"/>
        </w:rPr>
      </w:pPr>
      <w:r w:rsidRPr="008066E6">
        <w:rPr>
          <w:rFonts w:ascii="Salesforce Sans" w:hAnsi="Salesforce Sans"/>
          <w:szCs w:val="22"/>
        </w:rPr>
        <w:t>N.</w:t>
      </w:r>
      <w:r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ALT + /</w:t>
      </w:r>
      <w:r w:rsidRPr="008066E6">
        <w:rPr>
          <w:rFonts w:ascii="Salesforce Sans" w:hAnsi="Salesforce Sans"/>
          <w:szCs w:val="22"/>
        </w:rPr>
        <w:t xml:space="preserve"> to close all console tabs.</w:t>
      </w:r>
    </w:p>
    <w:p w14:paraId="37F6D4C7" w14:textId="40CDF5AE" w:rsidR="00341CCD" w:rsidRPr="008066E6" w:rsidRDefault="00341CCD" w:rsidP="0077756F">
      <w:pPr>
        <w:pStyle w:val="Heading3"/>
        <w:spacing w:before="120"/>
        <w:ind w:left="720"/>
        <w:contextualSpacing w:val="0"/>
        <w:rPr>
          <w:rFonts w:ascii="Salesforce Sans" w:hAnsi="Salesforce Sans"/>
          <w:szCs w:val="22"/>
        </w:rPr>
      </w:pPr>
      <w:r w:rsidRPr="008066E6">
        <w:rPr>
          <w:rFonts w:ascii="Salesforce Sans" w:hAnsi="Salesforce Sans"/>
          <w:szCs w:val="22"/>
        </w:rPr>
        <w:t>O.</w:t>
      </w:r>
      <w:r w:rsidRPr="008066E6">
        <w:rPr>
          <w:rFonts w:ascii="Salesforce Sans" w:hAnsi="Salesforce Sans"/>
          <w:szCs w:val="22"/>
        </w:rPr>
        <w:tab/>
      </w:r>
      <w:r w:rsidR="005D0962">
        <w:rPr>
          <w:rFonts w:ascii="Salesforce Sans" w:hAnsi="Salesforce Sans"/>
          <w:szCs w:val="22"/>
        </w:rPr>
        <w:t>Close the Developer Console window.</w:t>
      </w:r>
    </w:p>
    <w:p w14:paraId="77D52A6F" w14:textId="6A890D1F" w:rsidR="005D184E" w:rsidRDefault="005D184E">
      <w:pPr>
        <w:rPr>
          <w:rFonts w:ascii="Salesforce Sans" w:hAnsi="Salesforce Sans"/>
          <w:b/>
          <w:color w:val="000000" w:themeColor="text1"/>
        </w:rPr>
      </w:pPr>
      <w:r>
        <w:br w:type="page"/>
      </w:r>
    </w:p>
    <w:p w14:paraId="42281858" w14:textId="3883367A" w:rsidR="00C078AC" w:rsidRPr="0077756F" w:rsidRDefault="00C078AC">
      <w:pPr>
        <w:pStyle w:val="ExerciseTitle"/>
      </w:pPr>
      <w:bookmarkStart w:id="93" w:name="_Toc514686433"/>
      <w:bookmarkStart w:id="94" w:name="_Toc427165781"/>
      <w:r w:rsidRPr="0077756F">
        <w:lastRenderedPageBreak/>
        <w:t>14-5: Create Certification Held Records</w:t>
      </w:r>
      <w:bookmarkEnd w:id="93"/>
      <w:r w:rsidR="00D35637" w:rsidRPr="0077756F">
        <w:br/>
      </w:r>
    </w:p>
    <w:p w14:paraId="1CCDA5F0" w14:textId="77777777" w:rsidR="0031518F" w:rsidRPr="008066E6" w:rsidRDefault="0031518F"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173ABE37"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Complete the solution to create Certification Held records for qualified candidates.</w:t>
      </w:r>
      <w:r w:rsidRPr="008066E6">
        <w:rPr>
          <w:rFonts w:ascii="Salesforce Sans" w:hAnsi="Salesforce Sans"/>
          <w:sz w:val="22"/>
          <w:szCs w:val="22"/>
        </w:rPr>
        <w:br/>
      </w:r>
    </w:p>
    <w:p w14:paraId="439FFA14"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6B49B0A6" w14:textId="460B1C03"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Certification Held records for qualified candidates.</w:t>
      </w:r>
    </w:p>
    <w:p w14:paraId="050AB2EA" w14:textId="44448514"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Test your solution.</w:t>
      </w:r>
    </w:p>
    <w:p w14:paraId="067E6FFC" w14:textId="77777777" w:rsidR="00C078AC" w:rsidRPr="008066E6" w:rsidRDefault="00C078AC" w:rsidP="008066E6">
      <w:pPr>
        <w:pStyle w:val="Heading1"/>
        <w:spacing w:before="120"/>
        <w:contextualSpacing w:val="0"/>
        <w:rPr>
          <w:rFonts w:ascii="Salesforce Sans" w:hAnsi="Salesforce Sans"/>
          <w:szCs w:val="22"/>
        </w:rPr>
      </w:pPr>
    </w:p>
    <w:p w14:paraId="3B9ADA22"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3EAF1E0C"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15 minutes </w:t>
      </w:r>
    </w:p>
    <w:p w14:paraId="5F208813" w14:textId="77777777" w:rsidR="00C078AC" w:rsidRPr="008066E6" w:rsidRDefault="00C078AC" w:rsidP="008066E6">
      <w:pPr>
        <w:pStyle w:val="SingleLine"/>
        <w:spacing w:before="120" w:after="120"/>
        <w:rPr>
          <w:rFonts w:ascii="Salesforce Sans" w:hAnsi="Salesforce Sans"/>
          <w:sz w:val="22"/>
          <w:szCs w:val="22"/>
        </w:rPr>
      </w:pPr>
    </w:p>
    <w:p w14:paraId="7E11394F"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75D087ED" w14:textId="40079387"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Certification Held records for qualified candidates.</w:t>
      </w:r>
    </w:p>
    <w:p w14:paraId="1386D870" w14:textId="77777777" w:rsidR="00C25913" w:rsidRPr="008066E6" w:rsidRDefault="00C25913"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C</w:t>
      </w:r>
      <w:r w:rsidRPr="008066E6">
        <w:rPr>
          <w:rFonts w:ascii="Salesforce Sans" w:hAnsi="Salesforce Sans"/>
          <w:color w:val="000000" w:themeColor="text1"/>
          <w:szCs w:val="22"/>
        </w:rPr>
        <w:t xml:space="preserve">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5C99B7A0" wp14:editId="10264FA4">
            <wp:extent cx="130775" cy="144869"/>
            <wp:effectExtent l="0" t="0" r="0" b="0"/>
            <wp:docPr id="54" name="Picture 54"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77756F">
        <w:rPr>
          <w:rStyle w:val="ClickPaths"/>
          <w:color w:val="000000" w:themeColor="text1"/>
          <w:szCs w:val="22"/>
        </w:rPr>
        <w:t>Developer Console.</w:t>
      </w:r>
    </w:p>
    <w:p w14:paraId="3729FB95" w14:textId="77777777" w:rsidR="00C25913" w:rsidRPr="008066E6" w:rsidRDefault="00C25913" w:rsidP="0077756F">
      <w:pPr>
        <w:pStyle w:val="Heading3"/>
        <w:spacing w:before="120"/>
        <w:ind w:left="7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t xml:space="preserve">Click </w:t>
      </w:r>
      <w:r w:rsidRPr="008066E6">
        <w:rPr>
          <w:rFonts w:ascii="Salesforce Sans" w:hAnsi="Salesforce Sans"/>
          <w:b/>
          <w:szCs w:val="22"/>
        </w:rPr>
        <w:t>File | Open</w:t>
      </w:r>
      <w:r w:rsidRPr="008066E6">
        <w:rPr>
          <w:rFonts w:ascii="Salesforce Sans" w:hAnsi="Salesforce Sans"/>
          <w:szCs w:val="22"/>
        </w:rPr>
        <w:t>.</w:t>
      </w:r>
    </w:p>
    <w:p w14:paraId="60A55420" w14:textId="7B93D361" w:rsidR="00C25913" w:rsidRPr="008066E6" w:rsidRDefault="00C25913" w:rsidP="0077756F">
      <w:pPr>
        <w:pStyle w:val="Heading3"/>
        <w:spacing w:before="120"/>
        <w:ind w:left="7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 xml:space="preserve">Select </w:t>
      </w:r>
      <w:r w:rsidRPr="008066E6">
        <w:rPr>
          <w:rFonts w:ascii="Salesforce Sans" w:hAnsi="Salesforce Sans"/>
          <w:b/>
          <w:szCs w:val="22"/>
        </w:rPr>
        <w:t>Classes</w:t>
      </w:r>
      <w:r w:rsidRPr="008066E6">
        <w:rPr>
          <w:rFonts w:ascii="Salesforce Sans" w:hAnsi="Salesforce Sans"/>
          <w:szCs w:val="22"/>
        </w:rPr>
        <w:t xml:space="preserve"> as the Entity Type, type </w:t>
      </w:r>
      <w:r w:rsidRPr="008066E6">
        <w:rPr>
          <w:rStyle w:val="EnterOrType"/>
        </w:rPr>
        <w:t>Certification</w:t>
      </w:r>
      <w:r w:rsidRPr="008066E6">
        <w:rPr>
          <w:rFonts w:ascii="Salesforce Sans" w:hAnsi="Salesforce Sans"/>
          <w:szCs w:val="22"/>
        </w:rPr>
        <w:t xml:space="preserve"> into the filter input box, then double-click the entity </w:t>
      </w:r>
      <w:proofErr w:type="spellStart"/>
      <w:r w:rsidRPr="008066E6">
        <w:rPr>
          <w:rFonts w:ascii="Salesforce Sans" w:hAnsi="Salesforce Sans"/>
          <w:b/>
          <w:szCs w:val="22"/>
        </w:rPr>
        <w:t>CertificationAttemptTriggerHandler</w:t>
      </w:r>
      <w:proofErr w:type="spellEnd"/>
      <w:r w:rsidRPr="008066E6">
        <w:rPr>
          <w:rFonts w:ascii="Salesforce Sans" w:hAnsi="Salesforce Sans"/>
          <w:szCs w:val="22"/>
        </w:rPr>
        <w:t>.</w:t>
      </w:r>
    </w:p>
    <w:p w14:paraId="41993707" w14:textId="3B58E0CA" w:rsidR="00C25913" w:rsidRPr="008066E6" w:rsidRDefault="00C25913" w:rsidP="0077756F">
      <w:pPr>
        <w:pStyle w:val="Heading3"/>
        <w:spacing w:before="120"/>
        <w:ind w:left="7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t xml:space="preserve">Copy and paste the contents of </w:t>
      </w:r>
      <w:r w:rsidRPr="008066E6">
        <w:rPr>
          <w:rFonts w:ascii="Salesforce Sans" w:hAnsi="Salesforce Sans"/>
          <w:b/>
          <w:szCs w:val="22"/>
        </w:rPr>
        <w:t>CertificationAttemptTriggerHandler.txt</w:t>
      </w:r>
      <w:r w:rsidRPr="008066E6">
        <w:rPr>
          <w:rFonts w:ascii="Salesforce Sans" w:hAnsi="Salesforce Sans"/>
          <w:szCs w:val="22"/>
        </w:rPr>
        <w:t xml:space="preserve"> from the Exercises folder into the window, overwriting all existing text.</w:t>
      </w:r>
    </w:p>
    <w:p w14:paraId="2DE0D47F" w14:textId="4D1BCD8B" w:rsidR="00C25913" w:rsidRPr="008066E6" w:rsidRDefault="00C25913" w:rsidP="0077756F">
      <w:pPr>
        <w:pStyle w:val="Heading2"/>
        <w:spacing w:before="120"/>
        <w:contextualSpacing w:val="0"/>
        <w:rPr>
          <w:rFonts w:ascii="Salesforce Sans" w:hAnsi="Salesforce Sans"/>
          <w:szCs w:val="22"/>
        </w:rPr>
      </w:pPr>
      <w:r w:rsidRPr="008066E6">
        <w:rPr>
          <w:rFonts w:ascii="Salesforce Sans" w:hAnsi="Salesforce Sans"/>
          <w:szCs w:val="22"/>
        </w:rPr>
        <w:t>E.</w:t>
      </w:r>
      <w:r w:rsidRPr="008066E6">
        <w:rPr>
          <w:rFonts w:ascii="Salesforce Sans" w:hAnsi="Salesforce Sans"/>
          <w:szCs w:val="22"/>
        </w:rPr>
        <w:tab/>
        <w:t>Complete the TODOs.</w:t>
      </w:r>
    </w:p>
    <w:p w14:paraId="2544D485" w14:textId="27C38D74" w:rsidR="00C25913" w:rsidRPr="008066E6" w:rsidRDefault="00C25913" w:rsidP="0077756F">
      <w:pPr>
        <w:pStyle w:val="Heading2"/>
        <w:spacing w:before="120"/>
        <w:contextualSpacing w:val="0"/>
        <w:rPr>
          <w:rFonts w:ascii="Salesforce Sans" w:hAnsi="Salesforce Sans"/>
          <w:szCs w:val="22"/>
        </w:rPr>
      </w:pPr>
      <w:r w:rsidRPr="008066E6">
        <w:rPr>
          <w:rFonts w:ascii="Salesforce Sans" w:hAnsi="Salesforce Sans"/>
          <w:szCs w:val="22"/>
        </w:rPr>
        <w:t>F.</w:t>
      </w:r>
      <w:r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S</w:t>
      </w:r>
      <w:r w:rsidRPr="008066E6">
        <w:rPr>
          <w:rFonts w:ascii="Salesforce Sans" w:hAnsi="Salesforce Sans"/>
          <w:szCs w:val="22"/>
        </w:rPr>
        <w:t xml:space="preserve"> to save the file.</w:t>
      </w:r>
    </w:p>
    <w:p w14:paraId="7E00F6CC" w14:textId="67FEF563"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Test your solution.</w:t>
      </w:r>
    </w:p>
    <w:p w14:paraId="117F87CB" w14:textId="77777777" w:rsidR="00722B8E" w:rsidRPr="008066E6" w:rsidRDefault="00722B8E"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Leaving the Developer Console open, switch to the Salesforce UI in another window.</w:t>
      </w:r>
    </w:p>
    <w:p w14:paraId="64893D1A" w14:textId="77777777" w:rsidR="00722B8E" w:rsidRPr="008066E6" w:rsidRDefault="00722B8E" w:rsidP="0077756F">
      <w:pPr>
        <w:pStyle w:val="Heading1"/>
        <w:spacing w:before="120"/>
        <w:contextualSpacing w:val="0"/>
        <w:rPr>
          <w:rFonts w:ascii="Salesforce Sans" w:hAnsi="Salesforce Sans"/>
          <w:szCs w:val="22"/>
        </w:rPr>
      </w:pPr>
      <w:r w:rsidRPr="008066E6">
        <w:rPr>
          <w:rFonts w:ascii="Salesforce Sans" w:hAnsi="Salesforce Sans"/>
          <w:szCs w:val="22"/>
        </w:rPr>
        <w:tab/>
        <w:t>B.</w:t>
      </w:r>
      <w:r w:rsidRPr="008066E6">
        <w:rPr>
          <w:rFonts w:ascii="Salesforce Sans" w:hAnsi="Salesforce Sans"/>
          <w:szCs w:val="22"/>
        </w:rPr>
        <w:tab/>
        <w:t xml:space="preserve">From the Certification app, click the </w:t>
      </w:r>
      <w:r w:rsidRPr="008066E6">
        <w:rPr>
          <w:rFonts w:ascii="Salesforce Sans" w:hAnsi="Salesforce Sans"/>
          <w:b/>
          <w:szCs w:val="22"/>
        </w:rPr>
        <w:t>Certifications</w:t>
      </w:r>
      <w:r w:rsidRPr="008066E6">
        <w:rPr>
          <w:rFonts w:ascii="Salesforce Sans" w:hAnsi="Salesforce Sans"/>
          <w:szCs w:val="22"/>
        </w:rPr>
        <w:t xml:space="preserve"> tab.</w:t>
      </w:r>
    </w:p>
    <w:p w14:paraId="7FF9FDC9" w14:textId="77777777" w:rsidR="00722B8E" w:rsidRPr="008066E6" w:rsidRDefault="00722B8E"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Pr="008066E6">
        <w:rPr>
          <w:rFonts w:ascii="Salesforce Sans" w:hAnsi="Salesforce Sans"/>
          <w:noProof/>
          <w:szCs w:val="22"/>
        </w:rPr>
        <w:t>C</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Click </w:t>
      </w:r>
      <w:r w:rsidRPr="008066E6">
        <w:rPr>
          <w:rStyle w:val="ClickOrSelect"/>
          <w:rFonts w:ascii="Salesforce Sans" w:hAnsi="Salesforce Sans"/>
          <w:szCs w:val="22"/>
        </w:rPr>
        <w:t>Recently Viewed</w:t>
      </w:r>
      <w:r w:rsidRPr="008066E6">
        <w:rPr>
          <w:rStyle w:val="ClickOrSelect"/>
          <w:rFonts w:ascii="Salesforce Sans" w:hAnsi="Salesforce Sans"/>
          <w:b w:val="0"/>
          <w:szCs w:val="22"/>
        </w:rPr>
        <w:t xml:space="preserve">, then click </w:t>
      </w:r>
      <w:r w:rsidRPr="008066E6">
        <w:rPr>
          <w:rStyle w:val="ClickOrSelect"/>
          <w:rFonts w:ascii="Salesforce Sans" w:hAnsi="Salesforce Sans"/>
          <w:szCs w:val="22"/>
        </w:rPr>
        <w:t>All</w:t>
      </w:r>
      <w:r w:rsidRPr="008066E6">
        <w:rPr>
          <w:rFonts w:ascii="Salesforce Sans" w:hAnsi="Salesforce Sans"/>
          <w:szCs w:val="22"/>
        </w:rPr>
        <w:t xml:space="preserve"> list view.</w:t>
      </w:r>
    </w:p>
    <w:p w14:paraId="348A0513" w14:textId="77777777" w:rsidR="00722B8E" w:rsidRPr="008066E6" w:rsidRDefault="00722B8E" w:rsidP="0077756F">
      <w:pPr>
        <w:pStyle w:val="Heading2"/>
        <w:spacing w:before="120"/>
        <w:contextualSpacing w:val="0"/>
        <w:rPr>
          <w:rStyle w:val="ClickOrSelect"/>
          <w:rFonts w:ascii="Salesforce Sans" w:hAnsi="Salesforce Sans"/>
          <w:b w:val="0"/>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Pr="008066E6">
        <w:rPr>
          <w:rFonts w:ascii="Salesforce Sans" w:hAnsi="Salesforce Sans"/>
          <w:noProof/>
          <w:szCs w:val="22"/>
        </w:rPr>
        <w:t>D</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Click record named </w:t>
      </w:r>
      <w:r w:rsidRPr="008066E6">
        <w:rPr>
          <w:rStyle w:val="ClickOrSelect"/>
          <w:rFonts w:ascii="Salesforce Sans" w:hAnsi="Salesforce Sans"/>
          <w:szCs w:val="22"/>
        </w:rPr>
        <w:t>AWCA Network</w:t>
      </w:r>
      <w:r w:rsidRPr="008066E6">
        <w:rPr>
          <w:rStyle w:val="ClickOrSelect"/>
          <w:rFonts w:ascii="Salesforce Sans" w:hAnsi="Salesforce Sans"/>
          <w:b w:val="0"/>
          <w:szCs w:val="22"/>
        </w:rPr>
        <w:t>.</w:t>
      </w:r>
    </w:p>
    <w:p w14:paraId="2DF189E3" w14:textId="77777777" w:rsidR="00722B8E" w:rsidRPr="008066E6" w:rsidRDefault="00722B8E" w:rsidP="0077756F">
      <w:pPr>
        <w:pStyle w:val="Heading2"/>
        <w:spacing w:before="120"/>
        <w:contextualSpacing w:val="0"/>
        <w:rPr>
          <w:rStyle w:val="ClickOrSelect"/>
          <w:rFonts w:ascii="Salesforce Sans" w:hAnsi="Salesforce Sans"/>
          <w:b w:val="0"/>
          <w:szCs w:val="22"/>
        </w:rPr>
      </w:pPr>
      <w:r w:rsidRPr="008066E6">
        <w:rPr>
          <w:rStyle w:val="ClickOrSelect"/>
          <w:rFonts w:ascii="Salesforce Sans" w:hAnsi="Salesforce Sans"/>
          <w:b w:val="0"/>
          <w:szCs w:val="22"/>
        </w:rPr>
        <w:t>E.</w:t>
      </w:r>
      <w:r w:rsidRPr="008066E6">
        <w:rPr>
          <w:rStyle w:val="ClickOrSelect"/>
          <w:rFonts w:ascii="Salesforce Sans" w:hAnsi="Salesforce Sans"/>
          <w:b w:val="0"/>
          <w:szCs w:val="22"/>
        </w:rPr>
        <w:tab/>
        <w:t xml:space="preserve">In the Certification Elements related list, click the record named </w:t>
      </w:r>
      <w:r w:rsidRPr="008066E6">
        <w:rPr>
          <w:rStyle w:val="ClickOrSelect"/>
          <w:rFonts w:ascii="Salesforce Sans" w:hAnsi="Salesforce Sans"/>
          <w:szCs w:val="22"/>
        </w:rPr>
        <w:t>AWCA Network Multiple Choice</w:t>
      </w:r>
      <w:r w:rsidRPr="008066E6">
        <w:rPr>
          <w:rStyle w:val="ClickOrSelect"/>
          <w:rFonts w:ascii="Salesforce Sans" w:hAnsi="Salesforce Sans"/>
          <w:b w:val="0"/>
          <w:szCs w:val="22"/>
        </w:rPr>
        <w:t>.</w:t>
      </w:r>
    </w:p>
    <w:p w14:paraId="26439718" w14:textId="77777777" w:rsidR="00722B8E" w:rsidRPr="008066E6" w:rsidRDefault="00722B8E" w:rsidP="0077756F">
      <w:pPr>
        <w:pStyle w:val="Heading2"/>
        <w:spacing w:before="120"/>
        <w:contextualSpacing w:val="0"/>
        <w:rPr>
          <w:rFonts w:ascii="Salesforce Sans" w:hAnsi="Salesforce Sans"/>
          <w:szCs w:val="22"/>
        </w:rPr>
      </w:pPr>
      <w:r w:rsidRPr="008066E6">
        <w:rPr>
          <w:rStyle w:val="ClickOrSelect"/>
          <w:rFonts w:ascii="Salesforce Sans" w:hAnsi="Salesforce Sans"/>
          <w:b w:val="0"/>
          <w:szCs w:val="22"/>
        </w:rPr>
        <w:t>F.</w:t>
      </w:r>
      <w:r w:rsidRPr="008066E6">
        <w:rPr>
          <w:rStyle w:val="ClickOrSelect"/>
          <w:rFonts w:ascii="Salesforce Sans" w:hAnsi="Salesforce Sans"/>
          <w:b w:val="0"/>
          <w:szCs w:val="22"/>
        </w:rPr>
        <w:tab/>
        <w:t xml:space="preserve">In the Certification Attempts related list, click </w:t>
      </w:r>
      <w:r w:rsidRPr="008066E6">
        <w:rPr>
          <w:rStyle w:val="ClickOrSelect"/>
          <w:rFonts w:ascii="Salesforce Sans" w:hAnsi="Salesforce Sans"/>
          <w:szCs w:val="22"/>
        </w:rPr>
        <w:t>New</w:t>
      </w:r>
      <w:r w:rsidRPr="008066E6">
        <w:rPr>
          <w:rStyle w:val="ClickOrSelect"/>
          <w:rFonts w:ascii="Salesforce Sans" w:hAnsi="Salesforce Sans"/>
          <w:b w:val="0"/>
          <w:szCs w:val="22"/>
        </w:rPr>
        <w:t>.</w:t>
      </w:r>
    </w:p>
    <w:p w14:paraId="0A082E17" w14:textId="77777777" w:rsidR="00722B8E" w:rsidRPr="008066E6" w:rsidRDefault="00722B8E" w:rsidP="0077756F">
      <w:pPr>
        <w:pStyle w:val="Heading2"/>
        <w:spacing w:before="120"/>
        <w:contextualSpacing w:val="0"/>
        <w:rPr>
          <w:rFonts w:ascii="Salesforce Sans" w:hAnsi="Salesforce Sans"/>
          <w:szCs w:val="22"/>
        </w:rPr>
      </w:pPr>
      <w:r w:rsidRPr="008066E6">
        <w:rPr>
          <w:rFonts w:ascii="Salesforce Sans" w:hAnsi="Salesforce Sans"/>
          <w:szCs w:val="22"/>
        </w:rPr>
        <w:t>G.</w:t>
      </w:r>
      <w:r w:rsidRPr="008066E6">
        <w:rPr>
          <w:rFonts w:ascii="Salesforce Sans" w:hAnsi="Salesforce Sans"/>
          <w:szCs w:val="22"/>
        </w:rPr>
        <w:tab/>
        <w:t xml:space="preserve">Click the </w:t>
      </w:r>
      <w:r w:rsidRPr="008066E6">
        <w:rPr>
          <w:rFonts w:ascii="Salesforce Sans" w:hAnsi="Salesforce Sans"/>
          <w:b/>
          <w:szCs w:val="22"/>
        </w:rPr>
        <w:t xml:space="preserve">Multiple Choice </w:t>
      </w:r>
      <w:r w:rsidRPr="008066E6">
        <w:rPr>
          <w:rFonts w:ascii="Salesforce Sans" w:hAnsi="Salesforce Sans"/>
          <w:szCs w:val="22"/>
        </w:rPr>
        <w:t xml:space="preserve">record type, then click </w:t>
      </w:r>
      <w:r w:rsidRPr="008066E6">
        <w:rPr>
          <w:rFonts w:ascii="Salesforce Sans" w:hAnsi="Salesforce Sans"/>
          <w:b/>
          <w:szCs w:val="22"/>
        </w:rPr>
        <w:t>Next</w:t>
      </w:r>
      <w:r w:rsidRPr="008066E6">
        <w:rPr>
          <w:rFonts w:ascii="Salesforce Sans" w:hAnsi="Salesforce Sans"/>
          <w:szCs w:val="22"/>
        </w:rPr>
        <w:t>.</w:t>
      </w:r>
    </w:p>
    <w:p w14:paraId="7AD6005D" w14:textId="77777777" w:rsidR="00722B8E" w:rsidRPr="008066E6" w:rsidRDefault="00722B8E" w:rsidP="0077756F">
      <w:pPr>
        <w:pStyle w:val="Heading2"/>
        <w:spacing w:before="120"/>
        <w:contextualSpacing w:val="0"/>
        <w:rPr>
          <w:rFonts w:ascii="Salesforce Sans" w:hAnsi="Salesforce Sans"/>
          <w:szCs w:val="22"/>
        </w:rPr>
      </w:pPr>
    </w:p>
    <w:p w14:paraId="659A8F25" w14:textId="77777777" w:rsidR="00722B8E" w:rsidRPr="008066E6" w:rsidRDefault="00722B8E" w:rsidP="008066E6">
      <w:pPr>
        <w:pStyle w:val="Heading2"/>
        <w:spacing w:before="120"/>
        <w:ind w:left="0" w:firstLine="0"/>
        <w:contextualSpacing w:val="0"/>
        <w:rPr>
          <w:rFonts w:ascii="Salesforce Sans" w:hAnsi="Salesforce Sans"/>
          <w:szCs w:val="22"/>
        </w:rPr>
      </w:pPr>
    </w:p>
    <w:p w14:paraId="76DCEEEF" w14:textId="77777777" w:rsidR="00722B8E" w:rsidRPr="008066E6" w:rsidRDefault="00722B8E" w:rsidP="0077756F">
      <w:pPr>
        <w:pStyle w:val="Heading2"/>
        <w:spacing w:before="120"/>
        <w:contextualSpacing w:val="0"/>
        <w:rPr>
          <w:rFonts w:ascii="Salesforce Sans" w:hAnsi="Salesforce Sans"/>
          <w:szCs w:val="22"/>
        </w:rPr>
      </w:pPr>
      <w:r w:rsidRPr="008066E6">
        <w:rPr>
          <w:rFonts w:ascii="Salesforce Sans" w:hAnsi="Salesforce Sans"/>
          <w:szCs w:val="22"/>
        </w:rPr>
        <w:lastRenderedPageBreak/>
        <w:t>H.</w:t>
      </w:r>
      <w:r w:rsidRPr="008066E6">
        <w:rPr>
          <w:rFonts w:ascii="Salesforce Sans" w:hAnsi="Salesforce Sans"/>
          <w:szCs w:val="22"/>
        </w:rPr>
        <w:tab/>
      </w:r>
      <w:r w:rsidRPr="008066E6">
        <w:rPr>
          <w:rFonts w:ascii="Salesforce Sans" w:hAnsi="Salesforce Sans"/>
          <w:color w:val="000000" w:themeColor="text1"/>
          <w:szCs w:val="22"/>
        </w:rPr>
        <w:t>Enter the following information:</w:t>
      </w:r>
    </w:p>
    <w:tbl>
      <w:tblPr>
        <w:tblStyle w:val="TableGrid"/>
        <w:tblW w:w="0" w:type="auto"/>
        <w:tblInd w:w="792" w:type="dxa"/>
        <w:tblLook w:val="04A0" w:firstRow="1" w:lastRow="0" w:firstColumn="1" w:lastColumn="0" w:noHBand="0" w:noVBand="1"/>
      </w:tblPr>
      <w:tblGrid>
        <w:gridCol w:w="2893"/>
        <w:gridCol w:w="3240"/>
      </w:tblGrid>
      <w:tr w:rsidR="00722B8E" w:rsidRPr="00CC7372" w14:paraId="29D1B257" w14:textId="77777777" w:rsidTr="003B2072">
        <w:tc>
          <w:tcPr>
            <w:tcW w:w="2893" w:type="dxa"/>
          </w:tcPr>
          <w:p w14:paraId="14C74B13" w14:textId="77777777" w:rsidR="00722B8E" w:rsidRPr="008066E6" w:rsidRDefault="00722B8E" w:rsidP="008066E6">
            <w:pPr>
              <w:pStyle w:val="Heading2"/>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Certification Candidate</w:t>
            </w:r>
          </w:p>
        </w:tc>
        <w:tc>
          <w:tcPr>
            <w:tcW w:w="3240" w:type="dxa"/>
          </w:tcPr>
          <w:p w14:paraId="3C97E24F" w14:textId="1EDC1B11" w:rsidR="00722B8E" w:rsidRPr="008066E6" w:rsidRDefault="00722B8E" w:rsidP="008066E6">
            <w:pPr>
              <w:pStyle w:val="Heading2"/>
              <w:spacing w:before="80" w:after="80"/>
              <w:ind w:left="0" w:firstLine="0"/>
              <w:contextualSpacing w:val="0"/>
              <w:rPr>
                <w:rStyle w:val="EnterOrType"/>
              </w:rPr>
            </w:pPr>
            <w:r w:rsidRPr="0077756F">
              <w:rPr>
                <w:rStyle w:val="EnterOrType"/>
              </w:rPr>
              <w:t>Clara Morales</w:t>
            </w:r>
          </w:p>
        </w:tc>
      </w:tr>
      <w:tr w:rsidR="00722B8E" w:rsidRPr="00CC7372" w14:paraId="4BF6CEF4" w14:textId="77777777" w:rsidTr="003B2072">
        <w:tc>
          <w:tcPr>
            <w:tcW w:w="2893" w:type="dxa"/>
          </w:tcPr>
          <w:p w14:paraId="6CB36B93" w14:textId="77777777" w:rsidR="00722B8E" w:rsidRPr="008066E6" w:rsidRDefault="00722B8E" w:rsidP="008066E6">
            <w:pPr>
              <w:pStyle w:val="Heading2"/>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Status</w:t>
            </w:r>
          </w:p>
        </w:tc>
        <w:tc>
          <w:tcPr>
            <w:tcW w:w="3240" w:type="dxa"/>
          </w:tcPr>
          <w:p w14:paraId="3A32DA8B" w14:textId="77777777" w:rsidR="00722B8E" w:rsidRPr="008066E6" w:rsidRDefault="00722B8E" w:rsidP="008066E6">
            <w:pPr>
              <w:pStyle w:val="Heading2"/>
              <w:spacing w:before="80" w:after="80"/>
              <w:ind w:left="0" w:firstLine="0"/>
              <w:contextualSpacing w:val="0"/>
              <w:rPr>
                <w:rStyle w:val="EnterOrType"/>
                <w:rFonts w:ascii="Salesforce Sans" w:hAnsi="Salesforce Sans"/>
                <w:b/>
                <w:color w:val="000000" w:themeColor="text1"/>
                <w:szCs w:val="22"/>
              </w:rPr>
            </w:pPr>
            <w:r w:rsidRPr="008066E6">
              <w:rPr>
                <w:rStyle w:val="EnterOrType"/>
                <w:rFonts w:ascii="Salesforce Sans" w:hAnsi="Salesforce Sans"/>
                <w:b/>
                <w:color w:val="000000" w:themeColor="text1"/>
                <w:szCs w:val="22"/>
              </w:rPr>
              <w:t>Complete/Pass</w:t>
            </w:r>
          </w:p>
        </w:tc>
      </w:tr>
    </w:tbl>
    <w:p w14:paraId="566E32EB" w14:textId="77777777" w:rsidR="00722B8E" w:rsidRPr="008066E6" w:rsidRDefault="00722B8E" w:rsidP="0077756F">
      <w:pPr>
        <w:pStyle w:val="Heading2"/>
        <w:tabs>
          <w:tab w:val="clear" w:pos="720"/>
          <w:tab w:val="left" w:pos="810"/>
        </w:tabs>
        <w:spacing w:before="120"/>
        <w:contextualSpacing w:val="0"/>
        <w:rPr>
          <w:rFonts w:ascii="Salesforce Sans" w:hAnsi="Salesforce Sans"/>
          <w:color w:val="000000" w:themeColor="text1"/>
          <w:szCs w:val="22"/>
        </w:rPr>
      </w:pPr>
      <w:r w:rsidRPr="008066E6">
        <w:rPr>
          <w:rFonts w:ascii="Salesforce Sans" w:hAnsi="Salesforce Sans"/>
          <w:color w:val="000000" w:themeColor="text1"/>
          <w:szCs w:val="22"/>
        </w:rPr>
        <w:t>I.</w:t>
      </w:r>
      <w:r w:rsidRPr="008066E6">
        <w:rPr>
          <w:rFonts w:ascii="Salesforce Sans" w:hAnsi="Salesforce Sans"/>
          <w:color w:val="000000" w:themeColor="text1"/>
          <w:szCs w:val="22"/>
        </w:rPr>
        <w:tab/>
        <w:t xml:space="preserve">Click </w:t>
      </w:r>
      <w:r w:rsidRPr="008066E6">
        <w:rPr>
          <w:rStyle w:val="ClickOrSelect"/>
          <w:rFonts w:ascii="Salesforce Sans" w:hAnsi="Salesforce Sans"/>
          <w:color w:val="000000" w:themeColor="text1"/>
          <w:szCs w:val="22"/>
        </w:rPr>
        <w:t>Save</w:t>
      </w:r>
      <w:r w:rsidRPr="008066E6">
        <w:rPr>
          <w:rFonts w:ascii="Salesforce Sans" w:hAnsi="Salesforce Sans"/>
          <w:color w:val="000000" w:themeColor="text1"/>
          <w:szCs w:val="22"/>
        </w:rPr>
        <w:t>.</w:t>
      </w:r>
    </w:p>
    <w:p w14:paraId="5CA437C3" w14:textId="77777777" w:rsidR="00722B8E" w:rsidRPr="008066E6" w:rsidRDefault="00722B8E" w:rsidP="0077756F">
      <w:pPr>
        <w:pStyle w:val="Heading2"/>
        <w:spacing w:before="120"/>
        <w:contextualSpacing w:val="0"/>
        <w:rPr>
          <w:rFonts w:ascii="Salesforce Sans" w:hAnsi="Salesforce Sans"/>
          <w:szCs w:val="22"/>
        </w:rPr>
      </w:pPr>
      <w:r w:rsidRPr="008066E6">
        <w:rPr>
          <w:rFonts w:ascii="Salesforce Sans" w:hAnsi="Salesforce Sans"/>
          <w:szCs w:val="22"/>
        </w:rPr>
        <w:t>J.</w:t>
      </w:r>
      <w:r w:rsidRPr="008066E6">
        <w:rPr>
          <w:rFonts w:ascii="Salesforce Sans" w:hAnsi="Salesforce Sans"/>
          <w:szCs w:val="22"/>
        </w:rPr>
        <w:tab/>
        <w:t>Switch back to the Developer Console window.</w:t>
      </w:r>
    </w:p>
    <w:p w14:paraId="22FC1E3D" w14:textId="77777777" w:rsidR="00722B8E" w:rsidRPr="008066E6" w:rsidRDefault="00722B8E" w:rsidP="0077756F">
      <w:pPr>
        <w:pStyle w:val="Heading2"/>
        <w:spacing w:before="120"/>
        <w:contextualSpacing w:val="0"/>
        <w:rPr>
          <w:rFonts w:ascii="Salesforce Sans" w:hAnsi="Salesforce Sans"/>
          <w:szCs w:val="22"/>
        </w:rPr>
      </w:pPr>
      <w:r w:rsidRPr="008066E6">
        <w:rPr>
          <w:rFonts w:ascii="Salesforce Sans" w:hAnsi="Salesforce Sans"/>
          <w:szCs w:val="22"/>
        </w:rPr>
        <w:t>K.</w:t>
      </w:r>
      <w:r w:rsidRPr="008066E6">
        <w:rPr>
          <w:rFonts w:ascii="Salesforce Sans" w:hAnsi="Salesforce Sans"/>
          <w:szCs w:val="22"/>
        </w:rPr>
        <w:tab/>
        <w:t xml:space="preserve">Click the </w:t>
      </w:r>
      <w:r w:rsidRPr="008066E6">
        <w:rPr>
          <w:rFonts w:ascii="Salesforce Sans" w:hAnsi="Salesforce Sans"/>
          <w:b/>
          <w:szCs w:val="22"/>
        </w:rPr>
        <w:t xml:space="preserve">Logs </w:t>
      </w:r>
      <w:r w:rsidRPr="008066E6">
        <w:rPr>
          <w:rFonts w:ascii="Salesforce Sans" w:hAnsi="Salesforce Sans"/>
          <w:szCs w:val="22"/>
        </w:rPr>
        <w:t>tab in the bottom panel.</w:t>
      </w:r>
    </w:p>
    <w:p w14:paraId="3D20E14D" w14:textId="77777777" w:rsidR="00722B8E" w:rsidRPr="008066E6" w:rsidRDefault="00722B8E" w:rsidP="0077756F">
      <w:pPr>
        <w:pStyle w:val="Heading2"/>
        <w:tabs>
          <w:tab w:val="left" w:pos="4947"/>
        </w:tabs>
        <w:spacing w:before="120"/>
        <w:contextualSpacing w:val="0"/>
        <w:rPr>
          <w:rFonts w:ascii="Salesforce Sans" w:hAnsi="Salesforce Sans"/>
          <w:szCs w:val="22"/>
        </w:rPr>
      </w:pPr>
      <w:r w:rsidRPr="008066E6">
        <w:rPr>
          <w:rFonts w:ascii="Salesforce Sans" w:hAnsi="Salesforce Sans"/>
          <w:szCs w:val="22"/>
        </w:rPr>
        <w:t>L.</w:t>
      </w:r>
      <w:r w:rsidRPr="008066E6">
        <w:rPr>
          <w:rFonts w:ascii="Salesforce Sans" w:hAnsi="Salesforce Sans"/>
          <w:szCs w:val="22"/>
        </w:rPr>
        <w:tab/>
        <w:t>Double-click the most recent log entry.</w:t>
      </w:r>
      <w:r w:rsidRPr="008066E6">
        <w:rPr>
          <w:rFonts w:ascii="Salesforce Sans" w:hAnsi="Salesforce Sans"/>
          <w:szCs w:val="22"/>
        </w:rPr>
        <w:tab/>
      </w:r>
    </w:p>
    <w:p w14:paraId="31702A54" w14:textId="41F58657" w:rsidR="00722B8E" w:rsidRPr="008066E6" w:rsidRDefault="00722B8E" w:rsidP="0077756F">
      <w:pPr>
        <w:pStyle w:val="Heading2"/>
        <w:tabs>
          <w:tab w:val="left" w:pos="4947"/>
        </w:tabs>
        <w:spacing w:before="120"/>
        <w:contextualSpacing w:val="0"/>
        <w:rPr>
          <w:rFonts w:ascii="Salesforce Sans" w:hAnsi="Salesforce Sans"/>
          <w:szCs w:val="22"/>
        </w:rPr>
      </w:pPr>
      <w:r w:rsidRPr="008066E6">
        <w:rPr>
          <w:rFonts w:ascii="Salesforce Sans" w:hAnsi="Salesforce Sans"/>
          <w:szCs w:val="22"/>
        </w:rPr>
        <w:t>M.</w:t>
      </w:r>
      <w:r w:rsidRPr="008066E6">
        <w:rPr>
          <w:rFonts w:ascii="Salesforce Sans" w:hAnsi="Salesforce Sans"/>
          <w:szCs w:val="22"/>
        </w:rPr>
        <w:tab/>
        <w:t xml:space="preserve">Click </w:t>
      </w:r>
      <w:r w:rsidRPr="008066E6">
        <w:rPr>
          <w:rFonts w:ascii="Salesforce Sans" w:hAnsi="Salesforce Sans"/>
          <w:b/>
          <w:szCs w:val="22"/>
        </w:rPr>
        <w:t>Debug Only</w:t>
      </w:r>
      <w:r w:rsidRPr="008066E6">
        <w:rPr>
          <w:rFonts w:ascii="Salesforce Sans" w:hAnsi="Salesforce Sans"/>
          <w:szCs w:val="22"/>
        </w:rPr>
        <w:t xml:space="preserve">. You should see several entries appear. Look for an entry that indicates that the </w:t>
      </w:r>
      <w:proofErr w:type="spellStart"/>
      <w:r w:rsidRPr="008066E6">
        <w:rPr>
          <w:rStyle w:val="EnterOrType"/>
        </w:rPr>
        <w:t>createCertificationHeld</w:t>
      </w:r>
      <w:proofErr w:type="spellEnd"/>
      <w:r w:rsidRPr="008066E6">
        <w:rPr>
          <w:rFonts w:ascii="Salesforce Sans" w:hAnsi="Salesforce Sans"/>
          <w:szCs w:val="22"/>
        </w:rPr>
        <w:t xml:space="preserve"> method was called, followed by an entry that shows what Certification Attempt record was retrieved, one that shows the size of </w:t>
      </w:r>
      <w:proofErr w:type="spellStart"/>
      <w:r w:rsidRPr="008066E6">
        <w:rPr>
          <w:rStyle w:val="EnterOrType"/>
        </w:rPr>
        <w:t>passCounts</w:t>
      </w:r>
      <w:proofErr w:type="spellEnd"/>
      <w:r w:rsidRPr="008066E6">
        <w:rPr>
          <w:rFonts w:ascii="Salesforce Sans" w:hAnsi="Salesforce Sans"/>
          <w:szCs w:val="22"/>
        </w:rPr>
        <w:t xml:space="preserve"> equals one and finally one that says a certification held record was added. This indicates that the new trigger logic was fired successfully. </w:t>
      </w:r>
    </w:p>
    <w:p w14:paraId="3714ACD0" w14:textId="5A50C9F9" w:rsidR="00722B8E" w:rsidRPr="008066E6" w:rsidRDefault="00722B8E" w:rsidP="0077756F">
      <w:pPr>
        <w:pStyle w:val="Heading3"/>
        <w:spacing w:before="120"/>
        <w:ind w:left="720"/>
        <w:contextualSpacing w:val="0"/>
        <w:rPr>
          <w:rFonts w:ascii="Salesforce Sans" w:hAnsi="Salesforce Sans"/>
          <w:szCs w:val="22"/>
        </w:rPr>
      </w:pPr>
      <w:r w:rsidRPr="008066E6">
        <w:rPr>
          <w:rFonts w:ascii="Salesforce Sans" w:hAnsi="Salesforce Sans"/>
          <w:szCs w:val="22"/>
        </w:rPr>
        <w:t>N.</w:t>
      </w:r>
      <w:r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ALT + /</w:t>
      </w:r>
      <w:r w:rsidRPr="008066E6">
        <w:rPr>
          <w:rFonts w:ascii="Salesforce Sans" w:hAnsi="Salesforce Sans"/>
          <w:szCs w:val="22"/>
        </w:rPr>
        <w:t xml:space="preserve"> to close all console tabs.</w:t>
      </w:r>
    </w:p>
    <w:p w14:paraId="2F36684D" w14:textId="78B548E0" w:rsidR="00722B8E" w:rsidRPr="008066E6" w:rsidRDefault="00722B8E" w:rsidP="0077756F">
      <w:pPr>
        <w:pStyle w:val="Heading3"/>
        <w:spacing w:before="120"/>
        <w:ind w:left="720"/>
        <w:contextualSpacing w:val="0"/>
        <w:rPr>
          <w:rFonts w:ascii="Salesforce Sans" w:hAnsi="Salesforce Sans"/>
          <w:szCs w:val="22"/>
        </w:rPr>
      </w:pPr>
      <w:r w:rsidRPr="008066E6">
        <w:rPr>
          <w:rFonts w:ascii="Salesforce Sans" w:hAnsi="Salesforce Sans"/>
          <w:szCs w:val="22"/>
        </w:rPr>
        <w:t>O.</w:t>
      </w:r>
      <w:r w:rsidRPr="008066E6">
        <w:rPr>
          <w:rFonts w:ascii="Salesforce Sans" w:hAnsi="Salesforce Sans"/>
          <w:szCs w:val="22"/>
        </w:rPr>
        <w:tab/>
      </w:r>
      <w:r w:rsidR="005D0962">
        <w:rPr>
          <w:rFonts w:ascii="Salesforce Sans" w:hAnsi="Salesforce Sans"/>
          <w:szCs w:val="22"/>
        </w:rPr>
        <w:t>Close the Developer Console window.</w:t>
      </w:r>
    </w:p>
    <w:p w14:paraId="40E7E408" w14:textId="77777777" w:rsidR="005D184E" w:rsidRDefault="005D184E">
      <w:pPr>
        <w:rPr>
          <w:rFonts w:ascii="Salesforce Sans" w:hAnsi="Salesforce Sans"/>
          <w:b/>
          <w:color w:val="000000" w:themeColor="text1"/>
        </w:rPr>
      </w:pPr>
      <w:r>
        <w:br w:type="page"/>
      </w:r>
    </w:p>
    <w:p w14:paraId="47DB126E" w14:textId="4190EC55" w:rsidR="00C078AC" w:rsidRPr="0077756F" w:rsidRDefault="00C078AC">
      <w:pPr>
        <w:pStyle w:val="ExerciseTitle"/>
      </w:pPr>
      <w:bookmarkStart w:id="95" w:name="_Toc514686434"/>
      <w:r w:rsidRPr="0077756F">
        <w:lastRenderedPageBreak/>
        <w:t xml:space="preserve">14-6: Use a Workflow to Avoid </w:t>
      </w:r>
      <w:r w:rsidR="008F2C71" w:rsidRPr="0077756F">
        <w:t>Creation of Duplicate Records (O</w:t>
      </w:r>
      <w:r w:rsidRPr="0077756F">
        <w:t>ptional)</w:t>
      </w:r>
      <w:bookmarkEnd w:id="94"/>
      <w:bookmarkEnd w:id="95"/>
      <w:r w:rsidR="00D35637" w:rsidRPr="0077756F">
        <w:br/>
      </w:r>
    </w:p>
    <w:p w14:paraId="6FC75D6E" w14:textId="77777777" w:rsidR="0031518F" w:rsidRPr="008066E6" w:rsidRDefault="0031518F"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3A5EE485"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Create a workflow rule that will prevent duplicate Certification Held records from being created.</w:t>
      </w:r>
      <w:r w:rsidRPr="008066E6">
        <w:rPr>
          <w:rFonts w:ascii="Salesforce Sans" w:hAnsi="Salesforce Sans"/>
          <w:sz w:val="22"/>
          <w:szCs w:val="22"/>
        </w:rPr>
        <w:br/>
      </w:r>
    </w:p>
    <w:p w14:paraId="6571A4FF"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53D3ACF1" w14:textId="75B7C7D4"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a new hidden text field.</w:t>
      </w:r>
    </w:p>
    <w:p w14:paraId="7A9E7F60" w14:textId="6BC5C03E"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a workflow rule to populate the new field.</w:t>
      </w:r>
    </w:p>
    <w:p w14:paraId="0C530BC3" w14:textId="27A082C4" w:rsidR="001050D6"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714A34" w:rsidRPr="008066E6">
        <w:rPr>
          <w:rFonts w:ascii="Salesforce Sans" w:hAnsi="Salesforce Sans"/>
          <w:szCs w:val="22"/>
        </w:rPr>
        <w:t>Execute</w:t>
      </w:r>
      <w:r w:rsidR="001050D6" w:rsidRPr="008066E6">
        <w:rPr>
          <w:rFonts w:ascii="Salesforce Sans" w:hAnsi="Salesforce Sans"/>
          <w:szCs w:val="22"/>
        </w:rPr>
        <w:t xml:space="preserve"> the workflow rule for all existing records.</w:t>
      </w:r>
    </w:p>
    <w:p w14:paraId="2D89804F" w14:textId="037F0B6D"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4</w:t>
      </w:r>
      <w:r w:rsidRPr="008066E6">
        <w:rPr>
          <w:rFonts w:ascii="Salesforce Sans" w:hAnsi="Salesforce Sans"/>
          <w:noProof/>
          <w:szCs w:val="22"/>
        </w:rPr>
        <w:fldChar w:fldCharType="end"/>
      </w:r>
      <w:r w:rsidR="001050D6" w:rsidRPr="008066E6">
        <w:rPr>
          <w:rFonts w:ascii="Salesforce Sans" w:hAnsi="Salesforce Sans"/>
          <w:szCs w:val="22"/>
        </w:rPr>
        <w:t>.</w:t>
      </w:r>
      <w:r w:rsidR="001050D6" w:rsidRPr="008066E6">
        <w:rPr>
          <w:rFonts w:ascii="Salesforce Sans" w:hAnsi="Salesforce Sans"/>
          <w:szCs w:val="22"/>
        </w:rPr>
        <w:tab/>
      </w:r>
      <w:r w:rsidR="00C078AC" w:rsidRPr="008066E6">
        <w:rPr>
          <w:rFonts w:ascii="Salesforce Sans" w:hAnsi="Salesforce Sans"/>
          <w:szCs w:val="22"/>
        </w:rPr>
        <w:t>Test your workflow rule.</w:t>
      </w:r>
    </w:p>
    <w:p w14:paraId="0F0C290C" w14:textId="77777777" w:rsidR="00C078AC" w:rsidRPr="008066E6" w:rsidRDefault="00C078AC" w:rsidP="008066E6">
      <w:pPr>
        <w:pStyle w:val="Heading1"/>
        <w:spacing w:before="120"/>
        <w:contextualSpacing w:val="0"/>
        <w:rPr>
          <w:rFonts w:ascii="Salesforce Sans" w:hAnsi="Salesforce Sans"/>
          <w:szCs w:val="22"/>
        </w:rPr>
      </w:pPr>
    </w:p>
    <w:p w14:paraId="608F7CBC"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7BB12E28"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10 minutes </w:t>
      </w:r>
    </w:p>
    <w:p w14:paraId="5744AA05" w14:textId="77777777" w:rsidR="00C078AC" w:rsidRPr="008066E6" w:rsidRDefault="00C078AC" w:rsidP="008066E6">
      <w:pPr>
        <w:pStyle w:val="SingleLine"/>
        <w:spacing w:before="120" w:after="120"/>
        <w:rPr>
          <w:rFonts w:ascii="Salesforce Sans" w:hAnsi="Salesforce Sans"/>
          <w:sz w:val="22"/>
          <w:szCs w:val="22"/>
        </w:rPr>
      </w:pPr>
    </w:p>
    <w:p w14:paraId="003B5477"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7F241A1D" w14:textId="10BEE074"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a new hidden text field.</w:t>
      </w:r>
    </w:p>
    <w:p w14:paraId="0177A185" w14:textId="77777777" w:rsidR="00943320" w:rsidRPr="008066E6" w:rsidRDefault="00943320" w:rsidP="0077756F">
      <w:pPr>
        <w:pStyle w:val="Heading2"/>
        <w:spacing w:before="120"/>
        <w:contextualSpacing w:val="0"/>
        <w:rPr>
          <w:rFonts w:ascii="Salesforce Sans" w:hAnsi="Salesforce Sans"/>
          <w:color w:val="000000" w:themeColor="text1"/>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r>
      <w:r w:rsidRPr="008066E6">
        <w:rPr>
          <w:rFonts w:ascii="Salesforce Sans" w:hAnsi="Salesforce Sans"/>
          <w:color w:val="000000" w:themeColor="text1"/>
          <w:szCs w:val="22"/>
        </w:rPr>
        <w:t xml:space="preserve">Click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10481C78" wp14:editId="3978DBAB">
            <wp:extent cx="130775" cy="144869"/>
            <wp:effectExtent l="0" t="0" r="0" b="0"/>
            <wp:docPr id="55" name="Picture 55"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77756F">
        <w:rPr>
          <w:rStyle w:val="ClickPaths"/>
          <w:color w:val="000000" w:themeColor="text1"/>
          <w:szCs w:val="22"/>
        </w:rPr>
        <w:t>Setup.</w:t>
      </w:r>
    </w:p>
    <w:p w14:paraId="657C1799" w14:textId="77777777" w:rsidR="00943320" w:rsidRPr="008066E6" w:rsidRDefault="00943320" w:rsidP="0077756F">
      <w:pPr>
        <w:pStyle w:val="Heading2"/>
        <w:spacing w:before="1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t xml:space="preserve">Click </w:t>
      </w:r>
      <w:r w:rsidRPr="008066E6">
        <w:rPr>
          <w:rFonts w:ascii="Salesforce Sans" w:hAnsi="Salesforce Sans"/>
          <w:b/>
          <w:szCs w:val="22"/>
        </w:rPr>
        <w:t>Object Manager</w:t>
      </w:r>
      <w:r w:rsidRPr="008066E6">
        <w:rPr>
          <w:rFonts w:ascii="Salesforce Sans" w:hAnsi="Salesforce Sans"/>
          <w:szCs w:val="22"/>
        </w:rPr>
        <w:t>.</w:t>
      </w:r>
    </w:p>
    <w:p w14:paraId="64A22FD5" w14:textId="0C9AFD12" w:rsidR="00943320" w:rsidRPr="008066E6" w:rsidRDefault="00943320" w:rsidP="0077756F">
      <w:pPr>
        <w:pStyle w:val="Heading2"/>
        <w:spacing w:before="1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 xml:space="preserve">Click </w:t>
      </w:r>
      <w:r w:rsidRPr="008066E6">
        <w:rPr>
          <w:rStyle w:val="ClickOrSelect"/>
          <w:rFonts w:ascii="Salesforce Sans" w:hAnsi="Salesforce Sans"/>
          <w:szCs w:val="22"/>
        </w:rPr>
        <w:t>Certification Held</w:t>
      </w:r>
      <w:r w:rsidRPr="008066E6">
        <w:rPr>
          <w:rFonts w:ascii="Salesforce Sans" w:hAnsi="Salesforce Sans"/>
          <w:szCs w:val="22"/>
        </w:rPr>
        <w:t>.</w:t>
      </w:r>
    </w:p>
    <w:p w14:paraId="3D11EF39" w14:textId="77777777" w:rsidR="00943320" w:rsidRPr="008066E6" w:rsidRDefault="00943320" w:rsidP="0077756F">
      <w:pPr>
        <w:pStyle w:val="Heading2"/>
        <w:spacing w:before="1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t xml:space="preserve">Click </w:t>
      </w:r>
      <w:r w:rsidRPr="008066E6">
        <w:rPr>
          <w:rFonts w:ascii="Salesforce Sans" w:hAnsi="Salesforce Sans"/>
          <w:b/>
          <w:szCs w:val="22"/>
        </w:rPr>
        <w:t>Fields &amp; Relationships</w:t>
      </w:r>
      <w:r w:rsidRPr="008066E6">
        <w:rPr>
          <w:rFonts w:ascii="Salesforce Sans" w:hAnsi="Salesforce Sans"/>
          <w:szCs w:val="22"/>
        </w:rPr>
        <w:t xml:space="preserve">, then click </w:t>
      </w:r>
      <w:r w:rsidRPr="008066E6">
        <w:rPr>
          <w:rFonts w:ascii="Salesforce Sans" w:hAnsi="Salesforce Sans"/>
          <w:b/>
          <w:szCs w:val="22"/>
        </w:rPr>
        <w:t>New</w:t>
      </w:r>
      <w:r w:rsidRPr="008066E6">
        <w:rPr>
          <w:rFonts w:ascii="Salesforce Sans" w:hAnsi="Salesforce Sans"/>
          <w:szCs w:val="22"/>
        </w:rPr>
        <w:t>.</w:t>
      </w:r>
    </w:p>
    <w:p w14:paraId="7413264F" w14:textId="1E747985" w:rsidR="00943320" w:rsidRPr="008066E6" w:rsidRDefault="00943320" w:rsidP="0077756F">
      <w:pPr>
        <w:pStyle w:val="Heading2"/>
        <w:spacing w:before="120"/>
        <w:contextualSpacing w:val="0"/>
        <w:rPr>
          <w:rFonts w:ascii="Salesforce Sans" w:hAnsi="Salesforce Sans"/>
          <w:szCs w:val="22"/>
        </w:rPr>
      </w:pPr>
      <w:r w:rsidRPr="008066E6">
        <w:rPr>
          <w:rFonts w:ascii="Salesforce Sans" w:hAnsi="Salesforce Sans"/>
          <w:szCs w:val="22"/>
        </w:rPr>
        <w:t>E.</w:t>
      </w:r>
      <w:r w:rsidRPr="008066E6">
        <w:rPr>
          <w:rFonts w:ascii="Salesforce Sans" w:hAnsi="Salesforce Sans"/>
          <w:szCs w:val="22"/>
        </w:rPr>
        <w:tab/>
        <w:t xml:space="preserve">Select </w:t>
      </w:r>
      <w:r w:rsidRPr="008066E6">
        <w:rPr>
          <w:rStyle w:val="ClickOrSelect"/>
          <w:rFonts w:ascii="Salesforce Sans" w:hAnsi="Salesforce Sans"/>
          <w:szCs w:val="22"/>
        </w:rPr>
        <w:t>Text</w:t>
      </w:r>
      <w:r w:rsidRPr="008066E6">
        <w:rPr>
          <w:rFonts w:ascii="Salesforce Sans" w:hAnsi="Salesforce Sans"/>
          <w:szCs w:val="22"/>
        </w:rPr>
        <w:t xml:space="preserve"> as the data type, then click </w:t>
      </w:r>
      <w:r w:rsidRPr="008066E6">
        <w:rPr>
          <w:rFonts w:ascii="Salesforce Sans" w:hAnsi="Salesforce Sans"/>
          <w:b/>
          <w:szCs w:val="22"/>
        </w:rPr>
        <w:t>Next</w:t>
      </w:r>
      <w:r w:rsidRPr="008066E6">
        <w:rPr>
          <w:rFonts w:ascii="Salesforce Sans" w:hAnsi="Salesforce Sans"/>
          <w:szCs w:val="22"/>
        </w:rPr>
        <w:t>.</w:t>
      </w:r>
    </w:p>
    <w:p w14:paraId="1DB1A547" w14:textId="77777777" w:rsidR="00943320" w:rsidRPr="008066E6" w:rsidRDefault="00943320" w:rsidP="0077756F">
      <w:pPr>
        <w:pStyle w:val="Heading2"/>
        <w:spacing w:before="120"/>
        <w:contextualSpacing w:val="0"/>
        <w:rPr>
          <w:rFonts w:ascii="Salesforce Sans" w:hAnsi="Salesforce Sans"/>
          <w:szCs w:val="22"/>
        </w:rPr>
      </w:pPr>
      <w:r w:rsidRPr="008066E6">
        <w:rPr>
          <w:rFonts w:ascii="Salesforce Sans" w:hAnsi="Salesforce Sans"/>
          <w:szCs w:val="22"/>
        </w:rPr>
        <w:t>F.</w:t>
      </w:r>
      <w:r w:rsidRPr="008066E6">
        <w:rPr>
          <w:rFonts w:ascii="Salesforce Sans" w:hAnsi="Salesforce Sans"/>
          <w:szCs w:val="22"/>
        </w:rPr>
        <w:tab/>
        <w:t>Enter the following information:</w:t>
      </w:r>
    </w:p>
    <w:tbl>
      <w:tblPr>
        <w:tblStyle w:val="TableGrid"/>
        <w:tblW w:w="0" w:type="auto"/>
        <w:tblInd w:w="792" w:type="dxa"/>
        <w:tblLayout w:type="fixed"/>
        <w:tblLook w:val="04A0" w:firstRow="1" w:lastRow="0" w:firstColumn="1" w:lastColumn="0" w:noHBand="0" w:noVBand="1"/>
      </w:tblPr>
      <w:tblGrid>
        <w:gridCol w:w="2713"/>
        <w:gridCol w:w="3510"/>
      </w:tblGrid>
      <w:tr w:rsidR="00943320" w:rsidRPr="00CC7372" w14:paraId="025C7D21" w14:textId="77777777" w:rsidTr="003B2072">
        <w:tc>
          <w:tcPr>
            <w:tcW w:w="2713" w:type="dxa"/>
          </w:tcPr>
          <w:p w14:paraId="431E62F1" w14:textId="77777777" w:rsidR="00943320" w:rsidRPr="008066E6" w:rsidRDefault="00943320" w:rsidP="008066E6">
            <w:pPr>
              <w:spacing w:before="80" w:after="80"/>
              <w:rPr>
                <w:rFonts w:ascii="Salesforce Sans" w:hAnsi="Salesforce Sans"/>
                <w:sz w:val="22"/>
                <w:szCs w:val="22"/>
              </w:rPr>
            </w:pPr>
            <w:r w:rsidRPr="008066E6">
              <w:rPr>
                <w:rFonts w:ascii="Salesforce Sans" w:hAnsi="Salesforce Sans"/>
                <w:sz w:val="22"/>
                <w:szCs w:val="22"/>
              </w:rPr>
              <w:t>Field Label</w:t>
            </w:r>
          </w:p>
        </w:tc>
        <w:tc>
          <w:tcPr>
            <w:tcW w:w="3510" w:type="dxa"/>
          </w:tcPr>
          <w:p w14:paraId="7FC6A2B2" w14:textId="4D8E1740" w:rsidR="00943320" w:rsidRPr="0077756F" w:rsidRDefault="00943320" w:rsidP="008066E6">
            <w:pPr>
              <w:spacing w:before="80" w:after="80"/>
              <w:rPr>
                <w:rStyle w:val="EnterOrType"/>
              </w:rPr>
            </w:pPr>
            <w:r w:rsidRPr="0077756F">
              <w:rPr>
                <w:rStyle w:val="EnterOrType"/>
              </w:rPr>
              <w:t>Cert Held Dup Key</w:t>
            </w:r>
          </w:p>
        </w:tc>
      </w:tr>
      <w:tr w:rsidR="00943320" w:rsidRPr="00CC7372" w14:paraId="7DD91477" w14:textId="77777777" w:rsidTr="003B2072">
        <w:tc>
          <w:tcPr>
            <w:tcW w:w="2713" w:type="dxa"/>
          </w:tcPr>
          <w:p w14:paraId="31391535" w14:textId="77777777" w:rsidR="00943320" w:rsidRPr="008066E6" w:rsidRDefault="00943320" w:rsidP="008066E6">
            <w:pPr>
              <w:spacing w:before="80" w:after="80"/>
              <w:rPr>
                <w:rFonts w:ascii="Salesforce Sans" w:hAnsi="Salesforce Sans"/>
                <w:sz w:val="22"/>
                <w:szCs w:val="22"/>
              </w:rPr>
            </w:pPr>
            <w:r w:rsidRPr="008066E6">
              <w:rPr>
                <w:rFonts w:ascii="Salesforce Sans" w:hAnsi="Salesforce Sans"/>
                <w:sz w:val="22"/>
                <w:szCs w:val="22"/>
              </w:rPr>
              <w:t>Field Name</w:t>
            </w:r>
          </w:p>
        </w:tc>
        <w:tc>
          <w:tcPr>
            <w:tcW w:w="3510" w:type="dxa"/>
          </w:tcPr>
          <w:p w14:paraId="75EF7143" w14:textId="2E294FD5" w:rsidR="00943320" w:rsidRPr="0077756F" w:rsidRDefault="00943320" w:rsidP="008066E6">
            <w:pPr>
              <w:spacing w:before="80" w:after="80"/>
              <w:rPr>
                <w:rStyle w:val="EnterOrType"/>
              </w:rPr>
            </w:pPr>
            <w:proofErr w:type="spellStart"/>
            <w:r w:rsidRPr="0077756F">
              <w:rPr>
                <w:rStyle w:val="EnterOrType"/>
              </w:rPr>
              <w:t>Cert_Held_Dup_Key</w:t>
            </w:r>
            <w:proofErr w:type="spellEnd"/>
          </w:p>
        </w:tc>
      </w:tr>
      <w:tr w:rsidR="00943320" w:rsidRPr="00CC7372" w14:paraId="26B724A8" w14:textId="77777777" w:rsidTr="003B2072">
        <w:tc>
          <w:tcPr>
            <w:tcW w:w="2713" w:type="dxa"/>
          </w:tcPr>
          <w:p w14:paraId="0BF326A0" w14:textId="3B6CF713" w:rsidR="00943320" w:rsidRPr="008066E6" w:rsidRDefault="00943320" w:rsidP="008066E6">
            <w:pPr>
              <w:spacing w:before="80" w:after="80"/>
              <w:rPr>
                <w:rFonts w:ascii="Salesforce Sans" w:hAnsi="Salesforce Sans"/>
                <w:sz w:val="22"/>
                <w:szCs w:val="22"/>
              </w:rPr>
            </w:pPr>
            <w:r w:rsidRPr="008066E6">
              <w:rPr>
                <w:rFonts w:ascii="Salesforce Sans" w:hAnsi="Salesforce Sans"/>
                <w:sz w:val="22"/>
                <w:szCs w:val="22"/>
              </w:rPr>
              <w:t>Length</w:t>
            </w:r>
          </w:p>
        </w:tc>
        <w:tc>
          <w:tcPr>
            <w:tcW w:w="3510" w:type="dxa"/>
          </w:tcPr>
          <w:p w14:paraId="0A1D7250" w14:textId="177466CF" w:rsidR="00943320" w:rsidRPr="008066E6" w:rsidRDefault="000F1571" w:rsidP="008066E6">
            <w:pPr>
              <w:spacing w:before="80" w:after="80"/>
              <w:rPr>
                <w:rStyle w:val="EnterOrType"/>
              </w:rPr>
            </w:pPr>
            <w:r>
              <w:rPr>
                <w:rStyle w:val="EnterOrType"/>
              </w:rPr>
              <w:t>37</w:t>
            </w:r>
          </w:p>
        </w:tc>
      </w:tr>
      <w:tr w:rsidR="00943320" w:rsidRPr="00CC7372" w14:paraId="00F408C7" w14:textId="77777777" w:rsidTr="003B2072">
        <w:tc>
          <w:tcPr>
            <w:tcW w:w="2713" w:type="dxa"/>
          </w:tcPr>
          <w:p w14:paraId="0304566D" w14:textId="71034831" w:rsidR="00943320" w:rsidRPr="008066E6" w:rsidRDefault="00943320" w:rsidP="008066E6">
            <w:pPr>
              <w:spacing w:before="80" w:after="80"/>
              <w:rPr>
                <w:rFonts w:ascii="Salesforce Sans" w:hAnsi="Salesforce Sans"/>
                <w:sz w:val="22"/>
                <w:szCs w:val="22"/>
              </w:rPr>
            </w:pPr>
            <w:r w:rsidRPr="008066E6">
              <w:rPr>
                <w:rFonts w:ascii="Salesforce Sans" w:hAnsi="Salesforce Sans"/>
                <w:sz w:val="22"/>
                <w:szCs w:val="22"/>
              </w:rPr>
              <w:t>Unique</w:t>
            </w:r>
          </w:p>
        </w:tc>
        <w:tc>
          <w:tcPr>
            <w:tcW w:w="3510" w:type="dxa"/>
          </w:tcPr>
          <w:p w14:paraId="58744E7D" w14:textId="7999B238" w:rsidR="00943320" w:rsidRPr="008066E6" w:rsidRDefault="000F1571" w:rsidP="008066E6">
            <w:pPr>
              <w:spacing w:before="80" w:after="80"/>
              <w:rPr>
                <w:rStyle w:val="ClickOrSelect"/>
                <w:rFonts w:ascii="Salesforce Sans" w:hAnsi="Salesforce Sans" w:cs="Arial"/>
                <w:szCs w:val="22"/>
              </w:rPr>
            </w:pPr>
            <w:r>
              <w:rPr>
                <w:rStyle w:val="ClickOrSelect"/>
                <w:rFonts w:ascii="Salesforce Sans" w:hAnsi="Salesforce Sans" w:cs="Arial"/>
                <w:szCs w:val="22"/>
              </w:rPr>
              <w:t xml:space="preserve">Selected (case </w:t>
            </w:r>
            <w:r w:rsidR="00943320" w:rsidRPr="008066E6">
              <w:rPr>
                <w:rStyle w:val="ClickOrSelect"/>
                <w:rFonts w:ascii="Salesforce Sans" w:hAnsi="Salesforce Sans" w:cs="Arial"/>
                <w:szCs w:val="22"/>
              </w:rPr>
              <w:t>sensitive)</w:t>
            </w:r>
          </w:p>
        </w:tc>
      </w:tr>
    </w:tbl>
    <w:p w14:paraId="5B060058" w14:textId="77777777" w:rsidR="00943320" w:rsidRPr="008066E6" w:rsidRDefault="00943320" w:rsidP="0077756F">
      <w:pPr>
        <w:pStyle w:val="Heading2"/>
        <w:spacing w:before="120"/>
        <w:contextualSpacing w:val="0"/>
        <w:rPr>
          <w:rFonts w:ascii="Salesforce Sans" w:hAnsi="Salesforce Sans"/>
          <w:b/>
          <w:szCs w:val="22"/>
        </w:rPr>
      </w:pPr>
      <w:r w:rsidRPr="008066E6">
        <w:rPr>
          <w:rFonts w:ascii="Salesforce Sans" w:hAnsi="Salesforce Sans"/>
          <w:szCs w:val="22"/>
        </w:rPr>
        <w:t>G.</w:t>
      </w:r>
      <w:r w:rsidRPr="008066E6">
        <w:rPr>
          <w:rFonts w:ascii="Salesforce Sans" w:hAnsi="Salesforce Sans"/>
          <w:szCs w:val="22"/>
        </w:rPr>
        <w:tab/>
        <w:t xml:space="preserve">Click </w:t>
      </w:r>
      <w:r w:rsidRPr="008066E6">
        <w:rPr>
          <w:rFonts w:ascii="Salesforce Sans" w:hAnsi="Salesforce Sans"/>
          <w:b/>
          <w:szCs w:val="22"/>
        </w:rPr>
        <w:t>Next</w:t>
      </w:r>
      <w:r w:rsidRPr="008066E6">
        <w:rPr>
          <w:rFonts w:ascii="Salesforce Sans" w:hAnsi="Salesforce Sans"/>
          <w:szCs w:val="22"/>
        </w:rPr>
        <w:t>.</w:t>
      </w:r>
    </w:p>
    <w:p w14:paraId="42C8464D" w14:textId="6166DE91" w:rsidR="00943320" w:rsidRPr="008066E6" w:rsidRDefault="0074155B" w:rsidP="0077756F">
      <w:pPr>
        <w:pStyle w:val="Heading2"/>
        <w:spacing w:before="120"/>
        <w:contextualSpacing w:val="0"/>
        <w:rPr>
          <w:rFonts w:ascii="Salesforce Sans" w:hAnsi="Salesforce Sans"/>
          <w:szCs w:val="22"/>
        </w:rPr>
      </w:pPr>
      <w:r w:rsidRPr="008066E6">
        <w:rPr>
          <w:rFonts w:ascii="Salesforce Sans" w:hAnsi="Salesforce Sans"/>
          <w:szCs w:val="22"/>
        </w:rPr>
        <w:t>H</w:t>
      </w:r>
      <w:r w:rsidR="00943320" w:rsidRPr="008066E6">
        <w:rPr>
          <w:rFonts w:ascii="Salesforce Sans" w:hAnsi="Salesforce Sans"/>
          <w:szCs w:val="22"/>
        </w:rPr>
        <w:t>.</w:t>
      </w:r>
      <w:r w:rsidR="00943320" w:rsidRPr="008066E6">
        <w:rPr>
          <w:rFonts w:ascii="Salesforce Sans" w:hAnsi="Salesforce Sans"/>
          <w:szCs w:val="22"/>
        </w:rPr>
        <w:tab/>
      </w:r>
      <w:r w:rsidR="00D913BA" w:rsidRPr="008066E6">
        <w:rPr>
          <w:rFonts w:ascii="Salesforce Sans" w:hAnsi="Salesforce Sans"/>
          <w:szCs w:val="22"/>
        </w:rPr>
        <w:t xml:space="preserve">Select </w:t>
      </w:r>
      <w:r w:rsidR="00D913BA" w:rsidRPr="008066E6">
        <w:rPr>
          <w:rFonts w:ascii="Salesforce Sans" w:hAnsi="Salesforce Sans"/>
          <w:b/>
          <w:szCs w:val="22"/>
        </w:rPr>
        <w:t>Read-Only</w:t>
      </w:r>
      <w:r w:rsidR="00D913BA" w:rsidRPr="008066E6">
        <w:rPr>
          <w:rFonts w:ascii="Salesforce Sans" w:hAnsi="Salesforce Sans"/>
          <w:szCs w:val="22"/>
        </w:rPr>
        <w:t xml:space="preserve"> for all profiles, then</w:t>
      </w:r>
      <w:r w:rsidR="00943320" w:rsidRPr="008066E6">
        <w:rPr>
          <w:rFonts w:ascii="Salesforce Sans" w:hAnsi="Salesforce Sans"/>
          <w:szCs w:val="22"/>
        </w:rPr>
        <w:t xml:space="preserve"> click </w:t>
      </w:r>
      <w:r w:rsidR="00943320" w:rsidRPr="008066E6">
        <w:rPr>
          <w:rStyle w:val="ClickOrSelect"/>
          <w:rFonts w:ascii="Salesforce Sans" w:hAnsi="Salesforce Sans"/>
          <w:szCs w:val="22"/>
        </w:rPr>
        <w:t>Next</w:t>
      </w:r>
      <w:r w:rsidR="00943320" w:rsidRPr="008066E6">
        <w:rPr>
          <w:rFonts w:ascii="Salesforce Sans" w:hAnsi="Salesforce Sans"/>
          <w:szCs w:val="22"/>
        </w:rPr>
        <w:t>.</w:t>
      </w:r>
    </w:p>
    <w:p w14:paraId="049FBE88" w14:textId="14B29779" w:rsidR="00D913BA" w:rsidRPr="008066E6" w:rsidRDefault="0074155B" w:rsidP="0077756F">
      <w:pPr>
        <w:pStyle w:val="Heading2"/>
        <w:spacing w:before="120"/>
        <w:contextualSpacing w:val="0"/>
        <w:rPr>
          <w:rFonts w:ascii="Salesforce Sans" w:hAnsi="Salesforce Sans"/>
          <w:szCs w:val="22"/>
        </w:rPr>
      </w:pPr>
      <w:r w:rsidRPr="008066E6">
        <w:rPr>
          <w:rFonts w:ascii="Salesforce Sans" w:hAnsi="Salesforce Sans"/>
          <w:szCs w:val="22"/>
        </w:rPr>
        <w:t>I</w:t>
      </w:r>
      <w:r w:rsidR="00D913BA" w:rsidRPr="008066E6">
        <w:rPr>
          <w:rFonts w:ascii="Salesforce Sans" w:hAnsi="Salesforce Sans"/>
          <w:szCs w:val="22"/>
        </w:rPr>
        <w:t>.</w:t>
      </w:r>
      <w:r w:rsidR="00D913BA" w:rsidRPr="008066E6">
        <w:rPr>
          <w:rFonts w:ascii="Salesforce Sans" w:hAnsi="Salesforce Sans"/>
          <w:szCs w:val="22"/>
        </w:rPr>
        <w:tab/>
        <w:t xml:space="preserve">Deselect </w:t>
      </w:r>
      <w:r w:rsidR="00D913BA" w:rsidRPr="008066E6">
        <w:rPr>
          <w:rFonts w:ascii="Salesforce Sans" w:hAnsi="Salesforce Sans"/>
          <w:b/>
          <w:szCs w:val="22"/>
        </w:rPr>
        <w:t>Add Field</w:t>
      </w:r>
      <w:r w:rsidR="00D913BA" w:rsidRPr="008066E6">
        <w:rPr>
          <w:rFonts w:ascii="Salesforce Sans" w:hAnsi="Salesforce Sans"/>
          <w:szCs w:val="22"/>
        </w:rPr>
        <w:t xml:space="preserve"> so no page layout is selected, then click </w:t>
      </w:r>
      <w:r w:rsidR="00D913BA" w:rsidRPr="008066E6">
        <w:rPr>
          <w:rFonts w:ascii="Salesforce Sans" w:hAnsi="Salesforce Sans"/>
          <w:b/>
          <w:szCs w:val="22"/>
        </w:rPr>
        <w:t>Save</w:t>
      </w:r>
      <w:r w:rsidR="00D913BA" w:rsidRPr="008066E6">
        <w:rPr>
          <w:rFonts w:ascii="Salesforce Sans" w:hAnsi="Salesforce Sans"/>
          <w:szCs w:val="22"/>
        </w:rPr>
        <w:t>.</w:t>
      </w:r>
    </w:p>
    <w:p w14:paraId="1EC3C976" w14:textId="7202293C"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lastRenderedPageBreak/>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a workflow rule to populate the new field.</w:t>
      </w:r>
    </w:p>
    <w:p w14:paraId="58147DF8" w14:textId="6C198E06"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A1341A" w:rsidRPr="008066E6">
        <w:rPr>
          <w:rFonts w:ascii="Salesforce Sans" w:hAnsi="Salesforce Sans"/>
          <w:szCs w:val="22"/>
        </w:rPr>
        <w:t xml:space="preserve">Click </w:t>
      </w:r>
      <w:r w:rsidR="00A1341A" w:rsidRPr="008066E6">
        <w:rPr>
          <w:rFonts w:ascii="Salesforce Sans" w:hAnsi="Salesforce Sans"/>
          <w:b/>
          <w:szCs w:val="22"/>
        </w:rPr>
        <w:t>Home</w:t>
      </w:r>
      <w:r w:rsidR="00A1341A" w:rsidRPr="008066E6">
        <w:rPr>
          <w:rFonts w:ascii="Salesforce Sans" w:hAnsi="Salesforce Sans"/>
          <w:szCs w:val="22"/>
        </w:rPr>
        <w:t>.</w:t>
      </w:r>
    </w:p>
    <w:p w14:paraId="25318596" w14:textId="26AB0754"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Type </w:t>
      </w:r>
      <w:r w:rsidR="00C078AC" w:rsidRPr="0077756F">
        <w:rPr>
          <w:rStyle w:val="EnterOrType"/>
        </w:rPr>
        <w:t>workflow</w:t>
      </w:r>
      <w:r w:rsidR="00C078AC" w:rsidRPr="008066E6">
        <w:rPr>
          <w:rFonts w:ascii="Salesforce Sans" w:hAnsi="Salesforce Sans"/>
          <w:szCs w:val="22"/>
        </w:rPr>
        <w:t xml:space="preserve"> in the Quick Find textbox.</w:t>
      </w:r>
    </w:p>
    <w:p w14:paraId="77DE93F2" w14:textId="2A13C853"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 xml:space="preserve">Workflow Rules </w:t>
      </w:r>
      <w:r w:rsidR="00C078AC" w:rsidRPr="008066E6">
        <w:rPr>
          <w:rFonts w:ascii="Salesforce Sans" w:hAnsi="Salesforce Sans"/>
          <w:szCs w:val="22"/>
        </w:rPr>
        <w:t xml:space="preserve">under </w:t>
      </w:r>
      <w:r w:rsidR="00CE0064" w:rsidRPr="008066E6">
        <w:rPr>
          <w:rFonts w:ascii="Salesforce Sans" w:hAnsi="Salesforce Sans"/>
          <w:szCs w:val="22"/>
        </w:rPr>
        <w:t>Process Automation</w:t>
      </w:r>
      <w:r w:rsidR="00C078AC" w:rsidRPr="008066E6">
        <w:rPr>
          <w:rFonts w:ascii="Salesforce Sans" w:hAnsi="Salesforce Sans"/>
          <w:szCs w:val="22"/>
        </w:rPr>
        <w:t>.</w:t>
      </w:r>
    </w:p>
    <w:p w14:paraId="227923DF" w14:textId="140F6EC8" w:rsidR="00CE0064" w:rsidRPr="008066E6" w:rsidRDefault="00CE0064" w:rsidP="008066E6">
      <w:pPr>
        <w:pStyle w:val="Heading2"/>
        <w:spacing w:before="1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t xml:space="preserve">If you see “Understanding </w:t>
      </w:r>
      <w:proofErr w:type="spellStart"/>
      <w:r w:rsidRPr="008066E6">
        <w:rPr>
          <w:rFonts w:ascii="Salesforce Sans" w:hAnsi="Salesforce Sans"/>
          <w:szCs w:val="22"/>
        </w:rPr>
        <w:t>Worfklow</w:t>
      </w:r>
      <w:proofErr w:type="spellEnd"/>
      <w:r w:rsidRPr="008066E6">
        <w:rPr>
          <w:rFonts w:ascii="Salesforce Sans" w:hAnsi="Salesforce Sans"/>
          <w:szCs w:val="22"/>
        </w:rPr>
        <w:t xml:space="preserve">” page, then click </w:t>
      </w:r>
      <w:r w:rsidRPr="008066E6">
        <w:rPr>
          <w:rFonts w:ascii="Salesforce Sans" w:hAnsi="Salesforce Sans"/>
          <w:b/>
          <w:szCs w:val="22"/>
        </w:rPr>
        <w:t>Continue</w:t>
      </w:r>
      <w:r w:rsidRPr="008066E6">
        <w:rPr>
          <w:rFonts w:ascii="Salesforce Sans" w:hAnsi="Salesforce Sans"/>
          <w:szCs w:val="22"/>
        </w:rPr>
        <w:t>.</w:t>
      </w:r>
    </w:p>
    <w:p w14:paraId="30DE9D8E" w14:textId="0B8BC6F2" w:rsidR="00C078AC" w:rsidRPr="008066E6" w:rsidRDefault="005165A1" w:rsidP="008066E6">
      <w:pPr>
        <w:pStyle w:val="Heading2"/>
        <w:spacing w:before="120"/>
        <w:contextualSpacing w:val="0"/>
        <w:rPr>
          <w:rFonts w:ascii="Salesforce Sans" w:hAnsi="Salesforce Sans"/>
          <w:szCs w:val="22"/>
        </w:rPr>
      </w:pPr>
      <w:r w:rsidRPr="008066E6">
        <w:rPr>
          <w:rFonts w:ascii="Salesforce Sans" w:hAnsi="Salesforce Sans"/>
          <w:szCs w:val="22"/>
        </w:rPr>
        <w:t>E</w:t>
      </w:r>
      <w:r w:rsidR="00C078AC" w:rsidRPr="008066E6">
        <w:rPr>
          <w:rFonts w:ascii="Salesforce Sans" w:hAnsi="Salesforce Sans"/>
          <w:szCs w:val="22"/>
        </w:rPr>
        <w:t>.</w:t>
      </w:r>
      <w:r w:rsidR="00C078AC" w:rsidRPr="008066E6">
        <w:rPr>
          <w:rFonts w:ascii="Salesforce Sans" w:hAnsi="Salesforce Sans"/>
          <w:szCs w:val="22"/>
        </w:rPr>
        <w:tab/>
      </w:r>
      <w:r w:rsidRPr="008066E6">
        <w:rPr>
          <w:rFonts w:ascii="Salesforce Sans" w:hAnsi="Salesforce Sans"/>
          <w:szCs w:val="22"/>
        </w:rPr>
        <w:t>C</w:t>
      </w:r>
      <w:r w:rsidR="00C078AC" w:rsidRPr="008066E6">
        <w:rPr>
          <w:rFonts w:ascii="Salesforce Sans" w:hAnsi="Salesforce Sans"/>
          <w:szCs w:val="22"/>
        </w:rPr>
        <w:t xml:space="preserve">lick </w:t>
      </w:r>
      <w:r w:rsidR="00C078AC" w:rsidRPr="008066E6">
        <w:rPr>
          <w:rStyle w:val="ClickOrSelect"/>
          <w:rFonts w:ascii="Salesforce Sans" w:hAnsi="Salesforce Sans"/>
          <w:szCs w:val="22"/>
        </w:rPr>
        <w:t>New Rule</w:t>
      </w:r>
      <w:r w:rsidR="00C078AC" w:rsidRPr="008066E6">
        <w:rPr>
          <w:rFonts w:ascii="Salesforce Sans" w:hAnsi="Salesforce Sans"/>
          <w:szCs w:val="22"/>
        </w:rPr>
        <w:t>.</w:t>
      </w:r>
    </w:p>
    <w:p w14:paraId="59221BFF" w14:textId="69F2F82B" w:rsidR="005165A1" w:rsidRPr="008066E6" w:rsidRDefault="005165A1" w:rsidP="008066E6">
      <w:pPr>
        <w:pStyle w:val="Heading2"/>
        <w:spacing w:before="120"/>
        <w:contextualSpacing w:val="0"/>
        <w:rPr>
          <w:rFonts w:ascii="Salesforce Sans" w:hAnsi="Salesforce Sans"/>
          <w:szCs w:val="22"/>
        </w:rPr>
      </w:pPr>
      <w:r w:rsidRPr="008066E6">
        <w:rPr>
          <w:rFonts w:ascii="Salesforce Sans" w:hAnsi="Salesforce Sans"/>
          <w:szCs w:val="22"/>
        </w:rPr>
        <w:t>F.</w:t>
      </w:r>
      <w:r w:rsidRPr="008066E6">
        <w:rPr>
          <w:rFonts w:ascii="Salesforce Sans" w:hAnsi="Salesforce Sans"/>
          <w:szCs w:val="22"/>
        </w:rPr>
        <w:tab/>
        <w:t xml:space="preserve">Select </w:t>
      </w:r>
      <w:r w:rsidRPr="008066E6">
        <w:rPr>
          <w:rFonts w:ascii="Salesforce Sans" w:hAnsi="Salesforce Sans"/>
          <w:b/>
          <w:szCs w:val="22"/>
        </w:rPr>
        <w:t xml:space="preserve">Certification Held </w:t>
      </w:r>
      <w:r w:rsidRPr="008066E6">
        <w:rPr>
          <w:rFonts w:ascii="Salesforce Sans" w:hAnsi="Salesforce Sans"/>
          <w:szCs w:val="22"/>
        </w:rPr>
        <w:t xml:space="preserve">object, then click </w:t>
      </w:r>
      <w:r w:rsidRPr="008066E6">
        <w:rPr>
          <w:rFonts w:ascii="Salesforce Sans" w:hAnsi="Salesforce Sans"/>
          <w:b/>
          <w:szCs w:val="22"/>
        </w:rPr>
        <w:t>Next</w:t>
      </w:r>
      <w:r w:rsidRPr="008066E6">
        <w:rPr>
          <w:rFonts w:ascii="Salesforce Sans" w:hAnsi="Salesforce Sans"/>
          <w:szCs w:val="22"/>
        </w:rPr>
        <w:t>.</w:t>
      </w:r>
    </w:p>
    <w:p w14:paraId="48320F01" w14:textId="12014559" w:rsidR="005165A1" w:rsidRPr="008066E6" w:rsidRDefault="005165A1" w:rsidP="008066E6">
      <w:pPr>
        <w:pStyle w:val="Heading2"/>
        <w:spacing w:before="120"/>
        <w:contextualSpacing w:val="0"/>
        <w:rPr>
          <w:rFonts w:ascii="Salesforce Sans" w:hAnsi="Salesforce Sans"/>
          <w:szCs w:val="22"/>
        </w:rPr>
      </w:pPr>
      <w:r w:rsidRPr="008066E6">
        <w:rPr>
          <w:rFonts w:ascii="Salesforce Sans" w:hAnsi="Salesforce Sans"/>
          <w:szCs w:val="22"/>
        </w:rPr>
        <w:t>G.</w:t>
      </w:r>
      <w:r w:rsidRPr="008066E6">
        <w:rPr>
          <w:rFonts w:ascii="Salesforce Sans" w:hAnsi="Salesforce Sans"/>
          <w:szCs w:val="22"/>
        </w:rPr>
        <w:tab/>
        <w:t>Enter the following information:</w:t>
      </w:r>
    </w:p>
    <w:tbl>
      <w:tblPr>
        <w:tblStyle w:val="TableGrid"/>
        <w:tblW w:w="0" w:type="auto"/>
        <w:tblInd w:w="792" w:type="dxa"/>
        <w:tblLook w:val="04A0" w:firstRow="1" w:lastRow="0" w:firstColumn="1" w:lastColumn="0" w:noHBand="0" w:noVBand="1"/>
      </w:tblPr>
      <w:tblGrid>
        <w:gridCol w:w="3073"/>
        <w:gridCol w:w="4307"/>
      </w:tblGrid>
      <w:tr w:rsidR="005165A1" w:rsidRPr="00CC7372" w14:paraId="52189BE2" w14:textId="77777777" w:rsidTr="008066E6">
        <w:tc>
          <w:tcPr>
            <w:tcW w:w="3073" w:type="dxa"/>
          </w:tcPr>
          <w:p w14:paraId="3AC273DE" w14:textId="73889A87" w:rsidR="005165A1" w:rsidRPr="008066E6" w:rsidRDefault="005165A1"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Rule Name</w:t>
            </w:r>
          </w:p>
        </w:tc>
        <w:tc>
          <w:tcPr>
            <w:tcW w:w="4307" w:type="dxa"/>
          </w:tcPr>
          <w:p w14:paraId="50E3E6C3" w14:textId="564D0BB6" w:rsidR="005165A1" w:rsidRPr="008066E6" w:rsidRDefault="008F2B16" w:rsidP="008066E6">
            <w:pPr>
              <w:spacing w:before="80" w:after="80"/>
              <w:rPr>
                <w:rStyle w:val="EnterOrType"/>
              </w:rPr>
            </w:pPr>
            <w:proofErr w:type="spellStart"/>
            <w:r w:rsidRPr="0077756F">
              <w:rPr>
                <w:rStyle w:val="EnterOrType"/>
              </w:rPr>
              <w:t>PopulateCertHeldDupKey</w:t>
            </w:r>
            <w:proofErr w:type="spellEnd"/>
          </w:p>
        </w:tc>
      </w:tr>
      <w:tr w:rsidR="005165A1" w:rsidRPr="00CC7372" w14:paraId="72864205" w14:textId="77777777" w:rsidTr="008066E6">
        <w:tc>
          <w:tcPr>
            <w:tcW w:w="3073" w:type="dxa"/>
          </w:tcPr>
          <w:p w14:paraId="15210D2A" w14:textId="5ECB92E4" w:rsidR="005165A1" w:rsidRPr="008066E6" w:rsidRDefault="008F2B16"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Evaluation Criteria</w:t>
            </w:r>
          </w:p>
        </w:tc>
        <w:tc>
          <w:tcPr>
            <w:tcW w:w="4307" w:type="dxa"/>
          </w:tcPr>
          <w:p w14:paraId="3002B27D" w14:textId="6170D444" w:rsidR="005165A1" w:rsidRPr="008066E6" w:rsidRDefault="00285B84" w:rsidP="008066E6">
            <w:pPr>
              <w:spacing w:before="80" w:after="80"/>
              <w:rPr>
                <w:rStyle w:val="ClickOrSelect"/>
                <w:rFonts w:ascii="Salesforce Sans" w:hAnsi="Salesforce Sans" w:cs="Courier New"/>
                <w:b w:val="0"/>
                <w:color w:val="000000" w:themeColor="text1"/>
                <w:szCs w:val="22"/>
              </w:rPr>
            </w:pPr>
            <w:r w:rsidRPr="008066E6">
              <w:rPr>
                <w:rStyle w:val="ClickOrSelect"/>
                <w:rFonts w:ascii="Salesforce Sans" w:hAnsi="Salesforce Sans"/>
                <w:szCs w:val="22"/>
              </w:rPr>
              <w:t>created, and every time it’s edited</w:t>
            </w:r>
          </w:p>
        </w:tc>
      </w:tr>
      <w:tr w:rsidR="005165A1" w:rsidRPr="00CC7372" w14:paraId="1000EF3A" w14:textId="77777777" w:rsidTr="008066E6">
        <w:tc>
          <w:tcPr>
            <w:tcW w:w="3073" w:type="dxa"/>
          </w:tcPr>
          <w:p w14:paraId="239FA724" w14:textId="096C55ED" w:rsidR="005165A1" w:rsidRPr="008066E6" w:rsidRDefault="00285B84"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Run this rule if the</w:t>
            </w:r>
          </w:p>
        </w:tc>
        <w:tc>
          <w:tcPr>
            <w:tcW w:w="4307" w:type="dxa"/>
          </w:tcPr>
          <w:p w14:paraId="3EDBC427" w14:textId="435E719E" w:rsidR="005165A1" w:rsidRPr="008066E6" w:rsidRDefault="00285B84" w:rsidP="008066E6">
            <w:pPr>
              <w:spacing w:before="80" w:after="80"/>
              <w:rPr>
                <w:rStyle w:val="ClickOrSelect"/>
                <w:rFonts w:ascii="Salesforce Sans" w:hAnsi="Salesforce Sans" w:cs="Arial"/>
                <w:color w:val="000000" w:themeColor="text1"/>
                <w:szCs w:val="22"/>
              </w:rPr>
            </w:pPr>
            <w:r w:rsidRPr="008066E6">
              <w:rPr>
                <w:rStyle w:val="ClickOrSelect"/>
                <w:rFonts w:ascii="Salesforce Sans" w:hAnsi="Salesforce Sans" w:cs="Arial"/>
                <w:color w:val="000000" w:themeColor="text1"/>
                <w:szCs w:val="22"/>
              </w:rPr>
              <w:t>formula evaluates to true</w:t>
            </w:r>
          </w:p>
        </w:tc>
      </w:tr>
      <w:tr w:rsidR="00285B84" w:rsidRPr="00CC7372" w14:paraId="4EB54FE4" w14:textId="77777777" w:rsidTr="00285B84">
        <w:tc>
          <w:tcPr>
            <w:tcW w:w="3073" w:type="dxa"/>
          </w:tcPr>
          <w:p w14:paraId="22F9B2EF" w14:textId="675295B0" w:rsidR="00285B84" w:rsidRPr="008066E6" w:rsidRDefault="00285B84"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Formula</w:t>
            </w:r>
          </w:p>
        </w:tc>
        <w:tc>
          <w:tcPr>
            <w:tcW w:w="4307" w:type="dxa"/>
          </w:tcPr>
          <w:p w14:paraId="605241DB" w14:textId="20F1A81F" w:rsidR="00285B84" w:rsidRPr="008066E6" w:rsidRDefault="00285B84" w:rsidP="008066E6">
            <w:pPr>
              <w:spacing w:before="80" w:after="80"/>
              <w:rPr>
                <w:rStyle w:val="EnterOrType"/>
              </w:rPr>
            </w:pPr>
            <w:r w:rsidRPr="008066E6">
              <w:rPr>
                <w:rStyle w:val="EnterOrType"/>
              </w:rPr>
              <w:t>true</w:t>
            </w:r>
          </w:p>
        </w:tc>
      </w:tr>
    </w:tbl>
    <w:p w14:paraId="668B2CEA" w14:textId="25C3F644" w:rsidR="005165A1" w:rsidRPr="008066E6" w:rsidRDefault="00285B84" w:rsidP="008066E6">
      <w:pPr>
        <w:pStyle w:val="Heading2"/>
        <w:spacing w:before="120"/>
        <w:contextualSpacing w:val="0"/>
        <w:rPr>
          <w:rFonts w:ascii="Salesforce Sans" w:hAnsi="Salesforce Sans"/>
          <w:szCs w:val="22"/>
        </w:rPr>
      </w:pPr>
      <w:r w:rsidRPr="008066E6">
        <w:rPr>
          <w:rFonts w:ascii="Salesforce Sans" w:hAnsi="Salesforce Sans"/>
          <w:szCs w:val="22"/>
        </w:rPr>
        <w:t>H.</w:t>
      </w:r>
      <w:r w:rsidRPr="008066E6">
        <w:rPr>
          <w:rFonts w:ascii="Salesforce Sans" w:hAnsi="Salesforce Sans"/>
          <w:szCs w:val="22"/>
        </w:rPr>
        <w:tab/>
        <w:t xml:space="preserve">Click </w:t>
      </w:r>
      <w:r w:rsidRPr="008066E6">
        <w:rPr>
          <w:rFonts w:ascii="Salesforce Sans" w:hAnsi="Salesforce Sans"/>
          <w:b/>
          <w:szCs w:val="22"/>
        </w:rPr>
        <w:t>Save &amp; Next</w:t>
      </w:r>
      <w:r w:rsidRPr="008066E6">
        <w:rPr>
          <w:rFonts w:ascii="Salesforce Sans" w:hAnsi="Salesforce Sans"/>
          <w:szCs w:val="22"/>
        </w:rPr>
        <w:t>.</w:t>
      </w:r>
    </w:p>
    <w:p w14:paraId="2C4B95B0" w14:textId="2578F4A8" w:rsidR="00285B84" w:rsidRPr="008066E6" w:rsidRDefault="00E8741E" w:rsidP="008066E6">
      <w:pPr>
        <w:pStyle w:val="Heading2"/>
        <w:spacing w:before="120"/>
        <w:contextualSpacing w:val="0"/>
        <w:rPr>
          <w:rFonts w:ascii="Salesforce Sans" w:hAnsi="Salesforce Sans"/>
          <w:szCs w:val="22"/>
        </w:rPr>
      </w:pPr>
      <w:r w:rsidRPr="008066E6">
        <w:rPr>
          <w:rFonts w:ascii="Salesforce Sans" w:hAnsi="Salesforce Sans"/>
          <w:szCs w:val="22"/>
        </w:rPr>
        <w:t>I.</w:t>
      </w:r>
      <w:r w:rsidRPr="008066E6">
        <w:rPr>
          <w:rFonts w:ascii="Salesforce Sans" w:hAnsi="Salesforce Sans"/>
          <w:szCs w:val="22"/>
        </w:rPr>
        <w:tab/>
        <w:t xml:space="preserve">Click </w:t>
      </w:r>
      <w:r w:rsidRPr="008066E6">
        <w:rPr>
          <w:rFonts w:ascii="Salesforce Sans" w:hAnsi="Salesforce Sans"/>
          <w:b/>
          <w:szCs w:val="22"/>
        </w:rPr>
        <w:t>Add Workflow Action | New Field Update</w:t>
      </w:r>
      <w:r w:rsidRPr="008066E6">
        <w:rPr>
          <w:rFonts w:ascii="Salesforce Sans" w:hAnsi="Salesforce Sans"/>
          <w:szCs w:val="22"/>
        </w:rPr>
        <w:t>.</w:t>
      </w:r>
    </w:p>
    <w:p w14:paraId="75165724" w14:textId="502B2CA8" w:rsidR="00E8741E" w:rsidRPr="008066E6" w:rsidRDefault="00E8741E" w:rsidP="008066E6">
      <w:pPr>
        <w:pStyle w:val="Heading2"/>
        <w:spacing w:before="120"/>
        <w:contextualSpacing w:val="0"/>
        <w:rPr>
          <w:rFonts w:ascii="Salesforce Sans" w:hAnsi="Salesforce Sans"/>
          <w:szCs w:val="22"/>
        </w:rPr>
      </w:pPr>
      <w:r w:rsidRPr="008066E6">
        <w:rPr>
          <w:rFonts w:ascii="Salesforce Sans" w:hAnsi="Salesforce Sans"/>
          <w:szCs w:val="22"/>
        </w:rPr>
        <w:t>J.</w:t>
      </w:r>
      <w:r w:rsidRPr="008066E6">
        <w:rPr>
          <w:rFonts w:ascii="Salesforce Sans" w:hAnsi="Salesforce Sans"/>
          <w:szCs w:val="22"/>
        </w:rPr>
        <w:tab/>
        <w:t>Enter the following information:</w:t>
      </w:r>
    </w:p>
    <w:tbl>
      <w:tblPr>
        <w:tblStyle w:val="TableGrid"/>
        <w:tblW w:w="0" w:type="auto"/>
        <w:tblInd w:w="792" w:type="dxa"/>
        <w:tblLook w:val="04A0" w:firstRow="1" w:lastRow="0" w:firstColumn="1" w:lastColumn="0" w:noHBand="0" w:noVBand="1"/>
      </w:tblPr>
      <w:tblGrid>
        <w:gridCol w:w="3073"/>
        <w:gridCol w:w="4307"/>
      </w:tblGrid>
      <w:tr w:rsidR="00E8741E" w:rsidRPr="00CC7372" w14:paraId="6353869F" w14:textId="77777777" w:rsidTr="003B2072">
        <w:tc>
          <w:tcPr>
            <w:tcW w:w="3073" w:type="dxa"/>
          </w:tcPr>
          <w:p w14:paraId="2424F905" w14:textId="646FCA99" w:rsidR="00E8741E" w:rsidRPr="008066E6" w:rsidRDefault="00E8741E" w:rsidP="008066E6">
            <w:pPr>
              <w:spacing w:before="80" w:after="80"/>
              <w:rPr>
                <w:rFonts w:ascii="Salesforce Sans" w:hAnsi="Salesforce Sans"/>
                <w:color w:val="000000" w:themeColor="text1"/>
                <w:sz w:val="22"/>
                <w:szCs w:val="22"/>
              </w:rPr>
            </w:pPr>
            <w:bookmarkStart w:id="96" w:name="_Hlk513555364"/>
            <w:r w:rsidRPr="008066E6">
              <w:rPr>
                <w:rFonts w:ascii="Salesforce Sans" w:hAnsi="Salesforce Sans"/>
                <w:color w:val="000000" w:themeColor="text1"/>
                <w:sz w:val="22"/>
                <w:szCs w:val="22"/>
              </w:rPr>
              <w:t>Name</w:t>
            </w:r>
          </w:p>
        </w:tc>
        <w:tc>
          <w:tcPr>
            <w:tcW w:w="4307" w:type="dxa"/>
          </w:tcPr>
          <w:p w14:paraId="3971F1BC" w14:textId="52F21762" w:rsidR="00E8741E" w:rsidRPr="008066E6" w:rsidRDefault="00E8741E" w:rsidP="008066E6">
            <w:pPr>
              <w:spacing w:before="80" w:after="80"/>
              <w:rPr>
                <w:rStyle w:val="EnterOrType"/>
              </w:rPr>
            </w:pPr>
            <w:r w:rsidRPr="0077756F">
              <w:rPr>
                <w:rStyle w:val="EnterOrType"/>
              </w:rPr>
              <w:t>Cert Held Dup Key</w:t>
            </w:r>
          </w:p>
        </w:tc>
      </w:tr>
      <w:bookmarkEnd w:id="96"/>
      <w:tr w:rsidR="00E8741E" w:rsidRPr="00CC7372" w14:paraId="54D3216C" w14:textId="77777777" w:rsidTr="003B2072">
        <w:tc>
          <w:tcPr>
            <w:tcW w:w="3073" w:type="dxa"/>
          </w:tcPr>
          <w:p w14:paraId="16606CFD" w14:textId="74BBBEDB" w:rsidR="00E8741E" w:rsidRPr="008066E6" w:rsidRDefault="00E8741E"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Unique Name</w:t>
            </w:r>
          </w:p>
        </w:tc>
        <w:tc>
          <w:tcPr>
            <w:tcW w:w="4307" w:type="dxa"/>
          </w:tcPr>
          <w:p w14:paraId="0C41D69E" w14:textId="417E100E" w:rsidR="00E8741E" w:rsidRPr="008066E6" w:rsidRDefault="00E8741E" w:rsidP="008066E6">
            <w:pPr>
              <w:spacing w:before="80" w:after="80"/>
              <w:rPr>
                <w:rStyle w:val="EnterOrType"/>
              </w:rPr>
            </w:pPr>
            <w:proofErr w:type="spellStart"/>
            <w:r w:rsidRPr="0077756F">
              <w:rPr>
                <w:rStyle w:val="EnterOrType"/>
              </w:rPr>
              <w:t>Cert_Held_Dup_Key</w:t>
            </w:r>
            <w:proofErr w:type="spellEnd"/>
          </w:p>
        </w:tc>
      </w:tr>
      <w:tr w:rsidR="00E8741E" w:rsidRPr="00CC7372" w14:paraId="512E7CDE" w14:textId="77777777" w:rsidTr="003B2072">
        <w:tc>
          <w:tcPr>
            <w:tcW w:w="3073" w:type="dxa"/>
          </w:tcPr>
          <w:p w14:paraId="42B604A6" w14:textId="46E9FCB6" w:rsidR="00E8741E" w:rsidRPr="008066E6" w:rsidRDefault="00E8741E"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Field to Update</w:t>
            </w:r>
          </w:p>
        </w:tc>
        <w:tc>
          <w:tcPr>
            <w:tcW w:w="4307" w:type="dxa"/>
          </w:tcPr>
          <w:p w14:paraId="5BDD3B08" w14:textId="07C5AC3B" w:rsidR="00E8741E" w:rsidRPr="008066E6" w:rsidRDefault="008929FE" w:rsidP="008066E6">
            <w:pPr>
              <w:spacing w:before="80" w:after="80"/>
              <w:rPr>
                <w:rStyle w:val="ClickOrSelect"/>
                <w:rFonts w:ascii="Salesforce Sans" w:hAnsi="Salesforce Sans" w:cs="Arial"/>
                <w:color w:val="000000" w:themeColor="text1"/>
                <w:szCs w:val="22"/>
              </w:rPr>
            </w:pPr>
            <w:r w:rsidRPr="008066E6">
              <w:rPr>
                <w:rStyle w:val="ClickOrSelect"/>
                <w:rFonts w:ascii="Salesforce Sans" w:hAnsi="Salesforce Sans" w:cs="Arial"/>
                <w:color w:val="000000" w:themeColor="text1"/>
                <w:szCs w:val="22"/>
              </w:rPr>
              <w:t>Certification Held – Cert Held Dup Key</w:t>
            </w:r>
          </w:p>
        </w:tc>
      </w:tr>
      <w:tr w:rsidR="008929FE" w:rsidRPr="00CC7372" w14:paraId="0A7F163C" w14:textId="77777777" w:rsidTr="003B2072">
        <w:tc>
          <w:tcPr>
            <w:tcW w:w="3073" w:type="dxa"/>
          </w:tcPr>
          <w:p w14:paraId="79DC39F0" w14:textId="07E89ECA" w:rsidR="008929FE" w:rsidRPr="008066E6" w:rsidRDefault="008929FE" w:rsidP="008066E6">
            <w:pPr>
              <w:spacing w:before="80" w:after="80"/>
              <w:rPr>
                <w:rFonts w:ascii="Salesforce Sans" w:hAnsi="Salesforce Sans"/>
                <w:color w:val="000000" w:themeColor="text1"/>
                <w:sz w:val="22"/>
                <w:szCs w:val="22"/>
              </w:rPr>
            </w:pPr>
            <w:r w:rsidRPr="008066E6">
              <w:rPr>
                <w:rFonts w:ascii="Salesforce Sans" w:hAnsi="Salesforce Sans"/>
                <w:color w:val="000000" w:themeColor="text1"/>
                <w:sz w:val="22"/>
                <w:szCs w:val="22"/>
              </w:rPr>
              <w:t>Text Options</w:t>
            </w:r>
          </w:p>
        </w:tc>
        <w:tc>
          <w:tcPr>
            <w:tcW w:w="4307" w:type="dxa"/>
          </w:tcPr>
          <w:p w14:paraId="10A7A55A" w14:textId="4D851524" w:rsidR="008929FE" w:rsidRPr="008066E6" w:rsidRDefault="008929FE" w:rsidP="008066E6">
            <w:pPr>
              <w:spacing w:before="80" w:after="80"/>
              <w:rPr>
                <w:rStyle w:val="ClickOrSelect"/>
                <w:rFonts w:ascii="Salesforce Sans" w:hAnsi="Salesforce Sans" w:cs="Arial"/>
                <w:color w:val="000000" w:themeColor="text1"/>
                <w:szCs w:val="22"/>
              </w:rPr>
            </w:pPr>
            <w:r w:rsidRPr="008066E6">
              <w:rPr>
                <w:rStyle w:val="ClickOrSelect"/>
                <w:rFonts w:ascii="Salesforce Sans" w:hAnsi="Salesforce Sans" w:cs="Arial"/>
                <w:color w:val="000000" w:themeColor="text1"/>
                <w:szCs w:val="22"/>
              </w:rPr>
              <w:t>Use a formula to set the new value</w:t>
            </w:r>
          </w:p>
        </w:tc>
      </w:tr>
    </w:tbl>
    <w:p w14:paraId="50687DE9" w14:textId="69D5CE65" w:rsidR="00E8741E" w:rsidRPr="008066E6" w:rsidRDefault="0024016B" w:rsidP="008066E6">
      <w:pPr>
        <w:pStyle w:val="Heading2"/>
        <w:numPr>
          <w:ilvl w:val="0"/>
          <w:numId w:val="37"/>
        </w:numPr>
        <w:spacing w:before="120"/>
        <w:contextualSpacing w:val="0"/>
        <w:rPr>
          <w:rFonts w:ascii="Salesforce Sans" w:hAnsi="Salesforce Sans"/>
          <w:szCs w:val="22"/>
        </w:rPr>
      </w:pPr>
      <w:r w:rsidRPr="008066E6">
        <w:rPr>
          <w:rFonts w:ascii="Salesforce Sans" w:hAnsi="Salesforce Sans"/>
          <w:szCs w:val="22"/>
        </w:rPr>
        <w:t xml:space="preserve">Click </w:t>
      </w:r>
      <w:r w:rsidRPr="008066E6">
        <w:rPr>
          <w:rFonts w:ascii="Salesforce Sans" w:hAnsi="Salesforce Sans"/>
          <w:b/>
          <w:szCs w:val="22"/>
        </w:rPr>
        <w:t>Show Formula Editor</w:t>
      </w:r>
      <w:r w:rsidRPr="008066E6">
        <w:rPr>
          <w:rFonts w:ascii="Salesforce Sans" w:hAnsi="Salesforce Sans"/>
          <w:szCs w:val="22"/>
        </w:rPr>
        <w:t>.</w:t>
      </w:r>
    </w:p>
    <w:p w14:paraId="1AA6A6D1" w14:textId="14585F03" w:rsidR="00C078AC" w:rsidRPr="008066E6" w:rsidRDefault="0024016B" w:rsidP="008066E6">
      <w:pPr>
        <w:pStyle w:val="Heading3"/>
        <w:spacing w:before="120"/>
        <w:ind w:left="720"/>
        <w:contextualSpacing w:val="0"/>
        <w:rPr>
          <w:rFonts w:ascii="Salesforce Sans" w:hAnsi="Salesforce Sans"/>
          <w:szCs w:val="22"/>
        </w:rPr>
      </w:pPr>
      <w:r w:rsidRPr="008066E6">
        <w:rPr>
          <w:rFonts w:ascii="Salesforce Sans" w:hAnsi="Salesforce Sans"/>
          <w:szCs w:val="22"/>
        </w:rPr>
        <w:t>L</w:t>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Insert Field</w:t>
      </w:r>
      <w:r w:rsidR="00C078AC" w:rsidRPr="008066E6">
        <w:rPr>
          <w:rFonts w:ascii="Salesforce Sans" w:hAnsi="Salesforce Sans"/>
          <w:szCs w:val="22"/>
        </w:rPr>
        <w:t>.</w:t>
      </w:r>
    </w:p>
    <w:p w14:paraId="065A6CCE" w14:textId="67A81528" w:rsidR="00C078AC" w:rsidRPr="008066E6" w:rsidRDefault="0024016B" w:rsidP="008066E6">
      <w:pPr>
        <w:pStyle w:val="Heading3"/>
        <w:spacing w:before="120"/>
        <w:ind w:left="720"/>
        <w:contextualSpacing w:val="0"/>
        <w:rPr>
          <w:rFonts w:ascii="Salesforce Sans" w:hAnsi="Salesforce Sans"/>
          <w:szCs w:val="22"/>
        </w:rPr>
      </w:pPr>
      <w:r w:rsidRPr="008066E6">
        <w:rPr>
          <w:rFonts w:ascii="Salesforce Sans" w:hAnsi="Salesforce Sans"/>
          <w:szCs w:val="22"/>
        </w:rPr>
        <w:t>M</w:t>
      </w:r>
      <w:r w:rsidR="00C078AC" w:rsidRPr="008066E6">
        <w:rPr>
          <w:rFonts w:ascii="Salesforce Sans" w:hAnsi="Salesforce Sans"/>
          <w:szCs w:val="22"/>
        </w:rPr>
        <w:t>.</w:t>
      </w:r>
      <w:r w:rsidR="00C078AC" w:rsidRPr="008066E6">
        <w:rPr>
          <w:rFonts w:ascii="Salesforce Sans" w:hAnsi="Salesforce Sans"/>
          <w:szCs w:val="22"/>
        </w:rPr>
        <w:tab/>
        <w:t xml:space="preserve">Select </w:t>
      </w:r>
      <w:r w:rsidR="00C078AC" w:rsidRPr="008066E6">
        <w:rPr>
          <w:rStyle w:val="ClickOrSelect"/>
          <w:rFonts w:ascii="Salesforce Sans" w:hAnsi="Salesforce Sans"/>
          <w:szCs w:val="22"/>
        </w:rPr>
        <w:t>Certification Held</w:t>
      </w:r>
      <w:r w:rsidR="0082397F" w:rsidRPr="008066E6">
        <w:rPr>
          <w:rStyle w:val="ClickOrSelect"/>
          <w:rFonts w:ascii="Salesforce Sans" w:hAnsi="Salesforce Sans"/>
          <w:szCs w:val="22"/>
        </w:rPr>
        <w:t xml:space="preserve"> </w:t>
      </w:r>
      <w:r w:rsidR="00C078AC" w:rsidRPr="008066E6">
        <w:rPr>
          <w:rStyle w:val="ClickOrSelect"/>
          <w:rFonts w:ascii="Salesforce Sans" w:hAnsi="Salesforce Sans"/>
          <w:szCs w:val="22"/>
        </w:rPr>
        <w:t>&gt; Certification</w:t>
      </w:r>
      <w:r w:rsidR="0082397F" w:rsidRPr="008066E6">
        <w:rPr>
          <w:rFonts w:ascii="Salesforce Sans" w:hAnsi="Salesforce Sans"/>
          <w:szCs w:val="22"/>
        </w:rPr>
        <w:t xml:space="preserve">, then click </w:t>
      </w:r>
      <w:r w:rsidR="0082397F" w:rsidRPr="008066E6">
        <w:rPr>
          <w:rFonts w:ascii="Salesforce Sans" w:hAnsi="Salesforce Sans"/>
          <w:b/>
          <w:szCs w:val="22"/>
        </w:rPr>
        <w:t>Insert</w:t>
      </w:r>
      <w:r w:rsidR="0082397F" w:rsidRPr="008066E6">
        <w:rPr>
          <w:rFonts w:ascii="Salesforce Sans" w:hAnsi="Salesforce Sans"/>
          <w:szCs w:val="22"/>
        </w:rPr>
        <w:t>.</w:t>
      </w:r>
    </w:p>
    <w:p w14:paraId="466A4CAE" w14:textId="5F88F8FA" w:rsidR="00C078AC" w:rsidRPr="008066E6" w:rsidRDefault="0082397F" w:rsidP="008066E6">
      <w:pPr>
        <w:pStyle w:val="Heading3"/>
        <w:spacing w:before="120"/>
        <w:ind w:left="720"/>
        <w:contextualSpacing w:val="0"/>
        <w:rPr>
          <w:rFonts w:ascii="Salesforce Sans" w:hAnsi="Salesforce Sans"/>
          <w:szCs w:val="22"/>
        </w:rPr>
      </w:pPr>
      <w:r w:rsidRPr="008066E6">
        <w:rPr>
          <w:rFonts w:ascii="Salesforce Sans" w:hAnsi="Salesforce Sans"/>
          <w:szCs w:val="22"/>
        </w:rPr>
        <w:t>N</w:t>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Insert Operator | (&amp;) Concatenate</w:t>
      </w:r>
      <w:r w:rsidR="00C078AC" w:rsidRPr="008066E6">
        <w:rPr>
          <w:rFonts w:ascii="Salesforce Sans" w:hAnsi="Salesforce Sans"/>
          <w:szCs w:val="22"/>
        </w:rPr>
        <w:t>.</w:t>
      </w:r>
    </w:p>
    <w:p w14:paraId="770C8959" w14:textId="24C46C55" w:rsidR="00C078AC" w:rsidRPr="008066E6" w:rsidRDefault="0082397F" w:rsidP="008066E6">
      <w:pPr>
        <w:pStyle w:val="Heading3"/>
        <w:spacing w:before="120"/>
        <w:ind w:left="720"/>
        <w:contextualSpacing w:val="0"/>
        <w:rPr>
          <w:rFonts w:ascii="Salesforce Sans" w:hAnsi="Salesforce Sans"/>
          <w:szCs w:val="22"/>
        </w:rPr>
      </w:pPr>
      <w:r w:rsidRPr="008066E6">
        <w:rPr>
          <w:rFonts w:ascii="Salesforce Sans" w:hAnsi="Salesforce Sans"/>
          <w:szCs w:val="22"/>
        </w:rPr>
        <w:t>O</w:t>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Insert Field</w:t>
      </w:r>
      <w:r w:rsidR="00C078AC" w:rsidRPr="008066E6">
        <w:rPr>
          <w:rFonts w:ascii="Salesforce Sans" w:hAnsi="Salesforce Sans"/>
          <w:szCs w:val="22"/>
        </w:rPr>
        <w:t>.</w:t>
      </w:r>
    </w:p>
    <w:p w14:paraId="40D890A2" w14:textId="33E0C335" w:rsidR="002473B1" w:rsidRPr="008066E6" w:rsidRDefault="0082397F" w:rsidP="008066E6">
      <w:pPr>
        <w:pStyle w:val="Heading3"/>
        <w:spacing w:before="120"/>
        <w:ind w:left="720"/>
        <w:contextualSpacing w:val="0"/>
        <w:rPr>
          <w:rFonts w:ascii="Salesforce Sans" w:hAnsi="Salesforce Sans"/>
          <w:szCs w:val="22"/>
        </w:rPr>
      </w:pPr>
      <w:r w:rsidRPr="008066E6">
        <w:rPr>
          <w:rFonts w:ascii="Salesforce Sans" w:hAnsi="Salesforce Sans"/>
          <w:szCs w:val="22"/>
        </w:rPr>
        <w:t>P</w:t>
      </w:r>
      <w:r w:rsidR="00C078AC" w:rsidRPr="008066E6">
        <w:rPr>
          <w:rFonts w:ascii="Salesforce Sans" w:hAnsi="Salesforce Sans"/>
          <w:szCs w:val="22"/>
        </w:rPr>
        <w:t>.</w:t>
      </w:r>
      <w:r w:rsidR="00C078AC" w:rsidRPr="008066E6">
        <w:rPr>
          <w:rFonts w:ascii="Salesforce Sans" w:hAnsi="Salesforce Sans"/>
          <w:szCs w:val="22"/>
        </w:rPr>
        <w:tab/>
        <w:t xml:space="preserve">Select </w:t>
      </w:r>
      <w:r w:rsidR="00C078AC" w:rsidRPr="008066E6">
        <w:rPr>
          <w:rStyle w:val="ClickOrSelect"/>
          <w:rFonts w:ascii="Salesforce Sans" w:hAnsi="Salesforce Sans"/>
          <w:szCs w:val="22"/>
        </w:rPr>
        <w:t>Certification Held</w:t>
      </w:r>
      <w:r w:rsidRPr="008066E6">
        <w:rPr>
          <w:rStyle w:val="ClickOrSelect"/>
          <w:rFonts w:ascii="Salesforce Sans" w:hAnsi="Salesforce Sans"/>
          <w:szCs w:val="22"/>
        </w:rPr>
        <w:t xml:space="preserve"> </w:t>
      </w:r>
      <w:r w:rsidR="00C078AC" w:rsidRPr="008066E6">
        <w:rPr>
          <w:rStyle w:val="ClickOrSelect"/>
          <w:rFonts w:ascii="Salesforce Sans" w:hAnsi="Salesforce Sans"/>
          <w:szCs w:val="22"/>
        </w:rPr>
        <w:t>&gt; Certified Professional</w:t>
      </w:r>
      <w:r w:rsidRPr="008066E6">
        <w:rPr>
          <w:rFonts w:ascii="Salesforce Sans" w:hAnsi="Salesforce Sans"/>
          <w:szCs w:val="22"/>
        </w:rPr>
        <w:t xml:space="preserve">, then click </w:t>
      </w:r>
      <w:r w:rsidRPr="008066E6">
        <w:rPr>
          <w:rFonts w:ascii="Salesforce Sans" w:hAnsi="Salesforce Sans"/>
          <w:b/>
          <w:szCs w:val="22"/>
        </w:rPr>
        <w:t>Insert</w:t>
      </w:r>
      <w:r w:rsidRPr="008066E6">
        <w:rPr>
          <w:rFonts w:ascii="Salesforce Sans" w:hAnsi="Salesforce Sans"/>
          <w:szCs w:val="22"/>
        </w:rPr>
        <w:t>.</w:t>
      </w:r>
    </w:p>
    <w:p w14:paraId="36FE08E1" w14:textId="50ADA8D6" w:rsidR="00C078AC" w:rsidRPr="008066E6" w:rsidRDefault="004E3534" w:rsidP="008066E6">
      <w:pPr>
        <w:pStyle w:val="Heading3"/>
        <w:spacing w:before="120"/>
        <w:ind w:left="720"/>
        <w:contextualSpacing w:val="0"/>
        <w:rPr>
          <w:rFonts w:ascii="Salesforce Sans" w:hAnsi="Salesforce Sans"/>
          <w:szCs w:val="22"/>
        </w:rPr>
      </w:pPr>
      <w:r w:rsidRPr="008066E6">
        <w:rPr>
          <w:rFonts w:ascii="Salesforce Sans" w:hAnsi="Salesforce Sans"/>
          <w:szCs w:val="22"/>
        </w:rPr>
        <w:t>Q.</w:t>
      </w:r>
      <w:r w:rsidRPr="008066E6">
        <w:rPr>
          <w:rFonts w:ascii="Salesforce Sans" w:hAnsi="Salesforce Sans"/>
          <w:szCs w:val="22"/>
        </w:rPr>
        <w:tab/>
        <w:t>Note, the formula</w:t>
      </w:r>
      <w:r w:rsidR="002473B1" w:rsidRPr="008066E6">
        <w:rPr>
          <w:rFonts w:ascii="Salesforce Sans" w:hAnsi="Salesforce Sans"/>
          <w:szCs w:val="22"/>
        </w:rPr>
        <w:t xml:space="preserve"> value</w:t>
      </w:r>
      <w:r w:rsidRPr="008066E6">
        <w:rPr>
          <w:rFonts w:ascii="Salesforce Sans" w:hAnsi="Salesforce Sans"/>
          <w:szCs w:val="22"/>
        </w:rPr>
        <w:t xml:space="preserve"> should </w:t>
      </w:r>
      <w:r w:rsidR="002473B1" w:rsidRPr="008066E6">
        <w:rPr>
          <w:rFonts w:ascii="Salesforce Sans" w:hAnsi="Salesforce Sans"/>
          <w:szCs w:val="22"/>
        </w:rPr>
        <w:t>read as:</w:t>
      </w:r>
      <w:r w:rsidR="002473B1" w:rsidRPr="008066E6">
        <w:rPr>
          <w:rFonts w:ascii="Salesforce Sans" w:hAnsi="Salesforce Sans"/>
          <w:szCs w:val="22"/>
        </w:rPr>
        <w:br/>
      </w:r>
      <w:proofErr w:type="spellStart"/>
      <w:r w:rsidR="002473B1" w:rsidRPr="008066E6">
        <w:rPr>
          <w:rStyle w:val="EnterOrType"/>
        </w:rPr>
        <w:t>Certification__c</w:t>
      </w:r>
      <w:proofErr w:type="spellEnd"/>
      <w:r w:rsidR="002473B1" w:rsidRPr="008066E6">
        <w:rPr>
          <w:rStyle w:val="EnterOrType"/>
        </w:rPr>
        <w:t xml:space="preserve"> &amp; </w:t>
      </w:r>
      <w:proofErr w:type="spellStart"/>
      <w:r w:rsidR="002473B1" w:rsidRPr="008066E6">
        <w:rPr>
          <w:rStyle w:val="EnterOrType"/>
        </w:rPr>
        <w:t>Certified_Professional__c</w:t>
      </w:r>
      <w:proofErr w:type="spellEnd"/>
    </w:p>
    <w:p w14:paraId="136C1169" w14:textId="49682AE1" w:rsidR="00C078AC" w:rsidRPr="008066E6" w:rsidRDefault="002473B1" w:rsidP="008066E6">
      <w:pPr>
        <w:pStyle w:val="Heading3"/>
        <w:spacing w:before="120"/>
        <w:ind w:left="720"/>
        <w:contextualSpacing w:val="0"/>
        <w:rPr>
          <w:rFonts w:ascii="Salesforce Sans" w:hAnsi="Salesforce Sans"/>
          <w:szCs w:val="22"/>
        </w:rPr>
      </w:pPr>
      <w:r w:rsidRPr="008066E6">
        <w:rPr>
          <w:rFonts w:ascii="Salesforce Sans" w:hAnsi="Salesforce Sans"/>
          <w:szCs w:val="22"/>
        </w:rPr>
        <w:lastRenderedPageBreak/>
        <w:t>R</w:t>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Save</w:t>
      </w:r>
      <w:r w:rsidR="00C078AC" w:rsidRPr="008066E6">
        <w:rPr>
          <w:rFonts w:ascii="Salesforce Sans" w:hAnsi="Salesforce Sans"/>
          <w:szCs w:val="22"/>
        </w:rPr>
        <w:t>.</w:t>
      </w:r>
    </w:p>
    <w:p w14:paraId="33E49E92" w14:textId="3C41CA5D" w:rsidR="00C078AC" w:rsidRPr="008066E6" w:rsidRDefault="002473B1" w:rsidP="008066E6">
      <w:pPr>
        <w:pStyle w:val="Heading2"/>
        <w:spacing w:before="120"/>
        <w:contextualSpacing w:val="0"/>
        <w:rPr>
          <w:rFonts w:ascii="Salesforce Sans" w:hAnsi="Salesforce Sans"/>
          <w:szCs w:val="22"/>
        </w:rPr>
      </w:pPr>
      <w:r w:rsidRPr="008066E6">
        <w:rPr>
          <w:rFonts w:ascii="Salesforce Sans" w:hAnsi="Salesforce Sans"/>
          <w:szCs w:val="22"/>
        </w:rPr>
        <w:t>S</w:t>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Done</w:t>
      </w:r>
      <w:r w:rsidR="00C078AC" w:rsidRPr="008066E6">
        <w:rPr>
          <w:rFonts w:ascii="Salesforce Sans" w:hAnsi="Salesforce Sans"/>
          <w:szCs w:val="22"/>
        </w:rPr>
        <w:t>.</w:t>
      </w:r>
    </w:p>
    <w:p w14:paraId="64A40E12" w14:textId="42FD1658" w:rsidR="00C078AC" w:rsidRPr="008066E6" w:rsidRDefault="002473B1" w:rsidP="008066E6">
      <w:pPr>
        <w:pStyle w:val="Heading2"/>
        <w:spacing w:before="120"/>
        <w:contextualSpacing w:val="0"/>
        <w:rPr>
          <w:rFonts w:ascii="Salesforce Sans" w:hAnsi="Salesforce Sans"/>
          <w:szCs w:val="22"/>
        </w:rPr>
      </w:pPr>
      <w:r w:rsidRPr="008066E6">
        <w:rPr>
          <w:rFonts w:ascii="Salesforce Sans" w:hAnsi="Salesforce Sans"/>
          <w:szCs w:val="22"/>
        </w:rPr>
        <w:t>T</w:t>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Activate</w:t>
      </w:r>
      <w:r w:rsidR="00C078AC" w:rsidRPr="008066E6">
        <w:rPr>
          <w:rFonts w:ascii="Salesforce Sans" w:hAnsi="Salesforce Sans"/>
          <w:szCs w:val="22"/>
        </w:rPr>
        <w:t>.</w:t>
      </w:r>
    </w:p>
    <w:p w14:paraId="797686D9" w14:textId="3FC48DDF" w:rsidR="001050D6"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714A34" w:rsidRPr="008066E6">
        <w:rPr>
          <w:rFonts w:ascii="Salesforce Sans" w:hAnsi="Salesforce Sans"/>
          <w:szCs w:val="22"/>
        </w:rPr>
        <w:t>Execute</w:t>
      </w:r>
      <w:r w:rsidR="001050D6" w:rsidRPr="008066E6">
        <w:rPr>
          <w:rFonts w:ascii="Salesforce Sans" w:hAnsi="Salesforce Sans"/>
          <w:szCs w:val="22"/>
        </w:rPr>
        <w:t xml:space="preserve"> the workflow rule for all existing records.</w:t>
      </w:r>
    </w:p>
    <w:p w14:paraId="0E454A4D" w14:textId="77777777" w:rsidR="00A24388" w:rsidRPr="008066E6" w:rsidRDefault="00A24388"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C</w:t>
      </w:r>
      <w:r w:rsidRPr="008066E6">
        <w:rPr>
          <w:rFonts w:ascii="Salesforce Sans" w:hAnsi="Salesforce Sans"/>
          <w:color w:val="000000" w:themeColor="text1"/>
          <w:szCs w:val="22"/>
        </w:rPr>
        <w:t xml:space="preserve">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1340352E" wp14:editId="2144EAF2">
            <wp:extent cx="130775" cy="144869"/>
            <wp:effectExtent l="0" t="0" r="0" b="0"/>
            <wp:docPr id="56" name="Picture 56"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77756F">
        <w:rPr>
          <w:rStyle w:val="ClickPaths"/>
          <w:color w:val="000000" w:themeColor="text1"/>
          <w:szCs w:val="22"/>
        </w:rPr>
        <w:t>Developer Console</w:t>
      </w:r>
      <w:r w:rsidRPr="008066E6">
        <w:rPr>
          <w:rFonts w:ascii="Salesforce Sans" w:hAnsi="Salesforce Sans"/>
          <w:szCs w:val="22"/>
        </w:rPr>
        <w:t>.</w:t>
      </w:r>
    </w:p>
    <w:p w14:paraId="49811B8B" w14:textId="7B01750F" w:rsidR="00A24388" w:rsidRPr="008066E6" w:rsidRDefault="00A24388" w:rsidP="0077756F">
      <w:pPr>
        <w:pStyle w:val="Heading2"/>
        <w:spacing w:before="1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r>
      <w:r w:rsidR="00E13EA8">
        <w:rPr>
          <w:rFonts w:ascii="Salesforce Sans" w:hAnsi="Salesforce Sans"/>
          <w:szCs w:val="22"/>
        </w:rPr>
        <w:t>Click</w:t>
      </w:r>
      <w:r w:rsidRPr="008066E6">
        <w:rPr>
          <w:rFonts w:ascii="Salesforce Sans" w:hAnsi="Salesforce Sans"/>
          <w:szCs w:val="22"/>
        </w:rPr>
        <w:t xml:space="preserve"> </w:t>
      </w:r>
      <w:r w:rsidRPr="008066E6">
        <w:rPr>
          <w:rStyle w:val="ClickOrSelect"/>
          <w:rFonts w:ascii="Salesforce Sans" w:hAnsi="Salesforce Sans"/>
          <w:szCs w:val="22"/>
        </w:rPr>
        <w:t>Debug | Open Execute Anonymous Window</w:t>
      </w:r>
      <w:r w:rsidRPr="008066E6">
        <w:rPr>
          <w:rFonts w:ascii="Salesforce Sans" w:hAnsi="Salesforce Sans"/>
          <w:szCs w:val="22"/>
        </w:rPr>
        <w:t>.</w:t>
      </w:r>
    </w:p>
    <w:p w14:paraId="08B28A75" w14:textId="10977D20" w:rsidR="00A24388" w:rsidRPr="008066E6" w:rsidRDefault="00A24388" w:rsidP="0077756F">
      <w:pPr>
        <w:pStyle w:val="Heading2"/>
        <w:spacing w:before="1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r>
      <w:r w:rsidR="00D10980" w:rsidRPr="008066E6">
        <w:rPr>
          <w:rFonts w:ascii="Salesforce Sans" w:hAnsi="Salesforce Sans"/>
          <w:szCs w:val="22"/>
        </w:rPr>
        <w:t>Copy the below code into the window, overwriting all existing text:</w:t>
      </w:r>
    </w:p>
    <w:p w14:paraId="3D22D8DE" w14:textId="22858BC0" w:rsidR="001050D6" w:rsidRPr="008066E6" w:rsidRDefault="00D10980" w:rsidP="008066E6">
      <w:pPr>
        <w:pStyle w:val="Heading2"/>
        <w:spacing w:before="120"/>
        <w:contextualSpacing w:val="0"/>
        <w:rPr>
          <w:rStyle w:val="EnterOrType"/>
        </w:rPr>
      </w:pPr>
      <w:r w:rsidRPr="008066E6">
        <w:rPr>
          <w:rFonts w:ascii="Salesforce Sans" w:hAnsi="Salesforce Sans"/>
          <w:szCs w:val="22"/>
        </w:rPr>
        <w:tab/>
      </w:r>
      <w:r w:rsidR="001050D6" w:rsidRPr="008066E6">
        <w:rPr>
          <w:rStyle w:val="EnterOrType"/>
        </w:rPr>
        <w:t>update [</w:t>
      </w:r>
      <w:r w:rsidRPr="008066E6">
        <w:rPr>
          <w:rStyle w:val="EnterOrType"/>
        </w:rPr>
        <w:t xml:space="preserve"> </w:t>
      </w:r>
      <w:r w:rsidR="001050D6" w:rsidRPr="008066E6">
        <w:rPr>
          <w:rStyle w:val="EnterOrType"/>
        </w:rPr>
        <w:t xml:space="preserve">SELECT Id FROM </w:t>
      </w:r>
      <w:proofErr w:type="spellStart"/>
      <w:r w:rsidR="001050D6" w:rsidRPr="008066E6">
        <w:rPr>
          <w:rStyle w:val="EnterOrType"/>
        </w:rPr>
        <w:t>Certification_Held__c</w:t>
      </w:r>
      <w:proofErr w:type="spellEnd"/>
      <w:r w:rsidRPr="008066E6">
        <w:rPr>
          <w:rStyle w:val="EnterOrType"/>
        </w:rPr>
        <w:t xml:space="preserve"> </w:t>
      </w:r>
      <w:r w:rsidR="001050D6" w:rsidRPr="008066E6">
        <w:rPr>
          <w:rStyle w:val="EnterOrType"/>
        </w:rPr>
        <w:t>];</w:t>
      </w:r>
    </w:p>
    <w:p w14:paraId="03CEB2A2" w14:textId="4D6A0610" w:rsidR="00296B3A" w:rsidRPr="008066E6" w:rsidRDefault="00296B3A" w:rsidP="008066E6">
      <w:pPr>
        <w:pStyle w:val="Heading1"/>
        <w:spacing w:before="120"/>
        <w:contextualSpacing w:val="0"/>
        <w:rPr>
          <w:rFonts w:ascii="Salesforce Sans" w:hAnsi="Salesforce Sans"/>
          <w:szCs w:val="22"/>
        </w:rPr>
      </w:pPr>
      <w:r w:rsidRPr="008066E6">
        <w:rPr>
          <w:rFonts w:ascii="Salesforce Sans" w:hAnsi="Salesforce Sans"/>
          <w:szCs w:val="22"/>
        </w:rPr>
        <w:tab/>
        <w:t>D.</w:t>
      </w:r>
      <w:r w:rsidRPr="008066E6">
        <w:rPr>
          <w:rFonts w:ascii="Salesforce Sans" w:hAnsi="Salesforce Sans"/>
          <w:szCs w:val="22"/>
        </w:rPr>
        <w:tab/>
        <w:t xml:space="preserve">Ensure that </w:t>
      </w:r>
      <w:r w:rsidRPr="008066E6">
        <w:rPr>
          <w:rStyle w:val="ClickOrSelect"/>
          <w:rFonts w:ascii="Salesforce Sans" w:hAnsi="Salesforce Sans"/>
          <w:szCs w:val="22"/>
        </w:rPr>
        <w:t>Open Log</w:t>
      </w:r>
      <w:r w:rsidRPr="008066E6">
        <w:rPr>
          <w:rFonts w:ascii="Salesforce Sans" w:hAnsi="Salesforce Sans"/>
          <w:szCs w:val="22"/>
        </w:rPr>
        <w:t xml:space="preserve"> is selected and click </w:t>
      </w:r>
      <w:r w:rsidRPr="008066E6">
        <w:rPr>
          <w:rStyle w:val="ClickOrSelect"/>
          <w:rFonts w:ascii="Salesforce Sans" w:hAnsi="Salesforce Sans"/>
          <w:szCs w:val="22"/>
        </w:rPr>
        <w:t>Execute</w:t>
      </w:r>
      <w:r w:rsidRPr="008066E6">
        <w:rPr>
          <w:rFonts w:ascii="Salesforce Sans" w:hAnsi="Salesforce Sans"/>
          <w:szCs w:val="22"/>
        </w:rPr>
        <w:t>.</w:t>
      </w:r>
    </w:p>
    <w:p w14:paraId="4A6B098E" w14:textId="7BF37AF3" w:rsidR="00E35076" w:rsidRPr="008066E6" w:rsidRDefault="00E35076" w:rsidP="0077756F">
      <w:pPr>
        <w:pStyle w:val="Heading2"/>
        <w:tabs>
          <w:tab w:val="left" w:pos="6202"/>
        </w:tabs>
        <w:spacing w:before="120"/>
        <w:contextualSpacing w:val="0"/>
        <w:rPr>
          <w:rFonts w:ascii="Salesforce Sans" w:hAnsi="Salesforce Sans"/>
          <w:szCs w:val="22"/>
        </w:rPr>
      </w:pPr>
      <w:r w:rsidRPr="008066E6">
        <w:rPr>
          <w:rFonts w:ascii="Salesforce Sans" w:hAnsi="Salesforce Sans"/>
          <w:szCs w:val="22"/>
        </w:rPr>
        <w:t>E.</w:t>
      </w:r>
      <w:r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ALT + /</w:t>
      </w:r>
      <w:r w:rsidRPr="008066E6">
        <w:rPr>
          <w:rFonts w:ascii="Salesforce Sans" w:hAnsi="Salesforce Sans"/>
          <w:szCs w:val="22"/>
        </w:rPr>
        <w:t xml:space="preserve"> to close all console tabs.</w:t>
      </w:r>
      <w:r w:rsidRPr="008066E6">
        <w:rPr>
          <w:rFonts w:ascii="Salesforce Sans" w:hAnsi="Salesforce Sans"/>
          <w:szCs w:val="22"/>
        </w:rPr>
        <w:tab/>
      </w:r>
    </w:p>
    <w:p w14:paraId="075A6BD3" w14:textId="36F2A370" w:rsidR="00E35076" w:rsidRPr="008066E6" w:rsidRDefault="00E35076" w:rsidP="0077756F">
      <w:pPr>
        <w:pStyle w:val="Heading2"/>
        <w:spacing w:before="120"/>
        <w:contextualSpacing w:val="0"/>
        <w:rPr>
          <w:rFonts w:ascii="Salesforce Sans" w:hAnsi="Salesforce Sans"/>
          <w:szCs w:val="22"/>
        </w:rPr>
      </w:pPr>
      <w:r w:rsidRPr="008066E6">
        <w:rPr>
          <w:rFonts w:ascii="Salesforce Sans" w:hAnsi="Salesforce Sans"/>
          <w:szCs w:val="22"/>
        </w:rPr>
        <w:t>F.</w:t>
      </w:r>
      <w:r w:rsidRPr="008066E6">
        <w:rPr>
          <w:rFonts w:ascii="Salesforce Sans" w:hAnsi="Salesforce Sans"/>
          <w:szCs w:val="22"/>
        </w:rPr>
        <w:tab/>
        <w:t>Close Developer Console window.</w:t>
      </w:r>
    </w:p>
    <w:p w14:paraId="04BCA9E0" w14:textId="5D30BE58"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4</w:t>
      </w:r>
      <w:r w:rsidRPr="008066E6">
        <w:rPr>
          <w:rFonts w:ascii="Salesforce Sans" w:hAnsi="Salesforce Sans"/>
          <w:noProof/>
          <w:szCs w:val="22"/>
        </w:rPr>
        <w:fldChar w:fldCharType="end"/>
      </w:r>
      <w:r w:rsidR="001050D6" w:rsidRPr="008066E6">
        <w:rPr>
          <w:rFonts w:ascii="Salesforce Sans" w:hAnsi="Salesforce Sans"/>
          <w:szCs w:val="22"/>
        </w:rPr>
        <w:t>.</w:t>
      </w:r>
      <w:r w:rsidR="001050D6" w:rsidRPr="008066E6">
        <w:rPr>
          <w:rFonts w:ascii="Salesforce Sans" w:hAnsi="Salesforce Sans"/>
          <w:szCs w:val="22"/>
        </w:rPr>
        <w:tab/>
      </w:r>
      <w:r w:rsidR="00C078AC" w:rsidRPr="008066E6">
        <w:rPr>
          <w:rFonts w:ascii="Salesforce Sans" w:hAnsi="Salesforce Sans"/>
          <w:szCs w:val="22"/>
        </w:rPr>
        <w:t>Test your workflow rule.</w:t>
      </w:r>
    </w:p>
    <w:p w14:paraId="58B9F7F6" w14:textId="77777777" w:rsidR="00F83648"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E35076" w:rsidRPr="008066E6">
        <w:rPr>
          <w:rFonts w:ascii="Salesforce Sans" w:hAnsi="Salesforce Sans"/>
          <w:szCs w:val="22"/>
        </w:rPr>
        <w:t xml:space="preserve">From the Certification app, click the </w:t>
      </w:r>
      <w:r w:rsidR="00E35076" w:rsidRPr="008066E6">
        <w:rPr>
          <w:rFonts w:ascii="Salesforce Sans" w:hAnsi="Salesforce Sans"/>
          <w:b/>
          <w:szCs w:val="22"/>
        </w:rPr>
        <w:t xml:space="preserve">Contacts </w:t>
      </w:r>
      <w:r w:rsidR="00E35076" w:rsidRPr="008066E6">
        <w:rPr>
          <w:rFonts w:ascii="Salesforce Sans" w:hAnsi="Salesforce Sans"/>
          <w:szCs w:val="22"/>
        </w:rPr>
        <w:t>tab.</w:t>
      </w:r>
    </w:p>
    <w:p w14:paraId="4941E485" w14:textId="79F2721F" w:rsidR="00F83648" w:rsidRPr="008066E6" w:rsidRDefault="00F83648" w:rsidP="0077756F">
      <w:pPr>
        <w:pStyle w:val="Heading2"/>
        <w:spacing w:before="1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t xml:space="preserve">Click </w:t>
      </w:r>
      <w:r w:rsidRPr="008066E6">
        <w:rPr>
          <w:rStyle w:val="ClickOrSelect"/>
          <w:rFonts w:ascii="Salesforce Sans" w:hAnsi="Salesforce Sans"/>
          <w:szCs w:val="22"/>
        </w:rPr>
        <w:t>Recently Viewed</w:t>
      </w:r>
      <w:r w:rsidRPr="008066E6">
        <w:rPr>
          <w:rStyle w:val="ClickOrSelect"/>
          <w:rFonts w:ascii="Salesforce Sans" w:hAnsi="Salesforce Sans"/>
          <w:b w:val="0"/>
          <w:szCs w:val="22"/>
        </w:rPr>
        <w:t xml:space="preserve">, then click </w:t>
      </w:r>
      <w:r w:rsidRPr="008066E6">
        <w:rPr>
          <w:rStyle w:val="ClickOrSelect"/>
          <w:rFonts w:ascii="Salesforce Sans" w:hAnsi="Salesforce Sans"/>
          <w:szCs w:val="22"/>
        </w:rPr>
        <w:t>All</w:t>
      </w:r>
      <w:r w:rsidRPr="008066E6">
        <w:rPr>
          <w:rFonts w:ascii="Salesforce Sans" w:hAnsi="Salesforce Sans"/>
          <w:szCs w:val="22"/>
        </w:rPr>
        <w:t xml:space="preserve"> list view.</w:t>
      </w:r>
    </w:p>
    <w:p w14:paraId="54CDA7FA" w14:textId="5352DF1C" w:rsidR="00C078AC" w:rsidRPr="008066E6" w:rsidRDefault="009816D5" w:rsidP="008066E6">
      <w:pPr>
        <w:pStyle w:val="Heading2"/>
        <w:spacing w:before="120"/>
        <w:contextualSpacing w:val="0"/>
        <w:rPr>
          <w:rStyle w:val="ClickOrSelect"/>
          <w:rFonts w:ascii="Salesforce Sans" w:hAnsi="Salesforce Sans"/>
          <w:bCs/>
          <w:szCs w:val="22"/>
        </w:rPr>
      </w:pPr>
      <w:r w:rsidRPr="008066E6">
        <w:rPr>
          <w:rFonts w:ascii="Salesforce Sans" w:hAnsi="Salesforce Sans"/>
          <w:szCs w:val="22"/>
        </w:rPr>
        <w:t>C.</w:t>
      </w:r>
      <w:r w:rsidRPr="008066E6">
        <w:rPr>
          <w:rFonts w:ascii="Salesforce Sans" w:hAnsi="Salesforce Sans"/>
          <w:szCs w:val="22"/>
        </w:rPr>
        <w:tab/>
        <w:t xml:space="preserve">Click the record named </w:t>
      </w:r>
      <w:r w:rsidRPr="008066E6">
        <w:rPr>
          <w:rFonts w:ascii="Salesforce Sans" w:hAnsi="Salesforce Sans"/>
          <w:b/>
          <w:szCs w:val="22"/>
        </w:rPr>
        <w:t>Clara Morales</w:t>
      </w:r>
      <w:r w:rsidRPr="008066E6">
        <w:rPr>
          <w:rFonts w:ascii="Salesforce Sans" w:hAnsi="Salesforce Sans"/>
          <w:szCs w:val="22"/>
        </w:rPr>
        <w:t>.</w:t>
      </w:r>
    </w:p>
    <w:p w14:paraId="787A83C5" w14:textId="49B5F449" w:rsidR="00C078AC" w:rsidRPr="008066E6" w:rsidRDefault="001D3DE2" w:rsidP="008066E6">
      <w:pPr>
        <w:pStyle w:val="Heading2"/>
        <w:spacing w:before="120"/>
        <w:contextualSpacing w:val="0"/>
        <w:rPr>
          <w:rFonts w:ascii="Salesforce Sans" w:hAnsi="Salesforce Sans"/>
          <w:szCs w:val="22"/>
        </w:rPr>
      </w:pPr>
      <w:r w:rsidRPr="008066E6">
        <w:rPr>
          <w:rFonts w:ascii="Salesforce Sans" w:hAnsi="Salesforce Sans"/>
          <w:szCs w:val="22"/>
        </w:rPr>
        <w:t>D</w:t>
      </w:r>
      <w:r w:rsidR="00C078AC" w:rsidRPr="008066E6">
        <w:rPr>
          <w:rFonts w:ascii="Salesforce Sans" w:hAnsi="Salesforce Sans"/>
          <w:szCs w:val="22"/>
        </w:rPr>
        <w:t>.</w:t>
      </w:r>
      <w:r w:rsidR="00C078AC" w:rsidRPr="008066E6">
        <w:rPr>
          <w:rFonts w:ascii="Salesforce Sans" w:hAnsi="Salesforce Sans"/>
          <w:szCs w:val="22"/>
        </w:rPr>
        <w:tab/>
      </w:r>
      <w:r w:rsidR="00D84D77" w:rsidRPr="008066E6">
        <w:rPr>
          <w:rFonts w:ascii="Salesforce Sans" w:hAnsi="Salesforce Sans"/>
          <w:szCs w:val="22"/>
        </w:rPr>
        <w:t>In the Ce</w:t>
      </w:r>
      <w:r w:rsidR="00815962" w:rsidRPr="008066E6">
        <w:rPr>
          <w:rFonts w:ascii="Salesforce Sans" w:hAnsi="Salesforce Sans"/>
          <w:szCs w:val="22"/>
        </w:rPr>
        <w:t>rtifications Held related list, verify that Clara Morales already holds the certification named AWCA Network</w:t>
      </w:r>
      <w:r w:rsidR="00FF2580" w:rsidRPr="008066E6">
        <w:rPr>
          <w:rFonts w:ascii="Salesforce Sans" w:hAnsi="Salesforce Sans"/>
          <w:szCs w:val="22"/>
        </w:rPr>
        <w:t xml:space="preserve">, then click </w:t>
      </w:r>
      <w:r w:rsidR="00F87D60" w:rsidRPr="008066E6">
        <w:rPr>
          <w:rFonts w:ascii="Salesforce Sans" w:hAnsi="Salesforce Sans"/>
          <w:b/>
          <w:szCs w:val="22"/>
        </w:rPr>
        <w:t>New</w:t>
      </w:r>
      <w:r w:rsidR="00815962" w:rsidRPr="008066E6">
        <w:rPr>
          <w:rFonts w:ascii="Salesforce Sans" w:hAnsi="Salesforce Sans"/>
          <w:szCs w:val="22"/>
        </w:rPr>
        <w:t>.</w:t>
      </w:r>
    </w:p>
    <w:p w14:paraId="3B6E7F95" w14:textId="504C6620" w:rsidR="001D3DE2" w:rsidRPr="008066E6" w:rsidRDefault="00F87D60" w:rsidP="008066E6">
      <w:pPr>
        <w:pStyle w:val="Heading2"/>
        <w:spacing w:before="120"/>
        <w:contextualSpacing w:val="0"/>
        <w:rPr>
          <w:rFonts w:ascii="Salesforce Sans" w:hAnsi="Salesforce Sans"/>
          <w:szCs w:val="22"/>
        </w:rPr>
      </w:pPr>
      <w:r w:rsidRPr="008066E6">
        <w:rPr>
          <w:rFonts w:ascii="Salesforce Sans" w:hAnsi="Salesforce Sans"/>
          <w:szCs w:val="22"/>
        </w:rPr>
        <w:t>E</w:t>
      </w:r>
      <w:r w:rsidR="00865015" w:rsidRPr="008066E6">
        <w:rPr>
          <w:rFonts w:ascii="Salesforce Sans" w:hAnsi="Salesforce Sans"/>
          <w:szCs w:val="22"/>
        </w:rPr>
        <w:t>.</w:t>
      </w:r>
      <w:r w:rsidR="00865015" w:rsidRPr="008066E6">
        <w:rPr>
          <w:rFonts w:ascii="Salesforce Sans" w:hAnsi="Salesforce Sans"/>
          <w:szCs w:val="22"/>
        </w:rPr>
        <w:tab/>
      </w:r>
      <w:r w:rsidR="001D3DE2" w:rsidRPr="008066E6">
        <w:rPr>
          <w:rFonts w:ascii="Salesforce Sans" w:hAnsi="Salesforce Sans"/>
          <w:szCs w:val="22"/>
        </w:rPr>
        <w:t>Enter the following information:</w:t>
      </w:r>
    </w:p>
    <w:tbl>
      <w:tblPr>
        <w:tblStyle w:val="TableGrid"/>
        <w:tblW w:w="0" w:type="auto"/>
        <w:tblInd w:w="792" w:type="dxa"/>
        <w:tblLayout w:type="fixed"/>
        <w:tblLook w:val="04A0" w:firstRow="1" w:lastRow="0" w:firstColumn="1" w:lastColumn="0" w:noHBand="0" w:noVBand="1"/>
      </w:tblPr>
      <w:tblGrid>
        <w:gridCol w:w="3073"/>
        <w:gridCol w:w="3047"/>
      </w:tblGrid>
      <w:tr w:rsidR="001D3DE2" w:rsidRPr="00CC7372" w14:paraId="403591A9" w14:textId="77777777" w:rsidTr="003B2072">
        <w:tc>
          <w:tcPr>
            <w:tcW w:w="3073" w:type="dxa"/>
          </w:tcPr>
          <w:p w14:paraId="742F9F6A" w14:textId="302BA326" w:rsidR="001D3DE2" w:rsidRPr="008066E6" w:rsidRDefault="001D3DE2" w:rsidP="008066E6">
            <w:pPr>
              <w:tabs>
                <w:tab w:val="left" w:pos="900"/>
              </w:tabs>
              <w:spacing w:before="80" w:after="80"/>
              <w:rPr>
                <w:rFonts w:ascii="Salesforce Sans" w:hAnsi="Salesforce Sans"/>
                <w:sz w:val="22"/>
                <w:szCs w:val="22"/>
              </w:rPr>
            </w:pPr>
            <w:r w:rsidRPr="008066E6">
              <w:rPr>
                <w:rFonts w:ascii="Salesforce Sans" w:hAnsi="Salesforce Sans"/>
                <w:sz w:val="22"/>
                <w:szCs w:val="22"/>
              </w:rPr>
              <w:t>Cer</w:t>
            </w:r>
            <w:r w:rsidR="00F87D60" w:rsidRPr="008066E6">
              <w:rPr>
                <w:rFonts w:ascii="Salesforce Sans" w:hAnsi="Salesforce Sans"/>
                <w:sz w:val="22"/>
                <w:szCs w:val="22"/>
              </w:rPr>
              <w:t>tification</w:t>
            </w:r>
          </w:p>
        </w:tc>
        <w:tc>
          <w:tcPr>
            <w:tcW w:w="3047" w:type="dxa"/>
          </w:tcPr>
          <w:p w14:paraId="6203A09D" w14:textId="41B7308A" w:rsidR="001D3DE2" w:rsidRPr="0077756F" w:rsidRDefault="00F87D60" w:rsidP="008066E6">
            <w:pPr>
              <w:tabs>
                <w:tab w:val="left" w:pos="900"/>
              </w:tabs>
              <w:spacing w:before="80" w:after="80"/>
              <w:rPr>
                <w:rStyle w:val="EnterOrType"/>
              </w:rPr>
            </w:pPr>
            <w:r w:rsidRPr="0077756F">
              <w:rPr>
                <w:rStyle w:val="EnterOrType"/>
              </w:rPr>
              <w:t>AWCA Network</w:t>
            </w:r>
          </w:p>
        </w:tc>
      </w:tr>
      <w:tr w:rsidR="001D3DE2" w:rsidRPr="00CC7372" w14:paraId="7F4DED64" w14:textId="77777777" w:rsidTr="003B2072">
        <w:tc>
          <w:tcPr>
            <w:tcW w:w="3073" w:type="dxa"/>
          </w:tcPr>
          <w:p w14:paraId="6221C613" w14:textId="426F2DE1" w:rsidR="001D3DE2" w:rsidRPr="008066E6" w:rsidRDefault="001D3DE2" w:rsidP="008066E6">
            <w:pPr>
              <w:tabs>
                <w:tab w:val="left" w:pos="900"/>
              </w:tabs>
              <w:spacing w:before="80" w:after="80"/>
              <w:rPr>
                <w:rFonts w:ascii="Salesforce Sans" w:hAnsi="Salesforce Sans"/>
                <w:sz w:val="22"/>
                <w:szCs w:val="22"/>
              </w:rPr>
            </w:pPr>
            <w:r w:rsidRPr="008066E6">
              <w:rPr>
                <w:rFonts w:ascii="Salesforce Sans" w:hAnsi="Salesforce Sans"/>
                <w:sz w:val="22"/>
                <w:szCs w:val="22"/>
              </w:rPr>
              <w:t>Date Achieved</w:t>
            </w:r>
          </w:p>
        </w:tc>
        <w:tc>
          <w:tcPr>
            <w:tcW w:w="3047" w:type="dxa"/>
          </w:tcPr>
          <w:p w14:paraId="44B8C442" w14:textId="098C6831" w:rsidR="001D3DE2" w:rsidRPr="008066E6" w:rsidRDefault="001D3DE2" w:rsidP="008066E6">
            <w:pPr>
              <w:tabs>
                <w:tab w:val="left" w:pos="900"/>
              </w:tabs>
              <w:spacing w:before="80" w:after="80"/>
              <w:rPr>
                <w:rStyle w:val="EnterOrType"/>
                <w:rFonts w:ascii="Salesforce Sans" w:hAnsi="Salesforce Sans" w:cs="Arial"/>
                <w:b/>
                <w:szCs w:val="22"/>
              </w:rPr>
            </w:pPr>
            <w:r w:rsidRPr="008066E6">
              <w:rPr>
                <w:rStyle w:val="EnterOrType"/>
                <w:rFonts w:ascii="Salesforce Sans" w:hAnsi="Salesforce Sans" w:cs="Arial"/>
                <w:b/>
                <w:szCs w:val="22"/>
              </w:rPr>
              <w:t>Today’s Date</w:t>
            </w:r>
          </w:p>
        </w:tc>
      </w:tr>
    </w:tbl>
    <w:p w14:paraId="6E653DD6" w14:textId="6ADF7B4A" w:rsidR="009B62EE" w:rsidRPr="008066E6" w:rsidRDefault="00F87D60" w:rsidP="008066E6">
      <w:pPr>
        <w:pStyle w:val="Heading2"/>
        <w:spacing w:before="120"/>
        <w:contextualSpacing w:val="0"/>
        <w:rPr>
          <w:rFonts w:ascii="Salesforce Sans" w:hAnsi="Salesforce Sans"/>
          <w:szCs w:val="22"/>
        </w:rPr>
      </w:pPr>
      <w:r w:rsidRPr="008066E6">
        <w:rPr>
          <w:rFonts w:ascii="Salesforce Sans" w:hAnsi="Salesforce Sans"/>
          <w:szCs w:val="22"/>
        </w:rPr>
        <w:t>F</w:t>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Save</w:t>
      </w:r>
      <w:r w:rsidR="00C078AC" w:rsidRPr="008066E6">
        <w:rPr>
          <w:rFonts w:ascii="Salesforce Sans" w:hAnsi="Salesforce Sans"/>
          <w:szCs w:val="22"/>
        </w:rPr>
        <w:t>.</w:t>
      </w:r>
      <w:r w:rsidRPr="008066E6">
        <w:rPr>
          <w:rFonts w:ascii="Salesforce Sans" w:hAnsi="Salesforce Sans"/>
          <w:szCs w:val="22"/>
        </w:rPr>
        <w:t xml:space="preserve"> You should s</w:t>
      </w:r>
      <w:r w:rsidR="00C078AC" w:rsidRPr="008066E6">
        <w:rPr>
          <w:rFonts w:ascii="Salesforce Sans" w:hAnsi="Salesforce Sans"/>
          <w:szCs w:val="22"/>
        </w:rPr>
        <w:t>ee the error message, “</w:t>
      </w:r>
      <w:r w:rsidRPr="008066E6">
        <w:rPr>
          <w:rFonts w:ascii="Salesforce Sans" w:hAnsi="Salesforce Sans"/>
          <w:szCs w:val="22"/>
        </w:rPr>
        <w:t>duplicate value found.</w:t>
      </w:r>
      <w:r w:rsidR="00C078AC" w:rsidRPr="008066E6">
        <w:rPr>
          <w:rFonts w:ascii="Salesforce Sans" w:hAnsi="Salesforce Sans"/>
          <w:szCs w:val="22"/>
        </w:rPr>
        <w:t>” This indicates that the new workflow rule was fired successfully.</w:t>
      </w:r>
    </w:p>
    <w:p w14:paraId="630AECF3" w14:textId="58A6A858" w:rsidR="00C078AC" w:rsidRPr="008066E6" w:rsidRDefault="009B62EE" w:rsidP="008066E6">
      <w:pPr>
        <w:pStyle w:val="Heading2"/>
        <w:spacing w:before="120"/>
        <w:contextualSpacing w:val="0"/>
        <w:rPr>
          <w:rFonts w:ascii="Salesforce Sans" w:hAnsi="Salesforce Sans"/>
          <w:szCs w:val="22"/>
        </w:rPr>
      </w:pPr>
      <w:r w:rsidRPr="008066E6">
        <w:rPr>
          <w:rFonts w:ascii="Salesforce Sans" w:hAnsi="Salesforce Sans"/>
          <w:szCs w:val="22"/>
        </w:rPr>
        <w:t>G.</w:t>
      </w:r>
      <w:r w:rsidRPr="008066E6">
        <w:rPr>
          <w:rFonts w:ascii="Salesforce Sans" w:hAnsi="Salesforce Sans"/>
          <w:szCs w:val="22"/>
        </w:rPr>
        <w:tab/>
        <w:t xml:space="preserve">Click </w:t>
      </w:r>
      <w:r w:rsidRPr="008066E6">
        <w:rPr>
          <w:rFonts w:ascii="Salesforce Sans" w:hAnsi="Salesforce Sans"/>
          <w:b/>
          <w:szCs w:val="22"/>
        </w:rPr>
        <w:t>Cancel</w:t>
      </w:r>
      <w:r w:rsidRPr="008066E6">
        <w:rPr>
          <w:rFonts w:ascii="Salesforce Sans" w:hAnsi="Salesforce Sans"/>
          <w:szCs w:val="22"/>
        </w:rPr>
        <w:t>.</w:t>
      </w:r>
      <w:r w:rsidR="00C078AC" w:rsidRPr="008066E6">
        <w:rPr>
          <w:rFonts w:ascii="Salesforce Sans" w:hAnsi="Salesforce Sans"/>
          <w:szCs w:val="22"/>
        </w:rPr>
        <w:t xml:space="preserve"> </w:t>
      </w:r>
    </w:p>
    <w:p w14:paraId="20DF2BC5" w14:textId="77777777" w:rsidR="00AC67A3" w:rsidRDefault="00AC67A3">
      <w:pPr>
        <w:rPr>
          <w:rFonts w:ascii="Salesforce Sans" w:hAnsi="Salesforce Sans"/>
          <w:b/>
          <w:color w:val="000000" w:themeColor="text1"/>
        </w:rPr>
      </w:pPr>
      <w:bookmarkStart w:id="97" w:name="_Toc427165782"/>
      <w:r>
        <w:br w:type="page"/>
      </w:r>
    </w:p>
    <w:p w14:paraId="3530FF25" w14:textId="742A9691" w:rsidR="00C078AC" w:rsidRPr="0077756F" w:rsidRDefault="00C078AC">
      <w:pPr>
        <w:pStyle w:val="ExerciseTitle"/>
      </w:pPr>
      <w:bookmarkStart w:id="98" w:name="_Toc514686435"/>
      <w:r w:rsidRPr="0077756F">
        <w:lastRenderedPageBreak/>
        <w:t>15-1: Create a Simple Visualforce Page</w:t>
      </w:r>
      <w:bookmarkEnd w:id="97"/>
      <w:bookmarkEnd w:id="98"/>
      <w:r w:rsidR="00D35637" w:rsidRPr="0077756F">
        <w:br/>
      </w:r>
    </w:p>
    <w:p w14:paraId="33B8F241"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593269D9" w14:textId="09D9984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Create a simple Visualforce page that displays your </w:t>
      </w:r>
      <w:r w:rsidR="00D64A53" w:rsidRPr="008066E6">
        <w:rPr>
          <w:rFonts w:ascii="Salesforce Sans" w:hAnsi="Salesforce Sans"/>
          <w:sz w:val="22"/>
          <w:szCs w:val="22"/>
        </w:rPr>
        <w:t>name</w:t>
      </w:r>
      <w:r w:rsidRPr="008066E6">
        <w:rPr>
          <w:rFonts w:ascii="Salesforce Sans" w:hAnsi="Salesforce Sans"/>
          <w:sz w:val="22"/>
          <w:szCs w:val="22"/>
        </w:rPr>
        <w:t>.</w:t>
      </w:r>
      <w:r w:rsidRPr="008066E6">
        <w:rPr>
          <w:rFonts w:ascii="Salesforce Sans" w:hAnsi="Salesforce Sans"/>
          <w:sz w:val="22"/>
          <w:szCs w:val="22"/>
        </w:rPr>
        <w:br/>
      </w:r>
    </w:p>
    <w:p w14:paraId="7E13998C"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50F68964" w14:textId="497F3831"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a Visualforce page using the inline editor.</w:t>
      </w:r>
    </w:p>
    <w:p w14:paraId="1D01B326" w14:textId="782FC480"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Add static text to the page.</w:t>
      </w:r>
    </w:p>
    <w:p w14:paraId="654268E8" w14:textId="4C3E2C84"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Add a reference to the global user va</w:t>
      </w:r>
      <w:r w:rsidR="00D64A53" w:rsidRPr="008066E6">
        <w:rPr>
          <w:rFonts w:ascii="Salesforce Sans" w:hAnsi="Salesforce Sans"/>
          <w:szCs w:val="22"/>
        </w:rPr>
        <w:t>riable to display your name</w:t>
      </w:r>
      <w:r w:rsidR="00C078AC" w:rsidRPr="008066E6">
        <w:rPr>
          <w:rFonts w:ascii="Salesforce Sans" w:hAnsi="Salesforce Sans"/>
          <w:szCs w:val="22"/>
        </w:rPr>
        <w:t>.</w:t>
      </w:r>
    </w:p>
    <w:p w14:paraId="3FBF7DA6" w14:textId="77777777" w:rsidR="00C078AC" w:rsidRPr="008066E6" w:rsidRDefault="00C078AC" w:rsidP="008066E6">
      <w:pPr>
        <w:pStyle w:val="Heading1"/>
        <w:spacing w:before="120"/>
        <w:contextualSpacing w:val="0"/>
        <w:rPr>
          <w:rFonts w:ascii="Salesforce Sans" w:hAnsi="Salesforce Sans"/>
          <w:szCs w:val="22"/>
        </w:rPr>
      </w:pPr>
    </w:p>
    <w:p w14:paraId="30441C54"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3FFF7FE2"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10 minutes </w:t>
      </w:r>
    </w:p>
    <w:p w14:paraId="47D9D1E0" w14:textId="77777777" w:rsidR="00C078AC" w:rsidRPr="008066E6" w:rsidRDefault="00C078AC" w:rsidP="008066E6">
      <w:pPr>
        <w:pStyle w:val="SingleLine"/>
        <w:spacing w:before="120" w:after="120"/>
        <w:rPr>
          <w:rFonts w:ascii="Salesforce Sans" w:hAnsi="Salesforce Sans"/>
          <w:sz w:val="22"/>
          <w:szCs w:val="22"/>
        </w:rPr>
      </w:pPr>
    </w:p>
    <w:p w14:paraId="0A5550E0"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060C5455" w14:textId="5086F4C9"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a Visualforce page using the inline editor.</w:t>
      </w:r>
    </w:p>
    <w:p w14:paraId="5D3817B1" w14:textId="47DD4677" w:rsidR="006E0874" w:rsidRPr="008066E6" w:rsidRDefault="006E0874" w:rsidP="0077756F">
      <w:pPr>
        <w:pStyle w:val="Heading2"/>
        <w:spacing w:before="120"/>
        <w:contextualSpacing w:val="0"/>
        <w:rPr>
          <w:rFonts w:ascii="Salesforce Sans" w:hAnsi="Salesforce Sans"/>
          <w:szCs w:val="22"/>
        </w:rPr>
      </w:pPr>
      <w:r w:rsidRPr="008066E6">
        <w:rPr>
          <w:rFonts w:ascii="Salesforce Sans" w:hAnsi="Salesforce Sans"/>
          <w:szCs w:val="22"/>
        </w:rPr>
        <w:t>A.</w:t>
      </w:r>
      <w:r w:rsidRPr="008066E6">
        <w:rPr>
          <w:rFonts w:ascii="Salesforce Sans" w:hAnsi="Salesforce Sans"/>
          <w:szCs w:val="22"/>
        </w:rPr>
        <w:tab/>
        <w:t xml:space="preserve">Replace everything in the URL address bar after </w:t>
      </w:r>
      <w:r w:rsidRPr="008066E6">
        <w:rPr>
          <w:rFonts w:ascii="Salesforce Sans" w:hAnsi="Salesforce Sans"/>
          <w:b/>
          <w:szCs w:val="22"/>
        </w:rPr>
        <w:t>force.com</w:t>
      </w:r>
      <w:r w:rsidRPr="008066E6">
        <w:rPr>
          <w:rFonts w:ascii="Salesforce Sans" w:hAnsi="Salesforce Sans"/>
          <w:szCs w:val="22"/>
        </w:rPr>
        <w:t xml:space="preserve"> with </w:t>
      </w:r>
      <w:r w:rsidRPr="008066E6">
        <w:rPr>
          <w:rFonts w:ascii="Salesforce Sans" w:hAnsi="Salesforce Sans"/>
          <w:b/>
          <w:szCs w:val="22"/>
        </w:rPr>
        <w:t>/apex/</w:t>
      </w:r>
      <w:proofErr w:type="spellStart"/>
      <w:r w:rsidRPr="008066E6">
        <w:rPr>
          <w:rFonts w:ascii="Salesforce Sans" w:hAnsi="Salesforce Sans"/>
          <w:b/>
          <w:szCs w:val="22"/>
        </w:rPr>
        <w:t>HelloPage</w:t>
      </w:r>
      <w:proofErr w:type="spellEnd"/>
      <w:r w:rsidR="006C2EBF" w:rsidRPr="008066E6">
        <w:rPr>
          <w:rFonts w:ascii="Salesforce Sans" w:hAnsi="Salesforce Sans"/>
          <w:szCs w:val="22"/>
        </w:rPr>
        <w:t xml:space="preserve">, then </w:t>
      </w:r>
      <w:r w:rsidR="00797CC9">
        <w:rPr>
          <w:rFonts w:ascii="Salesforce Sans" w:hAnsi="Salesforce Sans"/>
          <w:szCs w:val="22"/>
        </w:rPr>
        <w:t xml:space="preserve">press </w:t>
      </w:r>
      <w:r w:rsidR="00797CC9" w:rsidRPr="008066E6">
        <w:rPr>
          <w:rStyle w:val="EnterOrType"/>
        </w:rPr>
        <w:t>ENTER</w:t>
      </w:r>
      <w:r w:rsidRPr="008066E6">
        <w:rPr>
          <w:rFonts w:ascii="Salesforce Sans" w:hAnsi="Salesforce Sans"/>
          <w:szCs w:val="22"/>
        </w:rPr>
        <w:t>. For example:</w:t>
      </w:r>
    </w:p>
    <w:p w14:paraId="4BF1C7BA" w14:textId="69DEE322" w:rsidR="006E0874" w:rsidRPr="008066E6" w:rsidRDefault="006E0874" w:rsidP="0077756F">
      <w:pPr>
        <w:pStyle w:val="Heading2"/>
        <w:spacing w:before="120"/>
        <w:contextualSpacing w:val="0"/>
        <w:rPr>
          <w:rStyle w:val="EnterOrType"/>
        </w:rPr>
      </w:pPr>
      <w:r w:rsidRPr="008066E6">
        <w:rPr>
          <w:rFonts w:ascii="Salesforce Sans" w:hAnsi="Salesforce Sans"/>
          <w:szCs w:val="22"/>
        </w:rPr>
        <w:tab/>
      </w:r>
      <w:r w:rsidRPr="0077756F">
        <w:rPr>
          <w:rStyle w:val="EnterOrType"/>
        </w:rPr>
        <w:t>https://&lt;instance&gt;.lightning.force.com</w:t>
      </w:r>
      <w:r w:rsidRPr="00493119">
        <w:rPr>
          <w:rStyle w:val="EnterOrType"/>
          <w:b/>
          <w:color w:val="C00000"/>
        </w:rPr>
        <w:t>/apex/HelloPage</w:t>
      </w:r>
    </w:p>
    <w:p w14:paraId="50636717" w14:textId="77777777" w:rsidR="00C078AC" w:rsidRPr="008066E6" w:rsidRDefault="00C078AC" w:rsidP="008066E6">
      <w:pPr>
        <w:pStyle w:val="H2bodytext"/>
        <w:spacing w:before="120" w:after="120"/>
        <w:rPr>
          <w:rFonts w:ascii="Salesforce Sans" w:hAnsi="Salesforce Sans"/>
          <w:sz w:val="22"/>
          <w:szCs w:val="22"/>
        </w:rPr>
      </w:pPr>
      <w:r w:rsidRPr="008066E6">
        <w:rPr>
          <w:rFonts w:ascii="Salesforce Sans" w:hAnsi="Salesforce Sans"/>
          <w:sz w:val="22"/>
          <w:szCs w:val="22"/>
        </w:rPr>
        <w:t>A warning will be displayed that the page does not exist.</w:t>
      </w:r>
    </w:p>
    <w:p w14:paraId="1076C67C" w14:textId="01D5DB27"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 xml:space="preserve">Create Page </w:t>
      </w:r>
      <w:proofErr w:type="spellStart"/>
      <w:r w:rsidR="00C078AC" w:rsidRPr="008066E6">
        <w:rPr>
          <w:rStyle w:val="ClickOrSelect"/>
          <w:rFonts w:ascii="Salesforce Sans" w:hAnsi="Salesforce Sans"/>
          <w:szCs w:val="22"/>
        </w:rPr>
        <w:t>HelloPage</w:t>
      </w:r>
      <w:proofErr w:type="spellEnd"/>
      <w:r w:rsidR="00C078AC" w:rsidRPr="008066E6">
        <w:rPr>
          <w:rFonts w:ascii="Salesforce Sans" w:hAnsi="Salesforce Sans"/>
          <w:szCs w:val="22"/>
        </w:rPr>
        <w:t>.</w:t>
      </w:r>
    </w:p>
    <w:p w14:paraId="37A93074" w14:textId="0B6DAC51"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Add static text to the page.</w:t>
      </w:r>
    </w:p>
    <w:p w14:paraId="70B4AED3" w14:textId="04451B52"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955BEE" w:rsidRPr="008066E6">
        <w:rPr>
          <w:rFonts w:ascii="Salesforce Sans" w:hAnsi="Salesforce Sans"/>
          <w:szCs w:val="22"/>
        </w:rPr>
        <w:t>C</w:t>
      </w:r>
      <w:r w:rsidR="00C078AC" w:rsidRPr="008066E6">
        <w:rPr>
          <w:rFonts w:ascii="Salesforce Sans" w:hAnsi="Salesforce Sans"/>
          <w:szCs w:val="22"/>
        </w:rPr>
        <w:t xml:space="preserve">lick </w:t>
      </w:r>
      <w:proofErr w:type="spellStart"/>
      <w:r w:rsidR="00C078AC" w:rsidRPr="008066E6">
        <w:rPr>
          <w:rStyle w:val="ClickOrSelect"/>
          <w:rFonts w:ascii="Salesforce Sans" w:hAnsi="Salesforce Sans"/>
          <w:szCs w:val="22"/>
        </w:rPr>
        <w:t>HelloPage</w:t>
      </w:r>
      <w:proofErr w:type="spellEnd"/>
      <w:r w:rsidR="00C078AC" w:rsidRPr="008066E6">
        <w:rPr>
          <w:rFonts w:ascii="Salesforce Sans" w:hAnsi="Salesforce Sans"/>
          <w:szCs w:val="22"/>
        </w:rPr>
        <w:t xml:space="preserve"> in the lower left corner of the screen.</w:t>
      </w:r>
    </w:p>
    <w:p w14:paraId="5EA3C8F1" w14:textId="1865626F"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FB343F">
        <w:rPr>
          <w:rFonts w:ascii="Salesforce Sans" w:hAnsi="Salesforce Sans"/>
          <w:szCs w:val="22"/>
        </w:rPr>
        <w:t xml:space="preserve">Replace lines 2-5 between </w:t>
      </w:r>
      <w:r w:rsidR="00FB343F" w:rsidRPr="008066E6">
        <w:rPr>
          <w:rStyle w:val="EnterOrType"/>
        </w:rPr>
        <w:t>&lt;</w:t>
      </w:r>
      <w:proofErr w:type="spellStart"/>
      <w:r w:rsidR="00FB343F" w:rsidRPr="008066E6">
        <w:rPr>
          <w:rStyle w:val="EnterOrType"/>
        </w:rPr>
        <w:t>apex:page</w:t>
      </w:r>
      <w:proofErr w:type="spellEnd"/>
      <w:r w:rsidR="00FB343F" w:rsidRPr="008066E6">
        <w:rPr>
          <w:rStyle w:val="EnterOrType"/>
        </w:rPr>
        <w:t>&gt;</w:t>
      </w:r>
      <w:r w:rsidR="00FB343F">
        <w:rPr>
          <w:rFonts w:ascii="Salesforce Sans" w:hAnsi="Salesforce Sans"/>
          <w:szCs w:val="22"/>
        </w:rPr>
        <w:t xml:space="preserve"> and </w:t>
      </w:r>
      <w:r w:rsidR="00FB343F" w:rsidRPr="008066E6">
        <w:rPr>
          <w:rStyle w:val="EnterOrType"/>
        </w:rPr>
        <w:t>&lt;/</w:t>
      </w:r>
      <w:proofErr w:type="spellStart"/>
      <w:r w:rsidR="00FB343F" w:rsidRPr="008066E6">
        <w:rPr>
          <w:rStyle w:val="EnterOrType"/>
        </w:rPr>
        <w:t>apex:page</w:t>
      </w:r>
      <w:proofErr w:type="spellEnd"/>
      <w:r w:rsidR="00FB343F" w:rsidRPr="008066E6">
        <w:rPr>
          <w:rStyle w:val="EnterOrType"/>
        </w:rPr>
        <w:t>&gt;</w:t>
      </w:r>
      <w:r w:rsidR="00FB343F">
        <w:rPr>
          <w:rFonts w:ascii="Salesforce Sans" w:hAnsi="Salesforce Sans"/>
          <w:szCs w:val="22"/>
        </w:rPr>
        <w:t xml:space="preserve"> with the below code:</w:t>
      </w:r>
    </w:p>
    <w:p w14:paraId="4C609BCB" w14:textId="047E0130" w:rsidR="00C078AC" w:rsidRPr="008066E6" w:rsidRDefault="00C078AC" w:rsidP="008066E6">
      <w:pPr>
        <w:pStyle w:val="H2bodytext-Code"/>
        <w:spacing w:before="120" w:after="120" w:line="240" w:lineRule="auto"/>
        <w:contextualSpacing w:val="0"/>
        <w:rPr>
          <w:rStyle w:val="EnterOrType"/>
        </w:rPr>
      </w:pPr>
      <w:r w:rsidRPr="008066E6">
        <w:rPr>
          <w:rStyle w:val="EnterOrType"/>
        </w:rPr>
        <w:t>&lt;b&gt;Hello World&lt;/b&gt;</w:t>
      </w:r>
    </w:p>
    <w:p w14:paraId="18D0C38C" w14:textId="6453D2CF" w:rsidR="00B23CE4" w:rsidRPr="008066E6" w:rsidRDefault="00B23CE4" w:rsidP="0077756F">
      <w:pPr>
        <w:pStyle w:val="Heading2"/>
        <w:spacing w:before="1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S</w:t>
      </w:r>
      <w:r w:rsidRPr="008066E6">
        <w:rPr>
          <w:rFonts w:ascii="Salesforce Sans" w:hAnsi="Salesforce Sans"/>
          <w:szCs w:val="22"/>
        </w:rPr>
        <w:t xml:space="preserve"> to save the file.</w:t>
      </w:r>
      <w:r w:rsidR="00C85EF1" w:rsidRPr="008066E6">
        <w:rPr>
          <w:rFonts w:ascii="Salesforce Sans" w:hAnsi="Salesforce Sans"/>
          <w:szCs w:val="22"/>
        </w:rPr>
        <w:t xml:space="preserve"> Note that the web page content changes.</w:t>
      </w:r>
    </w:p>
    <w:p w14:paraId="55C6ABA3" w14:textId="6F999D8C"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Add a reference to the global u</w:t>
      </w:r>
      <w:r w:rsidR="00D64A53" w:rsidRPr="008066E6">
        <w:rPr>
          <w:rFonts w:ascii="Salesforce Sans" w:hAnsi="Salesforce Sans"/>
          <w:szCs w:val="22"/>
        </w:rPr>
        <w:t>ser variable to display your name</w:t>
      </w:r>
      <w:r w:rsidR="00C078AC" w:rsidRPr="008066E6">
        <w:rPr>
          <w:rFonts w:ascii="Salesforce Sans" w:hAnsi="Salesforce Sans"/>
          <w:szCs w:val="22"/>
        </w:rPr>
        <w:t>.</w:t>
      </w:r>
    </w:p>
    <w:p w14:paraId="41B36ED2" w14:textId="6CD61217"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6E7B7E" w:rsidRPr="008066E6">
        <w:rPr>
          <w:rFonts w:ascii="Salesforce Sans" w:hAnsi="Salesforce Sans"/>
          <w:szCs w:val="22"/>
        </w:rPr>
        <w:t>Replace line 3 with the below code</w:t>
      </w:r>
      <w:r w:rsidR="00C078AC" w:rsidRPr="008066E6">
        <w:rPr>
          <w:rFonts w:ascii="Salesforce Sans" w:hAnsi="Salesforce Sans"/>
          <w:szCs w:val="22"/>
        </w:rPr>
        <w:t>:</w:t>
      </w:r>
    </w:p>
    <w:p w14:paraId="1BAF49A1" w14:textId="6B80FD28" w:rsidR="00C078AC" w:rsidRPr="008066E6" w:rsidRDefault="00C078AC" w:rsidP="008066E6">
      <w:pPr>
        <w:pStyle w:val="H2bodytext-Code"/>
        <w:spacing w:before="120" w:after="120" w:line="240" w:lineRule="auto"/>
        <w:contextualSpacing w:val="0"/>
        <w:rPr>
          <w:rStyle w:val="EnterOrType"/>
        </w:rPr>
      </w:pPr>
      <w:r w:rsidRPr="008066E6">
        <w:rPr>
          <w:rStyle w:val="EnterOrType"/>
        </w:rPr>
        <w:t>&lt;b&gt;Hello {!$</w:t>
      </w:r>
      <w:proofErr w:type="spellStart"/>
      <w:r w:rsidRPr="008066E6">
        <w:rPr>
          <w:rStyle w:val="EnterOrType"/>
        </w:rPr>
        <w:t>User.firstName</w:t>
      </w:r>
      <w:proofErr w:type="spellEnd"/>
      <w:r w:rsidRPr="008066E6">
        <w:rPr>
          <w:rStyle w:val="EnterOrType"/>
        </w:rPr>
        <w:t>}&lt;/b&gt;</w:t>
      </w:r>
    </w:p>
    <w:p w14:paraId="4954FC9C" w14:textId="331E030F" w:rsidR="006E7B7E" w:rsidRPr="008066E6" w:rsidRDefault="006E7B7E" w:rsidP="0077756F">
      <w:pPr>
        <w:pStyle w:val="Heading2"/>
        <w:spacing w:before="1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S</w:t>
      </w:r>
      <w:r w:rsidRPr="008066E6">
        <w:rPr>
          <w:rFonts w:ascii="Salesforce Sans" w:hAnsi="Salesforce Sans"/>
          <w:szCs w:val="22"/>
        </w:rPr>
        <w:t xml:space="preserve"> to save the file.</w:t>
      </w:r>
      <w:r w:rsidR="009C2EDA" w:rsidRPr="008066E6">
        <w:rPr>
          <w:rFonts w:ascii="Salesforce Sans" w:hAnsi="Salesforce Sans"/>
          <w:szCs w:val="22"/>
        </w:rPr>
        <w:t xml:space="preserve"> Note that the web page content changes.</w:t>
      </w:r>
    </w:p>
    <w:p w14:paraId="1318E899" w14:textId="35537245" w:rsidR="00C04D6B" w:rsidRPr="008066E6" w:rsidRDefault="00C04D6B" w:rsidP="0077756F">
      <w:pPr>
        <w:pStyle w:val="Heading1"/>
        <w:spacing w:before="120"/>
        <w:contextualSpacing w:val="0"/>
        <w:rPr>
          <w:rFonts w:ascii="Salesforce Sans" w:hAnsi="Salesforce Sans"/>
          <w:szCs w:val="22"/>
        </w:rPr>
      </w:pPr>
      <w:r w:rsidRPr="008066E6">
        <w:rPr>
          <w:rFonts w:ascii="Salesforce Sans" w:hAnsi="Salesforce Sans"/>
          <w:szCs w:val="22"/>
        </w:rPr>
        <w:tab/>
      </w:r>
      <w:r w:rsidR="00B4150B" w:rsidRPr="008066E6">
        <w:rPr>
          <w:rFonts w:ascii="Salesforce Sans" w:hAnsi="Salesforce Sans"/>
          <w:szCs w:val="22"/>
        </w:rPr>
        <w:t>C</w:t>
      </w:r>
      <w:r w:rsidRPr="008066E6">
        <w:rPr>
          <w:rFonts w:ascii="Salesforce Sans" w:hAnsi="Salesforce Sans"/>
          <w:szCs w:val="22"/>
        </w:rPr>
        <w:t>.</w:t>
      </w:r>
      <w:r w:rsidRPr="008066E6">
        <w:rPr>
          <w:rFonts w:ascii="Salesforce Sans" w:hAnsi="Salesforce Sans"/>
          <w:szCs w:val="22"/>
        </w:rPr>
        <w:tab/>
        <w:t xml:space="preserve">Remove everything in the URL address bar after </w:t>
      </w:r>
      <w:r w:rsidR="00446B1A">
        <w:rPr>
          <w:rFonts w:ascii="Salesforce Sans" w:hAnsi="Salesforce Sans"/>
          <w:b/>
          <w:szCs w:val="22"/>
        </w:rPr>
        <w:t>visual</w:t>
      </w:r>
      <w:r w:rsidR="004E4D67">
        <w:rPr>
          <w:rFonts w:ascii="Salesforce Sans" w:hAnsi="Salesforce Sans"/>
          <w:b/>
          <w:szCs w:val="22"/>
        </w:rPr>
        <w:t>.</w:t>
      </w:r>
      <w:r w:rsidR="00446B1A">
        <w:rPr>
          <w:rFonts w:ascii="Salesforce Sans" w:hAnsi="Salesforce Sans"/>
          <w:b/>
          <w:szCs w:val="22"/>
        </w:rPr>
        <w:t>f</w:t>
      </w:r>
      <w:r w:rsidRPr="008066E6">
        <w:rPr>
          <w:rFonts w:ascii="Salesforce Sans" w:hAnsi="Salesforce Sans"/>
          <w:b/>
          <w:szCs w:val="22"/>
        </w:rPr>
        <w:t>orce.com</w:t>
      </w:r>
      <w:r w:rsidRPr="008066E6">
        <w:rPr>
          <w:rFonts w:ascii="Salesforce Sans" w:hAnsi="Salesforce Sans"/>
          <w:szCs w:val="22"/>
        </w:rPr>
        <w:t xml:space="preserve">, then </w:t>
      </w:r>
      <w:r w:rsidR="00797CC9">
        <w:rPr>
          <w:rFonts w:ascii="Salesforce Sans" w:hAnsi="Salesforce Sans"/>
          <w:szCs w:val="22"/>
        </w:rPr>
        <w:t xml:space="preserve">press </w:t>
      </w:r>
      <w:r w:rsidR="00797CC9" w:rsidRPr="008066E6">
        <w:rPr>
          <w:rStyle w:val="EnterOrType"/>
        </w:rPr>
        <w:t>ENTER</w:t>
      </w:r>
      <w:r w:rsidRPr="008066E6">
        <w:rPr>
          <w:rFonts w:ascii="Salesforce Sans" w:hAnsi="Salesforce Sans"/>
          <w:szCs w:val="22"/>
        </w:rPr>
        <w:t>.</w:t>
      </w:r>
    </w:p>
    <w:p w14:paraId="1D9CC58E" w14:textId="36EF7DCB" w:rsidR="00AA743A" w:rsidRPr="008066E6" w:rsidRDefault="00AA743A" w:rsidP="008066E6">
      <w:pPr>
        <w:spacing w:before="120" w:after="120"/>
        <w:rPr>
          <w:rFonts w:ascii="Salesforce Sans" w:hAnsi="Salesforce Sans"/>
          <w:sz w:val="22"/>
          <w:szCs w:val="22"/>
        </w:rPr>
      </w:pPr>
      <w:r w:rsidRPr="008066E6">
        <w:rPr>
          <w:rFonts w:ascii="Salesforce Sans" w:hAnsi="Salesforce Sans"/>
          <w:sz w:val="22"/>
          <w:szCs w:val="22"/>
        </w:rPr>
        <w:br w:type="page"/>
      </w:r>
    </w:p>
    <w:p w14:paraId="71A44C04" w14:textId="6A4FC9AB" w:rsidR="00C078AC" w:rsidRPr="00D73C21" w:rsidRDefault="00C078AC" w:rsidP="00701DAF">
      <w:pPr>
        <w:pStyle w:val="ExerciseTitle"/>
      </w:pPr>
      <w:bookmarkStart w:id="99" w:name="_Toc427165783"/>
      <w:bookmarkStart w:id="100" w:name="_Toc514686436"/>
      <w:r w:rsidRPr="00D73C21">
        <w:lastRenderedPageBreak/>
        <w:t>15-2: Display Data in a Visualforce Page</w:t>
      </w:r>
      <w:bookmarkEnd w:id="99"/>
      <w:bookmarkEnd w:id="100"/>
      <w:r w:rsidR="00D35637" w:rsidRPr="00D73C21">
        <w:br/>
      </w:r>
    </w:p>
    <w:p w14:paraId="11F8996A" w14:textId="77777777" w:rsidR="00FC2975" w:rsidRPr="008066E6" w:rsidRDefault="00FC2975" w:rsidP="008066E6">
      <w:pPr>
        <w:pStyle w:val="GoalTskTimeInstr"/>
        <w:spacing w:before="120" w:after="120"/>
        <w:rPr>
          <w:rFonts w:ascii="Salesforce Sans" w:hAnsi="Salesforce Sans" w:cs="Arial"/>
          <w:sz w:val="22"/>
          <w:szCs w:val="22"/>
        </w:rPr>
      </w:pPr>
      <w:r w:rsidRPr="008066E6">
        <w:rPr>
          <w:rFonts w:ascii="Salesforce Sans" w:hAnsi="Salesforce Sans" w:cs="Arial"/>
          <w:sz w:val="22"/>
          <w:szCs w:val="22"/>
        </w:rPr>
        <w:t>Goal:</w:t>
      </w:r>
    </w:p>
    <w:p w14:paraId="470531AF" w14:textId="77777777" w:rsidR="00C078AC" w:rsidRPr="008066E6" w:rsidRDefault="00C078AC" w:rsidP="008066E6">
      <w:pPr>
        <w:spacing w:before="120" w:after="120"/>
        <w:rPr>
          <w:rFonts w:ascii="Salesforce Sans" w:hAnsi="Salesforce Sans" w:cs="Arial"/>
          <w:sz w:val="22"/>
          <w:szCs w:val="22"/>
        </w:rPr>
      </w:pPr>
      <w:r w:rsidRPr="008066E6">
        <w:rPr>
          <w:rFonts w:ascii="Salesforce Sans" w:hAnsi="Salesforce Sans" w:cs="Arial"/>
          <w:sz w:val="22"/>
          <w:szCs w:val="22"/>
        </w:rPr>
        <w:t>Create a Visualforce Page that prints a simple Course Completion certificate.</w:t>
      </w:r>
      <w:r w:rsidRPr="008066E6">
        <w:rPr>
          <w:rFonts w:ascii="Salesforce Sans" w:hAnsi="Salesforce Sans" w:cs="Arial"/>
          <w:sz w:val="22"/>
          <w:szCs w:val="22"/>
        </w:rPr>
        <w:br/>
      </w:r>
    </w:p>
    <w:p w14:paraId="2D4FE6B5" w14:textId="77777777" w:rsidR="00C078AC" w:rsidRPr="008066E6" w:rsidRDefault="00C078AC" w:rsidP="008066E6">
      <w:pPr>
        <w:pStyle w:val="GoalTskTimeInstr"/>
        <w:spacing w:before="120" w:after="120"/>
        <w:rPr>
          <w:rFonts w:ascii="Salesforce Sans" w:hAnsi="Salesforce Sans" w:cs="Arial"/>
          <w:sz w:val="22"/>
          <w:szCs w:val="22"/>
        </w:rPr>
      </w:pPr>
      <w:r w:rsidRPr="008066E6">
        <w:rPr>
          <w:rFonts w:ascii="Salesforce Sans" w:hAnsi="Salesforce Sans" w:cs="Arial"/>
          <w:sz w:val="22"/>
          <w:szCs w:val="22"/>
        </w:rPr>
        <w:t>Tasks:</w:t>
      </w:r>
    </w:p>
    <w:p w14:paraId="6D528950" w14:textId="6D1B1292" w:rsidR="00C078AC" w:rsidRPr="008066E6" w:rsidRDefault="00C40232"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 Arabic \r 1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1</w:t>
      </w:r>
      <w:r w:rsidRPr="008066E6">
        <w:rPr>
          <w:rFonts w:ascii="Salesforce Sans" w:hAnsi="Salesforce Sans" w:cs="Arial"/>
          <w:noProof/>
          <w:szCs w:val="22"/>
        </w:rPr>
        <w:fldChar w:fldCharType="end"/>
      </w:r>
      <w:r w:rsidR="00C078AC" w:rsidRPr="008066E6">
        <w:rPr>
          <w:rFonts w:ascii="Salesforce Sans" w:hAnsi="Salesforce Sans" w:cs="Arial"/>
          <w:szCs w:val="22"/>
        </w:rPr>
        <w:t>.</w:t>
      </w:r>
      <w:r w:rsidR="00C078AC" w:rsidRPr="008066E6">
        <w:rPr>
          <w:rFonts w:ascii="Salesforce Sans" w:hAnsi="Salesforce Sans" w:cs="Arial"/>
          <w:szCs w:val="22"/>
        </w:rPr>
        <w:tab/>
        <w:t>Upload the pre-existing image file to be used as the certificate banner.</w:t>
      </w:r>
    </w:p>
    <w:p w14:paraId="126AC0EB" w14:textId="26371BD3" w:rsidR="00C078AC" w:rsidRPr="008066E6" w:rsidRDefault="00C40232"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\n \* Arabic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2</w:t>
      </w:r>
      <w:r w:rsidRPr="008066E6">
        <w:rPr>
          <w:rFonts w:ascii="Salesforce Sans" w:hAnsi="Salesforce Sans" w:cs="Arial"/>
          <w:noProof/>
          <w:szCs w:val="22"/>
        </w:rPr>
        <w:fldChar w:fldCharType="end"/>
      </w:r>
      <w:r w:rsidR="00C078AC" w:rsidRPr="008066E6">
        <w:rPr>
          <w:rFonts w:ascii="Salesforce Sans" w:hAnsi="Salesforce Sans" w:cs="Arial"/>
          <w:szCs w:val="22"/>
        </w:rPr>
        <w:t>.</w:t>
      </w:r>
      <w:r w:rsidR="00C078AC" w:rsidRPr="008066E6">
        <w:rPr>
          <w:rFonts w:ascii="Salesforce Sans" w:hAnsi="Salesforce Sans" w:cs="Arial"/>
          <w:szCs w:val="22"/>
        </w:rPr>
        <w:tab/>
        <w:t>Create a new Visualforce page using Developer Console.</w:t>
      </w:r>
    </w:p>
    <w:p w14:paraId="2477BEC8" w14:textId="7589B08F" w:rsidR="00C078AC" w:rsidRPr="008066E6" w:rsidRDefault="00C40232"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\n \* Arabic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3</w:t>
      </w:r>
      <w:r w:rsidRPr="008066E6">
        <w:rPr>
          <w:rFonts w:ascii="Salesforce Sans" w:hAnsi="Salesforce Sans" w:cs="Arial"/>
          <w:noProof/>
          <w:szCs w:val="22"/>
        </w:rPr>
        <w:fldChar w:fldCharType="end"/>
      </w:r>
      <w:r w:rsidR="00C078AC" w:rsidRPr="008066E6">
        <w:rPr>
          <w:rFonts w:ascii="Salesforce Sans" w:hAnsi="Salesforce Sans" w:cs="Arial"/>
          <w:szCs w:val="22"/>
        </w:rPr>
        <w:t>.</w:t>
      </w:r>
      <w:r w:rsidR="00C078AC" w:rsidRPr="008066E6">
        <w:rPr>
          <w:rFonts w:ascii="Salesforce Sans" w:hAnsi="Salesforce Sans" w:cs="Arial"/>
          <w:szCs w:val="22"/>
        </w:rPr>
        <w:tab/>
        <w:t>Create a custom button to launch the new Visualforce page.</w:t>
      </w:r>
    </w:p>
    <w:p w14:paraId="20DEB61B" w14:textId="77777777"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t>4.</w:t>
      </w:r>
      <w:r w:rsidRPr="008066E6">
        <w:rPr>
          <w:rFonts w:ascii="Salesforce Sans" w:hAnsi="Salesforce Sans" w:cs="Arial"/>
          <w:szCs w:val="22"/>
        </w:rPr>
        <w:tab/>
        <w:t>Test the new page.</w:t>
      </w:r>
    </w:p>
    <w:p w14:paraId="1AFCED2C" w14:textId="77777777" w:rsidR="00C078AC" w:rsidRPr="008066E6" w:rsidRDefault="00C078AC" w:rsidP="008066E6">
      <w:pPr>
        <w:pStyle w:val="Heading1"/>
        <w:spacing w:before="120"/>
        <w:contextualSpacing w:val="0"/>
        <w:rPr>
          <w:rFonts w:ascii="Salesforce Sans" w:hAnsi="Salesforce Sans" w:cs="Arial"/>
          <w:szCs w:val="22"/>
        </w:rPr>
      </w:pPr>
    </w:p>
    <w:p w14:paraId="74236FC5" w14:textId="77777777" w:rsidR="00C078AC" w:rsidRPr="008066E6" w:rsidRDefault="00C078AC" w:rsidP="008066E6">
      <w:pPr>
        <w:pStyle w:val="GoalTskTimeInstr"/>
        <w:spacing w:before="120" w:after="120"/>
        <w:rPr>
          <w:rFonts w:ascii="Salesforce Sans" w:hAnsi="Salesforce Sans" w:cs="Arial"/>
          <w:sz w:val="22"/>
          <w:szCs w:val="22"/>
        </w:rPr>
      </w:pPr>
      <w:r w:rsidRPr="008066E6">
        <w:rPr>
          <w:rFonts w:ascii="Salesforce Sans" w:hAnsi="Salesforce Sans" w:cs="Arial"/>
          <w:sz w:val="22"/>
          <w:szCs w:val="22"/>
        </w:rPr>
        <w:t>Time:</w:t>
      </w:r>
    </w:p>
    <w:p w14:paraId="0E83E104" w14:textId="77777777" w:rsidR="00C078AC" w:rsidRPr="008066E6" w:rsidRDefault="00C078AC" w:rsidP="008066E6">
      <w:pPr>
        <w:spacing w:before="120" w:after="120"/>
        <w:rPr>
          <w:rFonts w:ascii="Salesforce Sans" w:hAnsi="Salesforce Sans" w:cs="Arial"/>
          <w:sz w:val="22"/>
          <w:szCs w:val="22"/>
        </w:rPr>
      </w:pPr>
      <w:r w:rsidRPr="008066E6">
        <w:rPr>
          <w:rFonts w:ascii="Salesforce Sans" w:hAnsi="Salesforce Sans" w:cs="Arial"/>
          <w:sz w:val="22"/>
          <w:szCs w:val="22"/>
        </w:rPr>
        <w:t xml:space="preserve">15 minutes </w:t>
      </w:r>
    </w:p>
    <w:p w14:paraId="745C0116" w14:textId="77777777" w:rsidR="00C078AC" w:rsidRPr="008066E6" w:rsidRDefault="00C078AC" w:rsidP="008066E6">
      <w:pPr>
        <w:pStyle w:val="SingleLine"/>
        <w:spacing w:before="120" w:after="120"/>
        <w:rPr>
          <w:rFonts w:ascii="Salesforce Sans" w:hAnsi="Salesforce Sans"/>
          <w:sz w:val="22"/>
          <w:szCs w:val="22"/>
        </w:rPr>
      </w:pPr>
    </w:p>
    <w:p w14:paraId="08A29066"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5F8A3FA4" w14:textId="1A72960E"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Upload the pre-existing image file to be used as the certificate banner.</w:t>
      </w:r>
    </w:p>
    <w:p w14:paraId="42792785" w14:textId="7BAF3241" w:rsidR="00DA78D8" w:rsidRPr="008066E6" w:rsidRDefault="00DA78D8"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C</w:t>
      </w:r>
      <w:r w:rsidRPr="008066E6">
        <w:rPr>
          <w:rFonts w:ascii="Salesforce Sans" w:hAnsi="Salesforce Sans"/>
          <w:color w:val="000000" w:themeColor="text1"/>
          <w:szCs w:val="22"/>
        </w:rPr>
        <w:t xml:space="preserve">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4F35B699" wp14:editId="5AAAF8D4">
            <wp:extent cx="130775" cy="144869"/>
            <wp:effectExtent l="0" t="0" r="0" b="0"/>
            <wp:docPr id="57" name="Picture 57"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77756F">
        <w:rPr>
          <w:rStyle w:val="ClickPaths"/>
          <w:color w:val="000000" w:themeColor="text1"/>
          <w:szCs w:val="22"/>
        </w:rPr>
        <w:t>Setup.</w:t>
      </w:r>
    </w:p>
    <w:p w14:paraId="053498AF" w14:textId="77777777" w:rsidR="003B2072" w:rsidRPr="008066E6" w:rsidRDefault="003B2072"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Pr="008066E6">
        <w:rPr>
          <w:rFonts w:ascii="Salesforce Sans" w:hAnsi="Salesforce Sans"/>
          <w:noProof/>
          <w:szCs w:val="22"/>
        </w:rPr>
        <w:t>B</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Type </w:t>
      </w:r>
      <w:r w:rsidRPr="0077756F">
        <w:rPr>
          <w:rStyle w:val="EnterOrType"/>
        </w:rPr>
        <w:t>static</w:t>
      </w:r>
      <w:r w:rsidRPr="008066E6">
        <w:rPr>
          <w:rFonts w:ascii="Salesforce Sans" w:hAnsi="Salesforce Sans"/>
          <w:szCs w:val="22"/>
        </w:rPr>
        <w:t xml:space="preserve"> in the Quick Find textbox.</w:t>
      </w:r>
    </w:p>
    <w:p w14:paraId="1267FEA6" w14:textId="1E7CBF02" w:rsidR="003B2072" w:rsidRPr="008066E6" w:rsidRDefault="003B2072" w:rsidP="0077756F">
      <w:pPr>
        <w:pStyle w:val="Heading2"/>
        <w:spacing w:before="120"/>
        <w:contextualSpacing w:val="0"/>
        <w:rPr>
          <w:rStyle w:val="ClickOrSelect"/>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 xml:space="preserve">Click </w:t>
      </w:r>
      <w:r w:rsidRPr="008066E6">
        <w:rPr>
          <w:rStyle w:val="ClickOrSelect"/>
          <w:rFonts w:ascii="Salesforce Sans" w:hAnsi="Salesforce Sans"/>
          <w:szCs w:val="22"/>
        </w:rPr>
        <w:t>Static Resources</w:t>
      </w:r>
      <w:r w:rsidRPr="008066E6">
        <w:rPr>
          <w:rFonts w:ascii="Salesforce Sans" w:hAnsi="Salesforce Sans"/>
          <w:szCs w:val="22"/>
        </w:rPr>
        <w:t xml:space="preserve"> under Custom Code</w:t>
      </w:r>
      <w:r w:rsidRPr="008066E6">
        <w:rPr>
          <w:rStyle w:val="ClickOrSelect"/>
          <w:rFonts w:ascii="Salesforce Sans" w:hAnsi="Salesforce Sans"/>
          <w:szCs w:val="22"/>
        </w:rPr>
        <w:t>.</w:t>
      </w:r>
    </w:p>
    <w:p w14:paraId="7DF1CC4E" w14:textId="53E57D7D" w:rsidR="003B2072" w:rsidRPr="008066E6" w:rsidRDefault="003B2072" w:rsidP="0077756F">
      <w:pPr>
        <w:pStyle w:val="Heading2"/>
        <w:spacing w:before="1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t xml:space="preserve">Click </w:t>
      </w:r>
      <w:r w:rsidRPr="008066E6">
        <w:rPr>
          <w:rFonts w:ascii="Salesforce Sans" w:hAnsi="Salesforce Sans"/>
          <w:b/>
          <w:szCs w:val="22"/>
        </w:rPr>
        <w:t>New</w:t>
      </w:r>
      <w:r w:rsidRPr="008066E6">
        <w:rPr>
          <w:rFonts w:ascii="Salesforce Sans" w:hAnsi="Salesforce Sans"/>
          <w:szCs w:val="22"/>
        </w:rPr>
        <w:t>.</w:t>
      </w:r>
    </w:p>
    <w:p w14:paraId="0D6E470A" w14:textId="4FCA6C91" w:rsidR="00DA78D8" w:rsidRPr="008066E6" w:rsidRDefault="003D4F1E" w:rsidP="0077756F">
      <w:pPr>
        <w:pStyle w:val="Heading3"/>
        <w:spacing w:before="120"/>
        <w:ind w:left="720"/>
        <w:contextualSpacing w:val="0"/>
        <w:rPr>
          <w:rFonts w:ascii="Salesforce Sans" w:hAnsi="Salesforce Sans"/>
          <w:szCs w:val="22"/>
        </w:rPr>
      </w:pPr>
      <w:r w:rsidRPr="008066E6">
        <w:rPr>
          <w:rFonts w:ascii="Salesforce Sans" w:hAnsi="Salesforce Sans"/>
          <w:szCs w:val="22"/>
        </w:rPr>
        <w:t>E</w:t>
      </w:r>
      <w:r w:rsidR="00DA78D8" w:rsidRPr="008066E6">
        <w:rPr>
          <w:rFonts w:ascii="Salesforce Sans" w:hAnsi="Salesforce Sans"/>
          <w:szCs w:val="22"/>
        </w:rPr>
        <w:t>.</w:t>
      </w:r>
      <w:r w:rsidR="00DA78D8" w:rsidRPr="008066E6">
        <w:rPr>
          <w:rFonts w:ascii="Salesforce Sans" w:hAnsi="Salesforce Sans"/>
          <w:szCs w:val="22"/>
        </w:rPr>
        <w:tab/>
        <w:t>Enter the following information:</w:t>
      </w:r>
    </w:p>
    <w:tbl>
      <w:tblPr>
        <w:tblStyle w:val="TableGrid"/>
        <w:tblW w:w="0" w:type="auto"/>
        <w:tblInd w:w="792" w:type="dxa"/>
        <w:tblLook w:val="04A0" w:firstRow="1" w:lastRow="0" w:firstColumn="1" w:lastColumn="0" w:noHBand="0" w:noVBand="1"/>
      </w:tblPr>
      <w:tblGrid>
        <w:gridCol w:w="2353"/>
        <w:gridCol w:w="4050"/>
      </w:tblGrid>
      <w:tr w:rsidR="00DA78D8" w:rsidRPr="00CC7372" w14:paraId="504F91C1" w14:textId="77777777" w:rsidTr="008066E6">
        <w:tc>
          <w:tcPr>
            <w:tcW w:w="2353" w:type="dxa"/>
          </w:tcPr>
          <w:p w14:paraId="5AA80C92" w14:textId="77777777" w:rsidR="00DA78D8" w:rsidRPr="008066E6" w:rsidRDefault="00DA78D8" w:rsidP="008066E6">
            <w:pPr>
              <w:pStyle w:val="Heading2"/>
              <w:keepNext/>
              <w:keepLines/>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Name</w:t>
            </w:r>
          </w:p>
        </w:tc>
        <w:tc>
          <w:tcPr>
            <w:tcW w:w="4050" w:type="dxa"/>
          </w:tcPr>
          <w:p w14:paraId="7BF710E1" w14:textId="2CA2B724" w:rsidR="00DA78D8" w:rsidRPr="008066E6" w:rsidRDefault="003B2072" w:rsidP="008066E6">
            <w:pPr>
              <w:pStyle w:val="Heading2"/>
              <w:keepNext/>
              <w:keepLines/>
              <w:spacing w:before="80" w:after="80"/>
              <w:ind w:left="0" w:firstLine="0"/>
              <w:contextualSpacing w:val="0"/>
              <w:rPr>
                <w:rStyle w:val="EnterOrType"/>
              </w:rPr>
            </w:pPr>
            <w:proofErr w:type="spellStart"/>
            <w:r w:rsidRPr="008F41CC">
              <w:rPr>
                <w:rStyle w:val="EnterOrType"/>
              </w:rPr>
              <w:t>CourseCertificateImage</w:t>
            </w:r>
            <w:proofErr w:type="spellEnd"/>
          </w:p>
        </w:tc>
      </w:tr>
      <w:tr w:rsidR="003D4F1E" w:rsidRPr="00CC7372" w14:paraId="2B6E3ED8" w14:textId="77777777" w:rsidTr="003B2072">
        <w:tc>
          <w:tcPr>
            <w:tcW w:w="2353" w:type="dxa"/>
          </w:tcPr>
          <w:p w14:paraId="24BB5A44" w14:textId="51DD4277" w:rsidR="003D4F1E" w:rsidRPr="008066E6" w:rsidRDefault="003D4F1E" w:rsidP="008066E6">
            <w:pPr>
              <w:pStyle w:val="Heading2"/>
              <w:keepNext/>
              <w:keepLines/>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Choose File</w:t>
            </w:r>
          </w:p>
        </w:tc>
        <w:tc>
          <w:tcPr>
            <w:tcW w:w="4050" w:type="dxa"/>
          </w:tcPr>
          <w:p w14:paraId="4282B533" w14:textId="39185878" w:rsidR="003D4F1E" w:rsidRPr="008066E6" w:rsidRDefault="003D4F1E" w:rsidP="008066E6">
            <w:pPr>
              <w:pStyle w:val="Heading2"/>
              <w:keepNext/>
              <w:keepLines/>
              <w:spacing w:before="80" w:after="80"/>
              <w:ind w:left="0" w:firstLine="0"/>
              <w:contextualSpacing w:val="0"/>
              <w:rPr>
                <w:rFonts w:ascii="Salesforce Sans" w:hAnsi="Salesforce Sans"/>
                <w:szCs w:val="22"/>
              </w:rPr>
            </w:pPr>
            <w:r w:rsidRPr="008066E6">
              <w:rPr>
                <w:rFonts w:ascii="Salesforce Sans" w:hAnsi="Salesforce Sans"/>
                <w:szCs w:val="22"/>
              </w:rPr>
              <w:t xml:space="preserve">Click then locate </w:t>
            </w:r>
            <w:r w:rsidR="00806593" w:rsidRPr="008066E6">
              <w:rPr>
                <w:rFonts w:ascii="Salesforce Sans" w:hAnsi="Salesforce Sans"/>
                <w:szCs w:val="22"/>
              </w:rPr>
              <w:t xml:space="preserve">and select </w:t>
            </w:r>
            <w:r w:rsidRPr="008066E6">
              <w:rPr>
                <w:rFonts w:ascii="Salesforce Sans" w:hAnsi="Salesforce Sans"/>
                <w:szCs w:val="22"/>
              </w:rPr>
              <w:t xml:space="preserve">the </w:t>
            </w:r>
            <w:r w:rsidRPr="008066E6">
              <w:rPr>
                <w:rFonts w:ascii="Salesforce Sans" w:hAnsi="Salesforce Sans"/>
                <w:b/>
                <w:szCs w:val="22"/>
              </w:rPr>
              <w:t>CourseCertificateImage.png</w:t>
            </w:r>
            <w:r w:rsidRPr="008066E6">
              <w:rPr>
                <w:rFonts w:ascii="Salesforce Sans" w:hAnsi="Salesforce Sans"/>
                <w:szCs w:val="22"/>
              </w:rPr>
              <w:t xml:space="preserve"> file in your Exercises folder.</w:t>
            </w:r>
          </w:p>
        </w:tc>
      </w:tr>
      <w:tr w:rsidR="00DA78D8" w:rsidRPr="00CC7372" w14:paraId="6E2C09A6" w14:textId="77777777" w:rsidTr="008066E6">
        <w:tc>
          <w:tcPr>
            <w:tcW w:w="2353" w:type="dxa"/>
          </w:tcPr>
          <w:p w14:paraId="1797896F" w14:textId="7F285FD1" w:rsidR="00DA78D8" w:rsidRPr="008066E6" w:rsidRDefault="003D4F1E" w:rsidP="008066E6">
            <w:pPr>
              <w:pStyle w:val="Heading2"/>
              <w:keepNext/>
              <w:keepLines/>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Cache Control</w:t>
            </w:r>
          </w:p>
        </w:tc>
        <w:tc>
          <w:tcPr>
            <w:tcW w:w="4050" w:type="dxa"/>
          </w:tcPr>
          <w:p w14:paraId="2B802584" w14:textId="4455B254" w:rsidR="00DA78D8" w:rsidRPr="008066E6" w:rsidRDefault="003D4F1E" w:rsidP="008066E6">
            <w:pPr>
              <w:pStyle w:val="Heading2"/>
              <w:keepNext/>
              <w:keepLines/>
              <w:spacing w:before="80" w:after="80"/>
              <w:ind w:left="0" w:firstLine="0"/>
              <w:contextualSpacing w:val="0"/>
              <w:rPr>
                <w:rStyle w:val="EnterOrType"/>
                <w:rFonts w:ascii="Salesforce Sans" w:hAnsi="Salesforce Sans" w:cs="Courier New"/>
                <w:b/>
                <w:bCs w:val="0"/>
                <w:color w:val="000000" w:themeColor="text1"/>
                <w:szCs w:val="22"/>
              </w:rPr>
            </w:pPr>
            <w:r w:rsidRPr="008066E6">
              <w:rPr>
                <w:rFonts w:ascii="Salesforce Sans" w:hAnsi="Salesforce Sans"/>
                <w:b/>
                <w:szCs w:val="22"/>
              </w:rPr>
              <w:t>Public</w:t>
            </w:r>
          </w:p>
        </w:tc>
      </w:tr>
    </w:tbl>
    <w:p w14:paraId="2A7B1733" w14:textId="4854ED37" w:rsidR="00DA78D8" w:rsidRPr="008066E6" w:rsidRDefault="00BA7D51" w:rsidP="0077756F">
      <w:pPr>
        <w:pStyle w:val="Heading2"/>
        <w:spacing w:before="120"/>
        <w:contextualSpacing w:val="0"/>
        <w:rPr>
          <w:rFonts w:ascii="Salesforce Sans" w:hAnsi="Salesforce Sans"/>
          <w:szCs w:val="22"/>
        </w:rPr>
      </w:pPr>
      <w:r w:rsidRPr="008066E6">
        <w:rPr>
          <w:rFonts w:ascii="Salesforce Sans" w:hAnsi="Salesforce Sans"/>
          <w:szCs w:val="22"/>
        </w:rPr>
        <w:t>F</w:t>
      </w:r>
      <w:r w:rsidR="00DA78D8" w:rsidRPr="008066E6">
        <w:rPr>
          <w:rFonts w:ascii="Salesforce Sans" w:hAnsi="Salesforce Sans"/>
          <w:szCs w:val="22"/>
        </w:rPr>
        <w:t>.</w:t>
      </w:r>
      <w:r w:rsidR="00DA78D8" w:rsidRPr="008066E6">
        <w:rPr>
          <w:rFonts w:ascii="Salesforce Sans" w:hAnsi="Salesforce Sans"/>
          <w:szCs w:val="22"/>
        </w:rPr>
        <w:tab/>
        <w:t xml:space="preserve">Click </w:t>
      </w:r>
      <w:r w:rsidR="003D4F1E" w:rsidRPr="008066E6">
        <w:rPr>
          <w:rFonts w:ascii="Salesforce Sans" w:hAnsi="Salesforce Sans"/>
          <w:b/>
          <w:szCs w:val="22"/>
        </w:rPr>
        <w:t>Save</w:t>
      </w:r>
      <w:r w:rsidR="00DA78D8" w:rsidRPr="008066E6">
        <w:rPr>
          <w:rFonts w:ascii="Salesforce Sans" w:hAnsi="Salesforce Sans"/>
          <w:szCs w:val="22"/>
        </w:rPr>
        <w:t>.</w:t>
      </w:r>
    </w:p>
    <w:p w14:paraId="58E1E8AE" w14:textId="0C9905E0"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a new Visualforce page using the Developer Console.</w:t>
      </w:r>
    </w:p>
    <w:p w14:paraId="7B576027" w14:textId="77777777" w:rsidR="00BA7D51" w:rsidRPr="008066E6" w:rsidRDefault="00BA7D51"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C</w:t>
      </w:r>
      <w:r w:rsidRPr="008066E6">
        <w:rPr>
          <w:rFonts w:ascii="Salesforce Sans" w:hAnsi="Salesforce Sans"/>
          <w:color w:val="000000" w:themeColor="text1"/>
          <w:szCs w:val="22"/>
        </w:rPr>
        <w:t xml:space="preserve">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6210BD9D" wp14:editId="37471D35">
            <wp:extent cx="130775" cy="144869"/>
            <wp:effectExtent l="0" t="0" r="0" b="0"/>
            <wp:docPr id="58" name="Picture 58"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77756F">
        <w:rPr>
          <w:rStyle w:val="ClickPaths"/>
          <w:color w:val="000000" w:themeColor="text1"/>
          <w:szCs w:val="22"/>
        </w:rPr>
        <w:t>Developer Console.</w:t>
      </w:r>
    </w:p>
    <w:p w14:paraId="6A277876" w14:textId="0B0A8AAC"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File | New | Visualforce Page</w:t>
      </w:r>
      <w:r w:rsidR="00C078AC" w:rsidRPr="008066E6">
        <w:rPr>
          <w:rFonts w:ascii="Salesforce Sans" w:hAnsi="Salesforce Sans"/>
          <w:szCs w:val="22"/>
        </w:rPr>
        <w:t>.</w:t>
      </w:r>
    </w:p>
    <w:p w14:paraId="081734DC" w14:textId="77777777" w:rsidR="00435F7E" w:rsidRPr="008066E6" w:rsidRDefault="00435F7E" w:rsidP="0077756F">
      <w:pPr>
        <w:pStyle w:val="Heading3"/>
        <w:spacing w:before="120"/>
        <w:ind w:left="720"/>
        <w:contextualSpacing w:val="0"/>
        <w:rPr>
          <w:rFonts w:ascii="Salesforce Sans" w:hAnsi="Salesforce Sans"/>
          <w:szCs w:val="22"/>
        </w:rPr>
      </w:pPr>
      <w:r w:rsidRPr="008066E6">
        <w:rPr>
          <w:rFonts w:ascii="Salesforce Sans" w:hAnsi="Salesforce Sans"/>
          <w:szCs w:val="22"/>
        </w:rPr>
        <w:lastRenderedPageBreak/>
        <w:t>C.</w:t>
      </w:r>
      <w:r w:rsidRPr="008066E6">
        <w:rPr>
          <w:rFonts w:ascii="Salesforce Sans" w:hAnsi="Salesforce Sans"/>
          <w:szCs w:val="22"/>
        </w:rPr>
        <w:tab/>
        <w:t>Enter the following information:</w:t>
      </w:r>
    </w:p>
    <w:tbl>
      <w:tblPr>
        <w:tblStyle w:val="TableGrid"/>
        <w:tblW w:w="0" w:type="auto"/>
        <w:tblInd w:w="792" w:type="dxa"/>
        <w:tblLook w:val="04A0" w:firstRow="1" w:lastRow="0" w:firstColumn="1" w:lastColumn="0" w:noHBand="0" w:noVBand="1"/>
      </w:tblPr>
      <w:tblGrid>
        <w:gridCol w:w="2353"/>
        <w:gridCol w:w="3510"/>
      </w:tblGrid>
      <w:tr w:rsidR="00435F7E" w:rsidRPr="00CC7372" w14:paraId="05E8B7ED" w14:textId="77777777" w:rsidTr="008066E6">
        <w:tc>
          <w:tcPr>
            <w:tcW w:w="2353" w:type="dxa"/>
          </w:tcPr>
          <w:p w14:paraId="7D5390E5" w14:textId="77777777" w:rsidR="00435F7E" w:rsidRPr="008066E6" w:rsidRDefault="00435F7E" w:rsidP="008066E6">
            <w:pPr>
              <w:pStyle w:val="Heading2"/>
              <w:keepNext/>
              <w:keepLines/>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Name</w:t>
            </w:r>
          </w:p>
        </w:tc>
        <w:tc>
          <w:tcPr>
            <w:tcW w:w="3510" w:type="dxa"/>
          </w:tcPr>
          <w:p w14:paraId="09EA8B25" w14:textId="5605EEBB" w:rsidR="00435F7E" w:rsidRPr="008066E6" w:rsidRDefault="00435F7E" w:rsidP="008066E6">
            <w:pPr>
              <w:pStyle w:val="Heading2"/>
              <w:keepNext/>
              <w:keepLines/>
              <w:spacing w:before="80" w:after="80"/>
              <w:ind w:left="0" w:firstLine="0"/>
              <w:contextualSpacing w:val="0"/>
              <w:rPr>
                <w:rStyle w:val="EnterOrType"/>
              </w:rPr>
            </w:pPr>
            <w:proofErr w:type="spellStart"/>
            <w:r w:rsidRPr="008066E6">
              <w:rPr>
                <w:rStyle w:val="EnterOrType"/>
              </w:rPr>
              <w:t>CourseCertificate</w:t>
            </w:r>
            <w:r w:rsidR="001749DC" w:rsidRPr="008066E6">
              <w:rPr>
                <w:rStyle w:val="EnterOrType"/>
              </w:rPr>
              <w:t>Page</w:t>
            </w:r>
            <w:proofErr w:type="spellEnd"/>
          </w:p>
        </w:tc>
      </w:tr>
    </w:tbl>
    <w:p w14:paraId="405D9B09" w14:textId="5AD1EEC1" w:rsidR="00435F7E" w:rsidRPr="008066E6" w:rsidRDefault="00435F7E" w:rsidP="0077756F">
      <w:pPr>
        <w:pStyle w:val="Heading2"/>
        <w:spacing w:before="1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t xml:space="preserve">Click </w:t>
      </w:r>
      <w:r w:rsidR="005E0CD1" w:rsidRPr="008066E6">
        <w:rPr>
          <w:rFonts w:ascii="Salesforce Sans" w:hAnsi="Salesforce Sans"/>
          <w:b/>
          <w:szCs w:val="22"/>
        </w:rPr>
        <w:t>OK</w:t>
      </w:r>
      <w:r w:rsidRPr="008066E6">
        <w:rPr>
          <w:rFonts w:ascii="Salesforce Sans" w:hAnsi="Salesforce Sans"/>
          <w:szCs w:val="22"/>
        </w:rPr>
        <w:t>.</w:t>
      </w:r>
    </w:p>
    <w:p w14:paraId="4483B87B" w14:textId="37CE0B2A" w:rsidR="001749DC" w:rsidRPr="008066E6" w:rsidRDefault="001749DC" w:rsidP="0077756F">
      <w:pPr>
        <w:pStyle w:val="Heading3"/>
        <w:spacing w:before="120"/>
        <w:ind w:left="720"/>
        <w:contextualSpacing w:val="0"/>
        <w:rPr>
          <w:rFonts w:ascii="Salesforce Sans" w:hAnsi="Salesforce Sans"/>
          <w:szCs w:val="22"/>
        </w:rPr>
      </w:pPr>
      <w:r w:rsidRPr="008066E6">
        <w:rPr>
          <w:rFonts w:ascii="Salesforce Sans" w:hAnsi="Salesforce Sans"/>
          <w:szCs w:val="22"/>
        </w:rPr>
        <w:t>E.</w:t>
      </w:r>
      <w:r w:rsidRPr="008066E6">
        <w:rPr>
          <w:rFonts w:ascii="Salesforce Sans" w:hAnsi="Salesforce Sans"/>
          <w:szCs w:val="22"/>
        </w:rPr>
        <w:tab/>
        <w:t xml:space="preserve">Copy and paste the contents of </w:t>
      </w:r>
      <w:r w:rsidRPr="008066E6">
        <w:rPr>
          <w:rFonts w:ascii="Salesforce Sans" w:hAnsi="Salesforce Sans"/>
          <w:b/>
          <w:szCs w:val="22"/>
        </w:rPr>
        <w:t>CourseCertificatePage.txt</w:t>
      </w:r>
      <w:r w:rsidRPr="008066E6">
        <w:rPr>
          <w:rFonts w:ascii="Salesforce Sans" w:hAnsi="Salesforce Sans"/>
          <w:szCs w:val="22"/>
        </w:rPr>
        <w:t xml:space="preserve"> from the Exercises folder into the window, overwriting all existing text. </w:t>
      </w:r>
    </w:p>
    <w:p w14:paraId="45310264" w14:textId="49890BE0" w:rsidR="00862569" w:rsidRPr="008066E6" w:rsidRDefault="00862569" w:rsidP="0077756F">
      <w:pPr>
        <w:pStyle w:val="Heading3"/>
        <w:spacing w:before="120"/>
        <w:ind w:left="720"/>
        <w:contextualSpacing w:val="0"/>
        <w:rPr>
          <w:rFonts w:ascii="Salesforce Sans" w:hAnsi="Salesforce Sans"/>
          <w:szCs w:val="22"/>
        </w:rPr>
      </w:pPr>
      <w:r w:rsidRPr="008066E6">
        <w:rPr>
          <w:rFonts w:ascii="Salesforce Sans" w:hAnsi="Salesforce Sans"/>
          <w:szCs w:val="22"/>
        </w:rPr>
        <w:t>F.</w:t>
      </w:r>
      <w:r w:rsidRPr="008066E6">
        <w:rPr>
          <w:rFonts w:ascii="Salesforce Sans" w:hAnsi="Salesforce Sans"/>
          <w:szCs w:val="22"/>
        </w:rPr>
        <w:tab/>
        <w:t>Complete the TODOs.</w:t>
      </w:r>
    </w:p>
    <w:p w14:paraId="0FAEBFCF" w14:textId="264B0590" w:rsidR="00F62520" w:rsidRPr="008066E6" w:rsidRDefault="00862569" w:rsidP="008066E6">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sidRPr="008066E6">
        <w:rPr>
          <w:rFonts w:ascii="Salesforce Sans" w:hAnsi="Salesforce Sans"/>
          <w:szCs w:val="22"/>
        </w:rPr>
        <w:t>G</w:t>
      </w:r>
      <w:r w:rsidR="001749DC" w:rsidRPr="008066E6">
        <w:rPr>
          <w:rFonts w:ascii="Salesforce Sans" w:hAnsi="Salesforce Sans"/>
          <w:szCs w:val="22"/>
        </w:rPr>
        <w:t>.</w:t>
      </w:r>
      <w:r w:rsidR="001749DC"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S</w:t>
      </w:r>
      <w:r w:rsidR="001749DC" w:rsidRPr="008066E6">
        <w:rPr>
          <w:rFonts w:ascii="Salesforce Sans" w:hAnsi="Salesforce Sans"/>
          <w:szCs w:val="22"/>
        </w:rPr>
        <w:t xml:space="preserve"> to save the file.</w:t>
      </w:r>
      <w:r w:rsidR="00C078AC" w:rsidRPr="008066E6">
        <w:rPr>
          <w:rFonts w:ascii="Salesforce Sans" w:hAnsi="Salesforce Sans"/>
          <w:szCs w:val="22"/>
        </w:rPr>
        <w:t xml:space="preserve"> </w:t>
      </w:r>
    </w:p>
    <w:p w14:paraId="3AFDB277" w14:textId="414CA091" w:rsidR="00F62520" w:rsidRPr="008066E6" w:rsidRDefault="00F62520" w:rsidP="0077756F">
      <w:pPr>
        <w:pStyle w:val="Heading3"/>
        <w:spacing w:before="120"/>
        <w:ind w:left="720"/>
        <w:contextualSpacing w:val="0"/>
        <w:rPr>
          <w:rFonts w:ascii="Salesforce Sans" w:hAnsi="Salesforce Sans"/>
          <w:szCs w:val="22"/>
        </w:rPr>
      </w:pPr>
      <w:r w:rsidRPr="008066E6">
        <w:rPr>
          <w:rFonts w:ascii="Salesforce Sans" w:hAnsi="Salesforce Sans"/>
          <w:szCs w:val="22"/>
        </w:rPr>
        <w:t>H.</w:t>
      </w:r>
      <w:r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ALT + /</w:t>
      </w:r>
      <w:r w:rsidRPr="008066E6">
        <w:rPr>
          <w:rFonts w:ascii="Salesforce Sans" w:hAnsi="Salesforce Sans"/>
          <w:szCs w:val="22"/>
        </w:rPr>
        <w:t xml:space="preserve"> to close all console tabs.</w:t>
      </w:r>
    </w:p>
    <w:p w14:paraId="136B6118" w14:textId="17CCE775" w:rsidR="00C078AC" w:rsidRPr="008066E6" w:rsidRDefault="00F62520" w:rsidP="008066E6">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sidRPr="008066E6">
        <w:rPr>
          <w:rFonts w:ascii="Salesforce Sans" w:hAnsi="Salesforce Sans"/>
          <w:szCs w:val="22"/>
        </w:rPr>
        <w:t>I.</w:t>
      </w:r>
      <w:r w:rsidRPr="008066E6">
        <w:rPr>
          <w:rFonts w:ascii="Salesforce Sans" w:hAnsi="Salesforce Sans"/>
          <w:szCs w:val="22"/>
        </w:rPr>
        <w:tab/>
      </w:r>
      <w:r w:rsidR="005D0962">
        <w:rPr>
          <w:rFonts w:ascii="Salesforce Sans" w:hAnsi="Salesforce Sans"/>
          <w:szCs w:val="22"/>
        </w:rPr>
        <w:t>Close the Developer Console window.</w:t>
      </w:r>
    </w:p>
    <w:p w14:paraId="197884B4" w14:textId="47D585FB"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a custom button to launch the new Visualforce page.</w:t>
      </w:r>
    </w:p>
    <w:p w14:paraId="270A2D6A" w14:textId="5978610F"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96668A" w:rsidRPr="008066E6">
        <w:rPr>
          <w:rFonts w:ascii="Salesforce Sans" w:hAnsi="Salesforce Sans"/>
          <w:color w:val="000000" w:themeColor="text1"/>
          <w:szCs w:val="22"/>
        </w:rPr>
        <w:t>Click</w:t>
      </w:r>
      <w:r w:rsidR="0066482A" w:rsidRPr="008066E6">
        <w:rPr>
          <w:rFonts w:ascii="Salesforce Sans" w:hAnsi="Salesforce Sans"/>
          <w:color w:val="000000" w:themeColor="text1"/>
          <w:szCs w:val="22"/>
        </w:rPr>
        <w:t xml:space="preserve"> </w:t>
      </w:r>
      <w:r w:rsidR="0066482A" w:rsidRPr="008066E6">
        <w:rPr>
          <w:rFonts w:ascii="Salesforce Sans" w:hAnsi="Salesforce Sans"/>
          <w:b/>
          <w:color w:val="000000" w:themeColor="text1"/>
          <w:szCs w:val="22"/>
        </w:rPr>
        <w:t>Object Manager</w:t>
      </w:r>
      <w:r w:rsidR="0066482A" w:rsidRPr="008066E6">
        <w:rPr>
          <w:rFonts w:ascii="Salesforce Sans" w:hAnsi="Salesforce Sans"/>
          <w:color w:val="000000" w:themeColor="text1"/>
          <w:szCs w:val="22"/>
        </w:rPr>
        <w:t>.</w:t>
      </w:r>
    </w:p>
    <w:p w14:paraId="4C7CF461" w14:textId="7A3063C6" w:rsidR="00C078AC" w:rsidRPr="008066E6" w:rsidRDefault="00D035A0" w:rsidP="008066E6">
      <w:pPr>
        <w:pStyle w:val="Heading2"/>
        <w:spacing w:before="120"/>
        <w:contextualSpacing w:val="0"/>
        <w:rPr>
          <w:rFonts w:ascii="Salesforce Sans" w:hAnsi="Salesforce Sans"/>
          <w:szCs w:val="22"/>
        </w:rPr>
      </w:pPr>
      <w:r w:rsidRPr="008066E6">
        <w:rPr>
          <w:rFonts w:ascii="Salesforce Sans" w:hAnsi="Salesforce Sans"/>
          <w:szCs w:val="22"/>
        </w:rPr>
        <w:t>B</w:t>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Course</w:t>
      </w:r>
      <w:r w:rsidR="00C078AC" w:rsidRPr="008066E6">
        <w:rPr>
          <w:rFonts w:ascii="Salesforce Sans" w:hAnsi="Salesforce Sans"/>
          <w:szCs w:val="22"/>
        </w:rPr>
        <w:t>.</w:t>
      </w:r>
    </w:p>
    <w:p w14:paraId="36C02EB6" w14:textId="3FBBD238" w:rsidR="00D035A0" w:rsidRPr="008066E6" w:rsidRDefault="00D035A0" w:rsidP="008066E6">
      <w:pPr>
        <w:pStyle w:val="Heading2"/>
        <w:spacing w:before="1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 xml:space="preserve">Click </w:t>
      </w:r>
      <w:r w:rsidRPr="008066E6">
        <w:rPr>
          <w:rFonts w:ascii="Salesforce Sans" w:hAnsi="Salesforce Sans"/>
          <w:b/>
          <w:szCs w:val="22"/>
        </w:rPr>
        <w:t>Buttons, Links, and Actions</w:t>
      </w:r>
      <w:r w:rsidRPr="008066E6">
        <w:rPr>
          <w:rFonts w:ascii="Salesforce Sans" w:hAnsi="Salesforce Sans"/>
          <w:szCs w:val="22"/>
        </w:rPr>
        <w:t xml:space="preserve">, then click </w:t>
      </w:r>
      <w:r w:rsidRPr="008066E6">
        <w:rPr>
          <w:rFonts w:ascii="Salesforce Sans" w:hAnsi="Salesforce Sans"/>
          <w:b/>
          <w:szCs w:val="22"/>
        </w:rPr>
        <w:t xml:space="preserve">New </w:t>
      </w:r>
      <w:r w:rsidR="00441BC1" w:rsidRPr="008066E6">
        <w:rPr>
          <w:rFonts w:ascii="Salesforce Sans" w:hAnsi="Salesforce Sans"/>
          <w:b/>
          <w:szCs w:val="22"/>
        </w:rPr>
        <w:t>Button or Link</w:t>
      </w:r>
      <w:r w:rsidRPr="008066E6">
        <w:rPr>
          <w:rFonts w:ascii="Salesforce Sans" w:hAnsi="Salesforce Sans"/>
          <w:szCs w:val="22"/>
        </w:rPr>
        <w:t>.</w:t>
      </w:r>
    </w:p>
    <w:p w14:paraId="6F59D05D" w14:textId="6534DF48" w:rsidR="00D035A0" w:rsidRPr="008066E6" w:rsidRDefault="00D035A0" w:rsidP="008066E6">
      <w:pPr>
        <w:pStyle w:val="Heading2"/>
        <w:spacing w:before="120"/>
        <w:contextualSpacing w:val="0"/>
        <w:rPr>
          <w:rFonts w:ascii="Salesforce Sans" w:hAnsi="Salesforce Sans"/>
          <w:szCs w:val="22"/>
        </w:rPr>
      </w:pPr>
      <w:r w:rsidRPr="008066E6">
        <w:rPr>
          <w:rFonts w:ascii="Salesforce Sans" w:hAnsi="Salesforce Sans"/>
          <w:szCs w:val="22"/>
        </w:rPr>
        <w:t>D</w:t>
      </w:r>
      <w:r w:rsidR="00C078AC" w:rsidRPr="008066E6">
        <w:rPr>
          <w:rFonts w:ascii="Salesforce Sans" w:hAnsi="Salesforce Sans"/>
          <w:szCs w:val="22"/>
        </w:rPr>
        <w:t>.</w:t>
      </w:r>
      <w:r w:rsidR="00C078AC" w:rsidRPr="008066E6">
        <w:rPr>
          <w:rFonts w:ascii="Salesforce Sans" w:hAnsi="Salesforce Sans"/>
          <w:szCs w:val="22"/>
        </w:rPr>
        <w:tab/>
      </w:r>
      <w:r w:rsidRPr="008066E6">
        <w:rPr>
          <w:rFonts w:ascii="Salesforce Sans" w:hAnsi="Salesforce Sans"/>
          <w:szCs w:val="22"/>
        </w:rPr>
        <w:t>Enter the following information:</w:t>
      </w:r>
    </w:p>
    <w:tbl>
      <w:tblPr>
        <w:tblStyle w:val="TableGrid"/>
        <w:tblW w:w="0" w:type="auto"/>
        <w:tblInd w:w="792" w:type="dxa"/>
        <w:tblLayout w:type="fixed"/>
        <w:tblLook w:val="04A0" w:firstRow="1" w:lastRow="0" w:firstColumn="1" w:lastColumn="0" w:noHBand="0" w:noVBand="1"/>
      </w:tblPr>
      <w:tblGrid>
        <w:gridCol w:w="2713"/>
        <w:gridCol w:w="3510"/>
      </w:tblGrid>
      <w:tr w:rsidR="00A73E22" w:rsidRPr="00CC7372" w14:paraId="2430924B" w14:textId="77777777" w:rsidTr="008B033A">
        <w:tc>
          <w:tcPr>
            <w:tcW w:w="2713" w:type="dxa"/>
          </w:tcPr>
          <w:p w14:paraId="10A2EBE5" w14:textId="776DED03" w:rsidR="00A73E22" w:rsidRPr="008066E6" w:rsidRDefault="00A73E22" w:rsidP="008066E6">
            <w:pPr>
              <w:spacing w:before="80" w:after="80"/>
              <w:rPr>
                <w:rFonts w:ascii="Salesforce Sans" w:hAnsi="Salesforce Sans" w:cs="Arial"/>
                <w:sz w:val="22"/>
                <w:szCs w:val="22"/>
              </w:rPr>
            </w:pPr>
            <w:r w:rsidRPr="008066E6">
              <w:rPr>
                <w:rFonts w:ascii="Salesforce Sans" w:hAnsi="Salesforce Sans" w:cs="Arial"/>
                <w:sz w:val="22"/>
                <w:szCs w:val="22"/>
              </w:rPr>
              <w:t>Label</w:t>
            </w:r>
          </w:p>
        </w:tc>
        <w:tc>
          <w:tcPr>
            <w:tcW w:w="3510" w:type="dxa"/>
          </w:tcPr>
          <w:p w14:paraId="554070B4" w14:textId="53CEBD45" w:rsidR="00A73E22" w:rsidRPr="0077756F" w:rsidRDefault="00A73E22" w:rsidP="008066E6">
            <w:pPr>
              <w:spacing w:before="80" w:after="80"/>
              <w:rPr>
                <w:rStyle w:val="EnterOrType"/>
              </w:rPr>
            </w:pPr>
            <w:r w:rsidRPr="0077756F">
              <w:rPr>
                <w:rStyle w:val="EnterOrType"/>
              </w:rPr>
              <w:t>Course Certificate</w:t>
            </w:r>
          </w:p>
        </w:tc>
      </w:tr>
      <w:tr w:rsidR="00A73E22" w:rsidRPr="00CC7372" w14:paraId="7631DCA8" w14:textId="77777777" w:rsidTr="008B033A">
        <w:tc>
          <w:tcPr>
            <w:tcW w:w="2713" w:type="dxa"/>
          </w:tcPr>
          <w:p w14:paraId="7669061C" w14:textId="68DD62B3" w:rsidR="00A73E22" w:rsidRPr="008066E6" w:rsidRDefault="00A73E22" w:rsidP="008066E6">
            <w:pPr>
              <w:spacing w:before="80" w:after="80"/>
              <w:rPr>
                <w:rFonts w:ascii="Salesforce Sans" w:hAnsi="Salesforce Sans" w:cs="Arial"/>
                <w:sz w:val="22"/>
                <w:szCs w:val="22"/>
              </w:rPr>
            </w:pPr>
            <w:r w:rsidRPr="008066E6">
              <w:rPr>
                <w:rFonts w:ascii="Salesforce Sans" w:hAnsi="Salesforce Sans" w:cs="Arial"/>
                <w:sz w:val="22"/>
                <w:szCs w:val="22"/>
              </w:rPr>
              <w:t>Name</w:t>
            </w:r>
          </w:p>
        </w:tc>
        <w:tc>
          <w:tcPr>
            <w:tcW w:w="3510" w:type="dxa"/>
          </w:tcPr>
          <w:p w14:paraId="361C4939" w14:textId="3A83E471" w:rsidR="00A73E22" w:rsidRPr="0077756F" w:rsidRDefault="00A73E22" w:rsidP="008066E6">
            <w:pPr>
              <w:spacing w:before="80" w:after="80"/>
              <w:rPr>
                <w:rStyle w:val="EnterOrType"/>
              </w:rPr>
            </w:pPr>
            <w:proofErr w:type="spellStart"/>
            <w:r w:rsidRPr="0077756F">
              <w:rPr>
                <w:rStyle w:val="EnterOrType"/>
              </w:rPr>
              <w:t>Course_Certificate</w:t>
            </w:r>
            <w:proofErr w:type="spellEnd"/>
          </w:p>
        </w:tc>
      </w:tr>
      <w:tr w:rsidR="00A73E22" w:rsidRPr="00CC7372" w14:paraId="7AC00846" w14:textId="77777777" w:rsidTr="008B033A">
        <w:tc>
          <w:tcPr>
            <w:tcW w:w="2713" w:type="dxa"/>
          </w:tcPr>
          <w:p w14:paraId="71EB07C6" w14:textId="29ED9283" w:rsidR="00A73E22" w:rsidRPr="008066E6" w:rsidRDefault="00A73E22" w:rsidP="008066E6">
            <w:pPr>
              <w:spacing w:before="80" w:after="80"/>
              <w:rPr>
                <w:rFonts w:ascii="Salesforce Sans" w:hAnsi="Salesforce Sans" w:cs="Arial"/>
                <w:sz w:val="22"/>
                <w:szCs w:val="22"/>
              </w:rPr>
            </w:pPr>
            <w:r w:rsidRPr="008066E6">
              <w:rPr>
                <w:rFonts w:ascii="Salesforce Sans" w:hAnsi="Salesforce Sans" w:cs="Arial"/>
                <w:sz w:val="22"/>
                <w:szCs w:val="22"/>
              </w:rPr>
              <w:t>Display Type</w:t>
            </w:r>
          </w:p>
        </w:tc>
        <w:tc>
          <w:tcPr>
            <w:tcW w:w="3510" w:type="dxa"/>
          </w:tcPr>
          <w:p w14:paraId="609622C0" w14:textId="76BD64C1" w:rsidR="00A73E22" w:rsidRPr="008066E6" w:rsidRDefault="00A73E22" w:rsidP="008066E6">
            <w:pPr>
              <w:spacing w:before="80" w:after="80"/>
              <w:rPr>
                <w:rStyle w:val="ClickOrSelect"/>
                <w:rFonts w:ascii="Salesforce Sans" w:hAnsi="Salesforce Sans" w:cs="Arial"/>
                <w:szCs w:val="22"/>
              </w:rPr>
            </w:pPr>
            <w:r w:rsidRPr="008066E6">
              <w:rPr>
                <w:rStyle w:val="ClickOrSelect"/>
                <w:rFonts w:ascii="Salesforce Sans" w:hAnsi="Salesforce Sans" w:cs="Arial"/>
                <w:szCs w:val="22"/>
              </w:rPr>
              <w:t>Detail Page Button</w:t>
            </w:r>
          </w:p>
        </w:tc>
      </w:tr>
      <w:tr w:rsidR="00A73E22" w:rsidRPr="00CC7372" w14:paraId="356F701A" w14:textId="77777777" w:rsidTr="008B033A">
        <w:tc>
          <w:tcPr>
            <w:tcW w:w="2713" w:type="dxa"/>
          </w:tcPr>
          <w:p w14:paraId="58E8C5BC" w14:textId="2AD791E1" w:rsidR="00A73E22" w:rsidRPr="008066E6" w:rsidRDefault="006E4B89" w:rsidP="008066E6">
            <w:pPr>
              <w:spacing w:before="80" w:after="80"/>
              <w:rPr>
                <w:rFonts w:ascii="Salesforce Sans" w:hAnsi="Salesforce Sans" w:cs="Arial"/>
                <w:sz w:val="22"/>
                <w:szCs w:val="22"/>
              </w:rPr>
            </w:pPr>
            <w:r w:rsidRPr="008066E6">
              <w:rPr>
                <w:rFonts w:ascii="Salesforce Sans" w:hAnsi="Salesforce Sans" w:cs="Arial"/>
                <w:sz w:val="22"/>
                <w:szCs w:val="22"/>
              </w:rPr>
              <w:t>Behavior</w:t>
            </w:r>
          </w:p>
        </w:tc>
        <w:tc>
          <w:tcPr>
            <w:tcW w:w="3510" w:type="dxa"/>
          </w:tcPr>
          <w:p w14:paraId="09FD2BBE" w14:textId="77777777" w:rsidR="00A73E22" w:rsidRPr="008066E6" w:rsidRDefault="006E4B89" w:rsidP="008066E6">
            <w:pPr>
              <w:spacing w:before="80" w:after="80"/>
              <w:rPr>
                <w:rStyle w:val="ClickOrSelect"/>
                <w:rFonts w:ascii="Salesforce Sans" w:hAnsi="Salesforce Sans" w:cs="Arial"/>
                <w:b w:val="0"/>
                <w:szCs w:val="22"/>
              </w:rPr>
            </w:pPr>
            <w:r w:rsidRPr="008066E6">
              <w:rPr>
                <w:rStyle w:val="ClickOrSelect"/>
                <w:rFonts w:ascii="Salesforce Sans" w:hAnsi="Salesforce Sans" w:cs="Arial"/>
                <w:szCs w:val="22"/>
              </w:rPr>
              <w:t xml:space="preserve">Display in </w:t>
            </w:r>
            <w:r w:rsidR="00441BC1" w:rsidRPr="008066E6">
              <w:rPr>
                <w:rStyle w:val="ClickOrSelect"/>
                <w:rFonts w:ascii="Salesforce Sans" w:hAnsi="Salesforce Sans" w:cs="Arial"/>
                <w:szCs w:val="22"/>
              </w:rPr>
              <w:t>existing window without sidebar or header</w:t>
            </w:r>
            <w:r w:rsidR="001017B2" w:rsidRPr="008066E6">
              <w:rPr>
                <w:rStyle w:val="ClickOrSelect"/>
                <w:rFonts w:ascii="Salesforce Sans" w:hAnsi="Salesforce Sans" w:cs="Arial"/>
                <w:szCs w:val="22"/>
              </w:rPr>
              <w:t>.</w:t>
            </w:r>
          </w:p>
          <w:p w14:paraId="74F6A6F1" w14:textId="309274EF" w:rsidR="001017B2" w:rsidRPr="008066E6" w:rsidRDefault="001017B2" w:rsidP="008066E6">
            <w:pPr>
              <w:spacing w:before="80" w:after="80"/>
              <w:rPr>
                <w:rStyle w:val="ClickOrSelect"/>
                <w:rFonts w:ascii="Salesforce Sans" w:hAnsi="Salesforce Sans" w:cs="Arial"/>
                <w:b w:val="0"/>
                <w:szCs w:val="22"/>
              </w:rPr>
            </w:pPr>
            <w:r w:rsidRPr="008066E6">
              <w:rPr>
                <w:rStyle w:val="ClickOrSelect"/>
                <w:rFonts w:ascii="Salesforce Sans" w:hAnsi="Salesforce Sans" w:cs="Arial"/>
                <w:b w:val="0"/>
                <w:szCs w:val="22"/>
              </w:rPr>
              <w:t>(</w:t>
            </w:r>
            <w:hyperlink r:id="rId11" w:history="1">
              <w:r w:rsidRPr="008066E6">
                <w:rPr>
                  <w:rStyle w:val="Hyperlink"/>
                  <w:rFonts w:ascii="Salesforce Sans" w:hAnsi="Salesforce Sans" w:cs="Arial"/>
                  <w:szCs w:val="22"/>
                </w:rPr>
                <w:t>Known Issues</w:t>
              </w:r>
            </w:hyperlink>
            <w:r w:rsidRPr="008066E6">
              <w:rPr>
                <w:rStyle w:val="ClickOrSelect"/>
                <w:rFonts w:ascii="Salesforce Sans" w:hAnsi="Salesforce Sans" w:cs="Arial"/>
                <w:b w:val="0"/>
                <w:szCs w:val="22"/>
              </w:rPr>
              <w:t>)</w:t>
            </w:r>
          </w:p>
        </w:tc>
      </w:tr>
      <w:tr w:rsidR="00A73E22" w:rsidRPr="00CC7372" w14:paraId="2F77249B" w14:textId="77777777" w:rsidTr="008B033A">
        <w:tc>
          <w:tcPr>
            <w:tcW w:w="2713" w:type="dxa"/>
          </w:tcPr>
          <w:p w14:paraId="5DD442A6" w14:textId="4294E392" w:rsidR="00A73E22" w:rsidRPr="008066E6" w:rsidRDefault="006E4B89" w:rsidP="008066E6">
            <w:pPr>
              <w:spacing w:before="80" w:after="80"/>
              <w:rPr>
                <w:rFonts w:ascii="Salesforce Sans" w:hAnsi="Salesforce Sans" w:cs="Arial"/>
                <w:sz w:val="22"/>
                <w:szCs w:val="22"/>
              </w:rPr>
            </w:pPr>
            <w:r w:rsidRPr="008066E6">
              <w:rPr>
                <w:rFonts w:ascii="Salesforce Sans" w:hAnsi="Salesforce Sans" w:cs="Arial"/>
                <w:sz w:val="22"/>
                <w:szCs w:val="22"/>
              </w:rPr>
              <w:t>Content Source</w:t>
            </w:r>
          </w:p>
        </w:tc>
        <w:tc>
          <w:tcPr>
            <w:tcW w:w="3510" w:type="dxa"/>
          </w:tcPr>
          <w:p w14:paraId="330DB21F" w14:textId="374EC15E" w:rsidR="00A73E22" w:rsidRPr="008066E6" w:rsidRDefault="006E4B89" w:rsidP="008066E6">
            <w:pPr>
              <w:spacing w:before="80" w:after="80"/>
              <w:rPr>
                <w:rStyle w:val="ClickOrSelect"/>
                <w:rFonts w:ascii="Salesforce Sans" w:hAnsi="Salesforce Sans" w:cs="Arial"/>
                <w:szCs w:val="22"/>
              </w:rPr>
            </w:pPr>
            <w:r w:rsidRPr="008066E6">
              <w:rPr>
                <w:rStyle w:val="ClickOrSelect"/>
                <w:rFonts w:ascii="Salesforce Sans" w:hAnsi="Salesforce Sans" w:cs="Arial"/>
                <w:szCs w:val="22"/>
              </w:rPr>
              <w:t>Visualforce Page</w:t>
            </w:r>
          </w:p>
        </w:tc>
      </w:tr>
      <w:tr w:rsidR="00A73E22" w:rsidRPr="00CC7372" w14:paraId="4073A1FF" w14:textId="77777777" w:rsidTr="008B033A">
        <w:tc>
          <w:tcPr>
            <w:tcW w:w="2713" w:type="dxa"/>
          </w:tcPr>
          <w:p w14:paraId="4A4FBF8E" w14:textId="3E0073AC" w:rsidR="00A73E22" w:rsidRPr="008066E6" w:rsidRDefault="002D1F3B" w:rsidP="008066E6">
            <w:pPr>
              <w:spacing w:before="80" w:after="80"/>
              <w:rPr>
                <w:rFonts w:ascii="Salesforce Sans" w:hAnsi="Salesforce Sans" w:cs="Arial"/>
                <w:sz w:val="22"/>
                <w:szCs w:val="22"/>
              </w:rPr>
            </w:pPr>
            <w:r w:rsidRPr="008066E6">
              <w:rPr>
                <w:rFonts w:ascii="Salesforce Sans" w:hAnsi="Salesforce Sans" w:cs="Arial"/>
                <w:sz w:val="22"/>
                <w:szCs w:val="22"/>
              </w:rPr>
              <w:t>Content</w:t>
            </w:r>
          </w:p>
        </w:tc>
        <w:tc>
          <w:tcPr>
            <w:tcW w:w="3510" w:type="dxa"/>
          </w:tcPr>
          <w:p w14:paraId="70748087" w14:textId="5B7C0436" w:rsidR="00A73E22" w:rsidRPr="008066E6" w:rsidRDefault="002D1F3B" w:rsidP="008066E6">
            <w:pPr>
              <w:spacing w:before="80" w:after="80"/>
              <w:rPr>
                <w:rStyle w:val="ClickOrSelect"/>
                <w:rFonts w:ascii="Salesforce Sans" w:hAnsi="Salesforce Sans" w:cs="Arial"/>
                <w:szCs w:val="22"/>
              </w:rPr>
            </w:pPr>
            <w:proofErr w:type="spellStart"/>
            <w:r w:rsidRPr="008066E6">
              <w:rPr>
                <w:rStyle w:val="ClickOrSelect"/>
                <w:rFonts w:ascii="Salesforce Sans" w:hAnsi="Salesforce Sans" w:cs="Arial"/>
                <w:szCs w:val="22"/>
              </w:rPr>
              <w:t>CourseCertificatePage</w:t>
            </w:r>
            <w:proofErr w:type="spellEnd"/>
          </w:p>
        </w:tc>
      </w:tr>
    </w:tbl>
    <w:p w14:paraId="0C5B3C6C" w14:textId="45953791" w:rsidR="00D035A0" w:rsidRPr="008066E6" w:rsidRDefault="002D1F3B" w:rsidP="008066E6">
      <w:pPr>
        <w:pStyle w:val="Heading2"/>
        <w:spacing w:before="120"/>
        <w:contextualSpacing w:val="0"/>
        <w:rPr>
          <w:rFonts w:ascii="Salesforce Sans" w:hAnsi="Salesforce Sans"/>
          <w:szCs w:val="22"/>
        </w:rPr>
      </w:pPr>
      <w:r w:rsidRPr="008066E6">
        <w:rPr>
          <w:rFonts w:ascii="Salesforce Sans" w:hAnsi="Salesforce Sans"/>
          <w:szCs w:val="22"/>
        </w:rPr>
        <w:t>E.</w:t>
      </w:r>
      <w:r w:rsidRPr="008066E6">
        <w:rPr>
          <w:rFonts w:ascii="Salesforce Sans" w:hAnsi="Salesforce Sans"/>
          <w:szCs w:val="22"/>
        </w:rPr>
        <w:tab/>
        <w:t xml:space="preserve">Click </w:t>
      </w:r>
      <w:r w:rsidRPr="008066E6">
        <w:rPr>
          <w:rFonts w:ascii="Salesforce Sans" w:hAnsi="Salesforce Sans"/>
          <w:b/>
          <w:szCs w:val="22"/>
        </w:rPr>
        <w:t>Save</w:t>
      </w:r>
      <w:r w:rsidRPr="008066E6">
        <w:rPr>
          <w:rFonts w:ascii="Salesforce Sans" w:hAnsi="Salesforce Sans"/>
          <w:szCs w:val="22"/>
        </w:rPr>
        <w:t>.</w:t>
      </w:r>
    </w:p>
    <w:p w14:paraId="3DCC9284" w14:textId="6467B134" w:rsidR="002D1F3B" w:rsidRPr="008066E6" w:rsidRDefault="002D1F3B" w:rsidP="008066E6">
      <w:pPr>
        <w:pStyle w:val="Heading2"/>
        <w:spacing w:before="120"/>
        <w:contextualSpacing w:val="0"/>
        <w:rPr>
          <w:rFonts w:ascii="Salesforce Sans" w:hAnsi="Salesforce Sans"/>
          <w:szCs w:val="22"/>
        </w:rPr>
      </w:pPr>
      <w:r w:rsidRPr="008066E6">
        <w:rPr>
          <w:rFonts w:ascii="Salesforce Sans" w:hAnsi="Salesforce Sans"/>
          <w:szCs w:val="22"/>
        </w:rPr>
        <w:t>F.</w:t>
      </w:r>
      <w:r w:rsidRPr="008066E6">
        <w:rPr>
          <w:rFonts w:ascii="Salesforce Sans" w:hAnsi="Salesforce Sans"/>
          <w:szCs w:val="22"/>
        </w:rPr>
        <w:tab/>
        <w:t xml:space="preserve">Click </w:t>
      </w:r>
      <w:r w:rsidRPr="008066E6">
        <w:rPr>
          <w:rFonts w:ascii="Salesforce Sans" w:hAnsi="Salesforce Sans"/>
          <w:b/>
          <w:szCs w:val="22"/>
        </w:rPr>
        <w:t>OK</w:t>
      </w:r>
      <w:r w:rsidRPr="008066E6">
        <w:rPr>
          <w:rFonts w:ascii="Salesforce Sans" w:hAnsi="Salesforce Sans"/>
          <w:szCs w:val="22"/>
        </w:rPr>
        <w:t xml:space="preserve"> to the warning about adding the button to the page layout.</w:t>
      </w:r>
    </w:p>
    <w:p w14:paraId="3835B5BD" w14:textId="763F96E2" w:rsidR="00B51FCF" w:rsidRPr="008066E6" w:rsidRDefault="00B51FCF" w:rsidP="008066E6">
      <w:pPr>
        <w:pStyle w:val="Heading2"/>
        <w:spacing w:before="120"/>
        <w:contextualSpacing w:val="0"/>
        <w:rPr>
          <w:rFonts w:ascii="Salesforce Sans" w:hAnsi="Salesforce Sans"/>
          <w:szCs w:val="22"/>
        </w:rPr>
      </w:pPr>
      <w:r w:rsidRPr="008066E6">
        <w:rPr>
          <w:rFonts w:ascii="Salesforce Sans" w:hAnsi="Salesforce Sans"/>
          <w:szCs w:val="22"/>
        </w:rPr>
        <w:t>G.</w:t>
      </w:r>
      <w:r w:rsidRPr="008066E6">
        <w:rPr>
          <w:rFonts w:ascii="Salesforce Sans" w:hAnsi="Salesforce Sans"/>
          <w:szCs w:val="22"/>
        </w:rPr>
        <w:tab/>
      </w:r>
      <w:r w:rsidR="00A71D64" w:rsidRPr="008066E6">
        <w:rPr>
          <w:rFonts w:ascii="Salesforce Sans" w:hAnsi="Salesforce Sans"/>
          <w:szCs w:val="22"/>
        </w:rPr>
        <w:t xml:space="preserve">Click </w:t>
      </w:r>
      <w:r w:rsidR="00A71D64" w:rsidRPr="008066E6">
        <w:rPr>
          <w:rFonts w:ascii="Salesforce Sans" w:hAnsi="Salesforce Sans"/>
          <w:b/>
          <w:szCs w:val="22"/>
        </w:rPr>
        <w:t>Page Layouts</w:t>
      </w:r>
      <w:r w:rsidR="00A71D64" w:rsidRPr="008066E6">
        <w:rPr>
          <w:rFonts w:ascii="Salesforce Sans" w:hAnsi="Salesforce Sans"/>
          <w:szCs w:val="22"/>
        </w:rPr>
        <w:t>.</w:t>
      </w:r>
    </w:p>
    <w:p w14:paraId="101E6D92" w14:textId="5358AD75" w:rsidR="00A71D64" w:rsidRPr="008066E6" w:rsidRDefault="00A71D64" w:rsidP="008066E6">
      <w:pPr>
        <w:pStyle w:val="Heading2"/>
        <w:spacing w:before="120"/>
        <w:contextualSpacing w:val="0"/>
        <w:rPr>
          <w:rFonts w:ascii="Salesforce Sans" w:hAnsi="Salesforce Sans"/>
          <w:szCs w:val="22"/>
        </w:rPr>
      </w:pPr>
      <w:r w:rsidRPr="008066E6">
        <w:rPr>
          <w:rFonts w:ascii="Salesforce Sans" w:hAnsi="Salesforce Sans"/>
          <w:szCs w:val="22"/>
        </w:rPr>
        <w:t>H.</w:t>
      </w:r>
      <w:r w:rsidRPr="008066E6">
        <w:rPr>
          <w:rFonts w:ascii="Salesforce Sans" w:hAnsi="Salesforce Sans"/>
          <w:szCs w:val="22"/>
        </w:rPr>
        <w:tab/>
        <w:t xml:space="preserve">Click </w:t>
      </w:r>
      <w:r w:rsidRPr="008066E6">
        <w:rPr>
          <w:rFonts w:ascii="Salesforce Sans" w:hAnsi="Salesforce Sans"/>
          <w:b/>
          <w:szCs w:val="22"/>
        </w:rPr>
        <w:t>Course Layout</w:t>
      </w:r>
      <w:r w:rsidRPr="008066E6">
        <w:rPr>
          <w:rFonts w:ascii="Salesforce Sans" w:hAnsi="Salesforce Sans"/>
          <w:szCs w:val="22"/>
        </w:rPr>
        <w:t>.</w:t>
      </w:r>
    </w:p>
    <w:p w14:paraId="348F968D" w14:textId="1430AEB8" w:rsidR="00A71D64" w:rsidRDefault="00A71D64" w:rsidP="008066E6">
      <w:pPr>
        <w:pStyle w:val="Heading2"/>
        <w:spacing w:before="120"/>
        <w:contextualSpacing w:val="0"/>
        <w:rPr>
          <w:rFonts w:ascii="Salesforce Sans" w:hAnsi="Salesforce Sans"/>
          <w:szCs w:val="22"/>
        </w:rPr>
      </w:pPr>
      <w:r w:rsidRPr="008066E6">
        <w:rPr>
          <w:rFonts w:ascii="Salesforce Sans" w:hAnsi="Salesforce Sans"/>
          <w:szCs w:val="22"/>
        </w:rPr>
        <w:t>I.</w:t>
      </w:r>
      <w:r w:rsidRPr="008066E6">
        <w:rPr>
          <w:rFonts w:ascii="Salesforce Sans" w:hAnsi="Salesforce Sans"/>
          <w:szCs w:val="22"/>
        </w:rPr>
        <w:tab/>
        <w:t xml:space="preserve">From the palette, click </w:t>
      </w:r>
      <w:r w:rsidR="008D1682" w:rsidRPr="008066E6">
        <w:rPr>
          <w:rFonts w:ascii="Salesforce Sans" w:hAnsi="Salesforce Sans"/>
          <w:b/>
          <w:szCs w:val="22"/>
        </w:rPr>
        <w:t>Mobile &amp; Lightning Actions</w:t>
      </w:r>
      <w:r w:rsidRPr="008066E6">
        <w:rPr>
          <w:rFonts w:ascii="Salesforce Sans" w:hAnsi="Salesforce Sans"/>
          <w:szCs w:val="22"/>
        </w:rPr>
        <w:t>.</w:t>
      </w:r>
    </w:p>
    <w:p w14:paraId="3A575C67" w14:textId="77777777" w:rsidR="00D215A3" w:rsidRPr="008066E6" w:rsidRDefault="00D215A3" w:rsidP="008066E6">
      <w:pPr>
        <w:pStyle w:val="Heading2"/>
        <w:spacing w:before="120"/>
        <w:contextualSpacing w:val="0"/>
        <w:rPr>
          <w:rFonts w:ascii="Salesforce Sans" w:hAnsi="Salesforce Sans"/>
          <w:szCs w:val="22"/>
        </w:rPr>
      </w:pPr>
    </w:p>
    <w:p w14:paraId="09E2E4E8" w14:textId="0137CECE" w:rsidR="00A71D64" w:rsidRPr="008066E6" w:rsidRDefault="00A71D64" w:rsidP="008066E6">
      <w:pPr>
        <w:pStyle w:val="Heading2"/>
        <w:spacing w:before="120"/>
        <w:contextualSpacing w:val="0"/>
        <w:rPr>
          <w:rFonts w:ascii="Salesforce Sans" w:hAnsi="Salesforce Sans"/>
          <w:szCs w:val="22"/>
        </w:rPr>
      </w:pPr>
      <w:r w:rsidRPr="008066E6">
        <w:rPr>
          <w:rFonts w:ascii="Salesforce Sans" w:hAnsi="Salesforce Sans"/>
          <w:szCs w:val="22"/>
        </w:rPr>
        <w:lastRenderedPageBreak/>
        <w:t>J.</w:t>
      </w:r>
      <w:r w:rsidRPr="008066E6">
        <w:rPr>
          <w:rFonts w:ascii="Salesforce Sans" w:hAnsi="Salesforce Sans"/>
          <w:szCs w:val="22"/>
        </w:rPr>
        <w:tab/>
      </w:r>
      <w:r w:rsidR="008D1682" w:rsidRPr="008066E6">
        <w:rPr>
          <w:rFonts w:ascii="Salesforce Sans" w:hAnsi="Salesforce Sans"/>
          <w:szCs w:val="22"/>
        </w:rPr>
        <w:t xml:space="preserve">Drag and drop </w:t>
      </w:r>
      <w:r w:rsidR="008D1682" w:rsidRPr="008066E6">
        <w:rPr>
          <w:rFonts w:ascii="Salesforce Sans" w:hAnsi="Salesforce Sans"/>
          <w:b/>
          <w:szCs w:val="22"/>
        </w:rPr>
        <w:t xml:space="preserve">Course Certificate </w:t>
      </w:r>
      <w:r w:rsidR="008D1682" w:rsidRPr="008066E6">
        <w:rPr>
          <w:rFonts w:ascii="Salesforce Sans" w:hAnsi="Salesforce Sans"/>
          <w:szCs w:val="22"/>
        </w:rPr>
        <w:t xml:space="preserve">from the palette to the left of New Event in the </w:t>
      </w:r>
      <w:r w:rsidR="008D1682" w:rsidRPr="008066E6">
        <w:rPr>
          <w:rFonts w:ascii="Salesforce Sans" w:hAnsi="Salesforce Sans"/>
          <w:b/>
          <w:szCs w:val="22"/>
        </w:rPr>
        <w:t>Salesforce Mobile and Lightning Experience Actions</w:t>
      </w:r>
      <w:r w:rsidR="008D1682" w:rsidRPr="008066E6">
        <w:rPr>
          <w:rFonts w:ascii="Salesforce Sans" w:hAnsi="Salesforce Sans"/>
          <w:szCs w:val="22"/>
        </w:rPr>
        <w:t xml:space="preserve"> page layout section.</w:t>
      </w:r>
    </w:p>
    <w:p w14:paraId="6BDBDFD1" w14:textId="42401178" w:rsidR="00A71D64" w:rsidRPr="008066E6" w:rsidRDefault="00A71D64" w:rsidP="008066E6">
      <w:pPr>
        <w:pStyle w:val="Heading2"/>
        <w:spacing w:before="120"/>
        <w:contextualSpacing w:val="0"/>
        <w:rPr>
          <w:rFonts w:ascii="Salesforce Sans" w:hAnsi="Salesforce Sans"/>
          <w:szCs w:val="22"/>
        </w:rPr>
      </w:pPr>
      <w:r w:rsidRPr="008066E6">
        <w:rPr>
          <w:rFonts w:ascii="Salesforce Sans" w:hAnsi="Salesforce Sans"/>
          <w:szCs w:val="22"/>
        </w:rPr>
        <w:t>K.</w:t>
      </w:r>
      <w:r w:rsidRPr="008066E6">
        <w:rPr>
          <w:rFonts w:ascii="Salesforce Sans" w:hAnsi="Salesforce Sans"/>
          <w:szCs w:val="22"/>
        </w:rPr>
        <w:tab/>
        <w:t xml:space="preserve">Click </w:t>
      </w:r>
      <w:r w:rsidRPr="008066E6">
        <w:rPr>
          <w:rFonts w:ascii="Salesforce Sans" w:hAnsi="Salesforce Sans"/>
          <w:b/>
          <w:szCs w:val="22"/>
        </w:rPr>
        <w:t>Save</w:t>
      </w:r>
      <w:r w:rsidRPr="008066E6">
        <w:rPr>
          <w:rFonts w:ascii="Salesforce Sans" w:hAnsi="Salesforce Sans"/>
          <w:szCs w:val="22"/>
        </w:rPr>
        <w:t xml:space="preserve">. </w:t>
      </w:r>
    </w:p>
    <w:p w14:paraId="1620253B" w14:textId="0CB89936" w:rsidR="00F81953"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4</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Test the new page.</w:t>
      </w:r>
    </w:p>
    <w:p w14:paraId="254CFF5E" w14:textId="77777777" w:rsidR="00F81953"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F81953" w:rsidRPr="008066E6">
        <w:rPr>
          <w:rFonts w:ascii="Salesforce Sans" w:hAnsi="Salesforce Sans"/>
          <w:szCs w:val="22"/>
        </w:rPr>
        <w:t xml:space="preserve">From the Certification app, click the </w:t>
      </w:r>
      <w:r w:rsidR="00F81953" w:rsidRPr="008066E6">
        <w:rPr>
          <w:rFonts w:ascii="Salesforce Sans" w:hAnsi="Salesforce Sans"/>
          <w:b/>
          <w:szCs w:val="22"/>
        </w:rPr>
        <w:t>Courses</w:t>
      </w:r>
      <w:r w:rsidR="00F81953" w:rsidRPr="008066E6">
        <w:rPr>
          <w:rFonts w:ascii="Salesforce Sans" w:hAnsi="Salesforce Sans"/>
          <w:szCs w:val="22"/>
        </w:rPr>
        <w:t xml:space="preserve"> tab.</w:t>
      </w:r>
    </w:p>
    <w:p w14:paraId="395326D6" w14:textId="229EB5FC" w:rsidR="00C078AC" w:rsidRPr="008066E6" w:rsidRDefault="00F81953"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Pr="008066E6">
        <w:rPr>
          <w:rFonts w:ascii="Salesforce Sans" w:hAnsi="Salesforce Sans"/>
          <w:noProof/>
          <w:szCs w:val="22"/>
        </w:rPr>
        <w:t>B</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Click </w:t>
      </w:r>
      <w:r w:rsidRPr="008066E6">
        <w:rPr>
          <w:rStyle w:val="ClickOrSelect"/>
          <w:rFonts w:ascii="Salesforce Sans" w:hAnsi="Salesforce Sans"/>
          <w:szCs w:val="22"/>
        </w:rPr>
        <w:t>Recently Viewed</w:t>
      </w:r>
      <w:r w:rsidRPr="008066E6">
        <w:rPr>
          <w:rStyle w:val="ClickOrSelect"/>
          <w:rFonts w:ascii="Salesforce Sans" w:hAnsi="Salesforce Sans"/>
          <w:b w:val="0"/>
          <w:szCs w:val="22"/>
        </w:rPr>
        <w:t xml:space="preserve">, then click </w:t>
      </w:r>
      <w:r w:rsidRPr="008066E6">
        <w:rPr>
          <w:rStyle w:val="ClickOrSelect"/>
          <w:rFonts w:ascii="Salesforce Sans" w:hAnsi="Salesforce Sans"/>
          <w:szCs w:val="22"/>
        </w:rPr>
        <w:t>All</w:t>
      </w:r>
      <w:r w:rsidRPr="008066E6">
        <w:rPr>
          <w:rFonts w:ascii="Salesforce Sans" w:hAnsi="Salesforce Sans"/>
          <w:szCs w:val="22"/>
        </w:rPr>
        <w:t xml:space="preserve"> list view.</w:t>
      </w:r>
    </w:p>
    <w:p w14:paraId="7214BAEF" w14:textId="111EF468" w:rsidR="00F81953" w:rsidRPr="008066E6" w:rsidRDefault="00F81953" w:rsidP="008066E6">
      <w:pPr>
        <w:pStyle w:val="Heading2"/>
        <w:spacing w:before="1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 xml:space="preserve">Click the record named </w:t>
      </w:r>
      <w:r w:rsidRPr="008066E6">
        <w:rPr>
          <w:rFonts w:ascii="Salesforce Sans" w:hAnsi="Salesforce Sans"/>
          <w:b/>
          <w:szCs w:val="22"/>
        </w:rPr>
        <w:t>[102] AWCA Network</w:t>
      </w:r>
      <w:r w:rsidRPr="008066E6">
        <w:rPr>
          <w:rFonts w:ascii="Salesforce Sans" w:hAnsi="Salesforce Sans"/>
          <w:szCs w:val="22"/>
        </w:rPr>
        <w:t>.</w:t>
      </w:r>
    </w:p>
    <w:p w14:paraId="4605B503" w14:textId="3DB84835" w:rsidR="00C078AC" w:rsidRPr="008066E6" w:rsidRDefault="0008308B" w:rsidP="008066E6">
      <w:pPr>
        <w:pStyle w:val="Heading2"/>
        <w:spacing w:before="120"/>
        <w:contextualSpacing w:val="0"/>
        <w:rPr>
          <w:rFonts w:ascii="Salesforce Sans" w:hAnsi="Salesforce Sans"/>
          <w:szCs w:val="22"/>
        </w:rPr>
      </w:pPr>
      <w:r w:rsidRPr="008066E6">
        <w:rPr>
          <w:rFonts w:ascii="Salesforce Sans" w:hAnsi="Salesforce Sans"/>
          <w:szCs w:val="22"/>
        </w:rPr>
        <w:t>D</w:t>
      </w:r>
      <w:r w:rsidR="00C078AC" w:rsidRPr="008066E6">
        <w:rPr>
          <w:rFonts w:ascii="Salesforce Sans" w:hAnsi="Salesforce Sans"/>
          <w:szCs w:val="22"/>
        </w:rPr>
        <w:t>.</w:t>
      </w:r>
      <w:r w:rsidR="00C078AC" w:rsidRPr="008066E6">
        <w:rPr>
          <w:rFonts w:ascii="Salesforce Sans" w:hAnsi="Salesforce Sans"/>
          <w:szCs w:val="22"/>
        </w:rPr>
        <w:tab/>
        <w:t xml:space="preserve">On the Course detail page, click the </w:t>
      </w:r>
      <w:r w:rsidR="00C078AC" w:rsidRPr="008066E6">
        <w:rPr>
          <w:rStyle w:val="ClickOrSelect"/>
          <w:rFonts w:ascii="Salesforce Sans" w:hAnsi="Salesforce Sans"/>
          <w:szCs w:val="22"/>
        </w:rPr>
        <w:t>Course Certificate</w:t>
      </w:r>
      <w:r w:rsidR="00C078AC" w:rsidRPr="008066E6">
        <w:rPr>
          <w:rFonts w:ascii="Salesforce Sans" w:hAnsi="Salesforce Sans"/>
          <w:szCs w:val="22"/>
        </w:rPr>
        <w:t xml:space="preserve"> button.</w:t>
      </w:r>
    </w:p>
    <w:p w14:paraId="63FE02B0" w14:textId="7A68AE59" w:rsidR="00C078AC" w:rsidRPr="008066E6" w:rsidRDefault="0008308B" w:rsidP="008066E6">
      <w:pPr>
        <w:pStyle w:val="Heading2"/>
        <w:spacing w:before="120"/>
        <w:contextualSpacing w:val="0"/>
        <w:rPr>
          <w:rFonts w:ascii="Salesforce Sans" w:hAnsi="Salesforce Sans"/>
          <w:szCs w:val="22"/>
        </w:rPr>
      </w:pPr>
      <w:r w:rsidRPr="008066E6">
        <w:rPr>
          <w:rFonts w:ascii="Salesforce Sans" w:hAnsi="Salesforce Sans"/>
          <w:szCs w:val="22"/>
        </w:rPr>
        <w:t>E</w:t>
      </w:r>
      <w:r w:rsidR="00C078AC" w:rsidRPr="008066E6">
        <w:rPr>
          <w:rFonts w:ascii="Salesforce Sans" w:hAnsi="Salesforce Sans"/>
          <w:szCs w:val="22"/>
        </w:rPr>
        <w:t>.</w:t>
      </w:r>
      <w:r w:rsidR="00C078AC" w:rsidRPr="008066E6">
        <w:rPr>
          <w:rFonts w:ascii="Salesforce Sans" w:hAnsi="Salesforce Sans"/>
          <w:szCs w:val="22"/>
        </w:rPr>
        <w:tab/>
      </w:r>
      <w:r w:rsidRPr="008066E6">
        <w:rPr>
          <w:rFonts w:ascii="Salesforce Sans" w:hAnsi="Salesforce Sans"/>
          <w:szCs w:val="22"/>
        </w:rPr>
        <w:t xml:space="preserve">Verify </w:t>
      </w:r>
      <w:r w:rsidR="00C078AC" w:rsidRPr="008066E6">
        <w:rPr>
          <w:rFonts w:ascii="Salesforce Sans" w:hAnsi="Salesforce Sans"/>
          <w:szCs w:val="22"/>
        </w:rPr>
        <w:t xml:space="preserve">that the certificate is rendered and that the course name </w:t>
      </w:r>
      <w:r w:rsidR="001D0C59">
        <w:rPr>
          <w:rFonts w:ascii="Salesforce Sans" w:hAnsi="Salesforce Sans"/>
          <w:szCs w:val="22"/>
        </w:rPr>
        <w:t xml:space="preserve">is </w:t>
      </w:r>
      <w:r w:rsidR="00C078AC" w:rsidRPr="008066E6">
        <w:rPr>
          <w:rFonts w:ascii="Salesforce Sans" w:hAnsi="Salesforce Sans"/>
          <w:szCs w:val="22"/>
        </w:rPr>
        <w:t>listed on the certificate</w:t>
      </w:r>
      <w:r w:rsidRPr="008066E6">
        <w:rPr>
          <w:rFonts w:ascii="Salesforce Sans" w:hAnsi="Salesforce Sans"/>
          <w:szCs w:val="22"/>
        </w:rPr>
        <w:t>.</w:t>
      </w:r>
    </w:p>
    <w:p w14:paraId="54F39377" w14:textId="7D77F7CD" w:rsidR="0008308B" w:rsidRPr="008066E6" w:rsidRDefault="0008308B" w:rsidP="008066E6">
      <w:pPr>
        <w:pStyle w:val="Heading2"/>
        <w:spacing w:before="120"/>
        <w:contextualSpacing w:val="0"/>
        <w:rPr>
          <w:rFonts w:ascii="Salesforce Sans" w:hAnsi="Salesforce Sans"/>
          <w:szCs w:val="22"/>
        </w:rPr>
      </w:pPr>
      <w:r w:rsidRPr="008066E6">
        <w:rPr>
          <w:rFonts w:ascii="Salesforce Sans" w:hAnsi="Salesforce Sans"/>
          <w:szCs w:val="22"/>
        </w:rPr>
        <w:t>F.</w:t>
      </w:r>
      <w:r w:rsidRPr="008066E6">
        <w:rPr>
          <w:rFonts w:ascii="Salesforce Sans" w:hAnsi="Salesforce Sans"/>
          <w:szCs w:val="22"/>
        </w:rPr>
        <w:tab/>
        <w:t>Click the browser back button.</w:t>
      </w:r>
    </w:p>
    <w:p w14:paraId="7D227307" w14:textId="77777777" w:rsidR="000C59FA" w:rsidRDefault="000C59FA">
      <w:pPr>
        <w:rPr>
          <w:rFonts w:ascii="Salesforce Sans" w:hAnsi="Salesforce Sans"/>
          <w:b/>
          <w:color w:val="000000" w:themeColor="text1"/>
        </w:rPr>
      </w:pPr>
      <w:bookmarkStart w:id="101" w:name="_Toc427165784"/>
      <w:r>
        <w:br w:type="page"/>
      </w:r>
    </w:p>
    <w:p w14:paraId="22BA0889" w14:textId="21ACCC33" w:rsidR="00224C42" w:rsidRPr="0077756F" w:rsidRDefault="00224C42">
      <w:pPr>
        <w:pStyle w:val="ExerciseTitle"/>
      </w:pPr>
      <w:bookmarkStart w:id="102" w:name="_Toc514686437"/>
      <w:r w:rsidRPr="0077756F">
        <w:lastRenderedPageBreak/>
        <w:t xml:space="preserve">16-1: Create a Simple </w:t>
      </w:r>
      <w:r w:rsidRPr="0077756F">
        <w:rPr>
          <w:bCs/>
        </w:rPr>
        <w:t>Technician Status</w:t>
      </w:r>
      <w:r w:rsidRPr="0077756F">
        <w:rPr>
          <w:lang w:val="en-GB"/>
        </w:rPr>
        <w:t xml:space="preserve"> </w:t>
      </w:r>
      <w:r w:rsidRPr="0077756F">
        <w:t>Page</w:t>
      </w:r>
      <w:bookmarkEnd w:id="101"/>
      <w:bookmarkEnd w:id="102"/>
      <w:r w:rsidRPr="0077756F">
        <w:br/>
      </w:r>
    </w:p>
    <w:p w14:paraId="55E62724" w14:textId="77777777" w:rsidR="00224C42" w:rsidRPr="008066E6" w:rsidRDefault="00224C42"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797872D5" w14:textId="1CF58232" w:rsidR="00224C42" w:rsidRPr="008066E6" w:rsidRDefault="00224C42" w:rsidP="008066E6">
      <w:pPr>
        <w:spacing w:before="120" w:after="120"/>
        <w:rPr>
          <w:rFonts w:ascii="Salesforce Sans" w:hAnsi="Salesforce Sans"/>
          <w:sz w:val="22"/>
          <w:szCs w:val="22"/>
        </w:rPr>
      </w:pPr>
      <w:r w:rsidRPr="008066E6">
        <w:rPr>
          <w:rFonts w:ascii="Salesforce Sans" w:hAnsi="Salesforce Sans"/>
          <w:sz w:val="22"/>
          <w:szCs w:val="22"/>
        </w:rPr>
        <w:t xml:space="preserve">Create a simple technician status page to display technician name, account name, and courses </w:t>
      </w:r>
      <w:r w:rsidR="00C51902">
        <w:rPr>
          <w:rFonts w:ascii="Salesforce Sans" w:hAnsi="Salesforce Sans"/>
          <w:sz w:val="22"/>
          <w:szCs w:val="22"/>
        </w:rPr>
        <w:t>they’ve registered for</w:t>
      </w:r>
      <w:r w:rsidRPr="008066E6">
        <w:rPr>
          <w:rFonts w:ascii="Salesforce Sans" w:hAnsi="Salesforce Sans"/>
          <w:sz w:val="22"/>
          <w:szCs w:val="22"/>
        </w:rPr>
        <w:t>. Launch the page with a custom button.</w:t>
      </w:r>
      <w:r w:rsidRPr="008066E6">
        <w:rPr>
          <w:rFonts w:ascii="Salesforce Sans" w:hAnsi="Salesforce Sans"/>
          <w:sz w:val="22"/>
          <w:szCs w:val="22"/>
        </w:rPr>
        <w:br/>
      </w:r>
    </w:p>
    <w:p w14:paraId="1CDA3EA8" w14:textId="77777777" w:rsidR="00224C42" w:rsidRPr="008066E6" w:rsidRDefault="00224C42"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7BA26E72" w14:textId="12A33047" w:rsidR="00224C42"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224C42" w:rsidRPr="008066E6">
        <w:rPr>
          <w:rFonts w:ascii="Salesforce Sans" w:hAnsi="Salesforce Sans"/>
          <w:szCs w:val="22"/>
        </w:rPr>
        <w:t>.</w:t>
      </w:r>
      <w:r w:rsidR="00224C42" w:rsidRPr="008066E6">
        <w:rPr>
          <w:rFonts w:ascii="Salesforce Sans" w:hAnsi="Salesforce Sans"/>
          <w:szCs w:val="22"/>
        </w:rPr>
        <w:tab/>
      </w:r>
      <w:r w:rsidR="00C81A3D" w:rsidRPr="008066E6">
        <w:rPr>
          <w:rFonts w:ascii="Salesforce Sans" w:hAnsi="Salesforce Sans"/>
          <w:szCs w:val="22"/>
        </w:rPr>
        <w:t>Provide a record to be used as context during development.</w:t>
      </w:r>
    </w:p>
    <w:p w14:paraId="21740D31" w14:textId="70C9ABAB" w:rsidR="00224C42"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224C42" w:rsidRPr="008066E6">
        <w:rPr>
          <w:rFonts w:ascii="Salesforce Sans" w:hAnsi="Salesforce Sans"/>
          <w:szCs w:val="22"/>
        </w:rPr>
        <w:t>.</w:t>
      </w:r>
      <w:r w:rsidR="00224C42" w:rsidRPr="008066E6">
        <w:rPr>
          <w:rFonts w:ascii="Salesforce Sans" w:hAnsi="Salesforce Sans"/>
          <w:szCs w:val="22"/>
        </w:rPr>
        <w:tab/>
      </w:r>
      <w:r w:rsidR="00C81A3D" w:rsidRPr="008066E6">
        <w:rPr>
          <w:rFonts w:ascii="Salesforce Sans" w:hAnsi="Salesforce Sans"/>
          <w:szCs w:val="22"/>
        </w:rPr>
        <w:t>Create a technician status page.</w:t>
      </w:r>
    </w:p>
    <w:p w14:paraId="132E01A3" w14:textId="24D23030" w:rsidR="00224C42" w:rsidRPr="008066E6" w:rsidRDefault="00445806" w:rsidP="008066E6">
      <w:pPr>
        <w:pStyle w:val="Heading1"/>
        <w:spacing w:before="120"/>
        <w:contextualSpacing w:val="0"/>
        <w:rPr>
          <w:rFonts w:ascii="Salesforce Sans" w:hAnsi="Salesforce Sans"/>
          <w:szCs w:val="22"/>
        </w:rPr>
      </w:pPr>
      <w:r w:rsidRPr="008066E6">
        <w:rPr>
          <w:rFonts w:ascii="Salesforce Sans" w:hAnsi="Salesforce Sans"/>
          <w:szCs w:val="22"/>
        </w:rPr>
        <w:t>3</w:t>
      </w:r>
      <w:r w:rsidR="00224C42" w:rsidRPr="008066E6">
        <w:rPr>
          <w:rFonts w:ascii="Salesforce Sans" w:hAnsi="Salesforce Sans"/>
          <w:szCs w:val="22"/>
        </w:rPr>
        <w:t>.</w:t>
      </w:r>
      <w:r w:rsidR="00224C42" w:rsidRPr="008066E6">
        <w:rPr>
          <w:rFonts w:ascii="Salesforce Sans" w:hAnsi="Salesforce Sans"/>
          <w:szCs w:val="22"/>
        </w:rPr>
        <w:tab/>
        <w:t xml:space="preserve">Create a custom button on the Technician </w:t>
      </w:r>
      <w:r w:rsidR="0014744C" w:rsidRPr="008066E6">
        <w:rPr>
          <w:rFonts w:ascii="Salesforce Sans" w:hAnsi="Salesforce Sans"/>
          <w:szCs w:val="22"/>
        </w:rPr>
        <w:t xml:space="preserve">Contact </w:t>
      </w:r>
      <w:r w:rsidR="00224C42" w:rsidRPr="008066E6">
        <w:rPr>
          <w:rFonts w:ascii="Salesforce Sans" w:hAnsi="Salesforce Sans"/>
          <w:szCs w:val="22"/>
        </w:rPr>
        <w:t>Layout to launch the page.</w:t>
      </w:r>
    </w:p>
    <w:p w14:paraId="67017A18" w14:textId="2E8F60E7" w:rsidR="00224C42" w:rsidRPr="008066E6" w:rsidRDefault="00445806" w:rsidP="008066E6">
      <w:pPr>
        <w:pStyle w:val="Heading1"/>
        <w:spacing w:before="120"/>
        <w:contextualSpacing w:val="0"/>
        <w:rPr>
          <w:rFonts w:ascii="Salesforce Sans" w:hAnsi="Salesforce Sans"/>
          <w:szCs w:val="22"/>
        </w:rPr>
      </w:pPr>
      <w:r w:rsidRPr="008066E6">
        <w:rPr>
          <w:rFonts w:ascii="Salesforce Sans" w:hAnsi="Salesforce Sans"/>
          <w:szCs w:val="22"/>
        </w:rPr>
        <w:t>4</w:t>
      </w:r>
      <w:r w:rsidR="00224C42" w:rsidRPr="008066E6">
        <w:rPr>
          <w:rFonts w:ascii="Salesforce Sans" w:hAnsi="Salesforce Sans"/>
          <w:szCs w:val="22"/>
        </w:rPr>
        <w:t>.</w:t>
      </w:r>
      <w:r w:rsidR="00224C42" w:rsidRPr="008066E6">
        <w:rPr>
          <w:rFonts w:ascii="Salesforce Sans" w:hAnsi="Salesforce Sans"/>
          <w:szCs w:val="22"/>
        </w:rPr>
        <w:tab/>
        <w:t>Test your new page.</w:t>
      </w:r>
      <w:r w:rsidR="00D35637" w:rsidRPr="008066E6">
        <w:rPr>
          <w:rFonts w:ascii="Salesforce Sans" w:hAnsi="Salesforce Sans"/>
          <w:szCs w:val="22"/>
        </w:rPr>
        <w:br/>
      </w:r>
    </w:p>
    <w:p w14:paraId="3EB5C72E" w14:textId="77777777" w:rsidR="00224C42" w:rsidRPr="008066E6" w:rsidRDefault="00224C42"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5EA70F18" w14:textId="77777777" w:rsidR="00224C42" w:rsidRPr="008066E6" w:rsidRDefault="00224C42" w:rsidP="008066E6">
      <w:pPr>
        <w:spacing w:before="120" w:after="120"/>
        <w:rPr>
          <w:rFonts w:ascii="Salesforce Sans" w:hAnsi="Salesforce Sans"/>
          <w:sz w:val="22"/>
          <w:szCs w:val="22"/>
        </w:rPr>
      </w:pPr>
      <w:r w:rsidRPr="008066E6">
        <w:rPr>
          <w:rFonts w:ascii="Salesforce Sans" w:hAnsi="Salesforce Sans"/>
          <w:sz w:val="22"/>
          <w:szCs w:val="22"/>
        </w:rPr>
        <w:t xml:space="preserve">15 minutes </w:t>
      </w:r>
    </w:p>
    <w:p w14:paraId="49FAEE53" w14:textId="77777777" w:rsidR="00224C42" w:rsidRPr="008066E6" w:rsidRDefault="00224C42" w:rsidP="008066E6">
      <w:pPr>
        <w:pStyle w:val="SingleLine"/>
        <w:spacing w:before="120" w:after="120"/>
        <w:rPr>
          <w:rFonts w:ascii="Salesforce Sans" w:hAnsi="Salesforce Sans"/>
          <w:sz w:val="22"/>
          <w:szCs w:val="22"/>
        </w:rPr>
      </w:pPr>
    </w:p>
    <w:p w14:paraId="3A95C17E" w14:textId="77777777" w:rsidR="00224C42" w:rsidRPr="008066E6" w:rsidRDefault="00224C42"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08C6C720" w14:textId="361DB778" w:rsidR="00224C42"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224C42" w:rsidRPr="008066E6">
        <w:rPr>
          <w:rFonts w:ascii="Salesforce Sans" w:hAnsi="Salesforce Sans"/>
          <w:szCs w:val="22"/>
        </w:rPr>
        <w:t>.</w:t>
      </w:r>
      <w:r w:rsidR="00224C42" w:rsidRPr="008066E6">
        <w:rPr>
          <w:rFonts w:ascii="Salesforce Sans" w:hAnsi="Salesforce Sans"/>
          <w:szCs w:val="22"/>
        </w:rPr>
        <w:tab/>
        <w:t>Provide a record to be used as context during development.</w:t>
      </w:r>
    </w:p>
    <w:p w14:paraId="3B53D5E0" w14:textId="7B521315" w:rsidR="0016563E" w:rsidRPr="008066E6" w:rsidRDefault="0016563E"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From the Certification app, click the </w:t>
      </w:r>
      <w:r w:rsidRPr="008066E6">
        <w:rPr>
          <w:rStyle w:val="ClickOrSelect"/>
          <w:rFonts w:ascii="Salesforce Sans" w:hAnsi="Salesforce Sans"/>
          <w:szCs w:val="22"/>
        </w:rPr>
        <w:t>Contacts</w:t>
      </w:r>
      <w:r w:rsidRPr="008066E6">
        <w:rPr>
          <w:rFonts w:ascii="Salesforce Sans" w:hAnsi="Salesforce Sans"/>
          <w:szCs w:val="22"/>
        </w:rPr>
        <w:t xml:space="preserve"> tab.</w:t>
      </w:r>
    </w:p>
    <w:p w14:paraId="52E6C85C" w14:textId="24C09F1C" w:rsidR="0016563E" w:rsidRPr="008066E6" w:rsidRDefault="0016563E" w:rsidP="0077756F">
      <w:pPr>
        <w:pStyle w:val="Heading2"/>
        <w:spacing w:before="1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t xml:space="preserve">Click </w:t>
      </w:r>
      <w:r w:rsidRPr="008066E6">
        <w:rPr>
          <w:rStyle w:val="ClickOrSelect"/>
          <w:rFonts w:ascii="Salesforce Sans" w:hAnsi="Salesforce Sans"/>
          <w:szCs w:val="22"/>
        </w:rPr>
        <w:t>Recently Viewed</w:t>
      </w:r>
      <w:r w:rsidRPr="008066E6">
        <w:rPr>
          <w:rStyle w:val="ClickOrSelect"/>
          <w:rFonts w:ascii="Salesforce Sans" w:hAnsi="Salesforce Sans"/>
          <w:b w:val="0"/>
          <w:szCs w:val="22"/>
        </w:rPr>
        <w:t xml:space="preserve">, then click </w:t>
      </w:r>
      <w:r w:rsidRPr="008066E6">
        <w:rPr>
          <w:rStyle w:val="ClickOrSelect"/>
          <w:rFonts w:ascii="Salesforce Sans" w:hAnsi="Salesforce Sans"/>
          <w:szCs w:val="22"/>
        </w:rPr>
        <w:t>All</w:t>
      </w:r>
      <w:r w:rsidRPr="008066E6">
        <w:rPr>
          <w:rFonts w:ascii="Salesforce Sans" w:hAnsi="Salesforce Sans"/>
          <w:szCs w:val="22"/>
        </w:rPr>
        <w:t xml:space="preserve"> list view.</w:t>
      </w:r>
    </w:p>
    <w:p w14:paraId="78DAE876" w14:textId="00BB5CEE" w:rsidR="0016563E" w:rsidRPr="008066E6" w:rsidRDefault="0016563E" w:rsidP="0077756F">
      <w:pPr>
        <w:pStyle w:val="Heading2"/>
        <w:spacing w:before="1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 xml:space="preserve">Click the record named </w:t>
      </w:r>
      <w:r w:rsidR="00F85B69" w:rsidRPr="008066E6">
        <w:rPr>
          <w:rFonts w:ascii="Salesforce Sans" w:hAnsi="Salesforce Sans"/>
          <w:b/>
          <w:szCs w:val="22"/>
        </w:rPr>
        <w:t>Arthur Franz</w:t>
      </w:r>
      <w:r w:rsidRPr="008066E6">
        <w:rPr>
          <w:rFonts w:ascii="Salesforce Sans" w:hAnsi="Salesforce Sans"/>
          <w:szCs w:val="22"/>
        </w:rPr>
        <w:t>.</w:t>
      </w:r>
    </w:p>
    <w:p w14:paraId="5C9D07D8" w14:textId="761C321A" w:rsidR="0016563E" w:rsidRPr="008066E6" w:rsidRDefault="0016563E" w:rsidP="008066E6">
      <w:pPr>
        <w:pStyle w:val="Heading2"/>
        <w:spacing w:before="1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r>
      <w:r w:rsidR="00BF007F" w:rsidRPr="008066E6">
        <w:rPr>
          <w:rFonts w:ascii="Salesforce Sans" w:hAnsi="Salesforce Sans"/>
          <w:szCs w:val="22"/>
        </w:rPr>
        <w:t xml:space="preserve">Copy and paste the </w:t>
      </w:r>
      <w:r w:rsidR="00F85B69" w:rsidRPr="008066E6">
        <w:rPr>
          <w:rFonts w:ascii="Salesforce Sans" w:hAnsi="Salesforce Sans"/>
          <w:szCs w:val="22"/>
        </w:rPr>
        <w:t xml:space="preserve">18-character </w:t>
      </w:r>
      <w:r w:rsidR="00ED5FEC" w:rsidRPr="008066E6">
        <w:rPr>
          <w:rFonts w:ascii="Salesforce Sans" w:hAnsi="Salesforce Sans"/>
          <w:szCs w:val="22"/>
        </w:rPr>
        <w:t xml:space="preserve">Contact </w:t>
      </w:r>
      <w:r w:rsidR="00BF007F" w:rsidRPr="008066E6">
        <w:rPr>
          <w:rFonts w:ascii="Salesforce Sans" w:hAnsi="Salesforce Sans"/>
          <w:szCs w:val="22"/>
        </w:rPr>
        <w:t>record I</w:t>
      </w:r>
      <w:r w:rsidR="00F85B69" w:rsidRPr="008066E6">
        <w:rPr>
          <w:rFonts w:ascii="Salesforce Sans" w:hAnsi="Salesforce Sans"/>
          <w:szCs w:val="22"/>
        </w:rPr>
        <w:t>D (</w:t>
      </w:r>
      <w:r w:rsidR="00ED5FEC" w:rsidRPr="008066E6">
        <w:rPr>
          <w:rFonts w:ascii="Salesforce Sans" w:hAnsi="Salesforce Sans"/>
          <w:szCs w:val="22"/>
        </w:rPr>
        <w:t xml:space="preserve">starts with </w:t>
      </w:r>
      <w:r w:rsidR="00ED5FEC" w:rsidRPr="008066E6">
        <w:rPr>
          <w:rStyle w:val="EnterOrType"/>
        </w:rPr>
        <w:t>003</w:t>
      </w:r>
      <w:r w:rsidR="00F85B69" w:rsidRPr="008066E6">
        <w:rPr>
          <w:rFonts w:ascii="Salesforce Sans" w:hAnsi="Salesforce Sans"/>
          <w:szCs w:val="22"/>
        </w:rPr>
        <w:t>) from the URL into a text editor.</w:t>
      </w:r>
    </w:p>
    <w:p w14:paraId="1B98FA61" w14:textId="67525377" w:rsidR="00C81A3D"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81A3D" w:rsidRPr="008066E6">
        <w:rPr>
          <w:rFonts w:ascii="Salesforce Sans" w:hAnsi="Salesforce Sans"/>
          <w:szCs w:val="22"/>
        </w:rPr>
        <w:t>.</w:t>
      </w:r>
      <w:r w:rsidR="00C81A3D" w:rsidRPr="008066E6">
        <w:rPr>
          <w:rFonts w:ascii="Salesforce Sans" w:hAnsi="Salesforce Sans"/>
          <w:szCs w:val="22"/>
        </w:rPr>
        <w:tab/>
        <w:t>Create a Visualforce page using the inline editor.</w:t>
      </w:r>
    </w:p>
    <w:p w14:paraId="668371BF" w14:textId="0BB99679" w:rsidR="006E0874" w:rsidRPr="008066E6" w:rsidRDefault="006E0874" w:rsidP="0077756F">
      <w:pPr>
        <w:pStyle w:val="Heading2"/>
        <w:spacing w:before="120"/>
        <w:contextualSpacing w:val="0"/>
        <w:rPr>
          <w:rFonts w:ascii="Salesforce Sans" w:hAnsi="Salesforce Sans"/>
          <w:szCs w:val="22"/>
        </w:rPr>
      </w:pPr>
      <w:r w:rsidRPr="008066E6">
        <w:rPr>
          <w:rFonts w:ascii="Salesforce Sans" w:hAnsi="Salesforce Sans"/>
          <w:szCs w:val="22"/>
        </w:rPr>
        <w:t>A.</w:t>
      </w:r>
      <w:r w:rsidRPr="008066E6">
        <w:rPr>
          <w:rFonts w:ascii="Salesforce Sans" w:hAnsi="Salesforce Sans"/>
          <w:szCs w:val="22"/>
        </w:rPr>
        <w:tab/>
        <w:t xml:space="preserve">Replace everything in the </w:t>
      </w:r>
      <w:r w:rsidR="00261C2C">
        <w:rPr>
          <w:rFonts w:ascii="Salesforce Sans" w:hAnsi="Salesforce Sans"/>
          <w:szCs w:val="22"/>
        </w:rPr>
        <w:t>URL address</w:t>
      </w:r>
      <w:r w:rsidRPr="008066E6">
        <w:rPr>
          <w:rFonts w:ascii="Salesforce Sans" w:hAnsi="Salesforce Sans"/>
          <w:szCs w:val="22"/>
        </w:rPr>
        <w:t xml:space="preserve"> bar after </w:t>
      </w:r>
      <w:r w:rsidRPr="008066E6">
        <w:rPr>
          <w:rFonts w:ascii="Salesforce Sans" w:hAnsi="Salesforce Sans"/>
          <w:b/>
          <w:szCs w:val="22"/>
        </w:rPr>
        <w:t>force.com</w:t>
      </w:r>
      <w:r w:rsidRPr="008066E6">
        <w:rPr>
          <w:rFonts w:ascii="Salesforce Sans" w:hAnsi="Salesforce Sans"/>
          <w:szCs w:val="22"/>
        </w:rPr>
        <w:t xml:space="preserve"> with </w:t>
      </w:r>
      <w:r w:rsidRPr="008066E6">
        <w:rPr>
          <w:rFonts w:ascii="Salesforce Sans" w:hAnsi="Salesforce Sans"/>
          <w:b/>
          <w:szCs w:val="22"/>
        </w:rPr>
        <w:t>/apex/</w:t>
      </w:r>
      <w:proofErr w:type="spellStart"/>
      <w:r w:rsidRPr="008066E6">
        <w:rPr>
          <w:rFonts w:ascii="Salesforce Sans" w:hAnsi="Salesforce Sans"/>
          <w:b/>
          <w:szCs w:val="22"/>
        </w:rPr>
        <w:t>TechnicianStatus</w:t>
      </w:r>
      <w:r w:rsidR="00251EFF" w:rsidRPr="008066E6">
        <w:rPr>
          <w:rFonts w:ascii="Salesforce Sans" w:hAnsi="Salesforce Sans"/>
          <w:b/>
          <w:szCs w:val="22"/>
        </w:rPr>
        <w:t>Page</w:t>
      </w:r>
      <w:proofErr w:type="spellEnd"/>
      <w:r w:rsidR="00445806" w:rsidRPr="008066E6">
        <w:rPr>
          <w:rFonts w:ascii="Salesforce Sans" w:hAnsi="Salesforce Sans"/>
          <w:szCs w:val="22"/>
        </w:rPr>
        <w:t xml:space="preserve">, then </w:t>
      </w:r>
      <w:r w:rsidR="00797CC9">
        <w:rPr>
          <w:rFonts w:ascii="Salesforce Sans" w:hAnsi="Salesforce Sans"/>
          <w:szCs w:val="22"/>
        </w:rPr>
        <w:t xml:space="preserve">press </w:t>
      </w:r>
      <w:r w:rsidR="00797CC9" w:rsidRPr="008066E6">
        <w:rPr>
          <w:rStyle w:val="EnterOrType"/>
        </w:rPr>
        <w:t>ENTER</w:t>
      </w:r>
      <w:r w:rsidRPr="008066E6">
        <w:rPr>
          <w:rFonts w:ascii="Salesforce Sans" w:hAnsi="Salesforce Sans"/>
          <w:szCs w:val="22"/>
        </w:rPr>
        <w:t xml:space="preserve">. </w:t>
      </w:r>
      <w:r w:rsidR="000B1237" w:rsidRPr="008066E6">
        <w:rPr>
          <w:rFonts w:ascii="Salesforce Sans" w:hAnsi="Salesforce Sans"/>
          <w:szCs w:val="22"/>
        </w:rPr>
        <w:t>Your new URL will look like</w:t>
      </w:r>
      <w:r w:rsidRPr="008066E6">
        <w:rPr>
          <w:rFonts w:ascii="Salesforce Sans" w:hAnsi="Salesforce Sans"/>
          <w:szCs w:val="22"/>
        </w:rPr>
        <w:t>:</w:t>
      </w:r>
    </w:p>
    <w:p w14:paraId="3510ED90" w14:textId="0020B65A" w:rsidR="006E0874" w:rsidRPr="008066E6" w:rsidRDefault="006E0874" w:rsidP="0077756F">
      <w:pPr>
        <w:pStyle w:val="Heading2"/>
        <w:spacing w:before="120"/>
        <w:contextualSpacing w:val="0"/>
        <w:rPr>
          <w:rStyle w:val="EnterOrType"/>
          <w:sz w:val="19"/>
          <w:szCs w:val="19"/>
        </w:rPr>
      </w:pPr>
      <w:r w:rsidRPr="008066E6">
        <w:rPr>
          <w:rFonts w:ascii="Salesforce Sans" w:hAnsi="Salesforce Sans"/>
          <w:szCs w:val="22"/>
        </w:rPr>
        <w:tab/>
      </w:r>
      <w:r w:rsidRPr="008066E6">
        <w:rPr>
          <w:rStyle w:val="EnterOrType"/>
          <w:sz w:val="19"/>
          <w:szCs w:val="19"/>
        </w:rPr>
        <w:t>https://&lt;instance&gt;</w:t>
      </w:r>
      <w:r w:rsidR="00445806" w:rsidRPr="008066E6">
        <w:rPr>
          <w:rStyle w:val="EnterOrType"/>
          <w:sz w:val="19"/>
          <w:szCs w:val="19"/>
        </w:rPr>
        <w:t>--c.visual</w:t>
      </w:r>
      <w:r w:rsidR="004E4D67">
        <w:rPr>
          <w:rStyle w:val="EnterOrType"/>
          <w:sz w:val="19"/>
          <w:szCs w:val="19"/>
        </w:rPr>
        <w:t>.</w:t>
      </w:r>
      <w:r w:rsidR="00445806" w:rsidRPr="008066E6">
        <w:rPr>
          <w:rStyle w:val="EnterOrType"/>
          <w:sz w:val="19"/>
          <w:szCs w:val="19"/>
        </w:rPr>
        <w:t>force</w:t>
      </w:r>
      <w:r w:rsidRPr="008066E6">
        <w:rPr>
          <w:rStyle w:val="EnterOrType"/>
          <w:sz w:val="19"/>
          <w:szCs w:val="19"/>
        </w:rPr>
        <w:t>.com</w:t>
      </w:r>
      <w:r w:rsidRPr="008066E6">
        <w:rPr>
          <w:rStyle w:val="EnterOrType"/>
          <w:b/>
          <w:color w:val="C00000"/>
          <w:sz w:val="19"/>
          <w:szCs w:val="19"/>
        </w:rPr>
        <w:t>/apex/</w:t>
      </w:r>
      <w:proofErr w:type="spellStart"/>
      <w:r w:rsidRPr="008066E6">
        <w:rPr>
          <w:rStyle w:val="EnterOrType"/>
          <w:b/>
          <w:color w:val="C00000"/>
          <w:sz w:val="19"/>
          <w:szCs w:val="19"/>
        </w:rPr>
        <w:t>TechnicianStatus</w:t>
      </w:r>
      <w:r w:rsidR="000B1237" w:rsidRPr="008066E6">
        <w:rPr>
          <w:rStyle w:val="EnterOrType"/>
          <w:b/>
          <w:color w:val="C00000"/>
          <w:sz w:val="19"/>
          <w:szCs w:val="19"/>
        </w:rPr>
        <w:t>Page</w:t>
      </w:r>
      <w:proofErr w:type="spellEnd"/>
    </w:p>
    <w:p w14:paraId="308AE029" w14:textId="77777777" w:rsidR="00F85B69" w:rsidRPr="008066E6" w:rsidRDefault="00F85B69" w:rsidP="0077756F">
      <w:pPr>
        <w:pStyle w:val="H2bodytext"/>
        <w:spacing w:before="120" w:after="120"/>
        <w:rPr>
          <w:rFonts w:ascii="Salesforce Sans" w:hAnsi="Salesforce Sans"/>
          <w:sz w:val="22"/>
          <w:szCs w:val="22"/>
        </w:rPr>
      </w:pPr>
      <w:r w:rsidRPr="008066E6">
        <w:rPr>
          <w:rFonts w:ascii="Salesforce Sans" w:hAnsi="Salesforce Sans"/>
          <w:sz w:val="22"/>
          <w:szCs w:val="22"/>
        </w:rPr>
        <w:t>A warning will be displayed that the page does not exist.</w:t>
      </w:r>
    </w:p>
    <w:p w14:paraId="1E8E2141" w14:textId="7D5A1830" w:rsidR="00F85B69" w:rsidRPr="008066E6" w:rsidRDefault="00F85B69"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Pr="008066E6">
        <w:rPr>
          <w:rFonts w:ascii="Salesforce Sans" w:hAnsi="Salesforce Sans"/>
          <w:noProof/>
          <w:szCs w:val="22"/>
        </w:rPr>
        <w:t>B</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Click </w:t>
      </w:r>
      <w:r w:rsidRPr="008066E6">
        <w:rPr>
          <w:rStyle w:val="ClickOrSelect"/>
          <w:rFonts w:ascii="Salesforce Sans" w:hAnsi="Salesforce Sans"/>
          <w:szCs w:val="22"/>
        </w:rPr>
        <w:t xml:space="preserve">Create Page </w:t>
      </w:r>
      <w:proofErr w:type="spellStart"/>
      <w:r w:rsidR="00C648EC" w:rsidRPr="008066E6">
        <w:rPr>
          <w:rStyle w:val="ClickOrSelect"/>
          <w:rFonts w:ascii="Salesforce Sans" w:hAnsi="Salesforce Sans"/>
          <w:szCs w:val="22"/>
        </w:rPr>
        <w:t>TechnicianStatus</w:t>
      </w:r>
      <w:r w:rsidR="000B1237" w:rsidRPr="008066E6">
        <w:rPr>
          <w:rStyle w:val="ClickOrSelect"/>
          <w:rFonts w:ascii="Salesforce Sans" w:hAnsi="Salesforce Sans"/>
          <w:szCs w:val="22"/>
        </w:rPr>
        <w:t>Page</w:t>
      </w:r>
      <w:proofErr w:type="spellEnd"/>
      <w:r w:rsidRPr="008066E6">
        <w:rPr>
          <w:rFonts w:ascii="Salesforce Sans" w:hAnsi="Salesforce Sans"/>
          <w:szCs w:val="22"/>
        </w:rPr>
        <w:t>.</w:t>
      </w:r>
    </w:p>
    <w:p w14:paraId="253F628B" w14:textId="2495C8D7" w:rsidR="00C81A3D"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C81A3D" w:rsidRPr="008066E6">
        <w:rPr>
          <w:rFonts w:ascii="Salesforce Sans" w:hAnsi="Salesforce Sans"/>
          <w:szCs w:val="22"/>
        </w:rPr>
        <w:t>.</w:t>
      </w:r>
      <w:r w:rsidR="00C81A3D" w:rsidRPr="008066E6">
        <w:rPr>
          <w:rFonts w:ascii="Salesforce Sans" w:hAnsi="Salesforce Sans"/>
          <w:szCs w:val="22"/>
        </w:rPr>
        <w:tab/>
      </w:r>
      <w:r w:rsidR="000B1237" w:rsidRPr="008066E6">
        <w:rPr>
          <w:rFonts w:ascii="Salesforce Sans" w:hAnsi="Salesforce Sans"/>
          <w:szCs w:val="22"/>
        </w:rPr>
        <w:t>C</w:t>
      </w:r>
      <w:r w:rsidR="00C81A3D" w:rsidRPr="008066E6">
        <w:rPr>
          <w:rFonts w:ascii="Salesforce Sans" w:hAnsi="Salesforce Sans"/>
          <w:szCs w:val="22"/>
        </w:rPr>
        <w:t xml:space="preserve">lick </w:t>
      </w:r>
      <w:proofErr w:type="spellStart"/>
      <w:r w:rsidR="00C81A3D" w:rsidRPr="008066E6">
        <w:rPr>
          <w:rStyle w:val="ClickOrSelect"/>
          <w:rFonts w:ascii="Salesforce Sans" w:hAnsi="Salesforce Sans"/>
          <w:szCs w:val="22"/>
        </w:rPr>
        <w:t>TechnicianStatus</w:t>
      </w:r>
      <w:r w:rsidR="000B1237" w:rsidRPr="008066E6">
        <w:rPr>
          <w:rStyle w:val="ClickOrSelect"/>
          <w:rFonts w:ascii="Salesforce Sans" w:hAnsi="Salesforce Sans"/>
          <w:szCs w:val="22"/>
        </w:rPr>
        <w:t>Page</w:t>
      </w:r>
      <w:proofErr w:type="spellEnd"/>
      <w:r w:rsidR="00C81A3D" w:rsidRPr="008066E6">
        <w:rPr>
          <w:rStyle w:val="ClickOrSelect"/>
          <w:rFonts w:ascii="Salesforce Sans" w:hAnsi="Salesforce Sans"/>
          <w:szCs w:val="22"/>
        </w:rPr>
        <w:t xml:space="preserve"> </w:t>
      </w:r>
      <w:r w:rsidR="00C81A3D" w:rsidRPr="008066E6">
        <w:rPr>
          <w:rFonts w:ascii="Salesforce Sans" w:hAnsi="Salesforce Sans"/>
          <w:szCs w:val="22"/>
        </w:rPr>
        <w:t>in the lower left corner of the screen.</w:t>
      </w:r>
    </w:p>
    <w:p w14:paraId="1A308076" w14:textId="5B8C82DF" w:rsidR="000B1237" w:rsidRPr="008066E6" w:rsidRDefault="000B1237" w:rsidP="008066E6">
      <w:pPr>
        <w:pStyle w:val="Heading2"/>
        <w:spacing w:before="1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t xml:space="preserve">Append to the end of the URL </w:t>
      </w:r>
      <w:r w:rsidR="00ED5FEC" w:rsidRPr="008066E6">
        <w:rPr>
          <w:rStyle w:val="EnterOrType"/>
        </w:rPr>
        <w:t>?id=</w:t>
      </w:r>
      <w:proofErr w:type="spellStart"/>
      <w:r w:rsidR="00ED5FEC" w:rsidRPr="008066E6">
        <w:rPr>
          <w:rStyle w:val="EnterOrType"/>
        </w:rPr>
        <w:t>R</w:t>
      </w:r>
      <w:r w:rsidRPr="008066E6">
        <w:rPr>
          <w:rStyle w:val="EnterOrType"/>
        </w:rPr>
        <w:t>ecordId</w:t>
      </w:r>
      <w:proofErr w:type="spellEnd"/>
      <w:r w:rsidRPr="008066E6">
        <w:rPr>
          <w:rFonts w:ascii="Salesforce Sans" w:hAnsi="Salesforce Sans"/>
          <w:szCs w:val="22"/>
        </w:rPr>
        <w:t xml:space="preserve">, replacing </w:t>
      </w:r>
      <w:proofErr w:type="spellStart"/>
      <w:r w:rsidR="00ED5FEC" w:rsidRPr="008066E6">
        <w:rPr>
          <w:rStyle w:val="EnterOrType"/>
        </w:rPr>
        <w:t>R</w:t>
      </w:r>
      <w:r w:rsidRPr="008066E6">
        <w:rPr>
          <w:rStyle w:val="EnterOrType"/>
        </w:rPr>
        <w:t>ecordId</w:t>
      </w:r>
      <w:proofErr w:type="spellEnd"/>
      <w:r w:rsidRPr="008066E6">
        <w:rPr>
          <w:rFonts w:ascii="Salesforce Sans" w:hAnsi="Salesforce Sans"/>
          <w:szCs w:val="22"/>
        </w:rPr>
        <w:t xml:space="preserve"> with the </w:t>
      </w:r>
      <w:r w:rsidR="00ED5FEC" w:rsidRPr="008066E6">
        <w:rPr>
          <w:rFonts w:ascii="Salesforce Sans" w:hAnsi="Salesforce Sans"/>
          <w:szCs w:val="22"/>
        </w:rPr>
        <w:t xml:space="preserve">Contact </w:t>
      </w:r>
      <w:r w:rsidRPr="008066E6">
        <w:rPr>
          <w:rFonts w:ascii="Salesforce Sans" w:hAnsi="Salesforce Sans"/>
          <w:szCs w:val="22"/>
        </w:rPr>
        <w:t>record ID copied earlier</w:t>
      </w:r>
      <w:r w:rsidR="00445806" w:rsidRPr="008066E6">
        <w:rPr>
          <w:rFonts w:ascii="Salesforce Sans" w:hAnsi="Salesforce Sans"/>
          <w:szCs w:val="22"/>
        </w:rPr>
        <w:t xml:space="preserve">, then </w:t>
      </w:r>
      <w:r w:rsidR="00797CC9">
        <w:rPr>
          <w:rFonts w:ascii="Salesforce Sans" w:hAnsi="Salesforce Sans"/>
          <w:szCs w:val="22"/>
        </w:rPr>
        <w:t xml:space="preserve">press </w:t>
      </w:r>
      <w:r w:rsidR="00797CC9" w:rsidRPr="008066E6">
        <w:rPr>
          <w:rStyle w:val="EnterOrType"/>
        </w:rPr>
        <w:t>ENTER</w:t>
      </w:r>
      <w:r w:rsidRPr="008066E6">
        <w:rPr>
          <w:rFonts w:ascii="Salesforce Sans" w:hAnsi="Salesforce Sans"/>
          <w:szCs w:val="22"/>
        </w:rPr>
        <w:t>. Your new URL will look like:</w:t>
      </w:r>
    </w:p>
    <w:p w14:paraId="5C7BC557" w14:textId="49CFFE04" w:rsidR="000B1237" w:rsidRPr="008066E6" w:rsidRDefault="000B1237" w:rsidP="008066E6">
      <w:pPr>
        <w:pStyle w:val="Heading2"/>
        <w:spacing w:before="120"/>
        <w:contextualSpacing w:val="0"/>
        <w:rPr>
          <w:rStyle w:val="EnterOrType"/>
          <w:sz w:val="19"/>
          <w:szCs w:val="19"/>
        </w:rPr>
      </w:pPr>
      <w:r w:rsidRPr="008066E6">
        <w:rPr>
          <w:rFonts w:ascii="Salesforce Sans" w:hAnsi="Salesforce Sans"/>
          <w:szCs w:val="22"/>
        </w:rPr>
        <w:tab/>
      </w:r>
      <w:r w:rsidRPr="008066E6">
        <w:rPr>
          <w:rStyle w:val="EnterOrType"/>
          <w:sz w:val="19"/>
          <w:szCs w:val="19"/>
        </w:rPr>
        <w:t>https://&lt;instance&gt;</w:t>
      </w:r>
      <w:r w:rsidR="00445806" w:rsidRPr="008066E6">
        <w:rPr>
          <w:rStyle w:val="EnterOrType"/>
          <w:sz w:val="19"/>
          <w:szCs w:val="19"/>
        </w:rPr>
        <w:t>--c</w:t>
      </w:r>
      <w:r w:rsidRPr="008066E6">
        <w:rPr>
          <w:rStyle w:val="EnterOrType"/>
          <w:sz w:val="19"/>
          <w:szCs w:val="19"/>
        </w:rPr>
        <w:t>.</w:t>
      </w:r>
      <w:r w:rsidR="00CB73E6" w:rsidRPr="008066E6">
        <w:rPr>
          <w:rStyle w:val="EnterOrType"/>
          <w:sz w:val="19"/>
          <w:szCs w:val="19"/>
        </w:rPr>
        <w:t>visual</w:t>
      </w:r>
      <w:r w:rsidR="004E4D67">
        <w:rPr>
          <w:rStyle w:val="EnterOrType"/>
          <w:sz w:val="19"/>
          <w:szCs w:val="19"/>
        </w:rPr>
        <w:t>.</w:t>
      </w:r>
      <w:r w:rsidR="00CB73E6" w:rsidRPr="008066E6">
        <w:rPr>
          <w:rStyle w:val="EnterOrType"/>
          <w:sz w:val="19"/>
          <w:szCs w:val="19"/>
        </w:rPr>
        <w:t>force.com</w:t>
      </w:r>
      <w:r w:rsidRPr="008066E6">
        <w:rPr>
          <w:rStyle w:val="EnterOrType"/>
          <w:sz w:val="19"/>
          <w:szCs w:val="19"/>
        </w:rPr>
        <w:t>/apex/</w:t>
      </w:r>
      <w:proofErr w:type="spellStart"/>
      <w:r w:rsidRPr="008066E6">
        <w:rPr>
          <w:rStyle w:val="EnterOrType"/>
          <w:sz w:val="19"/>
          <w:szCs w:val="19"/>
        </w:rPr>
        <w:t>TechnicianStatusPage</w:t>
      </w:r>
      <w:r w:rsidRPr="008066E6">
        <w:rPr>
          <w:rStyle w:val="EnterOrType"/>
          <w:b/>
          <w:color w:val="C00000"/>
          <w:sz w:val="19"/>
          <w:szCs w:val="19"/>
        </w:rPr>
        <w:t>?id</w:t>
      </w:r>
      <w:proofErr w:type="spellEnd"/>
      <w:r w:rsidRPr="008066E6">
        <w:rPr>
          <w:rStyle w:val="EnterOrType"/>
          <w:b/>
          <w:color w:val="C00000"/>
          <w:sz w:val="19"/>
          <w:szCs w:val="19"/>
        </w:rPr>
        <w:t>=003</w:t>
      </w:r>
      <w:r w:rsidR="00ED5FEC" w:rsidRPr="008066E6">
        <w:rPr>
          <w:rStyle w:val="EnterOrType"/>
          <w:b/>
          <w:color w:val="C00000"/>
          <w:sz w:val="19"/>
          <w:szCs w:val="19"/>
        </w:rPr>
        <w:t>xxx</w:t>
      </w:r>
    </w:p>
    <w:p w14:paraId="19DC2ED7" w14:textId="185D4600" w:rsidR="00727BC3" w:rsidRPr="008066E6" w:rsidRDefault="00445806" w:rsidP="0077756F">
      <w:pPr>
        <w:pStyle w:val="Heading3"/>
        <w:spacing w:before="120"/>
        <w:ind w:left="720"/>
        <w:contextualSpacing w:val="0"/>
        <w:rPr>
          <w:rFonts w:ascii="Salesforce Sans" w:hAnsi="Salesforce Sans"/>
          <w:szCs w:val="22"/>
        </w:rPr>
      </w:pPr>
      <w:r w:rsidRPr="008066E6">
        <w:rPr>
          <w:rFonts w:ascii="Salesforce Sans" w:hAnsi="Salesforce Sans"/>
          <w:szCs w:val="22"/>
        </w:rPr>
        <w:t>E</w:t>
      </w:r>
      <w:r w:rsidR="00727BC3" w:rsidRPr="008066E6">
        <w:rPr>
          <w:rFonts w:ascii="Salesforce Sans" w:hAnsi="Salesforce Sans"/>
          <w:szCs w:val="22"/>
        </w:rPr>
        <w:t>.</w:t>
      </w:r>
      <w:r w:rsidR="00727BC3" w:rsidRPr="008066E6">
        <w:rPr>
          <w:rFonts w:ascii="Salesforce Sans" w:hAnsi="Salesforce Sans"/>
          <w:szCs w:val="22"/>
        </w:rPr>
        <w:tab/>
        <w:t xml:space="preserve">Copy and paste the contents of </w:t>
      </w:r>
      <w:r w:rsidR="00727BC3" w:rsidRPr="008066E6">
        <w:rPr>
          <w:rFonts w:ascii="Salesforce Sans" w:hAnsi="Salesforce Sans"/>
          <w:b/>
          <w:szCs w:val="22"/>
        </w:rPr>
        <w:t>SimpleTechnicianStatusPage.txt</w:t>
      </w:r>
      <w:r w:rsidR="00727BC3" w:rsidRPr="008066E6">
        <w:rPr>
          <w:rFonts w:ascii="Salesforce Sans" w:hAnsi="Salesforce Sans"/>
          <w:szCs w:val="22"/>
        </w:rPr>
        <w:t xml:space="preserve"> from the Exercises folder into the window, overwriting all existing text. </w:t>
      </w:r>
    </w:p>
    <w:p w14:paraId="2EFDB98F" w14:textId="1A83FE61" w:rsidR="00727BC3" w:rsidRPr="008066E6" w:rsidRDefault="00445806" w:rsidP="0077756F">
      <w:pPr>
        <w:pStyle w:val="Heading3"/>
        <w:spacing w:before="120"/>
        <w:ind w:left="720"/>
        <w:contextualSpacing w:val="0"/>
        <w:rPr>
          <w:rFonts w:ascii="Salesforce Sans" w:hAnsi="Salesforce Sans"/>
          <w:szCs w:val="22"/>
        </w:rPr>
      </w:pPr>
      <w:r w:rsidRPr="008066E6">
        <w:rPr>
          <w:rFonts w:ascii="Salesforce Sans" w:hAnsi="Salesforce Sans"/>
          <w:szCs w:val="22"/>
        </w:rPr>
        <w:lastRenderedPageBreak/>
        <w:t>F</w:t>
      </w:r>
      <w:r w:rsidR="00727BC3" w:rsidRPr="008066E6">
        <w:rPr>
          <w:rFonts w:ascii="Salesforce Sans" w:hAnsi="Salesforce Sans"/>
          <w:szCs w:val="22"/>
        </w:rPr>
        <w:t>.</w:t>
      </w:r>
      <w:r w:rsidR="00727BC3" w:rsidRPr="008066E6">
        <w:rPr>
          <w:rFonts w:ascii="Salesforce Sans" w:hAnsi="Salesforce Sans"/>
          <w:szCs w:val="22"/>
        </w:rPr>
        <w:tab/>
        <w:t>Complete the TODOs.</w:t>
      </w:r>
    </w:p>
    <w:p w14:paraId="2A6B07A4" w14:textId="6EEC8020" w:rsidR="00B4150B" w:rsidRPr="008066E6" w:rsidRDefault="00445806" w:rsidP="0077756F">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sidRPr="008066E6">
        <w:rPr>
          <w:rFonts w:ascii="Salesforce Sans" w:hAnsi="Salesforce Sans"/>
          <w:szCs w:val="22"/>
        </w:rPr>
        <w:t>G</w:t>
      </w:r>
      <w:r w:rsidR="00727BC3" w:rsidRPr="008066E6">
        <w:rPr>
          <w:rFonts w:ascii="Salesforce Sans" w:hAnsi="Salesforce Sans"/>
          <w:szCs w:val="22"/>
        </w:rPr>
        <w:t>.</w:t>
      </w:r>
      <w:r w:rsidR="00727BC3"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S</w:t>
      </w:r>
      <w:r w:rsidR="00727BC3" w:rsidRPr="008066E6">
        <w:rPr>
          <w:rFonts w:ascii="Salesforce Sans" w:hAnsi="Salesforce Sans"/>
          <w:szCs w:val="22"/>
        </w:rPr>
        <w:t xml:space="preserve"> to save the file. Note that the web page content changes.</w:t>
      </w:r>
    </w:p>
    <w:p w14:paraId="1577BFB8" w14:textId="719DB16E" w:rsidR="00B4150B" w:rsidRPr="008066E6" w:rsidRDefault="00445806" w:rsidP="0077756F">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sidRPr="008066E6">
        <w:rPr>
          <w:rFonts w:ascii="Salesforce Sans" w:hAnsi="Salesforce Sans"/>
          <w:szCs w:val="22"/>
        </w:rPr>
        <w:t>H</w:t>
      </w:r>
      <w:r w:rsidR="00B4150B" w:rsidRPr="008066E6">
        <w:rPr>
          <w:rFonts w:ascii="Salesforce Sans" w:hAnsi="Salesforce Sans"/>
          <w:szCs w:val="22"/>
        </w:rPr>
        <w:t>.</w:t>
      </w:r>
      <w:r w:rsidR="00B4150B" w:rsidRPr="008066E6">
        <w:rPr>
          <w:rFonts w:ascii="Salesforce Sans" w:hAnsi="Salesforce Sans"/>
          <w:szCs w:val="22"/>
        </w:rPr>
        <w:tab/>
        <w:t xml:space="preserve">Remove everything in the URL address bar after </w:t>
      </w:r>
      <w:r w:rsidR="006070EA" w:rsidRPr="008066E6">
        <w:rPr>
          <w:rFonts w:ascii="Salesforce Sans" w:hAnsi="Salesforce Sans"/>
          <w:b/>
          <w:szCs w:val="22"/>
        </w:rPr>
        <w:t>visual</w:t>
      </w:r>
      <w:r w:rsidR="004E4D67">
        <w:rPr>
          <w:rFonts w:ascii="Salesforce Sans" w:hAnsi="Salesforce Sans"/>
          <w:b/>
          <w:szCs w:val="22"/>
        </w:rPr>
        <w:t>.</w:t>
      </w:r>
      <w:r w:rsidR="00B4150B" w:rsidRPr="008066E6">
        <w:rPr>
          <w:rFonts w:ascii="Salesforce Sans" w:hAnsi="Salesforce Sans"/>
          <w:b/>
          <w:szCs w:val="22"/>
        </w:rPr>
        <w:t>force.com</w:t>
      </w:r>
      <w:r w:rsidR="00B4150B" w:rsidRPr="008066E6">
        <w:rPr>
          <w:rFonts w:ascii="Salesforce Sans" w:hAnsi="Salesforce Sans"/>
          <w:szCs w:val="22"/>
        </w:rPr>
        <w:t xml:space="preserve">, then </w:t>
      </w:r>
      <w:r w:rsidR="00797CC9">
        <w:rPr>
          <w:rFonts w:ascii="Salesforce Sans" w:hAnsi="Salesforce Sans"/>
          <w:szCs w:val="22"/>
        </w:rPr>
        <w:t xml:space="preserve">press </w:t>
      </w:r>
      <w:r w:rsidR="00797CC9" w:rsidRPr="008066E6">
        <w:rPr>
          <w:rStyle w:val="EnterOrType"/>
        </w:rPr>
        <w:t>ENTER</w:t>
      </w:r>
      <w:r w:rsidR="00A06759" w:rsidRPr="008066E6">
        <w:rPr>
          <w:rFonts w:ascii="Salesforce Sans" w:hAnsi="Salesforce Sans"/>
          <w:szCs w:val="22"/>
        </w:rPr>
        <w:t xml:space="preserve"> to return to the Salesforce UI.</w:t>
      </w:r>
    </w:p>
    <w:p w14:paraId="1161F01C" w14:textId="445D3E5D" w:rsidR="00224C42" w:rsidRPr="008066E6" w:rsidRDefault="00445806" w:rsidP="008066E6">
      <w:pPr>
        <w:pStyle w:val="Heading1"/>
        <w:spacing w:before="120"/>
        <w:contextualSpacing w:val="0"/>
        <w:rPr>
          <w:rFonts w:ascii="Salesforce Sans" w:hAnsi="Salesforce Sans"/>
          <w:szCs w:val="22"/>
        </w:rPr>
      </w:pPr>
      <w:r w:rsidRPr="008066E6">
        <w:rPr>
          <w:rFonts w:ascii="Salesforce Sans" w:hAnsi="Salesforce Sans"/>
          <w:szCs w:val="22"/>
        </w:rPr>
        <w:t>3</w:t>
      </w:r>
      <w:r w:rsidR="00224C42" w:rsidRPr="008066E6">
        <w:rPr>
          <w:rFonts w:ascii="Salesforce Sans" w:hAnsi="Salesforce Sans"/>
          <w:szCs w:val="22"/>
        </w:rPr>
        <w:t>.</w:t>
      </w:r>
      <w:r w:rsidR="00224C42" w:rsidRPr="008066E6">
        <w:rPr>
          <w:rFonts w:ascii="Salesforce Sans" w:hAnsi="Salesforce Sans"/>
          <w:szCs w:val="22"/>
        </w:rPr>
        <w:tab/>
        <w:t xml:space="preserve">Create a custom button on the Technician </w:t>
      </w:r>
      <w:r w:rsidR="0014744C" w:rsidRPr="008066E6">
        <w:rPr>
          <w:rFonts w:ascii="Salesforce Sans" w:hAnsi="Salesforce Sans"/>
          <w:szCs w:val="22"/>
        </w:rPr>
        <w:t xml:space="preserve">Contact </w:t>
      </w:r>
      <w:r w:rsidR="00224C42" w:rsidRPr="008066E6">
        <w:rPr>
          <w:rFonts w:ascii="Salesforce Sans" w:hAnsi="Salesforce Sans"/>
          <w:szCs w:val="22"/>
        </w:rPr>
        <w:t>Layout to launch the page.</w:t>
      </w:r>
    </w:p>
    <w:p w14:paraId="060DD086" w14:textId="0F04E4A2" w:rsidR="00C04D6B" w:rsidRPr="008066E6" w:rsidRDefault="00B4150B" w:rsidP="0077756F">
      <w:pPr>
        <w:pStyle w:val="Heading2"/>
        <w:spacing w:before="120"/>
        <w:contextualSpacing w:val="0"/>
        <w:rPr>
          <w:rFonts w:ascii="Salesforce Sans" w:hAnsi="Salesforce Sans"/>
          <w:szCs w:val="22"/>
        </w:rPr>
      </w:pPr>
      <w:r w:rsidRPr="008066E6">
        <w:rPr>
          <w:rFonts w:ascii="Salesforce Sans" w:hAnsi="Salesforce Sans"/>
          <w:szCs w:val="22"/>
        </w:rPr>
        <w:t>A</w:t>
      </w:r>
      <w:r w:rsidR="00C04D6B" w:rsidRPr="008066E6">
        <w:rPr>
          <w:rFonts w:ascii="Salesforce Sans" w:hAnsi="Salesforce Sans"/>
          <w:szCs w:val="22"/>
        </w:rPr>
        <w:t>.</w:t>
      </w:r>
      <w:r w:rsidR="00C04D6B" w:rsidRPr="008066E6">
        <w:rPr>
          <w:rFonts w:ascii="Salesforce Sans" w:hAnsi="Salesforce Sans"/>
          <w:szCs w:val="22"/>
        </w:rPr>
        <w:tab/>
        <w:t>C</w:t>
      </w:r>
      <w:r w:rsidR="00C04D6B" w:rsidRPr="008066E6">
        <w:rPr>
          <w:rFonts w:ascii="Salesforce Sans" w:hAnsi="Salesforce Sans"/>
          <w:color w:val="000000" w:themeColor="text1"/>
          <w:szCs w:val="22"/>
        </w:rPr>
        <w:t xml:space="preserve">lick </w:t>
      </w:r>
      <w:r w:rsidR="00C04D6B" w:rsidRPr="008066E6">
        <w:rPr>
          <w:rFonts w:ascii="Salesforce Sans" w:hAnsi="Salesforce Sans"/>
          <w:szCs w:val="22"/>
        </w:rPr>
        <w:fldChar w:fldCharType="begin"/>
      </w:r>
      <w:r w:rsidR="00C04D6B" w:rsidRPr="008066E6">
        <w:rPr>
          <w:rFonts w:ascii="Salesforce Sans" w:hAnsi="Salesforce Sans"/>
          <w:szCs w:val="22"/>
        </w:rPr>
        <w:instrText xml:space="preserve"> INCLUDEPICTURE "https://resources.help.salesforce.com/images/02e863126fef084a82dc1f96dea047ff.png" \* MERGEFORMATINET </w:instrText>
      </w:r>
      <w:r w:rsidR="00C04D6B" w:rsidRPr="008066E6">
        <w:rPr>
          <w:rFonts w:ascii="Salesforce Sans" w:hAnsi="Salesforce Sans"/>
          <w:szCs w:val="22"/>
        </w:rPr>
        <w:fldChar w:fldCharType="separate"/>
      </w:r>
      <w:r w:rsidR="00C04D6B" w:rsidRPr="008066E6">
        <w:rPr>
          <w:rFonts w:ascii="Salesforce Sans" w:hAnsi="Salesforce Sans"/>
          <w:noProof/>
          <w:szCs w:val="22"/>
        </w:rPr>
        <w:drawing>
          <wp:inline distT="0" distB="0" distL="0" distR="0" wp14:anchorId="010D6049" wp14:editId="7933724F">
            <wp:extent cx="130775" cy="144869"/>
            <wp:effectExtent l="0" t="0" r="0" b="0"/>
            <wp:docPr id="59" name="Picture 59"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00C04D6B" w:rsidRPr="008066E6">
        <w:rPr>
          <w:rFonts w:ascii="Salesforce Sans" w:hAnsi="Salesforce Sans"/>
          <w:szCs w:val="22"/>
        </w:rPr>
        <w:fldChar w:fldCharType="end"/>
      </w:r>
      <w:r w:rsidR="00C04D6B" w:rsidRPr="008066E6">
        <w:rPr>
          <w:rFonts w:ascii="Salesforce Sans" w:hAnsi="Salesforce Sans"/>
          <w:szCs w:val="22"/>
        </w:rPr>
        <w:t xml:space="preserve"> | </w:t>
      </w:r>
      <w:r w:rsidR="00C04D6B" w:rsidRPr="0077756F">
        <w:rPr>
          <w:rStyle w:val="ClickPaths"/>
          <w:color w:val="000000" w:themeColor="text1"/>
          <w:szCs w:val="22"/>
        </w:rPr>
        <w:t>Setup.</w:t>
      </w:r>
    </w:p>
    <w:p w14:paraId="680BEFCB" w14:textId="3E762B9F" w:rsidR="00A86730" w:rsidRPr="008066E6" w:rsidRDefault="00B4150B" w:rsidP="0077756F">
      <w:pPr>
        <w:pStyle w:val="Heading2"/>
        <w:spacing w:before="120"/>
        <w:contextualSpacing w:val="0"/>
        <w:rPr>
          <w:rFonts w:ascii="Salesforce Sans" w:hAnsi="Salesforce Sans"/>
          <w:szCs w:val="22"/>
        </w:rPr>
      </w:pPr>
      <w:r w:rsidRPr="008066E6">
        <w:rPr>
          <w:rFonts w:ascii="Salesforce Sans" w:hAnsi="Salesforce Sans"/>
          <w:szCs w:val="22"/>
        </w:rPr>
        <w:t>B</w:t>
      </w:r>
      <w:r w:rsidR="00A86730" w:rsidRPr="008066E6">
        <w:rPr>
          <w:rFonts w:ascii="Salesforce Sans" w:hAnsi="Salesforce Sans"/>
          <w:szCs w:val="22"/>
        </w:rPr>
        <w:t>.</w:t>
      </w:r>
      <w:r w:rsidR="00A86730" w:rsidRPr="008066E6">
        <w:rPr>
          <w:rFonts w:ascii="Salesforce Sans" w:hAnsi="Salesforce Sans"/>
          <w:szCs w:val="22"/>
        </w:rPr>
        <w:tab/>
      </w:r>
      <w:r w:rsidR="00A86730" w:rsidRPr="008066E6">
        <w:rPr>
          <w:rFonts w:ascii="Salesforce Sans" w:hAnsi="Salesforce Sans"/>
          <w:color w:val="000000" w:themeColor="text1"/>
          <w:szCs w:val="22"/>
        </w:rPr>
        <w:t xml:space="preserve">Click </w:t>
      </w:r>
      <w:r w:rsidR="00A86730" w:rsidRPr="008066E6">
        <w:rPr>
          <w:rFonts w:ascii="Salesforce Sans" w:hAnsi="Salesforce Sans"/>
          <w:b/>
          <w:color w:val="000000" w:themeColor="text1"/>
          <w:szCs w:val="22"/>
        </w:rPr>
        <w:t>Object Manager</w:t>
      </w:r>
      <w:r w:rsidR="00A86730" w:rsidRPr="008066E6">
        <w:rPr>
          <w:rFonts w:ascii="Salesforce Sans" w:hAnsi="Salesforce Sans"/>
          <w:color w:val="000000" w:themeColor="text1"/>
          <w:szCs w:val="22"/>
        </w:rPr>
        <w:t>.</w:t>
      </w:r>
    </w:p>
    <w:p w14:paraId="2CFB2C4B" w14:textId="68A77E13" w:rsidR="00A86730" w:rsidRPr="008066E6" w:rsidRDefault="00B4150B" w:rsidP="0077756F">
      <w:pPr>
        <w:pStyle w:val="Heading2"/>
        <w:spacing w:before="120"/>
        <w:contextualSpacing w:val="0"/>
        <w:rPr>
          <w:rFonts w:ascii="Salesforce Sans" w:hAnsi="Salesforce Sans"/>
          <w:szCs w:val="22"/>
        </w:rPr>
      </w:pPr>
      <w:r w:rsidRPr="008066E6">
        <w:rPr>
          <w:rFonts w:ascii="Salesforce Sans" w:hAnsi="Salesforce Sans"/>
          <w:szCs w:val="22"/>
        </w:rPr>
        <w:t>C</w:t>
      </w:r>
      <w:r w:rsidR="00A86730" w:rsidRPr="008066E6">
        <w:rPr>
          <w:rFonts w:ascii="Salesforce Sans" w:hAnsi="Salesforce Sans"/>
          <w:szCs w:val="22"/>
        </w:rPr>
        <w:t>.</w:t>
      </w:r>
      <w:r w:rsidR="00A86730" w:rsidRPr="008066E6">
        <w:rPr>
          <w:rFonts w:ascii="Salesforce Sans" w:hAnsi="Salesforce Sans"/>
          <w:szCs w:val="22"/>
        </w:rPr>
        <w:tab/>
        <w:t xml:space="preserve">Click </w:t>
      </w:r>
      <w:r w:rsidR="00A86F8B" w:rsidRPr="008066E6">
        <w:rPr>
          <w:rStyle w:val="ClickOrSelect"/>
          <w:rFonts w:ascii="Salesforce Sans" w:hAnsi="Salesforce Sans"/>
          <w:szCs w:val="22"/>
        </w:rPr>
        <w:t>Contact</w:t>
      </w:r>
      <w:r w:rsidR="00A86730" w:rsidRPr="008066E6">
        <w:rPr>
          <w:rFonts w:ascii="Salesforce Sans" w:hAnsi="Salesforce Sans"/>
          <w:szCs w:val="22"/>
        </w:rPr>
        <w:t>.</w:t>
      </w:r>
    </w:p>
    <w:p w14:paraId="3ADF0227" w14:textId="72F83C38" w:rsidR="00A86730" w:rsidRPr="008066E6" w:rsidRDefault="00B4150B" w:rsidP="0077756F">
      <w:pPr>
        <w:pStyle w:val="Heading2"/>
        <w:spacing w:before="120"/>
        <w:contextualSpacing w:val="0"/>
        <w:rPr>
          <w:rFonts w:ascii="Salesforce Sans" w:hAnsi="Salesforce Sans"/>
          <w:szCs w:val="22"/>
        </w:rPr>
      </w:pPr>
      <w:r w:rsidRPr="008066E6">
        <w:rPr>
          <w:rFonts w:ascii="Salesforce Sans" w:hAnsi="Salesforce Sans"/>
          <w:szCs w:val="22"/>
        </w:rPr>
        <w:t>D</w:t>
      </w:r>
      <w:r w:rsidR="00A86730" w:rsidRPr="008066E6">
        <w:rPr>
          <w:rFonts w:ascii="Salesforce Sans" w:hAnsi="Salesforce Sans"/>
          <w:szCs w:val="22"/>
        </w:rPr>
        <w:t>.</w:t>
      </w:r>
      <w:r w:rsidR="00A86730" w:rsidRPr="008066E6">
        <w:rPr>
          <w:rFonts w:ascii="Salesforce Sans" w:hAnsi="Salesforce Sans"/>
          <w:szCs w:val="22"/>
        </w:rPr>
        <w:tab/>
        <w:t xml:space="preserve">Click </w:t>
      </w:r>
      <w:r w:rsidR="00A86730" w:rsidRPr="008066E6">
        <w:rPr>
          <w:rFonts w:ascii="Salesforce Sans" w:hAnsi="Salesforce Sans"/>
          <w:b/>
          <w:szCs w:val="22"/>
        </w:rPr>
        <w:t>Buttons, Links, and Actions</w:t>
      </w:r>
      <w:r w:rsidR="00A86730" w:rsidRPr="008066E6">
        <w:rPr>
          <w:rFonts w:ascii="Salesforce Sans" w:hAnsi="Salesforce Sans"/>
          <w:szCs w:val="22"/>
        </w:rPr>
        <w:t xml:space="preserve">, then click </w:t>
      </w:r>
      <w:r w:rsidR="00A86730" w:rsidRPr="008066E6">
        <w:rPr>
          <w:rFonts w:ascii="Salesforce Sans" w:hAnsi="Salesforce Sans"/>
          <w:b/>
          <w:szCs w:val="22"/>
        </w:rPr>
        <w:t>New Button or Link</w:t>
      </w:r>
      <w:r w:rsidR="00A86730" w:rsidRPr="008066E6">
        <w:rPr>
          <w:rFonts w:ascii="Salesforce Sans" w:hAnsi="Salesforce Sans"/>
          <w:szCs w:val="22"/>
        </w:rPr>
        <w:t>.</w:t>
      </w:r>
    </w:p>
    <w:p w14:paraId="186261E5" w14:textId="7CDCFE0B" w:rsidR="00A86730" w:rsidRPr="008066E6" w:rsidRDefault="00B4150B" w:rsidP="0077756F">
      <w:pPr>
        <w:pStyle w:val="Heading2"/>
        <w:spacing w:before="120"/>
        <w:contextualSpacing w:val="0"/>
        <w:rPr>
          <w:rFonts w:ascii="Salesforce Sans" w:hAnsi="Salesforce Sans"/>
          <w:szCs w:val="22"/>
        </w:rPr>
      </w:pPr>
      <w:r w:rsidRPr="008066E6">
        <w:rPr>
          <w:rFonts w:ascii="Salesforce Sans" w:hAnsi="Salesforce Sans"/>
          <w:szCs w:val="22"/>
        </w:rPr>
        <w:t>E</w:t>
      </w:r>
      <w:r w:rsidR="00A86730" w:rsidRPr="008066E6">
        <w:rPr>
          <w:rFonts w:ascii="Salesforce Sans" w:hAnsi="Salesforce Sans"/>
          <w:szCs w:val="22"/>
        </w:rPr>
        <w:t>.</w:t>
      </w:r>
      <w:r w:rsidR="00A86730" w:rsidRPr="008066E6">
        <w:rPr>
          <w:rFonts w:ascii="Salesforce Sans" w:hAnsi="Salesforce Sans"/>
          <w:szCs w:val="22"/>
        </w:rPr>
        <w:tab/>
        <w:t>Enter the following information:</w:t>
      </w:r>
    </w:p>
    <w:tbl>
      <w:tblPr>
        <w:tblStyle w:val="TableGrid"/>
        <w:tblW w:w="0" w:type="auto"/>
        <w:tblInd w:w="792" w:type="dxa"/>
        <w:tblLayout w:type="fixed"/>
        <w:tblLook w:val="04A0" w:firstRow="1" w:lastRow="0" w:firstColumn="1" w:lastColumn="0" w:noHBand="0" w:noVBand="1"/>
      </w:tblPr>
      <w:tblGrid>
        <w:gridCol w:w="2713"/>
        <w:gridCol w:w="3510"/>
      </w:tblGrid>
      <w:tr w:rsidR="00A86730" w:rsidRPr="00CC7372" w14:paraId="14E29C45" w14:textId="77777777" w:rsidTr="008B033A">
        <w:tc>
          <w:tcPr>
            <w:tcW w:w="2713" w:type="dxa"/>
          </w:tcPr>
          <w:p w14:paraId="11524BDC" w14:textId="77777777" w:rsidR="00A86730" w:rsidRPr="008066E6" w:rsidRDefault="00A86730" w:rsidP="008066E6">
            <w:pPr>
              <w:spacing w:before="80" w:after="80"/>
              <w:rPr>
                <w:rFonts w:ascii="Salesforce Sans" w:hAnsi="Salesforce Sans"/>
                <w:sz w:val="22"/>
                <w:szCs w:val="22"/>
              </w:rPr>
            </w:pPr>
            <w:r w:rsidRPr="008066E6">
              <w:rPr>
                <w:rFonts w:ascii="Salesforce Sans" w:hAnsi="Salesforce Sans"/>
                <w:sz w:val="22"/>
                <w:szCs w:val="22"/>
              </w:rPr>
              <w:t>Label</w:t>
            </w:r>
          </w:p>
        </w:tc>
        <w:tc>
          <w:tcPr>
            <w:tcW w:w="3510" w:type="dxa"/>
          </w:tcPr>
          <w:p w14:paraId="1D34FD35" w14:textId="05615161" w:rsidR="00A86730" w:rsidRPr="00DC6A8F" w:rsidRDefault="00A86F8B" w:rsidP="008066E6">
            <w:pPr>
              <w:spacing w:before="80" w:after="80"/>
              <w:rPr>
                <w:rStyle w:val="EnterOrType"/>
              </w:rPr>
            </w:pPr>
            <w:r w:rsidRPr="00DC6A8F">
              <w:rPr>
                <w:rStyle w:val="EnterOrType"/>
              </w:rPr>
              <w:t>Technician Status</w:t>
            </w:r>
          </w:p>
        </w:tc>
      </w:tr>
      <w:tr w:rsidR="00A86730" w:rsidRPr="00CC7372" w14:paraId="5249DF97" w14:textId="77777777" w:rsidTr="008B033A">
        <w:tc>
          <w:tcPr>
            <w:tcW w:w="2713" w:type="dxa"/>
          </w:tcPr>
          <w:p w14:paraId="5491B784" w14:textId="77777777" w:rsidR="00A86730" w:rsidRPr="008066E6" w:rsidRDefault="00A86730" w:rsidP="008066E6">
            <w:pPr>
              <w:spacing w:before="80" w:after="80"/>
              <w:rPr>
                <w:rFonts w:ascii="Salesforce Sans" w:hAnsi="Salesforce Sans"/>
                <w:sz w:val="22"/>
                <w:szCs w:val="22"/>
              </w:rPr>
            </w:pPr>
            <w:r w:rsidRPr="008066E6">
              <w:rPr>
                <w:rFonts w:ascii="Salesforce Sans" w:hAnsi="Salesforce Sans"/>
                <w:sz w:val="22"/>
                <w:szCs w:val="22"/>
              </w:rPr>
              <w:t>Name</w:t>
            </w:r>
          </w:p>
        </w:tc>
        <w:tc>
          <w:tcPr>
            <w:tcW w:w="3510" w:type="dxa"/>
          </w:tcPr>
          <w:p w14:paraId="753A227C" w14:textId="6EC9A83A" w:rsidR="00A86730" w:rsidRPr="00DC6A8F" w:rsidRDefault="00A86F8B" w:rsidP="008066E6">
            <w:pPr>
              <w:spacing w:before="80" w:after="80"/>
              <w:rPr>
                <w:rStyle w:val="EnterOrType"/>
              </w:rPr>
            </w:pPr>
            <w:proofErr w:type="spellStart"/>
            <w:r w:rsidRPr="00DC6A8F">
              <w:rPr>
                <w:rStyle w:val="EnterOrType"/>
              </w:rPr>
              <w:t>Technician_Status</w:t>
            </w:r>
            <w:proofErr w:type="spellEnd"/>
          </w:p>
        </w:tc>
      </w:tr>
      <w:tr w:rsidR="00A86730" w:rsidRPr="00CC7372" w14:paraId="11884168" w14:textId="77777777" w:rsidTr="008B033A">
        <w:tc>
          <w:tcPr>
            <w:tcW w:w="2713" w:type="dxa"/>
          </w:tcPr>
          <w:p w14:paraId="77137719" w14:textId="77777777" w:rsidR="00A86730" w:rsidRPr="008066E6" w:rsidRDefault="00A86730" w:rsidP="008066E6">
            <w:pPr>
              <w:spacing w:before="80" w:after="80"/>
              <w:rPr>
                <w:rFonts w:ascii="Salesforce Sans" w:hAnsi="Salesforce Sans"/>
                <w:sz w:val="22"/>
                <w:szCs w:val="22"/>
              </w:rPr>
            </w:pPr>
            <w:r w:rsidRPr="008066E6">
              <w:rPr>
                <w:rFonts w:ascii="Salesforce Sans" w:hAnsi="Salesforce Sans"/>
                <w:sz w:val="22"/>
                <w:szCs w:val="22"/>
              </w:rPr>
              <w:t>Display Type</w:t>
            </w:r>
          </w:p>
        </w:tc>
        <w:tc>
          <w:tcPr>
            <w:tcW w:w="3510" w:type="dxa"/>
          </w:tcPr>
          <w:p w14:paraId="40CCF2B8" w14:textId="77777777" w:rsidR="00A86730" w:rsidRPr="008066E6" w:rsidRDefault="00A86730" w:rsidP="008066E6">
            <w:pPr>
              <w:spacing w:before="80" w:after="80"/>
              <w:rPr>
                <w:rStyle w:val="ClickOrSelect"/>
                <w:rFonts w:ascii="Salesforce Sans" w:hAnsi="Salesforce Sans"/>
                <w:szCs w:val="22"/>
              </w:rPr>
            </w:pPr>
            <w:r w:rsidRPr="008066E6">
              <w:rPr>
                <w:rStyle w:val="ClickOrSelect"/>
                <w:rFonts w:ascii="Salesforce Sans" w:hAnsi="Salesforce Sans"/>
                <w:szCs w:val="22"/>
              </w:rPr>
              <w:t>Detail Page Button</w:t>
            </w:r>
          </w:p>
        </w:tc>
      </w:tr>
      <w:tr w:rsidR="00A86730" w:rsidRPr="00CC7372" w14:paraId="06748FC8" w14:textId="77777777" w:rsidTr="008B033A">
        <w:tc>
          <w:tcPr>
            <w:tcW w:w="2713" w:type="dxa"/>
          </w:tcPr>
          <w:p w14:paraId="3341EDFA" w14:textId="77777777" w:rsidR="00A86730" w:rsidRPr="008066E6" w:rsidRDefault="00A86730" w:rsidP="008066E6">
            <w:pPr>
              <w:spacing w:before="80" w:after="80"/>
              <w:rPr>
                <w:rFonts w:ascii="Salesforce Sans" w:hAnsi="Salesforce Sans"/>
                <w:sz w:val="22"/>
                <w:szCs w:val="22"/>
              </w:rPr>
            </w:pPr>
            <w:r w:rsidRPr="008066E6">
              <w:rPr>
                <w:rFonts w:ascii="Salesforce Sans" w:hAnsi="Salesforce Sans"/>
                <w:sz w:val="22"/>
                <w:szCs w:val="22"/>
              </w:rPr>
              <w:t>Behavior</w:t>
            </w:r>
          </w:p>
        </w:tc>
        <w:tc>
          <w:tcPr>
            <w:tcW w:w="3510" w:type="dxa"/>
          </w:tcPr>
          <w:p w14:paraId="03535655" w14:textId="77777777" w:rsidR="00A86730" w:rsidRPr="008066E6" w:rsidRDefault="00A86730" w:rsidP="008066E6">
            <w:pPr>
              <w:spacing w:before="80" w:after="80"/>
              <w:rPr>
                <w:rStyle w:val="ClickOrSelect"/>
                <w:rFonts w:ascii="Salesforce Sans" w:hAnsi="Salesforce Sans"/>
                <w:b w:val="0"/>
                <w:szCs w:val="22"/>
              </w:rPr>
            </w:pPr>
            <w:r w:rsidRPr="008066E6">
              <w:rPr>
                <w:rStyle w:val="ClickOrSelect"/>
                <w:rFonts w:ascii="Salesforce Sans" w:hAnsi="Salesforce Sans"/>
                <w:szCs w:val="22"/>
              </w:rPr>
              <w:t>Display in existing window without sidebar or header.</w:t>
            </w:r>
          </w:p>
          <w:p w14:paraId="2F23AB6F" w14:textId="77777777" w:rsidR="00A86730" w:rsidRPr="008066E6" w:rsidRDefault="00A86730" w:rsidP="008066E6">
            <w:pPr>
              <w:spacing w:before="80" w:after="80"/>
              <w:rPr>
                <w:rStyle w:val="ClickOrSelect"/>
                <w:rFonts w:ascii="Salesforce Sans" w:hAnsi="Salesforce Sans"/>
                <w:b w:val="0"/>
                <w:szCs w:val="22"/>
              </w:rPr>
            </w:pPr>
            <w:r w:rsidRPr="008066E6">
              <w:rPr>
                <w:rStyle w:val="ClickOrSelect"/>
                <w:rFonts w:ascii="Salesforce Sans" w:hAnsi="Salesforce Sans"/>
                <w:b w:val="0"/>
                <w:szCs w:val="22"/>
              </w:rPr>
              <w:t>(</w:t>
            </w:r>
            <w:hyperlink r:id="rId12" w:history="1">
              <w:r w:rsidRPr="008066E6">
                <w:rPr>
                  <w:rStyle w:val="Hyperlink"/>
                  <w:rFonts w:ascii="Salesforce Sans" w:hAnsi="Salesforce Sans"/>
                  <w:sz w:val="22"/>
                  <w:szCs w:val="22"/>
                </w:rPr>
                <w:t>Known Issues</w:t>
              </w:r>
            </w:hyperlink>
            <w:r w:rsidRPr="008066E6">
              <w:rPr>
                <w:rStyle w:val="ClickOrSelect"/>
                <w:rFonts w:ascii="Salesforce Sans" w:hAnsi="Salesforce Sans"/>
                <w:b w:val="0"/>
                <w:szCs w:val="22"/>
              </w:rPr>
              <w:t>)</w:t>
            </w:r>
          </w:p>
        </w:tc>
      </w:tr>
      <w:tr w:rsidR="00A86730" w:rsidRPr="00CC7372" w14:paraId="346C7109" w14:textId="77777777" w:rsidTr="008B033A">
        <w:tc>
          <w:tcPr>
            <w:tcW w:w="2713" w:type="dxa"/>
          </w:tcPr>
          <w:p w14:paraId="40BC9697" w14:textId="77777777" w:rsidR="00A86730" w:rsidRPr="008066E6" w:rsidRDefault="00A86730" w:rsidP="008066E6">
            <w:pPr>
              <w:spacing w:before="80" w:after="80"/>
              <w:rPr>
                <w:rFonts w:ascii="Salesforce Sans" w:hAnsi="Salesforce Sans"/>
                <w:sz w:val="22"/>
                <w:szCs w:val="22"/>
              </w:rPr>
            </w:pPr>
            <w:r w:rsidRPr="008066E6">
              <w:rPr>
                <w:rFonts w:ascii="Salesforce Sans" w:hAnsi="Salesforce Sans"/>
                <w:sz w:val="22"/>
                <w:szCs w:val="22"/>
              </w:rPr>
              <w:t>Content Source</w:t>
            </w:r>
          </w:p>
        </w:tc>
        <w:tc>
          <w:tcPr>
            <w:tcW w:w="3510" w:type="dxa"/>
          </w:tcPr>
          <w:p w14:paraId="1DE9FBC5" w14:textId="77777777" w:rsidR="00A86730" w:rsidRPr="008066E6" w:rsidRDefault="00A86730" w:rsidP="008066E6">
            <w:pPr>
              <w:spacing w:before="80" w:after="80"/>
              <w:rPr>
                <w:rStyle w:val="ClickOrSelect"/>
                <w:rFonts w:ascii="Salesforce Sans" w:hAnsi="Salesforce Sans"/>
                <w:szCs w:val="22"/>
              </w:rPr>
            </w:pPr>
            <w:r w:rsidRPr="008066E6">
              <w:rPr>
                <w:rStyle w:val="ClickOrSelect"/>
                <w:rFonts w:ascii="Salesforce Sans" w:hAnsi="Salesforce Sans"/>
                <w:szCs w:val="22"/>
              </w:rPr>
              <w:t>Visualforce Page</w:t>
            </w:r>
          </w:p>
        </w:tc>
      </w:tr>
      <w:tr w:rsidR="00A86730" w:rsidRPr="00CC7372" w14:paraId="5E6A7425" w14:textId="77777777" w:rsidTr="008B033A">
        <w:tc>
          <w:tcPr>
            <w:tcW w:w="2713" w:type="dxa"/>
          </w:tcPr>
          <w:p w14:paraId="3F393026" w14:textId="77777777" w:rsidR="00A86730" w:rsidRPr="008066E6" w:rsidRDefault="00A86730" w:rsidP="008066E6">
            <w:pPr>
              <w:spacing w:before="80" w:after="80"/>
              <w:rPr>
                <w:rFonts w:ascii="Salesforce Sans" w:hAnsi="Salesforce Sans"/>
                <w:sz w:val="22"/>
                <w:szCs w:val="22"/>
              </w:rPr>
            </w:pPr>
            <w:r w:rsidRPr="008066E6">
              <w:rPr>
                <w:rFonts w:ascii="Salesforce Sans" w:hAnsi="Salesforce Sans"/>
                <w:sz w:val="22"/>
                <w:szCs w:val="22"/>
              </w:rPr>
              <w:t>Content</w:t>
            </w:r>
          </w:p>
        </w:tc>
        <w:tc>
          <w:tcPr>
            <w:tcW w:w="3510" w:type="dxa"/>
          </w:tcPr>
          <w:p w14:paraId="0FF8FF65" w14:textId="1C49DA3D" w:rsidR="00A86730" w:rsidRPr="008066E6" w:rsidRDefault="00814646" w:rsidP="008066E6">
            <w:pPr>
              <w:spacing w:before="80" w:after="80"/>
              <w:rPr>
                <w:rStyle w:val="ClickOrSelect"/>
                <w:rFonts w:ascii="Salesforce Sans" w:hAnsi="Salesforce Sans"/>
                <w:szCs w:val="22"/>
              </w:rPr>
            </w:pPr>
            <w:proofErr w:type="spellStart"/>
            <w:r w:rsidRPr="008066E6">
              <w:rPr>
                <w:rStyle w:val="ClickOrSelect"/>
                <w:rFonts w:ascii="Salesforce Sans" w:hAnsi="Salesforce Sans"/>
                <w:szCs w:val="22"/>
              </w:rPr>
              <w:t>TechnicianStatusPage</w:t>
            </w:r>
            <w:proofErr w:type="spellEnd"/>
          </w:p>
        </w:tc>
      </w:tr>
    </w:tbl>
    <w:p w14:paraId="34F6A0F5" w14:textId="6958B3E8" w:rsidR="00A86730" w:rsidRPr="008066E6" w:rsidRDefault="00B4150B" w:rsidP="0077756F">
      <w:pPr>
        <w:pStyle w:val="Heading2"/>
        <w:spacing w:before="120"/>
        <w:contextualSpacing w:val="0"/>
        <w:rPr>
          <w:rFonts w:ascii="Salesforce Sans" w:hAnsi="Salesforce Sans"/>
          <w:szCs w:val="22"/>
        </w:rPr>
      </w:pPr>
      <w:r w:rsidRPr="008066E6">
        <w:rPr>
          <w:rFonts w:ascii="Salesforce Sans" w:hAnsi="Salesforce Sans"/>
          <w:szCs w:val="22"/>
        </w:rPr>
        <w:t>F</w:t>
      </w:r>
      <w:r w:rsidR="00A86730" w:rsidRPr="008066E6">
        <w:rPr>
          <w:rFonts w:ascii="Salesforce Sans" w:hAnsi="Salesforce Sans"/>
          <w:szCs w:val="22"/>
        </w:rPr>
        <w:t>.</w:t>
      </w:r>
      <w:r w:rsidR="00A86730" w:rsidRPr="008066E6">
        <w:rPr>
          <w:rFonts w:ascii="Salesforce Sans" w:hAnsi="Salesforce Sans"/>
          <w:szCs w:val="22"/>
        </w:rPr>
        <w:tab/>
        <w:t xml:space="preserve">Click </w:t>
      </w:r>
      <w:r w:rsidR="00A86730" w:rsidRPr="008066E6">
        <w:rPr>
          <w:rFonts w:ascii="Salesforce Sans" w:hAnsi="Salesforce Sans"/>
          <w:b/>
          <w:szCs w:val="22"/>
        </w:rPr>
        <w:t>Save</w:t>
      </w:r>
      <w:r w:rsidR="00A86730" w:rsidRPr="008066E6">
        <w:rPr>
          <w:rFonts w:ascii="Salesforce Sans" w:hAnsi="Salesforce Sans"/>
          <w:szCs w:val="22"/>
        </w:rPr>
        <w:t>.</w:t>
      </w:r>
    </w:p>
    <w:p w14:paraId="7489B7F5" w14:textId="10C2C99D" w:rsidR="00A86730" w:rsidRPr="008066E6" w:rsidRDefault="00B4150B" w:rsidP="0077756F">
      <w:pPr>
        <w:pStyle w:val="Heading2"/>
        <w:spacing w:before="120"/>
        <w:contextualSpacing w:val="0"/>
        <w:rPr>
          <w:rFonts w:ascii="Salesforce Sans" w:hAnsi="Salesforce Sans"/>
          <w:szCs w:val="22"/>
        </w:rPr>
      </w:pPr>
      <w:r w:rsidRPr="008066E6">
        <w:rPr>
          <w:rFonts w:ascii="Salesforce Sans" w:hAnsi="Salesforce Sans"/>
          <w:szCs w:val="22"/>
        </w:rPr>
        <w:t>G</w:t>
      </w:r>
      <w:r w:rsidR="00A86730" w:rsidRPr="008066E6">
        <w:rPr>
          <w:rFonts w:ascii="Salesforce Sans" w:hAnsi="Salesforce Sans"/>
          <w:szCs w:val="22"/>
        </w:rPr>
        <w:t>.</w:t>
      </w:r>
      <w:r w:rsidR="00A86730" w:rsidRPr="008066E6">
        <w:rPr>
          <w:rFonts w:ascii="Salesforce Sans" w:hAnsi="Salesforce Sans"/>
          <w:szCs w:val="22"/>
        </w:rPr>
        <w:tab/>
        <w:t xml:space="preserve">Click </w:t>
      </w:r>
      <w:r w:rsidR="00A86730" w:rsidRPr="008066E6">
        <w:rPr>
          <w:rFonts w:ascii="Salesforce Sans" w:hAnsi="Salesforce Sans"/>
          <w:b/>
          <w:szCs w:val="22"/>
        </w:rPr>
        <w:t>OK</w:t>
      </w:r>
      <w:r w:rsidR="00A86730" w:rsidRPr="008066E6">
        <w:rPr>
          <w:rFonts w:ascii="Salesforce Sans" w:hAnsi="Salesforce Sans"/>
          <w:szCs w:val="22"/>
        </w:rPr>
        <w:t xml:space="preserve"> to the warning about adding the button to the page layout.</w:t>
      </w:r>
    </w:p>
    <w:p w14:paraId="626333DA" w14:textId="6FC869D1" w:rsidR="00A86730" w:rsidRPr="008066E6" w:rsidRDefault="00B4150B" w:rsidP="0077756F">
      <w:pPr>
        <w:pStyle w:val="Heading2"/>
        <w:spacing w:before="120"/>
        <w:contextualSpacing w:val="0"/>
        <w:rPr>
          <w:rFonts w:ascii="Salesforce Sans" w:hAnsi="Salesforce Sans"/>
          <w:szCs w:val="22"/>
        </w:rPr>
      </w:pPr>
      <w:r w:rsidRPr="008066E6">
        <w:rPr>
          <w:rFonts w:ascii="Salesforce Sans" w:hAnsi="Salesforce Sans"/>
          <w:szCs w:val="22"/>
        </w:rPr>
        <w:t>H</w:t>
      </w:r>
      <w:r w:rsidR="00A86730" w:rsidRPr="008066E6">
        <w:rPr>
          <w:rFonts w:ascii="Salesforce Sans" w:hAnsi="Salesforce Sans"/>
          <w:szCs w:val="22"/>
        </w:rPr>
        <w:t>.</w:t>
      </w:r>
      <w:r w:rsidR="00A86730" w:rsidRPr="008066E6">
        <w:rPr>
          <w:rFonts w:ascii="Salesforce Sans" w:hAnsi="Salesforce Sans"/>
          <w:szCs w:val="22"/>
        </w:rPr>
        <w:tab/>
        <w:t xml:space="preserve">Click </w:t>
      </w:r>
      <w:r w:rsidR="00A86730" w:rsidRPr="008066E6">
        <w:rPr>
          <w:rFonts w:ascii="Salesforce Sans" w:hAnsi="Salesforce Sans"/>
          <w:b/>
          <w:szCs w:val="22"/>
        </w:rPr>
        <w:t>Page Layouts</w:t>
      </w:r>
      <w:r w:rsidR="00A86730" w:rsidRPr="008066E6">
        <w:rPr>
          <w:rFonts w:ascii="Salesforce Sans" w:hAnsi="Salesforce Sans"/>
          <w:szCs w:val="22"/>
        </w:rPr>
        <w:t>.</w:t>
      </w:r>
    </w:p>
    <w:p w14:paraId="12C92A29" w14:textId="717B1E67" w:rsidR="00A86730" w:rsidRPr="008066E6" w:rsidRDefault="00B4150B" w:rsidP="0077756F">
      <w:pPr>
        <w:pStyle w:val="Heading2"/>
        <w:spacing w:before="120"/>
        <w:contextualSpacing w:val="0"/>
        <w:rPr>
          <w:rFonts w:ascii="Salesforce Sans" w:hAnsi="Salesforce Sans"/>
          <w:szCs w:val="22"/>
        </w:rPr>
      </w:pPr>
      <w:r w:rsidRPr="008066E6">
        <w:rPr>
          <w:rFonts w:ascii="Salesforce Sans" w:hAnsi="Salesforce Sans"/>
          <w:szCs w:val="22"/>
        </w:rPr>
        <w:t>I</w:t>
      </w:r>
      <w:r w:rsidR="00A86730" w:rsidRPr="008066E6">
        <w:rPr>
          <w:rFonts w:ascii="Salesforce Sans" w:hAnsi="Salesforce Sans"/>
          <w:szCs w:val="22"/>
        </w:rPr>
        <w:t>.</w:t>
      </w:r>
      <w:r w:rsidR="00A86730" w:rsidRPr="008066E6">
        <w:rPr>
          <w:rFonts w:ascii="Salesforce Sans" w:hAnsi="Salesforce Sans"/>
          <w:szCs w:val="22"/>
        </w:rPr>
        <w:tab/>
        <w:t xml:space="preserve">Click </w:t>
      </w:r>
      <w:r w:rsidR="00945392" w:rsidRPr="008066E6">
        <w:rPr>
          <w:rFonts w:ascii="Salesforce Sans" w:hAnsi="Salesforce Sans"/>
          <w:b/>
          <w:szCs w:val="22"/>
        </w:rPr>
        <w:t>Technician Contact</w:t>
      </w:r>
      <w:r w:rsidR="00A86730" w:rsidRPr="008066E6">
        <w:rPr>
          <w:rFonts w:ascii="Salesforce Sans" w:hAnsi="Salesforce Sans"/>
          <w:b/>
          <w:szCs w:val="22"/>
        </w:rPr>
        <w:t xml:space="preserve"> Layout</w:t>
      </w:r>
      <w:r w:rsidR="00A86730" w:rsidRPr="008066E6">
        <w:rPr>
          <w:rFonts w:ascii="Salesforce Sans" w:hAnsi="Salesforce Sans"/>
          <w:szCs w:val="22"/>
        </w:rPr>
        <w:t>.</w:t>
      </w:r>
    </w:p>
    <w:p w14:paraId="4A6312F4" w14:textId="25D178B1" w:rsidR="00A86730" w:rsidRPr="008066E6" w:rsidRDefault="00B4150B" w:rsidP="0077756F">
      <w:pPr>
        <w:pStyle w:val="Heading2"/>
        <w:spacing w:before="120"/>
        <w:contextualSpacing w:val="0"/>
        <w:rPr>
          <w:rFonts w:ascii="Salesforce Sans" w:hAnsi="Salesforce Sans"/>
          <w:szCs w:val="22"/>
        </w:rPr>
      </w:pPr>
      <w:r w:rsidRPr="008066E6">
        <w:rPr>
          <w:rFonts w:ascii="Salesforce Sans" w:hAnsi="Salesforce Sans"/>
          <w:szCs w:val="22"/>
        </w:rPr>
        <w:t>J</w:t>
      </w:r>
      <w:r w:rsidR="00A86730" w:rsidRPr="008066E6">
        <w:rPr>
          <w:rFonts w:ascii="Salesforce Sans" w:hAnsi="Salesforce Sans"/>
          <w:szCs w:val="22"/>
        </w:rPr>
        <w:t>.</w:t>
      </w:r>
      <w:r w:rsidR="00A86730" w:rsidRPr="008066E6">
        <w:rPr>
          <w:rFonts w:ascii="Salesforce Sans" w:hAnsi="Salesforce Sans"/>
          <w:szCs w:val="22"/>
        </w:rPr>
        <w:tab/>
        <w:t xml:space="preserve">From the palette, click </w:t>
      </w:r>
      <w:r w:rsidR="00A86730" w:rsidRPr="008066E6">
        <w:rPr>
          <w:rFonts w:ascii="Salesforce Sans" w:hAnsi="Salesforce Sans"/>
          <w:b/>
          <w:szCs w:val="22"/>
        </w:rPr>
        <w:t>Mobile &amp; Lightning Actions</w:t>
      </w:r>
      <w:r w:rsidR="00A86730" w:rsidRPr="008066E6">
        <w:rPr>
          <w:rFonts w:ascii="Salesforce Sans" w:hAnsi="Salesforce Sans"/>
          <w:szCs w:val="22"/>
        </w:rPr>
        <w:t>.</w:t>
      </w:r>
    </w:p>
    <w:p w14:paraId="55DAECFC" w14:textId="2659CAB4" w:rsidR="00A86730" w:rsidRPr="008066E6" w:rsidRDefault="00B4150B" w:rsidP="0077756F">
      <w:pPr>
        <w:pStyle w:val="Heading2"/>
        <w:spacing w:before="120"/>
        <w:contextualSpacing w:val="0"/>
        <w:rPr>
          <w:rFonts w:ascii="Salesforce Sans" w:hAnsi="Salesforce Sans"/>
          <w:szCs w:val="22"/>
        </w:rPr>
      </w:pPr>
      <w:r w:rsidRPr="008066E6">
        <w:rPr>
          <w:rFonts w:ascii="Salesforce Sans" w:hAnsi="Salesforce Sans"/>
          <w:szCs w:val="22"/>
        </w:rPr>
        <w:t>K</w:t>
      </w:r>
      <w:r w:rsidR="00A86730" w:rsidRPr="008066E6">
        <w:rPr>
          <w:rFonts w:ascii="Salesforce Sans" w:hAnsi="Salesforce Sans"/>
          <w:szCs w:val="22"/>
        </w:rPr>
        <w:t>.</w:t>
      </w:r>
      <w:r w:rsidR="00A86730" w:rsidRPr="008066E6">
        <w:rPr>
          <w:rFonts w:ascii="Salesforce Sans" w:hAnsi="Salesforce Sans"/>
          <w:szCs w:val="22"/>
        </w:rPr>
        <w:tab/>
        <w:t xml:space="preserve">Drag and drop </w:t>
      </w:r>
      <w:r w:rsidR="00945392" w:rsidRPr="008066E6">
        <w:rPr>
          <w:rFonts w:ascii="Salesforce Sans" w:hAnsi="Salesforce Sans"/>
          <w:b/>
          <w:szCs w:val="22"/>
        </w:rPr>
        <w:t>Technician Status</w:t>
      </w:r>
      <w:r w:rsidR="00A86730" w:rsidRPr="008066E6">
        <w:rPr>
          <w:rFonts w:ascii="Salesforce Sans" w:hAnsi="Salesforce Sans"/>
          <w:b/>
          <w:szCs w:val="22"/>
        </w:rPr>
        <w:t xml:space="preserve"> </w:t>
      </w:r>
      <w:r w:rsidR="00A86730" w:rsidRPr="008066E6">
        <w:rPr>
          <w:rFonts w:ascii="Salesforce Sans" w:hAnsi="Salesforce Sans"/>
          <w:szCs w:val="22"/>
        </w:rPr>
        <w:t xml:space="preserve">from the palette to the left of New Event in the </w:t>
      </w:r>
      <w:r w:rsidR="00A86730" w:rsidRPr="008066E6">
        <w:rPr>
          <w:rFonts w:ascii="Salesforce Sans" w:hAnsi="Salesforce Sans"/>
          <w:b/>
          <w:szCs w:val="22"/>
        </w:rPr>
        <w:t>Salesforce Mobile and Lightning Experience Actions</w:t>
      </w:r>
      <w:r w:rsidR="00A86730" w:rsidRPr="008066E6">
        <w:rPr>
          <w:rFonts w:ascii="Salesforce Sans" w:hAnsi="Salesforce Sans"/>
          <w:szCs w:val="22"/>
        </w:rPr>
        <w:t xml:space="preserve"> page layout section.</w:t>
      </w:r>
    </w:p>
    <w:p w14:paraId="40C6A012" w14:textId="6EC77C4A" w:rsidR="00A86730" w:rsidRPr="008066E6" w:rsidRDefault="00B4150B" w:rsidP="008066E6">
      <w:pPr>
        <w:pStyle w:val="Heading2"/>
        <w:spacing w:before="120"/>
        <w:contextualSpacing w:val="0"/>
        <w:rPr>
          <w:rFonts w:ascii="Salesforce Sans" w:hAnsi="Salesforce Sans"/>
          <w:szCs w:val="22"/>
        </w:rPr>
      </w:pPr>
      <w:r w:rsidRPr="008066E6">
        <w:rPr>
          <w:rFonts w:ascii="Salesforce Sans" w:hAnsi="Salesforce Sans"/>
          <w:szCs w:val="22"/>
        </w:rPr>
        <w:t>L</w:t>
      </w:r>
      <w:r w:rsidR="00A86730" w:rsidRPr="008066E6">
        <w:rPr>
          <w:rFonts w:ascii="Salesforce Sans" w:hAnsi="Salesforce Sans"/>
          <w:szCs w:val="22"/>
        </w:rPr>
        <w:t>.</w:t>
      </w:r>
      <w:r w:rsidR="00A86730" w:rsidRPr="008066E6">
        <w:rPr>
          <w:rFonts w:ascii="Salesforce Sans" w:hAnsi="Salesforce Sans"/>
          <w:szCs w:val="22"/>
        </w:rPr>
        <w:tab/>
        <w:t xml:space="preserve">Click </w:t>
      </w:r>
      <w:r w:rsidR="00A86730" w:rsidRPr="008066E6">
        <w:rPr>
          <w:rFonts w:ascii="Salesforce Sans" w:hAnsi="Salesforce Sans"/>
          <w:b/>
          <w:szCs w:val="22"/>
        </w:rPr>
        <w:t>Save</w:t>
      </w:r>
      <w:r w:rsidR="00A86730" w:rsidRPr="008066E6">
        <w:rPr>
          <w:rFonts w:ascii="Salesforce Sans" w:hAnsi="Salesforce Sans"/>
          <w:szCs w:val="22"/>
        </w:rPr>
        <w:t xml:space="preserve">. </w:t>
      </w:r>
    </w:p>
    <w:p w14:paraId="03364A8D" w14:textId="432A70DB" w:rsidR="00224C42" w:rsidRPr="008066E6" w:rsidRDefault="00445806" w:rsidP="008066E6">
      <w:pPr>
        <w:pStyle w:val="Heading1"/>
        <w:tabs>
          <w:tab w:val="left" w:pos="2837"/>
        </w:tabs>
        <w:spacing w:before="120"/>
        <w:contextualSpacing w:val="0"/>
        <w:rPr>
          <w:rFonts w:ascii="Salesforce Sans" w:hAnsi="Salesforce Sans"/>
          <w:szCs w:val="22"/>
        </w:rPr>
      </w:pPr>
      <w:r w:rsidRPr="008066E6">
        <w:rPr>
          <w:rFonts w:ascii="Salesforce Sans" w:hAnsi="Salesforce Sans"/>
          <w:szCs w:val="22"/>
        </w:rPr>
        <w:t>4</w:t>
      </w:r>
      <w:r w:rsidR="00224C42" w:rsidRPr="008066E6">
        <w:rPr>
          <w:rFonts w:ascii="Salesforce Sans" w:hAnsi="Salesforce Sans"/>
          <w:szCs w:val="22"/>
        </w:rPr>
        <w:t>.</w:t>
      </w:r>
      <w:r w:rsidR="00224C42" w:rsidRPr="008066E6">
        <w:rPr>
          <w:rFonts w:ascii="Salesforce Sans" w:hAnsi="Salesforce Sans"/>
          <w:szCs w:val="22"/>
        </w:rPr>
        <w:tab/>
        <w:t>Test your new page.</w:t>
      </w:r>
      <w:r w:rsidR="00945392" w:rsidRPr="008066E6">
        <w:rPr>
          <w:rFonts w:ascii="Salesforce Sans" w:hAnsi="Salesforce Sans"/>
          <w:szCs w:val="22"/>
        </w:rPr>
        <w:tab/>
      </w:r>
    </w:p>
    <w:p w14:paraId="31C6F4FB" w14:textId="105EEB45" w:rsidR="00945392" w:rsidRPr="008066E6" w:rsidRDefault="00945392"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From the Certification app, click the </w:t>
      </w:r>
      <w:r w:rsidRPr="008066E6">
        <w:rPr>
          <w:rFonts w:ascii="Salesforce Sans" w:hAnsi="Salesforce Sans"/>
          <w:b/>
          <w:szCs w:val="22"/>
        </w:rPr>
        <w:t>Contacts</w:t>
      </w:r>
      <w:r w:rsidRPr="008066E6">
        <w:rPr>
          <w:rFonts w:ascii="Salesforce Sans" w:hAnsi="Salesforce Sans"/>
          <w:szCs w:val="22"/>
        </w:rPr>
        <w:t xml:space="preserve"> tab.</w:t>
      </w:r>
    </w:p>
    <w:p w14:paraId="38B11F5F" w14:textId="77777777" w:rsidR="00945392" w:rsidRPr="008066E6" w:rsidRDefault="00945392"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Pr="008066E6">
        <w:rPr>
          <w:rFonts w:ascii="Salesforce Sans" w:hAnsi="Salesforce Sans"/>
          <w:noProof/>
          <w:szCs w:val="22"/>
        </w:rPr>
        <w:t>B</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Click </w:t>
      </w:r>
      <w:r w:rsidRPr="008066E6">
        <w:rPr>
          <w:rStyle w:val="ClickOrSelect"/>
          <w:rFonts w:ascii="Salesforce Sans" w:hAnsi="Salesforce Sans"/>
          <w:szCs w:val="22"/>
        </w:rPr>
        <w:t>Recently Viewed</w:t>
      </w:r>
      <w:r w:rsidRPr="008066E6">
        <w:rPr>
          <w:rStyle w:val="ClickOrSelect"/>
          <w:rFonts w:ascii="Salesforce Sans" w:hAnsi="Salesforce Sans"/>
          <w:b w:val="0"/>
          <w:szCs w:val="22"/>
        </w:rPr>
        <w:t xml:space="preserve">, then click </w:t>
      </w:r>
      <w:r w:rsidRPr="008066E6">
        <w:rPr>
          <w:rStyle w:val="ClickOrSelect"/>
          <w:rFonts w:ascii="Salesforce Sans" w:hAnsi="Salesforce Sans"/>
          <w:szCs w:val="22"/>
        </w:rPr>
        <w:t>All</w:t>
      </w:r>
      <w:r w:rsidRPr="008066E6">
        <w:rPr>
          <w:rFonts w:ascii="Salesforce Sans" w:hAnsi="Salesforce Sans"/>
          <w:szCs w:val="22"/>
        </w:rPr>
        <w:t xml:space="preserve"> list view.</w:t>
      </w:r>
    </w:p>
    <w:p w14:paraId="7E0D3F59" w14:textId="7EA8A219" w:rsidR="00945392" w:rsidRPr="008066E6" w:rsidRDefault="00945392" w:rsidP="0077756F">
      <w:pPr>
        <w:pStyle w:val="Heading2"/>
        <w:spacing w:before="120"/>
        <w:contextualSpacing w:val="0"/>
        <w:rPr>
          <w:rFonts w:ascii="Salesforce Sans" w:hAnsi="Salesforce Sans"/>
          <w:szCs w:val="22"/>
        </w:rPr>
      </w:pPr>
      <w:r w:rsidRPr="008066E6">
        <w:rPr>
          <w:rFonts w:ascii="Salesforce Sans" w:hAnsi="Salesforce Sans"/>
          <w:szCs w:val="22"/>
        </w:rPr>
        <w:lastRenderedPageBreak/>
        <w:t>C.</w:t>
      </w:r>
      <w:r w:rsidRPr="008066E6">
        <w:rPr>
          <w:rFonts w:ascii="Salesforce Sans" w:hAnsi="Salesforce Sans"/>
          <w:szCs w:val="22"/>
        </w:rPr>
        <w:tab/>
        <w:t xml:space="preserve">Click the record named </w:t>
      </w:r>
      <w:r w:rsidRPr="008066E6">
        <w:rPr>
          <w:rFonts w:ascii="Salesforce Sans" w:hAnsi="Salesforce Sans"/>
          <w:b/>
          <w:szCs w:val="22"/>
        </w:rPr>
        <w:t>Arthur Franz</w:t>
      </w:r>
      <w:r w:rsidRPr="008066E6">
        <w:rPr>
          <w:rFonts w:ascii="Salesforce Sans" w:hAnsi="Salesforce Sans"/>
          <w:szCs w:val="22"/>
        </w:rPr>
        <w:t>.</w:t>
      </w:r>
    </w:p>
    <w:p w14:paraId="5D44303E" w14:textId="0DCB7BF2" w:rsidR="00945392" w:rsidRPr="008066E6" w:rsidRDefault="00945392" w:rsidP="0077756F">
      <w:pPr>
        <w:pStyle w:val="Heading2"/>
        <w:spacing w:before="1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t xml:space="preserve">On the Contact detail page, click </w:t>
      </w:r>
      <w:r w:rsidRPr="008066E6">
        <w:rPr>
          <w:rStyle w:val="ClickOrSelect"/>
          <w:rFonts w:ascii="Salesforce Sans" w:hAnsi="Salesforce Sans"/>
          <w:szCs w:val="22"/>
        </w:rPr>
        <w:t>Technician Statu</w:t>
      </w:r>
      <w:r w:rsidR="007D4AA3" w:rsidRPr="008066E6">
        <w:rPr>
          <w:rStyle w:val="ClickOrSelect"/>
          <w:rFonts w:ascii="Salesforce Sans" w:hAnsi="Salesforce Sans"/>
          <w:szCs w:val="22"/>
        </w:rPr>
        <w:t>s</w:t>
      </w:r>
      <w:r w:rsidRPr="008066E6">
        <w:rPr>
          <w:rFonts w:ascii="Salesforce Sans" w:hAnsi="Salesforce Sans"/>
          <w:szCs w:val="22"/>
        </w:rPr>
        <w:t>.</w:t>
      </w:r>
    </w:p>
    <w:p w14:paraId="1BFB9E8E" w14:textId="12D136B2" w:rsidR="00945392" w:rsidRPr="008066E6" w:rsidRDefault="00945392" w:rsidP="0077756F">
      <w:pPr>
        <w:pStyle w:val="Heading2"/>
        <w:spacing w:before="120"/>
        <w:contextualSpacing w:val="0"/>
        <w:rPr>
          <w:rFonts w:ascii="Salesforce Sans" w:hAnsi="Salesforce Sans"/>
          <w:szCs w:val="22"/>
        </w:rPr>
      </w:pPr>
      <w:r w:rsidRPr="008066E6">
        <w:rPr>
          <w:rFonts w:ascii="Salesforce Sans" w:hAnsi="Salesforce Sans"/>
          <w:szCs w:val="22"/>
        </w:rPr>
        <w:t>E.</w:t>
      </w:r>
      <w:r w:rsidRPr="008066E6">
        <w:rPr>
          <w:rFonts w:ascii="Salesforce Sans" w:hAnsi="Salesforce Sans"/>
          <w:szCs w:val="22"/>
        </w:rPr>
        <w:tab/>
      </w:r>
      <w:r w:rsidR="00C51902">
        <w:rPr>
          <w:rFonts w:ascii="Salesforce Sans" w:hAnsi="Salesforce Sans"/>
          <w:szCs w:val="22"/>
        </w:rPr>
        <w:t xml:space="preserve">Notice the Course Listing </w:t>
      </w:r>
      <w:r w:rsidR="001548DF" w:rsidRPr="008066E6">
        <w:rPr>
          <w:rFonts w:ascii="Salesforce Sans" w:hAnsi="Salesforce Sans"/>
          <w:szCs w:val="22"/>
        </w:rPr>
        <w:t>section at the bottom of the page, which displays the additional information provided by the code.</w:t>
      </w:r>
    </w:p>
    <w:p w14:paraId="1EFE73DF" w14:textId="77777777" w:rsidR="00945392" w:rsidRPr="008066E6" w:rsidRDefault="00945392" w:rsidP="0077756F">
      <w:pPr>
        <w:pStyle w:val="Heading2"/>
        <w:spacing w:before="120"/>
        <w:contextualSpacing w:val="0"/>
        <w:rPr>
          <w:rFonts w:ascii="Salesforce Sans" w:hAnsi="Salesforce Sans"/>
          <w:szCs w:val="22"/>
        </w:rPr>
      </w:pPr>
      <w:r w:rsidRPr="008066E6">
        <w:rPr>
          <w:rFonts w:ascii="Salesforce Sans" w:hAnsi="Salesforce Sans"/>
          <w:szCs w:val="22"/>
        </w:rPr>
        <w:t>F.</w:t>
      </w:r>
      <w:r w:rsidRPr="008066E6">
        <w:rPr>
          <w:rFonts w:ascii="Salesforce Sans" w:hAnsi="Salesforce Sans"/>
          <w:szCs w:val="22"/>
        </w:rPr>
        <w:tab/>
        <w:t>Click the browser back button.</w:t>
      </w:r>
    </w:p>
    <w:p w14:paraId="0E2F9A7A" w14:textId="77777777" w:rsidR="00224C42" w:rsidRPr="008066E6" w:rsidRDefault="00224C42" w:rsidP="008066E6">
      <w:pPr>
        <w:pStyle w:val="Heading1"/>
        <w:spacing w:before="120"/>
        <w:contextualSpacing w:val="0"/>
        <w:rPr>
          <w:rFonts w:ascii="Salesforce Sans" w:hAnsi="Salesforce Sans"/>
          <w:szCs w:val="22"/>
        </w:rPr>
      </w:pPr>
    </w:p>
    <w:p w14:paraId="6BC9E573" w14:textId="77777777" w:rsidR="000C59FA" w:rsidRDefault="000C59FA">
      <w:pPr>
        <w:rPr>
          <w:rFonts w:ascii="Salesforce Sans" w:hAnsi="Salesforce Sans"/>
          <w:b/>
          <w:color w:val="000000" w:themeColor="text1"/>
        </w:rPr>
      </w:pPr>
      <w:bookmarkStart w:id="103" w:name="_Toc427165785"/>
      <w:r>
        <w:br w:type="page"/>
      </w:r>
    </w:p>
    <w:p w14:paraId="5345F2E4" w14:textId="24D71EEB" w:rsidR="00224C42" w:rsidRPr="0077756F" w:rsidRDefault="00224C42">
      <w:pPr>
        <w:pStyle w:val="ExerciseTitle"/>
      </w:pPr>
      <w:bookmarkStart w:id="104" w:name="_Toc514686438"/>
      <w:r w:rsidRPr="0077756F">
        <w:lastRenderedPageBreak/>
        <w:t>16-2: Refine Your Page and Add Navigational Links</w:t>
      </w:r>
      <w:bookmarkEnd w:id="103"/>
      <w:bookmarkEnd w:id="104"/>
      <w:r w:rsidRPr="0077756F">
        <w:br/>
      </w:r>
    </w:p>
    <w:p w14:paraId="3D83F3FD" w14:textId="77777777" w:rsidR="00224C42" w:rsidRPr="008066E6" w:rsidRDefault="00224C42"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0A33FE9D" w14:textId="6BADEA78" w:rsidR="00224C42" w:rsidRPr="008066E6" w:rsidRDefault="00224C42" w:rsidP="008066E6">
      <w:pPr>
        <w:spacing w:before="120" w:after="120"/>
        <w:rPr>
          <w:rFonts w:ascii="Salesforce Sans" w:hAnsi="Salesforce Sans"/>
          <w:sz w:val="22"/>
          <w:szCs w:val="22"/>
        </w:rPr>
      </w:pPr>
      <w:r w:rsidRPr="008066E6">
        <w:rPr>
          <w:rFonts w:ascii="Salesforce Sans" w:hAnsi="Salesforce Sans"/>
          <w:sz w:val="22"/>
          <w:szCs w:val="22"/>
        </w:rPr>
        <w:t xml:space="preserve">Refine your </w:t>
      </w:r>
      <w:proofErr w:type="spellStart"/>
      <w:r w:rsidR="00C671FA" w:rsidRPr="008066E6">
        <w:rPr>
          <w:rFonts w:ascii="Salesforce Sans" w:hAnsi="Salesforce Sans"/>
          <w:sz w:val="22"/>
          <w:szCs w:val="22"/>
        </w:rPr>
        <w:t>TechnicianStatusPage</w:t>
      </w:r>
      <w:proofErr w:type="spellEnd"/>
      <w:r w:rsidR="00C671FA" w:rsidRPr="008066E6">
        <w:rPr>
          <w:rFonts w:ascii="Salesforce Sans" w:hAnsi="Salesforce Sans"/>
          <w:sz w:val="22"/>
          <w:szCs w:val="22"/>
        </w:rPr>
        <w:t xml:space="preserve"> </w:t>
      </w:r>
      <w:r w:rsidRPr="008066E6">
        <w:rPr>
          <w:rFonts w:ascii="Salesforce Sans" w:hAnsi="Salesforce Sans"/>
          <w:sz w:val="22"/>
          <w:szCs w:val="22"/>
        </w:rPr>
        <w:t>Visualforce page to display only the necessary fields, then add navigational links so users can easily edit related records.</w:t>
      </w:r>
      <w:r w:rsidRPr="008066E6">
        <w:rPr>
          <w:rFonts w:ascii="Salesforce Sans" w:hAnsi="Salesforce Sans"/>
          <w:sz w:val="22"/>
          <w:szCs w:val="22"/>
        </w:rPr>
        <w:br/>
      </w:r>
    </w:p>
    <w:p w14:paraId="07BB8E60" w14:textId="77777777" w:rsidR="00224C42" w:rsidRPr="008066E6" w:rsidRDefault="00224C42"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4151BB56" w14:textId="33B6895E" w:rsidR="00224C42"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224C42" w:rsidRPr="008066E6">
        <w:rPr>
          <w:rFonts w:ascii="Salesforce Sans" w:hAnsi="Salesforce Sans"/>
          <w:szCs w:val="22"/>
        </w:rPr>
        <w:t>.</w:t>
      </w:r>
      <w:r w:rsidR="00224C42" w:rsidRPr="008066E6">
        <w:rPr>
          <w:rFonts w:ascii="Salesforce Sans" w:hAnsi="Salesforce Sans"/>
          <w:szCs w:val="22"/>
        </w:rPr>
        <w:tab/>
      </w:r>
      <w:r w:rsidR="00C671FA" w:rsidRPr="008066E6">
        <w:rPr>
          <w:rFonts w:ascii="Salesforce Sans" w:hAnsi="Salesforce Sans"/>
          <w:szCs w:val="22"/>
        </w:rPr>
        <w:t>Update the Visualforce page to only display the necessary fields and navigational links.</w:t>
      </w:r>
    </w:p>
    <w:p w14:paraId="6B5C0BAB" w14:textId="45C9379B" w:rsidR="00224C42" w:rsidRPr="008066E6" w:rsidRDefault="00133D64" w:rsidP="008066E6">
      <w:pPr>
        <w:pStyle w:val="Heading1"/>
        <w:spacing w:before="120"/>
        <w:contextualSpacing w:val="0"/>
        <w:rPr>
          <w:rFonts w:ascii="Salesforce Sans" w:hAnsi="Salesforce Sans"/>
          <w:szCs w:val="22"/>
        </w:rPr>
      </w:pPr>
      <w:r w:rsidRPr="008066E6">
        <w:rPr>
          <w:rFonts w:ascii="Salesforce Sans" w:hAnsi="Salesforce Sans"/>
          <w:szCs w:val="22"/>
        </w:rPr>
        <w:t>2</w:t>
      </w:r>
      <w:r w:rsidR="00224C42" w:rsidRPr="008066E6">
        <w:rPr>
          <w:rFonts w:ascii="Salesforce Sans" w:hAnsi="Salesforce Sans"/>
          <w:szCs w:val="22"/>
        </w:rPr>
        <w:t>.</w:t>
      </w:r>
      <w:r w:rsidR="00224C42" w:rsidRPr="008066E6">
        <w:rPr>
          <w:rFonts w:ascii="Salesforce Sans" w:hAnsi="Salesforce Sans"/>
          <w:szCs w:val="22"/>
        </w:rPr>
        <w:tab/>
        <w:t>Test the new page.</w:t>
      </w:r>
    </w:p>
    <w:p w14:paraId="453891FC" w14:textId="77777777" w:rsidR="00224C42" w:rsidRPr="008066E6" w:rsidRDefault="00224C42" w:rsidP="008066E6">
      <w:pPr>
        <w:pStyle w:val="Heading1"/>
        <w:spacing w:before="120"/>
        <w:contextualSpacing w:val="0"/>
        <w:rPr>
          <w:rFonts w:ascii="Salesforce Sans" w:hAnsi="Salesforce Sans"/>
          <w:szCs w:val="22"/>
        </w:rPr>
      </w:pPr>
    </w:p>
    <w:p w14:paraId="26455BEC" w14:textId="77777777" w:rsidR="00224C42" w:rsidRPr="008066E6" w:rsidRDefault="00224C42"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4DE42B60" w14:textId="77777777" w:rsidR="00224C42" w:rsidRPr="008066E6" w:rsidRDefault="00224C42" w:rsidP="008066E6">
      <w:pPr>
        <w:spacing w:before="120" w:after="120"/>
        <w:rPr>
          <w:rFonts w:ascii="Salesforce Sans" w:hAnsi="Salesforce Sans"/>
          <w:sz w:val="22"/>
          <w:szCs w:val="22"/>
        </w:rPr>
      </w:pPr>
      <w:r w:rsidRPr="008066E6">
        <w:rPr>
          <w:rFonts w:ascii="Salesforce Sans" w:hAnsi="Salesforce Sans"/>
          <w:sz w:val="22"/>
          <w:szCs w:val="22"/>
        </w:rPr>
        <w:t xml:space="preserve">10 minutes </w:t>
      </w:r>
    </w:p>
    <w:p w14:paraId="4560D605" w14:textId="77777777" w:rsidR="00224C42" w:rsidRPr="008066E6" w:rsidRDefault="00224C42" w:rsidP="008066E6">
      <w:pPr>
        <w:pStyle w:val="SingleLine"/>
        <w:spacing w:before="120" w:after="120"/>
        <w:rPr>
          <w:rFonts w:ascii="Salesforce Sans" w:hAnsi="Salesforce Sans"/>
          <w:sz w:val="22"/>
          <w:szCs w:val="22"/>
        </w:rPr>
      </w:pPr>
    </w:p>
    <w:p w14:paraId="2EFF56FC" w14:textId="77777777" w:rsidR="00224C42" w:rsidRPr="008066E6" w:rsidRDefault="00224C42"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14B8BADF" w14:textId="53670448" w:rsidR="00224C42"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224C42" w:rsidRPr="008066E6">
        <w:rPr>
          <w:rFonts w:ascii="Salesforce Sans" w:hAnsi="Salesforce Sans"/>
          <w:szCs w:val="22"/>
        </w:rPr>
        <w:t>.</w:t>
      </w:r>
      <w:r w:rsidR="00224C42" w:rsidRPr="008066E6">
        <w:rPr>
          <w:rFonts w:ascii="Salesforce Sans" w:hAnsi="Salesforce Sans"/>
          <w:szCs w:val="22"/>
        </w:rPr>
        <w:tab/>
      </w:r>
      <w:r w:rsidR="00C671FA" w:rsidRPr="008066E6">
        <w:rPr>
          <w:rFonts w:ascii="Salesforce Sans" w:hAnsi="Salesforce Sans"/>
          <w:szCs w:val="22"/>
        </w:rPr>
        <w:t>Update the Visualforce page to only display the necessary fields and navigational links.</w:t>
      </w:r>
    </w:p>
    <w:p w14:paraId="37871C71" w14:textId="61F9ABA2" w:rsidR="00FA5D52" w:rsidRPr="008066E6" w:rsidRDefault="00FA5D52" w:rsidP="0077756F">
      <w:pPr>
        <w:pStyle w:val="Heading2"/>
        <w:spacing w:before="120"/>
        <w:contextualSpacing w:val="0"/>
        <w:rPr>
          <w:rFonts w:ascii="Salesforce Sans" w:hAnsi="Salesforce Sans"/>
          <w:szCs w:val="22"/>
        </w:rPr>
      </w:pPr>
      <w:r w:rsidRPr="008066E6">
        <w:rPr>
          <w:rFonts w:ascii="Salesforce Sans" w:hAnsi="Salesforce Sans"/>
          <w:szCs w:val="22"/>
        </w:rPr>
        <w:t>A.</w:t>
      </w:r>
      <w:r w:rsidRPr="008066E6">
        <w:rPr>
          <w:rFonts w:ascii="Salesforce Sans" w:hAnsi="Salesforce Sans"/>
          <w:szCs w:val="22"/>
        </w:rPr>
        <w:tab/>
        <w:t xml:space="preserve">Replace everything in the </w:t>
      </w:r>
      <w:r w:rsidR="00261C2C">
        <w:rPr>
          <w:rFonts w:ascii="Salesforce Sans" w:hAnsi="Salesforce Sans"/>
          <w:szCs w:val="22"/>
        </w:rPr>
        <w:t>URL address</w:t>
      </w:r>
      <w:r w:rsidRPr="008066E6">
        <w:rPr>
          <w:rFonts w:ascii="Salesforce Sans" w:hAnsi="Salesforce Sans"/>
          <w:szCs w:val="22"/>
        </w:rPr>
        <w:t xml:space="preserve"> bar after </w:t>
      </w:r>
      <w:r w:rsidRPr="008066E6">
        <w:rPr>
          <w:rFonts w:ascii="Salesforce Sans" w:hAnsi="Salesforce Sans"/>
          <w:b/>
          <w:szCs w:val="22"/>
        </w:rPr>
        <w:t>force.com</w:t>
      </w:r>
      <w:r w:rsidRPr="008066E6">
        <w:rPr>
          <w:rFonts w:ascii="Salesforce Sans" w:hAnsi="Salesforce Sans"/>
          <w:szCs w:val="22"/>
        </w:rPr>
        <w:t xml:space="preserve"> with </w:t>
      </w:r>
      <w:r w:rsidRPr="008066E6">
        <w:rPr>
          <w:rFonts w:ascii="Salesforce Sans" w:hAnsi="Salesforce Sans"/>
          <w:b/>
          <w:szCs w:val="22"/>
        </w:rPr>
        <w:t>/apex/</w:t>
      </w:r>
      <w:proofErr w:type="spellStart"/>
      <w:r w:rsidRPr="008066E6">
        <w:rPr>
          <w:rFonts w:ascii="Salesforce Sans" w:hAnsi="Salesforce Sans"/>
          <w:b/>
          <w:szCs w:val="22"/>
        </w:rPr>
        <w:t>TechnicianStatusPage</w:t>
      </w:r>
      <w:proofErr w:type="spellEnd"/>
      <w:r w:rsidR="00EE1E08" w:rsidRPr="008066E6">
        <w:rPr>
          <w:rFonts w:ascii="Salesforce Sans" w:hAnsi="Salesforce Sans"/>
          <w:szCs w:val="22"/>
        </w:rPr>
        <w:t xml:space="preserve">, then </w:t>
      </w:r>
      <w:r w:rsidR="00797CC9">
        <w:rPr>
          <w:rFonts w:ascii="Salesforce Sans" w:hAnsi="Salesforce Sans"/>
          <w:szCs w:val="22"/>
        </w:rPr>
        <w:t xml:space="preserve">press </w:t>
      </w:r>
      <w:r w:rsidR="00797CC9" w:rsidRPr="008066E6">
        <w:rPr>
          <w:rStyle w:val="EnterOrType"/>
        </w:rPr>
        <w:t>ENTER</w:t>
      </w:r>
      <w:r w:rsidRPr="008066E6">
        <w:rPr>
          <w:rFonts w:ascii="Salesforce Sans" w:hAnsi="Salesforce Sans"/>
          <w:szCs w:val="22"/>
        </w:rPr>
        <w:t>. Your new URL will look like:</w:t>
      </w:r>
    </w:p>
    <w:p w14:paraId="555AEA8C" w14:textId="47286E4D" w:rsidR="00FA5D52" w:rsidRPr="008066E6" w:rsidRDefault="00FA5D52" w:rsidP="0077756F">
      <w:pPr>
        <w:pStyle w:val="Heading2"/>
        <w:spacing w:before="120"/>
        <w:contextualSpacing w:val="0"/>
        <w:rPr>
          <w:rStyle w:val="EnterOrType"/>
          <w:sz w:val="19"/>
          <w:szCs w:val="19"/>
        </w:rPr>
      </w:pPr>
      <w:r w:rsidRPr="008066E6">
        <w:rPr>
          <w:rFonts w:ascii="Salesforce Sans" w:hAnsi="Salesforce Sans"/>
          <w:szCs w:val="22"/>
        </w:rPr>
        <w:tab/>
      </w:r>
      <w:r w:rsidR="00445806" w:rsidRPr="008066E6">
        <w:rPr>
          <w:rStyle w:val="EnterOrType"/>
          <w:sz w:val="19"/>
        </w:rPr>
        <w:t>https://&lt;instance&gt;--c.visual</w:t>
      </w:r>
      <w:r w:rsidR="004E4D67">
        <w:rPr>
          <w:rStyle w:val="EnterOrType"/>
          <w:sz w:val="19"/>
        </w:rPr>
        <w:t>.</w:t>
      </w:r>
      <w:r w:rsidR="00445806" w:rsidRPr="008066E6">
        <w:rPr>
          <w:rStyle w:val="EnterOrType"/>
          <w:sz w:val="19"/>
        </w:rPr>
        <w:t>force.com</w:t>
      </w:r>
      <w:r w:rsidRPr="008066E6">
        <w:rPr>
          <w:rStyle w:val="EnterOrType"/>
          <w:b/>
          <w:color w:val="C00000"/>
          <w:sz w:val="19"/>
          <w:szCs w:val="19"/>
        </w:rPr>
        <w:t>/apex/</w:t>
      </w:r>
      <w:proofErr w:type="spellStart"/>
      <w:r w:rsidRPr="008066E6">
        <w:rPr>
          <w:rStyle w:val="EnterOrType"/>
          <w:b/>
          <w:color w:val="C00000"/>
          <w:sz w:val="19"/>
          <w:szCs w:val="19"/>
        </w:rPr>
        <w:t>TechnicianStatusPage</w:t>
      </w:r>
      <w:proofErr w:type="spellEnd"/>
    </w:p>
    <w:p w14:paraId="3FDDCE7E" w14:textId="50C3763F" w:rsidR="00FA5D52" w:rsidRPr="008066E6" w:rsidRDefault="00FA5D52" w:rsidP="0077756F">
      <w:pPr>
        <w:pStyle w:val="Heading2"/>
        <w:spacing w:before="1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t xml:space="preserve">Append to the end of the URL </w:t>
      </w:r>
      <w:r w:rsidRPr="008066E6">
        <w:rPr>
          <w:rStyle w:val="EnterOrType"/>
        </w:rPr>
        <w:t>?id=</w:t>
      </w:r>
      <w:proofErr w:type="spellStart"/>
      <w:r w:rsidRPr="008066E6">
        <w:rPr>
          <w:rStyle w:val="EnterOrType"/>
        </w:rPr>
        <w:t>RecordId</w:t>
      </w:r>
      <w:proofErr w:type="spellEnd"/>
      <w:r w:rsidRPr="008066E6">
        <w:rPr>
          <w:rFonts w:ascii="Salesforce Sans" w:hAnsi="Salesforce Sans"/>
          <w:szCs w:val="22"/>
        </w:rPr>
        <w:t xml:space="preserve">, replacing </w:t>
      </w:r>
      <w:proofErr w:type="spellStart"/>
      <w:r w:rsidRPr="008066E6">
        <w:rPr>
          <w:rStyle w:val="EnterOrType"/>
        </w:rPr>
        <w:t>RecordId</w:t>
      </w:r>
      <w:proofErr w:type="spellEnd"/>
      <w:r w:rsidRPr="008066E6">
        <w:rPr>
          <w:rFonts w:ascii="Salesforce Sans" w:hAnsi="Salesforce Sans"/>
          <w:szCs w:val="22"/>
        </w:rPr>
        <w:t xml:space="preserve"> with the Contact record ID copied earlier</w:t>
      </w:r>
      <w:r w:rsidR="00445806" w:rsidRPr="008066E6">
        <w:rPr>
          <w:rFonts w:ascii="Salesforce Sans" w:hAnsi="Salesforce Sans"/>
          <w:szCs w:val="22"/>
        </w:rPr>
        <w:t xml:space="preserve">, then </w:t>
      </w:r>
      <w:r w:rsidR="00797CC9">
        <w:rPr>
          <w:rFonts w:ascii="Salesforce Sans" w:hAnsi="Salesforce Sans"/>
          <w:szCs w:val="22"/>
        </w:rPr>
        <w:t xml:space="preserve">press </w:t>
      </w:r>
      <w:r w:rsidR="00797CC9" w:rsidRPr="008066E6">
        <w:rPr>
          <w:rStyle w:val="EnterOrType"/>
        </w:rPr>
        <w:t>ENTER</w:t>
      </w:r>
      <w:r w:rsidRPr="008066E6">
        <w:rPr>
          <w:rFonts w:ascii="Salesforce Sans" w:hAnsi="Salesforce Sans"/>
          <w:szCs w:val="22"/>
        </w:rPr>
        <w:t>. Your new URL will look like:</w:t>
      </w:r>
    </w:p>
    <w:p w14:paraId="3B4780FB" w14:textId="08CA1272" w:rsidR="00FA5D52" w:rsidRPr="008066E6" w:rsidRDefault="00FA5D52" w:rsidP="0077756F">
      <w:pPr>
        <w:pStyle w:val="Heading2"/>
        <w:spacing w:before="120"/>
        <w:contextualSpacing w:val="0"/>
        <w:rPr>
          <w:rStyle w:val="EnterOrType"/>
          <w:sz w:val="19"/>
          <w:szCs w:val="19"/>
        </w:rPr>
      </w:pPr>
      <w:r w:rsidRPr="008066E6">
        <w:rPr>
          <w:rFonts w:ascii="Salesforce Sans" w:hAnsi="Salesforce Sans"/>
          <w:szCs w:val="22"/>
        </w:rPr>
        <w:tab/>
      </w:r>
      <w:r w:rsidRPr="008066E6">
        <w:rPr>
          <w:rStyle w:val="EnterOrType"/>
          <w:sz w:val="19"/>
          <w:szCs w:val="19"/>
        </w:rPr>
        <w:t>https://&lt;instance&gt;</w:t>
      </w:r>
      <w:r w:rsidR="007627B9" w:rsidRPr="008066E6">
        <w:rPr>
          <w:rStyle w:val="EnterOrType"/>
          <w:sz w:val="19"/>
          <w:szCs w:val="19"/>
        </w:rPr>
        <w:t>--c</w:t>
      </w:r>
      <w:r w:rsidRPr="008066E6">
        <w:rPr>
          <w:rStyle w:val="EnterOrType"/>
          <w:sz w:val="19"/>
          <w:szCs w:val="19"/>
        </w:rPr>
        <w:t>.visual</w:t>
      </w:r>
      <w:r w:rsidR="004E4D67">
        <w:rPr>
          <w:rStyle w:val="EnterOrType"/>
          <w:sz w:val="19"/>
          <w:szCs w:val="19"/>
        </w:rPr>
        <w:t>.</w:t>
      </w:r>
      <w:r w:rsidRPr="008066E6">
        <w:rPr>
          <w:rStyle w:val="EnterOrType"/>
          <w:sz w:val="19"/>
          <w:szCs w:val="19"/>
        </w:rPr>
        <w:t>force.com/apex/</w:t>
      </w:r>
      <w:proofErr w:type="spellStart"/>
      <w:r w:rsidRPr="008066E6">
        <w:rPr>
          <w:rStyle w:val="EnterOrType"/>
          <w:sz w:val="19"/>
          <w:szCs w:val="19"/>
        </w:rPr>
        <w:t>TechnicianStatusPage?id</w:t>
      </w:r>
      <w:proofErr w:type="spellEnd"/>
      <w:r w:rsidRPr="008066E6">
        <w:rPr>
          <w:rStyle w:val="EnterOrType"/>
          <w:sz w:val="19"/>
          <w:szCs w:val="19"/>
        </w:rPr>
        <w:t>=</w:t>
      </w:r>
      <w:r w:rsidR="007627B9" w:rsidRPr="008066E6">
        <w:rPr>
          <w:rStyle w:val="EnterOrType"/>
          <w:sz w:val="19"/>
          <w:szCs w:val="19"/>
        </w:rPr>
        <w:t>003xxx</w:t>
      </w:r>
    </w:p>
    <w:p w14:paraId="5F50CD27" w14:textId="480130BF" w:rsidR="00133D64" w:rsidRPr="008066E6" w:rsidRDefault="00133D64" w:rsidP="0077756F">
      <w:pPr>
        <w:pStyle w:val="Heading3"/>
        <w:spacing w:before="120"/>
        <w:ind w:left="7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 xml:space="preserve">Copy and paste the contents of </w:t>
      </w:r>
      <w:r w:rsidR="00C671FA" w:rsidRPr="008066E6">
        <w:rPr>
          <w:rFonts w:ascii="Salesforce Sans" w:hAnsi="Salesforce Sans"/>
          <w:b/>
          <w:szCs w:val="22"/>
        </w:rPr>
        <w:t>NavigationalLinksPage</w:t>
      </w:r>
      <w:r w:rsidRPr="008066E6">
        <w:rPr>
          <w:rFonts w:ascii="Salesforce Sans" w:hAnsi="Salesforce Sans"/>
          <w:b/>
          <w:szCs w:val="22"/>
        </w:rPr>
        <w:t>.txt</w:t>
      </w:r>
      <w:r w:rsidRPr="008066E6">
        <w:rPr>
          <w:rFonts w:ascii="Salesforce Sans" w:hAnsi="Salesforce Sans"/>
          <w:szCs w:val="22"/>
        </w:rPr>
        <w:t xml:space="preserve"> from the Exercises folder into the window, overwriting all existing text. </w:t>
      </w:r>
    </w:p>
    <w:p w14:paraId="39DB3174" w14:textId="225E0E6F" w:rsidR="00133D64" w:rsidRPr="008066E6" w:rsidRDefault="00133D64" w:rsidP="0077756F">
      <w:pPr>
        <w:pStyle w:val="Heading3"/>
        <w:spacing w:before="120"/>
        <w:ind w:left="7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t>Complete the TODOs.</w:t>
      </w:r>
    </w:p>
    <w:p w14:paraId="2904F247" w14:textId="3947A563" w:rsidR="00133D64" w:rsidRPr="008066E6" w:rsidRDefault="00133D64" w:rsidP="0077756F">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sidRPr="008066E6">
        <w:rPr>
          <w:rFonts w:ascii="Salesforce Sans" w:hAnsi="Salesforce Sans"/>
          <w:szCs w:val="22"/>
        </w:rPr>
        <w:t>E.</w:t>
      </w:r>
      <w:r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S</w:t>
      </w:r>
      <w:r w:rsidRPr="008066E6">
        <w:rPr>
          <w:rFonts w:ascii="Salesforce Sans" w:hAnsi="Salesforce Sans"/>
          <w:szCs w:val="22"/>
        </w:rPr>
        <w:t xml:space="preserve"> to save the file. Note that the web page content changes.</w:t>
      </w:r>
    </w:p>
    <w:p w14:paraId="42720026" w14:textId="6EB3FF9D" w:rsidR="00A06759" w:rsidRPr="008066E6" w:rsidRDefault="00A06759" w:rsidP="0077756F">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sidRPr="008066E6">
        <w:rPr>
          <w:rFonts w:ascii="Salesforce Sans" w:hAnsi="Salesforce Sans"/>
          <w:szCs w:val="22"/>
        </w:rPr>
        <w:t>F.</w:t>
      </w:r>
      <w:r w:rsidRPr="008066E6">
        <w:rPr>
          <w:rFonts w:ascii="Salesforce Sans" w:hAnsi="Salesforce Sans"/>
          <w:szCs w:val="22"/>
        </w:rPr>
        <w:tab/>
        <w:t xml:space="preserve">Remove everything in the URL address bar after </w:t>
      </w:r>
      <w:r w:rsidR="004E4D67">
        <w:rPr>
          <w:rFonts w:ascii="Salesforce Sans" w:hAnsi="Salesforce Sans"/>
          <w:b/>
          <w:szCs w:val="22"/>
        </w:rPr>
        <w:t>visual.f</w:t>
      </w:r>
      <w:r w:rsidRPr="008066E6">
        <w:rPr>
          <w:rFonts w:ascii="Salesforce Sans" w:hAnsi="Salesforce Sans"/>
          <w:b/>
          <w:szCs w:val="22"/>
        </w:rPr>
        <w:t>orce.com</w:t>
      </w:r>
      <w:r w:rsidRPr="008066E6">
        <w:rPr>
          <w:rFonts w:ascii="Salesforce Sans" w:hAnsi="Salesforce Sans"/>
          <w:szCs w:val="22"/>
        </w:rPr>
        <w:t xml:space="preserve">, then </w:t>
      </w:r>
      <w:r w:rsidR="00797CC9">
        <w:rPr>
          <w:rFonts w:ascii="Salesforce Sans" w:hAnsi="Salesforce Sans"/>
          <w:szCs w:val="22"/>
        </w:rPr>
        <w:t xml:space="preserve">press </w:t>
      </w:r>
      <w:r w:rsidR="00797CC9" w:rsidRPr="008066E6">
        <w:rPr>
          <w:rStyle w:val="EnterOrType"/>
        </w:rPr>
        <w:t>ENTER</w:t>
      </w:r>
      <w:r w:rsidR="00305718">
        <w:rPr>
          <w:rFonts w:ascii="Salesforce Sans" w:hAnsi="Salesforce Sans"/>
          <w:szCs w:val="22"/>
        </w:rPr>
        <w:t>.</w:t>
      </w:r>
    </w:p>
    <w:p w14:paraId="6455B16D" w14:textId="67F06AE4" w:rsidR="00224C42" w:rsidRPr="008066E6" w:rsidRDefault="00BA68BE" w:rsidP="008066E6">
      <w:pPr>
        <w:pStyle w:val="Heading1"/>
        <w:spacing w:before="120"/>
        <w:contextualSpacing w:val="0"/>
        <w:rPr>
          <w:rFonts w:ascii="Salesforce Sans" w:hAnsi="Salesforce Sans"/>
          <w:szCs w:val="22"/>
        </w:rPr>
      </w:pPr>
      <w:r w:rsidRPr="008066E6">
        <w:rPr>
          <w:rFonts w:ascii="Salesforce Sans" w:hAnsi="Salesforce Sans"/>
          <w:szCs w:val="22"/>
        </w:rPr>
        <w:t>2</w:t>
      </w:r>
      <w:r w:rsidR="00224C42" w:rsidRPr="008066E6">
        <w:rPr>
          <w:rFonts w:ascii="Salesforce Sans" w:hAnsi="Salesforce Sans"/>
          <w:szCs w:val="22"/>
        </w:rPr>
        <w:t>.</w:t>
      </w:r>
      <w:r w:rsidR="00224C42" w:rsidRPr="008066E6">
        <w:rPr>
          <w:rFonts w:ascii="Salesforce Sans" w:hAnsi="Salesforce Sans"/>
          <w:szCs w:val="22"/>
        </w:rPr>
        <w:tab/>
        <w:t>Test your new page.</w:t>
      </w:r>
    </w:p>
    <w:p w14:paraId="6CC1FB7D" w14:textId="77777777" w:rsidR="007D4AA3" w:rsidRPr="008066E6" w:rsidRDefault="007D4AA3"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From the Certification app, click the </w:t>
      </w:r>
      <w:r w:rsidRPr="008066E6">
        <w:rPr>
          <w:rFonts w:ascii="Salesforce Sans" w:hAnsi="Salesforce Sans"/>
          <w:b/>
          <w:szCs w:val="22"/>
        </w:rPr>
        <w:t>Contacts</w:t>
      </w:r>
      <w:r w:rsidRPr="008066E6">
        <w:rPr>
          <w:rFonts w:ascii="Salesforce Sans" w:hAnsi="Salesforce Sans"/>
          <w:szCs w:val="22"/>
        </w:rPr>
        <w:t xml:space="preserve"> tab.</w:t>
      </w:r>
    </w:p>
    <w:p w14:paraId="68D9D04F" w14:textId="77777777" w:rsidR="007D4AA3" w:rsidRPr="008066E6" w:rsidRDefault="007D4AA3"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Pr="008066E6">
        <w:rPr>
          <w:rFonts w:ascii="Salesforce Sans" w:hAnsi="Salesforce Sans"/>
          <w:noProof/>
          <w:szCs w:val="22"/>
        </w:rPr>
        <w:t>B</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Click </w:t>
      </w:r>
      <w:r w:rsidRPr="008066E6">
        <w:rPr>
          <w:rStyle w:val="ClickOrSelect"/>
          <w:rFonts w:ascii="Salesforce Sans" w:hAnsi="Salesforce Sans"/>
          <w:szCs w:val="22"/>
        </w:rPr>
        <w:t>Recently Viewed</w:t>
      </w:r>
      <w:r w:rsidRPr="008066E6">
        <w:rPr>
          <w:rStyle w:val="ClickOrSelect"/>
          <w:rFonts w:ascii="Salesforce Sans" w:hAnsi="Salesforce Sans"/>
          <w:b w:val="0"/>
          <w:szCs w:val="22"/>
        </w:rPr>
        <w:t xml:space="preserve">, then click </w:t>
      </w:r>
      <w:r w:rsidRPr="008066E6">
        <w:rPr>
          <w:rStyle w:val="ClickOrSelect"/>
          <w:rFonts w:ascii="Salesforce Sans" w:hAnsi="Salesforce Sans"/>
          <w:szCs w:val="22"/>
        </w:rPr>
        <w:t>All</w:t>
      </w:r>
      <w:r w:rsidRPr="008066E6">
        <w:rPr>
          <w:rFonts w:ascii="Salesforce Sans" w:hAnsi="Salesforce Sans"/>
          <w:szCs w:val="22"/>
        </w:rPr>
        <w:t xml:space="preserve"> list view.</w:t>
      </w:r>
    </w:p>
    <w:p w14:paraId="0719681B" w14:textId="77777777" w:rsidR="007D4AA3" w:rsidRPr="008066E6" w:rsidRDefault="007D4AA3" w:rsidP="0077756F">
      <w:pPr>
        <w:pStyle w:val="Heading2"/>
        <w:spacing w:before="1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 xml:space="preserve">Click the record named </w:t>
      </w:r>
      <w:r w:rsidRPr="008066E6">
        <w:rPr>
          <w:rFonts w:ascii="Salesforce Sans" w:hAnsi="Salesforce Sans"/>
          <w:b/>
          <w:szCs w:val="22"/>
        </w:rPr>
        <w:t>Arthur Franz</w:t>
      </w:r>
      <w:r w:rsidRPr="008066E6">
        <w:rPr>
          <w:rFonts w:ascii="Salesforce Sans" w:hAnsi="Salesforce Sans"/>
          <w:szCs w:val="22"/>
        </w:rPr>
        <w:t>.</w:t>
      </w:r>
    </w:p>
    <w:p w14:paraId="74BB7B85" w14:textId="07781CD0" w:rsidR="007D4AA3" w:rsidRPr="008066E6" w:rsidRDefault="007D4AA3" w:rsidP="0077756F">
      <w:pPr>
        <w:pStyle w:val="Heading2"/>
        <w:spacing w:before="1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t xml:space="preserve">On the Contact detail page, click </w:t>
      </w:r>
      <w:r w:rsidRPr="008066E6">
        <w:rPr>
          <w:rStyle w:val="ClickOrSelect"/>
          <w:rFonts w:ascii="Salesforce Sans" w:hAnsi="Salesforce Sans"/>
          <w:szCs w:val="22"/>
        </w:rPr>
        <w:t>Technician Status</w:t>
      </w:r>
      <w:r w:rsidRPr="008066E6">
        <w:rPr>
          <w:rFonts w:ascii="Salesforce Sans" w:hAnsi="Salesforce Sans"/>
          <w:szCs w:val="22"/>
        </w:rPr>
        <w:t>.</w:t>
      </w:r>
    </w:p>
    <w:p w14:paraId="577E817F" w14:textId="4F5544DC" w:rsidR="007D4AA3" w:rsidRPr="008066E6" w:rsidRDefault="007D4AA3" w:rsidP="0077756F">
      <w:pPr>
        <w:pStyle w:val="Heading2"/>
        <w:spacing w:before="120"/>
        <w:contextualSpacing w:val="0"/>
        <w:rPr>
          <w:rFonts w:ascii="Salesforce Sans" w:hAnsi="Salesforce Sans"/>
          <w:szCs w:val="22"/>
        </w:rPr>
      </w:pPr>
      <w:r w:rsidRPr="008066E6">
        <w:rPr>
          <w:rFonts w:ascii="Salesforce Sans" w:hAnsi="Salesforce Sans"/>
          <w:szCs w:val="22"/>
        </w:rPr>
        <w:t>E.</w:t>
      </w:r>
      <w:r w:rsidRPr="008066E6">
        <w:rPr>
          <w:rFonts w:ascii="Salesforce Sans" w:hAnsi="Salesforce Sans"/>
          <w:szCs w:val="22"/>
        </w:rPr>
        <w:tab/>
        <w:t xml:space="preserve">Click </w:t>
      </w:r>
      <w:r w:rsidRPr="008066E6">
        <w:rPr>
          <w:rFonts w:ascii="Salesforce Sans" w:hAnsi="Salesforce Sans"/>
          <w:b/>
          <w:szCs w:val="22"/>
        </w:rPr>
        <w:t>Edit Technician Record</w:t>
      </w:r>
      <w:r w:rsidR="00596550" w:rsidRPr="008066E6">
        <w:rPr>
          <w:rFonts w:ascii="Salesforce Sans" w:hAnsi="Salesforce Sans"/>
          <w:szCs w:val="22"/>
        </w:rPr>
        <w:t xml:space="preserve">, then click </w:t>
      </w:r>
      <w:r w:rsidR="00596550" w:rsidRPr="008066E6">
        <w:rPr>
          <w:rFonts w:ascii="Salesforce Sans" w:hAnsi="Salesforce Sans"/>
          <w:b/>
          <w:szCs w:val="22"/>
        </w:rPr>
        <w:t>Cancel</w:t>
      </w:r>
      <w:r w:rsidR="00596550" w:rsidRPr="008066E6">
        <w:rPr>
          <w:rFonts w:ascii="Salesforce Sans" w:hAnsi="Salesforce Sans"/>
          <w:szCs w:val="22"/>
        </w:rPr>
        <w:t>.</w:t>
      </w:r>
    </w:p>
    <w:p w14:paraId="2B3AB96F" w14:textId="77777777" w:rsidR="007D4AA3" w:rsidRPr="008066E6" w:rsidRDefault="007D4AA3" w:rsidP="0077756F">
      <w:pPr>
        <w:pStyle w:val="Heading2"/>
        <w:spacing w:before="120"/>
        <w:contextualSpacing w:val="0"/>
        <w:rPr>
          <w:rFonts w:ascii="Salesforce Sans" w:hAnsi="Salesforce Sans"/>
          <w:szCs w:val="22"/>
        </w:rPr>
      </w:pPr>
      <w:r w:rsidRPr="008066E6">
        <w:rPr>
          <w:rFonts w:ascii="Salesforce Sans" w:hAnsi="Salesforce Sans"/>
          <w:szCs w:val="22"/>
        </w:rPr>
        <w:t>F.</w:t>
      </w:r>
      <w:r w:rsidRPr="008066E6">
        <w:rPr>
          <w:rFonts w:ascii="Salesforce Sans" w:hAnsi="Salesforce Sans"/>
          <w:szCs w:val="22"/>
        </w:rPr>
        <w:tab/>
        <w:t>Click the browser back button.</w:t>
      </w:r>
    </w:p>
    <w:p w14:paraId="4CA92E95" w14:textId="7E4DDD6C" w:rsidR="00C078AC" w:rsidRPr="0077756F" w:rsidRDefault="00C078AC">
      <w:pPr>
        <w:pStyle w:val="ExerciseTitle"/>
      </w:pPr>
      <w:bookmarkStart w:id="105" w:name="_Toc427165787"/>
      <w:bookmarkStart w:id="106" w:name="_Toc514686439"/>
      <w:r w:rsidRPr="0077756F">
        <w:lastRenderedPageBreak/>
        <w:t>17-1: Reference a Controller Extension in a Visualforce Page</w:t>
      </w:r>
      <w:bookmarkEnd w:id="105"/>
      <w:bookmarkEnd w:id="106"/>
      <w:r w:rsidR="00884422" w:rsidRPr="0077756F">
        <w:br/>
      </w:r>
    </w:p>
    <w:p w14:paraId="0C347DFC" w14:textId="77777777" w:rsidR="00FC2975" w:rsidRPr="008066E6" w:rsidRDefault="00FC2975" w:rsidP="008066E6">
      <w:pPr>
        <w:pStyle w:val="GoalTskTimeInstr"/>
        <w:spacing w:before="120" w:after="120"/>
        <w:rPr>
          <w:rFonts w:ascii="Salesforce Sans" w:hAnsi="Salesforce Sans" w:cs="Arial"/>
          <w:sz w:val="22"/>
          <w:szCs w:val="22"/>
        </w:rPr>
      </w:pPr>
      <w:r w:rsidRPr="008066E6">
        <w:rPr>
          <w:rFonts w:ascii="Salesforce Sans" w:hAnsi="Salesforce Sans" w:cs="Arial"/>
          <w:sz w:val="22"/>
          <w:szCs w:val="22"/>
        </w:rPr>
        <w:t>Goal:</w:t>
      </w:r>
    </w:p>
    <w:p w14:paraId="116CF6DA" w14:textId="77777777" w:rsidR="00C078AC" w:rsidRPr="008066E6" w:rsidRDefault="00C078AC" w:rsidP="008066E6">
      <w:pPr>
        <w:spacing w:before="120" w:after="120"/>
        <w:rPr>
          <w:rFonts w:ascii="Salesforce Sans" w:hAnsi="Salesforce Sans" w:cs="Arial"/>
          <w:sz w:val="22"/>
          <w:szCs w:val="22"/>
        </w:rPr>
      </w:pPr>
      <w:r w:rsidRPr="008066E6">
        <w:rPr>
          <w:rFonts w:ascii="Salesforce Sans" w:hAnsi="Salesforce Sans" w:cs="Arial"/>
          <w:sz w:val="22"/>
          <w:szCs w:val="22"/>
        </w:rPr>
        <w:t>Use the provided controller extension to display all Certification Held records related to the current account in a Visualforce page embedded on the account page layout.</w:t>
      </w:r>
      <w:r w:rsidRPr="008066E6">
        <w:rPr>
          <w:rFonts w:ascii="Salesforce Sans" w:hAnsi="Salesforce Sans" w:cs="Arial"/>
          <w:sz w:val="22"/>
          <w:szCs w:val="22"/>
        </w:rPr>
        <w:br/>
      </w:r>
    </w:p>
    <w:p w14:paraId="1C46D22E" w14:textId="77777777" w:rsidR="00C078AC" w:rsidRPr="008066E6" w:rsidRDefault="00C078AC" w:rsidP="008066E6">
      <w:pPr>
        <w:pStyle w:val="GoalTskTimeInstr"/>
        <w:spacing w:before="120" w:after="120"/>
        <w:rPr>
          <w:rFonts w:ascii="Salesforce Sans" w:hAnsi="Salesforce Sans" w:cs="Arial"/>
          <w:sz w:val="22"/>
          <w:szCs w:val="22"/>
        </w:rPr>
      </w:pPr>
      <w:r w:rsidRPr="008066E6">
        <w:rPr>
          <w:rFonts w:ascii="Salesforce Sans" w:hAnsi="Salesforce Sans" w:cs="Arial"/>
          <w:sz w:val="22"/>
          <w:szCs w:val="22"/>
        </w:rPr>
        <w:t>Tasks:</w:t>
      </w:r>
    </w:p>
    <w:p w14:paraId="63F9DF0A" w14:textId="5EF24B6A"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 Arabic \r 1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1</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r>
      <w:r w:rsidR="00FC5FA5" w:rsidRPr="008066E6">
        <w:rPr>
          <w:rFonts w:ascii="Salesforce Sans" w:hAnsi="Salesforce Sans" w:cs="Arial"/>
          <w:szCs w:val="22"/>
        </w:rPr>
        <w:t>Create an apex</w:t>
      </w:r>
      <w:r w:rsidRPr="008066E6">
        <w:rPr>
          <w:rFonts w:ascii="Salesforce Sans" w:hAnsi="Salesforce Sans" w:cs="Arial"/>
          <w:szCs w:val="22"/>
        </w:rPr>
        <w:t xml:space="preserve"> controller extension</w:t>
      </w:r>
      <w:r w:rsidR="00FC5FA5" w:rsidRPr="008066E6">
        <w:rPr>
          <w:rFonts w:ascii="Salesforce Sans" w:hAnsi="Salesforce Sans" w:cs="Arial"/>
          <w:szCs w:val="22"/>
        </w:rPr>
        <w:t xml:space="preserve"> that queries</w:t>
      </w:r>
      <w:r w:rsidR="00DE7A3E" w:rsidRPr="008066E6">
        <w:rPr>
          <w:rFonts w:ascii="Salesforce Sans" w:hAnsi="Salesforce Sans" w:cs="Arial"/>
          <w:szCs w:val="22"/>
        </w:rPr>
        <w:t xml:space="preserve"> all</w:t>
      </w:r>
      <w:r w:rsidR="00FC5FA5" w:rsidRPr="008066E6">
        <w:rPr>
          <w:rFonts w:ascii="Salesforce Sans" w:hAnsi="Salesforce Sans" w:cs="Arial"/>
          <w:szCs w:val="22"/>
        </w:rPr>
        <w:t xml:space="preserve"> Certification Held records</w:t>
      </w:r>
      <w:r w:rsidRPr="008066E6">
        <w:rPr>
          <w:rFonts w:ascii="Salesforce Sans" w:hAnsi="Salesforce Sans" w:cs="Arial"/>
          <w:szCs w:val="22"/>
        </w:rPr>
        <w:t>.</w:t>
      </w:r>
    </w:p>
    <w:p w14:paraId="03EE628C" w14:textId="233074D8"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\n \* Arabic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2</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Create a page to display all Certification Held records.</w:t>
      </w:r>
    </w:p>
    <w:p w14:paraId="6B473527" w14:textId="7DDF98A0"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\n \* Arabic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3</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Create a section on the Account Page Layout to display the new page.</w:t>
      </w:r>
    </w:p>
    <w:p w14:paraId="25CEFE06" w14:textId="4C932C02"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\n \* Arabic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4</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Test your new page.</w:t>
      </w:r>
      <w:r w:rsidR="00884422" w:rsidRPr="008066E6">
        <w:rPr>
          <w:rFonts w:ascii="Salesforce Sans" w:hAnsi="Salesforce Sans" w:cs="Arial"/>
          <w:szCs w:val="22"/>
        </w:rPr>
        <w:br/>
      </w:r>
    </w:p>
    <w:p w14:paraId="10F3F28A" w14:textId="77777777" w:rsidR="00C078AC" w:rsidRPr="008066E6" w:rsidRDefault="00C078AC" w:rsidP="008066E6">
      <w:pPr>
        <w:pStyle w:val="GoalTskTimeInstr"/>
        <w:spacing w:before="120" w:after="120"/>
        <w:rPr>
          <w:rFonts w:ascii="Salesforce Sans" w:hAnsi="Salesforce Sans" w:cs="Arial"/>
          <w:sz w:val="22"/>
          <w:szCs w:val="22"/>
        </w:rPr>
      </w:pPr>
      <w:r w:rsidRPr="008066E6">
        <w:rPr>
          <w:rFonts w:ascii="Salesforce Sans" w:hAnsi="Salesforce Sans" w:cs="Arial"/>
          <w:sz w:val="22"/>
          <w:szCs w:val="22"/>
        </w:rPr>
        <w:t>Time:</w:t>
      </w:r>
    </w:p>
    <w:p w14:paraId="79AC611C" w14:textId="77777777" w:rsidR="00C078AC" w:rsidRPr="008066E6" w:rsidRDefault="0046726A" w:rsidP="008066E6">
      <w:pPr>
        <w:spacing w:before="120" w:after="120"/>
        <w:rPr>
          <w:rFonts w:ascii="Salesforce Sans" w:hAnsi="Salesforce Sans" w:cs="Arial"/>
          <w:sz w:val="22"/>
          <w:szCs w:val="22"/>
        </w:rPr>
      </w:pPr>
      <w:r w:rsidRPr="008066E6">
        <w:rPr>
          <w:rFonts w:ascii="Salesforce Sans" w:hAnsi="Salesforce Sans" w:cs="Arial"/>
          <w:sz w:val="22"/>
          <w:szCs w:val="22"/>
        </w:rPr>
        <w:t>1</w:t>
      </w:r>
      <w:r w:rsidR="00C078AC" w:rsidRPr="008066E6">
        <w:rPr>
          <w:rFonts w:ascii="Salesforce Sans" w:hAnsi="Salesforce Sans" w:cs="Arial"/>
          <w:sz w:val="22"/>
          <w:szCs w:val="22"/>
        </w:rPr>
        <w:t xml:space="preserve">5 minutes </w:t>
      </w:r>
    </w:p>
    <w:p w14:paraId="65166C3A" w14:textId="77777777" w:rsidR="00C078AC" w:rsidRPr="008066E6" w:rsidRDefault="00C078AC" w:rsidP="008066E6">
      <w:pPr>
        <w:pStyle w:val="SingleLine"/>
        <w:spacing w:before="120" w:after="120"/>
        <w:rPr>
          <w:rFonts w:ascii="Salesforce Sans" w:hAnsi="Salesforce Sans" w:cs="Arial"/>
          <w:sz w:val="22"/>
          <w:szCs w:val="22"/>
        </w:rPr>
      </w:pPr>
    </w:p>
    <w:p w14:paraId="2842CD0E" w14:textId="77777777" w:rsidR="00C078AC" w:rsidRPr="008066E6" w:rsidRDefault="00C078AC" w:rsidP="008066E6">
      <w:pPr>
        <w:pStyle w:val="GoalTskTimeInstr"/>
        <w:spacing w:before="120" w:after="120"/>
        <w:rPr>
          <w:rFonts w:ascii="Salesforce Sans" w:hAnsi="Salesforce Sans" w:cs="Arial"/>
          <w:sz w:val="22"/>
          <w:szCs w:val="22"/>
        </w:rPr>
      </w:pPr>
      <w:r w:rsidRPr="008066E6">
        <w:rPr>
          <w:rFonts w:ascii="Salesforce Sans" w:hAnsi="Salesforce Sans" w:cs="Arial"/>
          <w:sz w:val="22"/>
          <w:szCs w:val="22"/>
        </w:rPr>
        <w:t>Instructions:</w:t>
      </w:r>
    </w:p>
    <w:p w14:paraId="25C15FB7" w14:textId="1D41BDA9"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 Arabic \r 1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1</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r>
      <w:r w:rsidR="00DE7A3E" w:rsidRPr="008066E6">
        <w:rPr>
          <w:rFonts w:ascii="Salesforce Sans" w:hAnsi="Salesforce Sans" w:cs="Arial"/>
          <w:szCs w:val="22"/>
        </w:rPr>
        <w:t>Create an apex controller extension that queries all Certification Held records.</w:t>
      </w:r>
    </w:p>
    <w:p w14:paraId="34B2D4D2" w14:textId="77777777" w:rsidR="00E807DC" w:rsidRPr="008066E6" w:rsidRDefault="00E807DC"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C</w:t>
      </w:r>
      <w:r w:rsidRPr="008066E6">
        <w:rPr>
          <w:rFonts w:ascii="Salesforce Sans" w:hAnsi="Salesforce Sans"/>
          <w:color w:val="000000" w:themeColor="text1"/>
          <w:szCs w:val="22"/>
        </w:rPr>
        <w:t xml:space="preserve">lick </w:t>
      </w:r>
      <w:r w:rsidRPr="008066E6">
        <w:rPr>
          <w:rFonts w:ascii="Salesforce Sans" w:hAnsi="Salesforce Sans"/>
          <w:szCs w:val="22"/>
        </w:rPr>
        <w:fldChar w:fldCharType="begin"/>
      </w:r>
      <w:r w:rsidRPr="008066E6">
        <w:rPr>
          <w:rFonts w:ascii="Salesforce Sans" w:hAnsi="Salesforce Sans"/>
          <w:szCs w:val="22"/>
        </w:rPr>
        <w:instrText xml:space="preserve"> INCLUDEPICTURE "https://resources.help.salesforce.com/images/02e863126fef084a82dc1f96dea047ff.png" \* MERGEFORMATINET </w:instrText>
      </w:r>
      <w:r w:rsidRPr="008066E6">
        <w:rPr>
          <w:rFonts w:ascii="Salesforce Sans" w:hAnsi="Salesforce Sans"/>
          <w:szCs w:val="22"/>
        </w:rPr>
        <w:fldChar w:fldCharType="separate"/>
      </w:r>
      <w:r w:rsidRPr="008066E6">
        <w:rPr>
          <w:rFonts w:ascii="Salesforce Sans" w:hAnsi="Salesforce Sans"/>
          <w:noProof/>
          <w:szCs w:val="22"/>
        </w:rPr>
        <w:drawing>
          <wp:inline distT="0" distB="0" distL="0" distR="0" wp14:anchorId="660836E5" wp14:editId="642EE354">
            <wp:extent cx="130775" cy="144869"/>
            <wp:effectExtent l="0" t="0" r="0" b="0"/>
            <wp:docPr id="61" name="Picture 61"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8066E6">
        <w:rPr>
          <w:rFonts w:ascii="Salesforce Sans" w:hAnsi="Salesforce Sans"/>
          <w:szCs w:val="22"/>
        </w:rPr>
        <w:fldChar w:fldCharType="end"/>
      </w:r>
      <w:r w:rsidRPr="008066E6">
        <w:rPr>
          <w:rFonts w:ascii="Salesforce Sans" w:hAnsi="Salesforce Sans"/>
          <w:szCs w:val="22"/>
        </w:rPr>
        <w:t xml:space="preserve"> | </w:t>
      </w:r>
      <w:r w:rsidRPr="0077756F">
        <w:rPr>
          <w:rStyle w:val="ClickPaths"/>
          <w:color w:val="000000" w:themeColor="text1"/>
          <w:szCs w:val="22"/>
        </w:rPr>
        <w:t>Developer Console.</w:t>
      </w:r>
    </w:p>
    <w:p w14:paraId="2266549A" w14:textId="5C43CE77" w:rsidR="00E807DC" w:rsidRPr="008066E6" w:rsidRDefault="00E807DC"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Pr="008066E6">
        <w:rPr>
          <w:rFonts w:ascii="Salesforce Sans" w:hAnsi="Salesforce Sans"/>
          <w:noProof/>
          <w:szCs w:val="22"/>
        </w:rPr>
        <w:t>B</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Click </w:t>
      </w:r>
      <w:r w:rsidRPr="008066E6">
        <w:rPr>
          <w:rStyle w:val="ClickOrSelect"/>
          <w:rFonts w:ascii="Salesforce Sans" w:hAnsi="Salesforce Sans"/>
          <w:szCs w:val="22"/>
        </w:rPr>
        <w:t xml:space="preserve">File | New | </w:t>
      </w:r>
      <w:r w:rsidR="008B5131" w:rsidRPr="008066E6">
        <w:rPr>
          <w:rStyle w:val="ClickOrSelect"/>
          <w:rFonts w:ascii="Salesforce Sans" w:hAnsi="Salesforce Sans"/>
          <w:szCs w:val="22"/>
        </w:rPr>
        <w:t>Apex Class</w:t>
      </w:r>
      <w:r w:rsidRPr="008066E6">
        <w:rPr>
          <w:rFonts w:ascii="Salesforce Sans" w:hAnsi="Salesforce Sans"/>
          <w:szCs w:val="22"/>
        </w:rPr>
        <w:t>.</w:t>
      </w:r>
    </w:p>
    <w:p w14:paraId="4AC850BE" w14:textId="77777777" w:rsidR="00E807DC" w:rsidRPr="008066E6" w:rsidRDefault="00E807DC" w:rsidP="0077756F">
      <w:pPr>
        <w:pStyle w:val="Heading3"/>
        <w:spacing w:before="120"/>
        <w:ind w:left="7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Enter the following information:</w:t>
      </w:r>
    </w:p>
    <w:tbl>
      <w:tblPr>
        <w:tblStyle w:val="TableGrid"/>
        <w:tblW w:w="0" w:type="auto"/>
        <w:tblInd w:w="792" w:type="dxa"/>
        <w:tblLook w:val="04A0" w:firstRow="1" w:lastRow="0" w:firstColumn="1" w:lastColumn="0" w:noHBand="0" w:noVBand="1"/>
      </w:tblPr>
      <w:tblGrid>
        <w:gridCol w:w="2353"/>
        <w:gridCol w:w="4140"/>
      </w:tblGrid>
      <w:tr w:rsidR="00E807DC" w:rsidRPr="00CC7372" w14:paraId="6B31531B" w14:textId="77777777" w:rsidTr="008066E6">
        <w:tc>
          <w:tcPr>
            <w:tcW w:w="2353" w:type="dxa"/>
          </w:tcPr>
          <w:p w14:paraId="01CE56BA" w14:textId="77777777" w:rsidR="00E807DC" w:rsidRPr="008066E6" w:rsidRDefault="00E807DC" w:rsidP="008066E6">
            <w:pPr>
              <w:pStyle w:val="Heading2"/>
              <w:keepNext/>
              <w:keepLines/>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Name</w:t>
            </w:r>
          </w:p>
        </w:tc>
        <w:tc>
          <w:tcPr>
            <w:tcW w:w="4140" w:type="dxa"/>
          </w:tcPr>
          <w:p w14:paraId="63E1DEE8" w14:textId="65ABBA74" w:rsidR="00E807DC" w:rsidRPr="008066E6" w:rsidRDefault="008B5131" w:rsidP="008066E6">
            <w:pPr>
              <w:pStyle w:val="Heading2"/>
              <w:keepNext/>
              <w:keepLines/>
              <w:spacing w:before="80" w:after="80"/>
              <w:ind w:left="0" w:firstLine="0"/>
              <w:contextualSpacing w:val="0"/>
              <w:rPr>
                <w:rStyle w:val="EnterOrType"/>
                <w:rFonts w:ascii="Salesforce Sans" w:hAnsi="Salesforce Sans"/>
                <w:color w:val="000000" w:themeColor="text1"/>
                <w:szCs w:val="22"/>
              </w:rPr>
            </w:pPr>
            <w:proofErr w:type="spellStart"/>
            <w:r w:rsidRPr="008066E6">
              <w:rPr>
                <w:rStyle w:val="EnterOrType"/>
              </w:rPr>
              <w:t>AccountDisplayCertsHeld_CX</w:t>
            </w:r>
            <w:proofErr w:type="spellEnd"/>
          </w:p>
        </w:tc>
      </w:tr>
    </w:tbl>
    <w:p w14:paraId="5E4E2812" w14:textId="77777777" w:rsidR="00E807DC" w:rsidRPr="008066E6" w:rsidRDefault="00E807DC" w:rsidP="0077756F">
      <w:pPr>
        <w:pStyle w:val="Heading2"/>
        <w:spacing w:before="1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t xml:space="preserve">Click </w:t>
      </w:r>
      <w:r w:rsidRPr="008066E6">
        <w:rPr>
          <w:rFonts w:ascii="Salesforce Sans" w:hAnsi="Salesforce Sans"/>
          <w:b/>
          <w:szCs w:val="22"/>
        </w:rPr>
        <w:t>OK</w:t>
      </w:r>
      <w:r w:rsidRPr="008066E6">
        <w:rPr>
          <w:rFonts w:ascii="Salesforce Sans" w:hAnsi="Salesforce Sans"/>
          <w:szCs w:val="22"/>
        </w:rPr>
        <w:t>.</w:t>
      </w:r>
    </w:p>
    <w:p w14:paraId="77641EB7" w14:textId="1F911EFB" w:rsidR="00E807DC" w:rsidRPr="008066E6" w:rsidRDefault="00E807DC" w:rsidP="0077756F">
      <w:pPr>
        <w:pStyle w:val="Heading3"/>
        <w:spacing w:before="120"/>
        <w:ind w:left="720"/>
        <w:contextualSpacing w:val="0"/>
        <w:rPr>
          <w:rFonts w:ascii="Salesforce Sans" w:hAnsi="Salesforce Sans"/>
          <w:szCs w:val="22"/>
        </w:rPr>
      </w:pPr>
      <w:r w:rsidRPr="008066E6">
        <w:rPr>
          <w:rFonts w:ascii="Salesforce Sans" w:hAnsi="Salesforce Sans"/>
          <w:szCs w:val="22"/>
        </w:rPr>
        <w:t>E.</w:t>
      </w:r>
      <w:r w:rsidRPr="008066E6">
        <w:rPr>
          <w:rFonts w:ascii="Salesforce Sans" w:hAnsi="Salesforce Sans"/>
          <w:szCs w:val="22"/>
        </w:rPr>
        <w:tab/>
        <w:t xml:space="preserve">Copy and paste the contents of </w:t>
      </w:r>
      <w:r w:rsidR="008B5131" w:rsidRPr="008066E6">
        <w:rPr>
          <w:rFonts w:ascii="Salesforce Sans" w:hAnsi="Salesforce Sans"/>
          <w:b/>
          <w:szCs w:val="22"/>
        </w:rPr>
        <w:t>AccountDisplayCertsHeld_CX</w:t>
      </w:r>
      <w:r w:rsidRPr="008066E6">
        <w:rPr>
          <w:rFonts w:ascii="Salesforce Sans" w:hAnsi="Salesforce Sans"/>
          <w:b/>
          <w:szCs w:val="22"/>
        </w:rPr>
        <w:t>.txt</w:t>
      </w:r>
      <w:r w:rsidRPr="008066E6">
        <w:rPr>
          <w:rFonts w:ascii="Salesforce Sans" w:hAnsi="Salesforce Sans"/>
          <w:szCs w:val="22"/>
        </w:rPr>
        <w:t xml:space="preserve"> from the Exercises folder into the window, overwriting all existing text. </w:t>
      </w:r>
    </w:p>
    <w:p w14:paraId="7B139E74" w14:textId="1A490813" w:rsidR="008B5131" w:rsidRPr="008066E6" w:rsidRDefault="008B5131" w:rsidP="0077756F">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sidRPr="008066E6">
        <w:rPr>
          <w:rFonts w:ascii="Salesforce Sans" w:hAnsi="Salesforce Sans"/>
          <w:szCs w:val="22"/>
        </w:rPr>
        <w:t>F</w:t>
      </w:r>
      <w:r w:rsidR="00E807DC" w:rsidRPr="008066E6">
        <w:rPr>
          <w:rFonts w:ascii="Salesforce Sans" w:hAnsi="Salesforce Sans"/>
          <w:szCs w:val="22"/>
        </w:rPr>
        <w:t>.</w:t>
      </w:r>
      <w:r w:rsidR="00E807DC"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S</w:t>
      </w:r>
      <w:r w:rsidR="00E807DC" w:rsidRPr="008066E6">
        <w:rPr>
          <w:rFonts w:ascii="Salesforce Sans" w:hAnsi="Salesforce Sans"/>
          <w:szCs w:val="22"/>
        </w:rPr>
        <w:t xml:space="preserve"> to save the file. </w:t>
      </w:r>
    </w:p>
    <w:p w14:paraId="1351C937" w14:textId="65FE2273"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\n \* Arabic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2</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Create a page to display the Certification Held records.</w:t>
      </w:r>
    </w:p>
    <w:p w14:paraId="5B9647F1" w14:textId="3DE9A773" w:rsidR="00DE7A3E" w:rsidRPr="008066E6" w:rsidRDefault="00DE7A3E" w:rsidP="0077756F">
      <w:pPr>
        <w:pStyle w:val="Heading2"/>
        <w:spacing w:before="120"/>
        <w:contextualSpacing w:val="0"/>
        <w:rPr>
          <w:rFonts w:ascii="Salesforce Sans" w:hAnsi="Salesforce Sans"/>
          <w:szCs w:val="22"/>
        </w:rPr>
      </w:pPr>
      <w:r w:rsidRPr="008066E6">
        <w:rPr>
          <w:rFonts w:ascii="Salesforce Sans" w:hAnsi="Salesforce Sans"/>
          <w:szCs w:val="22"/>
        </w:rPr>
        <w:t>A.</w:t>
      </w:r>
      <w:r w:rsidRPr="008066E6">
        <w:rPr>
          <w:rFonts w:ascii="Salesforce Sans" w:hAnsi="Salesforce Sans"/>
          <w:szCs w:val="22"/>
        </w:rPr>
        <w:tab/>
        <w:t xml:space="preserve">Click </w:t>
      </w:r>
      <w:r w:rsidRPr="008066E6">
        <w:rPr>
          <w:rStyle w:val="ClickOrSelect"/>
          <w:rFonts w:ascii="Salesforce Sans" w:hAnsi="Salesforce Sans"/>
          <w:szCs w:val="22"/>
        </w:rPr>
        <w:t>File | New | Visualforce Page</w:t>
      </w:r>
      <w:r w:rsidRPr="008066E6">
        <w:rPr>
          <w:rFonts w:ascii="Salesforce Sans" w:hAnsi="Salesforce Sans"/>
          <w:szCs w:val="22"/>
        </w:rPr>
        <w:t>.</w:t>
      </w:r>
    </w:p>
    <w:p w14:paraId="2F52D9D8" w14:textId="7B50E497" w:rsidR="00DE7A3E" w:rsidRPr="008066E6" w:rsidRDefault="00DE7A3E" w:rsidP="0077756F">
      <w:pPr>
        <w:pStyle w:val="Heading3"/>
        <w:spacing w:before="120"/>
        <w:ind w:left="720"/>
        <w:contextualSpacing w:val="0"/>
        <w:rPr>
          <w:rFonts w:ascii="Salesforce Sans" w:hAnsi="Salesforce Sans"/>
          <w:szCs w:val="22"/>
        </w:rPr>
      </w:pPr>
      <w:r w:rsidRPr="008066E6">
        <w:rPr>
          <w:rFonts w:ascii="Salesforce Sans" w:hAnsi="Salesforce Sans"/>
          <w:szCs w:val="22"/>
        </w:rPr>
        <w:t>B.</w:t>
      </w:r>
      <w:r w:rsidRPr="008066E6">
        <w:rPr>
          <w:rFonts w:ascii="Salesforce Sans" w:hAnsi="Salesforce Sans"/>
          <w:szCs w:val="22"/>
        </w:rPr>
        <w:tab/>
        <w:t>Enter the following information:</w:t>
      </w:r>
    </w:p>
    <w:tbl>
      <w:tblPr>
        <w:tblStyle w:val="TableGrid"/>
        <w:tblW w:w="0" w:type="auto"/>
        <w:tblInd w:w="792" w:type="dxa"/>
        <w:tblLook w:val="04A0" w:firstRow="1" w:lastRow="0" w:firstColumn="1" w:lastColumn="0" w:noHBand="0" w:noVBand="1"/>
      </w:tblPr>
      <w:tblGrid>
        <w:gridCol w:w="2353"/>
        <w:gridCol w:w="4140"/>
      </w:tblGrid>
      <w:tr w:rsidR="00932FD1" w:rsidRPr="00CC7372" w14:paraId="5B633705" w14:textId="77777777" w:rsidTr="008066E6">
        <w:tc>
          <w:tcPr>
            <w:tcW w:w="2353" w:type="dxa"/>
          </w:tcPr>
          <w:p w14:paraId="187BFF86" w14:textId="77777777" w:rsidR="00DE7A3E" w:rsidRPr="008066E6" w:rsidRDefault="00DE7A3E" w:rsidP="008066E6">
            <w:pPr>
              <w:pStyle w:val="Heading2"/>
              <w:keepNext/>
              <w:keepLines/>
              <w:spacing w:before="80" w:after="80"/>
              <w:ind w:left="0" w:firstLine="0"/>
              <w:contextualSpacing w:val="0"/>
              <w:rPr>
                <w:rFonts w:ascii="Salesforce Sans" w:hAnsi="Salesforce Sans"/>
                <w:color w:val="000000" w:themeColor="text1"/>
                <w:szCs w:val="22"/>
              </w:rPr>
            </w:pPr>
            <w:r w:rsidRPr="008066E6">
              <w:rPr>
                <w:rFonts w:ascii="Salesforce Sans" w:hAnsi="Salesforce Sans"/>
                <w:color w:val="000000" w:themeColor="text1"/>
                <w:szCs w:val="22"/>
              </w:rPr>
              <w:t>Name</w:t>
            </w:r>
          </w:p>
        </w:tc>
        <w:tc>
          <w:tcPr>
            <w:tcW w:w="4140" w:type="dxa"/>
          </w:tcPr>
          <w:p w14:paraId="6806792A" w14:textId="77777777" w:rsidR="00DE7A3E" w:rsidRPr="008066E6" w:rsidRDefault="00DE7A3E" w:rsidP="008066E6">
            <w:pPr>
              <w:pStyle w:val="Heading2"/>
              <w:keepNext/>
              <w:keepLines/>
              <w:spacing w:before="80" w:after="80"/>
              <w:ind w:left="0" w:firstLine="0"/>
              <w:contextualSpacing w:val="0"/>
              <w:rPr>
                <w:rStyle w:val="EnterOrType"/>
              </w:rPr>
            </w:pPr>
            <w:proofErr w:type="spellStart"/>
            <w:r w:rsidRPr="008066E6">
              <w:rPr>
                <w:rStyle w:val="EnterOrType"/>
              </w:rPr>
              <w:t>AccountDisplayCertsHeldPage</w:t>
            </w:r>
            <w:proofErr w:type="spellEnd"/>
          </w:p>
        </w:tc>
      </w:tr>
    </w:tbl>
    <w:p w14:paraId="084290D6" w14:textId="395B02C3" w:rsidR="00DE7A3E" w:rsidRPr="008066E6" w:rsidRDefault="00DE7A3E" w:rsidP="0077756F">
      <w:pPr>
        <w:pStyle w:val="Heading2"/>
        <w:spacing w:before="1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 xml:space="preserve">Click </w:t>
      </w:r>
      <w:r w:rsidRPr="008066E6">
        <w:rPr>
          <w:rFonts w:ascii="Salesforce Sans" w:hAnsi="Salesforce Sans"/>
          <w:b/>
          <w:szCs w:val="22"/>
        </w:rPr>
        <w:t>OK</w:t>
      </w:r>
      <w:r w:rsidRPr="008066E6">
        <w:rPr>
          <w:rFonts w:ascii="Salesforce Sans" w:hAnsi="Salesforce Sans"/>
          <w:szCs w:val="22"/>
        </w:rPr>
        <w:t>.</w:t>
      </w:r>
    </w:p>
    <w:p w14:paraId="4A4EC456" w14:textId="77777777" w:rsidR="00A87B70" w:rsidRDefault="00A87B70" w:rsidP="0077756F">
      <w:pPr>
        <w:pStyle w:val="Heading3"/>
        <w:spacing w:before="120"/>
        <w:ind w:left="720"/>
        <w:contextualSpacing w:val="0"/>
        <w:rPr>
          <w:rFonts w:ascii="Salesforce Sans" w:hAnsi="Salesforce Sans"/>
          <w:szCs w:val="22"/>
        </w:rPr>
      </w:pPr>
    </w:p>
    <w:p w14:paraId="7CBB294C" w14:textId="1A6135F8" w:rsidR="00DE7A3E" w:rsidRPr="008066E6" w:rsidRDefault="00DE7A3E" w:rsidP="0077756F">
      <w:pPr>
        <w:pStyle w:val="Heading3"/>
        <w:spacing w:before="120"/>
        <w:ind w:left="720"/>
        <w:contextualSpacing w:val="0"/>
        <w:rPr>
          <w:rFonts w:ascii="Salesforce Sans" w:hAnsi="Salesforce Sans"/>
          <w:szCs w:val="22"/>
        </w:rPr>
      </w:pPr>
      <w:r w:rsidRPr="008066E6">
        <w:rPr>
          <w:rFonts w:ascii="Salesforce Sans" w:hAnsi="Salesforce Sans"/>
          <w:szCs w:val="22"/>
        </w:rPr>
        <w:lastRenderedPageBreak/>
        <w:t>D.</w:t>
      </w:r>
      <w:r w:rsidRPr="008066E6">
        <w:rPr>
          <w:rFonts w:ascii="Salesforce Sans" w:hAnsi="Salesforce Sans"/>
          <w:szCs w:val="22"/>
        </w:rPr>
        <w:tab/>
        <w:t xml:space="preserve">Copy and paste the contents of </w:t>
      </w:r>
      <w:r w:rsidRPr="008066E6">
        <w:rPr>
          <w:rFonts w:ascii="Salesforce Sans" w:hAnsi="Salesforce Sans"/>
          <w:b/>
          <w:szCs w:val="22"/>
        </w:rPr>
        <w:t>AccountDisplayCertsHeldPage.txt</w:t>
      </w:r>
      <w:r w:rsidRPr="008066E6">
        <w:rPr>
          <w:rFonts w:ascii="Salesforce Sans" w:hAnsi="Salesforce Sans"/>
          <w:szCs w:val="22"/>
        </w:rPr>
        <w:t xml:space="preserve"> from the Exercises folder into the window, overwriting all existing text. </w:t>
      </w:r>
    </w:p>
    <w:p w14:paraId="10F473DA" w14:textId="35B59B3E" w:rsidR="00DE7A3E" w:rsidRPr="008066E6" w:rsidRDefault="00DE7A3E" w:rsidP="0077756F">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sidRPr="008066E6">
        <w:rPr>
          <w:rFonts w:ascii="Salesforce Sans" w:hAnsi="Salesforce Sans"/>
          <w:szCs w:val="22"/>
        </w:rPr>
        <w:t>E.</w:t>
      </w:r>
      <w:r w:rsidRPr="008066E6">
        <w:rPr>
          <w:rFonts w:ascii="Salesforce Sans" w:hAnsi="Salesforce Sans"/>
          <w:szCs w:val="22"/>
        </w:rPr>
        <w:tab/>
        <w:t>Complete the TODOs.</w:t>
      </w:r>
    </w:p>
    <w:p w14:paraId="332C345B" w14:textId="5DACC127" w:rsidR="00DE7A3E" w:rsidRPr="008066E6" w:rsidRDefault="00DE7A3E" w:rsidP="0077756F">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sidRPr="008066E6">
        <w:rPr>
          <w:rFonts w:ascii="Salesforce Sans" w:hAnsi="Salesforce Sans"/>
          <w:szCs w:val="22"/>
        </w:rPr>
        <w:t>F.</w:t>
      </w:r>
      <w:r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S</w:t>
      </w:r>
      <w:r w:rsidRPr="008066E6">
        <w:rPr>
          <w:rFonts w:ascii="Salesforce Sans" w:hAnsi="Salesforce Sans"/>
          <w:szCs w:val="22"/>
        </w:rPr>
        <w:t xml:space="preserve"> to save the file. </w:t>
      </w:r>
    </w:p>
    <w:p w14:paraId="41E168B1" w14:textId="76C38609" w:rsidR="00DE7A3E" w:rsidRPr="008066E6" w:rsidRDefault="00DE7A3E" w:rsidP="0077756F">
      <w:pPr>
        <w:pStyle w:val="Heading3"/>
        <w:spacing w:before="120"/>
        <w:ind w:left="720"/>
        <w:contextualSpacing w:val="0"/>
        <w:rPr>
          <w:rFonts w:ascii="Salesforce Sans" w:hAnsi="Salesforce Sans"/>
          <w:szCs w:val="22"/>
        </w:rPr>
      </w:pPr>
      <w:r w:rsidRPr="008066E6">
        <w:rPr>
          <w:rFonts w:ascii="Salesforce Sans" w:hAnsi="Salesforce Sans"/>
          <w:szCs w:val="22"/>
        </w:rPr>
        <w:t>G.</w:t>
      </w:r>
      <w:r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ALT + /</w:t>
      </w:r>
      <w:r w:rsidRPr="008066E6">
        <w:rPr>
          <w:rFonts w:ascii="Salesforce Sans" w:hAnsi="Salesforce Sans"/>
          <w:szCs w:val="22"/>
        </w:rPr>
        <w:t xml:space="preserve"> to close all console tabs.</w:t>
      </w:r>
    </w:p>
    <w:p w14:paraId="7F7A1BC6" w14:textId="42229F6F" w:rsidR="00DE7A3E" w:rsidRPr="008066E6" w:rsidRDefault="00DE7A3E" w:rsidP="0077756F">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sidRPr="008066E6">
        <w:rPr>
          <w:rFonts w:ascii="Salesforce Sans" w:hAnsi="Salesforce Sans"/>
          <w:szCs w:val="22"/>
        </w:rPr>
        <w:t>H.</w:t>
      </w:r>
      <w:r w:rsidRPr="008066E6">
        <w:rPr>
          <w:rFonts w:ascii="Salesforce Sans" w:hAnsi="Salesforce Sans"/>
          <w:szCs w:val="22"/>
        </w:rPr>
        <w:tab/>
      </w:r>
      <w:r w:rsidR="005D0962">
        <w:rPr>
          <w:rFonts w:ascii="Salesforce Sans" w:hAnsi="Salesforce Sans"/>
          <w:szCs w:val="22"/>
        </w:rPr>
        <w:t>Close the Developer Console window.</w:t>
      </w:r>
    </w:p>
    <w:p w14:paraId="1E021100" w14:textId="25B29D19"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\n \* Arabic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3</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Create a section on the Account page layout to display the new page.</w:t>
      </w:r>
    </w:p>
    <w:p w14:paraId="026DD1DA" w14:textId="77777777" w:rsidR="002D6557" w:rsidRPr="0077756F" w:rsidRDefault="00C078AC" w:rsidP="008066E6">
      <w:pPr>
        <w:pStyle w:val="Heading2"/>
        <w:spacing w:before="120"/>
        <w:contextualSpacing w:val="0"/>
        <w:rPr>
          <w:rStyle w:val="ClickPaths"/>
          <w:bCs w:val="0"/>
          <w:color w:val="000000" w:themeColor="text1"/>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H2 \r 1\* ALPHABETIC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A</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r>
      <w:r w:rsidR="00E50AA7" w:rsidRPr="008066E6">
        <w:rPr>
          <w:rFonts w:ascii="Salesforce Sans" w:hAnsi="Salesforce Sans"/>
          <w:color w:val="000000" w:themeColor="text1"/>
          <w:szCs w:val="22"/>
        </w:rPr>
        <w:t xml:space="preserve">Click </w:t>
      </w:r>
      <w:r w:rsidR="00E50AA7" w:rsidRPr="008066E6">
        <w:rPr>
          <w:rFonts w:ascii="Salesforce Sans" w:hAnsi="Salesforce Sans"/>
          <w:szCs w:val="22"/>
        </w:rPr>
        <w:fldChar w:fldCharType="begin"/>
      </w:r>
      <w:r w:rsidR="00E50AA7" w:rsidRPr="008066E6">
        <w:rPr>
          <w:rFonts w:ascii="Salesforce Sans" w:hAnsi="Salesforce Sans"/>
          <w:szCs w:val="22"/>
        </w:rPr>
        <w:instrText xml:space="preserve"> INCLUDEPICTURE "https://resources.help.salesforce.com/images/02e863126fef084a82dc1f96dea047ff.png" \* MERGEFORMATINET </w:instrText>
      </w:r>
      <w:r w:rsidR="00E50AA7" w:rsidRPr="008066E6">
        <w:rPr>
          <w:rFonts w:ascii="Salesforce Sans" w:hAnsi="Salesforce Sans"/>
          <w:szCs w:val="22"/>
        </w:rPr>
        <w:fldChar w:fldCharType="separate"/>
      </w:r>
      <w:r w:rsidR="00E50AA7" w:rsidRPr="008066E6">
        <w:rPr>
          <w:rFonts w:ascii="Salesforce Sans" w:hAnsi="Salesforce Sans"/>
          <w:noProof/>
          <w:szCs w:val="22"/>
        </w:rPr>
        <w:drawing>
          <wp:inline distT="0" distB="0" distL="0" distR="0" wp14:anchorId="2713250C" wp14:editId="2480F3AF">
            <wp:extent cx="130775" cy="144869"/>
            <wp:effectExtent l="0" t="0" r="0" b="0"/>
            <wp:docPr id="26" name="Picture 26"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00E50AA7" w:rsidRPr="008066E6">
        <w:rPr>
          <w:rFonts w:ascii="Salesforce Sans" w:hAnsi="Salesforce Sans"/>
          <w:szCs w:val="22"/>
        </w:rPr>
        <w:fldChar w:fldCharType="end"/>
      </w:r>
      <w:r w:rsidR="00E50AA7" w:rsidRPr="008066E6">
        <w:rPr>
          <w:rFonts w:ascii="Salesforce Sans" w:hAnsi="Salesforce Sans"/>
          <w:szCs w:val="22"/>
        </w:rPr>
        <w:t xml:space="preserve"> | </w:t>
      </w:r>
      <w:r w:rsidR="00E50AA7" w:rsidRPr="0077756F">
        <w:rPr>
          <w:rStyle w:val="ClickPaths"/>
          <w:color w:val="000000" w:themeColor="text1"/>
          <w:szCs w:val="22"/>
        </w:rPr>
        <w:t>Setup.</w:t>
      </w:r>
    </w:p>
    <w:p w14:paraId="3D01BB2D" w14:textId="594FB7BD" w:rsidR="002D6557" w:rsidRPr="008066E6" w:rsidRDefault="002D6557" w:rsidP="008066E6">
      <w:pPr>
        <w:pStyle w:val="Heading2"/>
        <w:spacing w:before="120"/>
        <w:contextualSpacing w:val="0"/>
        <w:rPr>
          <w:rFonts w:ascii="Salesforce Sans" w:hAnsi="Salesforce Sans" w:cs="Arial"/>
          <w:szCs w:val="22"/>
        </w:rPr>
      </w:pPr>
      <w:r w:rsidRPr="008066E6">
        <w:rPr>
          <w:rFonts w:ascii="Salesforce Sans" w:hAnsi="Salesforce Sans" w:cs="Arial"/>
          <w:szCs w:val="22"/>
        </w:rPr>
        <w:t>B.</w:t>
      </w:r>
      <w:r w:rsidRPr="008066E6">
        <w:rPr>
          <w:rFonts w:ascii="Salesforce Sans" w:hAnsi="Salesforce Sans" w:cs="Arial"/>
          <w:szCs w:val="22"/>
        </w:rPr>
        <w:tab/>
        <w:t xml:space="preserve">Click </w:t>
      </w:r>
      <w:r w:rsidRPr="008066E6">
        <w:rPr>
          <w:rFonts w:ascii="Salesforce Sans" w:hAnsi="Salesforce Sans" w:cs="Arial"/>
          <w:b/>
          <w:szCs w:val="22"/>
        </w:rPr>
        <w:t>Object Manager</w:t>
      </w:r>
      <w:r w:rsidRPr="008066E6">
        <w:rPr>
          <w:rFonts w:ascii="Salesforce Sans" w:hAnsi="Salesforce Sans" w:cs="Arial"/>
          <w:szCs w:val="22"/>
        </w:rPr>
        <w:t>.</w:t>
      </w:r>
    </w:p>
    <w:p w14:paraId="19478A13" w14:textId="7F4E0C8C" w:rsidR="00032FCA" w:rsidRPr="008066E6" w:rsidRDefault="00032FCA" w:rsidP="008066E6">
      <w:pPr>
        <w:pStyle w:val="Heading2"/>
        <w:spacing w:before="120"/>
        <w:contextualSpacing w:val="0"/>
        <w:rPr>
          <w:rFonts w:ascii="Salesforce Sans" w:hAnsi="Salesforce Sans" w:cs="Arial"/>
          <w:szCs w:val="22"/>
        </w:rPr>
      </w:pPr>
      <w:r w:rsidRPr="008066E6">
        <w:rPr>
          <w:rFonts w:ascii="Salesforce Sans" w:hAnsi="Salesforce Sans" w:cs="Arial"/>
          <w:szCs w:val="22"/>
        </w:rPr>
        <w:t>C.</w:t>
      </w:r>
      <w:r w:rsidRPr="008066E6">
        <w:rPr>
          <w:rFonts w:ascii="Salesforce Sans" w:hAnsi="Salesforce Sans" w:cs="Arial"/>
          <w:szCs w:val="22"/>
        </w:rPr>
        <w:tab/>
        <w:t xml:space="preserve">Click </w:t>
      </w:r>
      <w:r w:rsidRPr="008066E6">
        <w:rPr>
          <w:rFonts w:ascii="Salesforce Sans" w:hAnsi="Salesforce Sans" w:cs="Arial"/>
          <w:b/>
          <w:szCs w:val="22"/>
        </w:rPr>
        <w:t>Account</w:t>
      </w:r>
      <w:r w:rsidRPr="008066E6">
        <w:rPr>
          <w:rFonts w:ascii="Salesforce Sans" w:hAnsi="Salesforce Sans" w:cs="Arial"/>
          <w:szCs w:val="22"/>
        </w:rPr>
        <w:t>.</w:t>
      </w:r>
    </w:p>
    <w:p w14:paraId="09531E2D" w14:textId="3CBD9FB7" w:rsidR="002D6557" w:rsidRPr="008066E6" w:rsidRDefault="00032FCA" w:rsidP="008066E6">
      <w:pPr>
        <w:pStyle w:val="Heading2"/>
        <w:spacing w:before="120"/>
        <w:contextualSpacing w:val="0"/>
        <w:rPr>
          <w:rFonts w:ascii="Salesforce Sans" w:hAnsi="Salesforce Sans" w:cs="Arial"/>
          <w:szCs w:val="22"/>
        </w:rPr>
      </w:pPr>
      <w:r w:rsidRPr="008066E6">
        <w:rPr>
          <w:rFonts w:ascii="Salesforce Sans" w:hAnsi="Salesforce Sans" w:cs="Arial"/>
          <w:szCs w:val="22"/>
        </w:rPr>
        <w:t>D</w:t>
      </w:r>
      <w:r w:rsidR="002D6557" w:rsidRPr="008066E6">
        <w:rPr>
          <w:rFonts w:ascii="Salesforce Sans" w:hAnsi="Salesforce Sans" w:cs="Arial"/>
          <w:szCs w:val="22"/>
        </w:rPr>
        <w:t>.</w:t>
      </w:r>
      <w:r w:rsidR="002D6557" w:rsidRPr="008066E6">
        <w:rPr>
          <w:rFonts w:ascii="Salesforce Sans" w:hAnsi="Salesforce Sans" w:cs="Arial"/>
          <w:szCs w:val="22"/>
        </w:rPr>
        <w:tab/>
        <w:t xml:space="preserve">Click </w:t>
      </w:r>
      <w:r w:rsidR="002D6557" w:rsidRPr="008066E6">
        <w:rPr>
          <w:rFonts w:ascii="Salesforce Sans" w:hAnsi="Salesforce Sans" w:cs="Arial"/>
          <w:b/>
          <w:szCs w:val="22"/>
        </w:rPr>
        <w:t>Page Layouts</w:t>
      </w:r>
      <w:r w:rsidR="002D6557" w:rsidRPr="008066E6">
        <w:rPr>
          <w:rFonts w:ascii="Salesforce Sans" w:hAnsi="Salesforce Sans" w:cs="Arial"/>
          <w:szCs w:val="22"/>
        </w:rPr>
        <w:t>.</w:t>
      </w:r>
    </w:p>
    <w:p w14:paraId="18572FEF" w14:textId="1FA44B17" w:rsidR="002D6557" w:rsidRPr="008066E6" w:rsidRDefault="00032FCA" w:rsidP="008066E6">
      <w:pPr>
        <w:pStyle w:val="Heading2"/>
        <w:spacing w:before="120"/>
        <w:contextualSpacing w:val="0"/>
        <w:rPr>
          <w:rFonts w:ascii="Salesforce Sans" w:hAnsi="Salesforce Sans" w:cs="Arial"/>
          <w:szCs w:val="22"/>
        </w:rPr>
      </w:pPr>
      <w:r w:rsidRPr="008066E6">
        <w:rPr>
          <w:rFonts w:ascii="Salesforce Sans" w:hAnsi="Salesforce Sans" w:cs="Arial"/>
          <w:szCs w:val="22"/>
        </w:rPr>
        <w:t>E</w:t>
      </w:r>
      <w:r w:rsidR="002D6557" w:rsidRPr="008066E6">
        <w:rPr>
          <w:rFonts w:ascii="Salesforce Sans" w:hAnsi="Salesforce Sans" w:cs="Arial"/>
          <w:szCs w:val="22"/>
        </w:rPr>
        <w:t>.</w:t>
      </w:r>
      <w:r w:rsidR="002D6557" w:rsidRPr="008066E6">
        <w:rPr>
          <w:rFonts w:ascii="Salesforce Sans" w:hAnsi="Salesforce Sans" w:cs="Arial"/>
          <w:szCs w:val="22"/>
        </w:rPr>
        <w:tab/>
        <w:t xml:space="preserve">Click </w:t>
      </w:r>
      <w:r w:rsidR="002D6557" w:rsidRPr="008066E6">
        <w:rPr>
          <w:rFonts w:ascii="Salesforce Sans" w:hAnsi="Salesforce Sans" w:cs="Arial"/>
          <w:b/>
          <w:szCs w:val="22"/>
        </w:rPr>
        <w:t>Service Vendor Account Layout</w:t>
      </w:r>
      <w:r w:rsidR="002D6557" w:rsidRPr="008066E6">
        <w:rPr>
          <w:rFonts w:ascii="Salesforce Sans" w:hAnsi="Salesforce Sans" w:cs="Arial"/>
          <w:szCs w:val="22"/>
        </w:rPr>
        <w:t>.</w:t>
      </w:r>
    </w:p>
    <w:p w14:paraId="002B5827" w14:textId="34D2EAC1" w:rsidR="00032FCA" w:rsidRPr="008066E6" w:rsidRDefault="00032FCA" w:rsidP="008066E6">
      <w:pPr>
        <w:pStyle w:val="Heading2"/>
        <w:spacing w:before="120"/>
        <w:contextualSpacing w:val="0"/>
        <w:rPr>
          <w:rFonts w:ascii="Salesforce Sans" w:hAnsi="Salesforce Sans" w:cs="Arial"/>
          <w:szCs w:val="22"/>
        </w:rPr>
      </w:pPr>
      <w:r w:rsidRPr="008066E6">
        <w:rPr>
          <w:rFonts w:ascii="Salesforce Sans" w:hAnsi="Salesforce Sans" w:cs="Arial"/>
          <w:szCs w:val="22"/>
        </w:rPr>
        <w:t>F.</w:t>
      </w:r>
      <w:r w:rsidRPr="008066E6">
        <w:rPr>
          <w:rFonts w:ascii="Salesforce Sans" w:hAnsi="Salesforce Sans" w:cs="Arial"/>
          <w:szCs w:val="22"/>
        </w:rPr>
        <w:tab/>
        <w:t xml:space="preserve">From the palette, click </w:t>
      </w:r>
      <w:r w:rsidRPr="008066E6">
        <w:rPr>
          <w:rFonts w:ascii="Salesforce Sans" w:hAnsi="Salesforce Sans" w:cs="Arial"/>
          <w:b/>
          <w:szCs w:val="22"/>
        </w:rPr>
        <w:t>Visualforce Pages</w:t>
      </w:r>
      <w:r w:rsidRPr="008066E6">
        <w:rPr>
          <w:rFonts w:ascii="Salesforce Sans" w:hAnsi="Salesforce Sans" w:cs="Arial"/>
          <w:szCs w:val="22"/>
        </w:rPr>
        <w:t>.</w:t>
      </w:r>
    </w:p>
    <w:p w14:paraId="0A93605D" w14:textId="4769237E" w:rsidR="00032FCA" w:rsidRPr="008066E6" w:rsidRDefault="00032FCA" w:rsidP="008066E6">
      <w:pPr>
        <w:pStyle w:val="Heading2"/>
        <w:spacing w:before="120"/>
        <w:contextualSpacing w:val="0"/>
        <w:rPr>
          <w:rFonts w:ascii="Salesforce Sans" w:hAnsi="Salesforce Sans" w:cs="Arial"/>
          <w:szCs w:val="22"/>
        </w:rPr>
      </w:pPr>
      <w:r w:rsidRPr="008066E6">
        <w:rPr>
          <w:rFonts w:ascii="Salesforce Sans" w:hAnsi="Salesforce Sans" w:cs="Arial"/>
          <w:szCs w:val="22"/>
        </w:rPr>
        <w:t>G.</w:t>
      </w:r>
      <w:r w:rsidRPr="008066E6">
        <w:rPr>
          <w:rFonts w:ascii="Salesforce Sans" w:hAnsi="Salesforce Sans" w:cs="Arial"/>
          <w:szCs w:val="22"/>
        </w:rPr>
        <w:tab/>
        <w:t xml:space="preserve">Drag and drop </w:t>
      </w:r>
      <w:r w:rsidRPr="008066E6">
        <w:rPr>
          <w:rFonts w:ascii="Salesforce Sans" w:hAnsi="Salesforce Sans" w:cs="Arial"/>
          <w:b/>
          <w:szCs w:val="22"/>
        </w:rPr>
        <w:t>Section</w:t>
      </w:r>
      <w:r w:rsidRPr="008066E6">
        <w:rPr>
          <w:rFonts w:ascii="Salesforce Sans" w:hAnsi="Salesforce Sans" w:cs="Arial"/>
          <w:szCs w:val="22"/>
        </w:rPr>
        <w:t xml:space="preserve"> from the palette to below the </w:t>
      </w:r>
      <w:r w:rsidRPr="008066E6">
        <w:rPr>
          <w:rFonts w:ascii="Salesforce Sans" w:hAnsi="Salesforce Sans" w:cs="Arial"/>
          <w:b/>
          <w:szCs w:val="22"/>
        </w:rPr>
        <w:t>Account Information</w:t>
      </w:r>
      <w:r w:rsidRPr="008066E6">
        <w:rPr>
          <w:rFonts w:ascii="Salesforce Sans" w:hAnsi="Salesforce Sans" w:cs="Arial"/>
          <w:szCs w:val="22"/>
        </w:rPr>
        <w:t xml:space="preserve"> section.</w:t>
      </w:r>
    </w:p>
    <w:p w14:paraId="6035E791" w14:textId="1AD24423" w:rsidR="00032FCA" w:rsidRPr="008066E6" w:rsidRDefault="00032FCA" w:rsidP="008066E6">
      <w:pPr>
        <w:pStyle w:val="Heading2"/>
        <w:spacing w:before="120"/>
        <w:contextualSpacing w:val="0"/>
        <w:rPr>
          <w:rFonts w:ascii="Salesforce Sans" w:hAnsi="Salesforce Sans" w:cs="Arial"/>
          <w:szCs w:val="22"/>
        </w:rPr>
      </w:pPr>
      <w:r w:rsidRPr="008066E6">
        <w:rPr>
          <w:rFonts w:ascii="Salesforce Sans" w:hAnsi="Salesforce Sans" w:cs="Arial"/>
          <w:szCs w:val="22"/>
        </w:rPr>
        <w:t>H.</w:t>
      </w:r>
      <w:r w:rsidRPr="008066E6">
        <w:rPr>
          <w:rFonts w:ascii="Salesforce Sans" w:hAnsi="Salesforce Sans" w:cs="Arial"/>
          <w:szCs w:val="22"/>
        </w:rPr>
        <w:tab/>
        <w:t>Enter the following information:</w:t>
      </w:r>
    </w:p>
    <w:tbl>
      <w:tblPr>
        <w:tblStyle w:val="TableGrid"/>
        <w:tblW w:w="0" w:type="auto"/>
        <w:tblInd w:w="792" w:type="dxa"/>
        <w:tblLayout w:type="fixed"/>
        <w:tblLook w:val="04A0" w:firstRow="1" w:lastRow="0" w:firstColumn="1" w:lastColumn="0" w:noHBand="0" w:noVBand="1"/>
      </w:tblPr>
      <w:tblGrid>
        <w:gridCol w:w="3163"/>
        <w:gridCol w:w="4500"/>
      </w:tblGrid>
      <w:tr w:rsidR="00032FCA" w:rsidRPr="00CC7372" w14:paraId="42FE4C46" w14:textId="77777777" w:rsidTr="008066E6">
        <w:tc>
          <w:tcPr>
            <w:tcW w:w="3163" w:type="dxa"/>
          </w:tcPr>
          <w:p w14:paraId="373D4C31" w14:textId="6C5EA826" w:rsidR="00032FCA" w:rsidRPr="008066E6" w:rsidRDefault="00032FCA" w:rsidP="008066E6">
            <w:pPr>
              <w:spacing w:before="60" w:after="60"/>
              <w:rPr>
                <w:rFonts w:ascii="Salesforce Sans" w:hAnsi="Salesforce Sans" w:cs="Arial"/>
                <w:sz w:val="22"/>
                <w:szCs w:val="22"/>
              </w:rPr>
            </w:pPr>
            <w:r w:rsidRPr="008066E6">
              <w:rPr>
                <w:rFonts w:ascii="Salesforce Sans" w:hAnsi="Salesforce Sans" w:cs="Arial"/>
                <w:sz w:val="22"/>
                <w:szCs w:val="22"/>
              </w:rPr>
              <w:t>Section Name</w:t>
            </w:r>
          </w:p>
        </w:tc>
        <w:tc>
          <w:tcPr>
            <w:tcW w:w="4500" w:type="dxa"/>
          </w:tcPr>
          <w:p w14:paraId="45A0C04E" w14:textId="179EAEBA" w:rsidR="00032FCA" w:rsidRPr="00FC63A9" w:rsidRDefault="00032FCA" w:rsidP="008066E6">
            <w:pPr>
              <w:spacing w:before="60" w:after="60"/>
              <w:rPr>
                <w:rStyle w:val="EnterOrType"/>
              </w:rPr>
            </w:pPr>
            <w:r w:rsidRPr="00FC63A9">
              <w:rPr>
                <w:rStyle w:val="EnterOrType"/>
              </w:rPr>
              <w:t>Certifications Held</w:t>
            </w:r>
          </w:p>
        </w:tc>
      </w:tr>
      <w:tr w:rsidR="00032FCA" w:rsidRPr="00CC7372" w14:paraId="6A879C27" w14:textId="77777777" w:rsidTr="008066E6">
        <w:tc>
          <w:tcPr>
            <w:tcW w:w="3163" w:type="dxa"/>
          </w:tcPr>
          <w:p w14:paraId="30C0EE66" w14:textId="199B0F2F" w:rsidR="00032FCA" w:rsidRPr="008066E6" w:rsidRDefault="00032FCA" w:rsidP="008066E6">
            <w:pPr>
              <w:spacing w:before="60" w:after="60"/>
              <w:rPr>
                <w:rFonts w:ascii="Salesforce Sans" w:hAnsi="Salesforce Sans" w:cs="Arial"/>
                <w:sz w:val="22"/>
                <w:szCs w:val="22"/>
              </w:rPr>
            </w:pPr>
            <w:r w:rsidRPr="008066E6">
              <w:rPr>
                <w:rFonts w:ascii="Salesforce Sans" w:hAnsi="Salesforce Sans" w:cs="Arial"/>
                <w:sz w:val="22"/>
                <w:szCs w:val="22"/>
              </w:rPr>
              <w:t>Display Section Header On</w:t>
            </w:r>
          </w:p>
        </w:tc>
        <w:tc>
          <w:tcPr>
            <w:tcW w:w="4500" w:type="dxa"/>
          </w:tcPr>
          <w:p w14:paraId="1C00530E" w14:textId="77777777" w:rsidR="00032FCA" w:rsidRPr="008066E6" w:rsidRDefault="00056A13" w:rsidP="008066E6">
            <w:pPr>
              <w:spacing w:before="60" w:after="60"/>
              <w:rPr>
                <w:rStyle w:val="EnterOrType"/>
                <w:rFonts w:ascii="Salesforce Sans" w:hAnsi="Salesforce Sans" w:cs="Arial"/>
                <w:szCs w:val="22"/>
              </w:rPr>
            </w:pPr>
            <w:r w:rsidRPr="008066E6">
              <w:rPr>
                <w:rStyle w:val="EnterOrType"/>
                <w:rFonts w:ascii="Salesforce Sans" w:hAnsi="Salesforce Sans" w:cs="Arial"/>
                <w:b/>
                <w:szCs w:val="22"/>
              </w:rPr>
              <w:t xml:space="preserve">Select </w:t>
            </w:r>
            <w:r w:rsidRPr="008066E6">
              <w:rPr>
                <w:rStyle w:val="EnterOrType"/>
                <w:rFonts w:ascii="Salesforce Sans" w:hAnsi="Salesforce Sans" w:cs="Arial"/>
                <w:szCs w:val="22"/>
              </w:rPr>
              <w:t>Detail Page</w:t>
            </w:r>
          </w:p>
          <w:p w14:paraId="74869824" w14:textId="574B1B4E" w:rsidR="00056A13" w:rsidRPr="008066E6" w:rsidRDefault="00056A13" w:rsidP="008066E6">
            <w:pPr>
              <w:spacing w:before="60" w:after="60"/>
              <w:rPr>
                <w:rStyle w:val="EnterOrType"/>
                <w:rFonts w:ascii="Salesforce Sans" w:hAnsi="Salesforce Sans" w:cs="Arial"/>
                <w:b/>
                <w:szCs w:val="22"/>
              </w:rPr>
            </w:pPr>
            <w:r w:rsidRPr="008066E6">
              <w:rPr>
                <w:rStyle w:val="EnterOrType"/>
                <w:rFonts w:ascii="Salesforce Sans" w:hAnsi="Salesforce Sans" w:cs="Arial"/>
                <w:b/>
                <w:szCs w:val="22"/>
              </w:rPr>
              <w:t xml:space="preserve">Deselect </w:t>
            </w:r>
            <w:r w:rsidRPr="008066E6">
              <w:rPr>
                <w:rStyle w:val="EnterOrType"/>
                <w:rFonts w:ascii="Salesforce Sans" w:hAnsi="Salesforce Sans" w:cs="Arial"/>
                <w:szCs w:val="22"/>
              </w:rPr>
              <w:t>Edit Page</w:t>
            </w:r>
          </w:p>
        </w:tc>
      </w:tr>
      <w:tr w:rsidR="00032FCA" w:rsidRPr="00CC7372" w14:paraId="2E92DB1E" w14:textId="77777777" w:rsidTr="008066E6">
        <w:tc>
          <w:tcPr>
            <w:tcW w:w="3163" w:type="dxa"/>
          </w:tcPr>
          <w:p w14:paraId="6F7E86C4" w14:textId="4E84A721" w:rsidR="00032FCA" w:rsidRPr="008066E6" w:rsidRDefault="00056A13" w:rsidP="008066E6">
            <w:pPr>
              <w:spacing w:before="60" w:after="60"/>
              <w:rPr>
                <w:rFonts w:ascii="Salesforce Sans" w:hAnsi="Salesforce Sans" w:cs="Arial"/>
                <w:sz w:val="22"/>
                <w:szCs w:val="22"/>
              </w:rPr>
            </w:pPr>
            <w:r w:rsidRPr="008066E6">
              <w:rPr>
                <w:rFonts w:ascii="Salesforce Sans" w:hAnsi="Salesforce Sans" w:cs="Arial"/>
                <w:sz w:val="22"/>
                <w:szCs w:val="22"/>
              </w:rPr>
              <w:t>Layout</w:t>
            </w:r>
          </w:p>
        </w:tc>
        <w:tc>
          <w:tcPr>
            <w:tcW w:w="4500" w:type="dxa"/>
          </w:tcPr>
          <w:p w14:paraId="6404FE0B" w14:textId="035C7892" w:rsidR="00032FCA" w:rsidRPr="008066E6" w:rsidRDefault="00056A13" w:rsidP="008066E6">
            <w:pPr>
              <w:spacing w:before="60" w:after="60"/>
              <w:rPr>
                <w:rStyle w:val="ClickOrSelect"/>
                <w:rFonts w:ascii="Salesforce Sans" w:hAnsi="Salesforce Sans"/>
                <w:szCs w:val="22"/>
              </w:rPr>
            </w:pPr>
            <w:r w:rsidRPr="008066E6">
              <w:rPr>
                <w:rStyle w:val="ClickOrSelect"/>
                <w:rFonts w:ascii="Salesforce Sans" w:hAnsi="Salesforce Sans"/>
                <w:szCs w:val="22"/>
              </w:rPr>
              <w:t>1-Column</w:t>
            </w:r>
          </w:p>
        </w:tc>
      </w:tr>
    </w:tbl>
    <w:p w14:paraId="2DED9841" w14:textId="5105A9C3" w:rsidR="00032FCA" w:rsidRPr="008066E6" w:rsidRDefault="00056A13" w:rsidP="008066E6">
      <w:pPr>
        <w:pStyle w:val="Heading2"/>
        <w:spacing w:before="120"/>
        <w:contextualSpacing w:val="0"/>
        <w:rPr>
          <w:rFonts w:ascii="Salesforce Sans" w:hAnsi="Salesforce Sans" w:cs="Arial"/>
          <w:szCs w:val="22"/>
        </w:rPr>
      </w:pPr>
      <w:r w:rsidRPr="008066E6">
        <w:rPr>
          <w:rFonts w:ascii="Salesforce Sans" w:hAnsi="Salesforce Sans" w:cs="Arial"/>
          <w:szCs w:val="22"/>
        </w:rPr>
        <w:t>I.</w:t>
      </w:r>
      <w:r w:rsidRPr="008066E6">
        <w:rPr>
          <w:rFonts w:ascii="Salesforce Sans" w:hAnsi="Salesforce Sans" w:cs="Arial"/>
          <w:szCs w:val="22"/>
        </w:rPr>
        <w:tab/>
        <w:t xml:space="preserve">Click </w:t>
      </w:r>
      <w:r w:rsidRPr="008066E6">
        <w:rPr>
          <w:rFonts w:ascii="Salesforce Sans" w:hAnsi="Salesforce Sans" w:cs="Arial"/>
          <w:b/>
          <w:szCs w:val="22"/>
        </w:rPr>
        <w:t>OK</w:t>
      </w:r>
      <w:r w:rsidRPr="008066E6">
        <w:rPr>
          <w:rFonts w:ascii="Salesforce Sans" w:hAnsi="Salesforce Sans" w:cs="Arial"/>
          <w:szCs w:val="22"/>
        </w:rPr>
        <w:t>.</w:t>
      </w:r>
    </w:p>
    <w:p w14:paraId="19459122" w14:textId="1EB90936" w:rsidR="003E3382" w:rsidRPr="008066E6" w:rsidRDefault="003E3382" w:rsidP="008066E6">
      <w:pPr>
        <w:pStyle w:val="Heading2"/>
        <w:spacing w:before="120"/>
        <w:contextualSpacing w:val="0"/>
        <w:rPr>
          <w:rFonts w:ascii="Salesforce Sans" w:hAnsi="Salesforce Sans" w:cs="Arial"/>
          <w:szCs w:val="22"/>
        </w:rPr>
      </w:pPr>
      <w:r w:rsidRPr="008066E6">
        <w:rPr>
          <w:rFonts w:ascii="Salesforce Sans" w:hAnsi="Salesforce Sans" w:cs="Arial"/>
          <w:szCs w:val="22"/>
        </w:rPr>
        <w:t>J.</w:t>
      </w:r>
      <w:r w:rsidRPr="008066E6">
        <w:rPr>
          <w:rFonts w:ascii="Salesforce Sans" w:hAnsi="Salesforce Sans" w:cs="Arial"/>
          <w:szCs w:val="22"/>
        </w:rPr>
        <w:tab/>
        <w:t xml:space="preserve">Drag and drop </w:t>
      </w:r>
      <w:proofErr w:type="spellStart"/>
      <w:r w:rsidRPr="008066E6">
        <w:rPr>
          <w:rFonts w:ascii="Salesforce Sans" w:hAnsi="Salesforce Sans" w:cs="Arial"/>
          <w:b/>
          <w:szCs w:val="22"/>
        </w:rPr>
        <w:t>AccountDisplayCertsHeldPage</w:t>
      </w:r>
      <w:proofErr w:type="spellEnd"/>
      <w:r w:rsidRPr="008066E6">
        <w:rPr>
          <w:rFonts w:ascii="Salesforce Sans" w:hAnsi="Salesforce Sans" w:cs="Arial"/>
          <w:b/>
          <w:szCs w:val="22"/>
        </w:rPr>
        <w:t xml:space="preserve"> </w:t>
      </w:r>
      <w:r w:rsidRPr="008066E6">
        <w:rPr>
          <w:rFonts w:ascii="Salesforce Sans" w:hAnsi="Salesforce Sans" w:cs="Arial"/>
          <w:szCs w:val="22"/>
        </w:rPr>
        <w:t>from the palette to the new Certifications Held section.</w:t>
      </w:r>
    </w:p>
    <w:p w14:paraId="243F369C" w14:textId="279853FC" w:rsidR="00DF1224" w:rsidRPr="008066E6" w:rsidRDefault="00DF1224" w:rsidP="008066E6">
      <w:pPr>
        <w:pStyle w:val="Heading2"/>
        <w:spacing w:before="120"/>
        <w:contextualSpacing w:val="0"/>
        <w:rPr>
          <w:rFonts w:ascii="Salesforce Sans" w:hAnsi="Salesforce Sans" w:cs="Arial"/>
          <w:szCs w:val="22"/>
        </w:rPr>
      </w:pPr>
      <w:r w:rsidRPr="008066E6">
        <w:rPr>
          <w:rFonts w:ascii="Salesforce Sans" w:hAnsi="Salesforce Sans" w:cs="Arial"/>
          <w:szCs w:val="22"/>
        </w:rPr>
        <w:t>K.</w:t>
      </w:r>
      <w:r w:rsidRPr="008066E6">
        <w:rPr>
          <w:rFonts w:ascii="Salesforce Sans" w:hAnsi="Salesforce Sans" w:cs="Arial"/>
          <w:szCs w:val="22"/>
        </w:rPr>
        <w:tab/>
        <w:t xml:space="preserve">Click the </w:t>
      </w:r>
      <w:r w:rsidRPr="008066E6">
        <w:rPr>
          <w:rFonts w:ascii="Salesforce Sans" w:hAnsi="Salesforce Sans" w:cs="Arial"/>
          <w:b/>
          <w:szCs w:val="22"/>
        </w:rPr>
        <w:t>Tool</w:t>
      </w:r>
      <w:r w:rsidRPr="008066E6">
        <w:rPr>
          <w:rFonts w:ascii="Salesforce Sans" w:hAnsi="Salesforce Sans" w:cs="Arial"/>
          <w:szCs w:val="22"/>
        </w:rPr>
        <w:t xml:space="preserve"> icon in the top-right area of the </w:t>
      </w:r>
      <w:proofErr w:type="spellStart"/>
      <w:r w:rsidRPr="008066E6">
        <w:rPr>
          <w:rFonts w:ascii="Salesforce Sans" w:hAnsi="Salesforce Sans" w:cs="Arial"/>
          <w:szCs w:val="22"/>
        </w:rPr>
        <w:t>AccountDisplayCertsHeldPage</w:t>
      </w:r>
      <w:proofErr w:type="spellEnd"/>
      <w:r w:rsidRPr="008066E6">
        <w:rPr>
          <w:rFonts w:ascii="Salesforce Sans" w:hAnsi="Salesforce Sans" w:cs="Arial"/>
          <w:szCs w:val="22"/>
        </w:rPr>
        <w:t xml:space="preserve"> element to open the Visualforce Page Properties.</w:t>
      </w:r>
    </w:p>
    <w:p w14:paraId="3E584627" w14:textId="3F83AF71" w:rsidR="00DF1224" w:rsidRPr="008066E6" w:rsidRDefault="00DF1224" w:rsidP="008066E6">
      <w:pPr>
        <w:pStyle w:val="Heading2"/>
        <w:spacing w:before="120"/>
        <w:contextualSpacing w:val="0"/>
        <w:rPr>
          <w:rFonts w:ascii="Salesforce Sans" w:hAnsi="Salesforce Sans" w:cs="Arial"/>
          <w:szCs w:val="22"/>
        </w:rPr>
      </w:pPr>
      <w:r w:rsidRPr="008066E6">
        <w:rPr>
          <w:rFonts w:ascii="Salesforce Sans" w:hAnsi="Salesforce Sans" w:cs="Arial"/>
          <w:szCs w:val="22"/>
        </w:rPr>
        <w:t>L.</w:t>
      </w:r>
      <w:r w:rsidRPr="008066E6">
        <w:rPr>
          <w:rFonts w:ascii="Salesforce Sans" w:hAnsi="Salesforce Sans" w:cs="Arial"/>
          <w:szCs w:val="22"/>
        </w:rPr>
        <w:tab/>
        <w:t>Enter the following information:</w:t>
      </w:r>
    </w:p>
    <w:tbl>
      <w:tblPr>
        <w:tblStyle w:val="TableGrid"/>
        <w:tblW w:w="0" w:type="auto"/>
        <w:tblInd w:w="792" w:type="dxa"/>
        <w:tblLayout w:type="fixed"/>
        <w:tblLook w:val="04A0" w:firstRow="1" w:lastRow="0" w:firstColumn="1" w:lastColumn="0" w:noHBand="0" w:noVBand="1"/>
      </w:tblPr>
      <w:tblGrid>
        <w:gridCol w:w="3163"/>
        <w:gridCol w:w="4500"/>
      </w:tblGrid>
      <w:tr w:rsidR="00DF1224" w:rsidRPr="00CC7372" w14:paraId="03EDD020" w14:textId="77777777" w:rsidTr="008066E6">
        <w:tc>
          <w:tcPr>
            <w:tcW w:w="3163" w:type="dxa"/>
          </w:tcPr>
          <w:p w14:paraId="5D707B2C" w14:textId="24A6DF5E" w:rsidR="00DF1224" w:rsidRPr="008066E6" w:rsidRDefault="00DF1224" w:rsidP="008066E6">
            <w:pPr>
              <w:spacing w:before="60" w:after="60"/>
              <w:rPr>
                <w:rFonts w:ascii="Salesforce Sans" w:hAnsi="Salesforce Sans" w:cs="Arial"/>
                <w:sz w:val="22"/>
                <w:szCs w:val="22"/>
              </w:rPr>
            </w:pPr>
            <w:r w:rsidRPr="008066E6">
              <w:rPr>
                <w:rFonts w:ascii="Salesforce Sans" w:hAnsi="Salesforce Sans" w:cs="Arial"/>
                <w:bCs/>
                <w:color w:val="000000"/>
                <w:sz w:val="22"/>
                <w:szCs w:val="22"/>
                <w:shd w:val="clear" w:color="auto" w:fill="FFFFFF"/>
              </w:rPr>
              <w:t>Width (in pixels or %)</w:t>
            </w:r>
          </w:p>
        </w:tc>
        <w:tc>
          <w:tcPr>
            <w:tcW w:w="4500" w:type="dxa"/>
          </w:tcPr>
          <w:p w14:paraId="3F32337B" w14:textId="78235F77" w:rsidR="00DF1224" w:rsidRPr="00FC63A9" w:rsidRDefault="008B033A" w:rsidP="008066E6">
            <w:pPr>
              <w:spacing w:before="60" w:after="60"/>
              <w:rPr>
                <w:rStyle w:val="EnterOrType"/>
              </w:rPr>
            </w:pPr>
            <w:r w:rsidRPr="00FC63A9">
              <w:rPr>
                <w:rStyle w:val="EnterOrType"/>
              </w:rPr>
              <w:t>100%</w:t>
            </w:r>
          </w:p>
        </w:tc>
      </w:tr>
      <w:tr w:rsidR="00DF1224" w:rsidRPr="00CC7372" w14:paraId="7CC0600B" w14:textId="77777777" w:rsidTr="008066E6">
        <w:tc>
          <w:tcPr>
            <w:tcW w:w="3163" w:type="dxa"/>
          </w:tcPr>
          <w:p w14:paraId="55561851" w14:textId="6D2C6C1C" w:rsidR="00DF1224" w:rsidRPr="008066E6" w:rsidRDefault="008B033A" w:rsidP="008066E6">
            <w:pPr>
              <w:spacing w:before="60" w:after="60"/>
              <w:rPr>
                <w:rFonts w:ascii="Salesforce Sans" w:hAnsi="Salesforce Sans" w:cs="Arial"/>
                <w:sz w:val="22"/>
                <w:szCs w:val="22"/>
              </w:rPr>
            </w:pPr>
            <w:r w:rsidRPr="008066E6">
              <w:rPr>
                <w:rFonts w:ascii="Salesforce Sans" w:hAnsi="Salesforce Sans" w:cs="Arial"/>
                <w:sz w:val="22"/>
                <w:szCs w:val="22"/>
              </w:rPr>
              <w:t>Height (in pixels)</w:t>
            </w:r>
          </w:p>
        </w:tc>
        <w:tc>
          <w:tcPr>
            <w:tcW w:w="4500" w:type="dxa"/>
          </w:tcPr>
          <w:p w14:paraId="21C77AD7" w14:textId="7DC098A2" w:rsidR="00DF1224" w:rsidRPr="008066E6" w:rsidRDefault="008B033A" w:rsidP="008066E6">
            <w:pPr>
              <w:spacing w:before="60" w:after="60"/>
              <w:rPr>
                <w:rStyle w:val="EnterOrType"/>
              </w:rPr>
            </w:pPr>
            <w:r w:rsidRPr="008066E6">
              <w:rPr>
                <w:rStyle w:val="EnterOrType"/>
              </w:rPr>
              <w:t>100</w:t>
            </w:r>
          </w:p>
        </w:tc>
      </w:tr>
      <w:tr w:rsidR="00DF1224" w:rsidRPr="00CC7372" w14:paraId="20FFB49A" w14:textId="77777777" w:rsidTr="008066E6">
        <w:tc>
          <w:tcPr>
            <w:tcW w:w="3163" w:type="dxa"/>
          </w:tcPr>
          <w:p w14:paraId="7B31934F" w14:textId="0727681F" w:rsidR="00DF1224" w:rsidRPr="008066E6" w:rsidRDefault="008B033A" w:rsidP="008066E6">
            <w:pPr>
              <w:spacing w:before="60" w:after="60"/>
              <w:rPr>
                <w:rFonts w:ascii="Salesforce Sans" w:hAnsi="Salesforce Sans" w:cs="Arial"/>
                <w:sz w:val="22"/>
                <w:szCs w:val="22"/>
              </w:rPr>
            </w:pPr>
            <w:r w:rsidRPr="008066E6">
              <w:rPr>
                <w:rFonts w:ascii="Salesforce Sans" w:hAnsi="Salesforce Sans" w:cs="Arial"/>
                <w:sz w:val="22"/>
                <w:szCs w:val="22"/>
              </w:rPr>
              <w:t>Show scrollbars</w:t>
            </w:r>
          </w:p>
        </w:tc>
        <w:tc>
          <w:tcPr>
            <w:tcW w:w="4500" w:type="dxa"/>
          </w:tcPr>
          <w:p w14:paraId="37ED2DB8" w14:textId="0949E16C" w:rsidR="00DF1224" w:rsidRPr="008066E6" w:rsidRDefault="008B033A" w:rsidP="008066E6">
            <w:pPr>
              <w:spacing w:before="60" w:after="60"/>
              <w:rPr>
                <w:rStyle w:val="ClickOrSelect"/>
                <w:rFonts w:ascii="Salesforce Sans" w:hAnsi="Salesforce Sans"/>
                <w:szCs w:val="22"/>
              </w:rPr>
            </w:pPr>
            <w:r w:rsidRPr="008066E6">
              <w:rPr>
                <w:rStyle w:val="ClickOrSelect"/>
                <w:rFonts w:ascii="Salesforce Sans" w:hAnsi="Salesforce Sans"/>
                <w:szCs w:val="22"/>
              </w:rPr>
              <w:t>Selected</w:t>
            </w:r>
          </w:p>
        </w:tc>
      </w:tr>
      <w:tr w:rsidR="008B033A" w:rsidRPr="00CC7372" w14:paraId="7E8DD9A6" w14:textId="77777777" w:rsidTr="008B033A">
        <w:tc>
          <w:tcPr>
            <w:tcW w:w="3163" w:type="dxa"/>
          </w:tcPr>
          <w:p w14:paraId="682BF347" w14:textId="54FCC103" w:rsidR="008B033A" w:rsidRPr="008066E6" w:rsidRDefault="008B033A" w:rsidP="008066E6">
            <w:pPr>
              <w:spacing w:before="60" w:after="60"/>
              <w:rPr>
                <w:rFonts w:ascii="Salesforce Sans" w:hAnsi="Salesforce Sans" w:cs="Arial"/>
                <w:sz w:val="22"/>
                <w:szCs w:val="22"/>
              </w:rPr>
            </w:pPr>
            <w:r w:rsidRPr="008066E6">
              <w:rPr>
                <w:rFonts w:ascii="Salesforce Sans" w:hAnsi="Salesforce Sans" w:cs="Arial"/>
                <w:sz w:val="22"/>
                <w:szCs w:val="22"/>
              </w:rPr>
              <w:t>Show label</w:t>
            </w:r>
          </w:p>
        </w:tc>
        <w:tc>
          <w:tcPr>
            <w:tcW w:w="4500" w:type="dxa"/>
          </w:tcPr>
          <w:p w14:paraId="7920E8BF" w14:textId="2BF448AD" w:rsidR="008B033A" w:rsidRPr="008066E6" w:rsidRDefault="00D3559A" w:rsidP="008066E6">
            <w:pPr>
              <w:spacing w:before="60" w:after="60"/>
              <w:rPr>
                <w:rStyle w:val="ClickOrSelect"/>
                <w:rFonts w:ascii="Salesforce Sans" w:hAnsi="Salesforce Sans"/>
                <w:szCs w:val="22"/>
              </w:rPr>
            </w:pPr>
            <w:r w:rsidRPr="008066E6">
              <w:rPr>
                <w:rStyle w:val="ClickOrSelect"/>
                <w:rFonts w:ascii="Salesforce Sans" w:hAnsi="Salesforce Sans"/>
                <w:szCs w:val="22"/>
              </w:rPr>
              <w:t>Deselected</w:t>
            </w:r>
          </w:p>
        </w:tc>
      </w:tr>
    </w:tbl>
    <w:p w14:paraId="0A176B7F" w14:textId="04C527C3" w:rsidR="00DF1224" w:rsidRPr="008066E6" w:rsidRDefault="00D3559A" w:rsidP="008066E6">
      <w:pPr>
        <w:pStyle w:val="Heading2"/>
        <w:spacing w:before="120"/>
        <w:contextualSpacing w:val="0"/>
        <w:rPr>
          <w:rFonts w:ascii="Salesforce Sans" w:hAnsi="Salesforce Sans" w:cs="Arial"/>
          <w:szCs w:val="22"/>
        </w:rPr>
      </w:pPr>
      <w:r w:rsidRPr="008066E6">
        <w:rPr>
          <w:rFonts w:ascii="Salesforce Sans" w:hAnsi="Salesforce Sans" w:cs="Arial"/>
          <w:szCs w:val="22"/>
        </w:rPr>
        <w:lastRenderedPageBreak/>
        <w:t>M.</w:t>
      </w:r>
      <w:r w:rsidRPr="008066E6">
        <w:rPr>
          <w:rFonts w:ascii="Salesforce Sans" w:hAnsi="Salesforce Sans" w:cs="Arial"/>
          <w:szCs w:val="22"/>
        </w:rPr>
        <w:tab/>
        <w:t xml:space="preserve">Click </w:t>
      </w:r>
      <w:r w:rsidRPr="008066E6">
        <w:rPr>
          <w:rFonts w:ascii="Salesforce Sans" w:hAnsi="Salesforce Sans" w:cs="Arial"/>
          <w:b/>
          <w:szCs w:val="22"/>
        </w:rPr>
        <w:t>OK</w:t>
      </w:r>
      <w:r w:rsidRPr="008066E6">
        <w:rPr>
          <w:rFonts w:ascii="Salesforce Sans" w:hAnsi="Salesforce Sans" w:cs="Arial"/>
          <w:szCs w:val="22"/>
        </w:rPr>
        <w:t>.</w:t>
      </w:r>
    </w:p>
    <w:p w14:paraId="5A378A4F" w14:textId="78719D78" w:rsidR="003E3382" w:rsidRPr="008066E6" w:rsidRDefault="00D3559A" w:rsidP="008066E6">
      <w:pPr>
        <w:pStyle w:val="Heading2"/>
        <w:spacing w:before="120"/>
        <w:contextualSpacing w:val="0"/>
        <w:rPr>
          <w:rFonts w:ascii="Salesforce Sans" w:hAnsi="Salesforce Sans" w:cs="Arial"/>
          <w:b/>
          <w:szCs w:val="22"/>
        </w:rPr>
      </w:pPr>
      <w:r w:rsidRPr="008066E6">
        <w:rPr>
          <w:rFonts w:ascii="Salesforce Sans" w:hAnsi="Salesforce Sans" w:cs="Arial"/>
          <w:szCs w:val="22"/>
        </w:rPr>
        <w:t>N.</w:t>
      </w:r>
      <w:r w:rsidRPr="008066E6">
        <w:rPr>
          <w:rFonts w:ascii="Salesforce Sans" w:hAnsi="Salesforce Sans" w:cs="Arial"/>
          <w:szCs w:val="22"/>
        </w:rPr>
        <w:tab/>
        <w:t xml:space="preserve">Click </w:t>
      </w:r>
      <w:r w:rsidRPr="008066E6">
        <w:rPr>
          <w:rFonts w:ascii="Salesforce Sans" w:hAnsi="Salesforce Sans" w:cs="Arial"/>
          <w:b/>
          <w:szCs w:val="22"/>
        </w:rPr>
        <w:t>Save.</w:t>
      </w:r>
    </w:p>
    <w:p w14:paraId="33C6A4DD" w14:textId="318D18BA"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\n \* Arabic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4</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Test your new page.</w:t>
      </w:r>
    </w:p>
    <w:p w14:paraId="4BE286BC" w14:textId="285D41A6" w:rsidR="00174221" w:rsidRPr="008066E6" w:rsidRDefault="00174221"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Pr="008066E6">
        <w:rPr>
          <w:rFonts w:ascii="Salesforce Sans" w:hAnsi="Salesforce Sans"/>
          <w:noProof/>
          <w:szCs w:val="22"/>
        </w:rPr>
        <w:t>A</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From the Certification app, click the </w:t>
      </w:r>
      <w:r w:rsidRPr="008066E6">
        <w:rPr>
          <w:rFonts w:ascii="Salesforce Sans" w:hAnsi="Salesforce Sans"/>
          <w:b/>
          <w:szCs w:val="22"/>
        </w:rPr>
        <w:t>Accounts</w:t>
      </w:r>
      <w:r w:rsidRPr="008066E6">
        <w:rPr>
          <w:rFonts w:ascii="Salesforce Sans" w:hAnsi="Salesforce Sans"/>
          <w:szCs w:val="22"/>
        </w:rPr>
        <w:t xml:space="preserve"> tab.</w:t>
      </w:r>
    </w:p>
    <w:p w14:paraId="4C57BCC1" w14:textId="77777777" w:rsidR="00174221" w:rsidRPr="008066E6" w:rsidRDefault="00174221" w:rsidP="0077756F">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Pr="008066E6">
        <w:rPr>
          <w:rFonts w:ascii="Salesforce Sans" w:hAnsi="Salesforce Sans"/>
          <w:noProof/>
          <w:szCs w:val="22"/>
        </w:rPr>
        <w:t>B</w:t>
      </w:r>
      <w:r w:rsidRPr="008066E6">
        <w:rPr>
          <w:rFonts w:ascii="Salesforce Sans" w:hAnsi="Salesforce Sans"/>
          <w:noProof/>
          <w:szCs w:val="22"/>
        </w:rPr>
        <w:fldChar w:fldCharType="end"/>
      </w:r>
      <w:r w:rsidRPr="008066E6">
        <w:rPr>
          <w:rFonts w:ascii="Salesforce Sans" w:hAnsi="Salesforce Sans"/>
          <w:szCs w:val="22"/>
        </w:rPr>
        <w:t>.</w:t>
      </w:r>
      <w:r w:rsidRPr="008066E6">
        <w:rPr>
          <w:rFonts w:ascii="Salesforce Sans" w:hAnsi="Salesforce Sans"/>
          <w:szCs w:val="22"/>
        </w:rPr>
        <w:tab/>
        <w:t xml:space="preserve">Click </w:t>
      </w:r>
      <w:r w:rsidRPr="008066E6">
        <w:rPr>
          <w:rStyle w:val="ClickOrSelect"/>
          <w:rFonts w:ascii="Salesforce Sans" w:hAnsi="Salesforce Sans"/>
          <w:szCs w:val="22"/>
        </w:rPr>
        <w:t>Recently Viewed</w:t>
      </w:r>
      <w:r w:rsidRPr="008066E6">
        <w:rPr>
          <w:rStyle w:val="ClickOrSelect"/>
          <w:rFonts w:ascii="Salesforce Sans" w:hAnsi="Salesforce Sans"/>
          <w:b w:val="0"/>
          <w:szCs w:val="22"/>
        </w:rPr>
        <w:t xml:space="preserve">, then click </w:t>
      </w:r>
      <w:r w:rsidRPr="008066E6">
        <w:rPr>
          <w:rStyle w:val="ClickOrSelect"/>
          <w:rFonts w:ascii="Salesforce Sans" w:hAnsi="Salesforce Sans"/>
          <w:szCs w:val="22"/>
        </w:rPr>
        <w:t>All</w:t>
      </w:r>
      <w:r w:rsidRPr="008066E6">
        <w:rPr>
          <w:rFonts w:ascii="Salesforce Sans" w:hAnsi="Salesforce Sans"/>
          <w:szCs w:val="22"/>
        </w:rPr>
        <w:t xml:space="preserve"> list view.</w:t>
      </w:r>
    </w:p>
    <w:p w14:paraId="5CF10583" w14:textId="5C6E5EC6" w:rsidR="00174221" w:rsidRPr="008066E6" w:rsidRDefault="00174221" w:rsidP="0077756F">
      <w:pPr>
        <w:pStyle w:val="Heading2"/>
        <w:spacing w:before="120"/>
        <w:contextualSpacing w:val="0"/>
        <w:rPr>
          <w:rFonts w:ascii="Salesforce Sans" w:hAnsi="Salesforce Sans"/>
          <w:szCs w:val="22"/>
        </w:rPr>
      </w:pPr>
      <w:r w:rsidRPr="008066E6">
        <w:rPr>
          <w:rFonts w:ascii="Salesforce Sans" w:hAnsi="Salesforce Sans"/>
          <w:szCs w:val="22"/>
        </w:rPr>
        <w:t>C.</w:t>
      </w:r>
      <w:r w:rsidRPr="008066E6">
        <w:rPr>
          <w:rFonts w:ascii="Salesforce Sans" w:hAnsi="Salesforce Sans"/>
          <w:szCs w:val="22"/>
        </w:rPr>
        <w:tab/>
        <w:t xml:space="preserve">Click the record named </w:t>
      </w:r>
      <w:proofErr w:type="spellStart"/>
      <w:r w:rsidRPr="008066E6">
        <w:rPr>
          <w:rStyle w:val="ClickOrSelect"/>
          <w:rFonts w:ascii="Salesforce Sans" w:hAnsi="Salesforce Sans" w:cs="Arial"/>
          <w:szCs w:val="22"/>
        </w:rPr>
        <w:t>Alveswood</w:t>
      </w:r>
      <w:proofErr w:type="spellEnd"/>
      <w:r w:rsidRPr="008066E6">
        <w:rPr>
          <w:rStyle w:val="ClickOrSelect"/>
          <w:rFonts w:ascii="Salesforce Sans" w:hAnsi="Salesforce Sans" w:cs="Arial"/>
          <w:szCs w:val="22"/>
        </w:rPr>
        <w:t xml:space="preserve"> Technologies</w:t>
      </w:r>
      <w:r w:rsidRPr="008066E6">
        <w:rPr>
          <w:rFonts w:ascii="Salesforce Sans" w:hAnsi="Salesforce Sans"/>
          <w:szCs w:val="22"/>
        </w:rPr>
        <w:t>.</w:t>
      </w:r>
    </w:p>
    <w:p w14:paraId="12567A62" w14:textId="0FA4DCEC" w:rsidR="00174221" w:rsidRPr="008066E6" w:rsidRDefault="00174221" w:rsidP="0077756F">
      <w:pPr>
        <w:pStyle w:val="Heading2"/>
        <w:spacing w:before="120"/>
        <w:contextualSpacing w:val="0"/>
        <w:rPr>
          <w:rFonts w:ascii="Salesforce Sans" w:hAnsi="Salesforce Sans"/>
          <w:szCs w:val="22"/>
        </w:rPr>
      </w:pPr>
      <w:r w:rsidRPr="008066E6">
        <w:rPr>
          <w:rFonts w:ascii="Salesforce Sans" w:hAnsi="Salesforce Sans"/>
          <w:szCs w:val="22"/>
        </w:rPr>
        <w:t>D.</w:t>
      </w:r>
      <w:r w:rsidRPr="008066E6">
        <w:rPr>
          <w:rFonts w:ascii="Salesforce Sans" w:hAnsi="Salesforce Sans"/>
          <w:szCs w:val="22"/>
        </w:rPr>
        <w:tab/>
      </w:r>
      <w:r w:rsidR="00724A03" w:rsidRPr="008066E6">
        <w:rPr>
          <w:rFonts w:ascii="Salesforce Sans" w:hAnsi="Salesforce Sans" w:cs="Arial"/>
          <w:szCs w:val="22"/>
        </w:rPr>
        <w:t>Verify that the new section appears and that you can scroll through all the records</w:t>
      </w:r>
      <w:r w:rsidR="00724A03" w:rsidRPr="008066E6">
        <w:rPr>
          <w:rFonts w:ascii="Salesforce Sans" w:hAnsi="Salesforce Sans" w:cs="Arial"/>
          <w:bCs/>
          <w:szCs w:val="22"/>
        </w:rPr>
        <w:t>.</w:t>
      </w:r>
    </w:p>
    <w:p w14:paraId="28D92C41" w14:textId="77777777" w:rsidR="00C078AC" w:rsidRPr="008066E6" w:rsidRDefault="00C078AC" w:rsidP="008066E6">
      <w:pPr>
        <w:pStyle w:val="Heading1"/>
        <w:spacing w:before="120"/>
        <w:contextualSpacing w:val="0"/>
        <w:rPr>
          <w:rFonts w:ascii="Salesforce Sans" w:hAnsi="Salesforce Sans" w:cs="Arial"/>
          <w:szCs w:val="22"/>
        </w:rPr>
      </w:pPr>
    </w:p>
    <w:p w14:paraId="3216C001" w14:textId="77777777" w:rsidR="009D233D" w:rsidRDefault="009D233D">
      <w:pPr>
        <w:rPr>
          <w:rFonts w:ascii="Salesforce Sans" w:hAnsi="Salesforce Sans"/>
          <w:b/>
          <w:color w:val="000000" w:themeColor="text1"/>
        </w:rPr>
      </w:pPr>
      <w:bookmarkStart w:id="107" w:name="_Toc427165788"/>
      <w:r>
        <w:br w:type="page"/>
      </w:r>
    </w:p>
    <w:p w14:paraId="2E838C8F" w14:textId="16255ABD" w:rsidR="00C078AC" w:rsidRPr="0077756F" w:rsidRDefault="00C078AC">
      <w:pPr>
        <w:pStyle w:val="ExerciseTitle"/>
      </w:pPr>
      <w:bookmarkStart w:id="108" w:name="_Toc514686440"/>
      <w:r w:rsidRPr="0077756F">
        <w:lastRenderedPageBreak/>
        <w:t>17-2: Create a Simple Read-Only Property</w:t>
      </w:r>
      <w:bookmarkEnd w:id="107"/>
      <w:bookmarkEnd w:id="108"/>
      <w:r w:rsidR="009535CA" w:rsidRPr="0077756F">
        <w:br/>
      </w:r>
    </w:p>
    <w:p w14:paraId="77F0AEAE" w14:textId="77777777" w:rsidR="00FC2975" w:rsidRPr="008066E6" w:rsidRDefault="00FC2975"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07B426B7" w14:textId="77777777" w:rsidR="00C078AC" w:rsidRPr="008066E6" w:rsidRDefault="00C078AC" w:rsidP="008066E6">
      <w:pPr>
        <w:spacing w:before="120" w:after="120"/>
        <w:rPr>
          <w:rFonts w:ascii="Salesforce Sans" w:hAnsi="Salesforce Sans" w:cs="Arial"/>
          <w:sz w:val="22"/>
          <w:szCs w:val="22"/>
        </w:rPr>
      </w:pPr>
      <w:r w:rsidRPr="008066E6">
        <w:rPr>
          <w:rFonts w:ascii="Salesforce Sans" w:hAnsi="Salesforce Sans" w:cs="Arial"/>
          <w:sz w:val="22"/>
          <w:szCs w:val="22"/>
        </w:rPr>
        <w:t>Create a simple controller extension that uses a property with a get block to allow you to display a table showing all currently in-progress certification attempts associated with an account on the account page layout.</w:t>
      </w:r>
      <w:r w:rsidRPr="008066E6">
        <w:rPr>
          <w:rFonts w:ascii="Salesforce Sans" w:hAnsi="Salesforce Sans" w:cs="Arial"/>
          <w:sz w:val="22"/>
          <w:szCs w:val="22"/>
        </w:rPr>
        <w:br/>
      </w:r>
    </w:p>
    <w:p w14:paraId="253DE903" w14:textId="77777777" w:rsidR="00C078AC" w:rsidRPr="008066E6" w:rsidRDefault="00C078AC" w:rsidP="008066E6">
      <w:pPr>
        <w:pStyle w:val="GoalTskTimeInstr"/>
        <w:spacing w:before="120" w:after="120"/>
        <w:rPr>
          <w:rFonts w:ascii="Salesforce Sans" w:hAnsi="Salesforce Sans" w:cs="Arial"/>
          <w:sz w:val="22"/>
          <w:szCs w:val="22"/>
        </w:rPr>
      </w:pPr>
      <w:r w:rsidRPr="008066E6">
        <w:rPr>
          <w:rFonts w:ascii="Salesforce Sans" w:hAnsi="Salesforce Sans" w:cs="Arial"/>
          <w:sz w:val="22"/>
          <w:szCs w:val="22"/>
        </w:rPr>
        <w:t>Tasks:</w:t>
      </w:r>
    </w:p>
    <w:p w14:paraId="5320EA36" w14:textId="444A4BFF"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 Arabic \r 1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1</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Write the code necessary for the controller extension.</w:t>
      </w:r>
    </w:p>
    <w:p w14:paraId="30C5F674" w14:textId="25F7CC7D"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\n \* Arabic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2</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Create a page to display in-progress Certification Attempt records.</w:t>
      </w:r>
    </w:p>
    <w:p w14:paraId="358C9C01" w14:textId="3C252A7F"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\n \* Arabic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3</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Create a section on the Account Page Layout to display the new page.</w:t>
      </w:r>
    </w:p>
    <w:p w14:paraId="6E49A05C" w14:textId="0B281F99"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\n \* Arabic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4</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Test your new page.</w:t>
      </w:r>
    </w:p>
    <w:p w14:paraId="1999ED00" w14:textId="77777777" w:rsidR="00C078AC" w:rsidRPr="008066E6" w:rsidRDefault="00C078AC" w:rsidP="008066E6">
      <w:pPr>
        <w:pStyle w:val="Heading1"/>
        <w:spacing w:before="120"/>
        <w:contextualSpacing w:val="0"/>
        <w:rPr>
          <w:rFonts w:ascii="Salesforce Sans" w:hAnsi="Salesforce Sans" w:cs="Arial"/>
          <w:szCs w:val="22"/>
        </w:rPr>
      </w:pPr>
    </w:p>
    <w:p w14:paraId="4125CAFA" w14:textId="77777777" w:rsidR="00C078AC" w:rsidRPr="008066E6" w:rsidRDefault="00C078AC" w:rsidP="008066E6">
      <w:pPr>
        <w:pStyle w:val="GoalTskTimeInstr"/>
        <w:spacing w:before="120" w:after="120"/>
        <w:rPr>
          <w:rFonts w:ascii="Salesforce Sans" w:hAnsi="Salesforce Sans" w:cs="Arial"/>
          <w:sz w:val="22"/>
          <w:szCs w:val="22"/>
        </w:rPr>
      </w:pPr>
      <w:r w:rsidRPr="008066E6">
        <w:rPr>
          <w:rFonts w:ascii="Salesforce Sans" w:hAnsi="Salesforce Sans" w:cs="Arial"/>
          <w:sz w:val="22"/>
          <w:szCs w:val="22"/>
        </w:rPr>
        <w:t>Time:</w:t>
      </w:r>
    </w:p>
    <w:p w14:paraId="61E8B894" w14:textId="77777777" w:rsidR="00C078AC" w:rsidRPr="008066E6" w:rsidRDefault="00C078AC" w:rsidP="008066E6">
      <w:pPr>
        <w:spacing w:before="120" w:after="120"/>
        <w:rPr>
          <w:rFonts w:ascii="Salesforce Sans" w:hAnsi="Salesforce Sans" w:cs="Arial"/>
          <w:sz w:val="22"/>
          <w:szCs w:val="22"/>
        </w:rPr>
      </w:pPr>
      <w:r w:rsidRPr="008066E6">
        <w:rPr>
          <w:rFonts w:ascii="Salesforce Sans" w:hAnsi="Salesforce Sans" w:cs="Arial"/>
          <w:sz w:val="22"/>
          <w:szCs w:val="22"/>
        </w:rPr>
        <w:t>1</w:t>
      </w:r>
      <w:r w:rsidR="0046726A" w:rsidRPr="008066E6">
        <w:rPr>
          <w:rFonts w:ascii="Salesforce Sans" w:hAnsi="Salesforce Sans" w:cs="Arial"/>
          <w:sz w:val="22"/>
          <w:szCs w:val="22"/>
        </w:rPr>
        <w:t>5</w:t>
      </w:r>
      <w:r w:rsidRPr="008066E6">
        <w:rPr>
          <w:rFonts w:ascii="Salesforce Sans" w:hAnsi="Salesforce Sans" w:cs="Arial"/>
          <w:sz w:val="22"/>
          <w:szCs w:val="22"/>
        </w:rPr>
        <w:t xml:space="preserve"> minutes </w:t>
      </w:r>
    </w:p>
    <w:p w14:paraId="37FDE4DA" w14:textId="77777777" w:rsidR="00C078AC" w:rsidRPr="008066E6" w:rsidRDefault="00C078AC" w:rsidP="008066E6">
      <w:pPr>
        <w:pStyle w:val="SingleLine"/>
        <w:spacing w:before="120" w:after="120"/>
        <w:rPr>
          <w:rFonts w:ascii="Salesforce Sans" w:hAnsi="Salesforce Sans" w:cs="Arial"/>
          <w:sz w:val="22"/>
          <w:szCs w:val="22"/>
        </w:rPr>
      </w:pPr>
    </w:p>
    <w:p w14:paraId="224145EE" w14:textId="77777777" w:rsidR="00C078AC" w:rsidRPr="008066E6" w:rsidRDefault="00C078AC" w:rsidP="008066E6">
      <w:pPr>
        <w:pStyle w:val="GoalTskTimeInstr"/>
        <w:spacing w:before="120" w:after="120"/>
        <w:rPr>
          <w:rFonts w:ascii="Salesforce Sans" w:hAnsi="Salesforce Sans" w:cs="Arial"/>
          <w:sz w:val="22"/>
          <w:szCs w:val="22"/>
        </w:rPr>
      </w:pPr>
      <w:r w:rsidRPr="008066E6">
        <w:rPr>
          <w:rFonts w:ascii="Salesforce Sans" w:hAnsi="Salesforce Sans" w:cs="Arial"/>
          <w:sz w:val="22"/>
          <w:szCs w:val="22"/>
        </w:rPr>
        <w:t>Instructions:</w:t>
      </w:r>
    </w:p>
    <w:p w14:paraId="3D2480EC" w14:textId="0D586CBA" w:rsidR="00C078AC"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 Arabic \r 1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1</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Write the code necessary for the controller extension.</w:t>
      </w:r>
    </w:p>
    <w:p w14:paraId="1EDE3A14" w14:textId="77777777" w:rsidR="00E903E9" w:rsidRPr="007B28D8" w:rsidRDefault="00E903E9" w:rsidP="00E903E9">
      <w:pPr>
        <w:pStyle w:val="Heading2"/>
        <w:spacing w:before="120"/>
        <w:contextualSpacing w:val="0"/>
        <w:rPr>
          <w:rFonts w:ascii="Salesforce Sans" w:hAnsi="Salesforce Sans"/>
          <w:szCs w:val="22"/>
        </w:rPr>
      </w:pPr>
      <w:r w:rsidRPr="007B28D8">
        <w:rPr>
          <w:rFonts w:ascii="Salesforce Sans" w:hAnsi="Salesforce Sans"/>
          <w:szCs w:val="22"/>
        </w:rPr>
        <w:fldChar w:fldCharType="begin"/>
      </w:r>
      <w:r w:rsidRPr="007B28D8">
        <w:rPr>
          <w:rFonts w:ascii="Salesforce Sans" w:hAnsi="Salesforce Sans"/>
          <w:szCs w:val="22"/>
        </w:rPr>
        <w:instrText xml:space="preserve"> SEQ H2 \r 1\* ALPHABETIC \* MERGEFORMAT </w:instrText>
      </w:r>
      <w:r w:rsidRPr="007B28D8">
        <w:rPr>
          <w:rFonts w:ascii="Salesforce Sans" w:hAnsi="Salesforce Sans"/>
          <w:szCs w:val="22"/>
        </w:rPr>
        <w:fldChar w:fldCharType="separate"/>
      </w:r>
      <w:r w:rsidRPr="007B28D8">
        <w:rPr>
          <w:rFonts w:ascii="Salesforce Sans" w:hAnsi="Salesforce Sans"/>
          <w:noProof/>
          <w:szCs w:val="22"/>
        </w:rPr>
        <w:t>A</w:t>
      </w:r>
      <w:r w:rsidRPr="007B28D8">
        <w:rPr>
          <w:rFonts w:ascii="Salesforce Sans" w:hAnsi="Salesforce Sans"/>
          <w:noProof/>
          <w:szCs w:val="22"/>
        </w:rPr>
        <w:fldChar w:fldCharType="end"/>
      </w:r>
      <w:r w:rsidRPr="007B28D8">
        <w:rPr>
          <w:rFonts w:ascii="Salesforce Sans" w:hAnsi="Salesforce Sans"/>
          <w:szCs w:val="22"/>
        </w:rPr>
        <w:t>.</w:t>
      </w:r>
      <w:r w:rsidRPr="007B28D8">
        <w:rPr>
          <w:rFonts w:ascii="Salesforce Sans" w:hAnsi="Salesforce Sans"/>
          <w:szCs w:val="22"/>
        </w:rPr>
        <w:tab/>
        <w:t>C</w:t>
      </w:r>
      <w:r w:rsidRPr="007B28D8">
        <w:rPr>
          <w:rFonts w:ascii="Salesforce Sans" w:hAnsi="Salesforce Sans"/>
          <w:color w:val="000000" w:themeColor="text1"/>
          <w:szCs w:val="22"/>
        </w:rPr>
        <w:t xml:space="preserve">lick </w:t>
      </w:r>
      <w:r w:rsidRPr="007B28D8">
        <w:rPr>
          <w:rFonts w:ascii="Salesforce Sans" w:hAnsi="Salesforce Sans"/>
          <w:szCs w:val="22"/>
        </w:rPr>
        <w:fldChar w:fldCharType="begin"/>
      </w:r>
      <w:r w:rsidRPr="007B28D8">
        <w:rPr>
          <w:rFonts w:ascii="Salesforce Sans" w:hAnsi="Salesforce Sans"/>
          <w:szCs w:val="22"/>
        </w:rPr>
        <w:instrText xml:space="preserve"> INCLUDEPICTURE "https://resources.help.salesforce.com/images/02e863126fef084a82dc1f96dea047ff.png" \* MERGEFORMATINET </w:instrText>
      </w:r>
      <w:r w:rsidRPr="007B28D8">
        <w:rPr>
          <w:rFonts w:ascii="Salesforce Sans" w:hAnsi="Salesforce Sans"/>
          <w:szCs w:val="22"/>
        </w:rPr>
        <w:fldChar w:fldCharType="separate"/>
      </w:r>
      <w:r w:rsidRPr="007B28D8">
        <w:rPr>
          <w:rFonts w:ascii="Salesforce Sans" w:hAnsi="Salesforce Sans"/>
          <w:noProof/>
          <w:szCs w:val="22"/>
        </w:rPr>
        <w:drawing>
          <wp:inline distT="0" distB="0" distL="0" distR="0" wp14:anchorId="476A05DB" wp14:editId="496F88C3">
            <wp:extent cx="130775" cy="144869"/>
            <wp:effectExtent l="0" t="0" r="0" b="0"/>
            <wp:docPr id="63" name="Picture 63"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7B28D8">
        <w:rPr>
          <w:rFonts w:ascii="Salesforce Sans" w:hAnsi="Salesforce Sans"/>
          <w:szCs w:val="22"/>
        </w:rPr>
        <w:fldChar w:fldCharType="end"/>
      </w:r>
      <w:r w:rsidRPr="007B28D8">
        <w:rPr>
          <w:rFonts w:ascii="Salesforce Sans" w:hAnsi="Salesforce Sans"/>
          <w:szCs w:val="22"/>
        </w:rPr>
        <w:t xml:space="preserve"> | </w:t>
      </w:r>
      <w:r w:rsidRPr="0077756F">
        <w:rPr>
          <w:rStyle w:val="ClickPaths"/>
          <w:color w:val="000000" w:themeColor="text1"/>
          <w:szCs w:val="22"/>
        </w:rPr>
        <w:t>Developer Console.</w:t>
      </w:r>
    </w:p>
    <w:p w14:paraId="4E66C903" w14:textId="77777777" w:rsidR="00E903E9" w:rsidRPr="007B28D8" w:rsidRDefault="00E903E9" w:rsidP="00E903E9">
      <w:pPr>
        <w:pStyle w:val="Heading2"/>
        <w:spacing w:before="120"/>
        <w:contextualSpacing w:val="0"/>
        <w:rPr>
          <w:rFonts w:ascii="Salesforce Sans" w:hAnsi="Salesforce Sans"/>
          <w:szCs w:val="22"/>
        </w:rPr>
      </w:pPr>
      <w:r w:rsidRPr="007B28D8">
        <w:rPr>
          <w:rFonts w:ascii="Salesforce Sans" w:hAnsi="Salesforce Sans"/>
          <w:szCs w:val="22"/>
        </w:rPr>
        <w:fldChar w:fldCharType="begin"/>
      </w:r>
      <w:r w:rsidRPr="007B28D8">
        <w:rPr>
          <w:rFonts w:ascii="Salesforce Sans" w:hAnsi="Salesforce Sans"/>
          <w:szCs w:val="22"/>
        </w:rPr>
        <w:instrText xml:space="preserve"> SEQ H2 \n \* ALPHABETIC \* MERGEFORMAT </w:instrText>
      </w:r>
      <w:r w:rsidRPr="007B28D8">
        <w:rPr>
          <w:rFonts w:ascii="Salesforce Sans" w:hAnsi="Salesforce Sans"/>
          <w:szCs w:val="22"/>
        </w:rPr>
        <w:fldChar w:fldCharType="separate"/>
      </w:r>
      <w:r w:rsidRPr="007B28D8">
        <w:rPr>
          <w:rFonts w:ascii="Salesforce Sans" w:hAnsi="Salesforce Sans"/>
          <w:noProof/>
          <w:szCs w:val="22"/>
        </w:rPr>
        <w:t>B</w:t>
      </w:r>
      <w:r w:rsidRPr="007B28D8">
        <w:rPr>
          <w:rFonts w:ascii="Salesforce Sans" w:hAnsi="Salesforce Sans"/>
          <w:noProof/>
          <w:szCs w:val="22"/>
        </w:rPr>
        <w:fldChar w:fldCharType="end"/>
      </w:r>
      <w:r w:rsidRPr="007B28D8">
        <w:rPr>
          <w:rFonts w:ascii="Salesforce Sans" w:hAnsi="Salesforce Sans"/>
          <w:szCs w:val="22"/>
        </w:rPr>
        <w:t>.</w:t>
      </w:r>
      <w:r w:rsidRPr="007B28D8">
        <w:rPr>
          <w:rFonts w:ascii="Salesforce Sans" w:hAnsi="Salesforce Sans"/>
          <w:szCs w:val="22"/>
        </w:rPr>
        <w:tab/>
        <w:t xml:space="preserve">Click </w:t>
      </w:r>
      <w:r w:rsidRPr="007B28D8">
        <w:rPr>
          <w:rStyle w:val="ClickOrSelect"/>
          <w:rFonts w:ascii="Salesforce Sans" w:hAnsi="Salesforce Sans"/>
          <w:szCs w:val="22"/>
        </w:rPr>
        <w:t>File | New | Apex Class</w:t>
      </w:r>
      <w:r w:rsidRPr="007B28D8">
        <w:rPr>
          <w:rFonts w:ascii="Salesforce Sans" w:hAnsi="Salesforce Sans"/>
          <w:szCs w:val="22"/>
        </w:rPr>
        <w:t>.</w:t>
      </w:r>
    </w:p>
    <w:p w14:paraId="583A5753" w14:textId="77777777" w:rsidR="00E903E9" w:rsidRPr="007B28D8" w:rsidRDefault="00E903E9" w:rsidP="00E903E9">
      <w:pPr>
        <w:pStyle w:val="Heading3"/>
        <w:spacing w:before="120"/>
        <w:ind w:left="720"/>
        <w:contextualSpacing w:val="0"/>
        <w:rPr>
          <w:rFonts w:ascii="Salesforce Sans" w:hAnsi="Salesforce Sans"/>
          <w:szCs w:val="22"/>
        </w:rPr>
      </w:pPr>
      <w:r w:rsidRPr="007B28D8">
        <w:rPr>
          <w:rFonts w:ascii="Salesforce Sans" w:hAnsi="Salesforce Sans"/>
          <w:szCs w:val="22"/>
        </w:rPr>
        <w:t>C.</w:t>
      </w:r>
      <w:r w:rsidRPr="007B28D8">
        <w:rPr>
          <w:rFonts w:ascii="Salesforce Sans" w:hAnsi="Salesforce Sans"/>
          <w:szCs w:val="22"/>
        </w:rPr>
        <w:tab/>
        <w:t>Enter the following information:</w:t>
      </w:r>
    </w:p>
    <w:tbl>
      <w:tblPr>
        <w:tblStyle w:val="TableGrid"/>
        <w:tblW w:w="0" w:type="auto"/>
        <w:tblInd w:w="792" w:type="dxa"/>
        <w:tblLook w:val="04A0" w:firstRow="1" w:lastRow="0" w:firstColumn="1" w:lastColumn="0" w:noHBand="0" w:noVBand="1"/>
      </w:tblPr>
      <w:tblGrid>
        <w:gridCol w:w="2353"/>
        <w:gridCol w:w="4140"/>
      </w:tblGrid>
      <w:tr w:rsidR="00E903E9" w:rsidRPr="007B28D8" w14:paraId="3BF353D9" w14:textId="77777777" w:rsidTr="007A0A53">
        <w:tc>
          <w:tcPr>
            <w:tcW w:w="2353" w:type="dxa"/>
          </w:tcPr>
          <w:p w14:paraId="5134DFD2" w14:textId="77777777" w:rsidR="00E903E9" w:rsidRPr="007B28D8" w:rsidRDefault="00E903E9" w:rsidP="008066E6">
            <w:pPr>
              <w:pStyle w:val="Heading2"/>
              <w:keepNext/>
              <w:keepLines/>
              <w:spacing w:before="20" w:after="20"/>
              <w:ind w:left="0" w:firstLine="0"/>
              <w:contextualSpacing w:val="0"/>
              <w:rPr>
                <w:rFonts w:ascii="Salesforce Sans" w:hAnsi="Salesforce Sans"/>
                <w:color w:val="000000" w:themeColor="text1"/>
                <w:szCs w:val="22"/>
              </w:rPr>
            </w:pPr>
            <w:r w:rsidRPr="007B28D8">
              <w:rPr>
                <w:rFonts w:ascii="Salesforce Sans" w:hAnsi="Salesforce Sans"/>
                <w:color w:val="000000" w:themeColor="text1"/>
                <w:szCs w:val="22"/>
              </w:rPr>
              <w:t>Name</w:t>
            </w:r>
          </w:p>
        </w:tc>
        <w:tc>
          <w:tcPr>
            <w:tcW w:w="4140" w:type="dxa"/>
          </w:tcPr>
          <w:p w14:paraId="747B5EDE" w14:textId="796C8E4E" w:rsidR="00E903E9" w:rsidRPr="007B28D8" w:rsidRDefault="00E903E9" w:rsidP="008066E6">
            <w:pPr>
              <w:pStyle w:val="Heading2"/>
              <w:keepNext/>
              <w:keepLines/>
              <w:spacing w:before="20" w:after="20"/>
              <w:ind w:left="0" w:firstLine="0"/>
              <w:contextualSpacing w:val="0"/>
              <w:rPr>
                <w:rStyle w:val="EnterOrType"/>
                <w:rFonts w:ascii="Salesforce Sans" w:hAnsi="Salesforce Sans"/>
                <w:color w:val="000000" w:themeColor="text1"/>
                <w:szCs w:val="22"/>
              </w:rPr>
            </w:pPr>
            <w:proofErr w:type="spellStart"/>
            <w:r w:rsidRPr="00E903E9">
              <w:rPr>
                <w:rStyle w:val="EnterOrType"/>
              </w:rPr>
              <w:t>AccountDisplayCertAttempts_CX</w:t>
            </w:r>
            <w:proofErr w:type="spellEnd"/>
          </w:p>
        </w:tc>
      </w:tr>
    </w:tbl>
    <w:p w14:paraId="00E48693" w14:textId="77777777" w:rsidR="00E903E9" w:rsidRPr="007B28D8" w:rsidRDefault="00E903E9" w:rsidP="00E903E9">
      <w:pPr>
        <w:pStyle w:val="Heading2"/>
        <w:spacing w:before="120"/>
        <w:contextualSpacing w:val="0"/>
        <w:rPr>
          <w:rFonts w:ascii="Salesforce Sans" w:hAnsi="Salesforce Sans"/>
          <w:szCs w:val="22"/>
        </w:rPr>
      </w:pPr>
      <w:r w:rsidRPr="007B28D8">
        <w:rPr>
          <w:rFonts w:ascii="Salesforce Sans" w:hAnsi="Salesforce Sans"/>
          <w:szCs w:val="22"/>
        </w:rPr>
        <w:t>D.</w:t>
      </w:r>
      <w:r w:rsidRPr="007B28D8">
        <w:rPr>
          <w:rFonts w:ascii="Salesforce Sans" w:hAnsi="Salesforce Sans"/>
          <w:szCs w:val="22"/>
        </w:rPr>
        <w:tab/>
        <w:t xml:space="preserve">Click </w:t>
      </w:r>
      <w:r w:rsidRPr="007B28D8">
        <w:rPr>
          <w:rFonts w:ascii="Salesforce Sans" w:hAnsi="Salesforce Sans"/>
          <w:b/>
          <w:szCs w:val="22"/>
        </w:rPr>
        <w:t>OK</w:t>
      </w:r>
      <w:r w:rsidRPr="007B28D8">
        <w:rPr>
          <w:rFonts w:ascii="Salesforce Sans" w:hAnsi="Salesforce Sans"/>
          <w:szCs w:val="22"/>
        </w:rPr>
        <w:t>.</w:t>
      </w:r>
    </w:p>
    <w:p w14:paraId="5A0B679A" w14:textId="2F3F46C8" w:rsidR="00E903E9" w:rsidRDefault="00E903E9" w:rsidP="00E903E9">
      <w:pPr>
        <w:pStyle w:val="Heading3"/>
        <w:spacing w:before="120"/>
        <w:ind w:left="720"/>
        <w:contextualSpacing w:val="0"/>
        <w:rPr>
          <w:rFonts w:ascii="Salesforce Sans" w:hAnsi="Salesforce Sans"/>
          <w:szCs w:val="22"/>
        </w:rPr>
      </w:pPr>
      <w:r w:rsidRPr="007B28D8">
        <w:rPr>
          <w:rFonts w:ascii="Salesforce Sans" w:hAnsi="Salesforce Sans"/>
          <w:szCs w:val="22"/>
        </w:rPr>
        <w:t>E.</w:t>
      </w:r>
      <w:r w:rsidRPr="007B28D8">
        <w:rPr>
          <w:rFonts w:ascii="Salesforce Sans" w:hAnsi="Salesforce Sans"/>
          <w:szCs w:val="22"/>
        </w:rPr>
        <w:tab/>
        <w:t xml:space="preserve">Copy and paste the contents of </w:t>
      </w:r>
      <w:r w:rsidRPr="00E903E9">
        <w:rPr>
          <w:rFonts w:ascii="Salesforce Sans" w:hAnsi="Salesforce Sans"/>
          <w:b/>
          <w:szCs w:val="22"/>
        </w:rPr>
        <w:t>AccountDisplayCertAttempts_CX</w:t>
      </w:r>
      <w:r w:rsidRPr="007B28D8">
        <w:rPr>
          <w:rFonts w:ascii="Salesforce Sans" w:hAnsi="Salesforce Sans"/>
          <w:b/>
          <w:szCs w:val="22"/>
        </w:rPr>
        <w:t>.txt</w:t>
      </w:r>
      <w:r w:rsidRPr="007B28D8">
        <w:rPr>
          <w:rFonts w:ascii="Salesforce Sans" w:hAnsi="Salesforce Sans"/>
          <w:szCs w:val="22"/>
        </w:rPr>
        <w:t xml:space="preserve"> from the Exercises folder into the window, overwriting all existing text. </w:t>
      </w:r>
    </w:p>
    <w:p w14:paraId="59AB128F" w14:textId="6BDC809C" w:rsidR="00E903E9" w:rsidRPr="007B28D8" w:rsidRDefault="00E903E9" w:rsidP="00E903E9">
      <w:pPr>
        <w:pStyle w:val="Heading3"/>
        <w:spacing w:before="120"/>
        <w:ind w:left="720"/>
        <w:contextualSpacing w:val="0"/>
        <w:rPr>
          <w:rFonts w:ascii="Salesforce Sans" w:hAnsi="Salesforce Sans"/>
          <w:szCs w:val="22"/>
        </w:rPr>
      </w:pPr>
      <w:r>
        <w:rPr>
          <w:rFonts w:ascii="Salesforce Sans" w:hAnsi="Salesforce Sans"/>
          <w:szCs w:val="22"/>
        </w:rPr>
        <w:t>F.</w:t>
      </w:r>
      <w:r>
        <w:rPr>
          <w:rFonts w:ascii="Salesforce Sans" w:hAnsi="Salesforce Sans"/>
          <w:szCs w:val="22"/>
        </w:rPr>
        <w:tab/>
        <w:t>Complete the TODOs.</w:t>
      </w:r>
    </w:p>
    <w:p w14:paraId="0292739D" w14:textId="115DA099" w:rsidR="00E903E9" w:rsidRPr="007B28D8" w:rsidRDefault="00E903E9" w:rsidP="00E903E9">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Pr>
          <w:rFonts w:ascii="Salesforce Sans" w:hAnsi="Salesforce Sans"/>
          <w:szCs w:val="22"/>
        </w:rPr>
        <w:t>G</w:t>
      </w:r>
      <w:r w:rsidRPr="007B28D8">
        <w:rPr>
          <w:rFonts w:ascii="Salesforce Sans" w:hAnsi="Salesforce Sans"/>
          <w:szCs w:val="22"/>
        </w:rPr>
        <w:t>.</w:t>
      </w:r>
      <w:r w:rsidRPr="007B28D8">
        <w:rPr>
          <w:rFonts w:ascii="Salesforce Sans" w:hAnsi="Salesforce Sans"/>
          <w:szCs w:val="22"/>
        </w:rPr>
        <w:tab/>
      </w:r>
      <w:r>
        <w:rPr>
          <w:rFonts w:ascii="Salesforce Sans" w:hAnsi="Salesforce Sans"/>
          <w:szCs w:val="22"/>
        </w:rPr>
        <w:t xml:space="preserve">Press </w:t>
      </w:r>
      <w:r w:rsidRPr="00095225">
        <w:rPr>
          <w:rStyle w:val="EnterOrType"/>
          <w:szCs w:val="22"/>
        </w:rPr>
        <w:t>CTRL + S</w:t>
      </w:r>
      <w:r w:rsidRPr="007B28D8">
        <w:rPr>
          <w:rFonts w:ascii="Salesforce Sans" w:hAnsi="Salesforce Sans"/>
          <w:szCs w:val="22"/>
        </w:rPr>
        <w:t xml:space="preserve"> to save the file. </w:t>
      </w:r>
    </w:p>
    <w:p w14:paraId="181958B7" w14:textId="6249E57C" w:rsidR="00C078AC"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\n \* Arabic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2</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Create a page to display in-progress Certification Attempt records.</w:t>
      </w:r>
    </w:p>
    <w:p w14:paraId="46863275" w14:textId="77777777" w:rsidR="00AB2066" w:rsidRPr="007B28D8" w:rsidRDefault="00AB2066" w:rsidP="00AB2066">
      <w:pPr>
        <w:pStyle w:val="Heading2"/>
        <w:spacing w:before="120"/>
        <w:contextualSpacing w:val="0"/>
        <w:rPr>
          <w:rFonts w:ascii="Salesforce Sans" w:hAnsi="Salesforce Sans"/>
          <w:szCs w:val="22"/>
        </w:rPr>
      </w:pPr>
      <w:r w:rsidRPr="007B28D8">
        <w:rPr>
          <w:rFonts w:ascii="Salesforce Sans" w:hAnsi="Salesforce Sans"/>
          <w:szCs w:val="22"/>
        </w:rPr>
        <w:t>A.</w:t>
      </w:r>
      <w:r w:rsidRPr="007B28D8">
        <w:rPr>
          <w:rFonts w:ascii="Salesforce Sans" w:hAnsi="Salesforce Sans"/>
          <w:szCs w:val="22"/>
        </w:rPr>
        <w:tab/>
        <w:t xml:space="preserve">Click </w:t>
      </w:r>
      <w:r w:rsidRPr="007B28D8">
        <w:rPr>
          <w:rStyle w:val="ClickOrSelect"/>
          <w:rFonts w:ascii="Salesforce Sans" w:hAnsi="Salesforce Sans"/>
          <w:szCs w:val="22"/>
        </w:rPr>
        <w:t>File | New | Visualforce Page</w:t>
      </w:r>
      <w:r w:rsidRPr="007B28D8">
        <w:rPr>
          <w:rFonts w:ascii="Salesforce Sans" w:hAnsi="Salesforce Sans"/>
          <w:szCs w:val="22"/>
        </w:rPr>
        <w:t>.</w:t>
      </w:r>
    </w:p>
    <w:p w14:paraId="254A9C4E" w14:textId="77777777" w:rsidR="00AB2066" w:rsidRPr="007B28D8" w:rsidRDefault="00AB2066" w:rsidP="00AB2066">
      <w:pPr>
        <w:pStyle w:val="Heading3"/>
        <w:spacing w:before="120"/>
        <w:ind w:left="720"/>
        <w:contextualSpacing w:val="0"/>
        <w:rPr>
          <w:rFonts w:ascii="Salesforce Sans" w:hAnsi="Salesforce Sans"/>
          <w:szCs w:val="22"/>
        </w:rPr>
      </w:pPr>
      <w:r w:rsidRPr="007B28D8">
        <w:rPr>
          <w:rFonts w:ascii="Salesforce Sans" w:hAnsi="Salesforce Sans"/>
          <w:szCs w:val="22"/>
        </w:rPr>
        <w:t>B.</w:t>
      </w:r>
      <w:r w:rsidRPr="007B28D8">
        <w:rPr>
          <w:rFonts w:ascii="Salesforce Sans" w:hAnsi="Salesforce Sans"/>
          <w:szCs w:val="22"/>
        </w:rPr>
        <w:tab/>
        <w:t>Enter the following information:</w:t>
      </w:r>
    </w:p>
    <w:tbl>
      <w:tblPr>
        <w:tblStyle w:val="TableGrid"/>
        <w:tblW w:w="0" w:type="auto"/>
        <w:tblInd w:w="792" w:type="dxa"/>
        <w:tblLook w:val="04A0" w:firstRow="1" w:lastRow="0" w:firstColumn="1" w:lastColumn="0" w:noHBand="0" w:noVBand="1"/>
      </w:tblPr>
      <w:tblGrid>
        <w:gridCol w:w="2353"/>
        <w:gridCol w:w="4500"/>
      </w:tblGrid>
      <w:tr w:rsidR="00AB2066" w:rsidRPr="007B28D8" w14:paraId="594D7482" w14:textId="77777777" w:rsidTr="008066E6">
        <w:tc>
          <w:tcPr>
            <w:tcW w:w="2353" w:type="dxa"/>
          </w:tcPr>
          <w:p w14:paraId="3A5B2218" w14:textId="77777777" w:rsidR="00AB2066" w:rsidRPr="007B28D8" w:rsidRDefault="00AB2066" w:rsidP="008066E6">
            <w:pPr>
              <w:pStyle w:val="Heading2"/>
              <w:keepNext/>
              <w:keepLines/>
              <w:spacing w:before="20" w:after="20"/>
              <w:ind w:left="0" w:firstLine="0"/>
              <w:contextualSpacing w:val="0"/>
              <w:rPr>
                <w:rFonts w:ascii="Salesforce Sans" w:hAnsi="Salesforce Sans"/>
                <w:color w:val="000000" w:themeColor="text1"/>
                <w:szCs w:val="22"/>
              </w:rPr>
            </w:pPr>
            <w:r w:rsidRPr="007B28D8">
              <w:rPr>
                <w:rFonts w:ascii="Salesforce Sans" w:hAnsi="Salesforce Sans"/>
                <w:color w:val="000000" w:themeColor="text1"/>
                <w:szCs w:val="22"/>
              </w:rPr>
              <w:t>Name</w:t>
            </w:r>
          </w:p>
        </w:tc>
        <w:tc>
          <w:tcPr>
            <w:tcW w:w="4500" w:type="dxa"/>
          </w:tcPr>
          <w:p w14:paraId="5537D0AE" w14:textId="5F1F775B" w:rsidR="00AB2066" w:rsidRPr="007B28D8" w:rsidRDefault="007A0A53" w:rsidP="008066E6">
            <w:pPr>
              <w:pStyle w:val="Heading2"/>
              <w:keepNext/>
              <w:keepLines/>
              <w:spacing w:before="20" w:after="20"/>
              <w:ind w:left="0" w:firstLine="0"/>
              <w:contextualSpacing w:val="0"/>
              <w:rPr>
                <w:rStyle w:val="EnterOrType"/>
              </w:rPr>
            </w:pPr>
            <w:proofErr w:type="spellStart"/>
            <w:r w:rsidRPr="007A0A53">
              <w:rPr>
                <w:rStyle w:val="EnterOrType"/>
              </w:rPr>
              <w:t>AccountDisplayCertAttempts</w:t>
            </w:r>
            <w:r>
              <w:rPr>
                <w:rStyle w:val="EnterOrType"/>
              </w:rPr>
              <w:t>Page</w:t>
            </w:r>
            <w:proofErr w:type="spellEnd"/>
          </w:p>
        </w:tc>
      </w:tr>
    </w:tbl>
    <w:p w14:paraId="1B562D8C" w14:textId="3C13AB34" w:rsidR="00AB2066" w:rsidRDefault="00AB2066" w:rsidP="008066E6">
      <w:pPr>
        <w:pStyle w:val="Heading2"/>
        <w:spacing w:before="120"/>
        <w:contextualSpacing w:val="0"/>
        <w:rPr>
          <w:rFonts w:ascii="Salesforce Sans" w:hAnsi="Salesforce Sans"/>
          <w:szCs w:val="22"/>
        </w:rPr>
      </w:pPr>
      <w:r w:rsidRPr="007B28D8">
        <w:rPr>
          <w:rFonts w:ascii="Salesforce Sans" w:hAnsi="Salesforce Sans"/>
          <w:szCs w:val="22"/>
        </w:rPr>
        <w:t>C.</w:t>
      </w:r>
      <w:r w:rsidRPr="007B28D8">
        <w:rPr>
          <w:rFonts w:ascii="Salesforce Sans" w:hAnsi="Salesforce Sans"/>
          <w:szCs w:val="22"/>
        </w:rPr>
        <w:tab/>
        <w:t xml:space="preserve">Click </w:t>
      </w:r>
      <w:r w:rsidRPr="007B28D8">
        <w:rPr>
          <w:rFonts w:ascii="Salesforce Sans" w:hAnsi="Salesforce Sans"/>
          <w:b/>
          <w:szCs w:val="22"/>
        </w:rPr>
        <w:t>OK</w:t>
      </w:r>
      <w:r w:rsidRPr="007B28D8">
        <w:rPr>
          <w:rFonts w:ascii="Salesforce Sans" w:hAnsi="Salesforce Sans"/>
          <w:szCs w:val="22"/>
        </w:rPr>
        <w:t>.</w:t>
      </w:r>
    </w:p>
    <w:p w14:paraId="541E1DBD" w14:textId="3B5C6FE8" w:rsidR="00AB2066" w:rsidRPr="007B28D8" w:rsidRDefault="00AB2066" w:rsidP="00AB2066">
      <w:pPr>
        <w:pStyle w:val="Heading3"/>
        <w:spacing w:before="120"/>
        <w:ind w:left="720"/>
        <w:contextualSpacing w:val="0"/>
        <w:rPr>
          <w:rFonts w:ascii="Salesforce Sans" w:hAnsi="Salesforce Sans"/>
          <w:szCs w:val="22"/>
        </w:rPr>
      </w:pPr>
      <w:r w:rsidRPr="007B28D8">
        <w:rPr>
          <w:rFonts w:ascii="Salesforce Sans" w:hAnsi="Salesforce Sans"/>
          <w:szCs w:val="22"/>
        </w:rPr>
        <w:lastRenderedPageBreak/>
        <w:t>D.</w:t>
      </w:r>
      <w:r w:rsidRPr="007B28D8">
        <w:rPr>
          <w:rFonts w:ascii="Salesforce Sans" w:hAnsi="Salesforce Sans"/>
          <w:szCs w:val="22"/>
        </w:rPr>
        <w:tab/>
        <w:t xml:space="preserve">Copy and paste the contents of </w:t>
      </w:r>
      <w:r w:rsidR="007A0A53" w:rsidRPr="007A0A53">
        <w:rPr>
          <w:rFonts w:ascii="Salesforce Sans" w:hAnsi="Salesforce Sans"/>
          <w:b/>
          <w:szCs w:val="22"/>
        </w:rPr>
        <w:t>AccountDisplayCertAttemptsPage</w:t>
      </w:r>
      <w:r w:rsidRPr="007B28D8">
        <w:rPr>
          <w:rFonts w:ascii="Salesforce Sans" w:hAnsi="Salesforce Sans"/>
          <w:b/>
          <w:szCs w:val="22"/>
        </w:rPr>
        <w:t>.txt</w:t>
      </w:r>
      <w:r w:rsidRPr="007B28D8">
        <w:rPr>
          <w:rFonts w:ascii="Salesforce Sans" w:hAnsi="Salesforce Sans"/>
          <w:szCs w:val="22"/>
        </w:rPr>
        <w:t xml:space="preserve"> from the Exercises folder into the window, overwriting all existing text. </w:t>
      </w:r>
    </w:p>
    <w:p w14:paraId="2267B93F" w14:textId="77777777" w:rsidR="00AB2066" w:rsidRPr="007B28D8" w:rsidRDefault="00AB2066" w:rsidP="00AB2066">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sidRPr="007B28D8">
        <w:rPr>
          <w:rFonts w:ascii="Salesforce Sans" w:hAnsi="Salesforce Sans"/>
          <w:szCs w:val="22"/>
        </w:rPr>
        <w:t>E.</w:t>
      </w:r>
      <w:r w:rsidRPr="007B28D8">
        <w:rPr>
          <w:rFonts w:ascii="Salesforce Sans" w:hAnsi="Salesforce Sans"/>
          <w:szCs w:val="22"/>
        </w:rPr>
        <w:tab/>
        <w:t>Complete the TODOs.</w:t>
      </w:r>
    </w:p>
    <w:p w14:paraId="003A7AB6" w14:textId="77777777" w:rsidR="00AB2066" w:rsidRPr="007B28D8" w:rsidRDefault="00AB2066" w:rsidP="00AB2066">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sidRPr="007B28D8">
        <w:rPr>
          <w:rFonts w:ascii="Salesforce Sans" w:hAnsi="Salesforce Sans"/>
          <w:szCs w:val="22"/>
        </w:rPr>
        <w:t>F.</w:t>
      </w:r>
      <w:r w:rsidRPr="007B28D8">
        <w:rPr>
          <w:rFonts w:ascii="Salesforce Sans" w:hAnsi="Salesforce Sans"/>
          <w:szCs w:val="22"/>
        </w:rPr>
        <w:tab/>
      </w:r>
      <w:r>
        <w:rPr>
          <w:rFonts w:ascii="Salesforce Sans" w:hAnsi="Salesforce Sans"/>
          <w:szCs w:val="22"/>
        </w:rPr>
        <w:t xml:space="preserve">Press </w:t>
      </w:r>
      <w:r w:rsidRPr="00095225">
        <w:rPr>
          <w:rStyle w:val="EnterOrType"/>
          <w:szCs w:val="22"/>
        </w:rPr>
        <w:t>CTRL + S</w:t>
      </w:r>
      <w:r w:rsidRPr="007B28D8">
        <w:rPr>
          <w:rFonts w:ascii="Salesforce Sans" w:hAnsi="Salesforce Sans"/>
          <w:szCs w:val="22"/>
        </w:rPr>
        <w:t xml:space="preserve"> to save the file. </w:t>
      </w:r>
    </w:p>
    <w:p w14:paraId="5E823CE8" w14:textId="77777777" w:rsidR="00AB2066" w:rsidRPr="007B28D8" w:rsidRDefault="00AB2066" w:rsidP="00AB2066">
      <w:pPr>
        <w:pStyle w:val="Heading3"/>
        <w:spacing w:before="120"/>
        <w:ind w:left="720"/>
        <w:contextualSpacing w:val="0"/>
        <w:rPr>
          <w:rFonts w:ascii="Salesforce Sans" w:hAnsi="Salesforce Sans"/>
          <w:szCs w:val="22"/>
        </w:rPr>
      </w:pPr>
      <w:r w:rsidRPr="007B28D8">
        <w:rPr>
          <w:rFonts w:ascii="Salesforce Sans" w:hAnsi="Salesforce Sans"/>
          <w:szCs w:val="22"/>
        </w:rPr>
        <w:t>G.</w:t>
      </w:r>
      <w:r w:rsidRPr="007B28D8">
        <w:rPr>
          <w:rFonts w:ascii="Salesforce Sans" w:hAnsi="Salesforce Sans"/>
          <w:szCs w:val="22"/>
        </w:rPr>
        <w:tab/>
      </w:r>
      <w:r>
        <w:rPr>
          <w:rFonts w:ascii="Salesforce Sans" w:hAnsi="Salesforce Sans"/>
          <w:szCs w:val="22"/>
        </w:rPr>
        <w:t xml:space="preserve">Press </w:t>
      </w:r>
      <w:r w:rsidRPr="00095225">
        <w:rPr>
          <w:rStyle w:val="EnterOrType"/>
          <w:szCs w:val="22"/>
        </w:rPr>
        <w:t>CTRL + ALT + /</w:t>
      </w:r>
      <w:r w:rsidRPr="007B28D8">
        <w:rPr>
          <w:rFonts w:ascii="Salesforce Sans" w:hAnsi="Salesforce Sans"/>
          <w:szCs w:val="22"/>
        </w:rPr>
        <w:t xml:space="preserve"> to close all console tabs.</w:t>
      </w:r>
    </w:p>
    <w:p w14:paraId="4567713D" w14:textId="77777777" w:rsidR="00AB2066" w:rsidRPr="007B28D8" w:rsidRDefault="00AB2066" w:rsidP="00AB2066">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sidRPr="007B28D8">
        <w:rPr>
          <w:rFonts w:ascii="Salesforce Sans" w:hAnsi="Salesforce Sans"/>
          <w:szCs w:val="22"/>
        </w:rPr>
        <w:t>H.</w:t>
      </w:r>
      <w:r w:rsidRPr="007B28D8">
        <w:rPr>
          <w:rFonts w:ascii="Salesforce Sans" w:hAnsi="Salesforce Sans"/>
          <w:szCs w:val="22"/>
        </w:rPr>
        <w:tab/>
      </w:r>
      <w:r>
        <w:rPr>
          <w:rFonts w:ascii="Salesforce Sans" w:hAnsi="Salesforce Sans"/>
          <w:szCs w:val="22"/>
        </w:rPr>
        <w:t>Close the Developer Console window.</w:t>
      </w:r>
    </w:p>
    <w:p w14:paraId="05AF3313" w14:textId="7D70D051"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\n \* Arabic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3</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Create a section on the Account page layout to display the new page.</w:t>
      </w:r>
    </w:p>
    <w:p w14:paraId="2D4720B7" w14:textId="01FF64C7" w:rsidR="00C078AC" w:rsidRDefault="00C078AC" w:rsidP="008066E6">
      <w:pPr>
        <w:pStyle w:val="Heading2"/>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H2 \r 1\* ALPHABETIC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A</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r>
      <w:r w:rsidR="00E50AA7" w:rsidRPr="008066E6">
        <w:rPr>
          <w:rFonts w:ascii="Salesforce Sans" w:hAnsi="Salesforce Sans"/>
          <w:color w:val="000000" w:themeColor="text1"/>
          <w:szCs w:val="22"/>
        </w:rPr>
        <w:t xml:space="preserve">Click </w:t>
      </w:r>
      <w:r w:rsidR="00E50AA7" w:rsidRPr="008066E6">
        <w:rPr>
          <w:rFonts w:ascii="Salesforce Sans" w:hAnsi="Salesforce Sans"/>
          <w:szCs w:val="22"/>
        </w:rPr>
        <w:fldChar w:fldCharType="begin"/>
      </w:r>
      <w:r w:rsidR="00E50AA7" w:rsidRPr="008066E6">
        <w:rPr>
          <w:rFonts w:ascii="Salesforce Sans" w:hAnsi="Salesforce Sans"/>
          <w:szCs w:val="22"/>
        </w:rPr>
        <w:instrText xml:space="preserve"> INCLUDEPICTURE "https://resources.help.salesforce.com/images/02e863126fef084a82dc1f96dea047ff.png" \* MERGEFORMATINET </w:instrText>
      </w:r>
      <w:r w:rsidR="00E50AA7" w:rsidRPr="008066E6">
        <w:rPr>
          <w:rFonts w:ascii="Salesforce Sans" w:hAnsi="Salesforce Sans"/>
          <w:szCs w:val="22"/>
        </w:rPr>
        <w:fldChar w:fldCharType="separate"/>
      </w:r>
      <w:r w:rsidR="00E50AA7" w:rsidRPr="008066E6">
        <w:rPr>
          <w:rFonts w:ascii="Salesforce Sans" w:hAnsi="Salesforce Sans"/>
          <w:noProof/>
          <w:szCs w:val="22"/>
        </w:rPr>
        <w:drawing>
          <wp:inline distT="0" distB="0" distL="0" distR="0" wp14:anchorId="0454F30D" wp14:editId="49FCE8B4">
            <wp:extent cx="130775" cy="144869"/>
            <wp:effectExtent l="0" t="0" r="0" b="0"/>
            <wp:docPr id="27" name="Picture 27"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00E50AA7" w:rsidRPr="008066E6">
        <w:rPr>
          <w:rFonts w:ascii="Salesforce Sans" w:hAnsi="Salesforce Sans"/>
          <w:szCs w:val="22"/>
        </w:rPr>
        <w:fldChar w:fldCharType="end"/>
      </w:r>
      <w:r w:rsidR="00E50AA7" w:rsidRPr="008066E6">
        <w:rPr>
          <w:rFonts w:ascii="Salesforce Sans" w:hAnsi="Salesforce Sans"/>
          <w:szCs w:val="22"/>
        </w:rPr>
        <w:t xml:space="preserve"> | </w:t>
      </w:r>
      <w:r w:rsidR="00E50AA7" w:rsidRPr="0077756F">
        <w:rPr>
          <w:rStyle w:val="ClickPaths"/>
          <w:color w:val="000000" w:themeColor="text1"/>
          <w:szCs w:val="22"/>
        </w:rPr>
        <w:t>Setup.</w:t>
      </w:r>
    </w:p>
    <w:p w14:paraId="50071C9D" w14:textId="77777777" w:rsidR="009A1165" w:rsidRPr="007B28D8" w:rsidRDefault="009A1165" w:rsidP="009A1165">
      <w:pPr>
        <w:pStyle w:val="Heading2"/>
        <w:spacing w:before="120"/>
        <w:contextualSpacing w:val="0"/>
        <w:rPr>
          <w:rFonts w:ascii="Salesforce Sans" w:hAnsi="Salesforce Sans" w:cs="Arial"/>
          <w:szCs w:val="22"/>
        </w:rPr>
      </w:pPr>
      <w:r w:rsidRPr="007B28D8">
        <w:rPr>
          <w:rFonts w:ascii="Salesforce Sans" w:hAnsi="Salesforce Sans" w:cs="Arial"/>
          <w:szCs w:val="22"/>
        </w:rPr>
        <w:t>B.</w:t>
      </w:r>
      <w:r w:rsidRPr="007B28D8">
        <w:rPr>
          <w:rFonts w:ascii="Salesforce Sans" w:hAnsi="Salesforce Sans" w:cs="Arial"/>
          <w:szCs w:val="22"/>
        </w:rPr>
        <w:tab/>
        <w:t xml:space="preserve">Click </w:t>
      </w:r>
      <w:r w:rsidRPr="007B28D8">
        <w:rPr>
          <w:rFonts w:ascii="Salesforce Sans" w:hAnsi="Salesforce Sans" w:cs="Arial"/>
          <w:b/>
          <w:szCs w:val="22"/>
        </w:rPr>
        <w:t>Object Manager</w:t>
      </w:r>
      <w:r w:rsidRPr="007B28D8">
        <w:rPr>
          <w:rFonts w:ascii="Salesforce Sans" w:hAnsi="Salesforce Sans" w:cs="Arial"/>
          <w:szCs w:val="22"/>
        </w:rPr>
        <w:t>.</w:t>
      </w:r>
    </w:p>
    <w:p w14:paraId="3BE1853B" w14:textId="77777777" w:rsidR="009A1165" w:rsidRPr="007B28D8" w:rsidRDefault="009A1165" w:rsidP="009A1165">
      <w:pPr>
        <w:pStyle w:val="Heading2"/>
        <w:spacing w:before="120"/>
        <w:contextualSpacing w:val="0"/>
        <w:rPr>
          <w:rFonts w:ascii="Salesforce Sans" w:hAnsi="Salesforce Sans" w:cs="Arial"/>
          <w:szCs w:val="22"/>
        </w:rPr>
      </w:pPr>
      <w:r w:rsidRPr="007B28D8">
        <w:rPr>
          <w:rFonts w:ascii="Salesforce Sans" w:hAnsi="Salesforce Sans" w:cs="Arial"/>
          <w:szCs w:val="22"/>
        </w:rPr>
        <w:t>C.</w:t>
      </w:r>
      <w:r w:rsidRPr="007B28D8">
        <w:rPr>
          <w:rFonts w:ascii="Salesforce Sans" w:hAnsi="Salesforce Sans" w:cs="Arial"/>
          <w:szCs w:val="22"/>
        </w:rPr>
        <w:tab/>
        <w:t xml:space="preserve">Click </w:t>
      </w:r>
      <w:r w:rsidRPr="007B28D8">
        <w:rPr>
          <w:rFonts w:ascii="Salesforce Sans" w:hAnsi="Salesforce Sans" w:cs="Arial"/>
          <w:b/>
          <w:szCs w:val="22"/>
        </w:rPr>
        <w:t>Account</w:t>
      </w:r>
      <w:r w:rsidRPr="007B28D8">
        <w:rPr>
          <w:rFonts w:ascii="Salesforce Sans" w:hAnsi="Salesforce Sans" w:cs="Arial"/>
          <w:szCs w:val="22"/>
        </w:rPr>
        <w:t>.</w:t>
      </w:r>
    </w:p>
    <w:p w14:paraId="55C10C3D" w14:textId="77777777" w:rsidR="009A1165" w:rsidRPr="007B28D8" w:rsidRDefault="009A1165" w:rsidP="009A1165">
      <w:pPr>
        <w:pStyle w:val="Heading2"/>
        <w:spacing w:before="120"/>
        <w:contextualSpacing w:val="0"/>
        <w:rPr>
          <w:rFonts w:ascii="Salesforce Sans" w:hAnsi="Salesforce Sans" w:cs="Arial"/>
          <w:szCs w:val="22"/>
        </w:rPr>
      </w:pPr>
      <w:r w:rsidRPr="007B28D8">
        <w:rPr>
          <w:rFonts w:ascii="Salesforce Sans" w:hAnsi="Salesforce Sans" w:cs="Arial"/>
          <w:szCs w:val="22"/>
        </w:rPr>
        <w:t>D.</w:t>
      </w:r>
      <w:r w:rsidRPr="007B28D8">
        <w:rPr>
          <w:rFonts w:ascii="Salesforce Sans" w:hAnsi="Salesforce Sans" w:cs="Arial"/>
          <w:szCs w:val="22"/>
        </w:rPr>
        <w:tab/>
        <w:t xml:space="preserve">Click </w:t>
      </w:r>
      <w:r w:rsidRPr="007B28D8">
        <w:rPr>
          <w:rFonts w:ascii="Salesforce Sans" w:hAnsi="Salesforce Sans" w:cs="Arial"/>
          <w:b/>
          <w:szCs w:val="22"/>
        </w:rPr>
        <w:t>Page Layouts</w:t>
      </w:r>
      <w:r w:rsidRPr="007B28D8">
        <w:rPr>
          <w:rFonts w:ascii="Salesforce Sans" w:hAnsi="Salesforce Sans" w:cs="Arial"/>
          <w:szCs w:val="22"/>
        </w:rPr>
        <w:t>.</w:t>
      </w:r>
    </w:p>
    <w:p w14:paraId="69FF57E6" w14:textId="77777777" w:rsidR="009A1165" w:rsidRPr="007B28D8" w:rsidRDefault="009A1165" w:rsidP="009A1165">
      <w:pPr>
        <w:pStyle w:val="Heading2"/>
        <w:spacing w:before="120"/>
        <w:contextualSpacing w:val="0"/>
        <w:rPr>
          <w:rFonts w:ascii="Salesforce Sans" w:hAnsi="Salesforce Sans" w:cs="Arial"/>
          <w:szCs w:val="22"/>
        </w:rPr>
      </w:pPr>
      <w:r w:rsidRPr="007B28D8">
        <w:rPr>
          <w:rFonts w:ascii="Salesforce Sans" w:hAnsi="Salesforce Sans" w:cs="Arial"/>
          <w:szCs w:val="22"/>
        </w:rPr>
        <w:t>E.</w:t>
      </w:r>
      <w:r w:rsidRPr="007B28D8">
        <w:rPr>
          <w:rFonts w:ascii="Salesforce Sans" w:hAnsi="Salesforce Sans" w:cs="Arial"/>
          <w:szCs w:val="22"/>
        </w:rPr>
        <w:tab/>
        <w:t xml:space="preserve">Click </w:t>
      </w:r>
      <w:r w:rsidRPr="007B28D8">
        <w:rPr>
          <w:rFonts w:ascii="Salesforce Sans" w:hAnsi="Salesforce Sans" w:cs="Arial"/>
          <w:b/>
          <w:szCs w:val="22"/>
        </w:rPr>
        <w:t>Service Vendor Account Layout</w:t>
      </w:r>
      <w:r w:rsidRPr="007B28D8">
        <w:rPr>
          <w:rFonts w:ascii="Salesforce Sans" w:hAnsi="Salesforce Sans" w:cs="Arial"/>
          <w:szCs w:val="22"/>
        </w:rPr>
        <w:t>.</w:t>
      </w:r>
    </w:p>
    <w:p w14:paraId="03DC074C" w14:textId="77777777" w:rsidR="009A1165" w:rsidRPr="007B28D8" w:rsidRDefault="009A1165" w:rsidP="009A1165">
      <w:pPr>
        <w:pStyle w:val="Heading2"/>
        <w:spacing w:before="120"/>
        <w:contextualSpacing w:val="0"/>
        <w:rPr>
          <w:rFonts w:ascii="Salesforce Sans" w:hAnsi="Salesforce Sans" w:cs="Arial"/>
          <w:szCs w:val="22"/>
        </w:rPr>
      </w:pPr>
      <w:r w:rsidRPr="007B28D8">
        <w:rPr>
          <w:rFonts w:ascii="Salesforce Sans" w:hAnsi="Salesforce Sans" w:cs="Arial"/>
          <w:szCs w:val="22"/>
        </w:rPr>
        <w:t>F.</w:t>
      </w:r>
      <w:r w:rsidRPr="007B28D8">
        <w:rPr>
          <w:rFonts w:ascii="Salesforce Sans" w:hAnsi="Salesforce Sans" w:cs="Arial"/>
          <w:szCs w:val="22"/>
        </w:rPr>
        <w:tab/>
        <w:t xml:space="preserve">From the palette, click </w:t>
      </w:r>
      <w:r w:rsidRPr="007B28D8">
        <w:rPr>
          <w:rFonts w:ascii="Salesforce Sans" w:hAnsi="Salesforce Sans" w:cs="Arial"/>
          <w:b/>
          <w:szCs w:val="22"/>
        </w:rPr>
        <w:t>Visualforce Pages</w:t>
      </w:r>
      <w:r w:rsidRPr="007B28D8">
        <w:rPr>
          <w:rFonts w:ascii="Salesforce Sans" w:hAnsi="Salesforce Sans" w:cs="Arial"/>
          <w:szCs w:val="22"/>
        </w:rPr>
        <w:t>.</w:t>
      </w:r>
    </w:p>
    <w:p w14:paraId="2B10A1F0" w14:textId="52BC5D58" w:rsidR="009A1165" w:rsidRPr="007B28D8" w:rsidRDefault="009A1165" w:rsidP="009A1165">
      <w:pPr>
        <w:pStyle w:val="Heading2"/>
        <w:spacing w:before="120"/>
        <w:contextualSpacing w:val="0"/>
        <w:rPr>
          <w:rFonts w:ascii="Salesforce Sans" w:hAnsi="Salesforce Sans" w:cs="Arial"/>
          <w:szCs w:val="22"/>
        </w:rPr>
      </w:pPr>
      <w:r w:rsidRPr="007B28D8">
        <w:rPr>
          <w:rFonts w:ascii="Salesforce Sans" w:hAnsi="Salesforce Sans" w:cs="Arial"/>
          <w:szCs w:val="22"/>
        </w:rPr>
        <w:t>G.</w:t>
      </w:r>
      <w:r w:rsidRPr="007B28D8">
        <w:rPr>
          <w:rFonts w:ascii="Salesforce Sans" w:hAnsi="Salesforce Sans" w:cs="Arial"/>
          <w:szCs w:val="22"/>
        </w:rPr>
        <w:tab/>
        <w:t xml:space="preserve">Drag and drop </w:t>
      </w:r>
      <w:r w:rsidRPr="007B28D8">
        <w:rPr>
          <w:rFonts w:ascii="Salesforce Sans" w:hAnsi="Salesforce Sans" w:cs="Arial"/>
          <w:b/>
          <w:szCs w:val="22"/>
        </w:rPr>
        <w:t>Section</w:t>
      </w:r>
      <w:r w:rsidRPr="007B28D8">
        <w:rPr>
          <w:rFonts w:ascii="Salesforce Sans" w:hAnsi="Salesforce Sans" w:cs="Arial"/>
          <w:szCs w:val="22"/>
        </w:rPr>
        <w:t xml:space="preserve"> from the palette to below the </w:t>
      </w:r>
      <w:r>
        <w:rPr>
          <w:rFonts w:ascii="Salesforce Sans" w:hAnsi="Salesforce Sans" w:cs="Arial"/>
          <w:b/>
          <w:szCs w:val="22"/>
        </w:rPr>
        <w:t>Certifications Held</w:t>
      </w:r>
      <w:r w:rsidRPr="007B28D8">
        <w:rPr>
          <w:rFonts w:ascii="Salesforce Sans" w:hAnsi="Salesforce Sans" w:cs="Arial"/>
          <w:szCs w:val="22"/>
        </w:rPr>
        <w:t xml:space="preserve"> section.</w:t>
      </w:r>
    </w:p>
    <w:p w14:paraId="382137EC" w14:textId="77777777" w:rsidR="009A1165" w:rsidRPr="007B28D8" w:rsidRDefault="009A1165" w:rsidP="009A1165">
      <w:pPr>
        <w:pStyle w:val="Heading2"/>
        <w:spacing w:before="120"/>
        <w:contextualSpacing w:val="0"/>
        <w:rPr>
          <w:rFonts w:ascii="Salesforce Sans" w:hAnsi="Salesforce Sans" w:cs="Arial"/>
          <w:szCs w:val="22"/>
        </w:rPr>
      </w:pPr>
      <w:r w:rsidRPr="007B28D8">
        <w:rPr>
          <w:rFonts w:ascii="Salesforce Sans" w:hAnsi="Salesforce Sans" w:cs="Arial"/>
          <w:szCs w:val="22"/>
        </w:rPr>
        <w:t>H.</w:t>
      </w:r>
      <w:r w:rsidRPr="007B28D8">
        <w:rPr>
          <w:rFonts w:ascii="Salesforce Sans" w:hAnsi="Salesforce Sans" w:cs="Arial"/>
          <w:szCs w:val="22"/>
        </w:rPr>
        <w:tab/>
        <w:t>Enter the following information:</w:t>
      </w:r>
    </w:p>
    <w:tbl>
      <w:tblPr>
        <w:tblStyle w:val="TableGrid"/>
        <w:tblW w:w="0" w:type="auto"/>
        <w:tblInd w:w="792" w:type="dxa"/>
        <w:tblLayout w:type="fixed"/>
        <w:tblLook w:val="04A0" w:firstRow="1" w:lastRow="0" w:firstColumn="1" w:lastColumn="0" w:noHBand="0" w:noVBand="1"/>
      </w:tblPr>
      <w:tblGrid>
        <w:gridCol w:w="3163"/>
        <w:gridCol w:w="4500"/>
      </w:tblGrid>
      <w:tr w:rsidR="009A1165" w:rsidRPr="007B28D8" w14:paraId="4A9DCE12" w14:textId="77777777" w:rsidTr="008F5A90">
        <w:tc>
          <w:tcPr>
            <w:tcW w:w="3163" w:type="dxa"/>
          </w:tcPr>
          <w:p w14:paraId="6D6B3A5D" w14:textId="77777777" w:rsidR="009A1165" w:rsidRPr="007B28D8" w:rsidRDefault="009A1165" w:rsidP="008F5A90">
            <w:pPr>
              <w:spacing w:before="60" w:after="60"/>
              <w:rPr>
                <w:rFonts w:ascii="Salesforce Sans" w:hAnsi="Salesforce Sans" w:cs="Arial"/>
                <w:sz w:val="22"/>
                <w:szCs w:val="22"/>
              </w:rPr>
            </w:pPr>
            <w:r w:rsidRPr="007B28D8">
              <w:rPr>
                <w:rFonts w:ascii="Salesforce Sans" w:hAnsi="Salesforce Sans" w:cs="Arial"/>
                <w:sz w:val="22"/>
                <w:szCs w:val="22"/>
              </w:rPr>
              <w:t>Section Name</w:t>
            </w:r>
          </w:p>
        </w:tc>
        <w:tc>
          <w:tcPr>
            <w:tcW w:w="4500" w:type="dxa"/>
          </w:tcPr>
          <w:p w14:paraId="45AAF5A0" w14:textId="3BFEFA03" w:rsidR="009A1165" w:rsidRPr="007B28D8" w:rsidRDefault="009A1165" w:rsidP="008F5A90">
            <w:pPr>
              <w:spacing w:before="60" w:after="60"/>
              <w:rPr>
                <w:rStyle w:val="EnterOrType"/>
              </w:rPr>
            </w:pPr>
            <w:r>
              <w:rPr>
                <w:rStyle w:val="EnterOrType"/>
              </w:rPr>
              <w:t>Certification Attempts</w:t>
            </w:r>
          </w:p>
        </w:tc>
      </w:tr>
      <w:tr w:rsidR="009A1165" w:rsidRPr="007B28D8" w14:paraId="6C712766" w14:textId="77777777" w:rsidTr="008F5A90">
        <w:tc>
          <w:tcPr>
            <w:tcW w:w="3163" w:type="dxa"/>
          </w:tcPr>
          <w:p w14:paraId="22F7654D" w14:textId="77777777" w:rsidR="009A1165" w:rsidRPr="007B28D8" w:rsidRDefault="009A1165" w:rsidP="008F5A90">
            <w:pPr>
              <w:spacing w:before="60" w:after="60"/>
              <w:rPr>
                <w:rFonts w:ascii="Salesforce Sans" w:hAnsi="Salesforce Sans" w:cs="Arial"/>
                <w:sz w:val="22"/>
                <w:szCs w:val="22"/>
              </w:rPr>
            </w:pPr>
            <w:r w:rsidRPr="007B28D8">
              <w:rPr>
                <w:rFonts w:ascii="Salesforce Sans" w:hAnsi="Salesforce Sans" w:cs="Arial"/>
                <w:sz w:val="22"/>
                <w:szCs w:val="22"/>
              </w:rPr>
              <w:t>Display Section Header On</w:t>
            </w:r>
          </w:p>
        </w:tc>
        <w:tc>
          <w:tcPr>
            <w:tcW w:w="4500" w:type="dxa"/>
          </w:tcPr>
          <w:p w14:paraId="07F60FDF" w14:textId="77777777" w:rsidR="009A1165" w:rsidRPr="007B28D8" w:rsidRDefault="009A1165" w:rsidP="008F5A90">
            <w:pPr>
              <w:spacing w:before="60" w:after="60"/>
              <w:rPr>
                <w:rStyle w:val="EnterOrType"/>
                <w:rFonts w:ascii="Salesforce Sans" w:hAnsi="Salesforce Sans" w:cs="Arial"/>
                <w:szCs w:val="22"/>
              </w:rPr>
            </w:pPr>
            <w:r w:rsidRPr="007B28D8">
              <w:rPr>
                <w:rStyle w:val="EnterOrType"/>
                <w:rFonts w:ascii="Salesforce Sans" w:hAnsi="Salesforce Sans" w:cs="Arial"/>
                <w:b/>
                <w:szCs w:val="22"/>
              </w:rPr>
              <w:t xml:space="preserve">Select </w:t>
            </w:r>
            <w:r w:rsidRPr="007B28D8">
              <w:rPr>
                <w:rStyle w:val="EnterOrType"/>
                <w:rFonts w:ascii="Salesforce Sans" w:hAnsi="Salesforce Sans" w:cs="Arial"/>
                <w:szCs w:val="22"/>
              </w:rPr>
              <w:t>Detail Page</w:t>
            </w:r>
          </w:p>
          <w:p w14:paraId="05CB89C6" w14:textId="77777777" w:rsidR="009A1165" w:rsidRPr="007B28D8" w:rsidRDefault="009A1165" w:rsidP="008F5A90">
            <w:pPr>
              <w:spacing w:before="60" w:after="60"/>
              <w:rPr>
                <w:rStyle w:val="EnterOrType"/>
                <w:rFonts w:ascii="Salesforce Sans" w:hAnsi="Salesforce Sans" w:cs="Arial"/>
                <w:b/>
                <w:szCs w:val="22"/>
              </w:rPr>
            </w:pPr>
            <w:r w:rsidRPr="007B28D8">
              <w:rPr>
                <w:rStyle w:val="EnterOrType"/>
                <w:rFonts w:ascii="Salesforce Sans" w:hAnsi="Salesforce Sans" w:cs="Arial"/>
                <w:b/>
                <w:szCs w:val="22"/>
              </w:rPr>
              <w:t xml:space="preserve">Deselect </w:t>
            </w:r>
            <w:r w:rsidRPr="007B28D8">
              <w:rPr>
                <w:rStyle w:val="EnterOrType"/>
                <w:rFonts w:ascii="Salesforce Sans" w:hAnsi="Salesforce Sans" w:cs="Arial"/>
                <w:szCs w:val="22"/>
              </w:rPr>
              <w:t>Edit Page</w:t>
            </w:r>
          </w:p>
        </w:tc>
      </w:tr>
      <w:tr w:rsidR="009A1165" w:rsidRPr="007B28D8" w14:paraId="3E7E797C" w14:textId="77777777" w:rsidTr="008F5A90">
        <w:tc>
          <w:tcPr>
            <w:tcW w:w="3163" w:type="dxa"/>
          </w:tcPr>
          <w:p w14:paraId="4C017648" w14:textId="77777777" w:rsidR="009A1165" w:rsidRPr="007B28D8" w:rsidRDefault="009A1165" w:rsidP="008F5A90">
            <w:pPr>
              <w:spacing w:before="60" w:after="60"/>
              <w:rPr>
                <w:rFonts w:ascii="Salesforce Sans" w:hAnsi="Salesforce Sans" w:cs="Arial"/>
                <w:sz w:val="22"/>
                <w:szCs w:val="22"/>
              </w:rPr>
            </w:pPr>
            <w:r w:rsidRPr="007B28D8">
              <w:rPr>
                <w:rFonts w:ascii="Salesforce Sans" w:hAnsi="Salesforce Sans" w:cs="Arial"/>
                <w:sz w:val="22"/>
                <w:szCs w:val="22"/>
              </w:rPr>
              <w:t>Layout</w:t>
            </w:r>
          </w:p>
        </w:tc>
        <w:tc>
          <w:tcPr>
            <w:tcW w:w="4500" w:type="dxa"/>
          </w:tcPr>
          <w:p w14:paraId="6F23764E" w14:textId="77777777" w:rsidR="009A1165" w:rsidRPr="007B28D8" w:rsidRDefault="009A1165" w:rsidP="008F5A90">
            <w:pPr>
              <w:spacing w:before="60" w:after="60"/>
              <w:rPr>
                <w:rStyle w:val="ClickOrSelect"/>
                <w:rFonts w:ascii="Salesforce Sans" w:hAnsi="Salesforce Sans"/>
                <w:szCs w:val="22"/>
              </w:rPr>
            </w:pPr>
            <w:r w:rsidRPr="007B28D8">
              <w:rPr>
                <w:rStyle w:val="ClickOrSelect"/>
                <w:rFonts w:ascii="Salesforce Sans" w:hAnsi="Salesforce Sans"/>
                <w:szCs w:val="22"/>
              </w:rPr>
              <w:t>1-Column</w:t>
            </w:r>
          </w:p>
        </w:tc>
      </w:tr>
    </w:tbl>
    <w:p w14:paraId="15075A4C" w14:textId="77777777" w:rsidR="009A1165" w:rsidRPr="007B28D8" w:rsidRDefault="009A1165" w:rsidP="009A1165">
      <w:pPr>
        <w:pStyle w:val="Heading2"/>
        <w:spacing w:before="120"/>
        <w:contextualSpacing w:val="0"/>
        <w:rPr>
          <w:rFonts w:ascii="Salesforce Sans" w:hAnsi="Salesforce Sans" w:cs="Arial"/>
          <w:szCs w:val="22"/>
        </w:rPr>
      </w:pPr>
      <w:r w:rsidRPr="007B28D8">
        <w:rPr>
          <w:rFonts w:ascii="Salesforce Sans" w:hAnsi="Salesforce Sans" w:cs="Arial"/>
          <w:szCs w:val="22"/>
        </w:rPr>
        <w:t>I.</w:t>
      </w:r>
      <w:r w:rsidRPr="007B28D8">
        <w:rPr>
          <w:rFonts w:ascii="Salesforce Sans" w:hAnsi="Salesforce Sans" w:cs="Arial"/>
          <w:szCs w:val="22"/>
        </w:rPr>
        <w:tab/>
        <w:t xml:space="preserve">Click </w:t>
      </w:r>
      <w:r w:rsidRPr="007B28D8">
        <w:rPr>
          <w:rFonts w:ascii="Salesforce Sans" w:hAnsi="Salesforce Sans" w:cs="Arial"/>
          <w:b/>
          <w:szCs w:val="22"/>
        </w:rPr>
        <w:t>OK</w:t>
      </w:r>
      <w:r w:rsidRPr="007B28D8">
        <w:rPr>
          <w:rFonts w:ascii="Salesforce Sans" w:hAnsi="Salesforce Sans" w:cs="Arial"/>
          <w:szCs w:val="22"/>
        </w:rPr>
        <w:t>.</w:t>
      </w:r>
    </w:p>
    <w:p w14:paraId="125101FE" w14:textId="4FF7AEB5" w:rsidR="009A1165" w:rsidRPr="007B28D8" w:rsidRDefault="009A1165" w:rsidP="009A1165">
      <w:pPr>
        <w:pStyle w:val="Heading2"/>
        <w:spacing w:before="120"/>
        <w:contextualSpacing w:val="0"/>
        <w:rPr>
          <w:rFonts w:ascii="Salesforce Sans" w:hAnsi="Salesforce Sans" w:cs="Arial"/>
          <w:szCs w:val="22"/>
        </w:rPr>
      </w:pPr>
      <w:r w:rsidRPr="007B28D8">
        <w:rPr>
          <w:rFonts w:ascii="Salesforce Sans" w:hAnsi="Salesforce Sans" w:cs="Arial"/>
          <w:szCs w:val="22"/>
        </w:rPr>
        <w:t>J.</w:t>
      </w:r>
      <w:r w:rsidRPr="007B28D8">
        <w:rPr>
          <w:rFonts w:ascii="Salesforce Sans" w:hAnsi="Salesforce Sans" w:cs="Arial"/>
          <w:szCs w:val="22"/>
        </w:rPr>
        <w:tab/>
        <w:t xml:space="preserve">Drag and drop </w:t>
      </w:r>
      <w:proofErr w:type="spellStart"/>
      <w:r>
        <w:rPr>
          <w:rFonts w:ascii="Salesforce Sans" w:hAnsi="Salesforce Sans" w:cs="Arial"/>
          <w:b/>
          <w:szCs w:val="22"/>
        </w:rPr>
        <w:t>AccountDisplayCertAttempts</w:t>
      </w:r>
      <w:r w:rsidRPr="007B28D8">
        <w:rPr>
          <w:rFonts w:ascii="Salesforce Sans" w:hAnsi="Salesforce Sans" w:cs="Arial"/>
          <w:b/>
          <w:szCs w:val="22"/>
        </w:rPr>
        <w:t>Page</w:t>
      </w:r>
      <w:proofErr w:type="spellEnd"/>
      <w:r w:rsidRPr="007B28D8">
        <w:rPr>
          <w:rFonts w:ascii="Salesforce Sans" w:hAnsi="Salesforce Sans" w:cs="Arial"/>
          <w:b/>
          <w:szCs w:val="22"/>
        </w:rPr>
        <w:t xml:space="preserve"> </w:t>
      </w:r>
      <w:r w:rsidRPr="007B28D8">
        <w:rPr>
          <w:rFonts w:ascii="Salesforce Sans" w:hAnsi="Salesforce Sans" w:cs="Arial"/>
          <w:szCs w:val="22"/>
        </w:rPr>
        <w:t xml:space="preserve">from the palette to the new Certifications </w:t>
      </w:r>
      <w:r>
        <w:rPr>
          <w:rFonts w:ascii="Salesforce Sans" w:hAnsi="Salesforce Sans" w:cs="Arial"/>
          <w:szCs w:val="22"/>
        </w:rPr>
        <w:t>Attempts</w:t>
      </w:r>
      <w:r w:rsidRPr="007B28D8">
        <w:rPr>
          <w:rFonts w:ascii="Salesforce Sans" w:hAnsi="Salesforce Sans" w:cs="Arial"/>
          <w:szCs w:val="22"/>
        </w:rPr>
        <w:t xml:space="preserve"> section.</w:t>
      </w:r>
    </w:p>
    <w:p w14:paraId="48C61E34" w14:textId="091F6D88" w:rsidR="009A1165" w:rsidRPr="007B28D8" w:rsidRDefault="009A1165" w:rsidP="009A1165">
      <w:pPr>
        <w:pStyle w:val="Heading2"/>
        <w:spacing w:before="120"/>
        <w:contextualSpacing w:val="0"/>
        <w:rPr>
          <w:rFonts w:ascii="Salesforce Sans" w:hAnsi="Salesforce Sans" w:cs="Arial"/>
          <w:szCs w:val="22"/>
        </w:rPr>
      </w:pPr>
      <w:r w:rsidRPr="007B28D8">
        <w:rPr>
          <w:rFonts w:ascii="Salesforce Sans" w:hAnsi="Salesforce Sans" w:cs="Arial"/>
          <w:szCs w:val="22"/>
        </w:rPr>
        <w:t>K.</w:t>
      </w:r>
      <w:r w:rsidRPr="007B28D8">
        <w:rPr>
          <w:rFonts w:ascii="Salesforce Sans" w:hAnsi="Salesforce Sans" w:cs="Arial"/>
          <w:szCs w:val="22"/>
        </w:rPr>
        <w:tab/>
        <w:t xml:space="preserve">Click the </w:t>
      </w:r>
      <w:r w:rsidRPr="007B28D8">
        <w:rPr>
          <w:rFonts w:ascii="Salesforce Sans" w:hAnsi="Salesforce Sans" w:cs="Arial"/>
          <w:b/>
          <w:szCs w:val="22"/>
        </w:rPr>
        <w:t>Tool</w:t>
      </w:r>
      <w:r w:rsidRPr="007B28D8">
        <w:rPr>
          <w:rFonts w:ascii="Salesforce Sans" w:hAnsi="Salesforce Sans" w:cs="Arial"/>
          <w:szCs w:val="22"/>
        </w:rPr>
        <w:t xml:space="preserve"> icon in the top-right area of the </w:t>
      </w:r>
      <w:proofErr w:type="spellStart"/>
      <w:r w:rsidRPr="007B28D8">
        <w:rPr>
          <w:rFonts w:ascii="Salesforce Sans" w:hAnsi="Salesforce Sans" w:cs="Arial"/>
          <w:szCs w:val="22"/>
        </w:rPr>
        <w:t>AccountDisplayCert</w:t>
      </w:r>
      <w:r>
        <w:rPr>
          <w:rFonts w:ascii="Salesforce Sans" w:hAnsi="Salesforce Sans" w:cs="Arial"/>
          <w:szCs w:val="22"/>
        </w:rPr>
        <w:t>Attempts</w:t>
      </w:r>
      <w:r w:rsidRPr="007B28D8">
        <w:rPr>
          <w:rFonts w:ascii="Salesforce Sans" w:hAnsi="Salesforce Sans" w:cs="Arial"/>
          <w:szCs w:val="22"/>
        </w:rPr>
        <w:t>Page</w:t>
      </w:r>
      <w:proofErr w:type="spellEnd"/>
      <w:r w:rsidRPr="007B28D8">
        <w:rPr>
          <w:rFonts w:ascii="Salesforce Sans" w:hAnsi="Salesforce Sans" w:cs="Arial"/>
          <w:szCs w:val="22"/>
        </w:rPr>
        <w:t xml:space="preserve"> element to open the Visualforce Page Properties.</w:t>
      </w:r>
    </w:p>
    <w:p w14:paraId="73817BD1" w14:textId="77777777" w:rsidR="009A1165" w:rsidRPr="007B28D8" w:rsidRDefault="009A1165" w:rsidP="009A1165">
      <w:pPr>
        <w:pStyle w:val="Heading2"/>
        <w:spacing w:before="120"/>
        <w:contextualSpacing w:val="0"/>
        <w:rPr>
          <w:rFonts w:ascii="Salesforce Sans" w:hAnsi="Salesforce Sans" w:cs="Arial"/>
          <w:szCs w:val="22"/>
        </w:rPr>
      </w:pPr>
      <w:r w:rsidRPr="007B28D8">
        <w:rPr>
          <w:rFonts w:ascii="Salesforce Sans" w:hAnsi="Salesforce Sans" w:cs="Arial"/>
          <w:szCs w:val="22"/>
        </w:rPr>
        <w:t>L.</w:t>
      </w:r>
      <w:r w:rsidRPr="007B28D8">
        <w:rPr>
          <w:rFonts w:ascii="Salesforce Sans" w:hAnsi="Salesforce Sans" w:cs="Arial"/>
          <w:szCs w:val="22"/>
        </w:rPr>
        <w:tab/>
        <w:t>Enter the following information:</w:t>
      </w:r>
    </w:p>
    <w:tbl>
      <w:tblPr>
        <w:tblStyle w:val="TableGrid"/>
        <w:tblW w:w="0" w:type="auto"/>
        <w:tblInd w:w="792" w:type="dxa"/>
        <w:tblLayout w:type="fixed"/>
        <w:tblLook w:val="04A0" w:firstRow="1" w:lastRow="0" w:firstColumn="1" w:lastColumn="0" w:noHBand="0" w:noVBand="1"/>
      </w:tblPr>
      <w:tblGrid>
        <w:gridCol w:w="3163"/>
        <w:gridCol w:w="4500"/>
      </w:tblGrid>
      <w:tr w:rsidR="009A1165" w:rsidRPr="007B28D8" w14:paraId="57E890C6" w14:textId="77777777" w:rsidTr="008F5A90">
        <w:tc>
          <w:tcPr>
            <w:tcW w:w="3163" w:type="dxa"/>
          </w:tcPr>
          <w:p w14:paraId="4977F357" w14:textId="77777777" w:rsidR="009A1165" w:rsidRPr="007B28D8" w:rsidRDefault="009A1165" w:rsidP="008F5A90">
            <w:pPr>
              <w:spacing w:before="60" w:after="60"/>
              <w:rPr>
                <w:rFonts w:ascii="Salesforce Sans" w:hAnsi="Salesforce Sans" w:cs="Arial"/>
                <w:sz w:val="22"/>
                <w:szCs w:val="22"/>
              </w:rPr>
            </w:pPr>
            <w:r w:rsidRPr="007B28D8">
              <w:rPr>
                <w:rFonts w:ascii="Salesforce Sans" w:hAnsi="Salesforce Sans" w:cs="Arial"/>
                <w:bCs/>
                <w:color w:val="000000"/>
                <w:sz w:val="22"/>
                <w:szCs w:val="22"/>
                <w:shd w:val="clear" w:color="auto" w:fill="FFFFFF"/>
              </w:rPr>
              <w:t>Width (in pixels or %)</w:t>
            </w:r>
          </w:p>
        </w:tc>
        <w:tc>
          <w:tcPr>
            <w:tcW w:w="4500" w:type="dxa"/>
          </w:tcPr>
          <w:p w14:paraId="19BF3889" w14:textId="77777777" w:rsidR="009A1165" w:rsidRPr="007B28D8" w:rsidRDefault="009A1165" w:rsidP="008F5A90">
            <w:pPr>
              <w:spacing w:before="60" w:after="60"/>
              <w:rPr>
                <w:rStyle w:val="EnterOrType"/>
              </w:rPr>
            </w:pPr>
            <w:r w:rsidRPr="007B28D8">
              <w:rPr>
                <w:rStyle w:val="EnterOrType"/>
              </w:rPr>
              <w:t>100%</w:t>
            </w:r>
          </w:p>
        </w:tc>
      </w:tr>
      <w:tr w:rsidR="009A1165" w:rsidRPr="007B28D8" w14:paraId="24D7FD24" w14:textId="77777777" w:rsidTr="008F5A90">
        <w:tc>
          <w:tcPr>
            <w:tcW w:w="3163" w:type="dxa"/>
          </w:tcPr>
          <w:p w14:paraId="1006CDD4" w14:textId="77777777" w:rsidR="009A1165" w:rsidRPr="007B28D8" w:rsidRDefault="009A1165" w:rsidP="008F5A90">
            <w:pPr>
              <w:spacing w:before="60" w:after="60"/>
              <w:rPr>
                <w:rFonts w:ascii="Salesforce Sans" w:hAnsi="Salesforce Sans" w:cs="Arial"/>
                <w:sz w:val="22"/>
                <w:szCs w:val="22"/>
              </w:rPr>
            </w:pPr>
            <w:r w:rsidRPr="007B28D8">
              <w:rPr>
                <w:rFonts w:ascii="Salesforce Sans" w:hAnsi="Salesforce Sans" w:cs="Arial"/>
                <w:sz w:val="22"/>
                <w:szCs w:val="22"/>
              </w:rPr>
              <w:t>Height (in pixels)</w:t>
            </w:r>
          </w:p>
        </w:tc>
        <w:tc>
          <w:tcPr>
            <w:tcW w:w="4500" w:type="dxa"/>
          </w:tcPr>
          <w:p w14:paraId="701305F2" w14:textId="77777777" w:rsidR="009A1165" w:rsidRPr="007B28D8" w:rsidRDefault="009A1165" w:rsidP="008F5A90">
            <w:pPr>
              <w:spacing w:before="60" w:after="60"/>
              <w:rPr>
                <w:rStyle w:val="EnterOrType"/>
              </w:rPr>
            </w:pPr>
            <w:r w:rsidRPr="007B28D8">
              <w:rPr>
                <w:rStyle w:val="EnterOrType"/>
              </w:rPr>
              <w:t>100</w:t>
            </w:r>
          </w:p>
        </w:tc>
      </w:tr>
      <w:tr w:rsidR="009A1165" w:rsidRPr="007B28D8" w14:paraId="7D813E30" w14:textId="77777777" w:rsidTr="008F5A90">
        <w:tc>
          <w:tcPr>
            <w:tcW w:w="3163" w:type="dxa"/>
          </w:tcPr>
          <w:p w14:paraId="0D171B08" w14:textId="77777777" w:rsidR="009A1165" w:rsidRPr="007B28D8" w:rsidRDefault="009A1165" w:rsidP="008F5A90">
            <w:pPr>
              <w:spacing w:before="60" w:after="60"/>
              <w:rPr>
                <w:rFonts w:ascii="Salesforce Sans" w:hAnsi="Salesforce Sans" w:cs="Arial"/>
                <w:sz w:val="22"/>
                <w:szCs w:val="22"/>
              </w:rPr>
            </w:pPr>
            <w:r w:rsidRPr="007B28D8">
              <w:rPr>
                <w:rFonts w:ascii="Salesforce Sans" w:hAnsi="Salesforce Sans" w:cs="Arial"/>
                <w:sz w:val="22"/>
                <w:szCs w:val="22"/>
              </w:rPr>
              <w:t>Show scrollbars</w:t>
            </w:r>
          </w:p>
        </w:tc>
        <w:tc>
          <w:tcPr>
            <w:tcW w:w="4500" w:type="dxa"/>
          </w:tcPr>
          <w:p w14:paraId="4A74CA49" w14:textId="77777777" w:rsidR="009A1165" w:rsidRPr="007B28D8" w:rsidRDefault="009A1165" w:rsidP="008F5A90">
            <w:pPr>
              <w:spacing w:before="60" w:after="60"/>
              <w:rPr>
                <w:rStyle w:val="ClickOrSelect"/>
                <w:rFonts w:ascii="Salesforce Sans" w:hAnsi="Salesforce Sans"/>
                <w:szCs w:val="22"/>
              </w:rPr>
            </w:pPr>
            <w:r w:rsidRPr="007B28D8">
              <w:rPr>
                <w:rStyle w:val="ClickOrSelect"/>
                <w:rFonts w:ascii="Salesforce Sans" w:hAnsi="Salesforce Sans"/>
                <w:szCs w:val="22"/>
              </w:rPr>
              <w:t>Selected</w:t>
            </w:r>
          </w:p>
        </w:tc>
      </w:tr>
      <w:tr w:rsidR="009A1165" w:rsidRPr="007B28D8" w14:paraId="252189A8" w14:textId="77777777" w:rsidTr="008F5A90">
        <w:tc>
          <w:tcPr>
            <w:tcW w:w="3163" w:type="dxa"/>
          </w:tcPr>
          <w:p w14:paraId="623BB850" w14:textId="77777777" w:rsidR="009A1165" w:rsidRPr="007B28D8" w:rsidRDefault="009A1165" w:rsidP="008F5A90">
            <w:pPr>
              <w:spacing w:before="60" w:after="60"/>
              <w:rPr>
                <w:rFonts w:ascii="Salesforce Sans" w:hAnsi="Salesforce Sans" w:cs="Arial"/>
                <w:sz w:val="22"/>
                <w:szCs w:val="22"/>
              </w:rPr>
            </w:pPr>
            <w:r w:rsidRPr="007B28D8">
              <w:rPr>
                <w:rFonts w:ascii="Salesforce Sans" w:hAnsi="Salesforce Sans" w:cs="Arial"/>
                <w:sz w:val="22"/>
                <w:szCs w:val="22"/>
              </w:rPr>
              <w:t>Show label</w:t>
            </w:r>
          </w:p>
        </w:tc>
        <w:tc>
          <w:tcPr>
            <w:tcW w:w="4500" w:type="dxa"/>
          </w:tcPr>
          <w:p w14:paraId="281ABF16" w14:textId="77777777" w:rsidR="009A1165" w:rsidRPr="007B28D8" w:rsidRDefault="009A1165" w:rsidP="008F5A90">
            <w:pPr>
              <w:spacing w:before="60" w:after="60"/>
              <w:rPr>
                <w:rStyle w:val="ClickOrSelect"/>
                <w:rFonts w:ascii="Salesforce Sans" w:hAnsi="Salesforce Sans"/>
                <w:szCs w:val="22"/>
              </w:rPr>
            </w:pPr>
            <w:r w:rsidRPr="007B28D8">
              <w:rPr>
                <w:rStyle w:val="ClickOrSelect"/>
                <w:rFonts w:ascii="Salesforce Sans" w:hAnsi="Salesforce Sans"/>
                <w:szCs w:val="22"/>
              </w:rPr>
              <w:t>Deselected</w:t>
            </w:r>
          </w:p>
        </w:tc>
      </w:tr>
    </w:tbl>
    <w:p w14:paraId="12AAC3A2" w14:textId="77777777" w:rsidR="009A1165" w:rsidRPr="007B28D8" w:rsidRDefault="009A1165" w:rsidP="009A1165">
      <w:pPr>
        <w:pStyle w:val="Heading2"/>
        <w:spacing w:before="120"/>
        <w:contextualSpacing w:val="0"/>
        <w:rPr>
          <w:rFonts w:ascii="Salesforce Sans" w:hAnsi="Salesforce Sans" w:cs="Arial"/>
          <w:szCs w:val="22"/>
        </w:rPr>
      </w:pPr>
      <w:r w:rsidRPr="007B28D8">
        <w:rPr>
          <w:rFonts w:ascii="Salesforce Sans" w:hAnsi="Salesforce Sans" w:cs="Arial"/>
          <w:szCs w:val="22"/>
        </w:rPr>
        <w:lastRenderedPageBreak/>
        <w:t>M.</w:t>
      </w:r>
      <w:r w:rsidRPr="007B28D8">
        <w:rPr>
          <w:rFonts w:ascii="Salesforce Sans" w:hAnsi="Salesforce Sans" w:cs="Arial"/>
          <w:szCs w:val="22"/>
        </w:rPr>
        <w:tab/>
        <w:t xml:space="preserve">Click </w:t>
      </w:r>
      <w:r w:rsidRPr="007B28D8">
        <w:rPr>
          <w:rFonts w:ascii="Salesforce Sans" w:hAnsi="Salesforce Sans" w:cs="Arial"/>
          <w:b/>
          <w:szCs w:val="22"/>
        </w:rPr>
        <w:t>OK</w:t>
      </w:r>
      <w:r w:rsidRPr="007B28D8">
        <w:rPr>
          <w:rFonts w:ascii="Salesforce Sans" w:hAnsi="Salesforce Sans" w:cs="Arial"/>
          <w:szCs w:val="22"/>
        </w:rPr>
        <w:t>.</w:t>
      </w:r>
    </w:p>
    <w:p w14:paraId="3C1FC9E9" w14:textId="77777777" w:rsidR="009A1165" w:rsidRPr="007B28D8" w:rsidRDefault="009A1165" w:rsidP="009A1165">
      <w:pPr>
        <w:pStyle w:val="Heading2"/>
        <w:spacing w:before="120"/>
        <w:contextualSpacing w:val="0"/>
        <w:rPr>
          <w:rFonts w:ascii="Salesforce Sans" w:hAnsi="Salesforce Sans" w:cs="Arial"/>
          <w:b/>
          <w:szCs w:val="22"/>
        </w:rPr>
      </w:pPr>
      <w:r w:rsidRPr="007B28D8">
        <w:rPr>
          <w:rFonts w:ascii="Salesforce Sans" w:hAnsi="Salesforce Sans" w:cs="Arial"/>
          <w:szCs w:val="22"/>
        </w:rPr>
        <w:t>N.</w:t>
      </w:r>
      <w:r w:rsidRPr="007B28D8">
        <w:rPr>
          <w:rFonts w:ascii="Salesforce Sans" w:hAnsi="Salesforce Sans" w:cs="Arial"/>
          <w:szCs w:val="22"/>
        </w:rPr>
        <w:tab/>
        <w:t xml:space="preserve">Click </w:t>
      </w:r>
      <w:r w:rsidRPr="007B28D8">
        <w:rPr>
          <w:rFonts w:ascii="Salesforce Sans" w:hAnsi="Salesforce Sans" w:cs="Arial"/>
          <w:b/>
          <w:szCs w:val="22"/>
        </w:rPr>
        <w:t>Save.</w:t>
      </w:r>
    </w:p>
    <w:p w14:paraId="7DA37B94" w14:textId="0A1F8321"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\n \* Arabic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4</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Test your new page.</w:t>
      </w:r>
    </w:p>
    <w:p w14:paraId="36CD41FF" w14:textId="77777777" w:rsidR="00FC63A9" w:rsidRPr="007B28D8" w:rsidRDefault="00FC63A9" w:rsidP="00FC63A9">
      <w:pPr>
        <w:pStyle w:val="Heading2"/>
        <w:spacing w:before="120"/>
        <w:contextualSpacing w:val="0"/>
        <w:rPr>
          <w:rFonts w:ascii="Salesforce Sans" w:hAnsi="Salesforce Sans"/>
          <w:szCs w:val="22"/>
        </w:rPr>
      </w:pPr>
      <w:r w:rsidRPr="007B28D8">
        <w:rPr>
          <w:rFonts w:ascii="Salesforce Sans" w:hAnsi="Salesforce Sans"/>
          <w:szCs w:val="22"/>
        </w:rPr>
        <w:fldChar w:fldCharType="begin"/>
      </w:r>
      <w:r w:rsidRPr="007B28D8">
        <w:rPr>
          <w:rFonts w:ascii="Salesforce Sans" w:hAnsi="Salesforce Sans"/>
          <w:szCs w:val="22"/>
        </w:rPr>
        <w:instrText xml:space="preserve"> SEQ H2 \r 1\* ALPHABETIC \* MERGEFORMAT </w:instrText>
      </w:r>
      <w:r w:rsidRPr="007B28D8">
        <w:rPr>
          <w:rFonts w:ascii="Salesforce Sans" w:hAnsi="Salesforce Sans"/>
          <w:szCs w:val="22"/>
        </w:rPr>
        <w:fldChar w:fldCharType="separate"/>
      </w:r>
      <w:r w:rsidRPr="007B28D8">
        <w:rPr>
          <w:rFonts w:ascii="Salesforce Sans" w:hAnsi="Salesforce Sans"/>
          <w:noProof/>
          <w:szCs w:val="22"/>
        </w:rPr>
        <w:t>A</w:t>
      </w:r>
      <w:r w:rsidRPr="007B28D8">
        <w:rPr>
          <w:rFonts w:ascii="Salesforce Sans" w:hAnsi="Salesforce Sans"/>
          <w:noProof/>
          <w:szCs w:val="22"/>
        </w:rPr>
        <w:fldChar w:fldCharType="end"/>
      </w:r>
      <w:r w:rsidRPr="007B28D8">
        <w:rPr>
          <w:rFonts w:ascii="Salesforce Sans" w:hAnsi="Salesforce Sans"/>
          <w:szCs w:val="22"/>
        </w:rPr>
        <w:t>.</w:t>
      </w:r>
      <w:r w:rsidRPr="007B28D8">
        <w:rPr>
          <w:rFonts w:ascii="Salesforce Sans" w:hAnsi="Salesforce Sans"/>
          <w:szCs w:val="22"/>
        </w:rPr>
        <w:tab/>
        <w:t xml:space="preserve">From the Certification app, click the </w:t>
      </w:r>
      <w:r w:rsidRPr="007B28D8">
        <w:rPr>
          <w:rFonts w:ascii="Salesforce Sans" w:hAnsi="Salesforce Sans"/>
          <w:b/>
          <w:szCs w:val="22"/>
        </w:rPr>
        <w:t>Accounts</w:t>
      </w:r>
      <w:r w:rsidRPr="007B28D8">
        <w:rPr>
          <w:rFonts w:ascii="Salesforce Sans" w:hAnsi="Salesforce Sans"/>
          <w:szCs w:val="22"/>
        </w:rPr>
        <w:t xml:space="preserve"> tab.</w:t>
      </w:r>
    </w:p>
    <w:p w14:paraId="7B69A7DA" w14:textId="77777777" w:rsidR="00FC63A9" w:rsidRPr="007B28D8" w:rsidRDefault="00FC63A9" w:rsidP="00FC63A9">
      <w:pPr>
        <w:pStyle w:val="Heading2"/>
        <w:spacing w:before="120"/>
        <w:contextualSpacing w:val="0"/>
        <w:rPr>
          <w:rFonts w:ascii="Salesforce Sans" w:hAnsi="Salesforce Sans"/>
          <w:szCs w:val="22"/>
        </w:rPr>
      </w:pPr>
      <w:r w:rsidRPr="007B28D8">
        <w:rPr>
          <w:rFonts w:ascii="Salesforce Sans" w:hAnsi="Salesforce Sans"/>
          <w:szCs w:val="22"/>
        </w:rPr>
        <w:fldChar w:fldCharType="begin"/>
      </w:r>
      <w:r w:rsidRPr="007B28D8">
        <w:rPr>
          <w:rFonts w:ascii="Salesforce Sans" w:hAnsi="Salesforce Sans"/>
          <w:szCs w:val="22"/>
        </w:rPr>
        <w:instrText xml:space="preserve"> SEQ H2 \n \* ALPHABETIC \* MERGEFORMAT </w:instrText>
      </w:r>
      <w:r w:rsidRPr="007B28D8">
        <w:rPr>
          <w:rFonts w:ascii="Salesforce Sans" w:hAnsi="Salesforce Sans"/>
          <w:szCs w:val="22"/>
        </w:rPr>
        <w:fldChar w:fldCharType="separate"/>
      </w:r>
      <w:r w:rsidRPr="007B28D8">
        <w:rPr>
          <w:rFonts w:ascii="Salesforce Sans" w:hAnsi="Salesforce Sans"/>
          <w:noProof/>
          <w:szCs w:val="22"/>
        </w:rPr>
        <w:t>B</w:t>
      </w:r>
      <w:r w:rsidRPr="007B28D8">
        <w:rPr>
          <w:rFonts w:ascii="Salesforce Sans" w:hAnsi="Salesforce Sans"/>
          <w:noProof/>
          <w:szCs w:val="22"/>
        </w:rPr>
        <w:fldChar w:fldCharType="end"/>
      </w:r>
      <w:r w:rsidRPr="007B28D8">
        <w:rPr>
          <w:rFonts w:ascii="Salesforce Sans" w:hAnsi="Salesforce Sans"/>
          <w:szCs w:val="22"/>
        </w:rPr>
        <w:t>.</w:t>
      </w:r>
      <w:r w:rsidRPr="007B28D8">
        <w:rPr>
          <w:rFonts w:ascii="Salesforce Sans" w:hAnsi="Salesforce Sans"/>
          <w:szCs w:val="22"/>
        </w:rPr>
        <w:tab/>
        <w:t xml:space="preserve">Click </w:t>
      </w:r>
      <w:r w:rsidRPr="007B28D8">
        <w:rPr>
          <w:rStyle w:val="ClickOrSelect"/>
          <w:rFonts w:ascii="Salesforce Sans" w:hAnsi="Salesforce Sans"/>
          <w:szCs w:val="22"/>
        </w:rPr>
        <w:t>Recently Viewed</w:t>
      </w:r>
      <w:r w:rsidRPr="007B28D8">
        <w:rPr>
          <w:rStyle w:val="ClickOrSelect"/>
          <w:rFonts w:ascii="Salesforce Sans" w:hAnsi="Salesforce Sans"/>
          <w:b w:val="0"/>
          <w:szCs w:val="22"/>
        </w:rPr>
        <w:t xml:space="preserve">, then click </w:t>
      </w:r>
      <w:r w:rsidRPr="007B28D8">
        <w:rPr>
          <w:rStyle w:val="ClickOrSelect"/>
          <w:rFonts w:ascii="Salesforce Sans" w:hAnsi="Salesforce Sans"/>
          <w:szCs w:val="22"/>
        </w:rPr>
        <w:t>All</w:t>
      </w:r>
      <w:r w:rsidRPr="007B28D8">
        <w:rPr>
          <w:rFonts w:ascii="Salesforce Sans" w:hAnsi="Salesforce Sans"/>
          <w:szCs w:val="22"/>
        </w:rPr>
        <w:t xml:space="preserve"> list view.</w:t>
      </w:r>
    </w:p>
    <w:p w14:paraId="1F595CB2" w14:textId="77777777" w:rsidR="00FC63A9" w:rsidRPr="007B28D8" w:rsidRDefault="00FC63A9" w:rsidP="00FC63A9">
      <w:pPr>
        <w:pStyle w:val="Heading2"/>
        <w:spacing w:before="120"/>
        <w:contextualSpacing w:val="0"/>
        <w:rPr>
          <w:rFonts w:ascii="Salesforce Sans" w:hAnsi="Salesforce Sans"/>
          <w:szCs w:val="22"/>
        </w:rPr>
      </w:pPr>
      <w:r w:rsidRPr="007B28D8">
        <w:rPr>
          <w:rFonts w:ascii="Salesforce Sans" w:hAnsi="Salesforce Sans"/>
          <w:szCs w:val="22"/>
        </w:rPr>
        <w:t>C.</w:t>
      </w:r>
      <w:r w:rsidRPr="007B28D8">
        <w:rPr>
          <w:rFonts w:ascii="Salesforce Sans" w:hAnsi="Salesforce Sans"/>
          <w:szCs w:val="22"/>
        </w:rPr>
        <w:tab/>
        <w:t xml:space="preserve">Click the record named </w:t>
      </w:r>
      <w:proofErr w:type="spellStart"/>
      <w:r w:rsidRPr="007B28D8">
        <w:rPr>
          <w:rStyle w:val="ClickOrSelect"/>
          <w:rFonts w:ascii="Salesforce Sans" w:hAnsi="Salesforce Sans" w:cs="Arial"/>
          <w:szCs w:val="22"/>
        </w:rPr>
        <w:t>Alveswood</w:t>
      </w:r>
      <w:proofErr w:type="spellEnd"/>
      <w:r w:rsidRPr="007B28D8">
        <w:rPr>
          <w:rStyle w:val="ClickOrSelect"/>
          <w:rFonts w:ascii="Salesforce Sans" w:hAnsi="Salesforce Sans" w:cs="Arial"/>
          <w:szCs w:val="22"/>
        </w:rPr>
        <w:t xml:space="preserve"> Technologies</w:t>
      </w:r>
      <w:r w:rsidRPr="007B28D8">
        <w:rPr>
          <w:rFonts w:ascii="Salesforce Sans" w:hAnsi="Salesforce Sans"/>
          <w:szCs w:val="22"/>
        </w:rPr>
        <w:t>.</w:t>
      </w:r>
    </w:p>
    <w:p w14:paraId="4245CDF0" w14:textId="77777777" w:rsidR="00FC63A9" w:rsidRPr="007B28D8" w:rsidRDefault="00FC63A9" w:rsidP="00FC63A9">
      <w:pPr>
        <w:pStyle w:val="Heading2"/>
        <w:spacing w:before="120"/>
        <w:contextualSpacing w:val="0"/>
        <w:rPr>
          <w:rFonts w:ascii="Salesforce Sans" w:hAnsi="Salesforce Sans"/>
          <w:szCs w:val="22"/>
        </w:rPr>
      </w:pPr>
      <w:r w:rsidRPr="007B28D8">
        <w:rPr>
          <w:rFonts w:ascii="Salesforce Sans" w:hAnsi="Salesforce Sans"/>
          <w:szCs w:val="22"/>
        </w:rPr>
        <w:t>D.</w:t>
      </w:r>
      <w:r w:rsidRPr="007B28D8">
        <w:rPr>
          <w:rFonts w:ascii="Salesforce Sans" w:hAnsi="Salesforce Sans"/>
          <w:szCs w:val="22"/>
        </w:rPr>
        <w:tab/>
      </w:r>
      <w:r w:rsidRPr="007B28D8">
        <w:rPr>
          <w:rFonts w:ascii="Salesforce Sans" w:hAnsi="Salesforce Sans" w:cs="Arial"/>
          <w:szCs w:val="22"/>
        </w:rPr>
        <w:t>Verify that the new section appears and that you can scroll through all the records</w:t>
      </w:r>
      <w:r w:rsidRPr="007B28D8">
        <w:rPr>
          <w:rFonts w:ascii="Salesforce Sans" w:hAnsi="Salesforce Sans" w:cs="Arial"/>
          <w:bCs/>
          <w:szCs w:val="22"/>
        </w:rPr>
        <w:t>.</w:t>
      </w:r>
    </w:p>
    <w:p w14:paraId="1FBF41A1" w14:textId="77777777" w:rsidR="00C078AC" w:rsidRPr="008066E6" w:rsidRDefault="00C078AC" w:rsidP="008066E6">
      <w:pPr>
        <w:pStyle w:val="Heading2"/>
        <w:spacing w:before="120"/>
        <w:contextualSpacing w:val="0"/>
        <w:rPr>
          <w:rFonts w:ascii="Salesforce Sans" w:hAnsi="Salesforce Sans" w:cs="Arial"/>
          <w:szCs w:val="22"/>
        </w:rPr>
      </w:pPr>
    </w:p>
    <w:p w14:paraId="48AC97B1" w14:textId="77777777" w:rsidR="00E23C47" w:rsidRDefault="00E23C47">
      <w:pPr>
        <w:rPr>
          <w:rFonts w:ascii="Salesforce Sans" w:hAnsi="Salesforce Sans"/>
          <w:b/>
          <w:color w:val="000000" w:themeColor="text1"/>
        </w:rPr>
      </w:pPr>
      <w:bookmarkStart w:id="109" w:name="_Toc427165789"/>
      <w:r>
        <w:br w:type="page"/>
      </w:r>
    </w:p>
    <w:p w14:paraId="07457204" w14:textId="3891B3D4" w:rsidR="00C078AC" w:rsidRPr="0077756F" w:rsidRDefault="00C078AC">
      <w:pPr>
        <w:pStyle w:val="ExerciseTitle"/>
      </w:pPr>
      <w:bookmarkStart w:id="110" w:name="_Toc514686441"/>
      <w:r w:rsidRPr="0077756F">
        <w:lastRenderedPageBreak/>
        <w:t>17-3: Creating a Read/Write Property in a Custom Controller</w:t>
      </w:r>
      <w:bookmarkEnd w:id="109"/>
      <w:bookmarkEnd w:id="110"/>
      <w:r w:rsidR="00476EE4" w:rsidRPr="0077756F">
        <w:br/>
      </w:r>
    </w:p>
    <w:p w14:paraId="2D695943" w14:textId="77777777" w:rsidR="00FC2975" w:rsidRPr="008066E6" w:rsidRDefault="00FC2975"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0E33C398" w14:textId="77777777" w:rsidR="00C078AC" w:rsidRPr="008066E6" w:rsidRDefault="00C078AC" w:rsidP="008066E6">
      <w:pPr>
        <w:spacing w:before="120" w:after="120"/>
        <w:rPr>
          <w:rFonts w:ascii="Salesforce Sans" w:hAnsi="Salesforce Sans" w:cs="Arial"/>
          <w:sz w:val="22"/>
          <w:szCs w:val="22"/>
        </w:rPr>
      </w:pPr>
      <w:r w:rsidRPr="008066E6">
        <w:rPr>
          <w:rFonts w:ascii="Salesforce Sans" w:hAnsi="Salesforce Sans" w:cs="Arial"/>
          <w:sz w:val="22"/>
          <w:szCs w:val="22"/>
        </w:rPr>
        <w:t>Create a Visualforce page and custom controller to display a list of courses with corresponding checkboxes. Begin writing the action method that will trigger the search.</w:t>
      </w:r>
      <w:r w:rsidRPr="008066E6">
        <w:rPr>
          <w:rFonts w:ascii="Salesforce Sans" w:hAnsi="Salesforce Sans" w:cs="Arial"/>
          <w:sz w:val="22"/>
          <w:szCs w:val="22"/>
        </w:rPr>
        <w:br/>
      </w:r>
    </w:p>
    <w:p w14:paraId="72E36446" w14:textId="77777777" w:rsidR="00C078AC" w:rsidRPr="008066E6" w:rsidRDefault="00C078AC" w:rsidP="008066E6">
      <w:pPr>
        <w:pStyle w:val="GoalTskTimeInstr"/>
        <w:spacing w:before="120" w:after="120"/>
        <w:rPr>
          <w:rFonts w:ascii="Salesforce Sans" w:hAnsi="Salesforce Sans" w:cs="Arial"/>
          <w:sz w:val="22"/>
          <w:szCs w:val="22"/>
        </w:rPr>
      </w:pPr>
      <w:r w:rsidRPr="008066E6">
        <w:rPr>
          <w:rFonts w:ascii="Salesforce Sans" w:hAnsi="Salesforce Sans" w:cs="Arial"/>
          <w:sz w:val="22"/>
          <w:szCs w:val="22"/>
        </w:rPr>
        <w:t>Tasks:</w:t>
      </w:r>
    </w:p>
    <w:p w14:paraId="188ACB44" w14:textId="2AF77D9E"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 Arabic \r 1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1</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Write the c</w:t>
      </w:r>
      <w:r w:rsidR="00677C5D" w:rsidRPr="008066E6">
        <w:rPr>
          <w:rFonts w:ascii="Salesforce Sans" w:hAnsi="Salesforce Sans" w:cs="Arial"/>
          <w:szCs w:val="22"/>
        </w:rPr>
        <w:t>ode necessary for the custom controller</w:t>
      </w:r>
      <w:r w:rsidRPr="008066E6">
        <w:rPr>
          <w:rFonts w:ascii="Salesforce Sans" w:hAnsi="Salesforce Sans" w:cs="Arial"/>
          <w:szCs w:val="22"/>
        </w:rPr>
        <w:t>.</w:t>
      </w:r>
    </w:p>
    <w:p w14:paraId="1FA4B0AB" w14:textId="477008EC"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\n \* Arabic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2</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Create a page to display all courses.</w:t>
      </w:r>
    </w:p>
    <w:p w14:paraId="0C1A561C" w14:textId="0090C81C"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\n \* Arabic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3</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Test your new page.</w:t>
      </w:r>
    </w:p>
    <w:p w14:paraId="6966164F" w14:textId="77777777" w:rsidR="00C078AC" w:rsidRPr="008066E6" w:rsidRDefault="00C078AC" w:rsidP="008066E6">
      <w:pPr>
        <w:pStyle w:val="Heading1"/>
        <w:tabs>
          <w:tab w:val="clear" w:pos="360"/>
          <w:tab w:val="left" w:pos="6748"/>
        </w:tabs>
        <w:spacing w:before="120"/>
        <w:contextualSpacing w:val="0"/>
        <w:rPr>
          <w:rFonts w:ascii="Salesforce Sans" w:hAnsi="Salesforce Sans" w:cs="Arial"/>
          <w:szCs w:val="22"/>
        </w:rPr>
      </w:pPr>
      <w:r w:rsidRPr="008066E6">
        <w:rPr>
          <w:rFonts w:ascii="Salesforce Sans" w:hAnsi="Salesforce Sans" w:cs="Arial"/>
          <w:szCs w:val="22"/>
        </w:rPr>
        <w:tab/>
      </w:r>
      <w:r w:rsidRPr="008066E6">
        <w:rPr>
          <w:rFonts w:ascii="Salesforce Sans" w:hAnsi="Salesforce Sans" w:cs="Arial"/>
          <w:szCs w:val="22"/>
        </w:rPr>
        <w:tab/>
      </w:r>
    </w:p>
    <w:p w14:paraId="0C72C000" w14:textId="77777777" w:rsidR="00C078AC" w:rsidRPr="008066E6" w:rsidRDefault="00C078AC" w:rsidP="008066E6">
      <w:pPr>
        <w:pStyle w:val="GoalTskTimeInstr"/>
        <w:spacing w:before="120" w:after="120"/>
        <w:rPr>
          <w:rFonts w:ascii="Salesforce Sans" w:hAnsi="Salesforce Sans" w:cs="Arial"/>
          <w:sz w:val="22"/>
          <w:szCs w:val="22"/>
        </w:rPr>
      </w:pPr>
      <w:r w:rsidRPr="008066E6">
        <w:rPr>
          <w:rFonts w:ascii="Salesforce Sans" w:hAnsi="Salesforce Sans" w:cs="Arial"/>
          <w:sz w:val="22"/>
          <w:szCs w:val="22"/>
        </w:rPr>
        <w:t>Time:</w:t>
      </w:r>
    </w:p>
    <w:p w14:paraId="293C77AC" w14:textId="77777777" w:rsidR="00C078AC" w:rsidRPr="008066E6" w:rsidRDefault="0046726A" w:rsidP="008066E6">
      <w:pPr>
        <w:spacing w:before="120" w:after="120"/>
        <w:rPr>
          <w:rFonts w:ascii="Salesforce Sans" w:hAnsi="Salesforce Sans" w:cs="Arial"/>
          <w:sz w:val="22"/>
          <w:szCs w:val="22"/>
        </w:rPr>
      </w:pPr>
      <w:r w:rsidRPr="008066E6">
        <w:rPr>
          <w:rFonts w:ascii="Salesforce Sans" w:hAnsi="Salesforce Sans" w:cs="Arial"/>
          <w:sz w:val="22"/>
          <w:szCs w:val="22"/>
        </w:rPr>
        <w:t>2</w:t>
      </w:r>
      <w:r w:rsidR="00C078AC" w:rsidRPr="008066E6">
        <w:rPr>
          <w:rFonts w:ascii="Salesforce Sans" w:hAnsi="Salesforce Sans" w:cs="Arial"/>
          <w:sz w:val="22"/>
          <w:szCs w:val="22"/>
        </w:rPr>
        <w:t xml:space="preserve">5 minutes </w:t>
      </w:r>
    </w:p>
    <w:p w14:paraId="0FC7D9C1" w14:textId="77777777" w:rsidR="00C078AC" w:rsidRPr="008066E6" w:rsidRDefault="00C078AC" w:rsidP="008066E6">
      <w:pPr>
        <w:pStyle w:val="SingleLine"/>
        <w:spacing w:before="120" w:after="120"/>
        <w:rPr>
          <w:rFonts w:ascii="Salesforce Sans" w:hAnsi="Salesforce Sans" w:cs="Arial"/>
          <w:sz w:val="22"/>
          <w:szCs w:val="22"/>
        </w:rPr>
      </w:pPr>
    </w:p>
    <w:p w14:paraId="00F9738B" w14:textId="77777777" w:rsidR="00C078AC" w:rsidRPr="008066E6" w:rsidRDefault="00C078AC" w:rsidP="008066E6">
      <w:pPr>
        <w:pStyle w:val="GoalTskTimeInstr"/>
        <w:spacing w:before="120" w:after="120"/>
        <w:rPr>
          <w:rFonts w:ascii="Salesforce Sans" w:hAnsi="Salesforce Sans" w:cs="Arial"/>
          <w:sz w:val="22"/>
          <w:szCs w:val="22"/>
        </w:rPr>
      </w:pPr>
      <w:r w:rsidRPr="008066E6">
        <w:rPr>
          <w:rFonts w:ascii="Salesforce Sans" w:hAnsi="Salesforce Sans" w:cs="Arial"/>
          <w:sz w:val="22"/>
          <w:szCs w:val="22"/>
        </w:rPr>
        <w:t>Instructions:</w:t>
      </w:r>
    </w:p>
    <w:p w14:paraId="7CD25856" w14:textId="37FA215E" w:rsidR="00C078AC"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 Arabic \r 1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1</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Write the c</w:t>
      </w:r>
      <w:r w:rsidR="00677C5D" w:rsidRPr="008066E6">
        <w:rPr>
          <w:rFonts w:ascii="Salesforce Sans" w:hAnsi="Salesforce Sans" w:cs="Arial"/>
          <w:szCs w:val="22"/>
        </w:rPr>
        <w:t>ode necessary for the custom controller</w:t>
      </w:r>
      <w:r w:rsidRPr="008066E6">
        <w:rPr>
          <w:rFonts w:ascii="Salesforce Sans" w:hAnsi="Salesforce Sans" w:cs="Arial"/>
          <w:szCs w:val="22"/>
        </w:rPr>
        <w:t>.</w:t>
      </w:r>
    </w:p>
    <w:p w14:paraId="4BF15A5F" w14:textId="77777777" w:rsidR="003C6B87" w:rsidRPr="007B28D8" w:rsidRDefault="003C6B87" w:rsidP="003C6B87">
      <w:pPr>
        <w:pStyle w:val="Heading2"/>
        <w:spacing w:before="120"/>
        <w:contextualSpacing w:val="0"/>
        <w:rPr>
          <w:rFonts w:ascii="Salesforce Sans" w:hAnsi="Salesforce Sans"/>
          <w:szCs w:val="22"/>
        </w:rPr>
      </w:pPr>
      <w:r w:rsidRPr="007B28D8">
        <w:rPr>
          <w:rFonts w:ascii="Salesforce Sans" w:hAnsi="Salesforce Sans"/>
          <w:szCs w:val="22"/>
        </w:rPr>
        <w:fldChar w:fldCharType="begin"/>
      </w:r>
      <w:r w:rsidRPr="007B28D8">
        <w:rPr>
          <w:rFonts w:ascii="Salesforce Sans" w:hAnsi="Salesforce Sans"/>
          <w:szCs w:val="22"/>
        </w:rPr>
        <w:instrText xml:space="preserve"> SEQ H2 \r 1\* ALPHABETIC \* MERGEFORMAT </w:instrText>
      </w:r>
      <w:r w:rsidRPr="007B28D8">
        <w:rPr>
          <w:rFonts w:ascii="Salesforce Sans" w:hAnsi="Salesforce Sans"/>
          <w:szCs w:val="22"/>
        </w:rPr>
        <w:fldChar w:fldCharType="separate"/>
      </w:r>
      <w:r w:rsidRPr="007B28D8">
        <w:rPr>
          <w:rFonts w:ascii="Salesforce Sans" w:hAnsi="Salesforce Sans"/>
          <w:noProof/>
          <w:szCs w:val="22"/>
        </w:rPr>
        <w:t>A</w:t>
      </w:r>
      <w:r w:rsidRPr="007B28D8">
        <w:rPr>
          <w:rFonts w:ascii="Salesforce Sans" w:hAnsi="Salesforce Sans"/>
          <w:noProof/>
          <w:szCs w:val="22"/>
        </w:rPr>
        <w:fldChar w:fldCharType="end"/>
      </w:r>
      <w:r w:rsidRPr="007B28D8">
        <w:rPr>
          <w:rFonts w:ascii="Salesforce Sans" w:hAnsi="Salesforce Sans"/>
          <w:szCs w:val="22"/>
        </w:rPr>
        <w:t>.</w:t>
      </w:r>
      <w:r w:rsidRPr="007B28D8">
        <w:rPr>
          <w:rFonts w:ascii="Salesforce Sans" w:hAnsi="Salesforce Sans"/>
          <w:szCs w:val="22"/>
        </w:rPr>
        <w:tab/>
        <w:t>C</w:t>
      </w:r>
      <w:r w:rsidRPr="007B28D8">
        <w:rPr>
          <w:rFonts w:ascii="Salesforce Sans" w:hAnsi="Salesforce Sans"/>
          <w:color w:val="000000" w:themeColor="text1"/>
          <w:szCs w:val="22"/>
        </w:rPr>
        <w:t xml:space="preserve">lick </w:t>
      </w:r>
      <w:r w:rsidRPr="007B28D8">
        <w:rPr>
          <w:rFonts w:ascii="Salesforce Sans" w:hAnsi="Salesforce Sans"/>
          <w:szCs w:val="22"/>
        </w:rPr>
        <w:fldChar w:fldCharType="begin"/>
      </w:r>
      <w:r w:rsidRPr="007B28D8">
        <w:rPr>
          <w:rFonts w:ascii="Salesforce Sans" w:hAnsi="Salesforce Sans"/>
          <w:szCs w:val="22"/>
        </w:rPr>
        <w:instrText xml:space="preserve"> INCLUDEPICTURE "https://resources.help.salesforce.com/images/02e863126fef084a82dc1f96dea047ff.png" \* MERGEFORMATINET </w:instrText>
      </w:r>
      <w:r w:rsidRPr="007B28D8">
        <w:rPr>
          <w:rFonts w:ascii="Salesforce Sans" w:hAnsi="Salesforce Sans"/>
          <w:szCs w:val="22"/>
        </w:rPr>
        <w:fldChar w:fldCharType="separate"/>
      </w:r>
      <w:r w:rsidRPr="007B28D8">
        <w:rPr>
          <w:rFonts w:ascii="Salesforce Sans" w:hAnsi="Salesforce Sans"/>
          <w:noProof/>
          <w:szCs w:val="22"/>
        </w:rPr>
        <w:drawing>
          <wp:inline distT="0" distB="0" distL="0" distR="0" wp14:anchorId="03A14502" wp14:editId="5CE11672">
            <wp:extent cx="130775" cy="144869"/>
            <wp:effectExtent l="0" t="0" r="0" b="0"/>
            <wp:docPr id="2048" name="Picture 2048"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7B28D8">
        <w:rPr>
          <w:rFonts w:ascii="Salesforce Sans" w:hAnsi="Salesforce Sans"/>
          <w:szCs w:val="22"/>
        </w:rPr>
        <w:fldChar w:fldCharType="end"/>
      </w:r>
      <w:r w:rsidRPr="007B28D8">
        <w:rPr>
          <w:rFonts w:ascii="Salesforce Sans" w:hAnsi="Salesforce Sans"/>
          <w:szCs w:val="22"/>
        </w:rPr>
        <w:t xml:space="preserve"> | </w:t>
      </w:r>
      <w:r w:rsidRPr="0077756F">
        <w:rPr>
          <w:rStyle w:val="ClickPaths"/>
          <w:color w:val="000000" w:themeColor="text1"/>
          <w:szCs w:val="22"/>
        </w:rPr>
        <w:t>Developer Console.</w:t>
      </w:r>
    </w:p>
    <w:p w14:paraId="0524C834" w14:textId="77777777" w:rsidR="003C6B87" w:rsidRPr="007B28D8" w:rsidRDefault="003C6B87" w:rsidP="003C6B87">
      <w:pPr>
        <w:pStyle w:val="Heading2"/>
        <w:spacing w:before="120"/>
        <w:contextualSpacing w:val="0"/>
        <w:rPr>
          <w:rFonts w:ascii="Salesforce Sans" w:hAnsi="Salesforce Sans"/>
          <w:szCs w:val="22"/>
        </w:rPr>
      </w:pPr>
      <w:r w:rsidRPr="007B28D8">
        <w:rPr>
          <w:rFonts w:ascii="Salesforce Sans" w:hAnsi="Salesforce Sans"/>
          <w:szCs w:val="22"/>
        </w:rPr>
        <w:fldChar w:fldCharType="begin"/>
      </w:r>
      <w:r w:rsidRPr="007B28D8">
        <w:rPr>
          <w:rFonts w:ascii="Salesforce Sans" w:hAnsi="Salesforce Sans"/>
          <w:szCs w:val="22"/>
        </w:rPr>
        <w:instrText xml:space="preserve"> SEQ H2 \n \* ALPHABETIC \* MERGEFORMAT </w:instrText>
      </w:r>
      <w:r w:rsidRPr="007B28D8">
        <w:rPr>
          <w:rFonts w:ascii="Salesforce Sans" w:hAnsi="Salesforce Sans"/>
          <w:szCs w:val="22"/>
        </w:rPr>
        <w:fldChar w:fldCharType="separate"/>
      </w:r>
      <w:r w:rsidRPr="007B28D8">
        <w:rPr>
          <w:rFonts w:ascii="Salesforce Sans" w:hAnsi="Salesforce Sans"/>
          <w:noProof/>
          <w:szCs w:val="22"/>
        </w:rPr>
        <w:t>B</w:t>
      </w:r>
      <w:r w:rsidRPr="007B28D8">
        <w:rPr>
          <w:rFonts w:ascii="Salesforce Sans" w:hAnsi="Salesforce Sans"/>
          <w:noProof/>
          <w:szCs w:val="22"/>
        </w:rPr>
        <w:fldChar w:fldCharType="end"/>
      </w:r>
      <w:r w:rsidRPr="007B28D8">
        <w:rPr>
          <w:rFonts w:ascii="Salesforce Sans" w:hAnsi="Salesforce Sans"/>
          <w:szCs w:val="22"/>
        </w:rPr>
        <w:t>.</w:t>
      </w:r>
      <w:r w:rsidRPr="007B28D8">
        <w:rPr>
          <w:rFonts w:ascii="Salesforce Sans" w:hAnsi="Salesforce Sans"/>
          <w:szCs w:val="22"/>
        </w:rPr>
        <w:tab/>
        <w:t xml:space="preserve">Click </w:t>
      </w:r>
      <w:r w:rsidRPr="007B28D8">
        <w:rPr>
          <w:rStyle w:val="ClickOrSelect"/>
          <w:rFonts w:ascii="Salesforce Sans" w:hAnsi="Salesforce Sans"/>
          <w:szCs w:val="22"/>
        </w:rPr>
        <w:t>File | New | Apex Class</w:t>
      </w:r>
      <w:r w:rsidRPr="007B28D8">
        <w:rPr>
          <w:rFonts w:ascii="Salesforce Sans" w:hAnsi="Salesforce Sans"/>
          <w:szCs w:val="22"/>
        </w:rPr>
        <w:t>.</w:t>
      </w:r>
    </w:p>
    <w:p w14:paraId="6F2136A0" w14:textId="77777777" w:rsidR="003C6B87" w:rsidRPr="007B28D8" w:rsidRDefault="003C6B87" w:rsidP="003C6B87">
      <w:pPr>
        <w:pStyle w:val="Heading3"/>
        <w:spacing w:before="120"/>
        <w:ind w:left="720"/>
        <w:contextualSpacing w:val="0"/>
        <w:rPr>
          <w:rFonts w:ascii="Salesforce Sans" w:hAnsi="Salesforce Sans"/>
          <w:szCs w:val="22"/>
        </w:rPr>
      </w:pPr>
      <w:r w:rsidRPr="007B28D8">
        <w:rPr>
          <w:rFonts w:ascii="Salesforce Sans" w:hAnsi="Salesforce Sans"/>
          <w:szCs w:val="22"/>
        </w:rPr>
        <w:t>C.</w:t>
      </w:r>
      <w:r w:rsidRPr="007B28D8">
        <w:rPr>
          <w:rFonts w:ascii="Salesforce Sans" w:hAnsi="Salesforce Sans"/>
          <w:szCs w:val="22"/>
        </w:rPr>
        <w:tab/>
        <w:t>Enter the following information:</w:t>
      </w:r>
    </w:p>
    <w:tbl>
      <w:tblPr>
        <w:tblStyle w:val="TableGrid"/>
        <w:tblW w:w="0" w:type="auto"/>
        <w:tblInd w:w="792" w:type="dxa"/>
        <w:tblLook w:val="04A0" w:firstRow="1" w:lastRow="0" w:firstColumn="1" w:lastColumn="0" w:noHBand="0" w:noVBand="1"/>
      </w:tblPr>
      <w:tblGrid>
        <w:gridCol w:w="2353"/>
        <w:gridCol w:w="4140"/>
      </w:tblGrid>
      <w:tr w:rsidR="003C6B87" w:rsidRPr="007B28D8" w14:paraId="3AF9474F" w14:textId="77777777" w:rsidTr="008F5A90">
        <w:tc>
          <w:tcPr>
            <w:tcW w:w="2353" w:type="dxa"/>
          </w:tcPr>
          <w:p w14:paraId="683979C1" w14:textId="77777777" w:rsidR="003C6B87" w:rsidRPr="007B28D8" w:rsidRDefault="003C6B87" w:rsidP="008F5A90">
            <w:pPr>
              <w:pStyle w:val="Heading2"/>
              <w:keepNext/>
              <w:keepLines/>
              <w:spacing w:before="20" w:after="20"/>
              <w:ind w:left="0" w:firstLine="0"/>
              <w:contextualSpacing w:val="0"/>
              <w:rPr>
                <w:rFonts w:ascii="Salesforce Sans" w:hAnsi="Salesforce Sans"/>
                <w:color w:val="000000" w:themeColor="text1"/>
                <w:szCs w:val="22"/>
              </w:rPr>
            </w:pPr>
            <w:r w:rsidRPr="007B28D8">
              <w:rPr>
                <w:rFonts w:ascii="Salesforce Sans" w:hAnsi="Salesforce Sans"/>
                <w:color w:val="000000" w:themeColor="text1"/>
                <w:szCs w:val="22"/>
              </w:rPr>
              <w:t>Name</w:t>
            </w:r>
          </w:p>
        </w:tc>
        <w:tc>
          <w:tcPr>
            <w:tcW w:w="4140" w:type="dxa"/>
          </w:tcPr>
          <w:p w14:paraId="0000D508" w14:textId="5ED48FD8" w:rsidR="003C6B87" w:rsidRPr="007B28D8" w:rsidRDefault="003C6B87" w:rsidP="008F5A90">
            <w:pPr>
              <w:pStyle w:val="Heading2"/>
              <w:keepNext/>
              <w:keepLines/>
              <w:spacing w:before="20" w:after="20"/>
              <w:ind w:left="0" w:firstLine="0"/>
              <w:contextualSpacing w:val="0"/>
              <w:rPr>
                <w:rStyle w:val="EnterOrType"/>
                <w:rFonts w:ascii="Salesforce Sans" w:hAnsi="Salesforce Sans"/>
                <w:color w:val="000000" w:themeColor="text1"/>
                <w:szCs w:val="22"/>
              </w:rPr>
            </w:pPr>
            <w:proofErr w:type="spellStart"/>
            <w:r w:rsidRPr="003C6B87">
              <w:rPr>
                <w:rStyle w:val="EnterOrType"/>
              </w:rPr>
              <w:t>SearchCourses_CC</w:t>
            </w:r>
            <w:proofErr w:type="spellEnd"/>
          </w:p>
        </w:tc>
      </w:tr>
    </w:tbl>
    <w:p w14:paraId="08316C68" w14:textId="77777777" w:rsidR="003C6B87" w:rsidRPr="007B28D8" w:rsidRDefault="003C6B87" w:rsidP="003C6B87">
      <w:pPr>
        <w:pStyle w:val="Heading2"/>
        <w:spacing w:before="120"/>
        <w:contextualSpacing w:val="0"/>
        <w:rPr>
          <w:rFonts w:ascii="Salesforce Sans" w:hAnsi="Salesforce Sans"/>
          <w:szCs w:val="22"/>
        </w:rPr>
      </w:pPr>
      <w:r w:rsidRPr="007B28D8">
        <w:rPr>
          <w:rFonts w:ascii="Salesforce Sans" w:hAnsi="Salesforce Sans"/>
          <w:szCs w:val="22"/>
        </w:rPr>
        <w:t>D.</w:t>
      </w:r>
      <w:r w:rsidRPr="007B28D8">
        <w:rPr>
          <w:rFonts w:ascii="Salesforce Sans" w:hAnsi="Salesforce Sans"/>
          <w:szCs w:val="22"/>
        </w:rPr>
        <w:tab/>
        <w:t xml:space="preserve">Click </w:t>
      </w:r>
      <w:r w:rsidRPr="007B28D8">
        <w:rPr>
          <w:rFonts w:ascii="Salesforce Sans" w:hAnsi="Salesforce Sans"/>
          <w:b/>
          <w:szCs w:val="22"/>
        </w:rPr>
        <w:t>OK</w:t>
      </w:r>
      <w:r w:rsidRPr="007B28D8">
        <w:rPr>
          <w:rFonts w:ascii="Salesforce Sans" w:hAnsi="Salesforce Sans"/>
          <w:szCs w:val="22"/>
        </w:rPr>
        <w:t>.</w:t>
      </w:r>
    </w:p>
    <w:p w14:paraId="6B1896B7" w14:textId="4C0F1E2E" w:rsidR="003C6B87" w:rsidRDefault="003C6B87" w:rsidP="003C6B87">
      <w:pPr>
        <w:pStyle w:val="Heading3"/>
        <w:spacing w:before="120"/>
        <w:ind w:left="720"/>
        <w:contextualSpacing w:val="0"/>
        <w:rPr>
          <w:rFonts w:ascii="Salesforce Sans" w:hAnsi="Salesforce Sans"/>
          <w:szCs w:val="22"/>
        </w:rPr>
      </w:pPr>
      <w:r w:rsidRPr="007B28D8">
        <w:rPr>
          <w:rFonts w:ascii="Salesforce Sans" w:hAnsi="Salesforce Sans"/>
          <w:szCs w:val="22"/>
        </w:rPr>
        <w:t>E.</w:t>
      </w:r>
      <w:r w:rsidRPr="007B28D8">
        <w:rPr>
          <w:rFonts w:ascii="Salesforce Sans" w:hAnsi="Salesforce Sans"/>
          <w:szCs w:val="22"/>
        </w:rPr>
        <w:tab/>
        <w:t xml:space="preserve">Copy and paste the contents of </w:t>
      </w:r>
      <w:r w:rsidRPr="003C6B87">
        <w:rPr>
          <w:rFonts w:ascii="Salesforce Sans" w:hAnsi="Salesforce Sans"/>
          <w:b/>
          <w:szCs w:val="22"/>
        </w:rPr>
        <w:t>SearchCourses_CC</w:t>
      </w:r>
      <w:r w:rsidRPr="007B28D8">
        <w:rPr>
          <w:rFonts w:ascii="Salesforce Sans" w:hAnsi="Salesforce Sans"/>
          <w:b/>
          <w:szCs w:val="22"/>
        </w:rPr>
        <w:t>.txt</w:t>
      </w:r>
      <w:r w:rsidRPr="007B28D8">
        <w:rPr>
          <w:rFonts w:ascii="Salesforce Sans" w:hAnsi="Salesforce Sans"/>
          <w:szCs w:val="22"/>
        </w:rPr>
        <w:t xml:space="preserve"> from the Exercises folder into the window, overwriting all existing text. </w:t>
      </w:r>
    </w:p>
    <w:p w14:paraId="295AC884" w14:textId="77777777" w:rsidR="003C6B87" w:rsidRPr="007B28D8" w:rsidRDefault="003C6B87" w:rsidP="003C6B87">
      <w:pPr>
        <w:pStyle w:val="Heading3"/>
        <w:spacing w:before="120"/>
        <w:ind w:left="720"/>
        <w:contextualSpacing w:val="0"/>
        <w:rPr>
          <w:rFonts w:ascii="Salesforce Sans" w:hAnsi="Salesforce Sans"/>
          <w:szCs w:val="22"/>
        </w:rPr>
      </w:pPr>
      <w:r>
        <w:rPr>
          <w:rFonts w:ascii="Salesforce Sans" w:hAnsi="Salesforce Sans"/>
          <w:szCs w:val="22"/>
        </w:rPr>
        <w:t>F.</w:t>
      </w:r>
      <w:r>
        <w:rPr>
          <w:rFonts w:ascii="Salesforce Sans" w:hAnsi="Salesforce Sans"/>
          <w:szCs w:val="22"/>
        </w:rPr>
        <w:tab/>
        <w:t>Complete the TODOs.</w:t>
      </w:r>
    </w:p>
    <w:p w14:paraId="1ACB484C" w14:textId="77777777" w:rsidR="003C6B87" w:rsidRPr="007B28D8" w:rsidRDefault="003C6B87" w:rsidP="003C6B87">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Pr>
          <w:rFonts w:ascii="Salesforce Sans" w:hAnsi="Salesforce Sans"/>
          <w:szCs w:val="22"/>
        </w:rPr>
        <w:t>G</w:t>
      </w:r>
      <w:r w:rsidRPr="007B28D8">
        <w:rPr>
          <w:rFonts w:ascii="Salesforce Sans" w:hAnsi="Salesforce Sans"/>
          <w:szCs w:val="22"/>
        </w:rPr>
        <w:t>.</w:t>
      </w:r>
      <w:r w:rsidRPr="007B28D8">
        <w:rPr>
          <w:rFonts w:ascii="Salesforce Sans" w:hAnsi="Salesforce Sans"/>
          <w:szCs w:val="22"/>
        </w:rPr>
        <w:tab/>
      </w:r>
      <w:r>
        <w:rPr>
          <w:rFonts w:ascii="Salesforce Sans" w:hAnsi="Salesforce Sans"/>
          <w:szCs w:val="22"/>
        </w:rPr>
        <w:t xml:space="preserve">Press </w:t>
      </w:r>
      <w:r w:rsidRPr="00095225">
        <w:rPr>
          <w:rStyle w:val="EnterOrType"/>
          <w:szCs w:val="22"/>
        </w:rPr>
        <w:t>CTRL + S</w:t>
      </w:r>
      <w:r w:rsidRPr="007B28D8">
        <w:rPr>
          <w:rFonts w:ascii="Salesforce Sans" w:hAnsi="Salesforce Sans"/>
          <w:szCs w:val="22"/>
        </w:rPr>
        <w:t xml:space="preserve"> to save the file. </w:t>
      </w:r>
    </w:p>
    <w:p w14:paraId="6ABA63E4" w14:textId="5380F199" w:rsidR="00C078AC"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\n \* Arabic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2</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Create a page to display all courses.</w:t>
      </w:r>
    </w:p>
    <w:p w14:paraId="5AFD9B47" w14:textId="77777777" w:rsidR="00D80517" w:rsidRPr="007B28D8" w:rsidRDefault="00D80517" w:rsidP="00D80517">
      <w:pPr>
        <w:pStyle w:val="Heading2"/>
        <w:spacing w:before="120"/>
        <w:contextualSpacing w:val="0"/>
        <w:rPr>
          <w:rFonts w:ascii="Salesforce Sans" w:hAnsi="Salesforce Sans"/>
          <w:szCs w:val="22"/>
        </w:rPr>
      </w:pPr>
      <w:r w:rsidRPr="007B28D8">
        <w:rPr>
          <w:rFonts w:ascii="Salesforce Sans" w:hAnsi="Salesforce Sans"/>
          <w:szCs w:val="22"/>
        </w:rPr>
        <w:t>A.</w:t>
      </w:r>
      <w:r w:rsidRPr="007B28D8">
        <w:rPr>
          <w:rFonts w:ascii="Salesforce Sans" w:hAnsi="Salesforce Sans"/>
          <w:szCs w:val="22"/>
        </w:rPr>
        <w:tab/>
        <w:t xml:space="preserve">Click </w:t>
      </w:r>
      <w:r w:rsidRPr="007B28D8">
        <w:rPr>
          <w:rStyle w:val="ClickOrSelect"/>
          <w:rFonts w:ascii="Salesforce Sans" w:hAnsi="Salesforce Sans"/>
          <w:szCs w:val="22"/>
        </w:rPr>
        <w:t>File | New | Visualforce Page</w:t>
      </w:r>
      <w:r w:rsidRPr="007B28D8">
        <w:rPr>
          <w:rFonts w:ascii="Salesforce Sans" w:hAnsi="Salesforce Sans"/>
          <w:szCs w:val="22"/>
        </w:rPr>
        <w:t>.</w:t>
      </w:r>
    </w:p>
    <w:p w14:paraId="4E3AD28D" w14:textId="77777777" w:rsidR="00D80517" w:rsidRPr="007B28D8" w:rsidRDefault="00D80517" w:rsidP="00D80517">
      <w:pPr>
        <w:pStyle w:val="Heading3"/>
        <w:spacing w:before="120"/>
        <w:ind w:left="720"/>
        <w:contextualSpacing w:val="0"/>
        <w:rPr>
          <w:rFonts w:ascii="Salesforce Sans" w:hAnsi="Salesforce Sans"/>
          <w:szCs w:val="22"/>
        </w:rPr>
      </w:pPr>
      <w:r w:rsidRPr="007B28D8">
        <w:rPr>
          <w:rFonts w:ascii="Salesforce Sans" w:hAnsi="Salesforce Sans"/>
          <w:szCs w:val="22"/>
        </w:rPr>
        <w:t>B.</w:t>
      </w:r>
      <w:r w:rsidRPr="007B28D8">
        <w:rPr>
          <w:rFonts w:ascii="Salesforce Sans" w:hAnsi="Salesforce Sans"/>
          <w:szCs w:val="22"/>
        </w:rPr>
        <w:tab/>
        <w:t>Enter the following information:</w:t>
      </w:r>
    </w:p>
    <w:tbl>
      <w:tblPr>
        <w:tblStyle w:val="TableGrid"/>
        <w:tblW w:w="0" w:type="auto"/>
        <w:tblInd w:w="792" w:type="dxa"/>
        <w:tblLook w:val="04A0" w:firstRow="1" w:lastRow="0" w:firstColumn="1" w:lastColumn="0" w:noHBand="0" w:noVBand="1"/>
      </w:tblPr>
      <w:tblGrid>
        <w:gridCol w:w="2353"/>
        <w:gridCol w:w="4500"/>
      </w:tblGrid>
      <w:tr w:rsidR="00D80517" w:rsidRPr="007B28D8" w14:paraId="13448AC9" w14:textId="77777777" w:rsidTr="008F5A90">
        <w:tc>
          <w:tcPr>
            <w:tcW w:w="2353" w:type="dxa"/>
          </w:tcPr>
          <w:p w14:paraId="41AC4A4F" w14:textId="77777777" w:rsidR="00D80517" w:rsidRPr="007B28D8" w:rsidRDefault="00D80517" w:rsidP="008F5A90">
            <w:pPr>
              <w:pStyle w:val="Heading2"/>
              <w:keepNext/>
              <w:keepLines/>
              <w:spacing w:before="20" w:after="20"/>
              <w:ind w:left="0" w:firstLine="0"/>
              <w:contextualSpacing w:val="0"/>
              <w:rPr>
                <w:rFonts w:ascii="Salesforce Sans" w:hAnsi="Salesforce Sans"/>
                <w:color w:val="000000" w:themeColor="text1"/>
                <w:szCs w:val="22"/>
              </w:rPr>
            </w:pPr>
            <w:r w:rsidRPr="007B28D8">
              <w:rPr>
                <w:rFonts w:ascii="Salesforce Sans" w:hAnsi="Salesforce Sans"/>
                <w:color w:val="000000" w:themeColor="text1"/>
                <w:szCs w:val="22"/>
              </w:rPr>
              <w:t>Name</w:t>
            </w:r>
          </w:p>
        </w:tc>
        <w:tc>
          <w:tcPr>
            <w:tcW w:w="4500" w:type="dxa"/>
          </w:tcPr>
          <w:p w14:paraId="09AB7F6F" w14:textId="320C4365" w:rsidR="00D80517" w:rsidRPr="007B28D8" w:rsidRDefault="00D80517" w:rsidP="008F5A90">
            <w:pPr>
              <w:pStyle w:val="Heading2"/>
              <w:keepNext/>
              <w:keepLines/>
              <w:spacing w:before="20" w:after="20"/>
              <w:ind w:left="0" w:firstLine="0"/>
              <w:contextualSpacing w:val="0"/>
              <w:rPr>
                <w:rStyle w:val="EnterOrType"/>
              </w:rPr>
            </w:pPr>
            <w:proofErr w:type="spellStart"/>
            <w:r w:rsidRPr="00D80517">
              <w:rPr>
                <w:rStyle w:val="EnterOrType"/>
              </w:rPr>
              <w:t>SearchCoursesPage</w:t>
            </w:r>
            <w:proofErr w:type="spellEnd"/>
          </w:p>
        </w:tc>
      </w:tr>
    </w:tbl>
    <w:p w14:paraId="478D031B" w14:textId="77777777" w:rsidR="00D80517" w:rsidRDefault="00D80517" w:rsidP="00D80517">
      <w:pPr>
        <w:pStyle w:val="Heading2"/>
        <w:spacing w:before="120"/>
        <w:contextualSpacing w:val="0"/>
        <w:rPr>
          <w:rFonts w:ascii="Salesforce Sans" w:hAnsi="Salesforce Sans"/>
          <w:szCs w:val="22"/>
        </w:rPr>
      </w:pPr>
      <w:r w:rsidRPr="007B28D8">
        <w:rPr>
          <w:rFonts w:ascii="Salesforce Sans" w:hAnsi="Salesforce Sans"/>
          <w:szCs w:val="22"/>
        </w:rPr>
        <w:t>C.</w:t>
      </w:r>
      <w:r w:rsidRPr="007B28D8">
        <w:rPr>
          <w:rFonts w:ascii="Salesforce Sans" w:hAnsi="Salesforce Sans"/>
          <w:szCs w:val="22"/>
        </w:rPr>
        <w:tab/>
        <w:t xml:space="preserve">Click </w:t>
      </w:r>
      <w:r w:rsidRPr="007B28D8">
        <w:rPr>
          <w:rFonts w:ascii="Salesforce Sans" w:hAnsi="Salesforce Sans"/>
          <w:b/>
          <w:szCs w:val="22"/>
        </w:rPr>
        <w:t>OK</w:t>
      </w:r>
      <w:r w:rsidRPr="007B28D8">
        <w:rPr>
          <w:rFonts w:ascii="Salesforce Sans" w:hAnsi="Salesforce Sans"/>
          <w:szCs w:val="22"/>
        </w:rPr>
        <w:t>.</w:t>
      </w:r>
    </w:p>
    <w:p w14:paraId="07BD0498" w14:textId="28C6C657" w:rsidR="00D80517" w:rsidRPr="007B28D8" w:rsidRDefault="00D80517" w:rsidP="00D80517">
      <w:pPr>
        <w:pStyle w:val="Heading3"/>
        <w:spacing w:before="120"/>
        <w:ind w:left="720"/>
        <w:contextualSpacing w:val="0"/>
        <w:rPr>
          <w:rFonts w:ascii="Salesforce Sans" w:hAnsi="Salesforce Sans"/>
          <w:szCs w:val="22"/>
        </w:rPr>
      </w:pPr>
      <w:r w:rsidRPr="007B28D8">
        <w:rPr>
          <w:rFonts w:ascii="Salesforce Sans" w:hAnsi="Salesforce Sans"/>
          <w:szCs w:val="22"/>
        </w:rPr>
        <w:t>D.</w:t>
      </w:r>
      <w:r w:rsidRPr="007B28D8">
        <w:rPr>
          <w:rFonts w:ascii="Salesforce Sans" w:hAnsi="Salesforce Sans"/>
          <w:szCs w:val="22"/>
        </w:rPr>
        <w:tab/>
        <w:t xml:space="preserve">Copy and paste the contents of </w:t>
      </w:r>
      <w:r w:rsidRPr="00D80517">
        <w:rPr>
          <w:rFonts w:ascii="Salesforce Sans" w:hAnsi="Salesforce Sans"/>
          <w:b/>
          <w:szCs w:val="22"/>
        </w:rPr>
        <w:t>SearchCoursesPage</w:t>
      </w:r>
      <w:r w:rsidRPr="007B28D8">
        <w:rPr>
          <w:rFonts w:ascii="Salesforce Sans" w:hAnsi="Salesforce Sans"/>
          <w:b/>
          <w:szCs w:val="22"/>
        </w:rPr>
        <w:t>.txt</w:t>
      </w:r>
      <w:r w:rsidRPr="007B28D8">
        <w:rPr>
          <w:rFonts w:ascii="Salesforce Sans" w:hAnsi="Salesforce Sans"/>
          <w:szCs w:val="22"/>
        </w:rPr>
        <w:t xml:space="preserve"> from the Exercises folder into the window, overwriting all existing text. </w:t>
      </w:r>
    </w:p>
    <w:p w14:paraId="7965F044" w14:textId="77777777" w:rsidR="00D80517" w:rsidRPr="007B28D8" w:rsidRDefault="00D80517" w:rsidP="00D80517">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sidRPr="007B28D8">
        <w:rPr>
          <w:rFonts w:ascii="Salesforce Sans" w:hAnsi="Salesforce Sans"/>
          <w:szCs w:val="22"/>
        </w:rPr>
        <w:lastRenderedPageBreak/>
        <w:t>E.</w:t>
      </w:r>
      <w:r w:rsidRPr="007B28D8">
        <w:rPr>
          <w:rFonts w:ascii="Salesforce Sans" w:hAnsi="Salesforce Sans"/>
          <w:szCs w:val="22"/>
        </w:rPr>
        <w:tab/>
        <w:t>Complete the TODOs.</w:t>
      </w:r>
    </w:p>
    <w:p w14:paraId="56BF519E" w14:textId="77777777" w:rsidR="00D80517" w:rsidRDefault="00D80517" w:rsidP="00D80517">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sidRPr="007B28D8">
        <w:rPr>
          <w:rFonts w:ascii="Salesforce Sans" w:hAnsi="Salesforce Sans"/>
          <w:szCs w:val="22"/>
        </w:rPr>
        <w:t>F.</w:t>
      </w:r>
      <w:r w:rsidRPr="007B28D8">
        <w:rPr>
          <w:rFonts w:ascii="Salesforce Sans" w:hAnsi="Salesforce Sans"/>
          <w:szCs w:val="22"/>
        </w:rPr>
        <w:tab/>
      </w:r>
      <w:r>
        <w:rPr>
          <w:rFonts w:ascii="Salesforce Sans" w:hAnsi="Salesforce Sans"/>
          <w:szCs w:val="22"/>
        </w:rPr>
        <w:t xml:space="preserve">Press </w:t>
      </w:r>
      <w:r w:rsidRPr="00095225">
        <w:rPr>
          <w:rStyle w:val="EnterOrType"/>
          <w:szCs w:val="22"/>
        </w:rPr>
        <w:t>CTRL + S</w:t>
      </w:r>
      <w:r w:rsidRPr="007B28D8">
        <w:rPr>
          <w:rFonts w:ascii="Salesforce Sans" w:hAnsi="Salesforce Sans"/>
          <w:szCs w:val="22"/>
        </w:rPr>
        <w:t xml:space="preserve"> to save the file. </w:t>
      </w:r>
    </w:p>
    <w:p w14:paraId="40BE287A" w14:textId="1B7CC062" w:rsidR="002F1133" w:rsidRPr="00F35BA8" w:rsidRDefault="002F1133" w:rsidP="00D80517">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Pr>
          <w:rFonts w:ascii="Salesforce Sans" w:hAnsi="Salesforce Sans"/>
          <w:szCs w:val="22"/>
        </w:rPr>
        <w:t>G.</w:t>
      </w:r>
      <w:r>
        <w:rPr>
          <w:rFonts w:ascii="Salesforce Sans" w:hAnsi="Salesforce Sans"/>
          <w:szCs w:val="22"/>
        </w:rPr>
        <w:tab/>
        <w:t xml:space="preserve">Leave the Developer Console </w:t>
      </w:r>
      <w:r w:rsidR="006B321B">
        <w:rPr>
          <w:rFonts w:ascii="Salesforce Sans" w:hAnsi="Salesforce Sans"/>
          <w:szCs w:val="22"/>
        </w:rPr>
        <w:t xml:space="preserve">window </w:t>
      </w:r>
      <w:r>
        <w:rPr>
          <w:rFonts w:ascii="Salesforce Sans" w:hAnsi="Salesforce Sans"/>
          <w:szCs w:val="22"/>
        </w:rPr>
        <w:t>open.</w:t>
      </w:r>
    </w:p>
    <w:p w14:paraId="7DA7500F" w14:textId="594BAF38"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\n \* Arabic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3</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Test your new page.</w:t>
      </w:r>
    </w:p>
    <w:p w14:paraId="16B73DF9" w14:textId="52281754" w:rsidR="00C078AC" w:rsidRPr="008066E6" w:rsidRDefault="00C078AC" w:rsidP="008066E6">
      <w:pPr>
        <w:pStyle w:val="Heading2"/>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H2 \r 1\* ALPHABETIC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A</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r>
      <w:r w:rsidR="00DD0949">
        <w:rPr>
          <w:rFonts w:ascii="Salesforce Sans" w:hAnsi="Salesforce Sans" w:cs="Arial"/>
          <w:szCs w:val="22"/>
        </w:rPr>
        <w:t xml:space="preserve">Click </w:t>
      </w:r>
      <w:r w:rsidR="00DD0949">
        <w:rPr>
          <w:rFonts w:ascii="Salesforce Sans" w:hAnsi="Salesforce Sans" w:cs="Arial"/>
          <w:b/>
          <w:szCs w:val="22"/>
        </w:rPr>
        <w:t>Preview</w:t>
      </w:r>
      <w:r w:rsidRPr="008066E6">
        <w:rPr>
          <w:rFonts w:ascii="Salesforce Sans" w:hAnsi="Salesforce Sans" w:cs="Arial"/>
          <w:szCs w:val="22"/>
        </w:rPr>
        <w:t>.</w:t>
      </w:r>
      <w:r w:rsidR="00DD0949">
        <w:rPr>
          <w:rFonts w:ascii="Salesforce Sans" w:hAnsi="Salesforce Sans" w:cs="Arial"/>
          <w:szCs w:val="22"/>
        </w:rPr>
        <w:t xml:space="preserve"> This will open a new browser tab </w:t>
      </w:r>
      <w:r w:rsidR="000A51A0">
        <w:rPr>
          <w:rFonts w:ascii="Salesforce Sans" w:hAnsi="Salesforce Sans" w:cs="Arial"/>
          <w:szCs w:val="22"/>
        </w:rPr>
        <w:t>displaying</w:t>
      </w:r>
      <w:r w:rsidR="00DD0949">
        <w:rPr>
          <w:rFonts w:ascii="Salesforce Sans" w:hAnsi="Salesforce Sans" w:cs="Arial"/>
          <w:szCs w:val="22"/>
        </w:rPr>
        <w:t xml:space="preserve"> the Visualforce page.</w:t>
      </w:r>
    </w:p>
    <w:p w14:paraId="0942A3AC" w14:textId="4FA47623" w:rsidR="00C078AC" w:rsidRPr="008066E6" w:rsidRDefault="00C078AC" w:rsidP="008066E6">
      <w:pPr>
        <w:pStyle w:val="Heading2"/>
        <w:spacing w:before="120"/>
        <w:contextualSpacing w:val="0"/>
        <w:rPr>
          <w:rFonts w:ascii="Salesforce Sans" w:hAnsi="Salesforce Sans" w:cs="Arial"/>
          <w:bCs/>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H2 \n \* ALPHABETIC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B</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r>
      <w:r w:rsidR="00DD0949">
        <w:rPr>
          <w:rFonts w:ascii="Salesforce Sans" w:hAnsi="Salesforce Sans" w:cs="Arial"/>
          <w:szCs w:val="22"/>
        </w:rPr>
        <w:t>S</w:t>
      </w:r>
      <w:r w:rsidRPr="008066E6">
        <w:rPr>
          <w:rFonts w:ascii="Salesforce Sans" w:hAnsi="Salesforce Sans" w:cs="Arial"/>
          <w:szCs w:val="22"/>
        </w:rPr>
        <w:t xml:space="preserve">elect one or more of the </w:t>
      </w:r>
      <w:r w:rsidRPr="008066E6">
        <w:rPr>
          <w:rStyle w:val="ClickOrSelect"/>
          <w:rFonts w:ascii="Salesforce Sans" w:hAnsi="Salesforce Sans" w:cs="Arial"/>
          <w:szCs w:val="22"/>
        </w:rPr>
        <w:t>checkboxes</w:t>
      </w:r>
      <w:r w:rsidRPr="008066E6">
        <w:rPr>
          <w:rFonts w:ascii="Salesforce Sans" w:hAnsi="Salesforce Sans" w:cs="Arial"/>
          <w:szCs w:val="22"/>
        </w:rPr>
        <w:t xml:space="preserve"> next to the courses listed</w:t>
      </w:r>
      <w:r w:rsidR="000A51A0">
        <w:rPr>
          <w:rFonts w:ascii="Salesforce Sans" w:hAnsi="Salesforce Sans" w:cs="Arial"/>
          <w:szCs w:val="22"/>
        </w:rPr>
        <w:t>, then</w:t>
      </w:r>
      <w:r w:rsidRPr="008066E6">
        <w:rPr>
          <w:rFonts w:ascii="Salesforce Sans" w:hAnsi="Salesforce Sans" w:cs="Arial"/>
          <w:szCs w:val="22"/>
        </w:rPr>
        <w:t xml:space="preserve"> click</w:t>
      </w:r>
      <w:r w:rsidR="00F35BA8">
        <w:rPr>
          <w:rFonts w:ascii="Salesforce Sans" w:hAnsi="Salesforce Sans" w:cs="Arial"/>
          <w:szCs w:val="22"/>
        </w:rPr>
        <w:t xml:space="preserve"> </w:t>
      </w:r>
      <w:r w:rsidRPr="008066E6">
        <w:rPr>
          <w:rStyle w:val="ClickOrSelect"/>
          <w:rFonts w:ascii="Salesforce Sans" w:hAnsi="Salesforce Sans" w:cs="Arial"/>
          <w:szCs w:val="22"/>
        </w:rPr>
        <w:t>See Upcoming Course Deliveries</w:t>
      </w:r>
      <w:r w:rsidR="00F35BA8">
        <w:rPr>
          <w:rFonts w:ascii="Salesforce Sans" w:hAnsi="Salesforce Sans" w:cs="Arial"/>
          <w:szCs w:val="22"/>
        </w:rPr>
        <w:t>.</w:t>
      </w:r>
      <w:r w:rsidR="00B60564">
        <w:rPr>
          <w:rFonts w:ascii="Salesforce Sans" w:hAnsi="Salesforce Sans" w:cs="Arial"/>
          <w:szCs w:val="22"/>
        </w:rPr>
        <w:t xml:space="preserve"> The page will </w:t>
      </w:r>
      <w:r w:rsidR="000A51A0">
        <w:rPr>
          <w:rFonts w:ascii="Salesforce Sans" w:hAnsi="Salesforce Sans" w:cs="Arial"/>
          <w:szCs w:val="22"/>
        </w:rPr>
        <w:t>refresh but no other visual changes</w:t>
      </w:r>
      <w:r w:rsidR="00B60564">
        <w:rPr>
          <w:rFonts w:ascii="Salesforce Sans" w:hAnsi="Salesforce Sans" w:cs="Arial"/>
          <w:szCs w:val="22"/>
        </w:rPr>
        <w:t>.</w:t>
      </w:r>
    </w:p>
    <w:p w14:paraId="46A63AF8" w14:textId="2E802298" w:rsidR="009A3D55" w:rsidRDefault="009A3D55" w:rsidP="008066E6">
      <w:pPr>
        <w:pStyle w:val="Heading2"/>
        <w:spacing w:before="120"/>
        <w:contextualSpacing w:val="0"/>
        <w:rPr>
          <w:rFonts w:ascii="Salesforce Sans" w:hAnsi="Salesforce Sans" w:cs="Arial"/>
          <w:szCs w:val="22"/>
        </w:rPr>
      </w:pPr>
      <w:r>
        <w:rPr>
          <w:rFonts w:ascii="Salesforce Sans" w:hAnsi="Salesforce Sans" w:cs="Arial"/>
          <w:szCs w:val="22"/>
        </w:rPr>
        <w:t>C.</w:t>
      </w:r>
      <w:r>
        <w:rPr>
          <w:rFonts w:ascii="Salesforce Sans" w:hAnsi="Salesforce Sans" w:cs="Arial"/>
          <w:szCs w:val="22"/>
        </w:rPr>
        <w:tab/>
        <w:t>Close the browser tab displaying the Visualforce page.</w:t>
      </w:r>
    </w:p>
    <w:p w14:paraId="58339AFD" w14:textId="63231E51" w:rsidR="00EC56C7" w:rsidRDefault="009A3D55" w:rsidP="008066E6">
      <w:pPr>
        <w:pStyle w:val="Heading2"/>
        <w:spacing w:before="120"/>
        <w:contextualSpacing w:val="0"/>
        <w:rPr>
          <w:rFonts w:ascii="Salesforce Sans" w:hAnsi="Salesforce Sans" w:cs="Arial"/>
          <w:szCs w:val="22"/>
        </w:rPr>
      </w:pPr>
      <w:r>
        <w:rPr>
          <w:rFonts w:ascii="Salesforce Sans" w:hAnsi="Salesforce Sans" w:cs="Arial"/>
          <w:szCs w:val="22"/>
        </w:rPr>
        <w:t>D</w:t>
      </w:r>
      <w:r w:rsidR="00EC56C7">
        <w:rPr>
          <w:rFonts w:ascii="Salesforce Sans" w:hAnsi="Salesforce Sans" w:cs="Arial"/>
          <w:szCs w:val="22"/>
        </w:rPr>
        <w:t>.</w:t>
      </w:r>
      <w:r w:rsidR="00EC56C7">
        <w:rPr>
          <w:rFonts w:ascii="Salesforce Sans" w:hAnsi="Salesforce Sans" w:cs="Arial"/>
          <w:szCs w:val="22"/>
        </w:rPr>
        <w:tab/>
        <w:t>Switch back to the Developer Console window.</w:t>
      </w:r>
    </w:p>
    <w:p w14:paraId="7B909890" w14:textId="480233DA" w:rsidR="00DD0949" w:rsidRPr="007B28D8" w:rsidRDefault="009A3D55" w:rsidP="00DD0949">
      <w:pPr>
        <w:pStyle w:val="Heading2"/>
        <w:spacing w:before="120"/>
        <w:contextualSpacing w:val="0"/>
        <w:rPr>
          <w:rFonts w:ascii="Salesforce Sans" w:hAnsi="Salesforce Sans"/>
          <w:szCs w:val="22"/>
        </w:rPr>
      </w:pPr>
      <w:r>
        <w:rPr>
          <w:rFonts w:ascii="Salesforce Sans" w:hAnsi="Salesforce Sans"/>
          <w:szCs w:val="22"/>
        </w:rPr>
        <w:t>E</w:t>
      </w:r>
      <w:r w:rsidR="00DD0949" w:rsidRPr="007B28D8">
        <w:rPr>
          <w:rFonts w:ascii="Salesforce Sans" w:hAnsi="Salesforce Sans"/>
          <w:szCs w:val="22"/>
        </w:rPr>
        <w:t>.</w:t>
      </w:r>
      <w:r w:rsidR="00DD0949" w:rsidRPr="007B28D8">
        <w:rPr>
          <w:rFonts w:ascii="Salesforce Sans" w:hAnsi="Salesforce Sans"/>
          <w:szCs w:val="22"/>
        </w:rPr>
        <w:tab/>
        <w:t xml:space="preserve">Click the </w:t>
      </w:r>
      <w:r w:rsidR="00DD0949" w:rsidRPr="007B28D8">
        <w:rPr>
          <w:rFonts w:ascii="Salesforce Sans" w:hAnsi="Salesforce Sans"/>
          <w:b/>
          <w:szCs w:val="22"/>
        </w:rPr>
        <w:t xml:space="preserve">Logs </w:t>
      </w:r>
      <w:r w:rsidR="00DD0949" w:rsidRPr="007B28D8">
        <w:rPr>
          <w:rFonts w:ascii="Salesforce Sans" w:hAnsi="Salesforce Sans"/>
          <w:szCs w:val="22"/>
        </w:rPr>
        <w:t>tab in the bottom panel.</w:t>
      </w:r>
    </w:p>
    <w:p w14:paraId="7539BF79" w14:textId="7FE5C516" w:rsidR="00DD0949" w:rsidRPr="007B28D8" w:rsidRDefault="009A3D55" w:rsidP="00DD0949">
      <w:pPr>
        <w:pStyle w:val="Heading2"/>
        <w:tabs>
          <w:tab w:val="left" w:pos="4947"/>
        </w:tabs>
        <w:spacing w:before="120"/>
        <w:contextualSpacing w:val="0"/>
        <w:rPr>
          <w:rFonts w:ascii="Salesforce Sans" w:hAnsi="Salesforce Sans"/>
          <w:szCs w:val="22"/>
        </w:rPr>
      </w:pPr>
      <w:r>
        <w:rPr>
          <w:rFonts w:ascii="Salesforce Sans" w:hAnsi="Salesforce Sans"/>
          <w:szCs w:val="22"/>
        </w:rPr>
        <w:t>F</w:t>
      </w:r>
      <w:r w:rsidR="00DD0949" w:rsidRPr="007B28D8">
        <w:rPr>
          <w:rFonts w:ascii="Salesforce Sans" w:hAnsi="Salesforce Sans"/>
          <w:szCs w:val="22"/>
        </w:rPr>
        <w:t>.</w:t>
      </w:r>
      <w:r w:rsidR="00DD0949" w:rsidRPr="007B28D8">
        <w:rPr>
          <w:rFonts w:ascii="Salesforce Sans" w:hAnsi="Salesforce Sans"/>
          <w:szCs w:val="22"/>
        </w:rPr>
        <w:tab/>
        <w:t>Double-c</w:t>
      </w:r>
      <w:r w:rsidR="0009224B">
        <w:rPr>
          <w:rFonts w:ascii="Salesforce Sans" w:hAnsi="Salesforce Sans"/>
          <w:szCs w:val="22"/>
        </w:rPr>
        <w:t>lick the most recent log entry.</w:t>
      </w:r>
    </w:p>
    <w:p w14:paraId="446E4C28" w14:textId="66578768" w:rsidR="00C078AC" w:rsidRPr="008066E6" w:rsidRDefault="009A3D55" w:rsidP="008066E6">
      <w:pPr>
        <w:pStyle w:val="Heading2"/>
        <w:spacing w:before="120"/>
        <w:contextualSpacing w:val="0"/>
        <w:rPr>
          <w:rFonts w:ascii="Salesforce Sans" w:hAnsi="Salesforce Sans" w:cs="Arial"/>
          <w:szCs w:val="22"/>
        </w:rPr>
      </w:pPr>
      <w:r>
        <w:rPr>
          <w:rFonts w:ascii="Salesforce Sans" w:hAnsi="Salesforce Sans" w:cs="Arial"/>
          <w:szCs w:val="22"/>
        </w:rPr>
        <w:t>G</w:t>
      </w:r>
      <w:r w:rsidR="00C078AC" w:rsidRPr="008066E6">
        <w:rPr>
          <w:rFonts w:ascii="Salesforce Sans" w:hAnsi="Salesforce Sans" w:cs="Arial"/>
          <w:szCs w:val="22"/>
        </w:rPr>
        <w:t>.</w:t>
      </w:r>
      <w:r w:rsidR="00C078AC" w:rsidRPr="008066E6">
        <w:rPr>
          <w:rFonts w:ascii="Salesforce Sans" w:hAnsi="Salesforce Sans" w:cs="Arial"/>
          <w:szCs w:val="22"/>
        </w:rPr>
        <w:tab/>
      </w:r>
      <w:r w:rsidR="00DD0949">
        <w:rPr>
          <w:rFonts w:ascii="Salesforce Sans" w:hAnsi="Salesforce Sans" w:cs="Arial"/>
          <w:szCs w:val="22"/>
        </w:rPr>
        <w:t>Click</w:t>
      </w:r>
      <w:r w:rsidR="00C078AC" w:rsidRPr="008066E6">
        <w:rPr>
          <w:rFonts w:ascii="Salesforce Sans" w:hAnsi="Salesforce Sans" w:cs="Arial"/>
          <w:szCs w:val="22"/>
        </w:rPr>
        <w:t xml:space="preserve"> </w:t>
      </w:r>
      <w:r w:rsidR="00C078AC" w:rsidRPr="008066E6">
        <w:rPr>
          <w:rStyle w:val="ClickOrSelect"/>
          <w:rFonts w:ascii="Salesforce Sans" w:hAnsi="Salesforce Sans" w:cs="Arial"/>
          <w:szCs w:val="22"/>
        </w:rPr>
        <w:t>Debug Only</w:t>
      </w:r>
      <w:r w:rsidR="00DD0949" w:rsidRPr="008066E6">
        <w:rPr>
          <w:rStyle w:val="ClickOrSelect"/>
          <w:rFonts w:ascii="Salesforce Sans" w:hAnsi="Salesforce Sans" w:cs="Arial"/>
          <w:b w:val="0"/>
          <w:szCs w:val="22"/>
        </w:rPr>
        <w:t>.</w:t>
      </w:r>
      <w:r w:rsidR="00C078AC" w:rsidRPr="008066E6">
        <w:rPr>
          <w:rFonts w:ascii="Salesforce Sans" w:hAnsi="Salesforce Sans" w:cs="Arial"/>
          <w:szCs w:val="22"/>
        </w:rPr>
        <w:t xml:space="preserve"> </w:t>
      </w:r>
      <w:r w:rsidR="00DD0949">
        <w:rPr>
          <w:rFonts w:ascii="Salesforce Sans" w:hAnsi="Salesforce Sans" w:cs="Arial"/>
          <w:szCs w:val="22"/>
        </w:rPr>
        <w:t xml:space="preserve">You should see </w:t>
      </w:r>
      <w:r w:rsidR="00191CDF">
        <w:rPr>
          <w:rFonts w:ascii="Salesforce Sans" w:hAnsi="Salesforce Sans" w:cs="Arial"/>
          <w:szCs w:val="22"/>
        </w:rPr>
        <w:t>an entry printed for each course you selected with the phrase “Course Selected: &lt;course name&gt;”</w:t>
      </w:r>
      <w:r w:rsidR="00C078AC" w:rsidRPr="008066E6">
        <w:rPr>
          <w:rFonts w:ascii="Salesforce Sans" w:hAnsi="Salesforce Sans" w:cs="Arial"/>
          <w:szCs w:val="22"/>
        </w:rPr>
        <w:t>.</w:t>
      </w:r>
    </w:p>
    <w:p w14:paraId="2698B3E0" w14:textId="1CF63BE7" w:rsidR="00DD0949" w:rsidRPr="007B28D8" w:rsidRDefault="009A3D55" w:rsidP="00DD0949">
      <w:pPr>
        <w:pStyle w:val="Heading3"/>
        <w:spacing w:before="120"/>
        <w:ind w:left="720"/>
        <w:contextualSpacing w:val="0"/>
        <w:rPr>
          <w:rFonts w:ascii="Salesforce Sans" w:hAnsi="Salesforce Sans"/>
          <w:szCs w:val="22"/>
        </w:rPr>
      </w:pPr>
      <w:r>
        <w:rPr>
          <w:rFonts w:ascii="Salesforce Sans" w:hAnsi="Salesforce Sans"/>
          <w:szCs w:val="22"/>
        </w:rPr>
        <w:t>H</w:t>
      </w:r>
      <w:r w:rsidR="00DD0949" w:rsidRPr="007B28D8">
        <w:rPr>
          <w:rFonts w:ascii="Salesforce Sans" w:hAnsi="Salesforce Sans"/>
          <w:szCs w:val="22"/>
        </w:rPr>
        <w:t>.</w:t>
      </w:r>
      <w:r w:rsidR="00DD0949" w:rsidRPr="007B28D8">
        <w:rPr>
          <w:rFonts w:ascii="Salesforce Sans" w:hAnsi="Salesforce Sans"/>
          <w:szCs w:val="22"/>
        </w:rPr>
        <w:tab/>
      </w:r>
      <w:r w:rsidR="00DD0949">
        <w:rPr>
          <w:rFonts w:ascii="Salesforce Sans" w:hAnsi="Salesforce Sans"/>
          <w:szCs w:val="22"/>
        </w:rPr>
        <w:t xml:space="preserve">Press </w:t>
      </w:r>
      <w:r w:rsidR="00DD0949" w:rsidRPr="00095225">
        <w:rPr>
          <w:rStyle w:val="EnterOrType"/>
          <w:szCs w:val="22"/>
        </w:rPr>
        <w:t>CTRL + ALT + /</w:t>
      </w:r>
      <w:r w:rsidR="00DD0949" w:rsidRPr="007B28D8">
        <w:rPr>
          <w:rFonts w:ascii="Salesforce Sans" w:hAnsi="Salesforce Sans"/>
          <w:szCs w:val="22"/>
        </w:rPr>
        <w:t xml:space="preserve"> to close all console tabs.</w:t>
      </w:r>
    </w:p>
    <w:p w14:paraId="4B397044" w14:textId="68042236" w:rsidR="00DD0949" w:rsidRPr="007B28D8" w:rsidRDefault="009A3D55" w:rsidP="00DD0949">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Pr>
          <w:rFonts w:ascii="Salesforce Sans" w:hAnsi="Salesforce Sans"/>
          <w:szCs w:val="22"/>
        </w:rPr>
        <w:t>I</w:t>
      </w:r>
      <w:r w:rsidR="00DD0949" w:rsidRPr="007B28D8">
        <w:rPr>
          <w:rFonts w:ascii="Salesforce Sans" w:hAnsi="Salesforce Sans"/>
          <w:szCs w:val="22"/>
        </w:rPr>
        <w:t>.</w:t>
      </w:r>
      <w:r w:rsidR="00DD0949" w:rsidRPr="007B28D8">
        <w:rPr>
          <w:rFonts w:ascii="Salesforce Sans" w:hAnsi="Salesforce Sans"/>
          <w:szCs w:val="22"/>
        </w:rPr>
        <w:tab/>
      </w:r>
      <w:r w:rsidR="00DD0949">
        <w:rPr>
          <w:rFonts w:ascii="Salesforce Sans" w:hAnsi="Salesforce Sans"/>
          <w:szCs w:val="22"/>
        </w:rPr>
        <w:t>Close the Developer Console window.</w:t>
      </w:r>
    </w:p>
    <w:p w14:paraId="23AF9569" w14:textId="77777777" w:rsidR="00C078AC" w:rsidRPr="008066E6" w:rsidRDefault="00C078AC" w:rsidP="008066E6">
      <w:pPr>
        <w:pStyle w:val="Heading2"/>
        <w:spacing w:before="120"/>
        <w:contextualSpacing w:val="0"/>
        <w:rPr>
          <w:rFonts w:ascii="Salesforce Sans" w:hAnsi="Salesforce Sans" w:cs="Arial"/>
          <w:szCs w:val="22"/>
        </w:rPr>
      </w:pPr>
    </w:p>
    <w:p w14:paraId="22039917" w14:textId="77777777" w:rsidR="00C078AC" w:rsidRPr="008066E6" w:rsidRDefault="00C078AC" w:rsidP="008066E6">
      <w:pPr>
        <w:spacing w:before="120" w:after="120"/>
        <w:rPr>
          <w:rFonts w:ascii="Salesforce Sans" w:hAnsi="Salesforce Sans" w:cs="Arial"/>
          <w:sz w:val="22"/>
          <w:szCs w:val="22"/>
        </w:rPr>
      </w:pPr>
      <w:r w:rsidRPr="008066E6">
        <w:rPr>
          <w:rFonts w:ascii="Salesforce Sans" w:hAnsi="Salesforce Sans" w:cs="Arial"/>
          <w:sz w:val="22"/>
          <w:szCs w:val="22"/>
        </w:rPr>
        <w:br w:type="page"/>
      </w:r>
    </w:p>
    <w:p w14:paraId="7F14C6D1" w14:textId="2C217CF9" w:rsidR="00C078AC" w:rsidRPr="0077756F" w:rsidRDefault="00C078AC">
      <w:pPr>
        <w:pStyle w:val="ExerciseTitle"/>
      </w:pPr>
      <w:bookmarkStart w:id="111" w:name="_Toc427165790"/>
      <w:bookmarkStart w:id="112" w:name="_Toc514686442"/>
      <w:r w:rsidRPr="0077756F">
        <w:lastRenderedPageBreak/>
        <w:t>17-4: Implement the Search Button</w:t>
      </w:r>
      <w:bookmarkEnd w:id="111"/>
      <w:bookmarkEnd w:id="112"/>
      <w:r w:rsidR="00476EE4" w:rsidRPr="0077756F">
        <w:br/>
      </w:r>
    </w:p>
    <w:p w14:paraId="1BC426DD" w14:textId="77777777" w:rsidR="00FC2975" w:rsidRPr="008066E6" w:rsidRDefault="00FC2975"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5B1C3A5B" w14:textId="3E37F169" w:rsidR="00C078AC" w:rsidRPr="008066E6" w:rsidRDefault="00C078AC" w:rsidP="008066E6">
      <w:pPr>
        <w:spacing w:before="120" w:after="120"/>
        <w:rPr>
          <w:rFonts w:ascii="Salesforce Sans" w:hAnsi="Salesforce Sans" w:cs="Arial"/>
          <w:sz w:val="22"/>
          <w:szCs w:val="22"/>
        </w:rPr>
      </w:pPr>
      <w:r w:rsidRPr="008066E6">
        <w:rPr>
          <w:rFonts w:ascii="Salesforce Sans" w:hAnsi="Salesforce Sans" w:cs="Arial"/>
          <w:sz w:val="22"/>
          <w:szCs w:val="22"/>
        </w:rPr>
        <w:t xml:space="preserve">Create action method to create a map of just the selected courses. Your method should fire when the user clicks the </w:t>
      </w:r>
      <w:r w:rsidR="004E7A1D">
        <w:rPr>
          <w:rFonts w:ascii="Salesforce Sans" w:hAnsi="Salesforce Sans" w:cs="Arial"/>
          <w:sz w:val="22"/>
          <w:szCs w:val="22"/>
        </w:rPr>
        <w:t>search</w:t>
      </w:r>
      <w:r w:rsidR="004E7A1D" w:rsidRPr="008066E6">
        <w:rPr>
          <w:rFonts w:ascii="Salesforce Sans" w:hAnsi="Salesforce Sans" w:cs="Arial"/>
          <w:sz w:val="22"/>
          <w:szCs w:val="22"/>
        </w:rPr>
        <w:t xml:space="preserve"> </w:t>
      </w:r>
      <w:r w:rsidRPr="008066E6">
        <w:rPr>
          <w:rFonts w:ascii="Salesforce Sans" w:hAnsi="Salesforce Sans" w:cs="Arial"/>
          <w:sz w:val="22"/>
          <w:szCs w:val="22"/>
        </w:rPr>
        <w:t>button.</w:t>
      </w:r>
      <w:r w:rsidRPr="008066E6">
        <w:rPr>
          <w:rFonts w:ascii="Salesforce Sans" w:hAnsi="Salesforce Sans" w:cs="Arial"/>
          <w:sz w:val="22"/>
          <w:szCs w:val="22"/>
        </w:rPr>
        <w:br/>
      </w:r>
    </w:p>
    <w:p w14:paraId="64F7ADC4" w14:textId="77777777" w:rsidR="00C078AC" w:rsidRPr="008066E6" w:rsidRDefault="00C078AC" w:rsidP="008066E6">
      <w:pPr>
        <w:pStyle w:val="GoalTskTimeInstr"/>
        <w:spacing w:before="120" w:after="120"/>
        <w:rPr>
          <w:rFonts w:ascii="Salesforce Sans" w:hAnsi="Salesforce Sans" w:cs="Arial"/>
          <w:sz w:val="22"/>
          <w:szCs w:val="22"/>
        </w:rPr>
      </w:pPr>
      <w:r w:rsidRPr="008066E6">
        <w:rPr>
          <w:rFonts w:ascii="Salesforce Sans" w:hAnsi="Salesforce Sans" w:cs="Arial"/>
          <w:sz w:val="22"/>
          <w:szCs w:val="22"/>
        </w:rPr>
        <w:t>Tasks:</w:t>
      </w:r>
    </w:p>
    <w:p w14:paraId="0CD229F3" w14:textId="1E328700"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 Arabic \r 1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1</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Write the code necessary to create map of selected courses.</w:t>
      </w:r>
    </w:p>
    <w:p w14:paraId="759FF869" w14:textId="6525C59A"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\n \* Arabic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2</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Test the code changes.</w:t>
      </w:r>
    </w:p>
    <w:p w14:paraId="1509C9A3" w14:textId="77777777" w:rsidR="00C078AC" w:rsidRPr="008066E6" w:rsidRDefault="00C078AC" w:rsidP="008066E6">
      <w:pPr>
        <w:pStyle w:val="Heading1"/>
        <w:spacing w:before="120"/>
        <w:contextualSpacing w:val="0"/>
        <w:rPr>
          <w:rFonts w:ascii="Salesforce Sans" w:hAnsi="Salesforce Sans" w:cs="Arial"/>
          <w:szCs w:val="22"/>
        </w:rPr>
      </w:pPr>
    </w:p>
    <w:p w14:paraId="33891E80" w14:textId="77777777" w:rsidR="00C078AC" w:rsidRPr="008066E6" w:rsidRDefault="00C078AC" w:rsidP="008066E6">
      <w:pPr>
        <w:pStyle w:val="GoalTskTimeInstr"/>
        <w:spacing w:before="120" w:after="120"/>
        <w:rPr>
          <w:rFonts w:ascii="Salesforce Sans" w:hAnsi="Salesforce Sans" w:cs="Arial"/>
          <w:sz w:val="22"/>
          <w:szCs w:val="22"/>
        </w:rPr>
      </w:pPr>
      <w:r w:rsidRPr="008066E6">
        <w:rPr>
          <w:rFonts w:ascii="Salesforce Sans" w:hAnsi="Salesforce Sans" w:cs="Arial"/>
          <w:sz w:val="22"/>
          <w:szCs w:val="22"/>
        </w:rPr>
        <w:t>Time:</w:t>
      </w:r>
    </w:p>
    <w:p w14:paraId="2E63D564" w14:textId="77777777" w:rsidR="00C078AC" w:rsidRPr="008066E6" w:rsidRDefault="00C078AC" w:rsidP="008066E6">
      <w:pPr>
        <w:spacing w:before="120" w:after="120"/>
        <w:rPr>
          <w:rFonts w:ascii="Salesforce Sans" w:hAnsi="Salesforce Sans" w:cs="Arial"/>
          <w:sz w:val="22"/>
          <w:szCs w:val="22"/>
        </w:rPr>
      </w:pPr>
      <w:r w:rsidRPr="008066E6">
        <w:rPr>
          <w:rFonts w:ascii="Salesforce Sans" w:hAnsi="Salesforce Sans" w:cs="Arial"/>
          <w:sz w:val="22"/>
          <w:szCs w:val="22"/>
        </w:rPr>
        <w:t xml:space="preserve">10 minutes </w:t>
      </w:r>
    </w:p>
    <w:p w14:paraId="46FE1C58" w14:textId="77777777" w:rsidR="00C078AC" w:rsidRPr="008066E6" w:rsidRDefault="00C078AC" w:rsidP="008066E6">
      <w:pPr>
        <w:pStyle w:val="SingleLine"/>
        <w:spacing w:before="120" w:after="120"/>
        <w:rPr>
          <w:rFonts w:ascii="Salesforce Sans" w:hAnsi="Salesforce Sans" w:cs="Arial"/>
          <w:sz w:val="22"/>
          <w:szCs w:val="22"/>
        </w:rPr>
      </w:pPr>
    </w:p>
    <w:p w14:paraId="1D922C98" w14:textId="77777777" w:rsidR="00C078AC" w:rsidRPr="008066E6" w:rsidRDefault="00C078AC" w:rsidP="008066E6">
      <w:pPr>
        <w:pStyle w:val="GoalTskTimeInstr"/>
        <w:spacing w:before="120" w:after="120"/>
        <w:rPr>
          <w:rFonts w:ascii="Salesforce Sans" w:hAnsi="Salesforce Sans" w:cs="Arial"/>
          <w:sz w:val="22"/>
          <w:szCs w:val="22"/>
        </w:rPr>
      </w:pPr>
      <w:r w:rsidRPr="008066E6">
        <w:rPr>
          <w:rFonts w:ascii="Salesforce Sans" w:hAnsi="Salesforce Sans" w:cs="Arial"/>
          <w:sz w:val="22"/>
          <w:szCs w:val="22"/>
        </w:rPr>
        <w:t>Instructions:</w:t>
      </w:r>
    </w:p>
    <w:p w14:paraId="0BC587C8" w14:textId="2B8F9A8B" w:rsidR="00C078AC"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 Arabic \r 1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1</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Write the code necessary to create map of selected courses.</w:t>
      </w:r>
    </w:p>
    <w:p w14:paraId="4D7F9454" w14:textId="41350C60" w:rsidR="00A20E60" w:rsidRDefault="00A20E60" w:rsidP="008066E6">
      <w:pPr>
        <w:pStyle w:val="Heading2"/>
        <w:spacing w:before="120"/>
        <w:contextualSpacing w:val="0"/>
        <w:rPr>
          <w:rFonts w:ascii="Salesforce Sans" w:hAnsi="Salesforce Sans"/>
          <w:szCs w:val="22"/>
        </w:rPr>
      </w:pPr>
      <w:r w:rsidRPr="007B28D8">
        <w:rPr>
          <w:rFonts w:ascii="Salesforce Sans" w:hAnsi="Salesforce Sans"/>
          <w:szCs w:val="22"/>
        </w:rPr>
        <w:fldChar w:fldCharType="begin"/>
      </w:r>
      <w:r w:rsidRPr="007B28D8">
        <w:rPr>
          <w:rFonts w:ascii="Salesforce Sans" w:hAnsi="Salesforce Sans"/>
          <w:szCs w:val="22"/>
        </w:rPr>
        <w:instrText xml:space="preserve"> SEQ H2 \r 1\* ALPHABETIC \* MERGEFORMAT </w:instrText>
      </w:r>
      <w:r w:rsidRPr="007B28D8">
        <w:rPr>
          <w:rFonts w:ascii="Salesforce Sans" w:hAnsi="Salesforce Sans"/>
          <w:szCs w:val="22"/>
        </w:rPr>
        <w:fldChar w:fldCharType="separate"/>
      </w:r>
      <w:r w:rsidRPr="007B28D8">
        <w:rPr>
          <w:rFonts w:ascii="Salesforce Sans" w:hAnsi="Salesforce Sans"/>
          <w:noProof/>
          <w:szCs w:val="22"/>
        </w:rPr>
        <w:t>A</w:t>
      </w:r>
      <w:r w:rsidRPr="007B28D8">
        <w:rPr>
          <w:rFonts w:ascii="Salesforce Sans" w:hAnsi="Salesforce Sans"/>
          <w:noProof/>
          <w:szCs w:val="22"/>
        </w:rPr>
        <w:fldChar w:fldCharType="end"/>
      </w:r>
      <w:r w:rsidRPr="007B28D8">
        <w:rPr>
          <w:rFonts w:ascii="Salesforce Sans" w:hAnsi="Salesforce Sans"/>
          <w:szCs w:val="22"/>
        </w:rPr>
        <w:t>.</w:t>
      </w:r>
      <w:r w:rsidRPr="007B28D8">
        <w:rPr>
          <w:rFonts w:ascii="Salesforce Sans" w:hAnsi="Salesforce Sans"/>
          <w:szCs w:val="22"/>
        </w:rPr>
        <w:tab/>
        <w:t>C</w:t>
      </w:r>
      <w:r w:rsidRPr="007B28D8">
        <w:rPr>
          <w:rFonts w:ascii="Salesforce Sans" w:hAnsi="Salesforce Sans"/>
          <w:color w:val="000000" w:themeColor="text1"/>
          <w:szCs w:val="22"/>
        </w:rPr>
        <w:t xml:space="preserve">lick </w:t>
      </w:r>
      <w:r w:rsidRPr="007B28D8">
        <w:rPr>
          <w:rFonts w:ascii="Salesforce Sans" w:hAnsi="Salesforce Sans"/>
          <w:szCs w:val="22"/>
        </w:rPr>
        <w:fldChar w:fldCharType="begin"/>
      </w:r>
      <w:r w:rsidRPr="007B28D8">
        <w:rPr>
          <w:rFonts w:ascii="Salesforce Sans" w:hAnsi="Salesforce Sans"/>
          <w:szCs w:val="22"/>
        </w:rPr>
        <w:instrText xml:space="preserve"> INCLUDEPICTURE "https://resources.help.salesforce.com/images/02e863126fef084a82dc1f96dea047ff.png" \* MERGEFORMATINET </w:instrText>
      </w:r>
      <w:r w:rsidRPr="007B28D8">
        <w:rPr>
          <w:rFonts w:ascii="Salesforce Sans" w:hAnsi="Salesforce Sans"/>
          <w:szCs w:val="22"/>
        </w:rPr>
        <w:fldChar w:fldCharType="separate"/>
      </w:r>
      <w:r w:rsidRPr="007B28D8">
        <w:rPr>
          <w:rFonts w:ascii="Salesforce Sans" w:hAnsi="Salesforce Sans"/>
          <w:noProof/>
          <w:szCs w:val="22"/>
        </w:rPr>
        <w:drawing>
          <wp:inline distT="0" distB="0" distL="0" distR="0" wp14:anchorId="78270D1A" wp14:editId="0D2EA672">
            <wp:extent cx="130775" cy="144869"/>
            <wp:effectExtent l="0" t="0" r="0" b="0"/>
            <wp:docPr id="2049" name="Picture 2049"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7B28D8">
        <w:rPr>
          <w:rFonts w:ascii="Salesforce Sans" w:hAnsi="Salesforce Sans"/>
          <w:szCs w:val="22"/>
        </w:rPr>
        <w:fldChar w:fldCharType="end"/>
      </w:r>
      <w:r w:rsidRPr="007B28D8">
        <w:rPr>
          <w:rFonts w:ascii="Salesforce Sans" w:hAnsi="Salesforce Sans"/>
          <w:szCs w:val="22"/>
        </w:rPr>
        <w:t xml:space="preserve"> | </w:t>
      </w:r>
      <w:r w:rsidRPr="0077756F">
        <w:rPr>
          <w:rStyle w:val="ClickPaths"/>
          <w:color w:val="000000" w:themeColor="text1"/>
          <w:szCs w:val="22"/>
        </w:rPr>
        <w:t>Developer Console.</w:t>
      </w:r>
    </w:p>
    <w:p w14:paraId="023A21B2" w14:textId="474119AC" w:rsidR="007718BF" w:rsidRPr="007B28D8" w:rsidRDefault="00A20E60" w:rsidP="007718BF">
      <w:pPr>
        <w:pStyle w:val="Heading3"/>
        <w:spacing w:before="120"/>
        <w:ind w:left="720"/>
        <w:contextualSpacing w:val="0"/>
        <w:rPr>
          <w:rFonts w:ascii="Salesforce Sans" w:hAnsi="Salesforce Sans"/>
          <w:szCs w:val="22"/>
        </w:rPr>
      </w:pPr>
      <w:r>
        <w:rPr>
          <w:rFonts w:ascii="Salesforce Sans" w:hAnsi="Salesforce Sans"/>
          <w:szCs w:val="22"/>
        </w:rPr>
        <w:t>B</w:t>
      </w:r>
      <w:r w:rsidR="007718BF" w:rsidRPr="007B28D8">
        <w:rPr>
          <w:rFonts w:ascii="Salesforce Sans" w:hAnsi="Salesforce Sans"/>
          <w:szCs w:val="22"/>
        </w:rPr>
        <w:t>.</w:t>
      </w:r>
      <w:r w:rsidR="007718BF" w:rsidRPr="007B28D8">
        <w:rPr>
          <w:rFonts w:ascii="Salesforce Sans" w:hAnsi="Salesforce Sans"/>
          <w:szCs w:val="22"/>
        </w:rPr>
        <w:tab/>
        <w:t xml:space="preserve">Click </w:t>
      </w:r>
      <w:r w:rsidR="007718BF" w:rsidRPr="007B28D8">
        <w:rPr>
          <w:rFonts w:ascii="Salesforce Sans" w:hAnsi="Salesforce Sans"/>
          <w:b/>
          <w:szCs w:val="22"/>
        </w:rPr>
        <w:t>File | Open</w:t>
      </w:r>
      <w:r w:rsidR="007718BF" w:rsidRPr="007B28D8">
        <w:rPr>
          <w:rFonts w:ascii="Salesforce Sans" w:hAnsi="Salesforce Sans"/>
          <w:szCs w:val="22"/>
        </w:rPr>
        <w:t>.</w:t>
      </w:r>
    </w:p>
    <w:p w14:paraId="0B2B6409" w14:textId="0BD9C170" w:rsidR="007718BF" w:rsidRPr="007B28D8" w:rsidRDefault="00A20E60" w:rsidP="007718BF">
      <w:pPr>
        <w:pStyle w:val="Heading3"/>
        <w:spacing w:before="120"/>
        <w:ind w:left="720"/>
        <w:contextualSpacing w:val="0"/>
        <w:rPr>
          <w:rFonts w:ascii="Salesforce Sans" w:hAnsi="Salesforce Sans"/>
          <w:szCs w:val="22"/>
        </w:rPr>
      </w:pPr>
      <w:r>
        <w:rPr>
          <w:rFonts w:ascii="Salesforce Sans" w:hAnsi="Salesforce Sans"/>
          <w:szCs w:val="22"/>
        </w:rPr>
        <w:t>C</w:t>
      </w:r>
      <w:r w:rsidR="007718BF" w:rsidRPr="007B28D8">
        <w:rPr>
          <w:rFonts w:ascii="Salesforce Sans" w:hAnsi="Salesforce Sans"/>
          <w:szCs w:val="22"/>
        </w:rPr>
        <w:t>.</w:t>
      </w:r>
      <w:r w:rsidR="007718BF" w:rsidRPr="007B28D8">
        <w:rPr>
          <w:rFonts w:ascii="Salesforce Sans" w:hAnsi="Salesforce Sans"/>
          <w:szCs w:val="22"/>
        </w:rPr>
        <w:tab/>
        <w:t xml:space="preserve">Select </w:t>
      </w:r>
      <w:r w:rsidR="007718BF" w:rsidRPr="007B28D8">
        <w:rPr>
          <w:rFonts w:ascii="Salesforce Sans" w:hAnsi="Salesforce Sans"/>
          <w:b/>
          <w:szCs w:val="22"/>
        </w:rPr>
        <w:t>Classes</w:t>
      </w:r>
      <w:r w:rsidR="007718BF" w:rsidRPr="007B28D8">
        <w:rPr>
          <w:rFonts w:ascii="Salesforce Sans" w:hAnsi="Salesforce Sans"/>
          <w:szCs w:val="22"/>
        </w:rPr>
        <w:t xml:space="preserve"> as the Entity Type, type </w:t>
      </w:r>
      <w:r w:rsidR="007718BF">
        <w:rPr>
          <w:rStyle w:val="EnterOrType"/>
        </w:rPr>
        <w:t>Search</w:t>
      </w:r>
      <w:r w:rsidR="007718BF" w:rsidRPr="007B28D8">
        <w:rPr>
          <w:rFonts w:ascii="Salesforce Sans" w:hAnsi="Salesforce Sans"/>
          <w:szCs w:val="22"/>
        </w:rPr>
        <w:t xml:space="preserve"> into the filter input box, then double-click the entity </w:t>
      </w:r>
      <w:proofErr w:type="spellStart"/>
      <w:r w:rsidRPr="00A20E60">
        <w:rPr>
          <w:rFonts w:ascii="Salesforce Sans" w:hAnsi="Salesforce Sans"/>
          <w:b/>
          <w:szCs w:val="22"/>
        </w:rPr>
        <w:t>SearchCourses_CC</w:t>
      </w:r>
      <w:proofErr w:type="spellEnd"/>
      <w:r w:rsidR="007718BF" w:rsidRPr="007B28D8">
        <w:rPr>
          <w:rFonts w:ascii="Salesforce Sans" w:hAnsi="Salesforce Sans"/>
          <w:szCs w:val="22"/>
        </w:rPr>
        <w:t>.</w:t>
      </w:r>
    </w:p>
    <w:p w14:paraId="1AA973DB" w14:textId="716397E4" w:rsidR="007718BF" w:rsidRPr="007B28D8" w:rsidRDefault="00A20E60" w:rsidP="007718BF">
      <w:pPr>
        <w:pStyle w:val="Heading3"/>
        <w:spacing w:before="120"/>
        <w:ind w:left="720"/>
        <w:contextualSpacing w:val="0"/>
        <w:rPr>
          <w:rFonts w:ascii="Salesforce Sans" w:hAnsi="Salesforce Sans"/>
          <w:szCs w:val="22"/>
        </w:rPr>
      </w:pPr>
      <w:r>
        <w:rPr>
          <w:rFonts w:ascii="Salesforce Sans" w:hAnsi="Salesforce Sans"/>
          <w:szCs w:val="22"/>
        </w:rPr>
        <w:t>D</w:t>
      </w:r>
      <w:r w:rsidR="007718BF" w:rsidRPr="007B28D8">
        <w:rPr>
          <w:rFonts w:ascii="Salesforce Sans" w:hAnsi="Salesforce Sans"/>
          <w:szCs w:val="22"/>
        </w:rPr>
        <w:t>.</w:t>
      </w:r>
      <w:r w:rsidR="007718BF" w:rsidRPr="007B28D8">
        <w:rPr>
          <w:rFonts w:ascii="Salesforce Sans" w:hAnsi="Salesforce Sans"/>
          <w:szCs w:val="22"/>
        </w:rPr>
        <w:tab/>
        <w:t xml:space="preserve">Copy and paste the contents of </w:t>
      </w:r>
      <w:r w:rsidRPr="008066E6">
        <w:rPr>
          <w:rFonts w:ascii="Salesforce Sans" w:hAnsi="Salesforce Sans"/>
          <w:b/>
          <w:szCs w:val="22"/>
        </w:rPr>
        <w:t>SearchCourses_CC</w:t>
      </w:r>
      <w:r w:rsidR="007718BF" w:rsidRPr="007B28D8">
        <w:rPr>
          <w:rFonts w:ascii="Salesforce Sans" w:hAnsi="Salesforce Sans"/>
          <w:b/>
          <w:szCs w:val="22"/>
        </w:rPr>
        <w:t>.txt</w:t>
      </w:r>
      <w:r w:rsidR="007718BF" w:rsidRPr="007B28D8">
        <w:rPr>
          <w:rFonts w:ascii="Salesforce Sans" w:hAnsi="Salesforce Sans"/>
          <w:szCs w:val="22"/>
        </w:rPr>
        <w:t xml:space="preserve"> from the Exercises folder into the window, overwriting all existing text.</w:t>
      </w:r>
    </w:p>
    <w:p w14:paraId="71CE6712" w14:textId="0232EFAE" w:rsidR="007718BF" w:rsidRPr="007B28D8" w:rsidRDefault="00A20E60" w:rsidP="007718BF">
      <w:pPr>
        <w:pStyle w:val="Heading2"/>
        <w:spacing w:before="120"/>
        <w:contextualSpacing w:val="0"/>
        <w:rPr>
          <w:rFonts w:ascii="Salesforce Sans" w:hAnsi="Salesforce Sans"/>
          <w:szCs w:val="22"/>
        </w:rPr>
      </w:pPr>
      <w:r>
        <w:rPr>
          <w:rFonts w:ascii="Salesforce Sans" w:hAnsi="Salesforce Sans"/>
          <w:szCs w:val="22"/>
        </w:rPr>
        <w:t>E</w:t>
      </w:r>
      <w:r w:rsidR="007718BF" w:rsidRPr="007B28D8">
        <w:rPr>
          <w:rFonts w:ascii="Salesforce Sans" w:hAnsi="Salesforce Sans"/>
          <w:szCs w:val="22"/>
        </w:rPr>
        <w:t>.</w:t>
      </w:r>
      <w:r w:rsidR="007718BF" w:rsidRPr="007B28D8">
        <w:rPr>
          <w:rFonts w:ascii="Salesforce Sans" w:hAnsi="Salesforce Sans"/>
          <w:szCs w:val="22"/>
        </w:rPr>
        <w:tab/>
        <w:t>Complete the TODOs.</w:t>
      </w:r>
    </w:p>
    <w:p w14:paraId="16551C48" w14:textId="33AB9F06" w:rsidR="007718BF" w:rsidRPr="007B28D8" w:rsidRDefault="00A20E60" w:rsidP="007718BF">
      <w:pPr>
        <w:pStyle w:val="Heading2"/>
        <w:spacing w:before="120"/>
        <w:contextualSpacing w:val="0"/>
        <w:rPr>
          <w:rFonts w:ascii="Salesforce Sans" w:hAnsi="Salesforce Sans"/>
          <w:szCs w:val="22"/>
        </w:rPr>
      </w:pPr>
      <w:r>
        <w:rPr>
          <w:rFonts w:ascii="Salesforce Sans" w:hAnsi="Salesforce Sans"/>
          <w:szCs w:val="22"/>
        </w:rPr>
        <w:t>F</w:t>
      </w:r>
      <w:r w:rsidR="007718BF" w:rsidRPr="007B28D8">
        <w:rPr>
          <w:rFonts w:ascii="Salesforce Sans" w:hAnsi="Salesforce Sans"/>
          <w:szCs w:val="22"/>
        </w:rPr>
        <w:t>.</w:t>
      </w:r>
      <w:r w:rsidR="007718BF" w:rsidRPr="007B28D8">
        <w:rPr>
          <w:rFonts w:ascii="Salesforce Sans" w:hAnsi="Salesforce Sans"/>
          <w:szCs w:val="22"/>
        </w:rPr>
        <w:tab/>
      </w:r>
      <w:r w:rsidR="007718BF">
        <w:rPr>
          <w:rFonts w:ascii="Salesforce Sans" w:hAnsi="Salesforce Sans"/>
          <w:szCs w:val="22"/>
        </w:rPr>
        <w:t xml:space="preserve">Press </w:t>
      </w:r>
      <w:r w:rsidR="007718BF" w:rsidRPr="00095225">
        <w:rPr>
          <w:rStyle w:val="EnterOrType"/>
          <w:szCs w:val="22"/>
        </w:rPr>
        <w:t>CTRL + S</w:t>
      </w:r>
      <w:r w:rsidR="007718BF" w:rsidRPr="007B28D8">
        <w:rPr>
          <w:rFonts w:ascii="Salesforce Sans" w:hAnsi="Salesforce Sans"/>
          <w:szCs w:val="22"/>
        </w:rPr>
        <w:t xml:space="preserve"> to save the file.</w:t>
      </w:r>
    </w:p>
    <w:p w14:paraId="6403243C" w14:textId="77F4EFCC" w:rsidR="00C078AC"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\n \* Arabic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2</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Test the code changes.</w:t>
      </w:r>
    </w:p>
    <w:p w14:paraId="2AEFF9AB" w14:textId="2DF55572" w:rsidR="00DC600B" w:rsidRPr="007B28D8" w:rsidRDefault="00DC600B" w:rsidP="00DC600B">
      <w:pPr>
        <w:pStyle w:val="Heading3"/>
        <w:spacing w:before="120"/>
        <w:ind w:left="720"/>
        <w:contextualSpacing w:val="0"/>
        <w:rPr>
          <w:rFonts w:ascii="Salesforce Sans" w:hAnsi="Salesforce Sans"/>
          <w:szCs w:val="22"/>
        </w:rPr>
      </w:pPr>
      <w:r>
        <w:rPr>
          <w:rFonts w:ascii="Salesforce Sans" w:hAnsi="Salesforce Sans"/>
          <w:szCs w:val="22"/>
        </w:rPr>
        <w:t>A</w:t>
      </w:r>
      <w:r w:rsidRPr="007B28D8">
        <w:rPr>
          <w:rFonts w:ascii="Salesforce Sans" w:hAnsi="Salesforce Sans"/>
          <w:szCs w:val="22"/>
        </w:rPr>
        <w:t>.</w:t>
      </w:r>
      <w:r w:rsidRPr="007B28D8">
        <w:rPr>
          <w:rFonts w:ascii="Salesforce Sans" w:hAnsi="Salesforce Sans"/>
          <w:szCs w:val="22"/>
        </w:rPr>
        <w:tab/>
        <w:t xml:space="preserve">Click </w:t>
      </w:r>
      <w:r w:rsidRPr="007B28D8">
        <w:rPr>
          <w:rFonts w:ascii="Salesforce Sans" w:hAnsi="Salesforce Sans"/>
          <w:b/>
          <w:szCs w:val="22"/>
        </w:rPr>
        <w:t>File | Open</w:t>
      </w:r>
      <w:r w:rsidRPr="007B28D8">
        <w:rPr>
          <w:rFonts w:ascii="Salesforce Sans" w:hAnsi="Salesforce Sans"/>
          <w:szCs w:val="22"/>
        </w:rPr>
        <w:t>.</w:t>
      </w:r>
    </w:p>
    <w:p w14:paraId="5349CE5E" w14:textId="7D684BC5" w:rsidR="00DC600B" w:rsidRPr="007B28D8" w:rsidRDefault="00DC600B" w:rsidP="00DC600B">
      <w:pPr>
        <w:pStyle w:val="Heading3"/>
        <w:spacing w:before="120"/>
        <w:ind w:left="720"/>
        <w:contextualSpacing w:val="0"/>
        <w:rPr>
          <w:rFonts w:ascii="Salesforce Sans" w:hAnsi="Salesforce Sans"/>
          <w:szCs w:val="22"/>
        </w:rPr>
      </w:pPr>
      <w:r>
        <w:rPr>
          <w:rFonts w:ascii="Salesforce Sans" w:hAnsi="Salesforce Sans"/>
          <w:szCs w:val="22"/>
        </w:rPr>
        <w:t>B</w:t>
      </w:r>
      <w:r w:rsidRPr="007B28D8">
        <w:rPr>
          <w:rFonts w:ascii="Salesforce Sans" w:hAnsi="Salesforce Sans"/>
          <w:szCs w:val="22"/>
        </w:rPr>
        <w:t>.</w:t>
      </w:r>
      <w:r w:rsidRPr="007B28D8">
        <w:rPr>
          <w:rFonts w:ascii="Salesforce Sans" w:hAnsi="Salesforce Sans"/>
          <w:szCs w:val="22"/>
        </w:rPr>
        <w:tab/>
        <w:t xml:space="preserve">Select </w:t>
      </w:r>
      <w:r w:rsidR="00D35565">
        <w:rPr>
          <w:rFonts w:ascii="Salesforce Sans" w:hAnsi="Salesforce Sans"/>
          <w:b/>
          <w:szCs w:val="22"/>
        </w:rPr>
        <w:t>Pages</w:t>
      </w:r>
      <w:r w:rsidRPr="007B28D8">
        <w:rPr>
          <w:rFonts w:ascii="Salesforce Sans" w:hAnsi="Salesforce Sans"/>
          <w:szCs w:val="22"/>
        </w:rPr>
        <w:t xml:space="preserve"> as the Entity Type, type </w:t>
      </w:r>
      <w:r>
        <w:rPr>
          <w:rStyle w:val="EnterOrType"/>
        </w:rPr>
        <w:t>Search</w:t>
      </w:r>
      <w:r w:rsidRPr="007B28D8">
        <w:rPr>
          <w:rFonts w:ascii="Salesforce Sans" w:hAnsi="Salesforce Sans"/>
          <w:szCs w:val="22"/>
        </w:rPr>
        <w:t xml:space="preserve"> into the filter input box, then double-click the entity </w:t>
      </w:r>
      <w:proofErr w:type="spellStart"/>
      <w:r w:rsidRPr="00A20E60">
        <w:rPr>
          <w:rFonts w:ascii="Salesforce Sans" w:hAnsi="Salesforce Sans"/>
          <w:b/>
          <w:szCs w:val="22"/>
        </w:rPr>
        <w:t>SearchCourses</w:t>
      </w:r>
      <w:r w:rsidR="00D35565">
        <w:rPr>
          <w:rFonts w:ascii="Salesforce Sans" w:hAnsi="Salesforce Sans"/>
          <w:b/>
          <w:szCs w:val="22"/>
        </w:rPr>
        <w:t>Page</w:t>
      </w:r>
      <w:proofErr w:type="spellEnd"/>
      <w:r w:rsidRPr="007B28D8">
        <w:rPr>
          <w:rFonts w:ascii="Salesforce Sans" w:hAnsi="Salesforce Sans"/>
          <w:szCs w:val="22"/>
        </w:rPr>
        <w:t>.</w:t>
      </w:r>
    </w:p>
    <w:p w14:paraId="13130805" w14:textId="51F2C877" w:rsidR="00DC600B" w:rsidRPr="007B28D8" w:rsidRDefault="00DC600B" w:rsidP="00DC600B">
      <w:pPr>
        <w:pStyle w:val="Heading2"/>
        <w:spacing w:before="120"/>
        <w:contextualSpacing w:val="0"/>
        <w:rPr>
          <w:rFonts w:ascii="Salesforce Sans" w:hAnsi="Salesforce Sans" w:cs="Arial"/>
          <w:szCs w:val="22"/>
        </w:rPr>
      </w:pPr>
      <w:r>
        <w:rPr>
          <w:rFonts w:ascii="Salesforce Sans" w:hAnsi="Salesforce Sans" w:cs="Arial"/>
          <w:szCs w:val="22"/>
        </w:rPr>
        <w:t>C</w:t>
      </w:r>
      <w:r w:rsidRPr="007B28D8">
        <w:rPr>
          <w:rFonts w:ascii="Salesforce Sans" w:hAnsi="Salesforce Sans" w:cs="Arial"/>
          <w:szCs w:val="22"/>
        </w:rPr>
        <w:t>.</w:t>
      </w:r>
      <w:r w:rsidRPr="007B28D8">
        <w:rPr>
          <w:rFonts w:ascii="Salesforce Sans" w:hAnsi="Salesforce Sans" w:cs="Arial"/>
          <w:szCs w:val="22"/>
        </w:rPr>
        <w:tab/>
      </w:r>
      <w:r>
        <w:rPr>
          <w:rFonts w:ascii="Salesforce Sans" w:hAnsi="Salesforce Sans" w:cs="Arial"/>
          <w:szCs w:val="22"/>
        </w:rPr>
        <w:t xml:space="preserve">Click </w:t>
      </w:r>
      <w:r>
        <w:rPr>
          <w:rFonts w:ascii="Salesforce Sans" w:hAnsi="Salesforce Sans" w:cs="Arial"/>
          <w:b/>
          <w:szCs w:val="22"/>
        </w:rPr>
        <w:t>Preview</w:t>
      </w:r>
      <w:r w:rsidRPr="007B28D8">
        <w:rPr>
          <w:rFonts w:ascii="Salesforce Sans" w:hAnsi="Salesforce Sans" w:cs="Arial"/>
          <w:szCs w:val="22"/>
        </w:rPr>
        <w:t>.</w:t>
      </w:r>
      <w:r>
        <w:rPr>
          <w:rFonts w:ascii="Salesforce Sans" w:hAnsi="Salesforce Sans" w:cs="Arial"/>
          <w:szCs w:val="22"/>
        </w:rPr>
        <w:t xml:space="preserve"> This will open a new browser tab displaying the Visualforce page.</w:t>
      </w:r>
    </w:p>
    <w:p w14:paraId="5C275D64" w14:textId="3CE3055D" w:rsidR="00DC600B" w:rsidRPr="007B28D8" w:rsidRDefault="00DC600B" w:rsidP="00DC600B">
      <w:pPr>
        <w:pStyle w:val="Heading2"/>
        <w:spacing w:before="120"/>
        <w:contextualSpacing w:val="0"/>
        <w:rPr>
          <w:rFonts w:ascii="Salesforce Sans" w:hAnsi="Salesforce Sans" w:cs="Arial"/>
          <w:bCs/>
          <w:szCs w:val="22"/>
        </w:rPr>
      </w:pPr>
      <w:r>
        <w:rPr>
          <w:rFonts w:ascii="Salesforce Sans" w:hAnsi="Salesforce Sans" w:cs="Arial"/>
          <w:szCs w:val="22"/>
        </w:rPr>
        <w:t>D</w:t>
      </w:r>
      <w:r w:rsidRPr="007B28D8">
        <w:rPr>
          <w:rFonts w:ascii="Salesforce Sans" w:hAnsi="Salesforce Sans" w:cs="Arial"/>
          <w:szCs w:val="22"/>
        </w:rPr>
        <w:t>.</w:t>
      </w:r>
      <w:r w:rsidRPr="007B28D8">
        <w:rPr>
          <w:rFonts w:ascii="Salesforce Sans" w:hAnsi="Salesforce Sans" w:cs="Arial"/>
          <w:szCs w:val="22"/>
        </w:rPr>
        <w:tab/>
      </w:r>
      <w:r>
        <w:rPr>
          <w:rFonts w:ascii="Salesforce Sans" w:hAnsi="Salesforce Sans" w:cs="Arial"/>
          <w:szCs w:val="22"/>
        </w:rPr>
        <w:t>S</w:t>
      </w:r>
      <w:r w:rsidRPr="007B28D8">
        <w:rPr>
          <w:rFonts w:ascii="Salesforce Sans" w:hAnsi="Salesforce Sans" w:cs="Arial"/>
          <w:szCs w:val="22"/>
        </w:rPr>
        <w:t xml:space="preserve">elect one or more of the </w:t>
      </w:r>
      <w:r w:rsidRPr="007B28D8">
        <w:rPr>
          <w:rStyle w:val="ClickOrSelect"/>
          <w:rFonts w:ascii="Salesforce Sans" w:hAnsi="Salesforce Sans" w:cs="Arial"/>
          <w:szCs w:val="22"/>
        </w:rPr>
        <w:t>checkboxes</w:t>
      </w:r>
      <w:r w:rsidRPr="007B28D8">
        <w:rPr>
          <w:rFonts w:ascii="Salesforce Sans" w:hAnsi="Salesforce Sans" w:cs="Arial"/>
          <w:szCs w:val="22"/>
        </w:rPr>
        <w:t xml:space="preserve"> next to the courses listed</w:t>
      </w:r>
      <w:r>
        <w:rPr>
          <w:rFonts w:ascii="Salesforce Sans" w:hAnsi="Salesforce Sans" w:cs="Arial"/>
          <w:szCs w:val="22"/>
        </w:rPr>
        <w:t>, then</w:t>
      </w:r>
      <w:r w:rsidRPr="007B28D8">
        <w:rPr>
          <w:rFonts w:ascii="Salesforce Sans" w:hAnsi="Salesforce Sans" w:cs="Arial"/>
          <w:szCs w:val="22"/>
        </w:rPr>
        <w:t xml:space="preserve"> click</w:t>
      </w:r>
      <w:r>
        <w:rPr>
          <w:rFonts w:ascii="Salesforce Sans" w:hAnsi="Salesforce Sans" w:cs="Arial"/>
          <w:szCs w:val="22"/>
        </w:rPr>
        <w:t xml:space="preserve"> </w:t>
      </w:r>
      <w:r w:rsidRPr="007B28D8">
        <w:rPr>
          <w:rStyle w:val="ClickOrSelect"/>
          <w:rFonts w:ascii="Salesforce Sans" w:hAnsi="Salesforce Sans" w:cs="Arial"/>
          <w:szCs w:val="22"/>
        </w:rPr>
        <w:t>See Upcoming Course Deliveries</w:t>
      </w:r>
      <w:r>
        <w:rPr>
          <w:rFonts w:ascii="Salesforce Sans" w:hAnsi="Salesforce Sans" w:cs="Arial"/>
          <w:szCs w:val="22"/>
        </w:rPr>
        <w:t>. The page will refresh but no other visual changes.</w:t>
      </w:r>
    </w:p>
    <w:p w14:paraId="6D369A4B" w14:textId="010144D7" w:rsidR="00DC600B" w:rsidRDefault="00DC600B" w:rsidP="00DC600B">
      <w:pPr>
        <w:pStyle w:val="Heading2"/>
        <w:spacing w:before="120"/>
        <w:contextualSpacing w:val="0"/>
        <w:rPr>
          <w:rFonts w:ascii="Salesforce Sans" w:hAnsi="Salesforce Sans" w:cs="Arial"/>
          <w:szCs w:val="22"/>
        </w:rPr>
      </w:pPr>
      <w:r>
        <w:rPr>
          <w:rFonts w:ascii="Salesforce Sans" w:hAnsi="Salesforce Sans" w:cs="Arial"/>
          <w:szCs w:val="22"/>
        </w:rPr>
        <w:t>E.</w:t>
      </w:r>
      <w:r>
        <w:rPr>
          <w:rFonts w:ascii="Salesforce Sans" w:hAnsi="Salesforce Sans" w:cs="Arial"/>
          <w:szCs w:val="22"/>
        </w:rPr>
        <w:tab/>
        <w:t>Close the browser tab displaying the Visualforce page.</w:t>
      </w:r>
    </w:p>
    <w:p w14:paraId="62CA2EB3" w14:textId="02676476" w:rsidR="00DC600B" w:rsidRDefault="00DC600B" w:rsidP="00DC600B">
      <w:pPr>
        <w:pStyle w:val="Heading2"/>
        <w:spacing w:before="120"/>
        <w:contextualSpacing w:val="0"/>
        <w:rPr>
          <w:rFonts w:ascii="Salesforce Sans" w:hAnsi="Salesforce Sans" w:cs="Arial"/>
          <w:szCs w:val="22"/>
        </w:rPr>
      </w:pPr>
      <w:r>
        <w:rPr>
          <w:rFonts w:ascii="Salesforce Sans" w:hAnsi="Salesforce Sans" w:cs="Arial"/>
          <w:szCs w:val="22"/>
        </w:rPr>
        <w:t>F.</w:t>
      </w:r>
      <w:r>
        <w:rPr>
          <w:rFonts w:ascii="Salesforce Sans" w:hAnsi="Salesforce Sans" w:cs="Arial"/>
          <w:szCs w:val="22"/>
        </w:rPr>
        <w:tab/>
        <w:t>Switch back to the Developer Console window.</w:t>
      </w:r>
    </w:p>
    <w:p w14:paraId="016E61D2" w14:textId="38692296" w:rsidR="00DC600B" w:rsidRPr="007B28D8" w:rsidRDefault="00D35565" w:rsidP="00DC600B">
      <w:pPr>
        <w:pStyle w:val="Heading2"/>
        <w:spacing w:before="120"/>
        <w:contextualSpacing w:val="0"/>
        <w:rPr>
          <w:rFonts w:ascii="Salesforce Sans" w:hAnsi="Salesforce Sans"/>
          <w:szCs w:val="22"/>
        </w:rPr>
      </w:pPr>
      <w:r>
        <w:rPr>
          <w:rFonts w:ascii="Salesforce Sans" w:hAnsi="Salesforce Sans"/>
          <w:szCs w:val="22"/>
        </w:rPr>
        <w:t>G</w:t>
      </w:r>
      <w:r w:rsidR="00DC600B" w:rsidRPr="007B28D8">
        <w:rPr>
          <w:rFonts w:ascii="Salesforce Sans" w:hAnsi="Salesforce Sans"/>
          <w:szCs w:val="22"/>
        </w:rPr>
        <w:t>.</w:t>
      </w:r>
      <w:r w:rsidR="00DC600B" w:rsidRPr="007B28D8">
        <w:rPr>
          <w:rFonts w:ascii="Salesforce Sans" w:hAnsi="Salesforce Sans"/>
          <w:szCs w:val="22"/>
        </w:rPr>
        <w:tab/>
        <w:t xml:space="preserve">Click the </w:t>
      </w:r>
      <w:r w:rsidR="00DC600B" w:rsidRPr="007B28D8">
        <w:rPr>
          <w:rFonts w:ascii="Salesforce Sans" w:hAnsi="Salesforce Sans"/>
          <w:b/>
          <w:szCs w:val="22"/>
        </w:rPr>
        <w:t xml:space="preserve">Logs </w:t>
      </w:r>
      <w:r w:rsidR="00DC600B" w:rsidRPr="007B28D8">
        <w:rPr>
          <w:rFonts w:ascii="Salesforce Sans" w:hAnsi="Salesforce Sans"/>
          <w:szCs w:val="22"/>
        </w:rPr>
        <w:t>tab in the bottom panel.</w:t>
      </w:r>
    </w:p>
    <w:p w14:paraId="02AB7223" w14:textId="33AA4640" w:rsidR="00DC600B" w:rsidRPr="007B28D8" w:rsidRDefault="00D35565" w:rsidP="00DC600B">
      <w:pPr>
        <w:pStyle w:val="Heading2"/>
        <w:tabs>
          <w:tab w:val="left" w:pos="4947"/>
        </w:tabs>
        <w:spacing w:before="120"/>
        <w:contextualSpacing w:val="0"/>
        <w:rPr>
          <w:rFonts w:ascii="Salesforce Sans" w:hAnsi="Salesforce Sans"/>
          <w:szCs w:val="22"/>
        </w:rPr>
      </w:pPr>
      <w:r>
        <w:rPr>
          <w:rFonts w:ascii="Salesforce Sans" w:hAnsi="Salesforce Sans"/>
          <w:szCs w:val="22"/>
        </w:rPr>
        <w:lastRenderedPageBreak/>
        <w:t>H</w:t>
      </w:r>
      <w:r w:rsidR="00DC600B" w:rsidRPr="007B28D8">
        <w:rPr>
          <w:rFonts w:ascii="Salesforce Sans" w:hAnsi="Salesforce Sans"/>
          <w:szCs w:val="22"/>
        </w:rPr>
        <w:t>.</w:t>
      </w:r>
      <w:r w:rsidR="00DC600B" w:rsidRPr="007B28D8">
        <w:rPr>
          <w:rFonts w:ascii="Salesforce Sans" w:hAnsi="Salesforce Sans"/>
          <w:szCs w:val="22"/>
        </w:rPr>
        <w:tab/>
        <w:t>Double-c</w:t>
      </w:r>
      <w:r w:rsidR="00DC600B">
        <w:rPr>
          <w:rFonts w:ascii="Salesforce Sans" w:hAnsi="Salesforce Sans"/>
          <w:szCs w:val="22"/>
        </w:rPr>
        <w:t>lick the most recent log entry.</w:t>
      </w:r>
    </w:p>
    <w:p w14:paraId="064648B7" w14:textId="48563935" w:rsidR="00DC600B" w:rsidRPr="007B28D8" w:rsidRDefault="00D35565" w:rsidP="00DC600B">
      <w:pPr>
        <w:pStyle w:val="Heading2"/>
        <w:spacing w:before="120"/>
        <w:contextualSpacing w:val="0"/>
        <w:rPr>
          <w:rFonts w:ascii="Salesforce Sans" w:hAnsi="Salesforce Sans" w:cs="Arial"/>
          <w:szCs w:val="22"/>
        </w:rPr>
      </w:pPr>
      <w:r>
        <w:rPr>
          <w:rFonts w:ascii="Salesforce Sans" w:hAnsi="Salesforce Sans" w:cs="Arial"/>
          <w:szCs w:val="22"/>
        </w:rPr>
        <w:t>I</w:t>
      </w:r>
      <w:r w:rsidR="00DC600B" w:rsidRPr="007B28D8">
        <w:rPr>
          <w:rFonts w:ascii="Salesforce Sans" w:hAnsi="Salesforce Sans" w:cs="Arial"/>
          <w:szCs w:val="22"/>
        </w:rPr>
        <w:t>.</w:t>
      </w:r>
      <w:r w:rsidR="00DC600B" w:rsidRPr="007B28D8">
        <w:rPr>
          <w:rFonts w:ascii="Salesforce Sans" w:hAnsi="Salesforce Sans" w:cs="Arial"/>
          <w:szCs w:val="22"/>
        </w:rPr>
        <w:tab/>
      </w:r>
      <w:r w:rsidR="00DC600B">
        <w:rPr>
          <w:rFonts w:ascii="Salesforce Sans" w:hAnsi="Salesforce Sans" w:cs="Arial"/>
          <w:szCs w:val="22"/>
        </w:rPr>
        <w:t>Click</w:t>
      </w:r>
      <w:r w:rsidR="00DC600B" w:rsidRPr="007B28D8">
        <w:rPr>
          <w:rFonts w:ascii="Salesforce Sans" w:hAnsi="Salesforce Sans" w:cs="Arial"/>
          <w:szCs w:val="22"/>
        </w:rPr>
        <w:t xml:space="preserve"> </w:t>
      </w:r>
      <w:r w:rsidR="00DC600B" w:rsidRPr="007B28D8">
        <w:rPr>
          <w:rStyle w:val="ClickOrSelect"/>
          <w:rFonts w:ascii="Salesforce Sans" w:hAnsi="Salesforce Sans" w:cs="Arial"/>
          <w:szCs w:val="22"/>
        </w:rPr>
        <w:t>Debug Only</w:t>
      </w:r>
      <w:r w:rsidR="00DC600B" w:rsidRPr="007B28D8">
        <w:rPr>
          <w:rStyle w:val="ClickOrSelect"/>
          <w:rFonts w:ascii="Salesforce Sans" w:hAnsi="Salesforce Sans" w:cs="Arial"/>
          <w:b w:val="0"/>
          <w:szCs w:val="22"/>
        </w:rPr>
        <w:t>.</w:t>
      </w:r>
      <w:r w:rsidR="00DC600B" w:rsidRPr="007B28D8">
        <w:rPr>
          <w:rFonts w:ascii="Salesforce Sans" w:hAnsi="Salesforce Sans" w:cs="Arial"/>
          <w:szCs w:val="22"/>
        </w:rPr>
        <w:t xml:space="preserve"> </w:t>
      </w:r>
      <w:r w:rsidR="00033681">
        <w:rPr>
          <w:rFonts w:ascii="Salesforce Sans" w:hAnsi="Salesforce Sans" w:cs="Arial"/>
          <w:szCs w:val="22"/>
        </w:rPr>
        <w:t>As like the previous exercise, y</w:t>
      </w:r>
      <w:r w:rsidR="00DC600B">
        <w:rPr>
          <w:rFonts w:ascii="Salesforce Sans" w:hAnsi="Salesforce Sans" w:cs="Arial"/>
          <w:szCs w:val="22"/>
        </w:rPr>
        <w:t>ou should see an entry printed for each course you selected with the phrase “Course Selected: &lt;course name&gt;”</w:t>
      </w:r>
      <w:r w:rsidR="00033681">
        <w:rPr>
          <w:rFonts w:ascii="Salesforce Sans" w:hAnsi="Salesforce Sans" w:cs="Arial"/>
          <w:szCs w:val="22"/>
        </w:rPr>
        <w:t xml:space="preserve">, and a new entry that </w:t>
      </w:r>
      <w:r w:rsidR="000C2351">
        <w:rPr>
          <w:rFonts w:ascii="Salesforce Sans" w:hAnsi="Salesforce Sans" w:cs="Arial"/>
          <w:szCs w:val="22"/>
        </w:rPr>
        <w:t>printed the number of courses selected.</w:t>
      </w:r>
    </w:p>
    <w:p w14:paraId="51604299" w14:textId="291258F8" w:rsidR="00DC600B" w:rsidRPr="007B28D8" w:rsidRDefault="00D35565" w:rsidP="00DC600B">
      <w:pPr>
        <w:pStyle w:val="Heading3"/>
        <w:spacing w:before="120"/>
        <w:ind w:left="720"/>
        <w:contextualSpacing w:val="0"/>
        <w:rPr>
          <w:rFonts w:ascii="Salesforce Sans" w:hAnsi="Salesforce Sans"/>
          <w:szCs w:val="22"/>
        </w:rPr>
      </w:pPr>
      <w:r>
        <w:rPr>
          <w:rFonts w:ascii="Salesforce Sans" w:hAnsi="Salesforce Sans"/>
          <w:szCs w:val="22"/>
        </w:rPr>
        <w:t>J</w:t>
      </w:r>
      <w:r w:rsidR="00DC600B" w:rsidRPr="007B28D8">
        <w:rPr>
          <w:rFonts w:ascii="Salesforce Sans" w:hAnsi="Salesforce Sans"/>
          <w:szCs w:val="22"/>
        </w:rPr>
        <w:t>.</w:t>
      </w:r>
      <w:r w:rsidR="00DC600B" w:rsidRPr="007B28D8">
        <w:rPr>
          <w:rFonts w:ascii="Salesforce Sans" w:hAnsi="Salesforce Sans"/>
          <w:szCs w:val="22"/>
        </w:rPr>
        <w:tab/>
      </w:r>
      <w:r w:rsidR="00DC600B">
        <w:rPr>
          <w:rFonts w:ascii="Salesforce Sans" w:hAnsi="Salesforce Sans"/>
          <w:szCs w:val="22"/>
        </w:rPr>
        <w:t xml:space="preserve">Press </w:t>
      </w:r>
      <w:r w:rsidR="00DC600B" w:rsidRPr="00095225">
        <w:rPr>
          <w:rStyle w:val="EnterOrType"/>
          <w:szCs w:val="22"/>
        </w:rPr>
        <w:t>CTRL + ALT + /</w:t>
      </w:r>
      <w:r w:rsidR="00DC600B" w:rsidRPr="007B28D8">
        <w:rPr>
          <w:rFonts w:ascii="Salesforce Sans" w:hAnsi="Salesforce Sans"/>
          <w:szCs w:val="22"/>
        </w:rPr>
        <w:t xml:space="preserve"> to close all console tabs.</w:t>
      </w:r>
    </w:p>
    <w:p w14:paraId="74E7B5ED" w14:textId="26089069" w:rsidR="00DC600B" w:rsidRPr="007B28D8" w:rsidRDefault="00D35565" w:rsidP="00DC600B">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Pr>
          <w:rFonts w:ascii="Salesforce Sans" w:hAnsi="Salesforce Sans"/>
          <w:szCs w:val="22"/>
        </w:rPr>
        <w:t>K</w:t>
      </w:r>
      <w:r w:rsidR="00DC600B" w:rsidRPr="007B28D8">
        <w:rPr>
          <w:rFonts w:ascii="Salesforce Sans" w:hAnsi="Salesforce Sans"/>
          <w:szCs w:val="22"/>
        </w:rPr>
        <w:t>.</w:t>
      </w:r>
      <w:r w:rsidR="00DC600B" w:rsidRPr="007B28D8">
        <w:rPr>
          <w:rFonts w:ascii="Salesforce Sans" w:hAnsi="Salesforce Sans"/>
          <w:szCs w:val="22"/>
        </w:rPr>
        <w:tab/>
      </w:r>
      <w:r w:rsidR="00DC600B">
        <w:rPr>
          <w:rFonts w:ascii="Salesforce Sans" w:hAnsi="Salesforce Sans"/>
          <w:szCs w:val="22"/>
        </w:rPr>
        <w:t>Close the Developer Console window.</w:t>
      </w:r>
    </w:p>
    <w:p w14:paraId="181B01B1" w14:textId="77777777" w:rsidR="00C078AC" w:rsidRPr="008066E6" w:rsidRDefault="00C078AC" w:rsidP="008066E6">
      <w:pPr>
        <w:pStyle w:val="Heading2"/>
        <w:spacing w:before="120"/>
        <w:contextualSpacing w:val="0"/>
        <w:rPr>
          <w:rFonts w:ascii="Salesforce Sans" w:hAnsi="Salesforce Sans" w:cs="Arial"/>
          <w:szCs w:val="22"/>
        </w:rPr>
      </w:pPr>
    </w:p>
    <w:p w14:paraId="5F1CAF80" w14:textId="77777777" w:rsidR="00C078AC" w:rsidRPr="008066E6" w:rsidRDefault="00C078AC" w:rsidP="008066E6">
      <w:pPr>
        <w:pStyle w:val="Heading2"/>
        <w:spacing w:before="120"/>
        <w:contextualSpacing w:val="0"/>
        <w:rPr>
          <w:rFonts w:ascii="Salesforce Sans" w:hAnsi="Salesforce Sans" w:cs="Arial"/>
          <w:szCs w:val="22"/>
        </w:rPr>
      </w:pPr>
    </w:p>
    <w:p w14:paraId="6A85B749" w14:textId="77777777" w:rsidR="00C078AC" w:rsidRPr="008066E6" w:rsidRDefault="00C078AC" w:rsidP="008066E6">
      <w:pPr>
        <w:pStyle w:val="Heading2"/>
        <w:spacing w:before="120"/>
        <w:contextualSpacing w:val="0"/>
        <w:rPr>
          <w:rFonts w:ascii="Salesforce Sans" w:hAnsi="Salesforce Sans" w:cs="Arial"/>
          <w:szCs w:val="22"/>
        </w:rPr>
      </w:pPr>
    </w:p>
    <w:p w14:paraId="26D55A0A" w14:textId="77777777" w:rsidR="00C078AC" w:rsidRPr="008066E6" w:rsidRDefault="00C078AC" w:rsidP="008066E6">
      <w:pPr>
        <w:spacing w:before="120" w:after="120"/>
        <w:rPr>
          <w:rFonts w:ascii="Salesforce Sans" w:hAnsi="Salesforce Sans" w:cs="Arial"/>
          <w:sz w:val="22"/>
          <w:szCs w:val="22"/>
        </w:rPr>
      </w:pPr>
      <w:r w:rsidRPr="008066E6">
        <w:rPr>
          <w:rFonts w:ascii="Salesforce Sans" w:hAnsi="Salesforce Sans" w:cs="Arial"/>
          <w:sz w:val="22"/>
          <w:szCs w:val="22"/>
        </w:rPr>
        <w:br w:type="page"/>
      </w:r>
    </w:p>
    <w:p w14:paraId="61EC0866" w14:textId="41041512" w:rsidR="00C078AC" w:rsidRPr="0077756F" w:rsidRDefault="00C078AC">
      <w:pPr>
        <w:pStyle w:val="ExerciseTitle"/>
      </w:pPr>
      <w:bookmarkStart w:id="113" w:name="_Toc427165791"/>
      <w:bookmarkStart w:id="114" w:name="_Toc514686443"/>
      <w:r w:rsidRPr="0077756F">
        <w:lastRenderedPageBreak/>
        <w:t>17-5: Redirecting to a Results Page</w:t>
      </w:r>
      <w:bookmarkEnd w:id="113"/>
      <w:bookmarkEnd w:id="114"/>
      <w:r w:rsidR="00476EE4" w:rsidRPr="0077756F">
        <w:br/>
      </w:r>
    </w:p>
    <w:p w14:paraId="54A92150" w14:textId="77777777" w:rsidR="00FC2975" w:rsidRPr="008066E6" w:rsidRDefault="00FC2975"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370B17EF" w14:textId="77777777" w:rsidR="00C078AC" w:rsidRPr="008066E6" w:rsidRDefault="00C078AC" w:rsidP="008066E6">
      <w:pPr>
        <w:spacing w:before="120" w:after="120"/>
        <w:rPr>
          <w:rFonts w:ascii="Salesforce Sans" w:hAnsi="Salesforce Sans" w:cs="Arial"/>
          <w:sz w:val="22"/>
          <w:szCs w:val="22"/>
        </w:rPr>
      </w:pPr>
      <w:r w:rsidRPr="008066E6">
        <w:rPr>
          <w:rFonts w:ascii="Salesforce Sans" w:hAnsi="Salesforce Sans" w:cs="Arial"/>
          <w:sz w:val="22"/>
          <w:szCs w:val="22"/>
        </w:rPr>
        <w:t>You must redirect the user to show the results of the search they have set up.</w:t>
      </w:r>
      <w:r w:rsidRPr="008066E6">
        <w:rPr>
          <w:rFonts w:ascii="Salesforce Sans" w:hAnsi="Salesforce Sans" w:cs="Arial"/>
          <w:sz w:val="22"/>
          <w:szCs w:val="22"/>
        </w:rPr>
        <w:br/>
      </w:r>
    </w:p>
    <w:p w14:paraId="3FA1EE5C" w14:textId="77777777" w:rsidR="00C078AC" w:rsidRPr="008066E6" w:rsidRDefault="00C078AC" w:rsidP="008066E6">
      <w:pPr>
        <w:pStyle w:val="GoalTskTimeInstr"/>
        <w:spacing w:before="120" w:after="120"/>
        <w:rPr>
          <w:rFonts w:ascii="Salesforce Sans" w:hAnsi="Salesforce Sans" w:cs="Arial"/>
          <w:sz w:val="22"/>
          <w:szCs w:val="22"/>
        </w:rPr>
      </w:pPr>
      <w:r w:rsidRPr="008066E6">
        <w:rPr>
          <w:rFonts w:ascii="Salesforce Sans" w:hAnsi="Salesforce Sans" w:cs="Arial"/>
          <w:sz w:val="22"/>
          <w:szCs w:val="22"/>
        </w:rPr>
        <w:t>Tasks:</w:t>
      </w:r>
    </w:p>
    <w:p w14:paraId="424224A6" w14:textId="2EF167B7"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 Arabic \r 1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1</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Create a new results page.</w:t>
      </w:r>
    </w:p>
    <w:p w14:paraId="7E84DD5A" w14:textId="1DC1BD4D"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\n \* Arabic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2</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Write the code necessary to redirect the user to a new page.</w:t>
      </w:r>
    </w:p>
    <w:p w14:paraId="4A2CB8DC" w14:textId="7A1EB79B"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\n \* Arabic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3</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Add code to the new page to display the course deliveries.</w:t>
      </w:r>
    </w:p>
    <w:p w14:paraId="30BCB0CE" w14:textId="371B4BD3"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\n \* Arabic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4</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Test your new page.</w:t>
      </w:r>
    </w:p>
    <w:p w14:paraId="51D7A35B" w14:textId="77777777" w:rsidR="00C078AC" w:rsidRPr="008066E6" w:rsidRDefault="00C078AC" w:rsidP="008066E6">
      <w:pPr>
        <w:pStyle w:val="Heading1"/>
        <w:spacing w:before="120"/>
        <w:contextualSpacing w:val="0"/>
        <w:rPr>
          <w:rFonts w:ascii="Salesforce Sans" w:hAnsi="Salesforce Sans" w:cs="Arial"/>
          <w:szCs w:val="22"/>
        </w:rPr>
      </w:pPr>
    </w:p>
    <w:p w14:paraId="58A2AFB3" w14:textId="77777777" w:rsidR="00C078AC" w:rsidRPr="008066E6" w:rsidRDefault="00C078AC" w:rsidP="008066E6">
      <w:pPr>
        <w:pStyle w:val="GoalTskTimeInstr"/>
        <w:spacing w:before="120" w:after="120"/>
        <w:rPr>
          <w:rFonts w:ascii="Salesforce Sans" w:hAnsi="Salesforce Sans" w:cs="Arial"/>
          <w:sz w:val="22"/>
          <w:szCs w:val="22"/>
        </w:rPr>
      </w:pPr>
      <w:r w:rsidRPr="008066E6">
        <w:rPr>
          <w:rFonts w:ascii="Salesforce Sans" w:hAnsi="Salesforce Sans" w:cs="Arial"/>
          <w:sz w:val="22"/>
          <w:szCs w:val="22"/>
        </w:rPr>
        <w:t>Time:</w:t>
      </w:r>
    </w:p>
    <w:p w14:paraId="743B5777" w14:textId="77777777" w:rsidR="00C078AC" w:rsidRPr="008066E6" w:rsidRDefault="0046726A" w:rsidP="008066E6">
      <w:pPr>
        <w:spacing w:before="120" w:after="120"/>
        <w:rPr>
          <w:rFonts w:ascii="Salesforce Sans" w:hAnsi="Salesforce Sans" w:cs="Arial"/>
          <w:sz w:val="22"/>
          <w:szCs w:val="22"/>
        </w:rPr>
      </w:pPr>
      <w:r w:rsidRPr="008066E6">
        <w:rPr>
          <w:rFonts w:ascii="Salesforce Sans" w:hAnsi="Salesforce Sans" w:cs="Arial"/>
          <w:sz w:val="22"/>
          <w:szCs w:val="22"/>
        </w:rPr>
        <w:t>25</w:t>
      </w:r>
      <w:r w:rsidR="00C078AC" w:rsidRPr="008066E6">
        <w:rPr>
          <w:rFonts w:ascii="Salesforce Sans" w:hAnsi="Salesforce Sans" w:cs="Arial"/>
          <w:sz w:val="22"/>
          <w:szCs w:val="22"/>
        </w:rPr>
        <w:t xml:space="preserve"> minutes </w:t>
      </w:r>
    </w:p>
    <w:p w14:paraId="23977096" w14:textId="77777777" w:rsidR="00C078AC" w:rsidRPr="008066E6" w:rsidRDefault="00C078AC" w:rsidP="008066E6">
      <w:pPr>
        <w:pStyle w:val="SingleLine"/>
        <w:spacing w:before="120" w:after="120"/>
        <w:rPr>
          <w:rFonts w:ascii="Salesforce Sans" w:hAnsi="Salesforce Sans" w:cs="Arial"/>
          <w:sz w:val="22"/>
          <w:szCs w:val="22"/>
        </w:rPr>
      </w:pPr>
    </w:p>
    <w:p w14:paraId="03C6E3D1" w14:textId="77777777" w:rsidR="00C078AC" w:rsidRPr="008066E6" w:rsidRDefault="00C078AC" w:rsidP="008066E6">
      <w:pPr>
        <w:pStyle w:val="GoalTskTimeInstr"/>
        <w:spacing w:before="120" w:after="120"/>
        <w:rPr>
          <w:rFonts w:ascii="Salesforce Sans" w:hAnsi="Salesforce Sans" w:cs="Arial"/>
          <w:sz w:val="22"/>
          <w:szCs w:val="22"/>
        </w:rPr>
      </w:pPr>
      <w:r w:rsidRPr="008066E6">
        <w:rPr>
          <w:rFonts w:ascii="Salesforce Sans" w:hAnsi="Salesforce Sans" w:cs="Arial"/>
          <w:sz w:val="22"/>
          <w:szCs w:val="22"/>
        </w:rPr>
        <w:t>Instructions:</w:t>
      </w:r>
    </w:p>
    <w:p w14:paraId="001E7AAF" w14:textId="160747A1" w:rsidR="00C078AC"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 Arabic \r 1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1</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Create a new results page.</w:t>
      </w:r>
    </w:p>
    <w:p w14:paraId="67E23CC8" w14:textId="49BFA41E" w:rsidR="00FD55AD" w:rsidRDefault="00FD55AD" w:rsidP="00FD55AD">
      <w:pPr>
        <w:pStyle w:val="Heading2"/>
        <w:spacing w:before="120"/>
        <w:contextualSpacing w:val="0"/>
        <w:rPr>
          <w:rFonts w:ascii="Salesforce Sans" w:hAnsi="Salesforce Sans"/>
          <w:szCs w:val="22"/>
        </w:rPr>
      </w:pPr>
      <w:r w:rsidRPr="007B28D8">
        <w:rPr>
          <w:rFonts w:ascii="Salesforce Sans" w:hAnsi="Salesforce Sans"/>
          <w:szCs w:val="22"/>
        </w:rPr>
        <w:fldChar w:fldCharType="begin"/>
      </w:r>
      <w:r w:rsidRPr="007B28D8">
        <w:rPr>
          <w:rFonts w:ascii="Salesforce Sans" w:hAnsi="Salesforce Sans"/>
          <w:szCs w:val="22"/>
        </w:rPr>
        <w:instrText xml:space="preserve"> SEQ H2 \r 1\* ALPHABETIC \* MERGEFORMAT </w:instrText>
      </w:r>
      <w:r w:rsidRPr="007B28D8">
        <w:rPr>
          <w:rFonts w:ascii="Salesforce Sans" w:hAnsi="Salesforce Sans"/>
          <w:szCs w:val="22"/>
        </w:rPr>
        <w:fldChar w:fldCharType="separate"/>
      </w:r>
      <w:r w:rsidRPr="007B28D8">
        <w:rPr>
          <w:rFonts w:ascii="Salesforce Sans" w:hAnsi="Salesforce Sans"/>
          <w:noProof/>
          <w:szCs w:val="22"/>
        </w:rPr>
        <w:t>A</w:t>
      </w:r>
      <w:r w:rsidRPr="007B28D8">
        <w:rPr>
          <w:rFonts w:ascii="Salesforce Sans" w:hAnsi="Salesforce Sans"/>
          <w:noProof/>
          <w:szCs w:val="22"/>
        </w:rPr>
        <w:fldChar w:fldCharType="end"/>
      </w:r>
      <w:r w:rsidRPr="007B28D8">
        <w:rPr>
          <w:rFonts w:ascii="Salesforce Sans" w:hAnsi="Salesforce Sans"/>
          <w:szCs w:val="22"/>
        </w:rPr>
        <w:t>.</w:t>
      </w:r>
      <w:r w:rsidRPr="007B28D8">
        <w:rPr>
          <w:rFonts w:ascii="Salesforce Sans" w:hAnsi="Salesforce Sans"/>
          <w:szCs w:val="22"/>
        </w:rPr>
        <w:tab/>
        <w:t>C</w:t>
      </w:r>
      <w:r w:rsidRPr="007B28D8">
        <w:rPr>
          <w:rFonts w:ascii="Salesforce Sans" w:hAnsi="Salesforce Sans"/>
          <w:color w:val="000000" w:themeColor="text1"/>
          <w:szCs w:val="22"/>
        </w:rPr>
        <w:t xml:space="preserve">lick </w:t>
      </w:r>
      <w:r w:rsidRPr="007B28D8">
        <w:rPr>
          <w:rFonts w:ascii="Salesforce Sans" w:hAnsi="Salesforce Sans"/>
          <w:szCs w:val="22"/>
        </w:rPr>
        <w:fldChar w:fldCharType="begin"/>
      </w:r>
      <w:r w:rsidRPr="007B28D8">
        <w:rPr>
          <w:rFonts w:ascii="Salesforce Sans" w:hAnsi="Salesforce Sans"/>
          <w:szCs w:val="22"/>
        </w:rPr>
        <w:instrText xml:space="preserve"> INCLUDEPICTURE "https://resources.help.salesforce.com/images/02e863126fef084a82dc1f96dea047ff.png" \* MERGEFORMATINET </w:instrText>
      </w:r>
      <w:r w:rsidRPr="007B28D8">
        <w:rPr>
          <w:rFonts w:ascii="Salesforce Sans" w:hAnsi="Salesforce Sans"/>
          <w:szCs w:val="22"/>
        </w:rPr>
        <w:fldChar w:fldCharType="separate"/>
      </w:r>
      <w:r w:rsidRPr="007B28D8">
        <w:rPr>
          <w:rFonts w:ascii="Salesforce Sans" w:hAnsi="Salesforce Sans"/>
          <w:noProof/>
          <w:szCs w:val="22"/>
        </w:rPr>
        <w:drawing>
          <wp:inline distT="0" distB="0" distL="0" distR="0" wp14:anchorId="33D9E05C" wp14:editId="48810AE7">
            <wp:extent cx="130775" cy="144869"/>
            <wp:effectExtent l="0" t="0" r="0" b="0"/>
            <wp:docPr id="2051" name="Picture 2051"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7B28D8">
        <w:rPr>
          <w:rFonts w:ascii="Salesforce Sans" w:hAnsi="Salesforce Sans"/>
          <w:szCs w:val="22"/>
        </w:rPr>
        <w:fldChar w:fldCharType="end"/>
      </w:r>
      <w:r w:rsidRPr="007B28D8">
        <w:rPr>
          <w:rFonts w:ascii="Salesforce Sans" w:hAnsi="Salesforce Sans"/>
          <w:szCs w:val="22"/>
        </w:rPr>
        <w:t xml:space="preserve"> | </w:t>
      </w:r>
      <w:r w:rsidRPr="0077756F">
        <w:rPr>
          <w:rStyle w:val="ClickPaths"/>
          <w:color w:val="000000" w:themeColor="text1"/>
          <w:szCs w:val="22"/>
        </w:rPr>
        <w:t>Developer Console.</w:t>
      </w:r>
    </w:p>
    <w:p w14:paraId="1124E28D" w14:textId="48D4984B" w:rsidR="00F44955" w:rsidRPr="007B28D8" w:rsidRDefault="00FD55AD" w:rsidP="00F44955">
      <w:pPr>
        <w:pStyle w:val="Heading2"/>
        <w:spacing w:before="120"/>
        <w:contextualSpacing w:val="0"/>
        <w:rPr>
          <w:rFonts w:ascii="Salesforce Sans" w:hAnsi="Salesforce Sans"/>
          <w:szCs w:val="22"/>
        </w:rPr>
      </w:pPr>
      <w:r>
        <w:rPr>
          <w:rFonts w:ascii="Salesforce Sans" w:hAnsi="Salesforce Sans"/>
          <w:szCs w:val="22"/>
        </w:rPr>
        <w:t>B</w:t>
      </w:r>
      <w:r w:rsidR="00F44955" w:rsidRPr="007B28D8">
        <w:rPr>
          <w:rFonts w:ascii="Salesforce Sans" w:hAnsi="Salesforce Sans"/>
          <w:szCs w:val="22"/>
        </w:rPr>
        <w:t>.</w:t>
      </w:r>
      <w:r w:rsidR="00F44955" w:rsidRPr="007B28D8">
        <w:rPr>
          <w:rFonts w:ascii="Salesforce Sans" w:hAnsi="Salesforce Sans"/>
          <w:szCs w:val="22"/>
        </w:rPr>
        <w:tab/>
        <w:t xml:space="preserve">Click </w:t>
      </w:r>
      <w:r w:rsidR="00F44955" w:rsidRPr="007B28D8">
        <w:rPr>
          <w:rStyle w:val="ClickOrSelect"/>
          <w:rFonts w:ascii="Salesforce Sans" w:hAnsi="Salesforce Sans"/>
          <w:szCs w:val="22"/>
        </w:rPr>
        <w:t>File | New | Visualforce Page</w:t>
      </w:r>
      <w:r w:rsidR="00F44955" w:rsidRPr="007B28D8">
        <w:rPr>
          <w:rFonts w:ascii="Salesforce Sans" w:hAnsi="Salesforce Sans"/>
          <w:szCs w:val="22"/>
        </w:rPr>
        <w:t>.</w:t>
      </w:r>
    </w:p>
    <w:p w14:paraId="4F13FAB0" w14:textId="38D72CDD" w:rsidR="00F44955" w:rsidRPr="007B28D8" w:rsidRDefault="00FD55AD" w:rsidP="00F44955">
      <w:pPr>
        <w:pStyle w:val="Heading3"/>
        <w:spacing w:before="120"/>
        <w:ind w:left="720"/>
        <w:contextualSpacing w:val="0"/>
        <w:rPr>
          <w:rFonts w:ascii="Salesforce Sans" w:hAnsi="Salesforce Sans"/>
          <w:szCs w:val="22"/>
        </w:rPr>
      </w:pPr>
      <w:r>
        <w:rPr>
          <w:rFonts w:ascii="Salesforce Sans" w:hAnsi="Salesforce Sans"/>
          <w:szCs w:val="22"/>
        </w:rPr>
        <w:t>C</w:t>
      </w:r>
      <w:r w:rsidR="00F44955" w:rsidRPr="007B28D8">
        <w:rPr>
          <w:rFonts w:ascii="Salesforce Sans" w:hAnsi="Salesforce Sans"/>
          <w:szCs w:val="22"/>
        </w:rPr>
        <w:t>.</w:t>
      </w:r>
      <w:r w:rsidR="00F44955" w:rsidRPr="007B28D8">
        <w:rPr>
          <w:rFonts w:ascii="Salesforce Sans" w:hAnsi="Salesforce Sans"/>
          <w:szCs w:val="22"/>
        </w:rPr>
        <w:tab/>
        <w:t>Enter the following information:</w:t>
      </w:r>
    </w:p>
    <w:tbl>
      <w:tblPr>
        <w:tblStyle w:val="TableGrid"/>
        <w:tblW w:w="0" w:type="auto"/>
        <w:tblInd w:w="792" w:type="dxa"/>
        <w:tblLook w:val="04A0" w:firstRow="1" w:lastRow="0" w:firstColumn="1" w:lastColumn="0" w:noHBand="0" w:noVBand="1"/>
      </w:tblPr>
      <w:tblGrid>
        <w:gridCol w:w="2353"/>
        <w:gridCol w:w="4500"/>
      </w:tblGrid>
      <w:tr w:rsidR="00F44955" w:rsidRPr="007B28D8" w14:paraId="2547DD8A" w14:textId="77777777" w:rsidTr="008F5A90">
        <w:tc>
          <w:tcPr>
            <w:tcW w:w="2353" w:type="dxa"/>
          </w:tcPr>
          <w:p w14:paraId="4C850602" w14:textId="77777777" w:rsidR="00F44955" w:rsidRPr="007B28D8" w:rsidRDefault="00F44955" w:rsidP="008F5A90">
            <w:pPr>
              <w:pStyle w:val="Heading2"/>
              <w:keepNext/>
              <w:keepLines/>
              <w:spacing w:before="20" w:after="20"/>
              <w:ind w:left="0" w:firstLine="0"/>
              <w:contextualSpacing w:val="0"/>
              <w:rPr>
                <w:rFonts w:ascii="Salesforce Sans" w:hAnsi="Salesforce Sans"/>
                <w:color w:val="000000" w:themeColor="text1"/>
                <w:szCs w:val="22"/>
              </w:rPr>
            </w:pPr>
            <w:r w:rsidRPr="007B28D8">
              <w:rPr>
                <w:rFonts w:ascii="Salesforce Sans" w:hAnsi="Salesforce Sans"/>
                <w:color w:val="000000" w:themeColor="text1"/>
                <w:szCs w:val="22"/>
              </w:rPr>
              <w:t>Name</w:t>
            </w:r>
          </w:p>
        </w:tc>
        <w:tc>
          <w:tcPr>
            <w:tcW w:w="4500" w:type="dxa"/>
          </w:tcPr>
          <w:p w14:paraId="26444CED" w14:textId="1E495274" w:rsidR="00F44955" w:rsidRPr="007B28D8" w:rsidRDefault="00F44955" w:rsidP="008F5A90">
            <w:pPr>
              <w:pStyle w:val="Heading2"/>
              <w:keepNext/>
              <w:keepLines/>
              <w:spacing w:before="20" w:after="20"/>
              <w:ind w:left="0" w:firstLine="0"/>
              <w:contextualSpacing w:val="0"/>
              <w:rPr>
                <w:rStyle w:val="EnterOrType"/>
              </w:rPr>
            </w:pPr>
            <w:proofErr w:type="spellStart"/>
            <w:r w:rsidRPr="00F44955">
              <w:rPr>
                <w:rStyle w:val="EnterOrType"/>
              </w:rPr>
              <w:t>ListCourseDeliveries</w:t>
            </w:r>
            <w:r>
              <w:rPr>
                <w:rStyle w:val="EnterOrType"/>
              </w:rPr>
              <w:t>Page</w:t>
            </w:r>
            <w:proofErr w:type="spellEnd"/>
          </w:p>
        </w:tc>
      </w:tr>
    </w:tbl>
    <w:p w14:paraId="510ACEE0" w14:textId="37A8AB2F" w:rsidR="00F44955" w:rsidRDefault="00FD55AD" w:rsidP="00F44955">
      <w:pPr>
        <w:pStyle w:val="Heading2"/>
        <w:spacing w:before="120"/>
        <w:contextualSpacing w:val="0"/>
        <w:rPr>
          <w:rFonts w:ascii="Salesforce Sans" w:hAnsi="Salesforce Sans"/>
          <w:szCs w:val="22"/>
        </w:rPr>
      </w:pPr>
      <w:r>
        <w:rPr>
          <w:rFonts w:ascii="Salesforce Sans" w:hAnsi="Salesforce Sans"/>
          <w:szCs w:val="22"/>
        </w:rPr>
        <w:t>D</w:t>
      </w:r>
      <w:r w:rsidR="00F44955" w:rsidRPr="007B28D8">
        <w:rPr>
          <w:rFonts w:ascii="Salesforce Sans" w:hAnsi="Salesforce Sans"/>
          <w:szCs w:val="22"/>
        </w:rPr>
        <w:t>.</w:t>
      </w:r>
      <w:r w:rsidR="00F44955" w:rsidRPr="007B28D8">
        <w:rPr>
          <w:rFonts w:ascii="Salesforce Sans" w:hAnsi="Salesforce Sans"/>
          <w:szCs w:val="22"/>
        </w:rPr>
        <w:tab/>
        <w:t xml:space="preserve">Click </w:t>
      </w:r>
      <w:r w:rsidR="00F44955" w:rsidRPr="007B28D8">
        <w:rPr>
          <w:rFonts w:ascii="Salesforce Sans" w:hAnsi="Salesforce Sans"/>
          <w:b/>
          <w:szCs w:val="22"/>
        </w:rPr>
        <w:t>OK</w:t>
      </w:r>
      <w:r w:rsidR="00F44955" w:rsidRPr="007B28D8">
        <w:rPr>
          <w:rFonts w:ascii="Salesforce Sans" w:hAnsi="Salesforce Sans"/>
          <w:szCs w:val="22"/>
        </w:rPr>
        <w:t>.</w:t>
      </w:r>
    </w:p>
    <w:p w14:paraId="5714B0F0" w14:textId="36704B83" w:rsidR="00CF1E74" w:rsidRDefault="00CF1E74" w:rsidP="00F44955">
      <w:pPr>
        <w:pStyle w:val="Heading2"/>
        <w:spacing w:before="120"/>
        <w:contextualSpacing w:val="0"/>
        <w:rPr>
          <w:rFonts w:ascii="Salesforce Sans" w:hAnsi="Salesforce Sans"/>
          <w:szCs w:val="22"/>
        </w:rPr>
      </w:pPr>
      <w:r w:rsidRPr="007B28D8">
        <w:rPr>
          <w:rFonts w:ascii="Salesforce Sans" w:hAnsi="Salesforce Sans" w:cs="Arial"/>
          <w:szCs w:val="22"/>
        </w:rPr>
        <w:t>Note: We will return to this page in a later step to complete the code for it.</w:t>
      </w:r>
    </w:p>
    <w:p w14:paraId="13C2C1B0" w14:textId="269A3F5D" w:rsidR="00C078AC"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\n \* Arabic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2</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Write the code necessary to redirect the user to a new page.</w:t>
      </w:r>
    </w:p>
    <w:p w14:paraId="1B01A942" w14:textId="77777777" w:rsidR="0021608D" w:rsidRDefault="0021608D" w:rsidP="0021608D">
      <w:pPr>
        <w:pStyle w:val="Heading2"/>
        <w:spacing w:before="120"/>
        <w:contextualSpacing w:val="0"/>
        <w:rPr>
          <w:rFonts w:ascii="Salesforce Sans" w:hAnsi="Salesforce Sans"/>
          <w:szCs w:val="22"/>
        </w:rPr>
      </w:pPr>
      <w:r w:rsidRPr="007B28D8">
        <w:rPr>
          <w:rFonts w:ascii="Salesforce Sans" w:hAnsi="Salesforce Sans"/>
          <w:szCs w:val="22"/>
        </w:rPr>
        <w:fldChar w:fldCharType="begin"/>
      </w:r>
      <w:r w:rsidRPr="007B28D8">
        <w:rPr>
          <w:rFonts w:ascii="Salesforce Sans" w:hAnsi="Salesforce Sans"/>
          <w:szCs w:val="22"/>
        </w:rPr>
        <w:instrText xml:space="preserve"> SEQ H2 \r 1\* ALPHABETIC \* MERGEFORMAT </w:instrText>
      </w:r>
      <w:r w:rsidRPr="007B28D8">
        <w:rPr>
          <w:rFonts w:ascii="Salesforce Sans" w:hAnsi="Salesforce Sans"/>
          <w:szCs w:val="22"/>
        </w:rPr>
        <w:fldChar w:fldCharType="separate"/>
      </w:r>
      <w:r w:rsidRPr="007B28D8">
        <w:rPr>
          <w:rFonts w:ascii="Salesforce Sans" w:hAnsi="Salesforce Sans"/>
          <w:noProof/>
          <w:szCs w:val="22"/>
        </w:rPr>
        <w:t>A</w:t>
      </w:r>
      <w:r w:rsidRPr="007B28D8">
        <w:rPr>
          <w:rFonts w:ascii="Salesforce Sans" w:hAnsi="Salesforce Sans"/>
          <w:noProof/>
          <w:szCs w:val="22"/>
        </w:rPr>
        <w:fldChar w:fldCharType="end"/>
      </w:r>
      <w:r w:rsidRPr="007B28D8">
        <w:rPr>
          <w:rFonts w:ascii="Salesforce Sans" w:hAnsi="Salesforce Sans"/>
          <w:szCs w:val="22"/>
        </w:rPr>
        <w:t>.</w:t>
      </w:r>
      <w:r w:rsidRPr="007B28D8">
        <w:rPr>
          <w:rFonts w:ascii="Salesforce Sans" w:hAnsi="Salesforce Sans"/>
          <w:szCs w:val="22"/>
        </w:rPr>
        <w:tab/>
        <w:t>C</w:t>
      </w:r>
      <w:r w:rsidRPr="007B28D8">
        <w:rPr>
          <w:rFonts w:ascii="Salesforce Sans" w:hAnsi="Salesforce Sans"/>
          <w:color w:val="000000" w:themeColor="text1"/>
          <w:szCs w:val="22"/>
        </w:rPr>
        <w:t xml:space="preserve">lick </w:t>
      </w:r>
      <w:r w:rsidRPr="007B28D8">
        <w:rPr>
          <w:rFonts w:ascii="Salesforce Sans" w:hAnsi="Salesforce Sans"/>
          <w:szCs w:val="22"/>
        </w:rPr>
        <w:fldChar w:fldCharType="begin"/>
      </w:r>
      <w:r w:rsidRPr="007B28D8">
        <w:rPr>
          <w:rFonts w:ascii="Salesforce Sans" w:hAnsi="Salesforce Sans"/>
          <w:szCs w:val="22"/>
        </w:rPr>
        <w:instrText xml:space="preserve"> INCLUDEPICTURE "https://resources.help.salesforce.com/images/02e863126fef084a82dc1f96dea047ff.png" \* MERGEFORMATINET </w:instrText>
      </w:r>
      <w:r w:rsidRPr="007B28D8">
        <w:rPr>
          <w:rFonts w:ascii="Salesforce Sans" w:hAnsi="Salesforce Sans"/>
          <w:szCs w:val="22"/>
        </w:rPr>
        <w:fldChar w:fldCharType="separate"/>
      </w:r>
      <w:r w:rsidRPr="007B28D8">
        <w:rPr>
          <w:rFonts w:ascii="Salesforce Sans" w:hAnsi="Salesforce Sans"/>
          <w:noProof/>
          <w:szCs w:val="22"/>
        </w:rPr>
        <w:drawing>
          <wp:inline distT="0" distB="0" distL="0" distR="0" wp14:anchorId="16009676" wp14:editId="2F98EA4F">
            <wp:extent cx="130775" cy="144869"/>
            <wp:effectExtent l="0" t="0" r="0" b="0"/>
            <wp:docPr id="2052" name="Picture 2052"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7B28D8">
        <w:rPr>
          <w:rFonts w:ascii="Salesforce Sans" w:hAnsi="Salesforce Sans"/>
          <w:szCs w:val="22"/>
        </w:rPr>
        <w:fldChar w:fldCharType="end"/>
      </w:r>
      <w:r w:rsidRPr="007B28D8">
        <w:rPr>
          <w:rFonts w:ascii="Salesforce Sans" w:hAnsi="Salesforce Sans"/>
          <w:szCs w:val="22"/>
        </w:rPr>
        <w:t xml:space="preserve"> | </w:t>
      </w:r>
      <w:r w:rsidRPr="0077756F">
        <w:rPr>
          <w:rStyle w:val="ClickPaths"/>
          <w:color w:val="000000" w:themeColor="text1"/>
          <w:szCs w:val="22"/>
        </w:rPr>
        <w:t>Developer Console.</w:t>
      </w:r>
    </w:p>
    <w:p w14:paraId="29C70871" w14:textId="77777777" w:rsidR="0021608D" w:rsidRPr="007B28D8" w:rsidRDefault="0021608D" w:rsidP="0021608D">
      <w:pPr>
        <w:pStyle w:val="Heading3"/>
        <w:spacing w:before="120"/>
        <w:ind w:left="720"/>
        <w:contextualSpacing w:val="0"/>
        <w:rPr>
          <w:rFonts w:ascii="Salesforce Sans" w:hAnsi="Salesforce Sans"/>
          <w:szCs w:val="22"/>
        </w:rPr>
      </w:pPr>
      <w:r>
        <w:rPr>
          <w:rFonts w:ascii="Salesforce Sans" w:hAnsi="Salesforce Sans"/>
          <w:szCs w:val="22"/>
        </w:rPr>
        <w:t>B</w:t>
      </w:r>
      <w:r w:rsidRPr="007B28D8">
        <w:rPr>
          <w:rFonts w:ascii="Salesforce Sans" w:hAnsi="Salesforce Sans"/>
          <w:szCs w:val="22"/>
        </w:rPr>
        <w:t>.</w:t>
      </w:r>
      <w:r w:rsidRPr="007B28D8">
        <w:rPr>
          <w:rFonts w:ascii="Salesforce Sans" w:hAnsi="Salesforce Sans"/>
          <w:szCs w:val="22"/>
        </w:rPr>
        <w:tab/>
        <w:t xml:space="preserve">Click </w:t>
      </w:r>
      <w:r w:rsidRPr="007B28D8">
        <w:rPr>
          <w:rFonts w:ascii="Salesforce Sans" w:hAnsi="Salesforce Sans"/>
          <w:b/>
          <w:szCs w:val="22"/>
        </w:rPr>
        <w:t>File | Open</w:t>
      </w:r>
      <w:r w:rsidRPr="007B28D8">
        <w:rPr>
          <w:rFonts w:ascii="Salesforce Sans" w:hAnsi="Salesforce Sans"/>
          <w:szCs w:val="22"/>
        </w:rPr>
        <w:t>.</w:t>
      </w:r>
    </w:p>
    <w:p w14:paraId="539BAB1F" w14:textId="77777777" w:rsidR="0021608D" w:rsidRPr="007B28D8" w:rsidRDefault="0021608D" w:rsidP="0021608D">
      <w:pPr>
        <w:pStyle w:val="Heading3"/>
        <w:spacing w:before="120"/>
        <w:ind w:left="720"/>
        <w:contextualSpacing w:val="0"/>
        <w:rPr>
          <w:rFonts w:ascii="Salesforce Sans" w:hAnsi="Salesforce Sans"/>
          <w:szCs w:val="22"/>
        </w:rPr>
      </w:pPr>
      <w:r>
        <w:rPr>
          <w:rFonts w:ascii="Salesforce Sans" w:hAnsi="Salesforce Sans"/>
          <w:szCs w:val="22"/>
        </w:rPr>
        <w:t>C</w:t>
      </w:r>
      <w:r w:rsidRPr="007B28D8">
        <w:rPr>
          <w:rFonts w:ascii="Salesforce Sans" w:hAnsi="Salesforce Sans"/>
          <w:szCs w:val="22"/>
        </w:rPr>
        <w:t>.</w:t>
      </w:r>
      <w:r w:rsidRPr="007B28D8">
        <w:rPr>
          <w:rFonts w:ascii="Salesforce Sans" w:hAnsi="Salesforce Sans"/>
          <w:szCs w:val="22"/>
        </w:rPr>
        <w:tab/>
        <w:t xml:space="preserve">Select </w:t>
      </w:r>
      <w:r w:rsidRPr="007B28D8">
        <w:rPr>
          <w:rFonts w:ascii="Salesforce Sans" w:hAnsi="Salesforce Sans"/>
          <w:b/>
          <w:szCs w:val="22"/>
        </w:rPr>
        <w:t>Classes</w:t>
      </w:r>
      <w:r w:rsidRPr="007B28D8">
        <w:rPr>
          <w:rFonts w:ascii="Salesforce Sans" w:hAnsi="Salesforce Sans"/>
          <w:szCs w:val="22"/>
        </w:rPr>
        <w:t xml:space="preserve"> as the Entity Type, type </w:t>
      </w:r>
      <w:r>
        <w:rPr>
          <w:rStyle w:val="EnterOrType"/>
        </w:rPr>
        <w:t>Search</w:t>
      </w:r>
      <w:r w:rsidRPr="007B28D8">
        <w:rPr>
          <w:rFonts w:ascii="Salesforce Sans" w:hAnsi="Salesforce Sans"/>
          <w:szCs w:val="22"/>
        </w:rPr>
        <w:t xml:space="preserve"> into the filter input box, then double-click the entity </w:t>
      </w:r>
      <w:proofErr w:type="spellStart"/>
      <w:r w:rsidRPr="00A20E60">
        <w:rPr>
          <w:rFonts w:ascii="Salesforce Sans" w:hAnsi="Salesforce Sans"/>
          <w:b/>
          <w:szCs w:val="22"/>
        </w:rPr>
        <w:t>SearchCourses_CC</w:t>
      </w:r>
      <w:proofErr w:type="spellEnd"/>
      <w:r w:rsidRPr="007B28D8">
        <w:rPr>
          <w:rFonts w:ascii="Salesforce Sans" w:hAnsi="Salesforce Sans"/>
          <w:szCs w:val="22"/>
        </w:rPr>
        <w:t>.</w:t>
      </w:r>
    </w:p>
    <w:p w14:paraId="026AEA1C" w14:textId="77777777" w:rsidR="0021608D" w:rsidRPr="007B28D8" w:rsidRDefault="0021608D" w:rsidP="0021608D">
      <w:pPr>
        <w:pStyle w:val="Heading3"/>
        <w:spacing w:before="120"/>
        <w:ind w:left="720"/>
        <w:contextualSpacing w:val="0"/>
        <w:rPr>
          <w:rFonts w:ascii="Salesforce Sans" w:hAnsi="Salesforce Sans"/>
          <w:szCs w:val="22"/>
        </w:rPr>
      </w:pPr>
      <w:r>
        <w:rPr>
          <w:rFonts w:ascii="Salesforce Sans" w:hAnsi="Salesforce Sans"/>
          <w:szCs w:val="22"/>
        </w:rPr>
        <w:t>D</w:t>
      </w:r>
      <w:r w:rsidRPr="007B28D8">
        <w:rPr>
          <w:rFonts w:ascii="Salesforce Sans" w:hAnsi="Salesforce Sans"/>
          <w:szCs w:val="22"/>
        </w:rPr>
        <w:t>.</w:t>
      </w:r>
      <w:r w:rsidRPr="007B28D8">
        <w:rPr>
          <w:rFonts w:ascii="Salesforce Sans" w:hAnsi="Salesforce Sans"/>
          <w:szCs w:val="22"/>
        </w:rPr>
        <w:tab/>
        <w:t xml:space="preserve">Copy and paste the contents of </w:t>
      </w:r>
      <w:r w:rsidRPr="007B28D8">
        <w:rPr>
          <w:rFonts w:ascii="Salesforce Sans" w:hAnsi="Salesforce Sans"/>
          <w:b/>
          <w:szCs w:val="22"/>
        </w:rPr>
        <w:t>SearchCourses_CC.txt</w:t>
      </w:r>
      <w:r w:rsidRPr="007B28D8">
        <w:rPr>
          <w:rFonts w:ascii="Salesforce Sans" w:hAnsi="Salesforce Sans"/>
          <w:szCs w:val="22"/>
        </w:rPr>
        <w:t xml:space="preserve"> from the Exercises folder into the window, overwriting all existing text.</w:t>
      </w:r>
    </w:p>
    <w:p w14:paraId="5AA3E519" w14:textId="77777777" w:rsidR="0021608D" w:rsidRPr="007B28D8" w:rsidRDefault="0021608D" w:rsidP="0021608D">
      <w:pPr>
        <w:pStyle w:val="Heading2"/>
        <w:spacing w:before="120"/>
        <w:contextualSpacing w:val="0"/>
        <w:rPr>
          <w:rFonts w:ascii="Salesforce Sans" w:hAnsi="Salesforce Sans"/>
          <w:szCs w:val="22"/>
        </w:rPr>
      </w:pPr>
      <w:r>
        <w:rPr>
          <w:rFonts w:ascii="Salesforce Sans" w:hAnsi="Salesforce Sans"/>
          <w:szCs w:val="22"/>
        </w:rPr>
        <w:t>E</w:t>
      </w:r>
      <w:r w:rsidRPr="007B28D8">
        <w:rPr>
          <w:rFonts w:ascii="Salesforce Sans" w:hAnsi="Salesforce Sans"/>
          <w:szCs w:val="22"/>
        </w:rPr>
        <w:t>.</w:t>
      </w:r>
      <w:r w:rsidRPr="007B28D8">
        <w:rPr>
          <w:rFonts w:ascii="Salesforce Sans" w:hAnsi="Salesforce Sans"/>
          <w:szCs w:val="22"/>
        </w:rPr>
        <w:tab/>
        <w:t>Complete the TODOs.</w:t>
      </w:r>
    </w:p>
    <w:p w14:paraId="5C98E160" w14:textId="77777777" w:rsidR="0021608D" w:rsidRPr="007B28D8" w:rsidRDefault="0021608D" w:rsidP="0021608D">
      <w:pPr>
        <w:pStyle w:val="Heading2"/>
        <w:spacing w:before="120"/>
        <w:contextualSpacing w:val="0"/>
        <w:rPr>
          <w:rFonts w:ascii="Salesforce Sans" w:hAnsi="Salesforce Sans"/>
          <w:szCs w:val="22"/>
        </w:rPr>
      </w:pPr>
      <w:r>
        <w:rPr>
          <w:rFonts w:ascii="Salesforce Sans" w:hAnsi="Salesforce Sans"/>
          <w:szCs w:val="22"/>
        </w:rPr>
        <w:t>F</w:t>
      </w:r>
      <w:r w:rsidRPr="007B28D8">
        <w:rPr>
          <w:rFonts w:ascii="Salesforce Sans" w:hAnsi="Salesforce Sans"/>
          <w:szCs w:val="22"/>
        </w:rPr>
        <w:t>.</w:t>
      </w:r>
      <w:r w:rsidRPr="007B28D8">
        <w:rPr>
          <w:rFonts w:ascii="Salesforce Sans" w:hAnsi="Salesforce Sans"/>
          <w:szCs w:val="22"/>
        </w:rPr>
        <w:tab/>
      </w:r>
      <w:r>
        <w:rPr>
          <w:rFonts w:ascii="Salesforce Sans" w:hAnsi="Salesforce Sans"/>
          <w:szCs w:val="22"/>
        </w:rPr>
        <w:t xml:space="preserve">Press </w:t>
      </w:r>
      <w:r w:rsidRPr="00095225">
        <w:rPr>
          <w:rStyle w:val="EnterOrType"/>
          <w:szCs w:val="22"/>
        </w:rPr>
        <w:t>CTRL + S</w:t>
      </w:r>
      <w:r w:rsidRPr="007B28D8">
        <w:rPr>
          <w:rFonts w:ascii="Salesforce Sans" w:hAnsi="Salesforce Sans"/>
          <w:szCs w:val="22"/>
        </w:rPr>
        <w:t xml:space="preserve"> to save the file.</w:t>
      </w:r>
    </w:p>
    <w:p w14:paraId="3088F107" w14:textId="77777777" w:rsidR="0021608D" w:rsidRDefault="0021608D" w:rsidP="008066E6">
      <w:pPr>
        <w:pStyle w:val="Heading1"/>
        <w:spacing w:before="120"/>
        <w:contextualSpacing w:val="0"/>
        <w:rPr>
          <w:rFonts w:ascii="Salesforce Sans" w:hAnsi="Salesforce Sans" w:cs="Arial"/>
          <w:szCs w:val="22"/>
        </w:rPr>
      </w:pPr>
    </w:p>
    <w:p w14:paraId="4454020F" w14:textId="000F8919"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lastRenderedPageBreak/>
        <w:fldChar w:fldCharType="begin"/>
      </w:r>
      <w:r w:rsidRPr="008066E6">
        <w:rPr>
          <w:rFonts w:ascii="Salesforce Sans" w:hAnsi="Salesforce Sans" w:cs="Arial"/>
          <w:szCs w:val="22"/>
        </w:rPr>
        <w:instrText xml:space="preserve"> SEQ H1 \n \* Arabic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3</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Add code to the new page to display the course deliveries.</w:t>
      </w:r>
    </w:p>
    <w:p w14:paraId="65DFCA85" w14:textId="0D06C3F6" w:rsidR="00C078AC" w:rsidRPr="008066E6" w:rsidRDefault="00C078AC" w:rsidP="008066E6">
      <w:pPr>
        <w:pStyle w:val="Heading2"/>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H2 \r 1\* ALPHABETIC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A</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r>
      <w:r w:rsidR="00123270">
        <w:rPr>
          <w:rFonts w:ascii="Salesforce Sans" w:hAnsi="Salesforce Sans" w:cs="Arial"/>
          <w:szCs w:val="22"/>
        </w:rPr>
        <w:t xml:space="preserve">Switch to the tab for the </w:t>
      </w:r>
      <w:proofErr w:type="spellStart"/>
      <w:r w:rsidR="00123270">
        <w:rPr>
          <w:rFonts w:ascii="Salesforce Sans" w:hAnsi="Salesforce Sans" w:cs="Arial"/>
          <w:b/>
          <w:szCs w:val="22"/>
        </w:rPr>
        <w:t>ListCourseDeliveriesPage</w:t>
      </w:r>
      <w:proofErr w:type="spellEnd"/>
      <w:r w:rsidR="00123270">
        <w:rPr>
          <w:rFonts w:ascii="Salesforce Sans" w:hAnsi="Salesforce Sans" w:cs="Arial"/>
          <w:b/>
          <w:szCs w:val="22"/>
        </w:rPr>
        <w:t xml:space="preserve"> </w:t>
      </w:r>
      <w:r w:rsidR="00123270">
        <w:rPr>
          <w:rFonts w:ascii="Salesforce Sans" w:hAnsi="Salesforce Sans" w:cs="Arial"/>
          <w:szCs w:val="22"/>
        </w:rPr>
        <w:t>page</w:t>
      </w:r>
      <w:r w:rsidRPr="008066E6">
        <w:rPr>
          <w:rFonts w:ascii="Salesforce Sans" w:hAnsi="Salesforce Sans" w:cs="Arial"/>
          <w:szCs w:val="22"/>
        </w:rPr>
        <w:t xml:space="preserve">. </w:t>
      </w:r>
    </w:p>
    <w:p w14:paraId="55693EAF" w14:textId="579877CD" w:rsidR="00C078AC" w:rsidRPr="008066E6" w:rsidRDefault="00C078AC" w:rsidP="008066E6">
      <w:pPr>
        <w:pStyle w:val="Heading2"/>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H2 \n \* ALPHABETIC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B</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r>
      <w:r w:rsidR="00CF1E74" w:rsidRPr="007B28D8">
        <w:rPr>
          <w:rFonts w:ascii="Salesforce Sans" w:hAnsi="Salesforce Sans"/>
          <w:szCs w:val="22"/>
        </w:rPr>
        <w:t xml:space="preserve">Copy and paste the contents of </w:t>
      </w:r>
      <w:r w:rsidR="00CF1E74" w:rsidRPr="00F44955">
        <w:rPr>
          <w:rFonts w:ascii="Salesforce Sans" w:hAnsi="Salesforce Sans"/>
          <w:b/>
          <w:szCs w:val="22"/>
        </w:rPr>
        <w:t>ListCourseDeliveriesPage</w:t>
      </w:r>
      <w:r w:rsidR="00CF1E74" w:rsidRPr="007B28D8">
        <w:rPr>
          <w:rFonts w:ascii="Salesforce Sans" w:hAnsi="Salesforce Sans"/>
          <w:b/>
          <w:szCs w:val="22"/>
        </w:rPr>
        <w:t>.txt</w:t>
      </w:r>
      <w:r w:rsidR="00CF1E74" w:rsidRPr="007B28D8">
        <w:rPr>
          <w:rFonts w:ascii="Salesforce Sans" w:hAnsi="Salesforce Sans"/>
          <w:szCs w:val="22"/>
        </w:rPr>
        <w:t xml:space="preserve"> from the Exercises folder into the window, overwriting all existing text.</w:t>
      </w:r>
    </w:p>
    <w:p w14:paraId="4E409A6B" w14:textId="77777777" w:rsidR="00CF1E74" w:rsidRPr="007B28D8" w:rsidRDefault="00C078AC" w:rsidP="00CF1E74">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H2 \n \* ALPHABETIC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C</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r>
      <w:r w:rsidR="00CF1E74" w:rsidRPr="007B28D8">
        <w:rPr>
          <w:rFonts w:ascii="Salesforce Sans" w:hAnsi="Salesforce Sans"/>
          <w:szCs w:val="22"/>
        </w:rPr>
        <w:t>Complete the TODOs.</w:t>
      </w:r>
    </w:p>
    <w:p w14:paraId="1F70D576" w14:textId="54597A40" w:rsidR="00CF1E74" w:rsidRDefault="00CF1E74" w:rsidP="00CF1E74">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Pr>
          <w:rFonts w:ascii="Salesforce Sans" w:hAnsi="Salesforce Sans"/>
          <w:szCs w:val="22"/>
        </w:rPr>
        <w:t>D</w:t>
      </w:r>
      <w:r w:rsidRPr="007B28D8">
        <w:rPr>
          <w:rFonts w:ascii="Salesforce Sans" w:hAnsi="Salesforce Sans"/>
          <w:szCs w:val="22"/>
        </w:rPr>
        <w:t>.</w:t>
      </w:r>
      <w:r w:rsidRPr="007B28D8">
        <w:rPr>
          <w:rFonts w:ascii="Salesforce Sans" w:hAnsi="Salesforce Sans"/>
          <w:szCs w:val="22"/>
        </w:rPr>
        <w:tab/>
      </w:r>
      <w:r>
        <w:rPr>
          <w:rFonts w:ascii="Salesforce Sans" w:hAnsi="Salesforce Sans"/>
          <w:szCs w:val="22"/>
        </w:rPr>
        <w:t xml:space="preserve">Press </w:t>
      </w:r>
      <w:r w:rsidRPr="00095225">
        <w:rPr>
          <w:rStyle w:val="EnterOrType"/>
          <w:szCs w:val="22"/>
        </w:rPr>
        <w:t>CTRL + S</w:t>
      </w:r>
      <w:r w:rsidRPr="007B28D8">
        <w:rPr>
          <w:rFonts w:ascii="Salesforce Sans" w:hAnsi="Salesforce Sans"/>
          <w:szCs w:val="22"/>
        </w:rPr>
        <w:t xml:space="preserve"> to save the file. </w:t>
      </w:r>
    </w:p>
    <w:p w14:paraId="50D025F0" w14:textId="64103E0C"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\n \* Arabic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4</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Test your new page.</w:t>
      </w:r>
    </w:p>
    <w:p w14:paraId="0A07F9D3" w14:textId="77777777" w:rsidR="00A1785A" w:rsidRPr="007B28D8" w:rsidRDefault="00A1785A" w:rsidP="00A1785A">
      <w:pPr>
        <w:pStyle w:val="Heading3"/>
        <w:spacing w:before="120"/>
        <w:ind w:left="720"/>
        <w:contextualSpacing w:val="0"/>
        <w:rPr>
          <w:rFonts w:ascii="Salesforce Sans" w:hAnsi="Salesforce Sans"/>
          <w:szCs w:val="22"/>
        </w:rPr>
      </w:pPr>
      <w:r>
        <w:rPr>
          <w:rFonts w:ascii="Salesforce Sans" w:hAnsi="Salesforce Sans"/>
          <w:szCs w:val="22"/>
        </w:rPr>
        <w:t>A</w:t>
      </w:r>
      <w:r w:rsidRPr="007B28D8">
        <w:rPr>
          <w:rFonts w:ascii="Salesforce Sans" w:hAnsi="Salesforce Sans"/>
          <w:szCs w:val="22"/>
        </w:rPr>
        <w:t>.</w:t>
      </w:r>
      <w:r w:rsidRPr="007B28D8">
        <w:rPr>
          <w:rFonts w:ascii="Salesforce Sans" w:hAnsi="Salesforce Sans"/>
          <w:szCs w:val="22"/>
        </w:rPr>
        <w:tab/>
        <w:t xml:space="preserve">Click </w:t>
      </w:r>
      <w:r w:rsidRPr="007B28D8">
        <w:rPr>
          <w:rFonts w:ascii="Salesforce Sans" w:hAnsi="Salesforce Sans"/>
          <w:b/>
          <w:szCs w:val="22"/>
        </w:rPr>
        <w:t>File | Open</w:t>
      </w:r>
      <w:r w:rsidRPr="007B28D8">
        <w:rPr>
          <w:rFonts w:ascii="Salesforce Sans" w:hAnsi="Salesforce Sans"/>
          <w:szCs w:val="22"/>
        </w:rPr>
        <w:t>.</w:t>
      </w:r>
    </w:p>
    <w:p w14:paraId="6F07DA15" w14:textId="77777777" w:rsidR="00A1785A" w:rsidRPr="007B28D8" w:rsidRDefault="00A1785A" w:rsidP="00A1785A">
      <w:pPr>
        <w:pStyle w:val="Heading3"/>
        <w:spacing w:before="120"/>
        <w:ind w:left="720"/>
        <w:contextualSpacing w:val="0"/>
        <w:rPr>
          <w:rFonts w:ascii="Salesforce Sans" w:hAnsi="Salesforce Sans"/>
          <w:szCs w:val="22"/>
        </w:rPr>
      </w:pPr>
      <w:r>
        <w:rPr>
          <w:rFonts w:ascii="Salesforce Sans" w:hAnsi="Salesforce Sans"/>
          <w:szCs w:val="22"/>
        </w:rPr>
        <w:t>B</w:t>
      </w:r>
      <w:r w:rsidRPr="007B28D8">
        <w:rPr>
          <w:rFonts w:ascii="Salesforce Sans" w:hAnsi="Salesforce Sans"/>
          <w:szCs w:val="22"/>
        </w:rPr>
        <w:t>.</w:t>
      </w:r>
      <w:r w:rsidRPr="007B28D8">
        <w:rPr>
          <w:rFonts w:ascii="Salesforce Sans" w:hAnsi="Salesforce Sans"/>
          <w:szCs w:val="22"/>
        </w:rPr>
        <w:tab/>
        <w:t xml:space="preserve">Select </w:t>
      </w:r>
      <w:r>
        <w:rPr>
          <w:rFonts w:ascii="Salesforce Sans" w:hAnsi="Salesforce Sans"/>
          <w:b/>
          <w:szCs w:val="22"/>
        </w:rPr>
        <w:t>Pages</w:t>
      </w:r>
      <w:r w:rsidRPr="007B28D8">
        <w:rPr>
          <w:rFonts w:ascii="Salesforce Sans" w:hAnsi="Salesforce Sans"/>
          <w:szCs w:val="22"/>
        </w:rPr>
        <w:t xml:space="preserve"> as the Entity Type, type </w:t>
      </w:r>
      <w:r>
        <w:rPr>
          <w:rStyle w:val="EnterOrType"/>
        </w:rPr>
        <w:t>Search</w:t>
      </w:r>
      <w:r w:rsidRPr="007B28D8">
        <w:rPr>
          <w:rFonts w:ascii="Salesforce Sans" w:hAnsi="Salesforce Sans"/>
          <w:szCs w:val="22"/>
        </w:rPr>
        <w:t xml:space="preserve"> into the filter input box, then double-click the entity </w:t>
      </w:r>
      <w:proofErr w:type="spellStart"/>
      <w:r w:rsidRPr="00A20E60">
        <w:rPr>
          <w:rFonts w:ascii="Salesforce Sans" w:hAnsi="Salesforce Sans"/>
          <w:b/>
          <w:szCs w:val="22"/>
        </w:rPr>
        <w:t>SearchCourses</w:t>
      </w:r>
      <w:r>
        <w:rPr>
          <w:rFonts w:ascii="Salesforce Sans" w:hAnsi="Salesforce Sans"/>
          <w:b/>
          <w:szCs w:val="22"/>
        </w:rPr>
        <w:t>Page</w:t>
      </w:r>
      <w:proofErr w:type="spellEnd"/>
      <w:r w:rsidRPr="007B28D8">
        <w:rPr>
          <w:rFonts w:ascii="Salesforce Sans" w:hAnsi="Salesforce Sans"/>
          <w:szCs w:val="22"/>
        </w:rPr>
        <w:t>.</w:t>
      </w:r>
    </w:p>
    <w:p w14:paraId="1B464DF1" w14:textId="77777777" w:rsidR="00A1785A" w:rsidRPr="007B28D8" w:rsidRDefault="00A1785A" w:rsidP="00A1785A">
      <w:pPr>
        <w:pStyle w:val="Heading2"/>
        <w:spacing w:before="120"/>
        <w:contextualSpacing w:val="0"/>
        <w:rPr>
          <w:rFonts w:ascii="Salesforce Sans" w:hAnsi="Salesforce Sans" w:cs="Arial"/>
          <w:szCs w:val="22"/>
        </w:rPr>
      </w:pPr>
      <w:r>
        <w:rPr>
          <w:rFonts w:ascii="Salesforce Sans" w:hAnsi="Salesforce Sans" w:cs="Arial"/>
          <w:szCs w:val="22"/>
        </w:rPr>
        <w:t>C</w:t>
      </w:r>
      <w:r w:rsidRPr="007B28D8">
        <w:rPr>
          <w:rFonts w:ascii="Salesforce Sans" w:hAnsi="Salesforce Sans" w:cs="Arial"/>
          <w:szCs w:val="22"/>
        </w:rPr>
        <w:t>.</w:t>
      </w:r>
      <w:r w:rsidRPr="007B28D8">
        <w:rPr>
          <w:rFonts w:ascii="Salesforce Sans" w:hAnsi="Salesforce Sans" w:cs="Arial"/>
          <w:szCs w:val="22"/>
        </w:rPr>
        <w:tab/>
      </w:r>
      <w:r>
        <w:rPr>
          <w:rFonts w:ascii="Salesforce Sans" w:hAnsi="Salesforce Sans" w:cs="Arial"/>
          <w:szCs w:val="22"/>
        </w:rPr>
        <w:t xml:space="preserve">Click </w:t>
      </w:r>
      <w:r>
        <w:rPr>
          <w:rFonts w:ascii="Salesforce Sans" w:hAnsi="Salesforce Sans" w:cs="Arial"/>
          <w:b/>
          <w:szCs w:val="22"/>
        </w:rPr>
        <w:t>Preview</w:t>
      </w:r>
      <w:r w:rsidRPr="007B28D8">
        <w:rPr>
          <w:rFonts w:ascii="Salesforce Sans" w:hAnsi="Salesforce Sans" w:cs="Arial"/>
          <w:szCs w:val="22"/>
        </w:rPr>
        <w:t>.</w:t>
      </w:r>
      <w:r>
        <w:rPr>
          <w:rFonts w:ascii="Salesforce Sans" w:hAnsi="Salesforce Sans" w:cs="Arial"/>
          <w:szCs w:val="22"/>
        </w:rPr>
        <w:t xml:space="preserve"> This will open a new browser tab displaying the Visualforce page.</w:t>
      </w:r>
    </w:p>
    <w:p w14:paraId="6EDBA401" w14:textId="1D17402D" w:rsidR="00A1785A" w:rsidRPr="007B28D8" w:rsidRDefault="00A1785A" w:rsidP="00A1785A">
      <w:pPr>
        <w:pStyle w:val="Heading2"/>
        <w:spacing w:before="120"/>
        <w:contextualSpacing w:val="0"/>
        <w:rPr>
          <w:rFonts w:ascii="Salesforce Sans" w:hAnsi="Salesforce Sans" w:cs="Arial"/>
          <w:bCs/>
          <w:szCs w:val="22"/>
        </w:rPr>
      </w:pPr>
      <w:r>
        <w:rPr>
          <w:rFonts w:ascii="Salesforce Sans" w:hAnsi="Salesforce Sans" w:cs="Arial"/>
          <w:szCs w:val="22"/>
        </w:rPr>
        <w:t>D</w:t>
      </w:r>
      <w:r w:rsidRPr="007B28D8">
        <w:rPr>
          <w:rFonts w:ascii="Salesforce Sans" w:hAnsi="Salesforce Sans" w:cs="Arial"/>
          <w:szCs w:val="22"/>
        </w:rPr>
        <w:t>.</w:t>
      </w:r>
      <w:r w:rsidRPr="007B28D8">
        <w:rPr>
          <w:rFonts w:ascii="Salesforce Sans" w:hAnsi="Salesforce Sans" w:cs="Arial"/>
          <w:szCs w:val="22"/>
        </w:rPr>
        <w:tab/>
      </w:r>
      <w:r>
        <w:rPr>
          <w:rFonts w:ascii="Salesforce Sans" w:hAnsi="Salesforce Sans" w:cs="Arial"/>
          <w:szCs w:val="22"/>
        </w:rPr>
        <w:t>S</w:t>
      </w:r>
      <w:r w:rsidRPr="007B28D8">
        <w:rPr>
          <w:rFonts w:ascii="Salesforce Sans" w:hAnsi="Salesforce Sans" w:cs="Arial"/>
          <w:szCs w:val="22"/>
        </w:rPr>
        <w:t xml:space="preserve">elect one or more of the </w:t>
      </w:r>
      <w:r w:rsidRPr="007B28D8">
        <w:rPr>
          <w:rStyle w:val="ClickOrSelect"/>
          <w:rFonts w:ascii="Salesforce Sans" w:hAnsi="Salesforce Sans" w:cs="Arial"/>
          <w:szCs w:val="22"/>
        </w:rPr>
        <w:t>checkboxes</w:t>
      </w:r>
      <w:r w:rsidRPr="007B28D8">
        <w:rPr>
          <w:rFonts w:ascii="Salesforce Sans" w:hAnsi="Salesforce Sans" w:cs="Arial"/>
          <w:szCs w:val="22"/>
        </w:rPr>
        <w:t xml:space="preserve"> next to the courses listed</w:t>
      </w:r>
      <w:r>
        <w:rPr>
          <w:rFonts w:ascii="Salesforce Sans" w:hAnsi="Salesforce Sans" w:cs="Arial"/>
          <w:szCs w:val="22"/>
        </w:rPr>
        <w:t>, then</w:t>
      </w:r>
      <w:r w:rsidRPr="007B28D8">
        <w:rPr>
          <w:rFonts w:ascii="Salesforce Sans" w:hAnsi="Salesforce Sans" w:cs="Arial"/>
          <w:szCs w:val="22"/>
        </w:rPr>
        <w:t xml:space="preserve"> click</w:t>
      </w:r>
      <w:r>
        <w:rPr>
          <w:rFonts w:ascii="Salesforce Sans" w:hAnsi="Salesforce Sans" w:cs="Arial"/>
          <w:szCs w:val="22"/>
        </w:rPr>
        <w:t xml:space="preserve"> </w:t>
      </w:r>
      <w:r w:rsidRPr="007B28D8">
        <w:rPr>
          <w:rStyle w:val="ClickOrSelect"/>
          <w:rFonts w:ascii="Salesforce Sans" w:hAnsi="Salesforce Sans" w:cs="Arial"/>
          <w:szCs w:val="22"/>
        </w:rPr>
        <w:t>See Upcoming Course Deliveries</w:t>
      </w:r>
      <w:r>
        <w:rPr>
          <w:rFonts w:ascii="Salesforce Sans" w:hAnsi="Salesforce Sans" w:cs="Arial"/>
          <w:szCs w:val="22"/>
        </w:rPr>
        <w:t xml:space="preserve">. The page will refresh </w:t>
      </w:r>
      <w:r w:rsidR="009F62F8">
        <w:rPr>
          <w:rFonts w:ascii="Salesforce Sans" w:hAnsi="Salesforce Sans" w:cs="Arial"/>
          <w:szCs w:val="22"/>
        </w:rPr>
        <w:t>and show you the search results</w:t>
      </w:r>
      <w:r>
        <w:rPr>
          <w:rFonts w:ascii="Salesforce Sans" w:hAnsi="Salesforce Sans" w:cs="Arial"/>
          <w:szCs w:val="22"/>
        </w:rPr>
        <w:t>.</w:t>
      </w:r>
    </w:p>
    <w:p w14:paraId="225A0FB2" w14:textId="4B755677" w:rsidR="00C078AC" w:rsidRDefault="00013B34" w:rsidP="008066E6">
      <w:pPr>
        <w:pStyle w:val="Heading2"/>
        <w:spacing w:before="120"/>
        <w:contextualSpacing w:val="0"/>
        <w:rPr>
          <w:rFonts w:ascii="Salesforce Sans" w:hAnsi="Salesforce Sans" w:cs="Arial"/>
          <w:szCs w:val="22"/>
        </w:rPr>
      </w:pPr>
      <w:r>
        <w:rPr>
          <w:rFonts w:ascii="Salesforce Sans" w:hAnsi="Salesforce Sans" w:cs="Arial"/>
          <w:szCs w:val="22"/>
        </w:rPr>
        <w:t>E</w:t>
      </w:r>
      <w:r w:rsidR="00C078AC" w:rsidRPr="008066E6">
        <w:rPr>
          <w:rFonts w:ascii="Salesforce Sans" w:hAnsi="Salesforce Sans" w:cs="Arial"/>
          <w:szCs w:val="22"/>
        </w:rPr>
        <w:t>.</w:t>
      </w:r>
      <w:r w:rsidR="00C078AC" w:rsidRPr="008066E6">
        <w:rPr>
          <w:rFonts w:ascii="Salesforce Sans" w:hAnsi="Salesforce Sans" w:cs="Arial"/>
          <w:szCs w:val="22"/>
        </w:rPr>
        <w:tab/>
        <w:t xml:space="preserve">Verify that the Upcoming Course Deliveries page displays course deliveries related to the course(s) you selected. Also verify that you can click the </w:t>
      </w:r>
      <w:r w:rsidR="00C078AC" w:rsidRPr="008066E6">
        <w:rPr>
          <w:rStyle w:val="ClickOrSelect"/>
          <w:rFonts w:ascii="Salesforce Sans" w:hAnsi="Salesforce Sans" w:cs="Arial"/>
          <w:szCs w:val="22"/>
        </w:rPr>
        <w:t>New Search</w:t>
      </w:r>
      <w:r w:rsidR="00C078AC" w:rsidRPr="008066E6">
        <w:rPr>
          <w:rFonts w:ascii="Salesforce Sans" w:hAnsi="Salesforce Sans" w:cs="Arial"/>
          <w:szCs w:val="22"/>
        </w:rPr>
        <w:t xml:space="preserve"> button and return to the original search page.</w:t>
      </w:r>
    </w:p>
    <w:p w14:paraId="63A60C17" w14:textId="433715C7" w:rsidR="002E55CB" w:rsidRDefault="002E55CB" w:rsidP="008066E6">
      <w:pPr>
        <w:pStyle w:val="Heading2"/>
        <w:spacing w:before="120"/>
        <w:contextualSpacing w:val="0"/>
        <w:rPr>
          <w:rFonts w:ascii="Salesforce Sans" w:hAnsi="Salesforce Sans" w:cs="Arial"/>
          <w:szCs w:val="22"/>
        </w:rPr>
      </w:pPr>
      <w:r>
        <w:rPr>
          <w:rFonts w:ascii="Salesforce Sans" w:hAnsi="Salesforce Sans" w:cs="Arial"/>
          <w:szCs w:val="22"/>
        </w:rPr>
        <w:t>F.</w:t>
      </w:r>
      <w:r>
        <w:rPr>
          <w:rFonts w:ascii="Salesforce Sans" w:hAnsi="Salesforce Sans" w:cs="Arial"/>
          <w:szCs w:val="22"/>
        </w:rPr>
        <w:tab/>
        <w:t>Close the browser tab displaying the Visualforce page.</w:t>
      </w:r>
    </w:p>
    <w:p w14:paraId="5E373EF0" w14:textId="32847FF0" w:rsidR="001A474D" w:rsidRDefault="002E55CB" w:rsidP="008066E6">
      <w:pPr>
        <w:pStyle w:val="Heading2"/>
        <w:spacing w:before="120"/>
        <w:contextualSpacing w:val="0"/>
        <w:rPr>
          <w:rFonts w:ascii="Salesforce Sans" w:hAnsi="Salesforce Sans" w:cs="Arial"/>
          <w:szCs w:val="22"/>
        </w:rPr>
      </w:pPr>
      <w:r>
        <w:rPr>
          <w:rFonts w:ascii="Salesforce Sans" w:hAnsi="Salesforce Sans" w:cs="Arial"/>
          <w:szCs w:val="22"/>
        </w:rPr>
        <w:t>G</w:t>
      </w:r>
      <w:r w:rsidR="001A474D">
        <w:rPr>
          <w:rFonts w:ascii="Salesforce Sans" w:hAnsi="Salesforce Sans" w:cs="Arial"/>
          <w:szCs w:val="22"/>
        </w:rPr>
        <w:t>.</w:t>
      </w:r>
      <w:r w:rsidR="001A474D">
        <w:rPr>
          <w:rFonts w:ascii="Salesforce Sans" w:hAnsi="Salesforce Sans" w:cs="Arial"/>
          <w:szCs w:val="22"/>
        </w:rPr>
        <w:tab/>
        <w:t>Switch back to the Developer Console window.</w:t>
      </w:r>
    </w:p>
    <w:p w14:paraId="68450A52" w14:textId="07C03CF6" w:rsidR="001A474D" w:rsidRPr="007B28D8" w:rsidRDefault="002E55CB" w:rsidP="001A474D">
      <w:pPr>
        <w:pStyle w:val="Heading3"/>
        <w:spacing w:before="120"/>
        <w:ind w:left="720"/>
        <w:contextualSpacing w:val="0"/>
        <w:rPr>
          <w:rFonts w:ascii="Salesforce Sans" w:hAnsi="Salesforce Sans"/>
          <w:szCs w:val="22"/>
        </w:rPr>
      </w:pPr>
      <w:r>
        <w:rPr>
          <w:rFonts w:ascii="Salesforce Sans" w:hAnsi="Salesforce Sans"/>
          <w:szCs w:val="22"/>
        </w:rPr>
        <w:t>H</w:t>
      </w:r>
      <w:r w:rsidR="001A474D" w:rsidRPr="007B28D8">
        <w:rPr>
          <w:rFonts w:ascii="Salesforce Sans" w:hAnsi="Salesforce Sans"/>
          <w:szCs w:val="22"/>
        </w:rPr>
        <w:t>.</w:t>
      </w:r>
      <w:r w:rsidR="001A474D" w:rsidRPr="007B28D8">
        <w:rPr>
          <w:rFonts w:ascii="Salesforce Sans" w:hAnsi="Salesforce Sans"/>
          <w:szCs w:val="22"/>
        </w:rPr>
        <w:tab/>
      </w:r>
      <w:r w:rsidR="001A474D">
        <w:rPr>
          <w:rFonts w:ascii="Salesforce Sans" w:hAnsi="Salesforce Sans"/>
          <w:szCs w:val="22"/>
        </w:rPr>
        <w:t xml:space="preserve">Press </w:t>
      </w:r>
      <w:r w:rsidR="001A474D" w:rsidRPr="00095225">
        <w:rPr>
          <w:rStyle w:val="EnterOrType"/>
          <w:szCs w:val="22"/>
        </w:rPr>
        <w:t>CTRL + ALT + /</w:t>
      </w:r>
      <w:r w:rsidR="001A474D" w:rsidRPr="007B28D8">
        <w:rPr>
          <w:rFonts w:ascii="Salesforce Sans" w:hAnsi="Salesforce Sans"/>
          <w:szCs w:val="22"/>
        </w:rPr>
        <w:t xml:space="preserve"> to close all console tabs.</w:t>
      </w:r>
    </w:p>
    <w:p w14:paraId="3BA9ED1E" w14:textId="6B1513D4" w:rsidR="001A474D" w:rsidRPr="007B28D8" w:rsidRDefault="002E55CB" w:rsidP="001A474D">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Pr>
          <w:rFonts w:ascii="Salesforce Sans" w:hAnsi="Salesforce Sans"/>
          <w:szCs w:val="22"/>
        </w:rPr>
        <w:t>I</w:t>
      </w:r>
      <w:r w:rsidR="001A474D" w:rsidRPr="007B28D8">
        <w:rPr>
          <w:rFonts w:ascii="Salesforce Sans" w:hAnsi="Salesforce Sans"/>
          <w:szCs w:val="22"/>
        </w:rPr>
        <w:t>.</w:t>
      </w:r>
      <w:r w:rsidR="001A474D" w:rsidRPr="007B28D8">
        <w:rPr>
          <w:rFonts w:ascii="Salesforce Sans" w:hAnsi="Salesforce Sans"/>
          <w:szCs w:val="22"/>
        </w:rPr>
        <w:tab/>
      </w:r>
      <w:r w:rsidR="001A474D">
        <w:rPr>
          <w:rFonts w:ascii="Salesforce Sans" w:hAnsi="Salesforce Sans"/>
          <w:szCs w:val="22"/>
        </w:rPr>
        <w:t>Close the Developer Console window.</w:t>
      </w:r>
    </w:p>
    <w:p w14:paraId="27C2E78A" w14:textId="77777777" w:rsidR="001A474D" w:rsidRDefault="001A474D" w:rsidP="008066E6">
      <w:pPr>
        <w:pStyle w:val="Heading2"/>
        <w:spacing w:before="120"/>
        <w:contextualSpacing w:val="0"/>
        <w:rPr>
          <w:rFonts w:ascii="Salesforce Sans" w:hAnsi="Salesforce Sans" w:cs="Arial"/>
          <w:szCs w:val="22"/>
        </w:rPr>
      </w:pPr>
    </w:p>
    <w:p w14:paraId="141F1297" w14:textId="77777777" w:rsidR="001A474D" w:rsidRPr="008066E6" w:rsidRDefault="001A474D" w:rsidP="008066E6">
      <w:pPr>
        <w:pStyle w:val="Heading2"/>
        <w:spacing w:before="120"/>
        <w:contextualSpacing w:val="0"/>
        <w:rPr>
          <w:rFonts w:ascii="Salesforce Sans" w:hAnsi="Salesforce Sans" w:cs="Arial"/>
          <w:szCs w:val="22"/>
        </w:rPr>
      </w:pPr>
    </w:p>
    <w:p w14:paraId="2B8450D1" w14:textId="77777777" w:rsidR="00E23C47" w:rsidRDefault="00E23C47">
      <w:pPr>
        <w:rPr>
          <w:rFonts w:ascii="Salesforce Sans" w:hAnsi="Salesforce Sans"/>
          <w:b/>
          <w:color w:val="000000" w:themeColor="text1"/>
        </w:rPr>
      </w:pPr>
      <w:bookmarkStart w:id="115" w:name="_Toc427165792"/>
      <w:r>
        <w:br w:type="page"/>
      </w:r>
    </w:p>
    <w:p w14:paraId="7418DC21" w14:textId="0C2CBE11" w:rsidR="00C078AC" w:rsidRPr="0077756F" w:rsidRDefault="00C078AC">
      <w:pPr>
        <w:pStyle w:val="ExerciseTitle"/>
      </w:pPr>
      <w:bookmarkStart w:id="116" w:name="_Toc514686444"/>
      <w:r w:rsidRPr="0077756F">
        <w:lastRenderedPageBreak/>
        <w:t>17-6: Handle Basic Save Errors in Your Method</w:t>
      </w:r>
      <w:bookmarkEnd w:id="115"/>
      <w:bookmarkEnd w:id="116"/>
      <w:r w:rsidR="00476EE4" w:rsidRPr="0077756F">
        <w:br/>
      </w:r>
    </w:p>
    <w:p w14:paraId="08E375DA" w14:textId="77777777" w:rsidR="00FC2975" w:rsidRPr="008066E6" w:rsidRDefault="00FC2975"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78C1CE3A" w14:textId="77777777" w:rsidR="00C078AC" w:rsidRPr="008066E6" w:rsidRDefault="00C078AC" w:rsidP="008066E6">
      <w:pPr>
        <w:spacing w:before="120" w:after="120"/>
        <w:rPr>
          <w:rFonts w:ascii="Salesforce Sans" w:hAnsi="Salesforce Sans" w:cs="Arial"/>
          <w:sz w:val="22"/>
          <w:szCs w:val="22"/>
        </w:rPr>
      </w:pPr>
      <w:r w:rsidRPr="008066E6">
        <w:rPr>
          <w:rFonts w:ascii="Salesforce Sans" w:hAnsi="Salesforce Sans" w:cs="Arial"/>
          <w:sz w:val="22"/>
          <w:szCs w:val="22"/>
        </w:rPr>
        <w:t>Add simple error handling to make sure the user has selected courses to search for before clicking Search.</w:t>
      </w:r>
      <w:r w:rsidRPr="008066E6">
        <w:rPr>
          <w:rFonts w:ascii="Salesforce Sans" w:hAnsi="Salesforce Sans" w:cs="Arial"/>
          <w:sz w:val="22"/>
          <w:szCs w:val="22"/>
        </w:rPr>
        <w:br/>
      </w:r>
    </w:p>
    <w:p w14:paraId="3E118B2B" w14:textId="77777777" w:rsidR="00C078AC" w:rsidRPr="008066E6" w:rsidRDefault="00C078AC" w:rsidP="008066E6">
      <w:pPr>
        <w:pStyle w:val="GoalTskTimeInstr"/>
        <w:spacing w:before="120" w:after="120"/>
        <w:rPr>
          <w:rFonts w:ascii="Salesforce Sans" w:hAnsi="Salesforce Sans" w:cs="Arial"/>
          <w:sz w:val="22"/>
          <w:szCs w:val="22"/>
        </w:rPr>
      </w:pPr>
      <w:r w:rsidRPr="008066E6">
        <w:rPr>
          <w:rFonts w:ascii="Salesforce Sans" w:hAnsi="Salesforce Sans" w:cs="Arial"/>
          <w:sz w:val="22"/>
          <w:szCs w:val="22"/>
        </w:rPr>
        <w:t>Tasks:</w:t>
      </w:r>
    </w:p>
    <w:p w14:paraId="4214D374" w14:textId="514C0FC6"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 Arabic \r 1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1</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Add conditional logic to check for selected course.</w:t>
      </w:r>
    </w:p>
    <w:p w14:paraId="3400D305" w14:textId="5DF4F6DB"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\n \* Arabic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2</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 xml:space="preserve">Add the </w:t>
      </w:r>
      <w:r w:rsidRPr="008066E6">
        <w:rPr>
          <w:rStyle w:val="Code"/>
          <w:rFonts w:ascii="Salesforce Sans" w:hAnsi="Salesforce Sans" w:cs="Arial"/>
          <w:szCs w:val="22"/>
        </w:rPr>
        <w:t>&lt;</w:t>
      </w:r>
      <w:proofErr w:type="spellStart"/>
      <w:r w:rsidRPr="008066E6">
        <w:rPr>
          <w:rStyle w:val="Code"/>
          <w:rFonts w:ascii="Salesforce Sans" w:hAnsi="Salesforce Sans" w:cs="Arial"/>
          <w:szCs w:val="22"/>
        </w:rPr>
        <w:t>apex:pageMessages</w:t>
      </w:r>
      <w:proofErr w:type="spellEnd"/>
      <w:r w:rsidRPr="008066E6">
        <w:rPr>
          <w:rStyle w:val="Code"/>
          <w:rFonts w:ascii="Salesforce Sans" w:hAnsi="Salesforce Sans" w:cs="Arial"/>
          <w:szCs w:val="22"/>
        </w:rPr>
        <w:t>/&gt;</w:t>
      </w:r>
      <w:r w:rsidRPr="008066E6">
        <w:rPr>
          <w:rFonts w:ascii="Salesforce Sans" w:hAnsi="Salesforce Sans" w:cs="Arial"/>
          <w:szCs w:val="22"/>
        </w:rPr>
        <w:t xml:space="preserve"> tag to your Visualforce page.</w:t>
      </w:r>
    </w:p>
    <w:p w14:paraId="1EAC4467" w14:textId="7F9D0F6C"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\n \* Arabic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3</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Test the code changes.</w:t>
      </w:r>
    </w:p>
    <w:p w14:paraId="51C8F83C" w14:textId="77777777" w:rsidR="00C078AC" w:rsidRPr="008066E6" w:rsidRDefault="00C078AC" w:rsidP="008066E6">
      <w:pPr>
        <w:pStyle w:val="Heading1"/>
        <w:spacing w:before="120"/>
        <w:contextualSpacing w:val="0"/>
        <w:rPr>
          <w:rFonts w:ascii="Salesforce Sans" w:hAnsi="Salesforce Sans" w:cs="Arial"/>
          <w:szCs w:val="22"/>
        </w:rPr>
      </w:pPr>
    </w:p>
    <w:p w14:paraId="25E80751" w14:textId="77777777" w:rsidR="00C078AC" w:rsidRPr="008066E6" w:rsidRDefault="00C078AC" w:rsidP="008066E6">
      <w:pPr>
        <w:pStyle w:val="GoalTskTimeInstr"/>
        <w:spacing w:before="120" w:after="120"/>
        <w:rPr>
          <w:rFonts w:ascii="Salesforce Sans" w:hAnsi="Salesforce Sans" w:cs="Arial"/>
          <w:sz w:val="22"/>
          <w:szCs w:val="22"/>
        </w:rPr>
      </w:pPr>
      <w:r w:rsidRPr="008066E6">
        <w:rPr>
          <w:rFonts w:ascii="Salesforce Sans" w:hAnsi="Salesforce Sans" w:cs="Arial"/>
          <w:sz w:val="22"/>
          <w:szCs w:val="22"/>
        </w:rPr>
        <w:t>Time:</w:t>
      </w:r>
    </w:p>
    <w:p w14:paraId="516D6905" w14:textId="77777777" w:rsidR="00C078AC" w:rsidRPr="008066E6" w:rsidRDefault="00C078AC" w:rsidP="008066E6">
      <w:pPr>
        <w:spacing w:before="120" w:after="120"/>
        <w:rPr>
          <w:rFonts w:ascii="Salesforce Sans" w:hAnsi="Salesforce Sans" w:cs="Arial"/>
          <w:sz w:val="22"/>
          <w:szCs w:val="22"/>
        </w:rPr>
      </w:pPr>
      <w:r w:rsidRPr="008066E6">
        <w:rPr>
          <w:rFonts w:ascii="Salesforce Sans" w:hAnsi="Salesforce Sans" w:cs="Arial"/>
          <w:sz w:val="22"/>
          <w:szCs w:val="22"/>
        </w:rPr>
        <w:t xml:space="preserve">10 minutes </w:t>
      </w:r>
    </w:p>
    <w:p w14:paraId="6D62C04D" w14:textId="77777777" w:rsidR="00C078AC" w:rsidRPr="008066E6" w:rsidRDefault="00C078AC" w:rsidP="008066E6">
      <w:pPr>
        <w:pStyle w:val="SingleLine"/>
        <w:spacing w:before="120" w:after="120"/>
        <w:rPr>
          <w:rFonts w:ascii="Salesforce Sans" w:hAnsi="Salesforce Sans" w:cs="Arial"/>
          <w:sz w:val="22"/>
          <w:szCs w:val="22"/>
        </w:rPr>
      </w:pPr>
    </w:p>
    <w:p w14:paraId="007841DD" w14:textId="77777777" w:rsidR="00C078AC" w:rsidRPr="008066E6" w:rsidRDefault="00C078AC" w:rsidP="008066E6">
      <w:pPr>
        <w:pStyle w:val="GoalTskTimeInstr"/>
        <w:spacing w:before="120" w:after="120"/>
        <w:rPr>
          <w:rFonts w:ascii="Salesforce Sans" w:hAnsi="Salesforce Sans" w:cs="Arial"/>
          <w:sz w:val="22"/>
          <w:szCs w:val="22"/>
        </w:rPr>
      </w:pPr>
      <w:r w:rsidRPr="008066E6">
        <w:rPr>
          <w:rFonts w:ascii="Salesforce Sans" w:hAnsi="Salesforce Sans" w:cs="Arial"/>
          <w:sz w:val="22"/>
          <w:szCs w:val="22"/>
        </w:rPr>
        <w:t>Instructions:</w:t>
      </w:r>
    </w:p>
    <w:p w14:paraId="20836060" w14:textId="74F871C7" w:rsidR="00C078AC"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 Arabic \r 1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1</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Add conditional logic to check for selected course.</w:t>
      </w:r>
    </w:p>
    <w:p w14:paraId="77CA56D6" w14:textId="77777777" w:rsidR="00E27FAA" w:rsidRDefault="00E27FAA" w:rsidP="00E27FAA">
      <w:pPr>
        <w:pStyle w:val="Heading2"/>
        <w:spacing w:before="120"/>
        <w:contextualSpacing w:val="0"/>
        <w:rPr>
          <w:rFonts w:ascii="Salesforce Sans" w:hAnsi="Salesforce Sans"/>
          <w:szCs w:val="22"/>
        </w:rPr>
      </w:pPr>
      <w:r w:rsidRPr="007B28D8">
        <w:rPr>
          <w:rFonts w:ascii="Salesforce Sans" w:hAnsi="Salesforce Sans"/>
          <w:szCs w:val="22"/>
        </w:rPr>
        <w:fldChar w:fldCharType="begin"/>
      </w:r>
      <w:r w:rsidRPr="007B28D8">
        <w:rPr>
          <w:rFonts w:ascii="Salesforce Sans" w:hAnsi="Salesforce Sans"/>
          <w:szCs w:val="22"/>
        </w:rPr>
        <w:instrText xml:space="preserve"> SEQ H2 \r 1\* ALPHABETIC \* MERGEFORMAT </w:instrText>
      </w:r>
      <w:r w:rsidRPr="007B28D8">
        <w:rPr>
          <w:rFonts w:ascii="Salesforce Sans" w:hAnsi="Salesforce Sans"/>
          <w:szCs w:val="22"/>
        </w:rPr>
        <w:fldChar w:fldCharType="separate"/>
      </w:r>
      <w:r w:rsidRPr="007B28D8">
        <w:rPr>
          <w:rFonts w:ascii="Salesforce Sans" w:hAnsi="Salesforce Sans"/>
          <w:noProof/>
          <w:szCs w:val="22"/>
        </w:rPr>
        <w:t>A</w:t>
      </w:r>
      <w:r w:rsidRPr="007B28D8">
        <w:rPr>
          <w:rFonts w:ascii="Salesforce Sans" w:hAnsi="Salesforce Sans"/>
          <w:noProof/>
          <w:szCs w:val="22"/>
        </w:rPr>
        <w:fldChar w:fldCharType="end"/>
      </w:r>
      <w:r w:rsidRPr="007B28D8">
        <w:rPr>
          <w:rFonts w:ascii="Salesforce Sans" w:hAnsi="Salesforce Sans"/>
          <w:szCs w:val="22"/>
        </w:rPr>
        <w:t>.</w:t>
      </w:r>
      <w:r w:rsidRPr="007B28D8">
        <w:rPr>
          <w:rFonts w:ascii="Salesforce Sans" w:hAnsi="Salesforce Sans"/>
          <w:szCs w:val="22"/>
        </w:rPr>
        <w:tab/>
        <w:t>C</w:t>
      </w:r>
      <w:r w:rsidRPr="007B28D8">
        <w:rPr>
          <w:rFonts w:ascii="Salesforce Sans" w:hAnsi="Salesforce Sans"/>
          <w:color w:val="000000" w:themeColor="text1"/>
          <w:szCs w:val="22"/>
        </w:rPr>
        <w:t xml:space="preserve">lick </w:t>
      </w:r>
      <w:r w:rsidRPr="007B28D8">
        <w:rPr>
          <w:rFonts w:ascii="Salesforce Sans" w:hAnsi="Salesforce Sans"/>
          <w:szCs w:val="22"/>
        </w:rPr>
        <w:fldChar w:fldCharType="begin"/>
      </w:r>
      <w:r w:rsidRPr="007B28D8">
        <w:rPr>
          <w:rFonts w:ascii="Salesforce Sans" w:hAnsi="Salesforce Sans"/>
          <w:szCs w:val="22"/>
        </w:rPr>
        <w:instrText xml:space="preserve"> INCLUDEPICTURE "https://resources.help.salesforce.com/images/02e863126fef084a82dc1f96dea047ff.png" \* MERGEFORMATINET </w:instrText>
      </w:r>
      <w:r w:rsidRPr="007B28D8">
        <w:rPr>
          <w:rFonts w:ascii="Salesforce Sans" w:hAnsi="Salesforce Sans"/>
          <w:szCs w:val="22"/>
        </w:rPr>
        <w:fldChar w:fldCharType="separate"/>
      </w:r>
      <w:r w:rsidRPr="007B28D8">
        <w:rPr>
          <w:rFonts w:ascii="Salesforce Sans" w:hAnsi="Salesforce Sans"/>
          <w:noProof/>
          <w:szCs w:val="22"/>
        </w:rPr>
        <w:drawing>
          <wp:inline distT="0" distB="0" distL="0" distR="0" wp14:anchorId="3DBFCCEF" wp14:editId="0225CB17">
            <wp:extent cx="130775" cy="144869"/>
            <wp:effectExtent l="0" t="0" r="0" b="0"/>
            <wp:docPr id="2053" name="Picture 2053"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7B28D8">
        <w:rPr>
          <w:rFonts w:ascii="Salesforce Sans" w:hAnsi="Salesforce Sans"/>
          <w:szCs w:val="22"/>
        </w:rPr>
        <w:fldChar w:fldCharType="end"/>
      </w:r>
      <w:r w:rsidRPr="007B28D8">
        <w:rPr>
          <w:rFonts w:ascii="Salesforce Sans" w:hAnsi="Salesforce Sans"/>
          <w:szCs w:val="22"/>
        </w:rPr>
        <w:t xml:space="preserve"> | </w:t>
      </w:r>
      <w:r w:rsidRPr="0077756F">
        <w:rPr>
          <w:rStyle w:val="ClickPaths"/>
          <w:color w:val="000000" w:themeColor="text1"/>
          <w:szCs w:val="22"/>
        </w:rPr>
        <w:t>Developer Console.</w:t>
      </w:r>
    </w:p>
    <w:p w14:paraId="28725857" w14:textId="77777777" w:rsidR="00E27FAA" w:rsidRPr="007B28D8" w:rsidRDefault="00E27FAA" w:rsidP="00E27FAA">
      <w:pPr>
        <w:pStyle w:val="Heading3"/>
        <w:spacing w:before="120"/>
        <w:ind w:left="720"/>
        <w:contextualSpacing w:val="0"/>
        <w:rPr>
          <w:rFonts w:ascii="Salesforce Sans" w:hAnsi="Salesforce Sans"/>
          <w:szCs w:val="22"/>
        </w:rPr>
      </w:pPr>
      <w:r>
        <w:rPr>
          <w:rFonts w:ascii="Salesforce Sans" w:hAnsi="Salesforce Sans"/>
          <w:szCs w:val="22"/>
        </w:rPr>
        <w:t>B</w:t>
      </w:r>
      <w:r w:rsidRPr="007B28D8">
        <w:rPr>
          <w:rFonts w:ascii="Salesforce Sans" w:hAnsi="Salesforce Sans"/>
          <w:szCs w:val="22"/>
        </w:rPr>
        <w:t>.</w:t>
      </w:r>
      <w:r w:rsidRPr="007B28D8">
        <w:rPr>
          <w:rFonts w:ascii="Salesforce Sans" w:hAnsi="Salesforce Sans"/>
          <w:szCs w:val="22"/>
        </w:rPr>
        <w:tab/>
        <w:t xml:space="preserve">Click </w:t>
      </w:r>
      <w:r w:rsidRPr="007B28D8">
        <w:rPr>
          <w:rFonts w:ascii="Salesforce Sans" w:hAnsi="Salesforce Sans"/>
          <w:b/>
          <w:szCs w:val="22"/>
        </w:rPr>
        <w:t>File | Open</w:t>
      </w:r>
      <w:r w:rsidRPr="007B28D8">
        <w:rPr>
          <w:rFonts w:ascii="Salesforce Sans" w:hAnsi="Salesforce Sans"/>
          <w:szCs w:val="22"/>
        </w:rPr>
        <w:t>.</w:t>
      </w:r>
    </w:p>
    <w:p w14:paraId="45B3BA2D" w14:textId="77777777" w:rsidR="00E27FAA" w:rsidRPr="007B28D8" w:rsidRDefault="00E27FAA" w:rsidP="00E27FAA">
      <w:pPr>
        <w:pStyle w:val="Heading3"/>
        <w:spacing w:before="120"/>
        <w:ind w:left="720"/>
        <w:contextualSpacing w:val="0"/>
        <w:rPr>
          <w:rFonts w:ascii="Salesforce Sans" w:hAnsi="Salesforce Sans"/>
          <w:szCs w:val="22"/>
        </w:rPr>
      </w:pPr>
      <w:r>
        <w:rPr>
          <w:rFonts w:ascii="Salesforce Sans" w:hAnsi="Salesforce Sans"/>
          <w:szCs w:val="22"/>
        </w:rPr>
        <w:t>C</w:t>
      </w:r>
      <w:r w:rsidRPr="007B28D8">
        <w:rPr>
          <w:rFonts w:ascii="Salesforce Sans" w:hAnsi="Salesforce Sans"/>
          <w:szCs w:val="22"/>
        </w:rPr>
        <w:t>.</w:t>
      </w:r>
      <w:r w:rsidRPr="007B28D8">
        <w:rPr>
          <w:rFonts w:ascii="Salesforce Sans" w:hAnsi="Salesforce Sans"/>
          <w:szCs w:val="22"/>
        </w:rPr>
        <w:tab/>
        <w:t xml:space="preserve">Select </w:t>
      </w:r>
      <w:r w:rsidRPr="007B28D8">
        <w:rPr>
          <w:rFonts w:ascii="Salesforce Sans" w:hAnsi="Salesforce Sans"/>
          <w:b/>
          <w:szCs w:val="22"/>
        </w:rPr>
        <w:t>Classes</w:t>
      </w:r>
      <w:r w:rsidRPr="007B28D8">
        <w:rPr>
          <w:rFonts w:ascii="Salesforce Sans" w:hAnsi="Salesforce Sans"/>
          <w:szCs w:val="22"/>
        </w:rPr>
        <w:t xml:space="preserve"> as the Entity Type, type </w:t>
      </w:r>
      <w:r>
        <w:rPr>
          <w:rStyle w:val="EnterOrType"/>
        </w:rPr>
        <w:t>Search</w:t>
      </w:r>
      <w:r w:rsidRPr="007B28D8">
        <w:rPr>
          <w:rFonts w:ascii="Salesforce Sans" w:hAnsi="Salesforce Sans"/>
          <w:szCs w:val="22"/>
        </w:rPr>
        <w:t xml:space="preserve"> into the filter input box, then double-click the entity </w:t>
      </w:r>
      <w:proofErr w:type="spellStart"/>
      <w:r w:rsidRPr="00A20E60">
        <w:rPr>
          <w:rFonts w:ascii="Salesforce Sans" w:hAnsi="Salesforce Sans"/>
          <w:b/>
          <w:szCs w:val="22"/>
        </w:rPr>
        <w:t>SearchCourses_CC</w:t>
      </w:r>
      <w:proofErr w:type="spellEnd"/>
      <w:r w:rsidRPr="007B28D8">
        <w:rPr>
          <w:rFonts w:ascii="Salesforce Sans" w:hAnsi="Salesforce Sans"/>
          <w:szCs w:val="22"/>
        </w:rPr>
        <w:t>.</w:t>
      </w:r>
    </w:p>
    <w:p w14:paraId="1AFA2F82" w14:textId="77777777" w:rsidR="00E27FAA" w:rsidRPr="007B28D8" w:rsidRDefault="00E27FAA" w:rsidP="00E27FAA">
      <w:pPr>
        <w:pStyle w:val="Heading3"/>
        <w:spacing w:before="120"/>
        <w:ind w:left="720"/>
        <w:contextualSpacing w:val="0"/>
        <w:rPr>
          <w:rFonts w:ascii="Salesforce Sans" w:hAnsi="Salesforce Sans"/>
          <w:szCs w:val="22"/>
        </w:rPr>
      </w:pPr>
      <w:r>
        <w:rPr>
          <w:rFonts w:ascii="Salesforce Sans" w:hAnsi="Salesforce Sans"/>
          <w:szCs w:val="22"/>
        </w:rPr>
        <w:t>D</w:t>
      </w:r>
      <w:r w:rsidRPr="007B28D8">
        <w:rPr>
          <w:rFonts w:ascii="Salesforce Sans" w:hAnsi="Salesforce Sans"/>
          <w:szCs w:val="22"/>
        </w:rPr>
        <w:t>.</w:t>
      </w:r>
      <w:r w:rsidRPr="007B28D8">
        <w:rPr>
          <w:rFonts w:ascii="Salesforce Sans" w:hAnsi="Salesforce Sans"/>
          <w:szCs w:val="22"/>
        </w:rPr>
        <w:tab/>
        <w:t xml:space="preserve">Copy and paste the contents of </w:t>
      </w:r>
      <w:r w:rsidRPr="007B28D8">
        <w:rPr>
          <w:rFonts w:ascii="Salesforce Sans" w:hAnsi="Salesforce Sans"/>
          <w:b/>
          <w:szCs w:val="22"/>
        </w:rPr>
        <w:t>SearchCourses_CC.txt</w:t>
      </w:r>
      <w:r w:rsidRPr="007B28D8">
        <w:rPr>
          <w:rFonts w:ascii="Salesforce Sans" w:hAnsi="Salesforce Sans"/>
          <w:szCs w:val="22"/>
        </w:rPr>
        <w:t xml:space="preserve"> from the Exercises folder into the window, overwriting all existing text.</w:t>
      </w:r>
    </w:p>
    <w:p w14:paraId="0AFD5BEE" w14:textId="77777777" w:rsidR="00E27FAA" w:rsidRPr="007B28D8" w:rsidRDefault="00E27FAA" w:rsidP="00E27FAA">
      <w:pPr>
        <w:pStyle w:val="Heading2"/>
        <w:spacing w:before="120"/>
        <w:contextualSpacing w:val="0"/>
        <w:rPr>
          <w:rFonts w:ascii="Salesforce Sans" w:hAnsi="Salesforce Sans"/>
          <w:szCs w:val="22"/>
        </w:rPr>
      </w:pPr>
      <w:r>
        <w:rPr>
          <w:rFonts w:ascii="Salesforce Sans" w:hAnsi="Salesforce Sans"/>
          <w:szCs w:val="22"/>
        </w:rPr>
        <w:t>E</w:t>
      </w:r>
      <w:r w:rsidRPr="007B28D8">
        <w:rPr>
          <w:rFonts w:ascii="Salesforce Sans" w:hAnsi="Salesforce Sans"/>
          <w:szCs w:val="22"/>
        </w:rPr>
        <w:t>.</w:t>
      </w:r>
      <w:r w:rsidRPr="007B28D8">
        <w:rPr>
          <w:rFonts w:ascii="Salesforce Sans" w:hAnsi="Salesforce Sans"/>
          <w:szCs w:val="22"/>
        </w:rPr>
        <w:tab/>
        <w:t>Complete the TODOs.</w:t>
      </w:r>
    </w:p>
    <w:p w14:paraId="34BC7ACD" w14:textId="77777777" w:rsidR="00E27FAA" w:rsidRPr="007B28D8" w:rsidRDefault="00E27FAA" w:rsidP="00E27FAA">
      <w:pPr>
        <w:pStyle w:val="Heading2"/>
        <w:spacing w:before="120"/>
        <w:contextualSpacing w:val="0"/>
        <w:rPr>
          <w:rFonts w:ascii="Salesforce Sans" w:hAnsi="Salesforce Sans"/>
          <w:szCs w:val="22"/>
        </w:rPr>
      </w:pPr>
      <w:r>
        <w:rPr>
          <w:rFonts w:ascii="Salesforce Sans" w:hAnsi="Salesforce Sans"/>
          <w:szCs w:val="22"/>
        </w:rPr>
        <w:t>F</w:t>
      </w:r>
      <w:r w:rsidRPr="007B28D8">
        <w:rPr>
          <w:rFonts w:ascii="Salesforce Sans" w:hAnsi="Salesforce Sans"/>
          <w:szCs w:val="22"/>
        </w:rPr>
        <w:t>.</w:t>
      </w:r>
      <w:r w:rsidRPr="007B28D8">
        <w:rPr>
          <w:rFonts w:ascii="Salesforce Sans" w:hAnsi="Salesforce Sans"/>
          <w:szCs w:val="22"/>
        </w:rPr>
        <w:tab/>
      </w:r>
      <w:r>
        <w:rPr>
          <w:rFonts w:ascii="Salesforce Sans" w:hAnsi="Salesforce Sans"/>
          <w:szCs w:val="22"/>
        </w:rPr>
        <w:t xml:space="preserve">Press </w:t>
      </w:r>
      <w:r w:rsidRPr="00095225">
        <w:rPr>
          <w:rStyle w:val="EnterOrType"/>
          <w:szCs w:val="22"/>
        </w:rPr>
        <w:t>CTRL + S</w:t>
      </w:r>
      <w:r w:rsidRPr="007B28D8">
        <w:rPr>
          <w:rFonts w:ascii="Salesforce Sans" w:hAnsi="Salesforce Sans"/>
          <w:szCs w:val="22"/>
        </w:rPr>
        <w:t xml:space="preserve"> to save the file.</w:t>
      </w:r>
    </w:p>
    <w:p w14:paraId="57E7205B" w14:textId="129394D3" w:rsidR="00C078AC" w:rsidRPr="008066E6"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fldChar w:fldCharType="begin"/>
      </w:r>
      <w:r w:rsidRPr="008066E6">
        <w:rPr>
          <w:rFonts w:ascii="Salesforce Sans" w:hAnsi="Salesforce Sans" w:cs="Arial"/>
          <w:szCs w:val="22"/>
        </w:rPr>
        <w:instrText xml:space="preserve"> SEQ H1 \n \* Arabic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2</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Add conditional logic to check for selected course.</w:t>
      </w:r>
    </w:p>
    <w:p w14:paraId="02125005" w14:textId="77777777" w:rsidR="00705935" w:rsidRPr="007B28D8" w:rsidRDefault="00705935" w:rsidP="00705935">
      <w:pPr>
        <w:pStyle w:val="Heading3"/>
        <w:spacing w:before="120"/>
        <w:ind w:left="720"/>
        <w:contextualSpacing w:val="0"/>
        <w:rPr>
          <w:rFonts w:ascii="Salesforce Sans" w:hAnsi="Salesforce Sans"/>
          <w:szCs w:val="22"/>
        </w:rPr>
      </w:pPr>
      <w:r>
        <w:rPr>
          <w:rFonts w:ascii="Salesforce Sans" w:hAnsi="Salesforce Sans"/>
          <w:szCs w:val="22"/>
        </w:rPr>
        <w:t>A</w:t>
      </w:r>
      <w:r w:rsidRPr="007B28D8">
        <w:rPr>
          <w:rFonts w:ascii="Salesforce Sans" w:hAnsi="Salesforce Sans"/>
          <w:szCs w:val="22"/>
        </w:rPr>
        <w:t>.</w:t>
      </w:r>
      <w:r w:rsidRPr="007B28D8">
        <w:rPr>
          <w:rFonts w:ascii="Salesforce Sans" w:hAnsi="Salesforce Sans"/>
          <w:szCs w:val="22"/>
        </w:rPr>
        <w:tab/>
        <w:t xml:space="preserve">Click </w:t>
      </w:r>
      <w:r w:rsidRPr="007B28D8">
        <w:rPr>
          <w:rFonts w:ascii="Salesforce Sans" w:hAnsi="Salesforce Sans"/>
          <w:b/>
          <w:szCs w:val="22"/>
        </w:rPr>
        <w:t>File | Open</w:t>
      </w:r>
      <w:r w:rsidRPr="007B28D8">
        <w:rPr>
          <w:rFonts w:ascii="Salesforce Sans" w:hAnsi="Salesforce Sans"/>
          <w:szCs w:val="22"/>
        </w:rPr>
        <w:t>.</w:t>
      </w:r>
    </w:p>
    <w:p w14:paraId="13948432" w14:textId="77777777" w:rsidR="00705935" w:rsidRPr="007B28D8" w:rsidRDefault="00705935" w:rsidP="00705935">
      <w:pPr>
        <w:pStyle w:val="Heading3"/>
        <w:spacing w:before="120"/>
        <w:ind w:left="720"/>
        <w:contextualSpacing w:val="0"/>
        <w:rPr>
          <w:rFonts w:ascii="Salesforce Sans" w:hAnsi="Salesforce Sans"/>
          <w:szCs w:val="22"/>
        </w:rPr>
      </w:pPr>
      <w:r>
        <w:rPr>
          <w:rFonts w:ascii="Salesforce Sans" w:hAnsi="Salesforce Sans"/>
          <w:szCs w:val="22"/>
        </w:rPr>
        <w:t>B</w:t>
      </w:r>
      <w:r w:rsidRPr="007B28D8">
        <w:rPr>
          <w:rFonts w:ascii="Salesforce Sans" w:hAnsi="Salesforce Sans"/>
          <w:szCs w:val="22"/>
        </w:rPr>
        <w:t>.</w:t>
      </w:r>
      <w:r w:rsidRPr="007B28D8">
        <w:rPr>
          <w:rFonts w:ascii="Salesforce Sans" w:hAnsi="Salesforce Sans"/>
          <w:szCs w:val="22"/>
        </w:rPr>
        <w:tab/>
        <w:t xml:space="preserve">Select </w:t>
      </w:r>
      <w:r>
        <w:rPr>
          <w:rFonts w:ascii="Salesforce Sans" w:hAnsi="Salesforce Sans"/>
          <w:b/>
          <w:szCs w:val="22"/>
        </w:rPr>
        <w:t>Pages</w:t>
      </w:r>
      <w:r w:rsidRPr="007B28D8">
        <w:rPr>
          <w:rFonts w:ascii="Salesforce Sans" w:hAnsi="Salesforce Sans"/>
          <w:szCs w:val="22"/>
        </w:rPr>
        <w:t xml:space="preserve"> as the Entity Type, type </w:t>
      </w:r>
      <w:r>
        <w:rPr>
          <w:rStyle w:val="EnterOrType"/>
        </w:rPr>
        <w:t>Search</w:t>
      </w:r>
      <w:r w:rsidRPr="007B28D8">
        <w:rPr>
          <w:rFonts w:ascii="Salesforce Sans" w:hAnsi="Salesforce Sans"/>
          <w:szCs w:val="22"/>
        </w:rPr>
        <w:t xml:space="preserve"> into the filter input box, then double-click the entity </w:t>
      </w:r>
      <w:proofErr w:type="spellStart"/>
      <w:r w:rsidRPr="00A20E60">
        <w:rPr>
          <w:rFonts w:ascii="Salesforce Sans" w:hAnsi="Salesforce Sans"/>
          <w:b/>
          <w:szCs w:val="22"/>
        </w:rPr>
        <w:t>SearchCourses</w:t>
      </w:r>
      <w:r>
        <w:rPr>
          <w:rFonts w:ascii="Salesforce Sans" w:hAnsi="Salesforce Sans"/>
          <w:b/>
          <w:szCs w:val="22"/>
        </w:rPr>
        <w:t>Page</w:t>
      </w:r>
      <w:proofErr w:type="spellEnd"/>
      <w:r w:rsidRPr="007B28D8">
        <w:rPr>
          <w:rFonts w:ascii="Salesforce Sans" w:hAnsi="Salesforce Sans"/>
          <w:szCs w:val="22"/>
        </w:rPr>
        <w:t>.</w:t>
      </w:r>
    </w:p>
    <w:p w14:paraId="53361836" w14:textId="66979849" w:rsidR="00705935" w:rsidRPr="007B28D8" w:rsidRDefault="00705935" w:rsidP="00705935">
      <w:pPr>
        <w:pStyle w:val="Heading3"/>
        <w:spacing w:before="120"/>
        <w:ind w:left="720"/>
        <w:contextualSpacing w:val="0"/>
        <w:rPr>
          <w:rFonts w:ascii="Salesforce Sans" w:hAnsi="Salesforce Sans"/>
          <w:szCs w:val="22"/>
        </w:rPr>
      </w:pPr>
      <w:r>
        <w:rPr>
          <w:rFonts w:ascii="Salesforce Sans" w:hAnsi="Salesforce Sans" w:cs="Arial"/>
          <w:szCs w:val="22"/>
        </w:rPr>
        <w:t>C</w:t>
      </w:r>
      <w:r w:rsidRPr="007B28D8">
        <w:rPr>
          <w:rFonts w:ascii="Salesforce Sans" w:hAnsi="Salesforce Sans"/>
          <w:szCs w:val="22"/>
        </w:rPr>
        <w:t>.</w:t>
      </w:r>
      <w:r w:rsidRPr="007B28D8">
        <w:rPr>
          <w:rFonts w:ascii="Salesforce Sans" w:hAnsi="Salesforce Sans"/>
          <w:szCs w:val="22"/>
        </w:rPr>
        <w:tab/>
        <w:t xml:space="preserve">Copy and paste the contents of </w:t>
      </w:r>
      <w:r w:rsidRPr="00A20E60">
        <w:rPr>
          <w:rFonts w:ascii="Salesforce Sans" w:hAnsi="Salesforce Sans"/>
          <w:b/>
          <w:szCs w:val="22"/>
        </w:rPr>
        <w:t>SearchCourses</w:t>
      </w:r>
      <w:r>
        <w:rPr>
          <w:rFonts w:ascii="Salesforce Sans" w:hAnsi="Salesforce Sans"/>
          <w:b/>
          <w:szCs w:val="22"/>
        </w:rPr>
        <w:t>Page</w:t>
      </w:r>
      <w:r w:rsidRPr="007B28D8">
        <w:rPr>
          <w:rFonts w:ascii="Salesforce Sans" w:hAnsi="Salesforce Sans"/>
          <w:b/>
          <w:szCs w:val="22"/>
        </w:rPr>
        <w:t>.txt</w:t>
      </w:r>
      <w:r w:rsidRPr="007B28D8">
        <w:rPr>
          <w:rFonts w:ascii="Salesforce Sans" w:hAnsi="Salesforce Sans"/>
          <w:szCs w:val="22"/>
        </w:rPr>
        <w:t xml:space="preserve"> from the Exercises folder into the window, overwriting all existing text.</w:t>
      </w:r>
    </w:p>
    <w:p w14:paraId="5D4BAFF9" w14:textId="4190418A" w:rsidR="00705935" w:rsidRPr="007B28D8" w:rsidRDefault="00705935" w:rsidP="00705935">
      <w:pPr>
        <w:pStyle w:val="Heading2"/>
        <w:spacing w:before="120"/>
        <w:contextualSpacing w:val="0"/>
        <w:rPr>
          <w:rFonts w:ascii="Salesforce Sans" w:hAnsi="Salesforce Sans"/>
          <w:szCs w:val="22"/>
        </w:rPr>
      </w:pPr>
      <w:r>
        <w:rPr>
          <w:rFonts w:ascii="Salesforce Sans" w:hAnsi="Salesforce Sans"/>
          <w:szCs w:val="22"/>
        </w:rPr>
        <w:t>D</w:t>
      </w:r>
      <w:r w:rsidRPr="007B28D8">
        <w:rPr>
          <w:rFonts w:ascii="Salesforce Sans" w:hAnsi="Salesforce Sans"/>
          <w:szCs w:val="22"/>
        </w:rPr>
        <w:t>.</w:t>
      </w:r>
      <w:r w:rsidRPr="007B28D8">
        <w:rPr>
          <w:rFonts w:ascii="Salesforce Sans" w:hAnsi="Salesforce Sans"/>
          <w:szCs w:val="22"/>
        </w:rPr>
        <w:tab/>
        <w:t>Complete the TODOs.</w:t>
      </w:r>
    </w:p>
    <w:p w14:paraId="3BAAD3ED" w14:textId="05E44243" w:rsidR="00705935" w:rsidRPr="007B28D8" w:rsidRDefault="00705935" w:rsidP="00705935">
      <w:pPr>
        <w:pStyle w:val="Heading2"/>
        <w:spacing w:before="120"/>
        <w:contextualSpacing w:val="0"/>
        <w:rPr>
          <w:rFonts w:ascii="Salesforce Sans" w:hAnsi="Salesforce Sans"/>
          <w:szCs w:val="22"/>
        </w:rPr>
      </w:pPr>
      <w:r>
        <w:rPr>
          <w:rFonts w:ascii="Salesforce Sans" w:hAnsi="Salesforce Sans"/>
          <w:szCs w:val="22"/>
        </w:rPr>
        <w:t>E</w:t>
      </w:r>
      <w:r w:rsidRPr="007B28D8">
        <w:rPr>
          <w:rFonts w:ascii="Salesforce Sans" w:hAnsi="Salesforce Sans"/>
          <w:szCs w:val="22"/>
        </w:rPr>
        <w:t>.</w:t>
      </w:r>
      <w:r w:rsidRPr="007B28D8">
        <w:rPr>
          <w:rFonts w:ascii="Salesforce Sans" w:hAnsi="Salesforce Sans"/>
          <w:szCs w:val="22"/>
        </w:rPr>
        <w:tab/>
      </w:r>
      <w:r>
        <w:rPr>
          <w:rFonts w:ascii="Salesforce Sans" w:hAnsi="Salesforce Sans"/>
          <w:szCs w:val="22"/>
        </w:rPr>
        <w:t xml:space="preserve">Press </w:t>
      </w:r>
      <w:r w:rsidRPr="00095225">
        <w:rPr>
          <w:rStyle w:val="EnterOrType"/>
          <w:szCs w:val="22"/>
        </w:rPr>
        <w:t>CTRL + S</w:t>
      </w:r>
      <w:r w:rsidRPr="007B28D8">
        <w:rPr>
          <w:rFonts w:ascii="Salesforce Sans" w:hAnsi="Salesforce Sans"/>
          <w:szCs w:val="22"/>
        </w:rPr>
        <w:t xml:space="preserve"> to save the file.</w:t>
      </w:r>
    </w:p>
    <w:p w14:paraId="52F3CC68" w14:textId="77777777" w:rsidR="00952120" w:rsidRDefault="00952120" w:rsidP="008066E6">
      <w:pPr>
        <w:pStyle w:val="Heading1"/>
        <w:spacing w:before="120"/>
        <w:contextualSpacing w:val="0"/>
        <w:rPr>
          <w:rFonts w:ascii="Salesforce Sans" w:hAnsi="Salesforce Sans" w:cs="Arial"/>
          <w:szCs w:val="22"/>
        </w:rPr>
      </w:pPr>
    </w:p>
    <w:p w14:paraId="63250E83" w14:textId="0A6CD5DC" w:rsidR="00C078AC" w:rsidRDefault="00C078AC" w:rsidP="008066E6">
      <w:pPr>
        <w:pStyle w:val="Heading1"/>
        <w:spacing w:before="120"/>
        <w:contextualSpacing w:val="0"/>
        <w:rPr>
          <w:rFonts w:ascii="Salesforce Sans" w:hAnsi="Salesforce Sans" w:cs="Arial"/>
          <w:szCs w:val="22"/>
        </w:rPr>
      </w:pPr>
      <w:r w:rsidRPr="008066E6">
        <w:rPr>
          <w:rFonts w:ascii="Salesforce Sans" w:hAnsi="Salesforce Sans" w:cs="Arial"/>
          <w:szCs w:val="22"/>
        </w:rPr>
        <w:lastRenderedPageBreak/>
        <w:fldChar w:fldCharType="begin"/>
      </w:r>
      <w:r w:rsidRPr="008066E6">
        <w:rPr>
          <w:rFonts w:ascii="Salesforce Sans" w:hAnsi="Salesforce Sans" w:cs="Arial"/>
          <w:szCs w:val="22"/>
        </w:rPr>
        <w:instrText xml:space="preserve"> SEQ H1 \n \* Arabic \* MERGEFORMAT </w:instrText>
      </w:r>
      <w:r w:rsidRPr="008066E6">
        <w:rPr>
          <w:rFonts w:ascii="Salesforce Sans" w:hAnsi="Salesforce Sans" w:cs="Arial"/>
          <w:szCs w:val="22"/>
        </w:rPr>
        <w:fldChar w:fldCharType="separate"/>
      </w:r>
      <w:r w:rsidR="003B1717" w:rsidRPr="008066E6">
        <w:rPr>
          <w:rFonts w:ascii="Salesforce Sans" w:hAnsi="Salesforce Sans" w:cs="Arial"/>
          <w:noProof/>
          <w:szCs w:val="22"/>
        </w:rPr>
        <w:t>3</w:t>
      </w:r>
      <w:r w:rsidRPr="008066E6">
        <w:rPr>
          <w:rFonts w:ascii="Salesforce Sans" w:hAnsi="Salesforce Sans" w:cs="Arial"/>
          <w:noProof/>
          <w:szCs w:val="22"/>
        </w:rPr>
        <w:fldChar w:fldCharType="end"/>
      </w:r>
      <w:r w:rsidRPr="008066E6">
        <w:rPr>
          <w:rFonts w:ascii="Salesforce Sans" w:hAnsi="Salesforce Sans" w:cs="Arial"/>
          <w:szCs w:val="22"/>
        </w:rPr>
        <w:t>.</w:t>
      </w:r>
      <w:r w:rsidRPr="008066E6">
        <w:rPr>
          <w:rFonts w:ascii="Salesforce Sans" w:hAnsi="Salesforce Sans" w:cs="Arial"/>
          <w:szCs w:val="22"/>
        </w:rPr>
        <w:tab/>
        <w:t>Test the code changes.</w:t>
      </w:r>
    </w:p>
    <w:p w14:paraId="7A52FA5C" w14:textId="58D042C4" w:rsidR="00952120" w:rsidRPr="007B28D8" w:rsidRDefault="00952120" w:rsidP="00952120">
      <w:pPr>
        <w:pStyle w:val="Heading2"/>
        <w:spacing w:before="120"/>
        <w:contextualSpacing w:val="0"/>
        <w:rPr>
          <w:rFonts w:ascii="Salesforce Sans" w:hAnsi="Salesforce Sans" w:cs="Arial"/>
          <w:szCs w:val="22"/>
        </w:rPr>
      </w:pPr>
      <w:r>
        <w:rPr>
          <w:rFonts w:ascii="Salesforce Sans" w:hAnsi="Salesforce Sans" w:cs="Arial"/>
          <w:szCs w:val="22"/>
        </w:rPr>
        <w:t>A</w:t>
      </w:r>
      <w:r w:rsidRPr="007B28D8">
        <w:rPr>
          <w:rFonts w:ascii="Salesforce Sans" w:hAnsi="Salesforce Sans" w:cs="Arial"/>
          <w:szCs w:val="22"/>
        </w:rPr>
        <w:t>.</w:t>
      </w:r>
      <w:r w:rsidRPr="007B28D8">
        <w:rPr>
          <w:rFonts w:ascii="Salesforce Sans" w:hAnsi="Salesforce Sans" w:cs="Arial"/>
          <w:szCs w:val="22"/>
        </w:rPr>
        <w:tab/>
      </w:r>
      <w:r>
        <w:rPr>
          <w:rFonts w:ascii="Salesforce Sans" w:hAnsi="Salesforce Sans" w:cs="Arial"/>
          <w:szCs w:val="22"/>
        </w:rPr>
        <w:t xml:space="preserve">Click </w:t>
      </w:r>
      <w:r>
        <w:rPr>
          <w:rFonts w:ascii="Salesforce Sans" w:hAnsi="Salesforce Sans" w:cs="Arial"/>
          <w:b/>
          <w:szCs w:val="22"/>
        </w:rPr>
        <w:t>Preview</w:t>
      </w:r>
      <w:r w:rsidRPr="007B28D8">
        <w:rPr>
          <w:rFonts w:ascii="Salesforce Sans" w:hAnsi="Salesforce Sans" w:cs="Arial"/>
          <w:szCs w:val="22"/>
        </w:rPr>
        <w:t>.</w:t>
      </w:r>
      <w:r>
        <w:rPr>
          <w:rFonts w:ascii="Salesforce Sans" w:hAnsi="Salesforce Sans" w:cs="Arial"/>
          <w:szCs w:val="22"/>
        </w:rPr>
        <w:t xml:space="preserve"> This will open a new browser tab displaying the Visualforce page.</w:t>
      </w:r>
    </w:p>
    <w:p w14:paraId="5C5B843F" w14:textId="07209EF7" w:rsidR="00952120" w:rsidRPr="007B28D8" w:rsidRDefault="00952120" w:rsidP="00952120">
      <w:pPr>
        <w:pStyle w:val="Heading2"/>
        <w:spacing w:before="120"/>
        <w:contextualSpacing w:val="0"/>
        <w:rPr>
          <w:rFonts w:ascii="Salesforce Sans" w:hAnsi="Salesforce Sans" w:cs="Arial"/>
          <w:bCs/>
          <w:szCs w:val="22"/>
        </w:rPr>
      </w:pPr>
      <w:r>
        <w:rPr>
          <w:rFonts w:ascii="Salesforce Sans" w:hAnsi="Salesforce Sans" w:cs="Arial"/>
          <w:szCs w:val="22"/>
        </w:rPr>
        <w:t>B</w:t>
      </w:r>
      <w:r w:rsidRPr="007B28D8">
        <w:rPr>
          <w:rFonts w:ascii="Salesforce Sans" w:hAnsi="Salesforce Sans" w:cs="Arial"/>
          <w:szCs w:val="22"/>
        </w:rPr>
        <w:t>.</w:t>
      </w:r>
      <w:r w:rsidRPr="007B28D8">
        <w:rPr>
          <w:rFonts w:ascii="Salesforce Sans" w:hAnsi="Salesforce Sans" w:cs="Arial"/>
          <w:szCs w:val="22"/>
        </w:rPr>
        <w:tab/>
      </w:r>
      <w:r>
        <w:rPr>
          <w:rFonts w:ascii="Salesforce Sans" w:hAnsi="Salesforce Sans" w:cs="Arial"/>
          <w:szCs w:val="22"/>
        </w:rPr>
        <w:t>S</w:t>
      </w:r>
      <w:r w:rsidRPr="007B28D8">
        <w:rPr>
          <w:rFonts w:ascii="Salesforce Sans" w:hAnsi="Salesforce Sans" w:cs="Arial"/>
          <w:szCs w:val="22"/>
        </w:rPr>
        <w:t xml:space="preserve">elect </w:t>
      </w:r>
      <w:r w:rsidR="009A14A0">
        <w:rPr>
          <w:rFonts w:ascii="Salesforce Sans" w:hAnsi="Salesforce Sans" w:cs="Arial"/>
          <w:szCs w:val="22"/>
        </w:rPr>
        <w:t>NONE of</w:t>
      </w:r>
      <w:r w:rsidRPr="007B28D8">
        <w:rPr>
          <w:rFonts w:ascii="Salesforce Sans" w:hAnsi="Salesforce Sans" w:cs="Arial"/>
          <w:szCs w:val="22"/>
        </w:rPr>
        <w:t xml:space="preserve"> the </w:t>
      </w:r>
      <w:r w:rsidRPr="007B28D8">
        <w:rPr>
          <w:rStyle w:val="ClickOrSelect"/>
          <w:rFonts w:ascii="Salesforce Sans" w:hAnsi="Salesforce Sans" w:cs="Arial"/>
          <w:szCs w:val="22"/>
        </w:rPr>
        <w:t>checkboxes</w:t>
      </w:r>
      <w:r w:rsidRPr="007B28D8">
        <w:rPr>
          <w:rFonts w:ascii="Salesforce Sans" w:hAnsi="Salesforce Sans" w:cs="Arial"/>
          <w:szCs w:val="22"/>
        </w:rPr>
        <w:t xml:space="preserve"> next to the courses listed</w:t>
      </w:r>
      <w:r>
        <w:rPr>
          <w:rFonts w:ascii="Salesforce Sans" w:hAnsi="Salesforce Sans" w:cs="Arial"/>
          <w:szCs w:val="22"/>
        </w:rPr>
        <w:t>, then</w:t>
      </w:r>
      <w:r w:rsidRPr="007B28D8">
        <w:rPr>
          <w:rFonts w:ascii="Salesforce Sans" w:hAnsi="Salesforce Sans" w:cs="Arial"/>
          <w:szCs w:val="22"/>
        </w:rPr>
        <w:t xml:space="preserve"> click</w:t>
      </w:r>
      <w:r>
        <w:rPr>
          <w:rFonts w:ascii="Salesforce Sans" w:hAnsi="Salesforce Sans" w:cs="Arial"/>
          <w:szCs w:val="22"/>
        </w:rPr>
        <w:t xml:space="preserve"> </w:t>
      </w:r>
      <w:r w:rsidRPr="007B28D8">
        <w:rPr>
          <w:rStyle w:val="ClickOrSelect"/>
          <w:rFonts w:ascii="Salesforce Sans" w:hAnsi="Salesforce Sans" w:cs="Arial"/>
          <w:szCs w:val="22"/>
        </w:rPr>
        <w:t>See Upcoming Course Deliveries</w:t>
      </w:r>
      <w:r>
        <w:rPr>
          <w:rFonts w:ascii="Salesforce Sans" w:hAnsi="Salesforce Sans" w:cs="Arial"/>
          <w:szCs w:val="22"/>
        </w:rPr>
        <w:t xml:space="preserve">. The page will </w:t>
      </w:r>
      <w:r w:rsidR="009A14A0">
        <w:rPr>
          <w:rFonts w:ascii="Salesforce Sans" w:hAnsi="Salesforce Sans" w:cs="Arial"/>
          <w:szCs w:val="22"/>
        </w:rPr>
        <w:t>display a message to select at least one course</w:t>
      </w:r>
      <w:r>
        <w:rPr>
          <w:rFonts w:ascii="Salesforce Sans" w:hAnsi="Salesforce Sans" w:cs="Arial"/>
          <w:szCs w:val="22"/>
        </w:rPr>
        <w:t>.</w:t>
      </w:r>
    </w:p>
    <w:p w14:paraId="3DED4339" w14:textId="63BFFC30" w:rsidR="00952120" w:rsidRDefault="009A14A0" w:rsidP="00952120">
      <w:pPr>
        <w:pStyle w:val="Heading2"/>
        <w:spacing w:before="120"/>
        <w:contextualSpacing w:val="0"/>
        <w:rPr>
          <w:rFonts w:ascii="Salesforce Sans" w:hAnsi="Salesforce Sans" w:cs="Arial"/>
          <w:szCs w:val="22"/>
        </w:rPr>
      </w:pPr>
      <w:r>
        <w:rPr>
          <w:rFonts w:ascii="Salesforce Sans" w:hAnsi="Salesforce Sans" w:cs="Arial"/>
          <w:szCs w:val="22"/>
        </w:rPr>
        <w:t>C</w:t>
      </w:r>
      <w:r w:rsidR="00952120">
        <w:rPr>
          <w:rFonts w:ascii="Salesforce Sans" w:hAnsi="Salesforce Sans" w:cs="Arial"/>
          <w:szCs w:val="22"/>
        </w:rPr>
        <w:t>.</w:t>
      </w:r>
      <w:r w:rsidR="00952120">
        <w:rPr>
          <w:rFonts w:ascii="Salesforce Sans" w:hAnsi="Salesforce Sans" w:cs="Arial"/>
          <w:szCs w:val="22"/>
        </w:rPr>
        <w:tab/>
        <w:t>Close the browser tab displaying the Visualforce page.</w:t>
      </w:r>
    </w:p>
    <w:p w14:paraId="5238AF7B" w14:textId="0CA3AF8E" w:rsidR="00952120" w:rsidRDefault="009A14A0" w:rsidP="00952120">
      <w:pPr>
        <w:pStyle w:val="Heading2"/>
        <w:spacing w:before="120"/>
        <w:contextualSpacing w:val="0"/>
        <w:rPr>
          <w:rFonts w:ascii="Salesforce Sans" w:hAnsi="Salesforce Sans" w:cs="Arial"/>
          <w:szCs w:val="22"/>
        </w:rPr>
      </w:pPr>
      <w:r>
        <w:rPr>
          <w:rFonts w:ascii="Salesforce Sans" w:hAnsi="Salesforce Sans" w:cs="Arial"/>
          <w:szCs w:val="22"/>
        </w:rPr>
        <w:t>D</w:t>
      </w:r>
      <w:r w:rsidR="00952120">
        <w:rPr>
          <w:rFonts w:ascii="Salesforce Sans" w:hAnsi="Salesforce Sans" w:cs="Arial"/>
          <w:szCs w:val="22"/>
        </w:rPr>
        <w:t>.</w:t>
      </w:r>
      <w:r w:rsidR="00952120">
        <w:rPr>
          <w:rFonts w:ascii="Salesforce Sans" w:hAnsi="Salesforce Sans" w:cs="Arial"/>
          <w:szCs w:val="22"/>
        </w:rPr>
        <w:tab/>
        <w:t>Switch back to the Developer Console window.</w:t>
      </w:r>
    </w:p>
    <w:p w14:paraId="40734D96" w14:textId="05A1A2DE" w:rsidR="00952120" w:rsidRPr="007B28D8" w:rsidRDefault="009A14A0" w:rsidP="00952120">
      <w:pPr>
        <w:pStyle w:val="Heading3"/>
        <w:spacing w:before="120"/>
        <w:ind w:left="720"/>
        <w:contextualSpacing w:val="0"/>
        <w:rPr>
          <w:rFonts w:ascii="Salesforce Sans" w:hAnsi="Salesforce Sans"/>
          <w:szCs w:val="22"/>
        </w:rPr>
      </w:pPr>
      <w:r>
        <w:rPr>
          <w:rFonts w:ascii="Salesforce Sans" w:hAnsi="Salesforce Sans"/>
          <w:szCs w:val="22"/>
        </w:rPr>
        <w:t>E</w:t>
      </w:r>
      <w:r w:rsidR="00952120" w:rsidRPr="007B28D8">
        <w:rPr>
          <w:rFonts w:ascii="Salesforce Sans" w:hAnsi="Salesforce Sans"/>
          <w:szCs w:val="22"/>
        </w:rPr>
        <w:t>.</w:t>
      </w:r>
      <w:r w:rsidR="00952120" w:rsidRPr="007B28D8">
        <w:rPr>
          <w:rFonts w:ascii="Salesforce Sans" w:hAnsi="Salesforce Sans"/>
          <w:szCs w:val="22"/>
        </w:rPr>
        <w:tab/>
      </w:r>
      <w:r w:rsidR="00952120">
        <w:rPr>
          <w:rFonts w:ascii="Salesforce Sans" w:hAnsi="Salesforce Sans"/>
          <w:szCs w:val="22"/>
        </w:rPr>
        <w:t xml:space="preserve">Press </w:t>
      </w:r>
      <w:r w:rsidR="00952120" w:rsidRPr="00095225">
        <w:rPr>
          <w:rStyle w:val="EnterOrType"/>
          <w:szCs w:val="22"/>
        </w:rPr>
        <w:t>CTRL + ALT + /</w:t>
      </w:r>
      <w:r w:rsidR="00952120" w:rsidRPr="007B28D8">
        <w:rPr>
          <w:rFonts w:ascii="Salesforce Sans" w:hAnsi="Salesforce Sans"/>
          <w:szCs w:val="22"/>
        </w:rPr>
        <w:t xml:space="preserve"> to close all console tabs.</w:t>
      </w:r>
    </w:p>
    <w:p w14:paraId="227451AE" w14:textId="1B59F8A9" w:rsidR="00952120" w:rsidRPr="007B28D8" w:rsidRDefault="009A14A0" w:rsidP="00952120">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Pr>
          <w:rFonts w:ascii="Salesforce Sans" w:hAnsi="Salesforce Sans"/>
          <w:szCs w:val="22"/>
        </w:rPr>
        <w:t>F</w:t>
      </w:r>
      <w:r w:rsidR="00952120" w:rsidRPr="007B28D8">
        <w:rPr>
          <w:rFonts w:ascii="Salesforce Sans" w:hAnsi="Salesforce Sans"/>
          <w:szCs w:val="22"/>
        </w:rPr>
        <w:t>.</w:t>
      </w:r>
      <w:r w:rsidR="00952120" w:rsidRPr="007B28D8">
        <w:rPr>
          <w:rFonts w:ascii="Salesforce Sans" w:hAnsi="Salesforce Sans"/>
          <w:szCs w:val="22"/>
        </w:rPr>
        <w:tab/>
      </w:r>
      <w:r w:rsidR="00952120">
        <w:rPr>
          <w:rFonts w:ascii="Salesforce Sans" w:hAnsi="Salesforce Sans"/>
          <w:szCs w:val="22"/>
        </w:rPr>
        <w:t>Close the Developer Console window.</w:t>
      </w:r>
    </w:p>
    <w:p w14:paraId="61CEC2A3" w14:textId="77777777" w:rsidR="00C078AC" w:rsidRPr="008066E6" w:rsidRDefault="00C078AC" w:rsidP="008066E6">
      <w:pPr>
        <w:spacing w:before="120" w:after="120"/>
        <w:rPr>
          <w:rFonts w:ascii="Salesforce Sans" w:hAnsi="Salesforce Sans" w:cs="Arial"/>
          <w:sz w:val="22"/>
          <w:szCs w:val="22"/>
        </w:rPr>
      </w:pPr>
    </w:p>
    <w:p w14:paraId="540DE205" w14:textId="77777777" w:rsidR="00C078AC" w:rsidRPr="008066E6" w:rsidRDefault="00C078AC" w:rsidP="008066E6">
      <w:pPr>
        <w:pStyle w:val="Heading2"/>
        <w:spacing w:before="120"/>
        <w:contextualSpacing w:val="0"/>
        <w:rPr>
          <w:rFonts w:ascii="Salesforce Sans" w:hAnsi="Salesforce Sans"/>
          <w:szCs w:val="22"/>
        </w:rPr>
      </w:pPr>
    </w:p>
    <w:p w14:paraId="33A4CEDB" w14:textId="77777777" w:rsidR="00C078AC" w:rsidRPr="008066E6" w:rsidRDefault="00C078AC" w:rsidP="008066E6">
      <w:pPr>
        <w:pStyle w:val="Heading2"/>
        <w:spacing w:before="120"/>
        <w:ind w:left="0" w:firstLine="0"/>
        <w:contextualSpacing w:val="0"/>
        <w:rPr>
          <w:rFonts w:ascii="Salesforce Sans" w:hAnsi="Salesforce Sans"/>
          <w:szCs w:val="22"/>
        </w:rPr>
      </w:pPr>
    </w:p>
    <w:p w14:paraId="4C935747" w14:textId="77777777" w:rsidR="00E23C47" w:rsidRDefault="00E23C47">
      <w:pPr>
        <w:rPr>
          <w:rFonts w:ascii="Salesforce Sans" w:hAnsi="Salesforce Sans"/>
          <w:b/>
          <w:color w:val="000000" w:themeColor="text1"/>
        </w:rPr>
      </w:pPr>
      <w:bookmarkStart w:id="117" w:name="_Toc427165793"/>
      <w:r>
        <w:br w:type="page"/>
      </w:r>
    </w:p>
    <w:p w14:paraId="54A076C2" w14:textId="2E13E70B" w:rsidR="00133453" w:rsidRPr="0077756F" w:rsidRDefault="00133453">
      <w:pPr>
        <w:pStyle w:val="ExerciseTitle"/>
      </w:pPr>
      <w:bookmarkStart w:id="118" w:name="_Toc514686445"/>
      <w:r w:rsidRPr="0077756F">
        <w:lastRenderedPageBreak/>
        <w:t>18-1: Create a Page to Display a List of Records</w:t>
      </w:r>
      <w:bookmarkEnd w:id="117"/>
      <w:bookmarkEnd w:id="118"/>
      <w:r w:rsidR="00950E4B" w:rsidRPr="0077756F">
        <w:br/>
      </w:r>
    </w:p>
    <w:p w14:paraId="5C8F6DD9" w14:textId="77777777" w:rsidR="00FC2975" w:rsidRPr="008066E6" w:rsidRDefault="00FC2975"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2AF8CA18" w14:textId="471FC954" w:rsidR="00133453" w:rsidRPr="008066E6" w:rsidRDefault="008F5A90" w:rsidP="008066E6">
      <w:pPr>
        <w:spacing w:before="120" w:after="120"/>
        <w:rPr>
          <w:rFonts w:ascii="Salesforce Sans" w:hAnsi="Salesforce Sans"/>
          <w:sz w:val="22"/>
          <w:szCs w:val="22"/>
        </w:rPr>
      </w:pPr>
      <w:r>
        <w:rPr>
          <w:rFonts w:ascii="Salesforce Sans" w:hAnsi="Salesforce Sans"/>
          <w:sz w:val="22"/>
          <w:szCs w:val="22"/>
        </w:rPr>
        <w:t>Create a Visualforce page that lets you paginate and filter Account records.</w:t>
      </w:r>
      <w:r w:rsidR="00133453" w:rsidRPr="008066E6">
        <w:rPr>
          <w:rFonts w:ascii="Salesforce Sans" w:hAnsi="Salesforce Sans"/>
          <w:sz w:val="22"/>
          <w:szCs w:val="22"/>
        </w:rPr>
        <w:br/>
      </w:r>
    </w:p>
    <w:p w14:paraId="256DB77D" w14:textId="77777777" w:rsidR="00133453" w:rsidRPr="008066E6" w:rsidRDefault="00133453"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7D24F5CC" w14:textId="297B6FBD" w:rsidR="00133453"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55312B" w:rsidRPr="008066E6">
        <w:rPr>
          <w:rFonts w:ascii="Salesforce Sans" w:hAnsi="Salesforce Sans"/>
          <w:szCs w:val="22"/>
        </w:rPr>
        <w:t>.</w:t>
      </w:r>
      <w:r w:rsidR="0055312B" w:rsidRPr="008066E6">
        <w:rPr>
          <w:rFonts w:ascii="Salesforce Sans" w:hAnsi="Salesforce Sans"/>
          <w:szCs w:val="22"/>
        </w:rPr>
        <w:tab/>
      </w:r>
      <w:r w:rsidR="00133453" w:rsidRPr="008066E6">
        <w:rPr>
          <w:rFonts w:ascii="Salesforce Sans" w:hAnsi="Salesforce Sans"/>
          <w:szCs w:val="22"/>
        </w:rPr>
        <w:t>Create a page to display Account records.</w:t>
      </w:r>
    </w:p>
    <w:p w14:paraId="45958BCB" w14:textId="1FEB1F52" w:rsidR="00133453" w:rsidRDefault="00DF2364" w:rsidP="008066E6">
      <w:pPr>
        <w:pStyle w:val="Heading1"/>
        <w:spacing w:before="120"/>
        <w:contextualSpacing w:val="0"/>
        <w:rPr>
          <w:rFonts w:ascii="Salesforce Sans" w:hAnsi="Salesforce Sans"/>
          <w:szCs w:val="22"/>
        </w:rPr>
      </w:pPr>
      <w:r>
        <w:rPr>
          <w:rFonts w:ascii="Salesforce Sans" w:hAnsi="Salesforce Sans"/>
          <w:szCs w:val="22"/>
        </w:rPr>
        <w:t>2</w:t>
      </w:r>
      <w:r w:rsidR="00133453" w:rsidRPr="008066E6">
        <w:rPr>
          <w:rFonts w:ascii="Salesforce Sans" w:hAnsi="Salesforce Sans"/>
          <w:szCs w:val="22"/>
        </w:rPr>
        <w:t>.</w:t>
      </w:r>
      <w:r w:rsidR="00133453" w:rsidRPr="008066E6">
        <w:rPr>
          <w:rFonts w:ascii="Salesforce Sans" w:hAnsi="Salesforce Sans"/>
          <w:szCs w:val="22"/>
        </w:rPr>
        <w:tab/>
        <w:t>Test your new page.</w:t>
      </w:r>
    </w:p>
    <w:p w14:paraId="683FA1C2" w14:textId="77777777" w:rsidR="00E23C47" w:rsidRPr="008066E6" w:rsidRDefault="00E23C47" w:rsidP="008066E6">
      <w:pPr>
        <w:pStyle w:val="Heading1"/>
        <w:spacing w:before="120"/>
        <w:contextualSpacing w:val="0"/>
        <w:rPr>
          <w:rFonts w:ascii="Salesforce Sans" w:hAnsi="Salesforce Sans"/>
          <w:szCs w:val="22"/>
        </w:rPr>
      </w:pPr>
    </w:p>
    <w:p w14:paraId="1520D526" w14:textId="77777777" w:rsidR="00133453" w:rsidRPr="008066E6" w:rsidRDefault="00133453"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279DC396" w14:textId="77777777" w:rsidR="00133453" w:rsidRPr="008066E6" w:rsidRDefault="00133453" w:rsidP="008066E6">
      <w:pPr>
        <w:spacing w:before="120" w:after="120"/>
        <w:rPr>
          <w:rFonts w:ascii="Salesforce Sans" w:hAnsi="Salesforce Sans"/>
          <w:sz w:val="22"/>
          <w:szCs w:val="22"/>
        </w:rPr>
      </w:pPr>
      <w:r w:rsidRPr="008066E6">
        <w:rPr>
          <w:rFonts w:ascii="Salesforce Sans" w:hAnsi="Salesforce Sans"/>
          <w:sz w:val="22"/>
          <w:szCs w:val="22"/>
        </w:rPr>
        <w:t xml:space="preserve">15 minutes </w:t>
      </w:r>
    </w:p>
    <w:p w14:paraId="6A650E7B" w14:textId="77777777" w:rsidR="00133453" w:rsidRPr="008066E6" w:rsidRDefault="00133453" w:rsidP="008066E6">
      <w:pPr>
        <w:pStyle w:val="SingleLine"/>
        <w:spacing w:before="120" w:after="120"/>
        <w:rPr>
          <w:rFonts w:ascii="Salesforce Sans" w:hAnsi="Salesforce Sans"/>
          <w:sz w:val="22"/>
          <w:szCs w:val="22"/>
        </w:rPr>
      </w:pPr>
    </w:p>
    <w:p w14:paraId="41E97F57" w14:textId="77777777" w:rsidR="00133453" w:rsidRPr="008066E6" w:rsidRDefault="00133453"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r w:rsidRPr="008066E6">
        <w:rPr>
          <w:rFonts w:ascii="Salesforce Sans" w:hAnsi="Salesforce Sans"/>
          <w:sz w:val="22"/>
          <w:szCs w:val="22"/>
        </w:rPr>
        <w:br/>
      </w:r>
    </w:p>
    <w:p w14:paraId="35C713B5" w14:textId="1A1D620F" w:rsidR="00133453"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133453" w:rsidRPr="008066E6">
        <w:rPr>
          <w:rFonts w:ascii="Salesforce Sans" w:hAnsi="Salesforce Sans"/>
          <w:szCs w:val="22"/>
        </w:rPr>
        <w:t>.</w:t>
      </w:r>
      <w:r w:rsidR="00133453" w:rsidRPr="008066E6">
        <w:rPr>
          <w:rFonts w:ascii="Salesforce Sans" w:hAnsi="Salesforce Sans"/>
          <w:szCs w:val="22"/>
        </w:rPr>
        <w:tab/>
        <w:t>Create a page to display Account records.</w:t>
      </w:r>
    </w:p>
    <w:p w14:paraId="35B1D65E" w14:textId="77777777" w:rsidR="00BE1A76" w:rsidRPr="007B28D8" w:rsidRDefault="00BE1A76" w:rsidP="00BE1A76">
      <w:pPr>
        <w:pStyle w:val="Heading2"/>
        <w:spacing w:before="120"/>
        <w:contextualSpacing w:val="0"/>
        <w:rPr>
          <w:rFonts w:ascii="Salesforce Sans" w:hAnsi="Salesforce Sans"/>
          <w:szCs w:val="22"/>
        </w:rPr>
      </w:pPr>
      <w:r w:rsidRPr="007B28D8">
        <w:rPr>
          <w:rFonts w:ascii="Salesforce Sans" w:hAnsi="Salesforce Sans"/>
          <w:szCs w:val="22"/>
        </w:rPr>
        <w:t>A.</w:t>
      </w:r>
      <w:r w:rsidRPr="007B28D8">
        <w:rPr>
          <w:rFonts w:ascii="Salesforce Sans" w:hAnsi="Salesforce Sans"/>
          <w:szCs w:val="22"/>
        </w:rPr>
        <w:tab/>
        <w:t xml:space="preserve">Click </w:t>
      </w:r>
      <w:r w:rsidRPr="007B28D8">
        <w:rPr>
          <w:rStyle w:val="ClickOrSelect"/>
          <w:rFonts w:ascii="Salesforce Sans" w:hAnsi="Salesforce Sans"/>
          <w:szCs w:val="22"/>
        </w:rPr>
        <w:t>File | New | Visualforce Page</w:t>
      </w:r>
      <w:r w:rsidRPr="007B28D8">
        <w:rPr>
          <w:rFonts w:ascii="Salesforce Sans" w:hAnsi="Salesforce Sans"/>
          <w:szCs w:val="22"/>
        </w:rPr>
        <w:t>.</w:t>
      </w:r>
    </w:p>
    <w:p w14:paraId="0279A85F" w14:textId="77777777" w:rsidR="00BE1A76" w:rsidRPr="007B28D8" w:rsidRDefault="00BE1A76" w:rsidP="00BE1A76">
      <w:pPr>
        <w:pStyle w:val="Heading3"/>
        <w:spacing w:before="120"/>
        <w:ind w:left="720"/>
        <w:contextualSpacing w:val="0"/>
        <w:rPr>
          <w:rFonts w:ascii="Salesforce Sans" w:hAnsi="Salesforce Sans"/>
          <w:szCs w:val="22"/>
        </w:rPr>
      </w:pPr>
      <w:r w:rsidRPr="007B28D8">
        <w:rPr>
          <w:rFonts w:ascii="Salesforce Sans" w:hAnsi="Salesforce Sans"/>
          <w:szCs w:val="22"/>
        </w:rPr>
        <w:t>B.</w:t>
      </w:r>
      <w:r w:rsidRPr="007B28D8">
        <w:rPr>
          <w:rFonts w:ascii="Salesforce Sans" w:hAnsi="Salesforce Sans"/>
          <w:szCs w:val="22"/>
        </w:rPr>
        <w:tab/>
        <w:t>Enter the following information:</w:t>
      </w:r>
    </w:p>
    <w:tbl>
      <w:tblPr>
        <w:tblStyle w:val="TableGrid"/>
        <w:tblW w:w="0" w:type="auto"/>
        <w:tblInd w:w="792" w:type="dxa"/>
        <w:tblLook w:val="04A0" w:firstRow="1" w:lastRow="0" w:firstColumn="1" w:lastColumn="0" w:noHBand="0" w:noVBand="1"/>
      </w:tblPr>
      <w:tblGrid>
        <w:gridCol w:w="2353"/>
        <w:gridCol w:w="4500"/>
      </w:tblGrid>
      <w:tr w:rsidR="00BE1A76" w:rsidRPr="007B28D8" w14:paraId="3EA6E156" w14:textId="77777777" w:rsidTr="008F5A90">
        <w:tc>
          <w:tcPr>
            <w:tcW w:w="2353" w:type="dxa"/>
          </w:tcPr>
          <w:p w14:paraId="103CFE49" w14:textId="77777777" w:rsidR="00BE1A76" w:rsidRPr="007B28D8" w:rsidRDefault="00BE1A76" w:rsidP="008F5A90">
            <w:pPr>
              <w:pStyle w:val="Heading2"/>
              <w:keepNext/>
              <w:keepLines/>
              <w:spacing w:before="20" w:after="20"/>
              <w:ind w:left="0" w:firstLine="0"/>
              <w:contextualSpacing w:val="0"/>
              <w:rPr>
                <w:rFonts w:ascii="Salesforce Sans" w:hAnsi="Salesforce Sans"/>
                <w:color w:val="000000" w:themeColor="text1"/>
                <w:szCs w:val="22"/>
              </w:rPr>
            </w:pPr>
            <w:r w:rsidRPr="007B28D8">
              <w:rPr>
                <w:rFonts w:ascii="Salesforce Sans" w:hAnsi="Salesforce Sans"/>
                <w:color w:val="000000" w:themeColor="text1"/>
                <w:szCs w:val="22"/>
              </w:rPr>
              <w:t>Name</w:t>
            </w:r>
          </w:p>
        </w:tc>
        <w:tc>
          <w:tcPr>
            <w:tcW w:w="4500" w:type="dxa"/>
          </w:tcPr>
          <w:p w14:paraId="0EF3EBB9" w14:textId="10BFAFB4" w:rsidR="00BE1A76" w:rsidRPr="007B28D8" w:rsidRDefault="00BE1A76" w:rsidP="008F5A90">
            <w:pPr>
              <w:pStyle w:val="Heading2"/>
              <w:keepNext/>
              <w:keepLines/>
              <w:spacing w:before="20" w:after="20"/>
              <w:ind w:left="0" w:firstLine="0"/>
              <w:contextualSpacing w:val="0"/>
              <w:rPr>
                <w:rStyle w:val="EnterOrType"/>
              </w:rPr>
            </w:pPr>
            <w:proofErr w:type="spellStart"/>
            <w:r w:rsidRPr="00BE1A76">
              <w:rPr>
                <w:rStyle w:val="EnterOrType"/>
              </w:rPr>
              <w:t>AccountDisplay</w:t>
            </w:r>
            <w:r>
              <w:rPr>
                <w:rStyle w:val="EnterOrType"/>
              </w:rPr>
              <w:t>Page</w:t>
            </w:r>
            <w:proofErr w:type="spellEnd"/>
          </w:p>
        </w:tc>
      </w:tr>
    </w:tbl>
    <w:p w14:paraId="231F84DF" w14:textId="77777777" w:rsidR="00BE1A76" w:rsidRDefault="00BE1A76" w:rsidP="00BE1A76">
      <w:pPr>
        <w:pStyle w:val="Heading2"/>
        <w:spacing w:before="120"/>
        <w:contextualSpacing w:val="0"/>
        <w:rPr>
          <w:rFonts w:ascii="Salesforce Sans" w:hAnsi="Salesforce Sans"/>
          <w:szCs w:val="22"/>
        </w:rPr>
      </w:pPr>
      <w:r w:rsidRPr="007B28D8">
        <w:rPr>
          <w:rFonts w:ascii="Salesforce Sans" w:hAnsi="Salesforce Sans"/>
          <w:szCs w:val="22"/>
        </w:rPr>
        <w:t>C.</w:t>
      </w:r>
      <w:r w:rsidRPr="007B28D8">
        <w:rPr>
          <w:rFonts w:ascii="Salesforce Sans" w:hAnsi="Salesforce Sans"/>
          <w:szCs w:val="22"/>
        </w:rPr>
        <w:tab/>
        <w:t xml:space="preserve">Click </w:t>
      </w:r>
      <w:r w:rsidRPr="007B28D8">
        <w:rPr>
          <w:rFonts w:ascii="Salesforce Sans" w:hAnsi="Salesforce Sans"/>
          <w:b/>
          <w:szCs w:val="22"/>
        </w:rPr>
        <w:t>OK</w:t>
      </w:r>
      <w:r w:rsidRPr="007B28D8">
        <w:rPr>
          <w:rFonts w:ascii="Salesforce Sans" w:hAnsi="Salesforce Sans"/>
          <w:szCs w:val="22"/>
        </w:rPr>
        <w:t>.</w:t>
      </w:r>
    </w:p>
    <w:p w14:paraId="0B3936AE" w14:textId="24A61509" w:rsidR="00BE1A76" w:rsidRPr="007B28D8" w:rsidRDefault="00BE1A76" w:rsidP="00BE1A76">
      <w:pPr>
        <w:pStyle w:val="Heading3"/>
        <w:spacing w:before="120"/>
        <w:ind w:left="720"/>
        <w:contextualSpacing w:val="0"/>
        <w:rPr>
          <w:rFonts w:ascii="Salesforce Sans" w:hAnsi="Salesforce Sans"/>
          <w:szCs w:val="22"/>
        </w:rPr>
      </w:pPr>
      <w:r w:rsidRPr="007B28D8">
        <w:rPr>
          <w:rFonts w:ascii="Salesforce Sans" w:hAnsi="Salesforce Sans"/>
          <w:szCs w:val="22"/>
        </w:rPr>
        <w:t>D.</w:t>
      </w:r>
      <w:r w:rsidRPr="007B28D8">
        <w:rPr>
          <w:rFonts w:ascii="Salesforce Sans" w:hAnsi="Salesforce Sans"/>
          <w:szCs w:val="22"/>
        </w:rPr>
        <w:tab/>
        <w:t xml:space="preserve">Copy and paste the contents of </w:t>
      </w:r>
      <w:r w:rsidRPr="00BE1A76">
        <w:rPr>
          <w:rFonts w:ascii="Salesforce Sans" w:hAnsi="Salesforce Sans"/>
          <w:b/>
          <w:szCs w:val="22"/>
        </w:rPr>
        <w:t>AccountDisplayPage</w:t>
      </w:r>
      <w:r w:rsidRPr="007B28D8">
        <w:rPr>
          <w:rFonts w:ascii="Salesforce Sans" w:hAnsi="Salesforce Sans"/>
          <w:b/>
          <w:szCs w:val="22"/>
        </w:rPr>
        <w:t>.txt</w:t>
      </w:r>
      <w:r w:rsidRPr="007B28D8">
        <w:rPr>
          <w:rFonts w:ascii="Salesforce Sans" w:hAnsi="Salesforce Sans"/>
          <w:szCs w:val="22"/>
        </w:rPr>
        <w:t xml:space="preserve"> from the Exercises folder into the window, overwriting all existing text. </w:t>
      </w:r>
    </w:p>
    <w:p w14:paraId="2CF3789E" w14:textId="77777777" w:rsidR="00BE1A76" w:rsidRPr="007B28D8" w:rsidRDefault="00BE1A76" w:rsidP="00BE1A76">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sidRPr="007B28D8">
        <w:rPr>
          <w:rFonts w:ascii="Salesforce Sans" w:hAnsi="Salesforce Sans"/>
          <w:szCs w:val="22"/>
        </w:rPr>
        <w:t>E.</w:t>
      </w:r>
      <w:r w:rsidRPr="007B28D8">
        <w:rPr>
          <w:rFonts w:ascii="Salesforce Sans" w:hAnsi="Salesforce Sans"/>
          <w:szCs w:val="22"/>
        </w:rPr>
        <w:tab/>
        <w:t>Complete the TODOs.</w:t>
      </w:r>
    </w:p>
    <w:p w14:paraId="13672336" w14:textId="77777777" w:rsidR="00BE1A76" w:rsidRDefault="00BE1A76" w:rsidP="00BE1A76">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sidRPr="007B28D8">
        <w:rPr>
          <w:rFonts w:ascii="Salesforce Sans" w:hAnsi="Salesforce Sans"/>
          <w:szCs w:val="22"/>
        </w:rPr>
        <w:t>F.</w:t>
      </w:r>
      <w:r w:rsidRPr="007B28D8">
        <w:rPr>
          <w:rFonts w:ascii="Salesforce Sans" w:hAnsi="Salesforce Sans"/>
          <w:szCs w:val="22"/>
        </w:rPr>
        <w:tab/>
      </w:r>
      <w:r>
        <w:rPr>
          <w:rFonts w:ascii="Salesforce Sans" w:hAnsi="Salesforce Sans"/>
          <w:szCs w:val="22"/>
        </w:rPr>
        <w:t xml:space="preserve">Press </w:t>
      </w:r>
      <w:r w:rsidRPr="00095225">
        <w:rPr>
          <w:rStyle w:val="EnterOrType"/>
          <w:szCs w:val="22"/>
        </w:rPr>
        <w:t>CTRL + S</w:t>
      </w:r>
      <w:r w:rsidRPr="007B28D8">
        <w:rPr>
          <w:rFonts w:ascii="Salesforce Sans" w:hAnsi="Salesforce Sans"/>
          <w:szCs w:val="22"/>
        </w:rPr>
        <w:t xml:space="preserve"> to save the file. </w:t>
      </w:r>
    </w:p>
    <w:p w14:paraId="32866BC1" w14:textId="44ABCEC8" w:rsidR="00B66A72" w:rsidRDefault="00B66A72">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Pr>
          <w:rFonts w:ascii="Salesforce Sans" w:hAnsi="Salesforce Sans"/>
          <w:szCs w:val="22"/>
        </w:rPr>
        <w:t>G.</w:t>
      </w:r>
      <w:r>
        <w:rPr>
          <w:rFonts w:ascii="Salesforce Sans" w:hAnsi="Salesforce Sans"/>
          <w:szCs w:val="22"/>
        </w:rPr>
        <w:tab/>
        <w:t>Leave the Developer Console window open.</w:t>
      </w:r>
    </w:p>
    <w:p w14:paraId="65816A5B" w14:textId="1982012B" w:rsidR="00133453" w:rsidRDefault="00DF2364" w:rsidP="008066E6">
      <w:pPr>
        <w:pStyle w:val="Heading1"/>
        <w:spacing w:before="120"/>
        <w:contextualSpacing w:val="0"/>
        <w:rPr>
          <w:rFonts w:ascii="Salesforce Sans" w:hAnsi="Salesforce Sans"/>
          <w:szCs w:val="22"/>
        </w:rPr>
      </w:pPr>
      <w:r>
        <w:rPr>
          <w:rFonts w:ascii="Salesforce Sans" w:hAnsi="Salesforce Sans"/>
          <w:szCs w:val="22"/>
        </w:rPr>
        <w:t>2</w:t>
      </w:r>
      <w:r w:rsidR="00133453" w:rsidRPr="008066E6">
        <w:rPr>
          <w:rFonts w:ascii="Salesforce Sans" w:hAnsi="Salesforce Sans"/>
          <w:szCs w:val="22"/>
        </w:rPr>
        <w:t>.</w:t>
      </w:r>
      <w:r w:rsidR="00133453" w:rsidRPr="008066E6">
        <w:rPr>
          <w:rFonts w:ascii="Salesforce Sans" w:hAnsi="Salesforce Sans"/>
          <w:szCs w:val="22"/>
        </w:rPr>
        <w:tab/>
        <w:t>Test your new page.</w:t>
      </w:r>
    </w:p>
    <w:p w14:paraId="7265281A" w14:textId="77777777" w:rsidR="006653E4" w:rsidRDefault="006653E4" w:rsidP="006653E4">
      <w:pPr>
        <w:pStyle w:val="Heading2"/>
        <w:spacing w:before="120"/>
        <w:contextualSpacing w:val="0"/>
        <w:rPr>
          <w:rFonts w:ascii="Salesforce Sans" w:hAnsi="Salesforce Sans" w:cs="Arial"/>
          <w:szCs w:val="22"/>
        </w:rPr>
      </w:pPr>
      <w:r w:rsidRPr="007B28D8">
        <w:rPr>
          <w:rFonts w:ascii="Salesforce Sans" w:hAnsi="Salesforce Sans" w:cs="Arial"/>
          <w:szCs w:val="22"/>
        </w:rPr>
        <w:fldChar w:fldCharType="begin"/>
      </w:r>
      <w:r w:rsidRPr="007B28D8">
        <w:rPr>
          <w:rFonts w:ascii="Salesforce Sans" w:hAnsi="Salesforce Sans" w:cs="Arial"/>
          <w:szCs w:val="22"/>
        </w:rPr>
        <w:instrText xml:space="preserve"> SEQ H2 \r 1\* ALPHABETIC \* MERGEFORMAT </w:instrText>
      </w:r>
      <w:r w:rsidRPr="007B28D8">
        <w:rPr>
          <w:rFonts w:ascii="Salesforce Sans" w:hAnsi="Salesforce Sans" w:cs="Arial"/>
          <w:szCs w:val="22"/>
        </w:rPr>
        <w:fldChar w:fldCharType="separate"/>
      </w:r>
      <w:r w:rsidRPr="007B28D8">
        <w:rPr>
          <w:rFonts w:ascii="Salesforce Sans" w:hAnsi="Salesforce Sans" w:cs="Arial"/>
          <w:noProof/>
          <w:szCs w:val="22"/>
        </w:rPr>
        <w:t>A</w:t>
      </w:r>
      <w:r w:rsidRPr="007B28D8">
        <w:rPr>
          <w:rFonts w:ascii="Salesforce Sans" w:hAnsi="Salesforce Sans" w:cs="Arial"/>
          <w:noProof/>
          <w:szCs w:val="22"/>
        </w:rPr>
        <w:fldChar w:fldCharType="end"/>
      </w:r>
      <w:r w:rsidRPr="007B28D8">
        <w:rPr>
          <w:rFonts w:ascii="Salesforce Sans" w:hAnsi="Salesforce Sans" w:cs="Arial"/>
          <w:szCs w:val="22"/>
        </w:rPr>
        <w:t>.</w:t>
      </w:r>
      <w:r w:rsidRPr="007B28D8">
        <w:rPr>
          <w:rFonts w:ascii="Salesforce Sans" w:hAnsi="Salesforce Sans" w:cs="Arial"/>
          <w:szCs w:val="22"/>
        </w:rPr>
        <w:tab/>
      </w:r>
      <w:r>
        <w:rPr>
          <w:rFonts w:ascii="Salesforce Sans" w:hAnsi="Salesforce Sans" w:cs="Arial"/>
          <w:szCs w:val="22"/>
        </w:rPr>
        <w:t xml:space="preserve">Click </w:t>
      </w:r>
      <w:r>
        <w:rPr>
          <w:rFonts w:ascii="Salesforce Sans" w:hAnsi="Salesforce Sans" w:cs="Arial"/>
          <w:b/>
          <w:szCs w:val="22"/>
        </w:rPr>
        <w:t>Preview</w:t>
      </w:r>
      <w:r w:rsidRPr="007B28D8">
        <w:rPr>
          <w:rFonts w:ascii="Salesforce Sans" w:hAnsi="Salesforce Sans" w:cs="Arial"/>
          <w:szCs w:val="22"/>
        </w:rPr>
        <w:t>.</w:t>
      </w:r>
      <w:r>
        <w:rPr>
          <w:rFonts w:ascii="Salesforce Sans" w:hAnsi="Salesforce Sans" w:cs="Arial"/>
          <w:szCs w:val="22"/>
        </w:rPr>
        <w:t xml:space="preserve"> This will open a new browser tab displaying the Visualforce page.</w:t>
      </w:r>
    </w:p>
    <w:p w14:paraId="5112C54C" w14:textId="65453257" w:rsidR="006653E4" w:rsidRPr="00605384" w:rsidRDefault="00605384" w:rsidP="006653E4">
      <w:pPr>
        <w:pStyle w:val="Heading2"/>
        <w:spacing w:before="120"/>
        <w:contextualSpacing w:val="0"/>
        <w:rPr>
          <w:rFonts w:ascii="Salesforce Sans" w:hAnsi="Salesforce Sans" w:cs="Arial"/>
          <w:szCs w:val="22"/>
        </w:rPr>
      </w:pPr>
      <w:r>
        <w:rPr>
          <w:rFonts w:ascii="Salesforce Sans" w:hAnsi="Salesforce Sans" w:cs="Arial"/>
          <w:szCs w:val="22"/>
        </w:rPr>
        <w:t>B.</w:t>
      </w:r>
      <w:r>
        <w:rPr>
          <w:rFonts w:ascii="Salesforce Sans" w:hAnsi="Salesforce Sans" w:cs="Arial"/>
          <w:szCs w:val="22"/>
        </w:rPr>
        <w:tab/>
        <w:t xml:space="preserve">Paginate through the records by clicking the </w:t>
      </w:r>
      <w:r>
        <w:rPr>
          <w:rFonts w:ascii="Salesforce Sans" w:hAnsi="Salesforce Sans" w:cs="Arial"/>
          <w:b/>
          <w:szCs w:val="22"/>
        </w:rPr>
        <w:t xml:space="preserve">&gt; </w:t>
      </w:r>
      <w:r>
        <w:rPr>
          <w:rFonts w:ascii="Salesforce Sans" w:hAnsi="Salesforce Sans" w:cs="Arial"/>
          <w:szCs w:val="22"/>
        </w:rPr>
        <w:t xml:space="preserve">and </w:t>
      </w:r>
      <w:r>
        <w:rPr>
          <w:rFonts w:ascii="Salesforce Sans" w:hAnsi="Salesforce Sans" w:cs="Arial"/>
          <w:b/>
          <w:szCs w:val="22"/>
        </w:rPr>
        <w:t xml:space="preserve">&lt; </w:t>
      </w:r>
      <w:r>
        <w:rPr>
          <w:rFonts w:ascii="Salesforce Sans" w:hAnsi="Salesforce Sans" w:cs="Arial"/>
          <w:szCs w:val="22"/>
        </w:rPr>
        <w:t xml:space="preserve">buttons, and test filtering the records by setting </w:t>
      </w:r>
      <w:r>
        <w:rPr>
          <w:rFonts w:ascii="Salesforce Sans" w:hAnsi="Salesforce Sans" w:cs="Arial"/>
          <w:b/>
          <w:szCs w:val="22"/>
        </w:rPr>
        <w:t>Filter by</w:t>
      </w:r>
      <w:r>
        <w:rPr>
          <w:rFonts w:ascii="Salesforce Sans" w:hAnsi="Salesforce Sans" w:cs="Arial"/>
          <w:szCs w:val="22"/>
        </w:rPr>
        <w:t xml:space="preserve"> to different values.</w:t>
      </w:r>
    </w:p>
    <w:p w14:paraId="64D89CBB" w14:textId="77777777" w:rsidR="00B66A72" w:rsidRDefault="00B66A72" w:rsidP="00B66A72">
      <w:pPr>
        <w:pStyle w:val="Heading2"/>
        <w:spacing w:before="120"/>
        <w:contextualSpacing w:val="0"/>
        <w:rPr>
          <w:rFonts w:ascii="Salesforce Sans" w:hAnsi="Salesforce Sans" w:cs="Arial"/>
          <w:szCs w:val="22"/>
        </w:rPr>
      </w:pPr>
      <w:r>
        <w:rPr>
          <w:rFonts w:ascii="Salesforce Sans" w:hAnsi="Salesforce Sans" w:cs="Arial"/>
          <w:szCs w:val="22"/>
        </w:rPr>
        <w:t>C.</w:t>
      </w:r>
      <w:r>
        <w:rPr>
          <w:rFonts w:ascii="Salesforce Sans" w:hAnsi="Salesforce Sans" w:cs="Arial"/>
          <w:szCs w:val="22"/>
        </w:rPr>
        <w:tab/>
        <w:t>Close the browser tab displaying the Visualforce page.</w:t>
      </w:r>
    </w:p>
    <w:p w14:paraId="0D52F6C8" w14:textId="6945917D" w:rsidR="006653E4" w:rsidRPr="007B28D8" w:rsidRDefault="00B66A72">
      <w:pPr>
        <w:pStyle w:val="Heading2"/>
        <w:spacing w:before="120"/>
        <w:contextualSpacing w:val="0"/>
        <w:rPr>
          <w:rFonts w:ascii="Salesforce Sans" w:hAnsi="Salesforce Sans" w:cs="Arial"/>
          <w:szCs w:val="22"/>
        </w:rPr>
      </w:pPr>
      <w:r>
        <w:rPr>
          <w:rFonts w:ascii="Salesforce Sans" w:hAnsi="Salesforce Sans" w:cs="Arial"/>
          <w:szCs w:val="22"/>
        </w:rPr>
        <w:t>D.</w:t>
      </w:r>
      <w:r>
        <w:rPr>
          <w:rFonts w:ascii="Salesforce Sans" w:hAnsi="Salesforce Sans" w:cs="Arial"/>
          <w:szCs w:val="22"/>
        </w:rPr>
        <w:tab/>
        <w:t>Switch back to the Developer Console window.</w:t>
      </w:r>
    </w:p>
    <w:p w14:paraId="3A13E130" w14:textId="11A7F288" w:rsidR="00133453" w:rsidRPr="008066E6" w:rsidRDefault="00E9253B" w:rsidP="008066E6">
      <w:pPr>
        <w:pStyle w:val="Heading2"/>
        <w:spacing w:before="120"/>
        <w:contextualSpacing w:val="0"/>
        <w:rPr>
          <w:rFonts w:ascii="Salesforce Sans" w:hAnsi="Salesforce Sans"/>
          <w:szCs w:val="22"/>
        </w:rPr>
      </w:pPr>
      <w:r>
        <w:rPr>
          <w:rFonts w:ascii="Salesforce Sans" w:hAnsi="Salesforce Sans"/>
          <w:szCs w:val="22"/>
        </w:rPr>
        <w:t>E</w:t>
      </w:r>
      <w:r w:rsidR="00133453" w:rsidRPr="008066E6">
        <w:rPr>
          <w:rFonts w:ascii="Salesforce Sans" w:hAnsi="Salesforce Sans"/>
          <w:szCs w:val="22"/>
        </w:rPr>
        <w:t>.</w:t>
      </w:r>
      <w:r w:rsidR="00133453" w:rsidRPr="008066E6">
        <w:rPr>
          <w:rFonts w:ascii="Salesforce Sans" w:hAnsi="Salesforce Sans"/>
          <w:szCs w:val="22"/>
        </w:rPr>
        <w:tab/>
      </w:r>
      <w:r w:rsidR="0077756F">
        <w:rPr>
          <w:rFonts w:ascii="Salesforce Sans" w:hAnsi="Salesforce Sans"/>
          <w:szCs w:val="22"/>
        </w:rPr>
        <w:t xml:space="preserve">Press </w:t>
      </w:r>
      <w:r w:rsidR="00095225" w:rsidRPr="00095225">
        <w:rPr>
          <w:rStyle w:val="EnterOrType"/>
          <w:szCs w:val="22"/>
        </w:rPr>
        <w:t>CTRL + ALT + /</w:t>
      </w:r>
      <w:r w:rsidR="00133453" w:rsidRPr="008066E6">
        <w:rPr>
          <w:rFonts w:ascii="Salesforce Sans" w:hAnsi="Salesforce Sans"/>
          <w:szCs w:val="22"/>
        </w:rPr>
        <w:t xml:space="preserve"> to close all open windows.</w:t>
      </w:r>
    </w:p>
    <w:p w14:paraId="07112679" w14:textId="4FD5E87B" w:rsidR="00E23C47" w:rsidRDefault="00E9253B" w:rsidP="008066E6">
      <w:pPr>
        <w:pStyle w:val="Heading2"/>
        <w:rPr>
          <w:rFonts w:ascii="Salesforce Sans" w:hAnsi="Salesforce Sans"/>
          <w:b/>
          <w:color w:val="000000" w:themeColor="text1"/>
        </w:rPr>
      </w:pPr>
      <w:r>
        <w:rPr>
          <w:rFonts w:ascii="Salesforce Sans" w:hAnsi="Salesforce Sans"/>
          <w:szCs w:val="22"/>
        </w:rPr>
        <w:t>F</w:t>
      </w:r>
      <w:r w:rsidR="00133453" w:rsidRPr="008066E6">
        <w:rPr>
          <w:rFonts w:ascii="Salesforce Sans" w:hAnsi="Salesforce Sans"/>
          <w:szCs w:val="22"/>
        </w:rPr>
        <w:t>.</w:t>
      </w:r>
      <w:r w:rsidR="00133453" w:rsidRPr="008066E6">
        <w:rPr>
          <w:rFonts w:ascii="Salesforce Sans" w:hAnsi="Salesforce Sans"/>
          <w:szCs w:val="22"/>
        </w:rPr>
        <w:tab/>
      </w:r>
      <w:r w:rsidR="005D0962">
        <w:rPr>
          <w:rFonts w:ascii="Salesforce Sans" w:hAnsi="Salesforce Sans"/>
          <w:szCs w:val="22"/>
        </w:rPr>
        <w:t>Close the Developer Console window.</w:t>
      </w:r>
      <w:r w:rsidR="00A51B28" w:rsidRPr="00CC7372" w:rsidDel="00A51B28">
        <w:rPr>
          <w:rFonts w:ascii="Salesforce Sans" w:hAnsi="Salesforce Sans"/>
          <w:szCs w:val="22"/>
        </w:rPr>
        <w:t xml:space="preserve"> </w:t>
      </w:r>
      <w:bookmarkStart w:id="119" w:name="_Toc427165794"/>
      <w:r w:rsidR="00E23C47">
        <w:br w:type="page"/>
      </w:r>
    </w:p>
    <w:p w14:paraId="6E9103B1" w14:textId="608C5138" w:rsidR="00133453" w:rsidRPr="0077756F" w:rsidRDefault="00133453">
      <w:pPr>
        <w:pStyle w:val="ExerciseTitle"/>
      </w:pPr>
      <w:bookmarkStart w:id="120" w:name="_Toc514686446"/>
      <w:r w:rsidRPr="0077756F">
        <w:lastRenderedPageBreak/>
        <w:t xml:space="preserve">18-2: </w:t>
      </w:r>
      <w:r w:rsidR="00530E4D" w:rsidRPr="0077756F">
        <w:t>Integrate</w:t>
      </w:r>
      <w:r w:rsidRPr="0077756F">
        <w:t xml:space="preserve"> SOSL</w:t>
      </w:r>
      <w:bookmarkEnd w:id="119"/>
      <w:r w:rsidR="00530E4D" w:rsidRPr="0077756F">
        <w:t xml:space="preserve"> Search in a Visualforce Page</w:t>
      </w:r>
      <w:bookmarkEnd w:id="120"/>
      <w:r w:rsidR="00950E4B" w:rsidRPr="0077756F">
        <w:br/>
      </w:r>
    </w:p>
    <w:p w14:paraId="7F5A7C7F" w14:textId="77777777" w:rsidR="00FC2975" w:rsidRPr="008066E6" w:rsidRDefault="00FC2975"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4C4788E6" w14:textId="77777777" w:rsidR="00133453" w:rsidRPr="008066E6" w:rsidRDefault="00133453" w:rsidP="008066E6">
      <w:pPr>
        <w:spacing w:before="120" w:after="120"/>
        <w:rPr>
          <w:rFonts w:ascii="Salesforce Sans" w:hAnsi="Salesforce Sans"/>
          <w:sz w:val="22"/>
          <w:szCs w:val="22"/>
        </w:rPr>
      </w:pPr>
      <w:r w:rsidRPr="008066E6">
        <w:rPr>
          <w:rFonts w:ascii="Salesforce Sans" w:hAnsi="Salesforce Sans"/>
          <w:sz w:val="22"/>
          <w:szCs w:val="22"/>
        </w:rPr>
        <w:t xml:space="preserve">Search for text across multiple </w:t>
      </w:r>
      <w:proofErr w:type="spellStart"/>
      <w:r w:rsidRPr="008066E6">
        <w:rPr>
          <w:rFonts w:ascii="Salesforce Sans" w:hAnsi="Salesforce Sans"/>
          <w:sz w:val="22"/>
          <w:szCs w:val="22"/>
        </w:rPr>
        <w:t>sObjects</w:t>
      </w:r>
      <w:proofErr w:type="spellEnd"/>
      <w:r w:rsidRPr="008066E6">
        <w:rPr>
          <w:rFonts w:ascii="Salesforce Sans" w:hAnsi="Salesforce Sans"/>
          <w:sz w:val="22"/>
          <w:szCs w:val="22"/>
        </w:rPr>
        <w:t>.</w:t>
      </w:r>
    </w:p>
    <w:p w14:paraId="6F5BCA2D" w14:textId="77777777" w:rsidR="00133453" w:rsidRPr="008066E6" w:rsidRDefault="00133453" w:rsidP="008066E6">
      <w:pPr>
        <w:spacing w:before="120" w:after="120"/>
        <w:rPr>
          <w:rFonts w:ascii="Salesforce Sans" w:hAnsi="Salesforce Sans"/>
          <w:sz w:val="22"/>
          <w:szCs w:val="22"/>
        </w:rPr>
      </w:pPr>
    </w:p>
    <w:p w14:paraId="2F680C65" w14:textId="77777777" w:rsidR="00133453" w:rsidRPr="008066E6" w:rsidRDefault="00133453"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45B055D5" w14:textId="468A6EA7" w:rsidR="00133453"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133453" w:rsidRPr="008066E6">
        <w:rPr>
          <w:rFonts w:ascii="Salesforce Sans" w:hAnsi="Salesforce Sans"/>
          <w:szCs w:val="22"/>
        </w:rPr>
        <w:t>.</w:t>
      </w:r>
      <w:r w:rsidR="00133453" w:rsidRPr="008066E6">
        <w:rPr>
          <w:rFonts w:ascii="Salesforce Sans" w:hAnsi="Salesforce Sans"/>
          <w:szCs w:val="22"/>
        </w:rPr>
        <w:tab/>
        <w:t>Construct a simple SOSL search.</w:t>
      </w:r>
    </w:p>
    <w:p w14:paraId="18D9AFBD" w14:textId="3831F5A7" w:rsidR="00133453"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133453" w:rsidRPr="008066E6">
        <w:rPr>
          <w:rFonts w:ascii="Salesforce Sans" w:hAnsi="Salesforce Sans"/>
          <w:szCs w:val="22"/>
        </w:rPr>
        <w:t>.</w:t>
      </w:r>
      <w:r w:rsidR="00133453" w:rsidRPr="008066E6">
        <w:rPr>
          <w:rFonts w:ascii="Salesforce Sans" w:hAnsi="Salesforce Sans"/>
          <w:szCs w:val="22"/>
        </w:rPr>
        <w:tab/>
        <w:t>Create a code block to cycle through the results.</w:t>
      </w:r>
    </w:p>
    <w:p w14:paraId="72379397" w14:textId="77777777" w:rsidR="00133453" w:rsidRPr="008066E6" w:rsidRDefault="00133453" w:rsidP="008066E6">
      <w:pPr>
        <w:pStyle w:val="Heading1"/>
        <w:spacing w:before="120"/>
        <w:contextualSpacing w:val="0"/>
        <w:rPr>
          <w:rFonts w:ascii="Salesforce Sans" w:hAnsi="Salesforce Sans"/>
          <w:szCs w:val="22"/>
        </w:rPr>
      </w:pPr>
    </w:p>
    <w:p w14:paraId="5925EEF5" w14:textId="77777777" w:rsidR="00133453" w:rsidRPr="008066E6" w:rsidRDefault="00133453"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1F4D0473" w14:textId="77777777" w:rsidR="00133453" w:rsidRPr="008066E6" w:rsidRDefault="00133453" w:rsidP="008066E6">
      <w:pPr>
        <w:spacing w:before="120" w:after="120"/>
        <w:rPr>
          <w:rFonts w:ascii="Salesforce Sans" w:hAnsi="Salesforce Sans"/>
          <w:sz w:val="22"/>
          <w:szCs w:val="22"/>
        </w:rPr>
      </w:pPr>
      <w:r w:rsidRPr="008066E6">
        <w:rPr>
          <w:rFonts w:ascii="Salesforce Sans" w:hAnsi="Salesforce Sans"/>
          <w:sz w:val="22"/>
          <w:szCs w:val="22"/>
        </w:rPr>
        <w:t>15 minutes</w:t>
      </w:r>
    </w:p>
    <w:p w14:paraId="68B06247" w14:textId="77777777" w:rsidR="00133453" w:rsidRPr="008066E6" w:rsidRDefault="00133453" w:rsidP="008066E6">
      <w:pPr>
        <w:pStyle w:val="SingleLine"/>
        <w:spacing w:before="120" w:after="120"/>
        <w:rPr>
          <w:rFonts w:ascii="Salesforce Sans" w:hAnsi="Salesforce Sans"/>
          <w:sz w:val="22"/>
          <w:szCs w:val="22"/>
        </w:rPr>
      </w:pPr>
    </w:p>
    <w:p w14:paraId="51B727F7" w14:textId="77777777" w:rsidR="00133453" w:rsidRPr="008066E6" w:rsidRDefault="00133453"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r w:rsidRPr="008066E6">
        <w:rPr>
          <w:rFonts w:ascii="Salesforce Sans" w:hAnsi="Salesforce Sans"/>
          <w:sz w:val="22"/>
          <w:szCs w:val="22"/>
        </w:rPr>
        <w:br/>
      </w:r>
    </w:p>
    <w:p w14:paraId="7A851754" w14:textId="5D430645" w:rsidR="00133453"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133453" w:rsidRPr="008066E6">
        <w:rPr>
          <w:rFonts w:ascii="Salesforce Sans" w:hAnsi="Salesforce Sans"/>
          <w:szCs w:val="22"/>
        </w:rPr>
        <w:t>.</w:t>
      </w:r>
      <w:r w:rsidR="00133453" w:rsidRPr="008066E6">
        <w:rPr>
          <w:rFonts w:ascii="Salesforce Sans" w:hAnsi="Salesforce Sans"/>
          <w:szCs w:val="22"/>
        </w:rPr>
        <w:tab/>
        <w:t xml:space="preserve">Construct a simple SOSL search. </w:t>
      </w:r>
    </w:p>
    <w:p w14:paraId="38F031B8" w14:textId="77777777" w:rsidR="00FF66AE" w:rsidRPr="007B28D8" w:rsidRDefault="00FF66AE" w:rsidP="00FF66AE">
      <w:pPr>
        <w:pStyle w:val="Heading2"/>
        <w:spacing w:before="120"/>
        <w:contextualSpacing w:val="0"/>
        <w:rPr>
          <w:rFonts w:ascii="Salesforce Sans" w:hAnsi="Salesforce Sans"/>
          <w:szCs w:val="22"/>
        </w:rPr>
      </w:pPr>
      <w:r w:rsidRPr="007B28D8">
        <w:rPr>
          <w:rFonts w:ascii="Salesforce Sans" w:hAnsi="Salesforce Sans"/>
          <w:szCs w:val="22"/>
        </w:rPr>
        <w:fldChar w:fldCharType="begin"/>
      </w:r>
      <w:r w:rsidRPr="007B28D8">
        <w:rPr>
          <w:rFonts w:ascii="Salesforce Sans" w:hAnsi="Salesforce Sans"/>
          <w:szCs w:val="22"/>
        </w:rPr>
        <w:instrText xml:space="preserve"> SEQ H2 \r 1\* ALPHABETIC \* MERGEFORMAT </w:instrText>
      </w:r>
      <w:r w:rsidRPr="007B28D8">
        <w:rPr>
          <w:rFonts w:ascii="Salesforce Sans" w:hAnsi="Salesforce Sans"/>
          <w:szCs w:val="22"/>
        </w:rPr>
        <w:fldChar w:fldCharType="separate"/>
      </w:r>
      <w:r w:rsidRPr="007B28D8">
        <w:rPr>
          <w:rFonts w:ascii="Salesforce Sans" w:hAnsi="Salesforce Sans"/>
          <w:noProof/>
          <w:szCs w:val="22"/>
        </w:rPr>
        <w:t>A</w:t>
      </w:r>
      <w:r w:rsidRPr="007B28D8">
        <w:rPr>
          <w:rFonts w:ascii="Salesforce Sans" w:hAnsi="Salesforce Sans"/>
          <w:noProof/>
          <w:szCs w:val="22"/>
        </w:rPr>
        <w:fldChar w:fldCharType="end"/>
      </w:r>
      <w:r w:rsidRPr="007B28D8">
        <w:rPr>
          <w:rFonts w:ascii="Salesforce Sans" w:hAnsi="Salesforce Sans"/>
          <w:szCs w:val="22"/>
        </w:rPr>
        <w:t>.</w:t>
      </w:r>
      <w:r w:rsidRPr="007B28D8">
        <w:rPr>
          <w:rFonts w:ascii="Salesforce Sans" w:hAnsi="Salesforce Sans"/>
          <w:szCs w:val="22"/>
        </w:rPr>
        <w:tab/>
        <w:t>C</w:t>
      </w:r>
      <w:r w:rsidRPr="007B28D8">
        <w:rPr>
          <w:rFonts w:ascii="Salesforce Sans" w:hAnsi="Salesforce Sans"/>
          <w:color w:val="000000" w:themeColor="text1"/>
          <w:szCs w:val="22"/>
        </w:rPr>
        <w:t xml:space="preserve">lick </w:t>
      </w:r>
      <w:r w:rsidRPr="007B28D8">
        <w:rPr>
          <w:rFonts w:ascii="Salesforce Sans" w:hAnsi="Salesforce Sans"/>
          <w:szCs w:val="22"/>
        </w:rPr>
        <w:fldChar w:fldCharType="begin"/>
      </w:r>
      <w:r w:rsidRPr="007B28D8">
        <w:rPr>
          <w:rFonts w:ascii="Salesforce Sans" w:hAnsi="Salesforce Sans"/>
          <w:szCs w:val="22"/>
        </w:rPr>
        <w:instrText xml:space="preserve"> INCLUDEPICTURE "https://resources.help.salesforce.com/images/02e863126fef084a82dc1f96dea047ff.png" \* MERGEFORMATINET </w:instrText>
      </w:r>
      <w:r w:rsidRPr="007B28D8">
        <w:rPr>
          <w:rFonts w:ascii="Salesforce Sans" w:hAnsi="Salesforce Sans"/>
          <w:szCs w:val="22"/>
        </w:rPr>
        <w:fldChar w:fldCharType="separate"/>
      </w:r>
      <w:r w:rsidRPr="007B28D8">
        <w:rPr>
          <w:rFonts w:ascii="Salesforce Sans" w:hAnsi="Salesforce Sans"/>
          <w:noProof/>
          <w:szCs w:val="22"/>
        </w:rPr>
        <w:drawing>
          <wp:inline distT="0" distB="0" distL="0" distR="0" wp14:anchorId="71B033C3" wp14:editId="0FBEAA77">
            <wp:extent cx="130775" cy="144869"/>
            <wp:effectExtent l="0" t="0" r="0" b="0"/>
            <wp:docPr id="2054" name="Picture 2054"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7B28D8">
        <w:rPr>
          <w:rFonts w:ascii="Salesforce Sans" w:hAnsi="Salesforce Sans"/>
          <w:szCs w:val="22"/>
        </w:rPr>
        <w:fldChar w:fldCharType="end"/>
      </w:r>
      <w:r w:rsidRPr="007B28D8">
        <w:rPr>
          <w:rFonts w:ascii="Salesforce Sans" w:hAnsi="Salesforce Sans"/>
          <w:szCs w:val="22"/>
        </w:rPr>
        <w:t xml:space="preserve"> | </w:t>
      </w:r>
      <w:r w:rsidRPr="0077756F">
        <w:rPr>
          <w:rStyle w:val="ClickPaths"/>
          <w:color w:val="000000" w:themeColor="text1"/>
          <w:szCs w:val="22"/>
        </w:rPr>
        <w:t>Developer Console.</w:t>
      </w:r>
    </w:p>
    <w:p w14:paraId="5AB98E0A" w14:textId="374EE38A" w:rsidR="00133453"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133453" w:rsidRPr="008066E6">
        <w:rPr>
          <w:rFonts w:ascii="Salesforce Sans" w:hAnsi="Salesforce Sans"/>
          <w:szCs w:val="22"/>
        </w:rPr>
        <w:t>.</w:t>
      </w:r>
      <w:r w:rsidR="00133453" w:rsidRPr="008066E6">
        <w:rPr>
          <w:rFonts w:ascii="Salesforce Sans" w:hAnsi="Salesforce Sans"/>
          <w:szCs w:val="22"/>
        </w:rPr>
        <w:tab/>
      </w:r>
      <w:r w:rsidR="00FF66AE">
        <w:rPr>
          <w:rFonts w:ascii="Salesforce Sans" w:hAnsi="Salesforce Sans"/>
          <w:szCs w:val="22"/>
        </w:rPr>
        <w:t xml:space="preserve">Click the </w:t>
      </w:r>
      <w:r w:rsidR="00FF66AE">
        <w:rPr>
          <w:rFonts w:ascii="Salesforce Sans" w:hAnsi="Salesforce Sans"/>
          <w:b/>
          <w:szCs w:val="22"/>
        </w:rPr>
        <w:t xml:space="preserve">Query Editor </w:t>
      </w:r>
      <w:r w:rsidR="00FF66AE">
        <w:rPr>
          <w:rFonts w:ascii="Salesforce Sans" w:hAnsi="Salesforce Sans"/>
          <w:szCs w:val="22"/>
        </w:rPr>
        <w:t>tab in the bottom panel.</w:t>
      </w:r>
    </w:p>
    <w:p w14:paraId="40AF317A" w14:textId="72246B71" w:rsidR="00133453" w:rsidRPr="008066E6" w:rsidRDefault="00940E7D" w:rsidP="008066E6">
      <w:pPr>
        <w:pStyle w:val="Heading2"/>
        <w:spacing w:before="120"/>
        <w:contextualSpacing w:val="0"/>
        <w:rPr>
          <w:rFonts w:ascii="Salesforce Sans" w:hAnsi="Salesforce Sans"/>
          <w:szCs w:val="22"/>
        </w:rPr>
      </w:pPr>
      <w:r>
        <w:rPr>
          <w:rFonts w:ascii="Salesforce Sans" w:hAnsi="Salesforce Sans"/>
          <w:szCs w:val="22"/>
        </w:rPr>
        <w:t>C</w:t>
      </w:r>
      <w:r w:rsidR="00133453" w:rsidRPr="008066E6">
        <w:rPr>
          <w:rFonts w:ascii="Salesforce Sans" w:hAnsi="Salesforce Sans"/>
          <w:szCs w:val="22"/>
        </w:rPr>
        <w:t>.</w:t>
      </w:r>
      <w:r w:rsidR="00133453" w:rsidRPr="008066E6">
        <w:rPr>
          <w:rFonts w:ascii="Salesforce Sans" w:hAnsi="Salesforce Sans"/>
          <w:szCs w:val="22"/>
        </w:rPr>
        <w:tab/>
        <w:t xml:space="preserve">Write a SOSL </w:t>
      </w:r>
      <w:r w:rsidR="00E3621E">
        <w:rPr>
          <w:rFonts w:ascii="Salesforce Sans" w:hAnsi="Salesforce Sans"/>
          <w:szCs w:val="22"/>
        </w:rPr>
        <w:t>search</w:t>
      </w:r>
      <w:r w:rsidR="00133453" w:rsidRPr="008066E6">
        <w:rPr>
          <w:rFonts w:ascii="Salesforce Sans" w:hAnsi="Salesforce Sans"/>
          <w:szCs w:val="22"/>
        </w:rPr>
        <w:t xml:space="preserve"> for a person named </w:t>
      </w:r>
      <w:r w:rsidR="00133453" w:rsidRPr="008066E6">
        <w:rPr>
          <w:rStyle w:val="EnterOrType"/>
          <w:rFonts w:ascii="Salesforce Sans" w:hAnsi="Salesforce Sans"/>
          <w:szCs w:val="22"/>
        </w:rPr>
        <w:t>Frank</w:t>
      </w:r>
      <w:r w:rsidR="00133453" w:rsidRPr="008066E6">
        <w:rPr>
          <w:rFonts w:ascii="Salesforce Sans" w:hAnsi="Salesforce Sans"/>
          <w:szCs w:val="22"/>
        </w:rPr>
        <w:t xml:space="preserve">. This search should be made </w:t>
      </w:r>
      <w:r>
        <w:rPr>
          <w:rFonts w:ascii="Salesforce Sans" w:hAnsi="Salesforce Sans"/>
          <w:szCs w:val="22"/>
        </w:rPr>
        <w:t>o</w:t>
      </w:r>
      <w:r w:rsidRPr="008066E6">
        <w:rPr>
          <w:rFonts w:ascii="Salesforce Sans" w:hAnsi="Salesforce Sans"/>
          <w:szCs w:val="22"/>
        </w:rPr>
        <w:t xml:space="preserve">n </w:t>
      </w:r>
      <w:r w:rsidR="00133453" w:rsidRPr="008066E6">
        <w:rPr>
          <w:rFonts w:ascii="Salesforce Sans" w:hAnsi="Salesforce Sans"/>
          <w:szCs w:val="22"/>
        </w:rPr>
        <w:t>the Contact</w:t>
      </w:r>
      <w:r w:rsidR="00133453" w:rsidRPr="008066E6">
        <w:rPr>
          <w:rStyle w:val="Code"/>
          <w:rFonts w:ascii="Salesforce Sans" w:hAnsi="Salesforce Sans" w:cstheme="majorBidi"/>
          <w:szCs w:val="22"/>
        </w:rPr>
        <w:t xml:space="preserve"> </w:t>
      </w:r>
      <w:r w:rsidR="00133453" w:rsidRPr="008066E6">
        <w:rPr>
          <w:rFonts w:ascii="Salesforce Sans" w:hAnsi="Salesforce Sans"/>
          <w:szCs w:val="22"/>
        </w:rPr>
        <w:t>and</w:t>
      </w:r>
      <w:r w:rsidR="00133453" w:rsidRPr="008066E6">
        <w:rPr>
          <w:rStyle w:val="Code"/>
          <w:rFonts w:ascii="Salesforce Sans" w:hAnsi="Salesforce Sans" w:cstheme="majorBidi"/>
          <w:szCs w:val="22"/>
        </w:rPr>
        <w:t xml:space="preserve"> </w:t>
      </w:r>
      <w:r w:rsidR="00133453" w:rsidRPr="008066E6">
        <w:rPr>
          <w:rFonts w:ascii="Salesforce Sans" w:hAnsi="Salesforce Sans"/>
          <w:szCs w:val="22"/>
        </w:rPr>
        <w:t>User</w:t>
      </w:r>
      <w:r>
        <w:rPr>
          <w:rFonts w:ascii="Salesforce Sans" w:hAnsi="Salesforce Sans"/>
          <w:szCs w:val="22"/>
        </w:rPr>
        <w:t xml:space="preserve"> objects, returning the found person’s </w:t>
      </w:r>
      <w:r w:rsidRPr="008066E6">
        <w:rPr>
          <w:rStyle w:val="EnterOrType"/>
        </w:rPr>
        <w:t>FirstName</w:t>
      </w:r>
      <w:r>
        <w:rPr>
          <w:rFonts w:ascii="Salesforce Sans" w:hAnsi="Salesforce Sans"/>
          <w:szCs w:val="22"/>
        </w:rPr>
        <w:t xml:space="preserve"> and </w:t>
      </w:r>
      <w:proofErr w:type="spellStart"/>
      <w:r w:rsidRPr="008066E6">
        <w:rPr>
          <w:rStyle w:val="EnterOrType"/>
        </w:rPr>
        <w:t>LastName</w:t>
      </w:r>
      <w:proofErr w:type="spellEnd"/>
      <w:r w:rsidR="00133453" w:rsidRPr="008066E6">
        <w:rPr>
          <w:rFonts w:ascii="Salesforce Sans" w:hAnsi="Salesforce Sans"/>
          <w:szCs w:val="22"/>
        </w:rPr>
        <w:t>.</w:t>
      </w:r>
      <w:r w:rsidR="00133453" w:rsidRPr="008066E6">
        <w:rPr>
          <w:rFonts w:ascii="Salesforce Sans" w:hAnsi="Salesforce Sans"/>
          <w:szCs w:val="22"/>
        </w:rPr>
        <w:br/>
        <w:t>Note: The search string must be delimited by curly braces without any quotes in the Query Editor tab. However, single quotes are required in an Anonymous block.</w:t>
      </w:r>
    </w:p>
    <w:p w14:paraId="1C09E8F1" w14:textId="47CDFC8C" w:rsidR="00133453" w:rsidRPr="008066E6" w:rsidRDefault="00690D93" w:rsidP="008066E6">
      <w:pPr>
        <w:pStyle w:val="Heading2"/>
        <w:spacing w:before="120"/>
        <w:contextualSpacing w:val="0"/>
        <w:rPr>
          <w:rFonts w:ascii="Salesforce Sans" w:hAnsi="Salesforce Sans"/>
          <w:szCs w:val="22"/>
        </w:rPr>
      </w:pPr>
      <w:r>
        <w:rPr>
          <w:rFonts w:ascii="Salesforce Sans" w:hAnsi="Salesforce Sans"/>
          <w:szCs w:val="22"/>
        </w:rPr>
        <w:t>D</w:t>
      </w:r>
      <w:r w:rsidR="00133453" w:rsidRPr="008066E6">
        <w:rPr>
          <w:rFonts w:ascii="Salesforce Sans" w:hAnsi="Salesforce Sans"/>
          <w:szCs w:val="22"/>
        </w:rPr>
        <w:t>.</w:t>
      </w:r>
      <w:r w:rsidR="00133453" w:rsidRPr="008066E6">
        <w:rPr>
          <w:rFonts w:ascii="Salesforce Sans" w:hAnsi="Salesforce Sans"/>
          <w:szCs w:val="22"/>
        </w:rPr>
        <w:tab/>
      </w:r>
      <w:r w:rsidRPr="00772E95">
        <w:rPr>
          <w:rFonts w:ascii="Salesforce Sans" w:hAnsi="Salesforce Sans"/>
          <w:szCs w:val="22"/>
        </w:rPr>
        <w:t xml:space="preserve">Click </w:t>
      </w:r>
      <w:r w:rsidRPr="00772E95">
        <w:rPr>
          <w:rStyle w:val="ClickOrSelect"/>
          <w:rFonts w:ascii="Salesforce Sans" w:hAnsi="Salesforce Sans"/>
          <w:szCs w:val="22"/>
        </w:rPr>
        <w:t>Execute</w:t>
      </w:r>
      <w:r w:rsidRPr="00772E95">
        <w:rPr>
          <w:rFonts w:ascii="Salesforce Sans" w:hAnsi="Salesforce Sans"/>
          <w:szCs w:val="22"/>
        </w:rPr>
        <w:t>. As a result, a Query Results tab opens.</w:t>
      </w:r>
    </w:p>
    <w:p w14:paraId="433A344D" w14:textId="117C84A9" w:rsidR="00133453"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133453" w:rsidRPr="008066E6">
        <w:rPr>
          <w:rFonts w:ascii="Salesforce Sans" w:hAnsi="Salesforce Sans"/>
          <w:szCs w:val="22"/>
        </w:rPr>
        <w:t>.</w:t>
      </w:r>
      <w:r w:rsidR="00133453" w:rsidRPr="008066E6">
        <w:rPr>
          <w:rFonts w:ascii="Salesforce Sans" w:hAnsi="Salesforce Sans"/>
          <w:szCs w:val="22"/>
        </w:rPr>
        <w:tab/>
        <w:t>Create a code block to cycle through the results.</w:t>
      </w:r>
    </w:p>
    <w:p w14:paraId="2AF54424" w14:textId="17D931E4" w:rsidR="00133453"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133453" w:rsidRPr="008066E6">
        <w:rPr>
          <w:rFonts w:ascii="Salesforce Sans" w:hAnsi="Salesforce Sans"/>
          <w:szCs w:val="22"/>
        </w:rPr>
        <w:t>.</w:t>
      </w:r>
      <w:r w:rsidR="00133453" w:rsidRPr="008066E6">
        <w:rPr>
          <w:rFonts w:ascii="Salesforce Sans" w:hAnsi="Salesforce Sans"/>
          <w:szCs w:val="22"/>
        </w:rPr>
        <w:tab/>
      </w:r>
      <w:r w:rsidR="00E13EA8">
        <w:rPr>
          <w:rFonts w:ascii="Salesforce Sans" w:hAnsi="Salesforce Sans"/>
          <w:szCs w:val="22"/>
        </w:rPr>
        <w:t>Click</w:t>
      </w:r>
      <w:r w:rsidR="00E13EA8" w:rsidRPr="00772E95">
        <w:rPr>
          <w:rFonts w:ascii="Salesforce Sans" w:hAnsi="Salesforce Sans"/>
          <w:szCs w:val="22"/>
        </w:rPr>
        <w:t xml:space="preserve"> </w:t>
      </w:r>
      <w:r w:rsidR="00E13EA8" w:rsidRPr="00772E95">
        <w:rPr>
          <w:rStyle w:val="ClickOrSelect"/>
          <w:rFonts w:ascii="Salesforce Sans" w:hAnsi="Salesforce Sans"/>
          <w:szCs w:val="22"/>
        </w:rPr>
        <w:t>Debug | Open Execute Anonymous Window</w:t>
      </w:r>
      <w:r w:rsidR="00E13EA8" w:rsidRPr="00772E95">
        <w:rPr>
          <w:rFonts w:ascii="Salesforce Sans" w:hAnsi="Salesforce Sans"/>
          <w:szCs w:val="22"/>
        </w:rPr>
        <w:t>.</w:t>
      </w:r>
    </w:p>
    <w:p w14:paraId="377D9848" w14:textId="1F88A108" w:rsidR="00E13EA8" w:rsidRPr="00E13EA8" w:rsidRDefault="00E13EA8" w:rsidP="008066E6">
      <w:pPr>
        <w:pStyle w:val="Heading2"/>
        <w:spacing w:before="120"/>
        <w:contextualSpacing w:val="0"/>
        <w:rPr>
          <w:rFonts w:ascii="Salesforce Sans" w:hAnsi="Salesforce Sans"/>
          <w:szCs w:val="22"/>
        </w:rPr>
      </w:pPr>
      <w:r>
        <w:rPr>
          <w:rFonts w:ascii="Salesforce Sans" w:hAnsi="Salesforce Sans"/>
          <w:szCs w:val="22"/>
        </w:rPr>
        <w:t>B.</w:t>
      </w:r>
      <w:r>
        <w:rPr>
          <w:rFonts w:ascii="Salesforce Sans" w:hAnsi="Salesforce Sans"/>
          <w:szCs w:val="22"/>
        </w:rPr>
        <w:tab/>
        <w:t xml:space="preserve">Copy and paste the contents of </w:t>
      </w:r>
      <w:r>
        <w:rPr>
          <w:rFonts w:ascii="Salesforce Sans" w:hAnsi="Salesforce Sans"/>
          <w:b/>
          <w:szCs w:val="22"/>
        </w:rPr>
        <w:t>ParseSOSLSearch.txt</w:t>
      </w:r>
      <w:r>
        <w:rPr>
          <w:rFonts w:ascii="Salesforce Sans" w:hAnsi="Salesforce Sans"/>
          <w:szCs w:val="22"/>
        </w:rPr>
        <w:t xml:space="preserve"> from the Exercises folder into the window, overwriting all existing text.</w:t>
      </w:r>
    </w:p>
    <w:p w14:paraId="2F243A8C" w14:textId="74D684C9" w:rsidR="00133453"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133453" w:rsidRPr="008066E6">
        <w:rPr>
          <w:rFonts w:ascii="Salesforce Sans" w:hAnsi="Salesforce Sans"/>
          <w:szCs w:val="22"/>
        </w:rPr>
        <w:t>.</w:t>
      </w:r>
      <w:r w:rsidR="00133453" w:rsidRPr="008066E6">
        <w:rPr>
          <w:rFonts w:ascii="Salesforce Sans" w:hAnsi="Salesforce Sans"/>
          <w:szCs w:val="22"/>
        </w:rPr>
        <w:tab/>
        <w:t>Complete the TODOs.</w:t>
      </w:r>
    </w:p>
    <w:p w14:paraId="1BE6C8BB" w14:textId="26ECC125" w:rsidR="00133453"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D</w:t>
      </w:r>
      <w:r w:rsidRPr="008066E6">
        <w:rPr>
          <w:rFonts w:ascii="Salesforce Sans" w:hAnsi="Salesforce Sans"/>
          <w:noProof/>
          <w:szCs w:val="22"/>
        </w:rPr>
        <w:fldChar w:fldCharType="end"/>
      </w:r>
      <w:r w:rsidR="00133453" w:rsidRPr="008066E6">
        <w:rPr>
          <w:rFonts w:ascii="Salesforce Sans" w:hAnsi="Salesforce Sans"/>
          <w:szCs w:val="22"/>
        </w:rPr>
        <w:t>.</w:t>
      </w:r>
      <w:r w:rsidR="00133453" w:rsidRPr="008066E6">
        <w:rPr>
          <w:rFonts w:ascii="Salesforce Sans" w:hAnsi="Salesforce Sans"/>
          <w:szCs w:val="22"/>
        </w:rPr>
        <w:tab/>
      </w:r>
      <w:r w:rsidR="00371C1D" w:rsidRPr="00772E95">
        <w:rPr>
          <w:rFonts w:ascii="Salesforce Sans" w:hAnsi="Salesforce Sans"/>
          <w:szCs w:val="22"/>
        </w:rPr>
        <w:t xml:space="preserve">Ensure that </w:t>
      </w:r>
      <w:r w:rsidR="00371C1D" w:rsidRPr="00772E95">
        <w:rPr>
          <w:rStyle w:val="ClickOrSelect"/>
          <w:rFonts w:ascii="Salesforce Sans" w:hAnsi="Salesforce Sans"/>
          <w:szCs w:val="22"/>
        </w:rPr>
        <w:t>Open Log</w:t>
      </w:r>
      <w:r w:rsidR="00371C1D" w:rsidRPr="00772E95">
        <w:rPr>
          <w:rFonts w:ascii="Salesforce Sans" w:hAnsi="Salesforce Sans"/>
          <w:szCs w:val="22"/>
        </w:rPr>
        <w:t xml:space="preserve"> is selected and click </w:t>
      </w:r>
      <w:r w:rsidR="00371C1D" w:rsidRPr="00772E95">
        <w:rPr>
          <w:rStyle w:val="ClickOrSelect"/>
          <w:rFonts w:ascii="Salesforce Sans" w:hAnsi="Salesforce Sans"/>
          <w:szCs w:val="22"/>
        </w:rPr>
        <w:t>Execute</w:t>
      </w:r>
      <w:r w:rsidR="00371C1D" w:rsidRPr="00772E95">
        <w:rPr>
          <w:rFonts w:ascii="Salesforce Sans" w:hAnsi="Salesforce Sans"/>
          <w:szCs w:val="22"/>
        </w:rPr>
        <w:t>.</w:t>
      </w:r>
    </w:p>
    <w:p w14:paraId="7BBC2A2F" w14:textId="05FA3936" w:rsidR="0012196F" w:rsidRPr="00772E95" w:rsidRDefault="0012196F" w:rsidP="0012196F">
      <w:pPr>
        <w:pStyle w:val="Heading2"/>
        <w:spacing w:before="120"/>
        <w:contextualSpacing w:val="0"/>
        <w:rPr>
          <w:rFonts w:ascii="Salesforce Sans" w:hAnsi="Salesforce Sans"/>
          <w:szCs w:val="22"/>
        </w:rPr>
      </w:pPr>
      <w:r>
        <w:rPr>
          <w:rFonts w:ascii="Salesforce Sans" w:hAnsi="Salesforce Sans"/>
          <w:szCs w:val="22"/>
        </w:rPr>
        <w:t>E</w:t>
      </w:r>
      <w:r w:rsidRPr="00772E95">
        <w:rPr>
          <w:rFonts w:ascii="Salesforce Sans" w:hAnsi="Salesforce Sans"/>
          <w:szCs w:val="22"/>
        </w:rPr>
        <w:t>.</w:t>
      </w:r>
      <w:r w:rsidRPr="00772E95">
        <w:rPr>
          <w:rFonts w:ascii="Salesforce Sans" w:hAnsi="Salesforce Sans"/>
          <w:szCs w:val="22"/>
        </w:rPr>
        <w:tab/>
        <w:t xml:space="preserve">Select </w:t>
      </w:r>
      <w:r w:rsidRPr="00772E95">
        <w:rPr>
          <w:rFonts w:ascii="Salesforce Sans" w:hAnsi="Salesforce Sans"/>
          <w:b/>
          <w:szCs w:val="22"/>
        </w:rPr>
        <w:t>Debug Only</w:t>
      </w:r>
      <w:r w:rsidRPr="00772E95">
        <w:rPr>
          <w:rFonts w:ascii="Salesforce Sans" w:hAnsi="Salesforce Sans"/>
          <w:szCs w:val="22"/>
        </w:rPr>
        <w:t xml:space="preserve"> checkbox, then review the Debug Log to confirm the results.</w:t>
      </w:r>
    </w:p>
    <w:p w14:paraId="7CAB3718" w14:textId="0F28D8F4" w:rsidR="0012196F" w:rsidRPr="00772E95" w:rsidRDefault="0012196F" w:rsidP="0012196F">
      <w:pPr>
        <w:pStyle w:val="Heading2"/>
        <w:spacing w:before="120"/>
        <w:contextualSpacing w:val="0"/>
        <w:rPr>
          <w:rFonts w:ascii="Salesforce Sans" w:hAnsi="Salesforce Sans"/>
          <w:szCs w:val="22"/>
        </w:rPr>
      </w:pPr>
      <w:r>
        <w:rPr>
          <w:rFonts w:ascii="Salesforce Sans" w:hAnsi="Salesforce Sans"/>
          <w:szCs w:val="22"/>
        </w:rPr>
        <w:t>F</w:t>
      </w:r>
      <w:r w:rsidRPr="00772E95">
        <w:rPr>
          <w:rFonts w:ascii="Salesforce Sans" w:hAnsi="Salesforce Sans"/>
          <w:szCs w:val="22"/>
        </w:rPr>
        <w:t>.</w:t>
      </w:r>
      <w:r w:rsidRPr="00772E95">
        <w:rPr>
          <w:rFonts w:ascii="Salesforce Sans" w:hAnsi="Salesforce Sans"/>
          <w:szCs w:val="22"/>
        </w:rPr>
        <w:tab/>
      </w:r>
      <w:r>
        <w:rPr>
          <w:rFonts w:ascii="Salesforce Sans" w:hAnsi="Salesforce Sans"/>
          <w:szCs w:val="22"/>
        </w:rPr>
        <w:t xml:space="preserve">Press </w:t>
      </w:r>
      <w:r w:rsidRPr="00095225">
        <w:rPr>
          <w:rStyle w:val="EnterOrType"/>
          <w:szCs w:val="22"/>
        </w:rPr>
        <w:t>CTRL + ALT + /</w:t>
      </w:r>
      <w:r w:rsidRPr="00772E95">
        <w:rPr>
          <w:rFonts w:ascii="Salesforce Sans" w:hAnsi="Salesforce Sans"/>
          <w:szCs w:val="22"/>
        </w:rPr>
        <w:t xml:space="preserve"> to close all console tabs.</w:t>
      </w:r>
    </w:p>
    <w:p w14:paraId="4F6D94D2" w14:textId="26F40A0B" w:rsidR="0012196F" w:rsidRPr="00772E95" w:rsidRDefault="0012196F" w:rsidP="0012196F">
      <w:pPr>
        <w:pStyle w:val="Heading2"/>
        <w:spacing w:before="120"/>
        <w:contextualSpacing w:val="0"/>
        <w:rPr>
          <w:rFonts w:ascii="Salesforce Sans" w:hAnsi="Salesforce Sans"/>
          <w:szCs w:val="22"/>
        </w:rPr>
      </w:pPr>
      <w:r>
        <w:rPr>
          <w:rFonts w:ascii="Salesforce Sans" w:hAnsi="Salesforce Sans"/>
          <w:szCs w:val="22"/>
        </w:rPr>
        <w:t>G</w:t>
      </w:r>
      <w:r w:rsidRPr="00772E95">
        <w:rPr>
          <w:rFonts w:ascii="Salesforce Sans" w:hAnsi="Salesforce Sans"/>
          <w:szCs w:val="22"/>
        </w:rPr>
        <w:t>.</w:t>
      </w:r>
      <w:r w:rsidRPr="00772E95">
        <w:rPr>
          <w:rFonts w:ascii="Salesforce Sans" w:hAnsi="Salesforce Sans"/>
          <w:szCs w:val="22"/>
        </w:rPr>
        <w:tab/>
        <w:t>Close the Developer Console window.</w:t>
      </w:r>
    </w:p>
    <w:p w14:paraId="28374411" w14:textId="77777777" w:rsidR="00133453" w:rsidRPr="008066E6" w:rsidRDefault="00133453" w:rsidP="008066E6">
      <w:pPr>
        <w:pStyle w:val="Heading2"/>
        <w:spacing w:before="120"/>
        <w:contextualSpacing w:val="0"/>
        <w:rPr>
          <w:rFonts w:ascii="Salesforce Sans" w:hAnsi="Salesforce Sans"/>
          <w:szCs w:val="22"/>
        </w:rPr>
      </w:pPr>
    </w:p>
    <w:p w14:paraId="6B3B081B" w14:textId="0390214B" w:rsidR="00133453" w:rsidRPr="0077756F" w:rsidRDefault="00133453">
      <w:pPr>
        <w:pStyle w:val="ExerciseTitle"/>
      </w:pPr>
      <w:bookmarkStart w:id="121" w:name="_Toc427165795"/>
      <w:bookmarkStart w:id="122" w:name="_Toc514686447"/>
      <w:r w:rsidRPr="0077756F">
        <w:lastRenderedPageBreak/>
        <w:t>18-3: Create a Simple Search Page</w:t>
      </w:r>
      <w:bookmarkEnd w:id="121"/>
      <w:bookmarkEnd w:id="122"/>
      <w:r w:rsidR="00950E4B" w:rsidRPr="0077756F">
        <w:br/>
      </w:r>
    </w:p>
    <w:p w14:paraId="4B59F6F0" w14:textId="77777777" w:rsidR="00FC2975" w:rsidRPr="008066E6" w:rsidRDefault="00FC2975"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52B2DC08" w14:textId="77777777" w:rsidR="00133453" w:rsidRPr="008066E6" w:rsidRDefault="00133453" w:rsidP="008066E6">
      <w:pPr>
        <w:spacing w:before="120" w:after="120"/>
        <w:rPr>
          <w:rFonts w:ascii="Salesforce Sans" w:hAnsi="Salesforce Sans"/>
          <w:sz w:val="22"/>
          <w:szCs w:val="22"/>
        </w:rPr>
      </w:pPr>
      <w:r w:rsidRPr="008066E6">
        <w:rPr>
          <w:rFonts w:ascii="Salesforce Sans" w:hAnsi="Salesforce Sans"/>
          <w:sz w:val="22"/>
          <w:szCs w:val="22"/>
        </w:rPr>
        <w:t>Create a Visualforce page and custom controller to display a list of contacts based on the results of a SOSL search.</w:t>
      </w:r>
      <w:r w:rsidRPr="008066E6">
        <w:rPr>
          <w:rFonts w:ascii="Salesforce Sans" w:hAnsi="Salesforce Sans"/>
          <w:sz w:val="22"/>
          <w:szCs w:val="22"/>
        </w:rPr>
        <w:br/>
      </w:r>
    </w:p>
    <w:p w14:paraId="32B01239" w14:textId="77777777" w:rsidR="00133453" w:rsidRPr="008066E6" w:rsidRDefault="00133453"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27B7DD17" w14:textId="3938AFDB" w:rsidR="00133453"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133453" w:rsidRPr="008066E6">
        <w:rPr>
          <w:rFonts w:ascii="Salesforce Sans" w:hAnsi="Salesforce Sans"/>
          <w:szCs w:val="22"/>
        </w:rPr>
        <w:t>.</w:t>
      </w:r>
      <w:r w:rsidR="00133453" w:rsidRPr="008066E6">
        <w:rPr>
          <w:rFonts w:ascii="Salesforce Sans" w:hAnsi="Salesforce Sans"/>
          <w:szCs w:val="22"/>
        </w:rPr>
        <w:tab/>
        <w:t>Write the code necessary for the custom controller.</w:t>
      </w:r>
    </w:p>
    <w:p w14:paraId="53A980AA" w14:textId="7D7AB3C6" w:rsidR="00133453"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133453" w:rsidRPr="008066E6">
        <w:rPr>
          <w:rFonts w:ascii="Salesforce Sans" w:hAnsi="Salesforce Sans"/>
          <w:szCs w:val="22"/>
        </w:rPr>
        <w:t>.</w:t>
      </w:r>
      <w:r w:rsidR="00133453" w:rsidRPr="008066E6">
        <w:rPr>
          <w:rFonts w:ascii="Salesforce Sans" w:hAnsi="Salesforce Sans"/>
          <w:szCs w:val="22"/>
        </w:rPr>
        <w:tab/>
        <w:t>Create a page to search for contacts.</w:t>
      </w:r>
    </w:p>
    <w:p w14:paraId="28B9D446" w14:textId="6C617FA9" w:rsidR="00133453"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133453" w:rsidRPr="008066E6">
        <w:rPr>
          <w:rFonts w:ascii="Salesforce Sans" w:hAnsi="Salesforce Sans"/>
          <w:szCs w:val="22"/>
        </w:rPr>
        <w:t>.</w:t>
      </w:r>
      <w:r w:rsidR="00133453" w:rsidRPr="008066E6">
        <w:rPr>
          <w:rFonts w:ascii="Salesforce Sans" w:hAnsi="Salesforce Sans"/>
          <w:szCs w:val="22"/>
        </w:rPr>
        <w:tab/>
        <w:t>Test your new page.</w:t>
      </w:r>
    </w:p>
    <w:p w14:paraId="7C114516" w14:textId="77777777" w:rsidR="00133453" w:rsidRPr="008066E6" w:rsidRDefault="00133453" w:rsidP="008066E6">
      <w:pPr>
        <w:pStyle w:val="Heading1"/>
        <w:spacing w:before="120"/>
        <w:contextualSpacing w:val="0"/>
        <w:rPr>
          <w:rFonts w:ascii="Salesforce Sans" w:hAnsi="Salesforce Sans"/>
          <w:szCs w:val="22"/>
        </w:rPr>
      </w:pPr>
    </w:p>
    <w:p w14:paraId="3D945E05" w14:textId="77777777" w:rsidR="00133453" w:rsidRPr="008066E6" w:rsidRDefault="00133453"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7FE7B78F" w14:textId="77777777" w:rsidR="00133453" w:rsidRPr="008066E6" w:rsidRDefault="00133453" w:rsidP="008066E6">
      <w:pPr>
        <w:spacing w:before="120" w:after="120"/>
        <w:rPr>
          <w:rFonts w:ascii="Salesforce Sans" w:hAnsi="Salesforce Sans"/>
          <w:sz w:val="22"/>
          <w:szCs w:val="22"/>
        </w:rPr>
      </w:pPr>
      <w:r w:rsidRPr="008066E6">
        <w:rPr>
          <w:rFonts w:ascii="Salesforce Sans" w:hAnsi="Salesforce Sans"/>
          <w:sz w:val="22"/>
          <w:szCs w:val="22"/>
        </w:rPr>
        <w:t xml:space="preserve">15 minutes </w:t>
      </w:r>
    </w:p>
    <w:p w14:paraId="7779EFAB" w14:textId="77777777" w:rsidR="00133453" w:rsidRPr="008066E6" w:rsidRDefault="00133453" w:rsidP="008066E6">
      <w:pPr>
        <w:pStyle w:val="SingleLine"/>
        <w:spacing w:before="120" w:after="120"/>
        <w:rPr>
          <w:rFonts w:ascii="Salesforce Sans" w:hAnsi="Salesforce Sans"/>
          <w:sz w:val="22"/>
          <w:szCs w:val="22"/>
        </w:rPr>
      </w:pPr>
    </w:p>
    <w:p w14:paraId="1BEC63BE" w14:textId="77777777" w:rsidR="00133453" w:rsidRPr="008066E6" w:rsidRDefault="00133453"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r w:rsidRPr="008066E6">
        <w:rPr>
          <w:rFonts w:ascii="Salesforce Sans" w:hAnsi="Salesforce Sans"/>
          <w:sz w:val="22"/>
          <w:szCs w:val="22"/>
        </w:rPr>
        <w:br/>
      </w:r>
    </w:p>
    <w:p w14:paraId="56BB23CC" w14:textId="46EE1D8A" w:rsidR="00133453"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133453" w:rsidRPr="008066E6">
        <w:rPr>
          <w:rFonts w:ascii="Salesforce Sans" w:hAnsi="Salesforce Sans"/>
          <w:szCs w:val="22"/>
        </w:rPr>
        <w:t>.</w:t>
      </w:r>
      <w:r w:rsidR="00133453" w:rsidRPr="008066E6">
        <w:rPr>
          <w:rFonts w:ascii="Salesforce Sans" w:hAnsi="Salesforce Sans"/>
          <w:szCs w:val="22"/>
        </w:rPr>
        <w:tab/>
        <w:t>Write the code necessary for the controller extension.</w:t>
      </w:r>
    </w:p>
    <w:p w14:paraId="3A658D10" w14:textId="77777777" w:rsidR="00A0691D" w:rsidRPr="00772E95" w:rsidRDefault="00A0691D" w:rsidP="00A0691D">
      <w:pPr>
        <w:pStyle w:val="Heading2"/>
        <w:spacing w:before="120"/>
        <w:contextualSpacing w:val="0"/>
        <w:rPr>
          <w:rFonts w:ascii="Salesforce Sans" w:hAnsi="Salesforce Sans"/>
          <w:szCs w:val="22"/>
        </w:rPr>
      </w:pPr>
      <w:r w:rsidRPr="00772E95">
        <w:rPr>
          <w:rFonts w:ascii="Salesforce Sans" w:hAnsi="Salesforce Sans"/>
          <w:szCs w:val="22"/>
        </w:rPr>
        <w:fldChar w:fldCharType="begin"/>
      </w:r>
      <w:r w:rsidRPr="00772E95">
        <w:rPr>
          <w:rFonts w:ascii="Salesforce Sans" w:hAnsi="Salesforce Sans"/>
          <w:szCs w:val="22"/>
        </w:rPr>
        <w:instrText xml:space="preserve"> SEQ H2 \r 1\* ALPHABETIC \* MERGEFORMAT </w:instrText>
      </w:r>
      <w:r w:rsidRPr="00772E95">
        <w:rPr>
          <w:rFonts w:ascii="Salesforce Sans" w:hAnsi="Salesforce Sans"/>
          <w:szCs w:val="22"/>
        </w:rPr>
        <w:fldChar w:fldCharType="separate"/>
      </w:r>
      <w:r w:rsidRPr="00772E95">
        <w:rPr>
          <w:rFonts w:ascii="Salesforce Sans" w:hAnsi="Salesforce Sans"/>
          <w:noProof/>
          <w:szCs w:val="22"/>
        </w:rPr>
        <w:t>A</w:t>
      </w:r>
      <w:r w:rsidRPr="00772E95">
        <w:rPr>
          <w:rFonts w:ascii="Salesforce Sans" w:hAnsi="Salesforce Sans"/>
          <w:noProof/>
          <w:szCs w:val="22"/>
        </w:rPr>
        <w:fldChar w:fldCharType="end"/>
      </w:r>
      <w:r w:rsidRPr="00772E95">
        <w:rPr>
          <w:rFonts w:ascii="Salesforce Sans" w:hAnsi="Salesforce Sans"/>
          <w:szCs w:val="22"/>
        </w:rPr>
        <w:t>.</w:t>
      </w:r>
      <w:r w:rsidRPr="00772E95">
        <w:rPr>
          <w:rFonts w:ascii="Salesforce Sans" w:hAnsi="Salesforce Sans"/>
          <w:szCs w:val="22"/>
        </w:rPr>
        <w:tab/>
        <w:t>C</w:t>
      </w:r>
      <w:r w:rsidRPr="00772E95">
        <w:rPr>
          <w:rFonts w:ascii="Salesforce Sans" w:hAnsi="Salesforce Sans"/>
          <w:color w:val="000000" w:themeColor="text1"/>
          <w:szCs w:val="22"/>
        </w:rPr>
        <w:t xml:space="preserve">lick </w:t>
      </w:r>
      <w:r w:rsidRPr="00772E95">
        <w:rPr>
          <w:rFonts w:ascii="Salesforce Sans" w:hAnsi="Salesforce Sans"/>
          <w:szCs w:val="22"/>
        </w:rPr>
        <w:fldChar w:fldCharType="begin"/>
      </w:r>
      <w:r w:rsidRPr="00772E95">
        <w:rPr>
          <w:rFonts w:ascii="Salesforce Sans" w:hAnsi="Salesforce Sans"/>
          <w:szCs w:val="22"/>
        </w:rPr>
        <w:instrText xml:space="preserve"> INCLUDEPICTURE "https://resources.help.salesforce.com/images/02e863126fef084a82dc1f96dea047ff.png" \* MERGEFORMATINET </w:instrText>
      </w:r>
      <w:r w:rsidRPr="00772E95">
        <w:rPr>
          <w:rFonts w:ascii="Salesforce Sans" w:hAnsi="Salesforce Sans"/>
          <w:szCs w:val="22"/>
        </w:rPr>
        <w:fldChar w:fldCharType="separate"/>
      </w:r>
      <w:r w:rsidRPr="00772E95">
        <w:rPr>
          <w:rFonts w:ascii="Salesforce Sans" w:hAnsi="Salesforce Sans"/>
          <w:noProof/>
          <w:szCs w:val="22"/>
        </w:rPr>
        <w:drawing>
          <wp:inline distT="0" distB="0" distL="0" distR="0" wp14:anchorId="75363BB2" wp14:editId="3C9D00BE">
            <wp:extent cx="130775" cy="144869"/>
            <wp:effectExtent l="0" t="0" r="0" b="0"/>
            <wp:docPr id="19" name="Picture 19"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772E95">
        <w:rPr>
          <w:rFonts w:ascii="Salesforce Sans" w:hAnsi="Salesforce Sans"/>
          <w:szCs w:val="22"/>
        </w:rPr>
        <w:fldChar w:fldCharType="end"/>
      </w:r>
      <w:r w:rsidRPr="00772E95">
        <w:rPr>
          <w:rFonts w:ascii="Salesforce Sans" w:hAnsi="Salesforce Sans"/>
          <w:szCs w:val="22"/>
        </w:rPr>
        <w:t xml:space="preserve"> | </w:t>
      </w:r>
      <w:r w:rsidRPr="0077756F">
        <w:rPr>
          <w:rStyle w:val="ClickPaths"/>
          <w:color w:val="000000" w:themeColor="text1"/>
          <w:szCs w:val="22"/>
        </w:rPr>
        <w:t>Developer Console.</w:t>
      </w:r>
    </w:p>
    <w:p w14:paraId="64E17354" w14:textId="77777777" w:rsidR="00A0691D" w:rsidRPr="00772E95" w:rsidRDefault="00A0691D" w:rsidP="00A0691D">
      <w:pPr>
        <w:pStyle w:val="Heading2"/>
        <w:spacing w:before="120"/>
        <w:contextualSpacing w:val="0"/>
        <w:rPr>
          <w:rFonts w:ascii="Salesforce Sans" w:hAnsi="Salesforce Sans"/>
          <w:szCs w:val="22"/>
        </w:rPr>
      </w:pPr>
      <w:r w:rsidRPr="00772E95">
        <w:rPr>
          <w:rFonts w:ascii="Salesforce Sans" w:hAnsi="Salesforce Sans"/>
          <w:szCs w:val="22"/>
        </w:rPr>
        <w:fldChar w:fldCharType="begin"/>
      </w:r>
      <w:r w:rsidRPr="00772E95">
        <w:rPr>
          <w:rFonts w:ascii="Salesforce Sans" w:hAnsi="Salesforce Sans"/>
          <w:szCs w:val="22"/>
        </w:rPr>
        <w:instrText xml:space="preserve"> SEQ H2 \n \* ALPHABETIC \* MERGEFORMAT </w:instrText>
      </w:r>
      <w:r w:rsidRPr="00772E95">
        <w:rPr>
          <w:rFonts w:ascii="Salesforce Sans" w:hAnsi="Salesforce Sans"/>
          <w:szCs w:val="22"/>
        </w:rPr>
        <w:fldChar w:fldCharType="separate"/>
      </w:r>
      <w:r w:rsidRPr="00772E95">
        <w:rPr>
          <w:rFonts w:ascii="Salesforce Sans" w:hAnsi="Salesforce Sans"/>
          <w:noProof/>
          <w:szCs w:val="22"/>
        </w:rPr>
        <w:t>B</w:t>
      </w:r>
      <w:r w:rsidRPr="00772E95">
        <w:rPr>
          <w:rFonts w:ascii="Salesforce Sans" w:hAnsi="Salesforce Sans"/>
          <w:noProof/>
          <w:szCs w:val="22"/>
        </w:rPr>
        <w:fldChar w:fldCharType="end"/>
      </w:r>
      <w:r w:rsidRPr="00772E95">
        <w:rPr>
          <w:rFonts w:ascii="Salesforce Sans" w:hAnsi="Salesforce Sans"/>
          <w:szCs w:val="22"/>
        </w:rPr>
        <w:t>.</w:t>
      </w:r>
      <w:r w:rsidRPr="00772E95">
        <w:rPr>
          <w:rFonts w:ascii="Salesforce Sans" w:hAnsi="Salesforce Sans"/>
          <w:szCs w:val="22"/>
        </w:rPr>
        <w:tab/>
        <w:t xml:space="preserve">Click </w:t>
      </w:r>
      <w:r w:rsidRPr="00772E95">
        <w:rPr>
          <w:rStyle w:val="ClickOrSelect"/>
          <w:rFonts w:ascii="Salesforce Sans" w:hAnsi="Salesforce Sans"/>
          <w:szCs w:val="22"/>
        </w:rPr>
        <w:t>File | New | Apex Class</w:t>
      </w:r>
      <w:r w:rsidRPr="00772E95">
        <w:rPr>
          <w:rFonts w:ascii="Salesforce Sans" w:hAnsi="Salesforce Sans"/>
          <w:szCs w:val="22"/>
        </w:rPr>
        <w:t>.</w:t>
      </w:r>
    </w:p>
    <w:p w14:paraId="38125986" w14:textId="77777777" w:rsidR="00A0691D" w:rsidRPr="00772E95" w:rsidRDefault="00A0691D" w:rsidP="00A0691D">
      <w:pPr>
        <w:pStyle w:val="Heading3"/>
        <w:spacing w:before="120"/>
        <w:ind w:left="720"/>
        <w:contextualSpacing w:val="0"/>
        <w:rPr>
          <w:rFonts w:ascii="Salesforce Sans" w:hAnsi="Salesforce Sans"/>
          <w:szCs w:val="22"/>
        </w:rPr>
      </w:pPr>
      <w:r w:rsidRPr="00772E95">
        <w:rPr>
          <w:rFonts w:ascii="Salesforce Sans" w:hAnsi="Salesforce Sans"/>
          <w:szCs w:val="22"/>
        </w:rPr>
        <w:t>C.</w:t>
      </w:r>
      <w:r w:rsidRPr="00772E95">
        <w:rPr>
          <w:rFonts w:ascii="Salesforce Sans" w:hAnsi="Salesforce Sans"/>
          <w:szCs w:val="22"/>
        </w:rPr>
        <w:tab/>
        <w:t>Enter the following information:</w:t>
      </w:r>
    </w:p>
    <w:tbl>
      <w:tblPr>
        <w:tblStyle w:val="TableGrid"/>
        <w:tblW w:w="0" w:type="auto"/>
        <w:tblInd w:w="792" w:type="dxa"/>
        <w:tblLook w:val="04A0" w:firstRow="1" w:lastRow="0" w:firstColumn="1" w:lastColumn="0" w:noHBand="0" w:noVBand="1"/>
      </w:tblPr>
      <w:tblGrid>
        <w:gridCol w:w="2353"/>
        <w:gridCol w:w="4140"/>
      </w:tblGrid>
      <w:tr w:rsidR="00A0691D" w:rsidRPr="00CC7372" w14:paraId="6DB744D6" w14:textId="77777777" w:rsidTr="002A7C42">
        <w:tc>
          <w:tcPr>
            <w:tcW w:w="2353" w:type="dxa"/>
          </w:tcPr>
          <w:p w14:paraId="330134C2" w14:textId="77777777" w:rsidR="00A0691D" w:rsidRPr="00772E95" w:rsidRDefault="00A0691D" w:rsidP="002A7C42">
            <w:pPr>
              <w:pStyle w:val="Heading2"/>
              <w:keepNext/>
              <w:keepLines/>
              <w:spacing w:before="80" w:after="80"/>
              <w:ind w:left="0" w:firstLine="0"/>
              <w:contextualSpacing w:val="0"/>
              <w:rPr>
                <w:rFonts w:ascii="Salesforce Sans" w:hAnsi="Salesforce Sans"/>
                <w:color w:val="000000" w:themeColor="text1"/>
                <w:szCs w:val="22"/>
              </w:rPr>
            </w:pPr>
            <w:r w:rsidRPr="00772E95">
              <w:rPr>
                <w:rFonts w:ascii="Salesforce Sans" w:hAnsi="Salesforce Sans"/>
                <w:color w:val="000000" w:themeColor="text1"/>
                <w:szCs w:val="22"/>
              </w:rPr>
              <w:t>Name</w:t>
            </w:r>
          </w:p>
        </w:tc>
        <w:tc>
          <w:tcPr>
            <w:tcW w:w="4140" w:type="dxa"/>
          </w:tcPr>
          <w:p w14:paraId="5051D077" w14:textId="4F5CADF8" w:rsidR="00A0691D" w:rsidRPr="00772E95" w:rsidRDefault="00A0691D" w:rsidP="002A7C42">
            <w:pPr>
              <w:pStyle w:val="Heading2"/>
              <w:keepNext/>
              <w:keepLines/>
              <w:spacing w:before="80" w:after="80"/>
              <w:ind w:left="0" w:firstLine="0"/>
              <w:contextualSpacing w:val="0"/>
              <w:rPr>
                <w:rStyle w:val="EnterOrType"/>
                <w:rFonts w:ascii="Salesforce Sans" w:hAnsi="Salesforce Sans"/>
                <w:color w:val="000000" w:themeColor="text1"/>
                <w:szCs w:val="22"/>
              </w:rPr>
            </w:pPr>
            <w:proofErr w:type="spellStart"/>
            <w:r w:rsidRPr="00A0691D">
              <w:rPr>
                <w:rStyle w:val="EnterOrType"/>
              </w:rPr>
              <w:t>DisplayContacts_CC</w:t>
            </w:r>
            <w:proofErr w:type="spellEnd"/>
          </w:p>
        </w:tc>
      </w:tr>
    </w:tbl>
    <w:p w14:paraId="2AD8BD41" w14:textId="77777777" w:rsidR="00A0691D" w:rsidRPr="00772E95" w:rsidRDefault="00A0691D" w:rsidP="00A0691D">
      <w:pPr>
        <w:pStyle w:val="Heading2"/>
        <w:spacing w:before="120"/>
        <w:contextualSpacing w:val="0"/>
        <w:rPr>
          <w:rFonts w:ascii="Salesforce Sans" w:hAnsi="Salesforce Sans"/>
          <w:szCs w:val="22"/>
        </w:rPr>
      </w:pPr>
      <w:r w:rsidRPr="00772E95">
        <w:rPr>
          <w:rFonts w:ascii="Salesforce Sans" w:hAnsi="Salesforce Sans"/>
          <w:szCs w:val="22"/>
        </w:rPr>
        <w:t>D.</w:t>
      </w:r>
      <w:r w:rsidRPr="00772E95">
        <w:rPr>
          <w:rFonts w:ascii="Salesforce Sans" w:hAnsi="Salesforce Sans"/>
          <w:szCs w:val="22"/>
        </w:rPr>
        <w:tab/>
        <w:t xml:space="preserve">Click </w:t>
      </w:r>
      <w:r w:rsidRPr="00772E95">
        <w:rPr>
          <w:rFonts w:ascii="Salesforce Sans" w:hAnsi="Salesforce Sans"/>
          <w:b/>
          <w:szCs w:val="22"/>
        </w:rPr>
        <w:t>OK</w:t>
      </w:r>
      <w:r w:rsidRPr="00772E95">
        <w:rPr>
          <w:rFonts w:ascii="Salesforce Sans" w:hAnsi="Salesforce Sans"/>
          <w:szCs w:val="22"/>
        </w:rPr>
        <w:t>.</w:t>
      </w:r>
    </w:p>
    <w:p w14:paraId="57E135A9" w14:textId="562D07CD" w:rsidR="00A0691D" w:rsidRDefault="00A0691D" w:rsidP="00A0691D">
      <w:pPr>
        <w:pStyle w:val="Heading3"/>
        <w:spacing w:before="120"/>
        <w:ind w:left="720"/>
        <w:contextualSpacing w:val="0"/>
        <w:rPr>
          <w:rFonts w:ascii="Salesforce Sans" w:hAnsi="Salesforce Sans"/>
          <w:szCs w:val="22"/>
        </w:rPr>
      </w:pPr>
      <w:r w:rsidRPr="00772E95">
        <w:rPr>
          <w:rFonts w:ascii="Salesforce Sans" w:hAnsi="Salesforce Sans"/>
          <w:szCs w:val="22"/>
        </w:rPr>
        <w:t>E.</w:t>
      </w:r>
      <w:r w:rsidRPr="00772E95">
        <w:rPr>
          <w:rFonts w:ascii="Salesforce Sans" w:hAnsi="Salesforce Sans"/>
          <w:szCs w:val="22"/>
        </w:rPr>
        <w:tab/>
        <w:t xml:space="preserve">Copy and paste the contents of </w:t>
      </w:r>
      <w:r w:rsidRPr="00A0691D">
        <w:rPr>
          <w:rFonts w:ascii="Salesforce Sans" w:hAnsi="Salesforce Sans"/>
          <w:b/>
          <w:szCs w:val="22"/>
        </w:rPr>
        <w:t>DisplayContacts_CC</w:t>
      </w:r>
      <w:r w:rsidRPr="00772E95">
        <w:rPr>
          <w:rFonts w:ascii="Salesforce Sans" w:hAnsi="Salesforce Sans"/>
          <w:b/>
          <w:szCs w:val="22"/>
        </w:rPr>
        <w:t>.txt</w:t>
      </w:r>
      <w:r w:rsidRPr="00772E95">
        <w:rPr>
          <w:rFonts w:ascii="Salesforce Sans" w:hAnsi="Salesforce Sans"/>
          <w:szCs w:val="22"/>
        </w:rPr>
        <w:t xml:space="preserve"> from the Exercises folder into the window, overwriting all existing text. </w:t>
      </w:r>
    </w:p>
    <w:p w14:paraId="5D1DE1EE" w14:textId="5190AD2C" w:rsidR="00B213C1" w:rsidRPr="00772E95" w:rsidRDefault="00B213C1" w:rsidP="00A0691D">
      <w:pPr>
        <w:pStyle w:val="Heading3"/>
        <w:spacing w:before="120"/>
        <w:ind w:left="720"/>
        <w:contextualSpacing w:val="0"/>
        <w:rPr>
          <w:rFonts w:ascii="Salesforce Sans" w:hAnsi="Salesforce Sans"/>
          <w:szCs w:val="22"/>
        </w:rPr>
      </w:pPr>
      <w:r>
        <w:rPr>
          <w:rFonts w:ascii="Salesforce Sans" w:hAnsi="Salesforce Sans"/>
          <w:szCs w:val="22"/>
        </w:rPr>
        <w:t>F.</w:t>
      </w:r>
      <w:r>
        <w:rPr>
          <w:rFonts w:ascii="Salesforce Sans" w:hAnsi="Salesforce Sans"/>
          <w:szCs w:val="22"/>
        </w:rPr>
        <w:tab/>
        <w:t>Complete the TODOs.</w:t>
      </w:r>
    </w:p>
    <w:p w14:paraId="75D4866F" w14:textId="1F87A30D" w:rsidR="00A0691D" w:rsidRPr="00772E95" w:rsidRDefault="00B213C1" w:rsidP="00A0691D">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Pr>
          <w:rFonts w:ascii="Salesforce Sans" w:hAnsi="Salesforce Sans"/>
          <w:szCs w:val="22"/>
        </w:rPr>
        <w:t>G</w:t>
      </w:r>
      <w:r w:rsidR="00A0691D" w:rsidRPr="00772E95">
        <w:rPr>
          <w:rFonts w:ascii="Salesforce Sans" w:hAnsi="Salesforce Sans"/>
          <w:szCs w:val="22"/>
        </w:rPr>
        <w:t>.</w:t>
      </w:r>
      <w:r w:rsidR="00A0691D" w:rsidRPr="00772E95">
        <w:rPr>
          <w:rFonts w:ascii="Salesforce Sans" w:hAnsi="Salesforce Sans"/>
          <w:szCs w:val="22"/>
        </w:rPr>
        <w:tab/>
      </w:r>
      <w:r w:rsidR="00A0691D">
        <w:rPr>
          <w:rFonts w:ascii="Salesforce Sans" w:hAnsi="Salesforce Sans"/>
          <w:szCs w:val="22"/>
        </w:rPr>
        <w:t xml:space="preserve">Press </w:t>
      </w:r>
      <w:r w:rsidR="00A0691D" w:rsidRPr="00095225">
        <w:rPr>
          <w:rStyle w:val="EnterOrType"/>
          <w:szCs w:val="22"/>
        </w:rPr>
        <w:t>CTRL + S</w:t>
      </w:r>
      <w:r w:rsidR="00A0691D" w:rsidRPr="00772E95">
        <w:rPr>
          <w:rFonts w:ascii="Salesforce Sans" w:hAnsi="Salesforce Sans"/>
          <w:szCs w:val="22"/>
        </w:rPr>
        <w:t xml:space="preserve"> to save the file. </w:t>
      </w:r>
    </w:p>
    <w:p w14:paraId="18A3AF1E" w14:textId="0F057231" w:rsidR="00133453" w:rsidRDefault="00C40232" w:rsidP="008066E6">
      <w:pPr>
        <w:pStyle w:val="Heading1"/>
        <w:spacing w:before="120"/>
        <w:ind w:left="0" w:firstLine="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133453" w:rsidRPr="008066E6">
        <w:rPr>
          <w:rFonts w:ascii="Salesforce Sans" w:hAnsi="Salesforce Sans"/>
          <w:szCs w:val="22"/>
        </w:rPr>
        <w:t>.</w:t>
      </w:r>
      <w:r w:rsidR="00133453" w:rsidRPr="008066E6">
        <w:rPr>
          <w:rFonts w:ascii="Salesforce Sans" w:hAnsi="Salesforce Sans"/>
          <w:szCs w:val="22"/>
        </w:rPr>
        <w:tab/>
        <w:t>Create a page to display all courses.</w:t>
      </w:r>
    </w:p>
    <w:p w14:paraId="20ED9BF4" w14:textId="77777777" w:rsidR="00AA320B" w:rsidRPr="00772E95" w:rsidRDefault="00AA320B" w:rsidP="00AA320B">
      <w:pPr>
        <w:pStyle w:val="Heading2"/>
        <w:spacing w:before="120"/>
        <w:contextualSpacing w:val="0"/>
        <w:rPr>
          <w:rFonts w:ascii="Salesforce Sans" w:hAnsi="Salesforce Sans"/>
          <w:szCs w:val="22"/>
        </w:rPr>
      </w:pPr>
      <w:r w:rsidRPr="00772E95">
        <w:rPr>
          <w:rFonts w:ascii="Salesforce Sans" w:hAnsi="Salesforce Sans"/>
          <w:szCs w:val="22"/>
        </w:rPr>
        <w:t>A.</w:t>
      </w:r>
      <w:r w:rsidRPr="00772E95">
        <w:rPr>
          <w:rFonts w:ascii="Salesforce Sans" w:hAnsi="Salesforce Sans"/>
          <w:szCs w:val="22"/>
        </w:rPr>
        <w:tab/>
        <w:t xml:space="preserve">Click </w:t>
      </w:r>
      <w:r w:rsidRPr="00772E95">
        <w:rPr>
          <w:rStyle w:val="ClickOrSelect"/>
          <w:rFonts w:ascii="Salesforce Sans" w:hAnsi="Salesforce Sans"/>
          <w:szCs w:val="22"/>
        </w:rPr>
        <w:t>File | New | Visualforce Page</w:t>
      </w:r>
      <w:r w:rsidRPr="00772E95">
        <w:rPr>
          <w:rFonts w:ascii="Salesforce Sans" w:hAnsi="Salesforce Sans"/>
          <w:szCs w:val="22"/>
        </w:rPr>
        <w:t>.</w:t>
      </w:r>
    </w:p>
    <w:p w14:paraId="5684B4E8" w14:textId="77777777" w:rsidR="00AA320B" w:rsidRPr="00772E95" w:rsidRDefault="00AA320B" w:rsidP="00AA320B">
      <w:pPr>
        <w:pStyle w:val="Heading3"/>
        <w:spacing w:before="120"/>
        <w:ind w:left="720"/>
        <w:contextualSpacing w:val="0"/>
        <w:rPr>
          <w:rFonts w:ascii="Salesforce Sans" w:hAnsi="Salesforce Sans"/>
          <w:szCs w:val="22"/>
        </w:rPr>
      </w:pPr>
      <w:r w:rsidRPr="00772E95">
        <w:rPr>
          <w:rFonts w:ascii="Salesforce Sans" w:hAnsi="Salesforce Sans"/>
          <w:szCs w:val="22"/>
        </w:rPr>
        <w:t>B.</w:t>
      </w:r>
      <w:r w:rsidRPr="00772E95">
        <w:rPr>
          <w:rFonts w:ascii="Salesforce Sans" w:hAnsi="Salesforce Sans"/>
          <w:szCs w:val="22"/>
        </w:rPr>
        <w:tab/>
        <w:t>Enter the following information:</w:t>
      </w:r>
    </w:p>
    <w:tbl>
      <w:tblPr>
        <w:tblStyle w:val="TableGrid"/>
        <w:tblW w:w="0" w:type="auto"/>
        <w:tblInd w:w="792" w:type="dxa"/>
        <w:tblLook w:val="04A0" w:firstRow="1" w:lastRow="0" w:firstColumn="1" w:lastColumn="0" w:noHBand="0" w:noVBand="1"/>
      </w:tblPr>
      <w:tblGrid>
        <w:gridCol w:w="2353"/>
        <w:gridCol w:w="4140"/>
      </w:tblGrid>
      <w:tr w:rsidR="00AA320B" w:rsidRPr="00CC7372" w14:paraId="12DED6A3" w14:textId="77777777" w:rsidTr="002A7C42">
        <w:tc>
          <w:tcPr>
            <w:tcW w:w="2353" w:type="dxa"/>
          </w:tcPr>
          <w:p w14:paraId="3C1D1D3F" w14:textId="77777777" w:rsidR="00AA320B" w:rsidRPr="00772E95" w:rsidRDefault="00AA320B" w:rsidP="002A7C42">
            <w:pPr>
              <w:pStyle w:val="Heading2"/>
              <w:keepNext/>
              <w:keepLines/>
              <w:spacing w:before="80" w:after="80"/>
              <w:ind w:left="0" w:firstLine="0"/>
              <w:contextualSpacing w:val="0"/>
              <w:rPr>
                <w:rFonts w:ascii="Salesforce Sans" w:hAnsi="Salesforce Sans"/>
                <w:color w:val="000000" w:themeColor="text1"/>
                <w:szCs w:val="22"/>
              </w:rPr>
            </w:pPr>
            <w:r w:rsidRPr="00772E95">
              <w:rPr>
                <w:rFonts w:ascii="Salesforce Sans" w:hAnsi="Salesforce Sans"/>
                <w:color w:val="000000" w:themeColor="text1"/>
                <w:szCs w:val="22"/>
              </w:rPr>
              <w:t>Name</w:t>
            </w:r>
          </w:p>
        </w:tc>
        <w:tc>
          <w:tcPr>
            <w:tcW w:w="4140" w:type="dxa"/>
          </w:tcPr>
          <w:p w14:paraId="43F7C21E" w14:textId="6E8B7447" w:rsidR="00AA320B" w:rsidRPr="00772E95" w:rsidRDefault="00AA320B" w:rsidP="002A7C42">
            <w:pPr>
              <w:pStyle w:val="Heading2"/>
              <w:keepNext/>
              <w:keepLines/>
              <w:spacing w:before="80" w:after="80"/>
              <w:ind w:left="0" w:firstLine="0"/>
              <w:contextualSpacing w:val="0"/>
              <w:rPr>
                <w:rStyle w:val="EnterOrType"/>
              </w:rPr>
            </w:pPr>
            <w:proofErr w:type="spellStart"/>
            <w:r w:rsidRPr="00AA320B">
              <w:rPr>
                <w:rStyle w:val="EnterOrType"/>
              </w:rPr>
              <w:t>DisplayContacts</w:t>
            </w:r>
            <w:r>
              <w:rPr>
                <w:rStyle w:val="EnterOrType"/>
              </w:rPr>
              <w:t>Page</w:t>
            </w:r>
            <w:proofErr w:type="spellEnd"/>
          </w:p>
        </w:tc>
      </w:tr>
    </w:tbl>
    <w:p w14:paraId="09DCE79C" w14:textId="77777777" w:rsidR="00AA320B" w:rsidRPr="00772E95" w:rsidRDefault="00AA320B" w:rsidP="00AA320B">
      <w:pPr>
        <w:pStyle w:val="Heading2"/>
        <w:spacing w:before="120"/>
        <w:contextualSpacing w:val="0"/>
        <w:rPr>
          <w:rFonts w:ascii="Salesforce Sans" w:hAnsi="Salesforce Sans"/>
          <w:szCs w:val="22"/>
        </w:rPr>
      </w:pPr>
      <w:r w:rsidRPr="00772E95">
        <w:rPr>
          <w:rFonts w:ascii="Salesforce Sans" w:hAnsi="Salesforce Sans"/>
          <w:szCs w:val="22"/>
        </w:rPr>
        <w:t>C.</w:t>
      </w:r>
      <w:r w:rsidRPr="00772E95">
        <w:rPr>
          <w:rFonts w:ascii="Salesforce Sans" w:hAnsi="Salesforce Sans"/>
          <w:szCs w:val="22"/>
        </w:rPr>
        <w:tab/>
        <w:t xml:space="preserve">Click </w:t>
      </w:r>
      <w:r w:rsidRPr="00772E95">
        <w:rPr>
          <w:rFonts w:ascii="Salesforce Sans" w:hAnsi="Salesforce Sans"/>
          <w:b/>
          <w:szCs w:val="22"/>
        </w:rPr>
        <w:t>OK</w:t>
      </w:r>
      <w:r w:rsidRPr="00772E95">
        <w:rPr>
          <w:rFonts w:ascii="Salesforce Sans" w:hAnsi="Salesforce Sans"/>
          <w:szCs w:val="22"/>
        </w:rPr>
        <w:t>.</w:t>
      </w:r>
    </w:p>
    <w:p w14:paraId="7AAE0E94" w14:textId="77777777" w:rsidR="00AA320B" w:rsidRDefault="00AA320B" w:rsidP="00AA320B">
      <w:pPr>
        <w:pStyle w:val="Heading3"/>
        <w:spacing w:before="120"/>
        <w:ind w:left="720"/>
        <w:contextualSpacing w:val="0"/>
        <w:rPr>
          <w:rFonts w:ascii="Salesforce Sans" w:hAnsi="Salesforce Sans"/>
          <w:szCs w:val="22"/>
        </w:rPr>
      </w:pPr>
    </w:p>
    <w:p w14:paraId="02724BD7" w14:textId="634F53CC" w:rsidR="00AA320B" w:rsidRPr="00772E95" w:rsidRDefault="00AA320B" w:rsidP="00AA320B">
      <w:pPr>
        <w:pStyle w:val="Heading3"/>
        <w:spacing w:before="120"/>
        <w:ind w:left="720"/>
        <w:contextualSpacing w:val="0"/>
        <w:rPr>
          <w:rFonts w:ascii="Salesforce Sans" w:hAnsi="Salesforce Sans"/>
          <w:szCs w:val="22"/>
        </w:rPr>
      </w:pPr>
      <w:r w:rsidRPr="00772E95">
        <w:rPr>
          <w:rFonts w:ascii="Salesforce Sans" w:hAnsi="Salesforce Sans"/>
          <w:szCs w:val="22"/>
        </w:rPr>
        <w:t>D.</w:t>
      </w:r>
      <w:r w:rsidRPr="00772E95">
        <w:rPr>
          <w:rFonts w:ascii="Salesforce Sans" w:hAnsi="Salesforce Sans"/>
          <w:szCs w:val="22"/>
        </w:rPr>
        <w:tab/>
        <w:t xml:space="preserve">Copy and paste the contents of </w:t>
      </w:r>
      <w:r w:rsidRPr="00AA320B">
        <w:rPr>
          <w:rFonts w:ascii="Salesforce Sans" w:hAnsi="Salesforce Sans"/>
          <w:b/>
          <w:szCs w:val="22"/>
        </w:rPr>
        <w:t>DisplayContacts</w:t>
      </w:r>
      <w:r>
        <w:rPr>
          <w:rFonts w:ascii="Salesforce Sans" w:hAnsi="Salesforce Sans"/>
          <w:b/>
          <w:szCs w:val="22"/>
        </w:rPr>
        <w:t>Page</w:t>
      </w:r>
      <w:r w:rsidRPr="00772E95">
        <w:rPr>
          <w:rFonts w:ascii="Salesforce Sans" w:hAnsi="Salesforce Sans"/>
          <w:b/>
          <w:szCs w:val="22"/>
        </w:rPr>
        <w:t>.txt</w:t>
      </w:r>
      <w:r w:rsidRPr="00772E95">
        <w:rPr>
          <w:rFonts w:ascii="Salesforce Sans" w:hAnsi="Salesforce Sans"/>
          <w:szCs w:val="22"/>
        </w:rPr>
        <w:t xml:space="preserve"> from the Exercises folder into the window, overwriting all existing text. </w:t>
      </w:r>
    </w:p>
    <w:p w14:paraId="75D4252F" w14:textId="77777777" w:rsidR="00AA320B" w:rsidRPr="00772E95" w:rsidRDefault="00AA320B" w:rsidP="00AA320B">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sidRPr="00772E95">
        <w:rPr>
          <w:rFonts w:ascii="Salesforce Sans" w:hAnsi="Salesforce Sans"/>
          <w:szCs w:val="22"/>
        </w:rPr>
        <w:t>E.</w:t>
      </w:r>
      <w:r w:rsidRPr="00772E95">
        <w:rPr>
          <w:rFonts w:ascii="Salesforce Sans" w:hAnsi="Salesforce Sans"/>
          <w:szCs w:val="22"/>
        </w:rPr>
        <w:tab/>
        <w:t>Complete the TODOs.</w:t>
      </w:r>
    </w:p>
    <w:p w14:paraId="66A3711D" w14:textId="77777777" w:rsidR="00AA320B" w:rsidRPr="00772E95" w:rsidRDefault="00AA320B" w:rsidP="00AA320B">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sidRPr="00772E95">
        <w:rPr>
          <w:rFonts w:ascii="Salesforce Sans" w:hAnsi="Salesforce Sans"/>
          <w:szCs w:val="22"/>
        </w:rPr>
        <w:t>F.</w:t>
      </w:r>
      <w:r w:rsidRPr="00772E95">
        <w:rPr>
          <w:rFonts w:ascii="Salesforce Sans" w:hAnsi="Salesforce Sans"/>
          <w:szCs w:val="22"/>
        </w:rPr>
        <w:tab/>
      </w:r>
      <w:r>
        <w:rPr>
          <w:rFonts w:ascii="Salesforce Sans" w:hAnsi="Salesforce Sans"/>
          <w:szCs w:val="22"/>
        </w:rPr>
        <w:t xml:space="preserve">Press </w:t>
      </w:r>
      <w:r w:rsidRPr="00095225">
        <w:rPr>
          <w:rStyle w:val="EnterOrType"/>
          <w:szCs w:val="22"/>
        </w:rPr>
        <w:t>CTRL + S</w:t>
      </w:r>
      <w:r w:rsidRPr="00772E95">
        <w:rPr>
          <w:rFonts w:ascii="Salesforce Sans" w:hAnsi="Salesforce Sans"/>
          <w:szCs w:val="22"/>
        </w:rPr>
        <w:t xml:space="preserve"> to save the file. </w:t>
      </w:r>
    </w:p>
    <w:p w14:paraId="3A0E89DA" w14:textId="1A861DE4" w:rsidR="00133453" w:rsidRDefault="00C40232" w:rsidP="008066E6">
      <w:pPr>
        <w:pStyle w:val="Heading1"/>
        <w:tabs>
          <w:tab w:val="left" w:pos="3080"/>
        </w:tabs>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133453" w:rsidRPr="008066E6">
        <w:rPr>
          <w:rFonts w:ascii="Salesforce Sans" w:hAnsi="Salesforce Sans"/>
          <w:szCs w:val="22"/>
        </w:rPr>
        <w:t>.</w:t>
      </w:r>
      <w:r w:rsidR="00133453" w:rsidRPr="008066E6">
        <w:rPr>
          <w:rFonts w:ascii="Salesforce Sans" w:hAnsi="Salesforce Sans"/>
          <w:szCs w:val="22"/>
        </w:rPr>
        <w:tab/>
        <w:t>Test your new page.</w:t>
      </w:r>
      <w:r w:rsidR="00972982">
        <w:rPr>
          <w:rFonts w:ascii="Salesforce Sans" w:hAnsi="Salesforce Sans"/>
          <w:szCs w:val="22"/>
        </w:rPr>
        <w:tab/>
      </w:r>
    </w:p>
    <w:p w14:paraId="416FD98C" w14:textId="77777777" w:rsidR="00972982" w:rsidRPr="00772E95" w:rsidRDefault="00972982" w:rsidP="00972982">
      <w:pPr>
        <w:pStyle w:val="Heading2"/>
        <w:spacing w:before="120"/>
        <w:contextualSpacing w:val="0"/>
        <w:rPr>
          <w:rFonts w:ascii="Salesforce Sans" w:hAnsi="Salesforce Sans" w:cs="Arial"/>
          <w:szCs w:val="22"/>
        </w:rPr>
      </w:pPr>
      <w:r w:rsidRPr="00772E95">
        <w:rPr>
          <w:rFonts w:ascii="Salesforce Sans" w:hAnsi="Salesforce Sans" w:cs="Arial"/>
          <w:szCs w:val="22"/>
        </w:rPr>
        <w:fldChar w:fldCharType="begin"/>
      </w:r>
      <w:r w:rsidRPr="00772E95">
        <w:rPr>
          <w:rFonts w:ascii="Salesforce Sans" w:hAnsi="Salesforce Sans" w:cs="Arial"/>
          <w:szCs w:val="22"/>
        </w:rPr>
        <w:instrText xml:space="preserve"> SEQ H2 \r 1\* ALPHABETIC \* MERGEFORMAT </w:instrText>
      </w:r>
      <w:r w:rsidRPr="00772E95">
        <w:rPr>
          <w:rFonts w:ascii="Salesforce Sans" w:hAnsi="Salesforce Sans" w:cs="Arial"/>
          <w:szCs w:val="22"/>
        </w:rPr>
        <w:fldChar w:fldCharType="separate"/>
      </w:r>
      <w:r w:rsidRPr="00772E95">
        <w:rPr>
          <w:rFonts w:ascii="Salesforce Sans" w:hAnsi="Salesforce Sans" w:cs="Arial"/>
          <w:noProof/>
          <w:szCs w:val="22"/>
        </w:rPr>
        <w:t>A</w:t>
      </w:r>
      <w:r w:rsidRPr="00772E95">
        <w:rPr>
          <w:rFonts w:ascii="Salesforce Sans" w:hAnsi="Salesforce Sans" w:cs="Arial"/>
          <w:noProof/>
          <w:szCs w:val="22"/>
        </w:rPr>
        <w:fldChar w:fldCharType="end"/>
      </w:r>
      <w:r w:rsidRPr="00772E95">
        <w:rPr>
          <w:rFonts w:ascii="Salesforce Sans" w:hAnsi="Salesforce Sans" w:cs="Arial"/>
          <w:szCs w:val="22"/>
        </w:rPr>
        <w:t>.</w:t>
      </w:r>
      <w:r w:rsidRPr="00772E95">
        <w:rPr>
          <w:rFonts w:ascii="Salesforce Sans" w:hAnsi="Salesforce Sans" w:cs="Arial"/>
          <w:szCs w:val="22"/>
        </w:rPr>
        <w:tab/>
      </w:r>
      <w:r>
        <w:rPr>
          <w:rFonts w:ascii="Salesforce Sans" w:hAnsi="Salesforce Sans" w:cs="Arial"/>
          <w:szCs w:val="22"/>
        </w:rPr>
        <w:t xml:space="preserve">Click </w:t>
      </w:r>
      <w:r>
        <w:rPr>
          <w:rFonts w:ascii="Salesforce Sans" w:hAnsi="Salesforce Sans" w:cs="Arial"/>
          <w:b/>
          <w:szCs w:val="22"/>
        </w:rPr>
        <w:t>Preview</w:t>
      </w:r>
      <w:r w:rsidRPr="00772E95">
        <w:rPr>
          <w:rFonts w:ascii="Salesforce Sans" w:hAnsi="Salesforce Sans" w:cs="Arial"/>
          <w:szCs w:val="22"/>
        </w:rPr>
        <w:t>.</w:t>
      </w:r>
      <w:r>
        <w:rPr>
          <w:rFonts w:ascii="Salesforce Sans" w:hAnsi="Salesforce Sans" w:cs="Arial"/>
          <w:szCs w:val="22"/>
        </w:rPr>
        <w:t xml:space="preserve"> This will open a new browser tab displaying the Visualforce page.</w:t>
      </w:r>
    </w:p>
    <w:p w14:paraId="0D9AB42D" w14:textId="3F94D773" w:rsidR="00754683" w:rsidRDefault="00972982">
      <w:pPr>
        <w:pStyle w:val="Heading2"/>
        <w:spacing w:before="120"/>
        <w:contextualSpacing w:val="0"/>
        <w:rPr>
          <w:rFonts w:ascii="Salesforce Sans" w:hAnsi="Salesforce Sans" w:cs="Arial"/>
          <w:szCs w:val="22"/>
        </w:rPr>
      </w:pPr>
      <w:r w:rsidRPr="00772E95">
        <w:rPr>
          <w:rFonts w:ascii="Salesforce Sans" w:hAnsi="Salesforce Sans" w:cs="Arial"/>
          <w:szCs w:val="22"/>
        </w:rPr>
        <w:fldChar w:fldCharType="begin"/>
      </w:r>
      <w:r w:rsidRPr="00772E95">
        <w:rPr>
          <w:rFonts w:ascii="Salesforce Sans" w:hAnsi="Salesforce Sans" w:cs="Arial"/>
          <w:szCs w:val="22"/>
        </w:rPr>
        <w:instrText xml:space="preserve"> SEQ H2 \n \* ALPHABETIC \* MERGEFORMAT </w:instrText>
      </w:r>
      <w:r w:rsidRPr="00772E95">
        <w:rPr>
          <w:rFonts w:ascii="Salesforce Sans" w:hAnsi="Salesforce Sans" w:cs="Arial"/>
          <w:szCs w:val="22"/>
        </w:rPr>
        <w:fldChar w:fldCharType="separate"/>
      </w:r>
      <w:r w:rsidRPr="00772E95">
        <w:rPr>
          <w:rFonts w:ascii="Salesforce Sans" w:hAnsi="Salesforce Sans" w:cs="Arial"/>
          <w:noProof/>
          <w:szCs w:val="22"/>
        </w:rPr>
        <w:t>B</w:t>
      </w:r>
      <w:r w:rsidRPr="00772E95">
        <w:rPr>
          <w:rFonts w:ascii="Salesforce Sans" w:hAnsi="Salesforce Sans" w:cs="Arial"/>
          <w:noProof/>
          <w:szCs w:val="22"/>
        </w:rPr>
        <w:fldChar w:fldCharType="end"/>
      </w:r>
      <w:r w:rsidRPr="00772E95">
        <w:rPr>
          <w:rFonts w:ascii="Salesforce Sans" w:hAnsi="Salesforce Sans" w:cs="Arial"/>
          <w:szCs w:val="22"/>
        </w:rPr>
        <w:t>.</w:t>
      </w:r>
      <w:r w:rsidRPr="00772E95">
        <w:rPr>
          <w:rFonts w:ascii="Salesforce Sans" w:hAnsi="Salesforce Sans" w:cs="Arial"/>
          <w:szCs w:val="22"/>
        </w:rPr>
        <w:tab/>
      </w:r>
      <w:r w:rsidR="00497B2D">
        <w:rPr>
          <w:rFonts w:ascii="Salesforce Sans" w:hAnsi="Salesforce Sans" w:cs="Arial"/>
          <w:szCs w:val="22"/>
        </w:rPr>
        <w:t xml:space="preserve">Type </w:t>
      </w:r>
      <w:proofErr w:type="spellStart"/>
      <w:r w:rsidR="00497B2D" w:rsidRPr="008066E6">
        <w:rPr>
          <w:rStyle w:val="EnterOrType"/>
        </w:rPr>
        <w:t>ar</w:t>
      </w:r>
      <w:proofErr w:type="spellEnd"/>
      <w:r w:rsidR="00754683">
        <w:rPr>
          <w:rFonts w:ascii="Salesforce Sans" w:hAnsi="Salesforce Sans" w:cs="Arial"/>
          <w:szCs w:val="22"/>
        </w:rPr>
        <w:t xml:space="preserve"> into the </w:t>
      </w:r>
      <w:r w:rsidR="00754683" w:rsidRPr="00754683">
        <w:rPr>
          <w:rFonts w:ascii="Salesforce Sans" w:hAnsi="Salesforce Sans" w:cs="Arial"/>
          <w:szCs w:val="22"/>
        </w:rPr>
        <w:t>Search Text</w:t>
      </w:r>
      <w:r w:rsidR="00754683">
        <w:rPr>
          <w:rFonts w:ascii="Salesforce Sans" w:hAnsi="Salesforce Sans" w:cs="Arial"/>
          <w:szCs w:val="22"/>
        </w:rPr>
        <w:t xml:space="preserve"> input box, then click </w:t>
      </w:r>
      <w:r w:rsidR="00754683">
        <w:rPr>
          <w:rFonts w:ascii="Salesforce Sans" w:hAnsi="Salesforce Sans" w:cs="Arial"/>
          <w:b/>
          <w:szCs w:val="22"/>
        </w:rPr>
        <w:t>Search</w:t>
      </w:r>
      <w:r w:rsidR="00754683">
        <w:rPr>
          <w:rFonts w:ascii="Salesforce Sans" w:hAnsi="Salesforce Sans" w:cs="Arial"/>
          <w:szCs w:val="22"/>
        </w:rPr>
        <w:t>.</w:t>
      </w:r>
      <w:r w:rsidR="00B5213B">
        <w:rPr>
          <w:rFonts w:ascii="Salesforce Sans" w:hAnsi="Salesforce Sans" w:cs="Arial"/>
          <w:szCs w:val="22"/>
        </w:rPr>
        <w:t xml:space="preserve"> You should see a list of contacts whose names include the search term.</w:t>
      </w:r>
    </w:p>
    <w:p w14:paraId="548AA076" w14:textId="7D3B4EC3" w:rsidR="00754683" w:rsidRDefault="00754683">
      <w:pPr>
        <w:pStyle w:val="Heading2"/>
        <w:spacing w:before="120"/>
        <w:contextualSpacing w:val="0"/>
        <w:rPr>
          <w:rFonts w:ascii="Salesforce Sans" w:hAnsi="Salesforce Sans" w:cs="Arial"/>
          <w:szCs w:val="22"/>
        </w:rPr>
      </w:pPr>
      <w:r>
        <w:rPr>
          <w:rFonts w:ascii="Salesforce Sans" w:hAnsi="Salesforce Sans" w:cs="Arial"/>
          <w:szCs w:val="22"/>
        </w:rPr>
        <w:t>C.</w:t>
      </w:r>
      <w:r>
        <w:rPr>
          <w:rFonts w:ascii="Salesforce Sans" w:hAnsi="Salesforce Sans" w:cs="Arial"/>
          <w:szCs w:val="22"/>
        </w:rPr>
        <w:tab/>
        <w:t xml:space="preserve">Paginate through the records by clicking the </w:t>
      </w:r>
      <w:r>
        <w:rPr>
          <w:rFonts w:ascii="Salesforce Sans" w:hAnsi="Salesforce Sans" w:cs="Arial"/>
          <w:b/>
          <w:szCs w:val="22"/>
        </w:rPr>
        <w:t xml:space="preserve">&gt; </w:t>
      </w:r>
      <w:r>
        <w:rPr>
          <w:rFonts w:ascii="Salesforce Sans" w:hAnsi="Salesforce Sans" w:cs="Arial"/>
          <w:szCs w:val="22"/>
        </w:rPr>
        <w:t xml:space="preserve">and </w:t>
      </w:r>
      <w:r>
        <w:rPr>
          <w:rFonts w:ascii="Salesforce Sans" w:hAnsi="Salesforce Sans" w:cs="Arial"/>
          <w:b/>
          <w:szCs w:val="22"/>
        </w:rPr>
        <w:t xml:space="preserve">&lt; </w:t>
      </w:r>
      <w:r>
        <w:rPr>
          <w:rFonts w:ascii="Salesforce Sans" w:hAnsi="Salesforce Sans" w:cs="Arial"/>
          <w:szCs w:val="22"/>
        </w:rPr>
        <w:t>buttons.</w:t>
      </w:r>
    </w:p>
    <w:p w14:paraId="763AC3F1" w14:textId="7F314D58" w:rsidR="00B5213B" w:rsidRPr="008066E6" w:rsidRDefault="00B5213B">
      <w:pPr>
        <w:pStyle w:val="Heading2"/>
        <w:spacing w:before="120"/>
        <w:contextualSpacing w:val="0"/>
        <w:rPr>
          <w:rFonts w:ascii="Salesforce Sans" w:hAnsi="Salesforce Sans" w:cs="Arial"/>
          <w:szCs w:val="22"/>
        </w:rPr>
      </w:pPr>
      <w:r>
        <w:rPr>
          <w:rFonts w:ascii="Salesforce Sans" w:hAnsi="Salesforce Sans" w:cs="Arial"/>
          <w:szCs w:val="22"/>
        </w:rPr>
        <w:t>D.</w:t>
      </w:r>
      <w:r>
        <w:rPr>
          <w:rFonts w:ascii="Salesforce Sans" w:hAnsi="Salesforce Sans" w:cs="Arial"/>
          <w:szCs w:val="22"/>
        </w:rPr>
        <w:tab/>
        <w:t xml:space="preserve">Erase the value in the Search Text input box, then click </w:t>
      </w:r>
      <w:r>
        <w:rPr>
          <w:rFonts w:ascii="Salesforce Sans" w:hAnsi="Salesforce Sans" w:cs="Arial"/>
          <w:b/>
          <w:szCs w:val="22"/>
        </w:rPr>
        <w:t>Search</w:t>
      </w:r>
      <w:r>
        <w:rPr>
          <w:rFonts w:ascii="Salesforce Sans" w:hAnsi="Salesforce Sans" w:cs="Arial"/>
          <w:szCs w:val="22"/>
        </w:rPr>
        <w:t>. You should see an error that your search term must be at least two characters long.</w:t>
      </w:r>
    </w:p>
    <w:p w14:paraId="53F36C19" w14:textId="39C4D266" w:rsidR="00972982" w:rsidRDefault="00D1772E" w:rsidP="00972982">
      <w:pPr>
        <w:pStyle w:val="Heading2"/>
        <w:spacing w:before="120"/>
        <w:contextualSpacing w:val="0"/>
        <w:rPr>
          <w:rFonts w:ascii="Salesforce Sans" w:hAnsi="Salesforce Sans" w:cs="Arial"/>
          <w:szCs w:val="22"/>
        </w:rPr>
      </w:pPr>
      <w:r>
        <w:rPr>
          <w:rFonts w:ascii="Salesforce Sans" w:hAnsi="Salesforce Sans" w:cs="Arial"/>
          <w:szCs w:val="22"/>
        </w:rPr>
        <w:t>E</w:t>
      </w:r>
      <w:r w:rsidR="00972982">
        <w:rPr>
          <w:rFonts w:ascii="Salesforce Sans" w:hAnsi="Salesforce Sans" w:cs="Arial"/>
          <w:szCs w:val="22"/>
        </w:rPr>
        <w:t>.</w:t>
      </w:r>
      <w:r w:rsidR="00972982">
        <w:rPr>
          <w:rFonts w:ascii="Salesforce Sans" w:hAnsi="Salesforce Sans" w:cs="Arial"/>
          <w:szCs w:val="22"/>
        </w:rPr>
        <w:tab/>
        <w:t>Close the browser tab displaying the Visualforce page.</w:t>
      </w:r>
    </w:p>
    <w:p w14:paraId="2BB84271" w14:textId="5BD581CC" w:rsidR="00972982" w:rsidRDefault="00D1772E" w:rsidP="00972982">
      <w:pPr>
        <w:pStyle w:val="Heading2"/>
        <w:spacing w:before="120"/>
        <w:contextualSpacing w:val="0"/>
        <w:rPr>
          <w:rFonts w:ascii="Salesforce Sans" w:hAnsi="Salesforce Sans" w:cs="Arial"/>
          <w:szCs w:val="22"/>
        </w:rPr>
      </w:pPr>
      <w:r>
        <w:rPr>
          <w:rFonts w:ascii="Salesforce Sans" w:hAnsi="Salesforce Sans" w:cs="Arial"/>
          <w:szCs w:val="22"/>
        </w:rPr>
        <w:t>F</w:t>
      </w:r>
      <w:r w:rsidR="00972982">
        <w:rPr>
          <w:rFonts w:ascii="Salesforce Sans" w:hAnsi="Salesforce Sans" w:cs="Arial"/>
          <w:szCs w:val="22"/>
        </w:rPr>
        <w:t>.</w:t>
      </w:r>
      <w:r w:rsidR="00972982">
        <w:rPr>
          <w:rFonts w:ascii="Salesforce Sans" w:hAnsi="Salesforce Sans" w:cs="Arial"/>
          <w:szCs w:val="22"/>
        </w:rPr>
        <w:tab/>
        <w:t>Switch back to the Developer Console window.</w:t>
      </w:r>
    </w:p>
    <w:p w14:paraId="3A96793D" w14:textId="264120D4" w:rsidR="00972982" w:rsidRPr="007B28D8" w:rsidRDefault="00D1772E" w:rsidP="00972982">
      <w:pPr>
        <w:pStyle w:val="Heading3"/>
        <w:spacing w:before="120"/>
        <w:ind w:left="720"/>
        <w:contextualSpacing w:val="0"/>
        <w:rPr>
          <w:rFonts w:ascii="Salesforce Sans" w:hAnsi="Salesforce Sans"/>
          <w:szCs w:val="22"/>
        </w:rPr>
      </w:pPr>
      <w:r>
        <w:rPr>
          <w:rFonts w:ascii="Salesforce Sans" w:hAnsi="Salesforce Sans"/>
          <w:szCs w:val="22"/>
        </w:rPr>
        <w:t>G</w:t>
      </w:r>
      <w:r w:rsidR="00972982" w:rsidRPr="007B28D8">
        <w:rPr>
          <w:rFonts w:ascii="Salesforce Sans" w:hAnsi="Salesforce Sans"/>
          <w:szCs w:val="22"/>
        </w:rPr>
        <w:t>.</w:t>
      </w:r>
      <w:r w:rsidR="00972982" w:rsidRPr="007B28D8">
        <w:rPr>
          <w:rFonts w:ascii="Salesforce Sans" w:hAnsi="Salesforce Sans"/>
          <w:szCs w:val="22"/>
        </w:rPr>
        <w:tab/>
      </w:r>
      <w:r w:rsidR="00972982">
        <w:rPr>
          <w:rFonts w:ascii="Salesforce Sans" w:hAnsi="Salesforce Sans"/>
          <w:szCs w:val="22"/>
        </w:rPr>
        <w:t xml:space="preserve">Press </w:t>
      </w:r>
      <w:r w:rsidR="00972982" w:rsidRPr="00095225">
        <w:rPr>
          <w:rStyle w:val="EnterOrType"/>
          <w:szCs w:val="22"/>
        </w:rPr>
        <w:t>CTRL + ALT + /</w:t>
      </w:r>
      <w:r w:rsidR="00972982" w:rsidRPr="007B28D8">
        <w:rPr>
          <w:rFonts w:ascii="Salesforce Sans" w:hAnsi="Salesforce Sans"/>
          <w:szCs w:val="22"/>
        </w:rPr>
        <w:t xml:space="preserve"> to close all console tabs.</w:t>
      </w:r>
    </w:p>
    <w:p w14:paraId="39B5FF96" w14:textId="2F9C37E1" w:rsidR="00972982" w:rsidRPr="007B28D8" w:rsidRDefault="00D1772E" w:rsidP="00972982">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Pr>
          <w:rFonts w:ascii="Salesforce Sans" w:hAnsi="Salesforce Sans"/>
          <w:szCs w:val="22"/>
        </w:rPr>
        <w:t>H</w:t>
      </w:r>
      <w:r w:rsidR="00972982" w:rsidRPr="007B28D8">
        <w:rPr>
          <w:rFonts w:ascii="Salesforce Sans" w:hAnsi="Salesforce Sans"/>
          <w:szCs w:val="22"/>
        </w:rPr>
        <w:t>.</w:t>
      </w:r>
      <w:r w:rsidR="00972982" w:rsidRPr="007B28D8">
        <w:rPr>
          <w:rFonts w:ascii="Salesforce Sans" w:hAnsi="Salesforce Sans"/>
          <w:szCs w:val="22"/>
        </w:rPr>
        <w:tab/>
      </w:r>
      <w:r w:rsidR="00972982">
        <w:rPr>
          <w:rFonts w:ascii="Salesforce Sans" w:hAnsi="Salesforce Sans"/>
          <w:szCs w:val="22"/>
        </w:rPr>
        <w:t>Close the Developer Console window.</w:t>
      </w:r>
    </w:p>
    <w:p w14:paraId="3B199838" w14:textId="77777777" w:rsidR="00133453" w:rsidRPr="008066E6" w:rsidRDefault="00133453" w:rsidP="008066E6">
      <w:pPr>
        <w:spacing w:before="120" w:after="120"/>
        <w:rPr>
          <w:rFonts w:ascii="Salesforce Sans" w:hAnsi="Salesforce Sans"/>
          <w:sz w:val="22"/>
          <w:szCs w:val="22"/>
        </w:rPr>
      </w:pPr>
    </w:p>
    <w:p w14:paraId="5FF1646C" w14:textId="77777777" w:rsidR="00C078AC" w:rsidRPr="008066E6" w:rsidRDefault="00C078AC" w:rsidP="008066E6">
      <w:pPr>
        <w:spacing w:before="120" w:after="120"/>
        <w:rPr>
          <w:rFonts w:ascii="Salesforce Sans" w:hAnsi="Salesforce Sans"/>
          <w:sz w:val="22"/>
          <w:szCs w:val="22"/>
        </w:rPr>
      </w:pPr>
    </w:p>
    <w:p w14:paraId="71C63D09" w14:textId="77777777" w:rsidR="007B48A0" w:rsidRDefault="007B48A0">
      <w:pPr>
        <w:rPr>
          <w:rFonts w:ascii="Salesforce Sans" w:hAnsi="Salesforce Sans"/>
          <w:b/>
          <w:color w:val="000000" w:themeColor="text1"/>
        </w:rPr>
      </w:pPr>
      <w:bookmarkStart w:id="123" w:name="_Toc427165796"/>
      <w:bookmarkEnd w:id="34"/>
      <w:r>
        <w:br w:type="page"/>
      </w:r>
    </w:p>
    <w:p w14:paraId="4AA67965" w14:textId="58207F73" w:rsidR="00C078AC" w:rsidRPr="0077756F" w:rsidRDefault="00C078AC">
      <w:pPr>
        <w:pStyle w:val="ExerciseTitle"/>
      </w:pPr>
      <w:bookmarkStart w:id="124" w:name="_Toc514686448"/>
      <w:r w:rsidRPr="0077756F">
        <w:lastRenderedPageBreak/>
        <w:t xml:space="preserve">19-1: </w:t>
      </w:r>
      <w:r w:rsidR="007E03CB" w:rsidRPr="0077756F">
        <w:t xml:space="preserve">Determine Whether </w:t>
      </w:r>
      <w:bookmarkEnd w:id="123"/>
      <w:r w:rsidR="007E03CB" w:rsidRPr="0077756F">
        <w:t>a Declarative Solution Exists</w:t>
      </w:r>
      <w:bookmarkEnd w:id="124"/>
      <w:r w:rsidR="00950E4B" w:rsidRPr="0077756F">
        <w:br/>
      </w:r>
    </w:p>
    <w:p w14:paraId="41CCF127" w14:textId="77777777" w:rsidR="00FC2975" w:rsidRPr="008066E6" w:rsidRDefault="00FC2975"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6F8C02B0" w14:textId="77777777" w:rsidR="00C078AC" w:rsidRPr="008066E6" w:rsidRDefault="00C078AC" w:rsidP="008066E6">
      <w:pPr>
        <w:pStyle w:val="GoalTskTimeInstr"/>
        <w:spacing w:before="120" w:after="120"/>
        <w:rPr>
          <w:rFonts w:ascii="Salesforce Sans" w:hAnsi="Salesforce Sans"/>
          <w:b w:val="0"/>
          <w:sz w:val="22"/>
          <w:szCs w:val="22"/>
        </w:rPr>
      </w:pPr>
      <w:r w:rsidRPr="008066E6">
        <w:rPr>
          <w:rFonts w:ascii="Salesforce Sans" w:hAnsi="Salesforce Sans"/>
          <w:b w:val="0"/>
          <w:sz w:val="22"/>
          <w:szCs w:val="22"/>
        </w:rPr>
        <w:t>Determine which scenarios are best solved using Visualforce.</w:t>
      </w:r>
      <w:r w:rsidRPr="008066E6">
        <w:rPr>
          <w:rFonts w:ascii="Salesforce Sans" w:hAnsi="Salesforce Sans"/>
          <w:b w:val="0"/>
          <w:sz w:val="22"/>
          <w:szCs w:val="22"/>
        </w:rPr>
        <w:br/>
      </w:r>
    </w:p>
    <w:p w14:paraId="69500276"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w:t>
      </w:r>
    </w:p>
    <w:p w14:paraId="3D7B51B1" w14:textId="77777777" w:rsidR="00C078AC" w:rsidRPr="008066E6" w:rsidRDefault="00C078AC" w:rsidP="008066E6">
      <w:pPr>
        <w:pStyle w:val="Heading1"/>
        <w:spacing w:before="120"/>
        <w:contextualSpacing w:val="0"/>
        <w:rPr>
          <w:rFonts w:ascii="Salesforce Sans" w:hAnsi="Salesforce Sans"/>
          <w:szCs w:val="22"/>
        </w:rPr>
      </w:pPr>
      <w:r w:rsidRPr="008066E6">
        <w:rPr>
          <w:rFonts w:ascii="Salesforce Sans" w:hAnsi="Salesforce Sans"/>
          <w:szCs w:val="22"/>
        </w:rPr>
        <w:t>Review each scenario and determine if Visualforce would be the best solution.</w:t>
      </w:r>
    </w:p>
    <w:p w14:paraId="3EF9D190" w14:textId="77777777" w:rsidR="00C078AC" w:rsidRPr="008066E6" w:rsidRDefault="00C078AC" w:rsidP="008066E6">
      <w:pPr>
        <w:pStyle w:val="Heading1"/>
        <w:spacing w:before="120"/>
        <w:contextualSpacing w:val="0"/>
        <w:rPr>
          <w:rFonts w:ascii="Salesforce Sans" w:hAnsi="Salesforce Sans"/>
          <w:szCs w:val="22"/>
        </w:rPr>
      </w:pPr>
    </w:p>
    <w:p w14:paraId="10E9481F"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608099B0"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5 minutes </w:t>
      </w:r>
    </w:p>
    <w:p w14:paraId="4094D944" w14:textId="77777777" w:rsidR="00C078AC" w:rsidRPr="008066E6" w:rsidRDefault="00C078AC" w:rsidP="008066E6">
      <w:pPr>
        <w:pStyle w:val="SingleLine"/>
        <w:spacing w:before="120" w:after="120"/>
        <w:rPr>
          <w:rFonts w:ascii="Salesforce Sans" w:hAnsi="Salesforce Sans"/>
          <w:sz w:val="22"/>
          <w:szCs w:val="22"/>
        </w:rPr>
      </w:pPr>
    </w:p>
    <w:p w14:paraId="295FE7DC"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Scenarios:</w:t>
      </w:r>
    </w:p>
    <w:p w14:paraId="5F4EBAD0" w14:textId="4FE21AC7"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The certification team would like to include a Chatter feed on each Certification record.</w:t>
      </w:r>
    </w:p>
    <w:p w14:paraId="6A6199DF" w14:textId="77777777" w:rsidR="00C078AC" w:rsidRPr="008066E6" w:rsidRDefault="00C078AC" w:rsidP="008066E6">
      <w:pPr>
        <w:pStyle w:val="ReviewLines"/>
        <w:spacing w:before="120"/>
        <w:rPr>
          <w:rFonts w:ascii="Salesforce Sans" w:hAnsi="Salesforce Sans" w:cs="Arial"/>
          <w:sz w:val="22"/>
          <w:szCs w:val="22"/>
        </w:rPr>
      </w:pPr>
    </w:p>
    <w:p w14:paraId="3D58F7D3" w14:textId="77777777" w:rsidR="00C078AC" w:rsidRPr="008066E6" w:rsidRDefault="00C078AC" w:rsidP="008066E6">
      <w:pPr>
        <w:pStyle w:val="ReviewLines"/>
        <w:spacing w:before="120"/>
        <w:rPr>
          <w:rFonts w:ascii="Salesforce Sans" w:hAnsi="Salesforce Sans" w:cs="Arial"/>
          <w:sz w:val="22"/>
          <w:szCs w:val="22"/>
        </w:rPr>
      </w:pPr>
    </w:p>
    <w:p w14:paraId="19281E24" w14:textId="77777777" w:rsidR="00C078AC" w:rsidRPr="008066E6" w:rsidRDefault="00C078AC" w:rsidP="008066E6">
      <w:pPr>
        <w:pStyle w:val="ReviewLines"/>
        <w:spacing w:before="120"/>
        <w:rPr>
          <w:rFonts w:ascii="Salesforce Sans" w:hAnsi="Salesforce Sans" w:cs="Arial"/>
          <w:sz w:val="22"/>
          <w:szCs w:val="22"/>
        </w:rPr>
      </w:pPr>
    </w:p>
    <w:p w14:paraId="3318FF4E" w14:textId="77777777" w:rsidR="00C078AC" w:rsidRPr="008066E6" w:rsidRDefault="00C078AC" w:rsidP="008066E6">
      <w:pPr>
        <w:pStyle w:val="ReviewLines"/>
        <w:spacing w:before="120"/>
        <w:rPr>
          <w:rFonts w:ascii="Salesforce Sans" w:hAnsi="Salesforce Sans" w:cs="Arial"/>
          <w:sz w:val="22"/>
          <w:szCs w:val="22"/>
        </w:rPr>
      </w:pPr>
    </w:p>
    <w:p w14:paraId="61071DF6" w14:textId="77777777" w:rsidR="00C078AC" w:rsidRPr="008066E6" w:rsidRDefault="00C078AC" w:rsidP="008066E6">
      <w:pPr>
        <w:pStyle w:val="Heading1"/>
        <w:spacing w:before="120"/>
        <w:contextualSpacing w:val="0"/>
        <w:rPr>
          <w:rFonts w:ascii="Salesforce Sans" w:hAnsi="Salesforce Sans"/>
          <w:szCs w:val="22"/>
        </w:rPr>
      </w:pPr>
    </w:p>
    <w:p w14:paraId="69156345" w14:textId="0CB30929"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The certification team would like the Start Date field to display only when the Status is set to </w:t>
      </w:r>
      <w:proofErr w:type="spellStart"/>
      <w:r w:rsidR="00C078AC" w:rsidRPr="008066E6">
        <w:rPr>
          <w:rFonts w:ascii="Salesforce Sans" w:hAnsi="Salesforce Sans"/>
          <w:szCs w:val="22"/>
        </w:rPr>
        <w:t>Scheduled</w:t>
      </w:r>
      <w:proofErr w:type="spellEnd"/>
      <w:r w:rsidR="00C078AC" w:rsidRPr="008066E6">
        <w:rPr>
          <w:rFonts w:ascii="Salesforce Sans" w:hAnsi="Salesforce Sans"/>
          <w:szCs w:val="22"/>
        </w:rPr>
        <w:t xml:space="preserve"> on a Course Delivery. </w:t>
      </w:r>
    </w:p>
    <w:p w14:paraId="748E4666" w14:textId="77777777" w:rsidR="00C078AC" w:rsidRPr="008066E6" w:rsidRDefault="00C078AC" w:rsidP="008066E6">
      <w:pPr>
        <w:pStyle w:val="ReviewLines"/>
        <w:spacing w:before="120"/>
        <w:rPr>
          <w:rFonts w:ascii="Salesforce Sans" w:hAnsi="Salesforce Sans" w:cs="Arial"/>
          <w:sz w:val="22"/>
          <w:szCs w:val="22"/>
        </w:rPr>
      </w:pPr>
    </w:p>
    <w:p w14:paraId="112FAC52" w14:textId="77777777" w:rsidR="00C078AC" w:rsidRPr="008066E6" w:rsidRDefault="00C078AC" w:rsidP="008066E6">
      <w:pPr>
        <w:pStyle w:val="ReviewLines"/>
        <w:spacing w:before="120"/>
        <w:rPr>
          <w:rFonts w:ascii="Salesforce Sans" w:hAnsi="Salesforce Sans" w:cs="Arial"/>
          <w:sz w:val="22"/>
          <w:szCs w:val="22"/>
        </w:rPr>
      </w:pPr>
    </w:p>
    <w:p w14:paraId="6CF2839A" w14:textId="77777777" w:rsidR="00C078AC" w:rsidRPr="008066E6" w:rsidRDefault="00C078AC" w:rsidP="008066E6">
      <w:pPr>
        <w:pStyle w:val="ReviewLines"/>
        <w:spacing w:before="120"/>
        <w:rPr>
          <w:rFonts w:ascii="Salesforce Sans" w:hAnsi="Salesforce Sans" w:cs="Arial"/>
          <w:sz w:val="22"/>
          <w:szCs w:val="22"/>
        </w:rPr>
      </w:pPr>
    </w:p>
    <w:p w14:paraId="2EAFA588" w14:textId="77777777" w:rsidR="00C078AC" w:rsidRPr="008066E6" w:rsidRDefault="00C078AC" w:rsidP="008066E6">
      <w:pPr>
        <w:pStyle w:val="ReviewLines"/>
        <w:spacing w:before="120"/>
        <w:rPr>
          <w:rFonts w:ascii="Salesforce Sans" w:hAnsi="Salesforce Sans" w:cs="Arial"/>
          <w:sz w:val="22"/>
          <w:szCs w:val="22"/>
        </w:rPr>
      </w:pPr>
    </w:p>
    <w:p w14:paraId="236E0C2E" w14:textId="47C61B95"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The certification team would like the Course Deliveries related list to be the only related list displayed on the Course record.</w:t>
      </w:r>
    </w:p>
    <w:p w14:paraId="4FD5F5E9" w14:textId="77777777" w:rsidR="00C078AC" w:rsidRPr="008066E6" w:rsidRDefault="00C078AC" w:rsidP="008066E6">
      <w:pPr>
        <w:pStyle w:val="ReviewLines"/>
        <w:spacing w:before="120"/>
        <w:rPr>
          <w:rFonts w:ascii="Salesforce Sans" w:hAnsi="Salesforce Sans" w:cs="Arial"/>
          <w:sz w:val="22"/>
          <w:szCs w:val="22"/>
        </w:rPr>
      </w:pPr>
    </w:p>
    <w:p w14:paraId="5E47C422" w14:textId="77777777" w:rsidR="00C078AC" w:rsidRPr="008066E6" w:rsidRDefault="00C078AC" w:rsidP="008066E6">
      <w:pPr>
        <w:pStyle w:val="ReviewLines"/>
        <w:spacing w:before="120"/>
        <w:rPr>
          <w:rFonts w:ascii="Salesforce Sans" w:hAnsi="Salesforce Sans" w:cs="Arial"/>
          <w:sz w:val="22"/>
          <w:szCs w:val="22"/>
        </w:rPr>
      </w:pPr>
    </w:p>
    <w:p w14:paraId="023C3A0D" w14:textId="77777777" w:rsidR="00C078AC" w:rsidRPr="008066E6" w:rsidRDefault="00C078AC" w:rsidP="008066E6">
      <w:pPr>
        <w:pStyle w:val="ReviewLines"/>
        <w:spacing w:before="120"/>
        <w:rPr>
          <w:rFonts w:ascii="Salesforce Sans" w:hAnsi="Salesforce Sans" w:cs="Arial"/>
          <w:sz w:val="22"/>
          <w:szCs w:val="22"/>
        </w:rPr>
      </w:pPr>
    </w:p>
    <w:p w14:paraId="5B8BB533" w14:textId="77777777" w:rsidR="00C078AC" w:rsidRPr="008066E6" w:rsidRDefault="00C078AC" w:rsidP="008066E6">
      <w:pPr>
        <w:pStyle w:val="ReviewLines"/>
        <w:spacing w:before="120"/>
        <w:rPr>
          <w:rFonts w:ascii="Salesforce Sans" w:hAnsi="Salesforce Sans" w:cs="Arial"/>
          <w:sz w:val="22"/>
          <w:szCs w:val="22"/>
        </w:rPr>
      </w:pPr>
    </w:p>
    <w:p w14:paraId="45333E84" w14:textId="77777777" w:rsidR="00C17363" w:rsidRDefault="00C17363">
      <w:pPr>
        <w:rPr>
          <w:rFonts w:ascii="Salesforce Sans" w:hAnsi="Salesforce Sans"/>
          <w:bCs/>
          <w:sz w:val="22"/>
          <w:szCs w:val="22"/>
        </w:rPr>
      </w:pPr>
      <w:r>
        <w:rPr>
          <w:rFonts w:ascii="Salesforce Sans" w:hAnsi="Salesforce Sans"/>
          <w:szCs w:val="22"/>
        </w:rPr>
        <w:br w:type="page"/>
      </w:r>
    </w:p>
    <w:p w14:paraId="19B35361" w14:textId="08D3ECE2"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lastRenderedPageBreak/>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4</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The Contact object has a lot of fields and requires scrolling to see all the information. The certification team would like every section and related list to display as an individual tab that can be viewed when clicked on.</w:t>
      </w:r>
    </w:p>
    <w:p w14:paraId="0F925F4C" w14:textId="77777777" w:rsidR="00C078AC" w:rsidRPr="008066E6" w:rsidRDefault="00C078AC" w:rsidP="008066E6">
      <w:pPr>
        <w:pStyle w:val="ReviewLines"/>
        <w:spacing w:before="120"/>
        <w:rPr>
          <w:rFonts w:ascii="Salesforce Sans" w:hAnsi="Salesforce Sans" w:cs="Arial"/>
          <w:sz w:val="22"/>
          <w:szCs w:val="22"/>
        </w:rPr>
      </w:pPr>
    </w:p>
    <w:p w14:paraId="7D5E9CC7" w14:textId="77777777" w:rsidR="00C078AC" w:rsidRPr="008066E6" w:rsidRDefault="00C078AC" w:rsidP="008066E6">
      <w:pPr>
        <w:pStyle w:val="ReviewLines"/>
        <w:spacing w:before="120"/>
        <w:rPr>
          <w:rFonts w:ascii="Salesforce Sans" w:hAnsi="Salesforce Sans" w:cs="Arial"/>
          <w:sz w:val="22"/>
          <w:szCs w:val="22"/>
        </w:rPr>
      </w:pPr>
    </w:p>
    <w:p w14:paraId="31B18B02" w14:textId="77777777" w:rsidR="00C078AC" w:rsidRPr="008066E6" w:rsidRDefault="00C078AC" w:rsidP="008066E6">
      <w:pPr>
        <w:pStyle w:val="ReviewLines"/>
        <w:spacing w:before="120"/>
        <w:rPr>
          <w:rFonts w:ascii="Salesforce Sans" w:hAnsi="Salesforce Sans" w:cs="Arial"/>
          <w:sz w:val="22"/>
          <w:szCs w:val="22"/>
        </w:rPr>
      </w:pPr>
    </w:p>
    <w:p w14:paraId="032EAA5D" w14:textId="77777777" w:rsidR="00C078AC" w:rsidRPr="008066E6" w:rsidRDefault="00C078AC" w:rsidP="008066E6">
      <w:pPr>
        <w:pStyle w:val="ReviewLines"/>
        <w:spacing w:before="120"/>
        <w:rPr>
          <w:rFonts w:ascii="Salesforce Sans" w:hAnsi="Salesforce Sans" w:cs="Arial"/>
          <w:sz w:val="22"/>
          <w:szCs w:val="22"/>
        </w:rPr>
      </w:pPr>
    </w:p>
    <w:p w14:paraId="304A7512" w14:textId="1B340FDB"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5</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The certification team would like the Course list view to match the look and feel of their corporate website. </w:t>
      </w:r>
    </w:p>
    <w:p w14:paraId="337A11BA" w14:textId="77777777" w:rsidR="00C078AC" w:rsidRPr="008066E6" w:rsidRDefault="00C078AC" w:rsidP="008066E6">
      <w:pPr>
        <w:pStyle w:val="ReviewLines"/>
        <w:spacing w:before="120"/>
        <w:rPr>
          <w:rFonts w:ascii="Salesforce Sans" w:hAnsi="Salesforce Sans" w:cs="Arial"/>
          <w:sz w:val="22"/>
          <w:szCs w:val="22"/>
        </w:rPr>
      </w:pPr>
    </w:p>
    <w:p w14:paraId="6D06E369" w14:textId="77777777" w:rsidR="00C078AC" w:rsidRPr="008066E6" w:rsidRDefault="00C078AC" w:rsidP="008066E6">
      <w:pPr>
        <w:pStyle w:val="ReviewLines"/>
        <w:spacing w:before="120"/>
        <w:rPr>
          <w:rFonts w:ascii="Salesforce Sans" w:hAnsi="Salesforce Sans" w:cs="Arial"/>
          <w:sz w:val="22"/>
          <w:szCs w:val="22"/>
        </w:rPr>
      </w:pPr>
    </w:p>
    <w:p w14:paraId="3C4F20FD" w14:textId="77777777" w:rsidR="00C078AC" w:rsidRPr="008066E6" w:rsidRDefault="00C078AC" w:rsidP="008066E6">
      <w:pPr>
        <w:pStyle w:val="ReviewLines"/>
        <w:spacing w:before="120"/>
        <w:rPr>
          <w:rFonts w:ascii="Salesforce Sans" w:hAnsi="Salesforce Sans" w:cs="Arial"/>
          <w:sz w:val="22"/>
          <w:szCs w:val="22"/>
        </w:rPr>
      </w:pPr>
    </w:p>
    <w:p w14:paraId="42B16ED7" w14:textId="77777777" w:rsidR="00C078AC" w:rsidRPr="008066E6" w:rsidRDefault="00C078AC" w:rsidP="008066E6">
      <w:pPr>
        <w:pStyle w:val="ReviewLines"/>
        <w:spacing w:before="120"/>
        <w:rPr>
          <w:rFonts w:ascii="Salesforce Sans" w:hAnsi="Salesforce Sans" w:cs="Arial"/>
          <w:sz w:val="22"/>
          <w:szCs w:val="22"/>
        </w:rPr>
      </w:pPr>
    </w:p>
    <w:p w14:paraId="2BF5FB48" w14:textId="77777777" w:rsidR="00C078AC" w:rsidRPr="008066E6" w:rsidRDefault="00C078AC" w:rsidP="008066E6">
      <w:pPr>
        <w:pStyle w:val="Heading1"/>
        <w:spacing w:before="120"/>
        <w:contextualSpacing w:val="0"/>
        <w:rPr>
          <w:rFonts w:ascii="Salesforce Sans" w:hAnsi="Salesforce Sans"/>
          <w:szCs w:val="22"/>
        </w:rPr>
      </w:pPr>
    </w:p>
    <w:p w14:paraId="761BAE88" w14:textId="77777777" w:rsidR="007B48A0" w:rsidRDefault="007B48A0">
      <w:pPr>
        <w:rPr>
          <w:rFonts w:ascii="Salesforce Sans" w:hAnsi="Salesforce Sans"/>
          <w:b/>
          <w:color w:val="000000" w:themeColor="text1"/>
        </w:rPr>
      </w:pPr>
      <w:bookmarkStart w:id="125" w:name="_Toc427165797"/>
      <w:r>
        <w:br w:type="page"/>
      </w:r>
    </w:p>
    <w:p w14:paraId="16B5D672" w14:textId="5163A0C6" w:rsidR="00C078AC" w:rsidRPr="0077756F" w:rsidRDefault="00C078AC">
      <w:pPr>
        <w:pStyle w:val="ExerciseTitle"/>
      </w:pPr>
      <w:bookmarkStart w:id="126" w:name="_Toc514686449"/>
      <w:r w:rsidRPr="0077756F">
        <w:lastRenderedPageBreak/>
        <w:t>19-2: Defend Against SOQL Injection</w:t>
      </w:r>
      <w:bookmarkEnd w:id="125"/>
      <w:bookmarkEnd w:id="126"/>
      <w:r w:rsidR="00950E4B" w:rsidRPr="0077756F">
        <w:br/>
      </w:r>
    </w:p>
    <w:p w14:paraId="28D6E263" w14:textId="77777777" w:rsidR="00FC2975" w:rsidRPr="008066E6" w:rsidRDefault="00FC2975"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58F08C5C"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Modify the controller of a Visualforce page to defend against SOQL Injection.</w:t>
      </w:r>
    </w:p>
    <w:p w14:paraId="1F458110" w14:textId="77777777" w:rsidR="00C078AC" w:rsidRPr="008066E6" w:rsidRDefault="00C078AC" w:rsidP="008066E6">
      <w:pPr>
        <w:spacing w:before="120" w:after="120"/>
        <w:rPr>
          <w:rFonts w:ascii="Salesforce Sans" w:hAnsi="Salesforce Sans"/>
          <w:sz w:val="22"/>
          <w:szCs w:val="22"/>
        </w:rPr>
      </w:pPr>
    </w:p>
    <w:p w14:paraId="4874FBE8"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4AF0DCDB" w14:textId="09348B98"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a custom Visualforce Controller.</w:t>
      </w:r>
    </w:p>
    <w:p w14:paraId="155594C7" w14:textId="3465FD39"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a Visualforce page.</w:t>
      </w:r>
    </w:p>
    <w:p w14:paraId="0F395A42" w14:textId="4F7BE5C4"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Search for an existing record.</w:t>
      </w:r>
    </w:p>
    <w:p w14:paraId="26483FCA" w14:textId="39C744A8"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4</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Sanitize the code to defend against SOQL Injection attacks.</w:t>
      </w:r>
    </w:p>
    <w:p w14:paraId="3CC3E97F" w14:textId="77777777" w:rsidR="00C078AC" w:rsidRPr="008066E6" w:rsidRDefault="00C078AC" w:rsidP="008066E6">
      <w:pPr>
        <w:pStyle w:val="Heading1"/>
        <w:spacing w:before="120"/>
        <w:contextualSpacing w:val="0"/>
        <w:rPr>
          <w:rFonts w:ascii="Salesforce Sans" w:hAnsi="Salesforce Sans"/>
          <w:szCs w:val="22"/>
        </w:rPr>
      </w:pPr>
    </w:p>
    <w:p w14:paraId="42E1810E"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6020E0B5"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10 minutes </w:t>
      </w:r>
    </w:p>
    <w:p w14:paraId="68596BCC" w14:textId="77777777" w:rsidR="00C078AC" w:rsidRPr="008066E6" w:rsidRDefault="00C078AC" w:rsidP="008066E6">
      <w:pPr>
        <w:pStyle w:val="SingleLine"/>
        <w:spacing w:before="120" w:after="120"/>
        <w:rPr>
          <w:rFonts w:ascii="Salesforce Sans" w:hAnsi="Salesforce Sans"/>
          <w:sz w:val="22"/>
          <w:szCs w:val="22"/>
        </w:rPr>
      </w:pPr>
    </w:p>
    <w:p w14:paraId="49896E77"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385FA0A6" w14:textId="42C94E8C" w:rsidR="00C078AC"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a Controller Extension and save it.</w:t>
      </w:r>
    </w:p>
    <w:p w14:paraId="63783AAD" w14:textId="77777777" w:rsidR="005C6D7E" w:rsidRPr="00772E95" w:rsidRDefault="005C6D7E" w:rsidP="005C6D7E">
      <w:pPr>
        <w:pStyle w:val="Heading2"/>
        <w:spacing w:before="120"/>
        <w:contextualSpacing w:val="0"/>
        <w:rPr>
          <w:rFonts w:ascii="Salesforce Sans" w:hAnsi="Salesforce Sans"/>
          <w:szCs w:val="22"/>
        </w:rPr>
      </w:pPr>
      <w:r w:rsidRPr="00772E95">
        <w:rPr>
          <w:rFonts w:ascii="Salesforce Sans" w:hAnsi="Salesforce Sans"/>
          <w:szCs w:val="22"/>
        </w:rPr>
        <w:fldChar w:fldCharType="begin"/>
      </w:r>
      <w:r w:rsidRPr="00772E95">
        <w:rPr>
          <w:rFonts w:ascii="Salesforce Sans" w:hAnsi="Salesforce Sans"/>
          <w:szCs w:val="22"/>
        </w:rPr>
        <w:instrText xml:space="preserve"> SEQ H2 \r 1\* ALPHABETIC \* MERGEFORMAT </w:instrText>
      </w:r>
      <w:r w:rsidRPr="00772E95">
        <w:rPr>
          <w:rFonts w:ascii="Salesforce Sans" w:hAnsi="Salesforce Sans"/>
          <w:szCs w:val="22"/>
        </w:rPr>
        <w:fldChar w:fldCharType="separate"/>
      </w:r>
      <w:r w:rsidRPr="00772E95">
        <w:rPr>
          <w:rFonts w:ascii="Salesforce Sans" w:hAnsi="Salesforce Sans"/>
          <w:noProof/>
          <w:szCs w:val="22"/>
        </w:rPr>
        <w:t>A</w:t>
      </w:r>
      <w:r w:rsidRPr="00772E95">
        <w:rPr>
          <w:rFonts w:ascii="Salesforce Sans" w:hAnsi="Salesforce Sans"/>
          <w:noProof/>
          <w:szCs w:val="22"/>
        </w:rPr>
        <w:fldChar w:fldCharType="end"/>
      </w:r>
      <w:r w:rsidRPr="00772E95">
        <w:rPr>
          <w:rFonts w:ascii="Salesforce Sans" w:hAnsi="Salesforce Sans"/>
          <w:szCs w:val="22"/>
        </w:rPr>
        <w:t>.</w:t>
      </w:r>
      <w:r w:rsidRPr="00772E95">
        <w:rPr>
          <w:rFonts w:ascii="Salesforce Sans" w:hAnsi="Salesforce Sans"/>
          <w:szCs w:val="22"/>
        </w:rPr>
        <w:tab/>
        <w:t>C</w:t>
      </w:r>
      <w:r w:rsidRPr="00772E95">
        <w:rPr>
          <w:rFonts w:ascii="Salesforce Sans" w:hAnsi="Salesforce Sans"/>
          <w:color w:val="000000" w:themeColor="text1"/>
          <w:szCs w:val="22"/>
        </w:rPr>
        <w:t xml:space="preserve">lick </w:t>
      </w:r>
      <w:r w:rsidRPr="00772E95">
        <w:rPr>
          <w:rFonts w:ascii="Salesforce Sans" w:hAnsi="Salesforce Sans"/>
          <w:szCs w:val="22"/>
        </w:rPr>
        <w:fldChar w:fldCharType="begin"/>
      </w:r>
      <w:r w:rsidRPr="00772E95">
        <w:rPr>
          <w:rFonts w:ascii="Salesforce Sans" w:hAnsi="Salesforce Sans"/>
          <w:szCs w:val="22"/>
        </w:rPr>
        <w:instrText xml:space="preserve"> INCLUDEPICTURE "https://resources.help.salesforce.com/images/02e863126fef084a82dc1f96dea047ff.png" \* MERGEFORMATINET </w:instrText>
      </w:r>
      <w:r w:rsidRPr="00772E95">
        <w:rPr>
          <w:rFonts w:ascii="Salesforce Sans" w:hAnsi="Salesforce Sans"/>
          <w:szCs w:val="22"/>
        </w:rPr>
        <w:fldChar w:fldCharType="separate"/>
      </w:r>
      <w:r w:rsidRPr="00772E95">
        <w:rPr>
          <w:rFonts w:ascii="Salesforce Sans" w:hAnsi="Salesforce Sans"/>
          <w:noProof/>
          <w:szCs w:val="22"/>
        </w:rPr>
        <w:drawing>
          <wp:inline distT="0" distB="0" distL="0" distR="0" wp14:anchorId="3D607676" wp14:editId="38AD52B3">
            <wp:extent cx="130775" cy="144869"/>
            <wp:effectExtent l="0" t="0" r="0" b="0"/>
            <wp:docPr id="20" name="Picture 20"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772E95">
        <w:rPr>
          <w:rFonts w:ascii="Salesforce Sans" w:hAnsi="Salesforce Sans"/>
          <w:szCs w:val="22"/>
        </w:rPr>
        <w:fldChar w:fldCharType="end"/>
      </w:r>
      <w:r w:rsidRPr="00772E95">
        <w:rPr>
          <w:rFonts w:ascii="Salesforce Sans" w:hAnsi="Salesforce Sans"/>
          <w:szCs w:val="22"/>
        </w:rPr>
        <w:t xml:space="preserve"> | </w:t>
      </w:r>
      <w:r w:rsidRPr="0077756F">
        <w:rPr>
          <w:rStyle w:val="ClickPaths"/>
          <w:color w:val="000000" w:themeColor="text1"/>
          <w:szCs w:val="22"/>
        </w:rPr>
        <w:t>Developer Console.</w:t>
      </w:r>
    </w:p>
    <w:p w14:paraId="166FEEB8" w14:textId="77777777" w:rsidR="005C6D7E" w:rsidRPr="00772E95" w:rsidRDefault="005C6D7E" w:rsidP="005C6D7E">
      <w:pPr>
        <w:pStyle w:val="Heading2"/>
        <w:spacing w:before="120"/>
        <w:contextualSpacing w:val="0"/>
        <w:rPr>
          <w:rFonts w:ascii="Salesforce Sans" w:hAnsi="Salesforce Sans"/>
          <w:szCs w:val="22"/>
        </w:rPr>
      </w:pPr>
      <w:r w:rsidRPr="00772E95">
        <w:rPr>
          <w:rFonts w:ascii="Salesforce Sans" w:hAnsi="Salesforce Sans"/>
          <w:szCs w:val="22"/>
        </w:rPr>
        <w:fldChar w:fldCharType="begin"/>
      </w:r>
      <w:r w:rsidRPr="00772E95">
        <w:rPr>
          <w:rFonts w:ascii="Salesforce Sans" w:hAnsi="Salesforce Sans"/>
          <w:szCs w:val="22"/>
        </w:rPr>
        <w:instrText xml:space="preserve"> SEQ H2 \n \* ALPHABETIC \* MERGEFORMAT </w:instrText>
      </w:r>
      <w:r w:rsidRPr="00772E95">
        <w:rPr>
          <w:rFonts w:ascii="Salesforce Sans" w:hAnsi="Salesforce Sans"/>
          <w:szCs w:val="22"/>
        </w:rPr>
        <w:fldChar w:fldCharType="separate"/>
      </w:r>
      <w:r w:rsidRPr="00772E95">
        <w:rPr>
          <w:rFonts w:ascii="Salesforce Sans" w:hAnsi="Salesforce Sans"/>
          <w:noProof/>
          <w:szCs w:val="22"/>
        </w:rPr>
        <w:t>B</w:t>
      </w:r>
      <w:r w:rsidRPr="00772E95">
        <w:rPr>
          <w:rFonts w:ascii="Salesforce Sans" w:hAnsi="Salesforce Sans"/>
          <w:noProof/>
          <w:szCs w:val="22"/>
        </w:rPr>
        <w:fldChar w:fldCharType="end"/>
      </w:r>
      <w:r w:rsidRPr="00772E95">
        <w:rPr>
          <w:rFonts w:ascii="Salesforce Sans" w:hAnsi="Salesforce Sans"/>
          <w:szCs w:val="22"/>
        </w:rPr>
        <w:t>.</w:t>
      </w:r>
      <w:r w:rsidRPr="00772E95">
        <w:rPr>
          <w:rFonts w:ascii="Salesforce Sans" w:hAnsi="Salesforce Sans"/>
          <w:szCs w:val="22"/>
        </w:rPr>
        <w:tab/>
        <w:t xml:space="preserve">Click </w:t>
      </w:r>
      <w:r w:rsidRPr="00772E95">
        <w:rPr>
          <w:rStyle w:val="ClickOrSelect"/>
          <w:rFonts w:ascii="Salesforce Sans" w:hAnsi="Salesforce Sans"/>
          <w:szCs w:val="22"/>
        </w:rPr>
        <w:t>File | New | Apex Class</w:t>
      </w:r>
      <w:r w:rsidRPr="00772E95">
        <w:rPr>
          <w:rFonts w:ascii="Salesforce Sans" w:hAnsi="Salesforce Sans"/>
          <w:szCs w:val="22"/>
        </w:rPr>
        <w:t>.</w:t>
      </w:r>
    </w:p>
    <w:p w14:paraId="5F25C396" w14:textId="77777777" w:rsidR="005C6D7E" w:rsidRPr="00772E95" w:rsidRDefault="005C6D7E" w:rsidP="005C6D7E">
      <w:pPr>
        <w:pStyle w:val="Heading3"/>
        <w:spacing w:before="120"/>
        <w:ind w:left="720"/>
        <w:contextualSpacing w:val="0"/>
        <w:rPr>
          <w:rFonts w:ascii="Salesforce Sans" w:hAnsi="Salesforce Sans"/>
          <w:szCs w:val="22"/>
        </w:rPr>
      </w:pPr>
      <w:r w:rsidRPr="00772E95">
        <w:rPr>
          <w:rFonts w:ascii="Salesforce Sans" w:hAnsi="Salesforce Sans"/>
          <w:szCs w:val="22"/>
        </w:rPr>
        <w:t>C.</w:t>
      </w:r>
      <w:r w:rsidRPr="00772E95">
        <w:rPr>
          <w:rFonts w:ascii="Salesforce Sans" w:hAnsi="Salesforce Sans"/>
          <w:szCs w:val="22"/>
        </w:rPr>
        <w:tab/>
        <w:t>Enter the following information:</w:t>
      </w:r>
    </w:p>
    <w:tbl>
      <w:tblPr>
        <w:tblStyle w:val="TableGrid"/>
        <w:tblW w:w="0" w:type="auto"/>
        <w:tblInd w:w="792" w:type="dxa"/>
        <w:tblLook w:val="04A0" w:firstRow="1" w:lastRow="0" w:firstColumn="1" w:lastColumn="0" w:noHBand="0" w:noVBand="1"/>
      </w:tblPr>
      <w:tblGrid>
        <w:gridCol w:w="2353"/>
        <w:gridCol w:w="4140"/>
      </w:tblGrid>
      <w:tr w:rsidR="005C6D7E" w:rsidRPr="00CC7372" w14:paraId="7C8A5CDE" w14:textId="77777777" w:rsidTr="002A7C42">
        <w:tc>
          <w:tcPr>
            <w:tcW w:w="2353" w:type="dxa"/>
          </w:tcPr>
          <w:p w14:paraId="46CD3AEB" w14:textId="77777777" w:rsidR="005C6D7E" w:rsidRPr="00772E95" w:rsidRDefault="005C6D7E" w:rsidP="002A7C42">
            <w:pPr>
              <w:pStyle w:val="Heading2"/>
              <w:keepNext/>
              <w:keepLines/>
              <w:spacing w:before="80" w:after="80"/>
              <w:ind w:left="0" w:firstLine="0"/>
              <w:contextualSpacing w:val="0"/>
              <w:rPr>
                <w:rFonts w:ascii="Salesforce Sans" w:hAnsi="Salesforce Sans"/>
                <w:color w:val="000000" w:themeColor="text1"/>
                <w:szCs w:val="22"/>
              </w:rPr>
            </w:pPr>
            <w:r w:rsidRPr="00772E95">
              <w:rPr>
                <w:rFonts w:ascii="Salesforce Sans" w:hAnsi="Salesforce Sans"/>
                <w:color w:val="000000" w:themeColor="text1"/>
                <w:szCs w:val="22"/>
              </w:rPr>
              <w:t>Name</w:t>
            </w:r>
          </w:p>
        </w:tc>
        <w:tc>
          <w:tcPr>
            <w:tcW w:w="4140" w:type="dxa"/>
          </w:tcPr>
          <w:p w14:paraId="4A5A12A7" w14:textId="08735E98" w:rsidR="005C6D7E" w:rsidRPr="00772E95" w:rsidRDefault="005C6D7E" w:rsidP="002A7C42">
            <w:pPr>
              <w:pStyle w:val="Heading2"/>
              <w:keepNext/>
              <w:keepLines/>
              <w:spacing w:before="80" w:after="80"/>
              <w:ind w:left="0" w:firstLine="0"/>
              <w:contextualSpacing w:val="0"/>
              <w:rPr>
                <w:rStyle w:val="EnterOrType"/>
                <w:rFonts w:ascii="Salesforce Sans" w:hAnsi="Salesforce Sans"/>
                <w:color w:val="000000" w:themeColor="text1"/>
                <w:szCs w:val="22"/>
              </w:rPr>
            </w:pPr>
            <w:proofErr w:type="spellStart"/>
            <w:r w:rsidRPr="005C6D7E">
              <w:rPr>
                <w:rStyle w:val="EnterOrType"/>
              </w:rPr>
              <w:t>SOQLController</w:t>
            </w:r>
            <w:proofErr w:type="spellEnd"/>
          </w:p>
        </w:tc>
      </w:tr>
    </w:tbl>
    <w:p w14:paraId="6319A66F" w14:textId="77777777" w:rsidR="005C6D7E" w:rsidRPr="00772E95" w:rsidRDefault="005C6D7E" w:rsidP="005C6D7E">
      <w:pPr>
        <w:pStyle w:val="Heading2"/>
        <w:spacing w:before="120"/>
        <w:contextualSpacing w:val="0"/>
        <w:rPr>
          <w:rFonts w:ascii="Salesforce Sans" w:hAnsi="Salesforce Sans"/>
          <w:szCs w:val="22"/>
        </w:rPr>
      </w:pPr>
      <w:r w:rsidRPr="00772E95">
        <w:rPr>
          <w:rFonts w:ascii="Salesforce Sans" w:hAnsi="Salesforce Sans"/>
          <w:szCs w:val="22"/>
        </w:rPr>
        <w:t>D.</w:t>
      </w:r>
      <w:r w:rsidRPr="00772E95">
        <w:rPr>
          <w:rFonts w:ascii="Salesforce Sans" w:hAnsi="Salesforce Sans"/>
          <w:szCs w:val="22"/>
        </w:rPr>
        <w:tab/>
        <w:t xml:space="preserve">Click </w:t>
      </w:r>
      <w:r w:rsidRPr="00772E95">
        <w:rPr>
          <w:rFonts w:ascii="Salesforce Sans" w:hAnsi="Salesforce Sans"/>
          <w:b/>
          <w:szCs w:val="22"/>
        </w:rPr>
        <w:t>OK</w:t>
      </w:r>
      <w:r w:rsidRPr="00772E95">
        <w:rPr>
          <w:rFonts w:ascii="Salesforce Sans" w:hAnsi="Salesforce Sans"/>
          <w:szCs w:val="22"/>
        </w:rPr>
        <w:t>.</w:t>
      </w:r>
    </w:p>
    <w:p w14:paraId="6A12DED7" w14:textId="62F2067A" w:rsidR="005C6D7E" w:rsidRDefault="005C6D7E" w:rsidP="005C6D7E">
      <w:pPr>
        <w:pStyle w:val="Heading3"/>
        <w:spacing w:before="120"/>
        <w:ind w:left="720"/>
        <w:contextualSpacing w:val="0"/>
        <w:rPr>
          <w:rFonts w:ascii="Salesforce Sans" w:hAnsi="Salesforce Sans"/>
          <w:szCs w:val="22"/>
        </w:rPr>
      </w:pPr>
      <w:r w:rsidRPr="00772E95">
        <w:rPr>
          <w:rFonts w:ascii="Salesforce Sans" w:hAnsi="Salesforce Sans"/>
          <w:szCs w:val="22"/>
        </w:rPr>
        <w:t>E.</w:t>
      </w:r>
      <w:r w:rsidRPr="00772E95">
        <w:rPr>
          <w:rFonts w:ascii="Salesforce Sans" w:hAnsi="Salesforce Sans"/>
          <w:szCs w:val="22"/>
        </w:rPr>
        <w:tab/>
        <w:t xml:space="preserve">Copy and paste the contents of </w:t>
      </w:r>
      <w:r w:rsidRPr="005C6D7E">
        <w:rPr>
          <w:rFonts w:ascii="Salesforce Sans" w:hAnsi="Salesforce Sans"/>
          <w:b/>
          <w:szCs w:val="22"/>
        </w:rPr>
        <w:t>SOQLControllerClass</w:t>
      </w:r>
      <w:r w:rsidRPr="00772E95">
        <w:rPr>
          <w:rFonts w:ascii="Salesforce Sans" w:hAnsi="Salesforce Sans"/>
          <w:b/>
          <w:szCs w:val="22"/>
        </w:rPr>
        <w:t>.txt</w:t>
      </w:r>
      <w:r w:rsidRPr="00772E95">
        <w:rPr>
          <w:rFonts w:ascii="Salesforce Sans" w:hAnsi="Salesforce Sans"/>
          <w:szCs w:val="22"/>
        </w:rPr>
        <w:t xml:space="preserve"> from the Exercises folder into the window, overwriting all existing text. </w:t>
      </w:r>
    </w:p>
    <w:p w14:paraId="091673AD" w14:textId="025867D4" w:rsidR="005C6D7E" w:rsidRPr="00772E95" w:rsidRDefault="000F557E" w:rsidP="005C6D7E">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Pr>
          <w:rFonts w:ascii="Salesforce Sans" w:hAnsi="Salesforce Sans"/>
          <w:szCs w:val="22"/>
        </w:rPr>
        <w:t>F</w:t>
      </w:r>
      <w:r w:rsidR="005C6D7E" w:rsidRPr="00772E95">
        <w:rPr>
          <w:rFonts w:ascii="Salesforce Sans" w:hAnsi="Salesforce Sans"/>
          <w:szCs w:val="22"/>
        </w:rPr>
        <w:t>.</w:t>
      </w:r>
      <w:r w:rsidR="005C6D7E" w:rsidRPr="00772E95">
        <w:rPr>
          <w:rFonts w:ascii="Salesforce Sans" w:hAnsi="Salesforce Sans"/>
          <w:szCs w:val="22"/>
        </w:rPr>
        <w:tab/>
      </w:r>
      <w:r w:rsidR="005C6D7E">
        <w:rPr>
          <w:rFonts w:ascii="Salesforce Sans" w:hAnsi="Salesforce Sans"/>
          <w:szCs w:val="22"/>
        </w:rPr>
        <w:t xml:space="preserve">Press </w:t>
      </w:r>
      <w:r w:rsidR="005C6D7E" w:rsidRPr="00095225">
        <w:rPr>
          <w:rStyle w:val="EnterOrType"/>
          <w:szCs w:val="22"/>
        </w:rPr>
        <w:t>CTRL + S</w:t>
      </w:r>
      <w:r w:rsidR="005C6D7E" w:rsidRPr="00772E95">
        <w:rPr>
          <w:rFonts w:ascii="Salesforce Sans" w:hAnsi="Salesforce Sans"/>
          <w:szCs w:val="22"/>
        </w:rPr>
        <w:t xml:space="preserve"> to save the file. </w:t>
      </w:r>
    </w:p>
    <w:p w14:paraId="7798388F" w14:textId="0DDE6428"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a Visualforce page.</w:t>
      </w:r>
    </w:p>
    <w:p w14:paraId="0CD3FF14" w14:textId="066AB60E" w:rsidR="00E74719" w:rsidRPr="007B28D8" w:rsidRDefault="00E74719" w:rsidP="00E74719">
      <w:pPr>
        <w:pStyle w:val="Heading2"/>
        <w:spacing w:before="120"/>
        <w:contextualSpacing w:val="0"/>
        <w:rPr>
          <w:rFonts w:ascii="Salesforce Sans" w:hAnsi="Salesforce Sans"/>
          <w:szCs w:val="22"/>
        </w:rPr>
      </w:pPr>
      <w:r>
        <w:rPr>
          <w:rFonts w:ascii="Salesforce Sans" w:hAnsi="Salesforce Sans"/>
          <w:szCs w:val="22"/>
        </w:rPr>
        <w:t>A</w:t>
      </w:r>
      <w:r w:rsidRPr="007B28D8">
        <w:rPr>
          <w:rFonts w:ascii="Salesforce Sans" w:hAnsi="Salesforce Sans"/>
          <w:szCs w:val="22"/>
        </w:rPr>
        <w:t>.</w:t>
      </w:r>
      <w:r w:rsidRPr="007B28D8">
        <w:rPr>
          <w:rFonts w:ascii="Salesforce Sans" w:hAnsi="Salesforce Sans"/>
          <w:szCs w:val="22"/>
        </w:rPr>
        <w:tab/>
        <w:t xml:space="preserve">Click </w:t>
      </w:r>
      <w:r w:rsidRPr="007B28D8">
        <w:rPr>
          <w:rStyle w:val="ClickOrSelect"/>
          <w:rFonts w:ascii="Salesforce Sans" w:hAnsi="Salesforce Sans"/>
          <w:szCs w:val="22"/>
        </w:rPr>
        <w:t>File | New | Visualforce Page</w:t>
      </w:r>
      <w:r w:rsidRPr="007B28D8">
        <w:rPr>
          <w:rFonts w:ascii="Salesforce Sans" w:hAnsi="Salesforce Sans"/>
          <w:szCs w:val="22"/>
        </w:rPr>
        <w:t>.</w:t>
      </w:r>
    </w:p>
    <w:p w14:paraId="3BED5C43" w14:textId="0AF3D66E" w:rsidR="00E74719" w:rsidRPr="007B28D8" w:rsidRDefault="00E74719" w:rsidP="00E74719">
      <w:pPr>
        <w:pStyle w:val="Heading3"/>
        <w:spacing w:before="120"/>
        <w:ind w:left="720"/>
        <w:contextualSpacing w:val="0"/>
        <w:rPr>
          <w:rFonts w:ascii="Salesforce Sans" w:hAnsi="Salesforce Sans"/>
          <w:szCs w:val="22"/>
        </w:rPr>
      </w:pPr>
      <w:r>
        <w:rPr>
          <w:rFonts w:ascii="Salesforce Sans" w:hAnsi="Salesforce Sans"/>
          <w:szCs w:val="22"/>
        </w:rPr>
        <w:t>B</w:t>
      </w:r>
      <w:r w:rsidRPr="007B28D8">
        <w:rPr>
          <w:rFonts w:ascii="Salesforce Sans" w:hAnsi="Salesforce Sans"/>
          <w:szCs w:val="22"/>
        </w:rPr>
        <w:t>.</w:t>
      </w:r>
      <w:r w:rsidRPr="007B28D8">
        <w:rPr>
          <w:rFonts w:ascii="Salesforce Sans" w:hAnsi="Salesforce Sans"/>
          <w:szCs w:val="22"/>
        </w:rPr>
        <w:tab/>
        <w:t>Enter the following information:</w:t>
      </w:r>
    </w:p>
    <w:tbl>
      <w:tblPr>
        <w:tblStyle w:val="TableGrid"/>
        <w:tblW w:w="0" w:type="auto"/>
        <w:tblInd w:w="792" w:type="dxa"/>
        <w:tblLook w:val="04A0" w:firstRow="1" w:lastRow="0" w:firstColumn="1" w:lastColumn="0" w:noHBand="0" w:noVBand="1"/>
      </w:tblPr>
      <w:tblGrid>
        <w:gridCol w:w="2353"/>
        <w:gridCol w:w="4500"/>
      </w:tblGrid>
      <w:tr w:rsidR="00E74719" w:rsidRPr="007B28D8" w14:paraId="1F5599F4" w14:textId="77777777" w:rsidTr="002A7C42">
        <w:tc>
          <w:tcPr>
            <w:tcW w:w="2353" w:type="dxa"/>
          </w:tcPr>
          <w:p w14:paraId="1BF94072" w14:textId="77777777" w:rsidR="00E74719" w:rsidRPr="007B28D8" w:rsidRDefault="00E74719" w:rsidP="002A7C42">
            <w:pPr>
              <w:pStyle w:val="Heading2"/>
              <w:keepNext/>
              <w:keepLines/>
              <w:spacing w:before="20" w:after="20"/>
              <w:ind w:left="0" w:firstLine="0"/>
              <w:contextualSpacing w:val="0"/>
              <w:rPr>
                <w:rFonts w:ascii="Salesforce Sans" w:hAnsi="Salesforce Sans"/>
                <w:color w:val="000000" w:themeColor="text1"/>
                <w:szCs w:val="22"/>
              </w:rPr>
            </w:pPr>
            <w:r w:rsidRPr="007B28D8">
              <w:rPr>
                <w:rFonts w:ascii="Salesforce Sans" w:hAnsi="Salesforce Sans"/>
                <w:color w:val="000000" w:themeColor="text1"/>
                <w:szCs w:val="22"/>
              </w:rPr>
              <w:t>Name</w:t>
            </w:r>
          </w:p>
        </w:tc>
        <w:tc>
          <w:tcPr>
            <w:tcW w:w="4500" w:type="dxa"/>
          </w:tcPr>
          <w:p w14:paraId="442A218B" w14:textId="226A91FF" w:rsidR="00E74719" w:rsidRPr="007B28D8" w:rsidRDefault="00E74719" w:rsidP="002A7C42">
            <w:pPr>
              <w:pStyle w:val="Heading2"/>
              <w:keepNext/>
              <w:keepLines/>
              <w:spacing w:before="20" w:after="20"/>
              <w:ind w:left="0" w:firstLine="0"/>
              <w:contextualSpacing w:val="0"/>
              <w:rPr>
                <w:rStyle w:val="EnterOrType"/>
              </w:rPr>
            </w:pPr>
            <w:proofErr w:type="spellStart"/>
            <w:r w:rsidRPr="00E74719">
              <w:rPr>
                <w:rStyle w:val="EnterOrType"/>
              </w:rPr>
              <w:t>CertificationHeldQuickInfo</w:t>
            </w:r>
            <w:r>
              <w:rPr>
                <w:rStyle w:val="EnterOrType"/>
              </w:rPr>
              <w:t>Page</w:t>
            </w:r>
            <w:proofErr w:type="spellEnd"/>
          </w:p>
        </w:tc>
      </w:tr>
    </w:tbl>
    <w:p w14:paraId="31FFF1EB" w14:textId="38F2C03D" w:rsidR="00E74719" w:rsidRDefault="00E74719" w:rsidP="00E74719">
      <w:pPr>
        <w:pStyle w:val="Heading2"/>
        <w:spacing w:before="120"/>
        <w:contextualSpacing w:val="0"/>
        <w:rPr>
          <w:rFonts w:ascii="Salesforce Sans" w:hAnsi="Salesforce Sans"/>
          <w:szCs w:val="22"/>
        </w:rPr>
      </w:pPr>
      <w:r>
        <w:rPr>
          <w:rFonts w:ascii="Salesforce Sans" w:hAnsi="Salesforce Sans"/>
          <w:szCs w:val="22"/>
        </w:rPr>
        <w:t>C</w:t>
      </w:r>
      <w:r w:rsidRPr="007B28D8">
        <w:rPr>
          <w:rFonts w:ascii="Salesforce Sans" w:hAnsi="Salesforce Sans"/>
          <w:szCs w:val="22"/>
        </w:rPr>
        <w:t>.</w:t>
      </w:r>
      <w:r w:rsidRPr="007B28D8">
        <w:rPr>
          <w:rFonts w:ascii="Salesforce Sans" w:hAnsi="Salesforce Sans"/>
          <w:szCs w:val="22"/>
        </w:rPr>
        <w:tab/>
        <w:t xml:space="preserve">Click </w:t>
      </w:r>
      <w:r w:rsidRPr="007B28D8">
        <w:rPr>
          <w:rFonts w:ascii="Salesforce Sans" w:hAnsi="Salesforce Sans"/>
          <w:b/>
          <w:szCs w:val="22"/>
        </w:rPr>
        <w:t>OK</w:t>
      </w:r>
      <w:r w:rsidRPr="007B28D8">
        <w:rPr>
          <w:rFonts w:ascii="Salesforce Sans" w:hAnsi="Salesforce Sans"/>
          <w:szCs w:val="22"/>
        </w:rPr>
        <w:t>.</w:t>
      </w:r>
    </w:p>
    <w:p w14:paraId="50C87C42" w14:textId="39C83966" w:rsidR="00E74719" w:rsidRDefault="00E74719" w:rsidP="00E74719">
      <w:pPr>
        <w:pStyle w:val="Heading3"/>
        <w:spacing w:before="120"/>
        <w:ind w:left="720"/>
        <w:contextualSpacing w:val="0"/>
        <w:rPr>
          <w:rFonts w:ascii="Salesforce Sans" w:hAnsi="Salesforce Sans"/>
          <w:szCs w:val="22"/>
        </w:rPr>
      </w:pPr>
      <w:r>
        <w:rPr>
          <w:rFonts w:ascii="Salesforce Sans" w:hAnsi="Salesforce Sans"/>
          <w:szCs w:val="22"/>
        </w:rPr>
        <w:t>D</w:t>
      </w:r>
      <w:r w:rsidRPr="00772E95">
        <w:rPr>
          <w:rFonts w:ascii="Salesforce Sans" w:hAnsi="Salesforce Sans"/>
          <w:szCs w:val="22"/>
        </w:rPr>
        <w:t>.</w:t>
      </w:r>
      <w:r w:rsidRPr="00772E95">
        <w:rPr>
          <w:rFonts w:ascii="Salesforce Sans" w:hAnsi="Salesforce Sans"/>
          <w:szCs w:val="22"/>
        </w:rPr>
        <w:tab/>
        <w:t xml:space="preserve">Copy and paste the contents of </w:t>
      </w:r>
      <w:r w:rsidRPr="00E74719">
        <w:rPr>
          <w:rFonts w:ascii="Salesforce Sans" w:hAnsi="Salesforce Sans"/>
          <w:b/>
          <w:szCs w:val="22"/>
        </w:rPr>
        <w:t>CertificationHeldQuickInfoPage</w:t>
      </w:r>
      <w:r w:rsidRPr="00772E95">
        <w:rPr>
          <w:rFonts w:ascii="Salesforce Sans" w:hAnsi="Salesforce Sans"/>
          <w:b/>
          <w:szCs w:val="22"/>
        </w:rPr>
        <w:t>.txt</w:t>
      </w:r>
      <w:r w:rsidRPr="00772E95">
        <w:rPr>
          <w:rFonts w:ascii="Salesforce Sans" w:hAnsi="Salesforce Sans"/>
          <w:szCs w:val="22"/>
        </w:rPr>
        <w:t xml:space="preserve"> from the Exercises folder into the window, overwriting all existing text. </w:t>
      </w:r>
    </w:p>
    <w:p w14:paraId="1CF3CADC" w14:textId="44EFA227" w:rsidR="004776AF" w:rsidRDefault="004776AF" w:rsidP="00E74719">
      <w:pPr>
        <w:pStyle w:val="Heading3"/>
        <w:spacing w:before="120"/>
        <w:ind w:left="720"/>
        <w:contextualSpacing w:val="0"/>
        <w:rPr>
          <w:rFonts w:ascii="Salesforce Sans" w:hAnsi="Salesforce Sans"/>
          <w:szCs w:val="22"/>
        </w:rPr>
      </w:pPr>
      <w:r>
        <w:rPr>
          <w:rFonts w:ascii="Salesforce Sans" w:hAnsi="Salesforce Sans"/>
          <w:szCs w:val="22"/>
        </w:rPr>
        <w:lastRenderedPageBreak/>
        <w:t>E.</w:t>
      </w:r>
      <w:r>
        <w:rPr>
          <w:rFonts w:ascii="Salesforce Sans" w:hAnsi="Salesforce Sans"/>
          <w:szCs w:val="22"/>
        </w:rPr>
        <w:tab/>
        <w:t xml:space="preserve">Press </w:t>
      </w:r>
      <w:r w:rsidRPr="00095225">
        <w:rPr>
          <w:rStyle w:val="EnterOrType"/>
          <w:szCs w:val="22"/>
        </w:rPr>
        <w:t>CTRL + S</w:t>
      </w:r>
      <w:r w:rsidRPr="007B28D8">
        <w:rPr>
          <w:rFonts w:ascii="Salesforce Sans" w:hAnsi="Salesforce Sans"/>
          <w:szCs w:val="22"/>
        </w:rPr>
        <w:t xml:space="preserve"> to save the file.</w:t>
      </w:r>
    </w:p>
    <w:p w14:paraId="36DFE382" w14:textId="641CC7A3" w:rsidR="00C078AC"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Search for an existing record.</w:t>
      </w:r>
    </w:p>
    <w:p w14:paraId="53512687" w14:textId="75DB00B6" w:rsidR="00E95CF6" w:rsidRPr="00772E95" w:rsidRDefault="00E95CF6" w:rsidP="00E95CF6">
      <w:pPr>
        <w:pStyle w:val="Heading2"/>
        <w:spacing w:before="120"/>
        <w:contextualSpacing w:val="0"/>
        <w:rPr>
          <w:rFonts w:ascii="Salesforce Sans" w:hAnsi="Salesforce Sans"/>
          <w:color w:val="000000"/>
          <w:szCs w:val="22"/>
        </w:rPr>
      </w:pPr>
      <w:r>
        <w:rPr>
          <w:rFonts w:ascii="Salesforce Sans" w:hAnsi="Salesforce Sans"/>
          <w:szCs w:val="22"/>
        </w:rPr>
        <w:t>A</w:t>
      </w:r>
      <w:r w:rsidRPr="00772E95">
        <w:rPr>
          <w:rFonts w:ascii="Salesforce Sans" w:hAnsi="Salesforce Sans"/>
          <w:szCs w:val="22"/>
        </w:rPr>
        <w:t>.</w:t>
      </w:r>
      <w:r w:rsidRPr="00772E95">
        <w:rPr>
          <w:rFonts w:ascii="Salesforce Sans" w:hAnsi="Salesforce Sans"/>
          <w:szCs w:val="22"/>
        </w:rPr>
        <w:tab/>
      </w:r>
      <w:r>
        <w:rPr>
          <w:rFonts w:ascii="Salesforce Sans" w:hAnsi="Salesforce Sans" w:cs="Arial"/>
          <w:szCs w:val="22"/>
        </w:rPr>
        <w:t xml:space="preserve">Click </w:t>
      </w:r>
      <w:r>
        <w:rPr>
          <w:rFonts w:ascii="Salesforce Sans" w:hAnsi="Salesforce Sans" w:cs="Arial"/>
          <w:b/>
          <w:szCs w:val="22"/>
        </w:rPr>
        <w:t>Preview</w:t>
      </w:r>
      <w:r w:rsidRPr="007B28D8">
        <w:rPr>
          <w:rFonts w:ascii="Salesforce Sans" w:hAnsi="Salesforce Sans" w:cs="Arial"/>
          <w:szCs w:val="22"/>
        </w:rPr>
        <w:t>.</w:t>
      </w:r>
      <w:r>
        <w:rPr>
          <w:rFonts w:ascii="Salesforce Sans" w:hAnsi="Salesforce Sans" w:cs="Arial"/>
          <w:szCs w:val="22"/>
        </w:rPr>
        <w:t xml:space="preserve"> This will open a new browser tab displaying the Visualforce page.</w:t>
      </w:r>
    </w:p>
    <w:p w14:paraId="4A648002" w14:textId="6F44D71A" w:rsidR="00C078AC" w:rsidRPr="008066E6" w:rsidRDefault="00C40232" w:rsidP="008066E6">
      <w:pPr>
        <w:pStyle w:val="Heading2"/>
        <w:spacing w:before="120"/>
        <w:contextualSpacing w:val="0"/>
        <w:rPr>
          <w:rFonts w:ascii="Salesforce Sans" w:hAnsi="Salesforce Sans"/>
          <w:color w:val="000000"/>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Type </w:t>
      </w:r>
      <w:r w:rsidR="00C078AC" w:rsidRPr="001D162A">
        <w:rPr>
          <w:rStyle w:val="EnterOrType"/>
        </w:rPr>
        <w:t>CERTIFICATION-00001</w:t>
      </w:r>
      <w:r w:rsidR="00C078AC" w:rsidRPr="008066E6">
        <w:rPr>
          <w:rFonts w:ascii="Salesforce Sans" w:hAnsi="Salesforce Sans"/>
          <w:szCs w:val="22"/>
        </w:rPr>
        <w:t xml:space="preserve"> in the textbox</w:t>
      </w:r>
      <w:r w:rsidR="002436E2">
        <w:rPr>
          <w:rFonts w:ascii="Salesforce Sans" w:hAnsi="Salesforce Sans"/>
          <w:color w:val="000000"/>
          <w:szCs w:val="22"/>
        </w:rPr>
        <w:t xml:space="preserve">, then click </w:t>
      </w:r>
      <w:r w:rsidR="002436E2">
        <w:rPr>
          <w:rFonts w:ascii="Salesforce Sans" w:hAnsi="Salesforce Sans"/>
          <w:b/>
          <w:color w:val="000000"/>
          <w:szCs w:val="22"/>
        </w:rPr>
        <w:t>Query</w:t>
      </w:r>
      <w:r w:rsidR="002436E2">
        <w:rPr>
          <w:rFonts w:ascii="Salesforce Sans" w:hAnsi="Salesforce Sans"/>
          <w:color w:val="000000"/>
          <w:szCs w:val="22"/>
        </w:rPr>
        <w:t>.</w:t>
      </w:r>
    </w:p>
    <w:p w14:paraId="7CE4C6A1" w14:textId="325991F6" w:rsidR="00C078AC" w:rsidRPr="008066E6" w:rsidRDefault="002436E2" w:rsidP="008066E6">
      <w:pPr>
        <w:pStyle w:val="Heading2"/>
        <w:spacing w:before="120"/>
        <w:contextualSpacing w:val="0"/>
        <w:rPr>
          <w:rFonts w:ascii="Salesforce Sans" w:hAnsi="Salesforce Sans"/>
          <w:szCs w:val="22"/>
        </w:rPr>
      </w:pPr>
      <w:r>
        <w:rPr>
          <w:rFonts w:ascii="Salesforce Sans" w:hAnsi="Salesforce Sans"/>
          <w:szCs w:val="22"/>
        </w:rPr>
        <w:t>C</w:t>
      </w:r>
      <w:r w:rsidR="00C078AC" w:rsidRPr="008066E6">
        <w:rPr>
          <w:rFonts w:ascii="Salesforce Sans" w:hAnsi="Salesforce Sans"/>
          <w:szCs w:val="22"/>
        </w:rPr>
        <w:t>.</w:t>
      </w:r>
      <w:r w:rsidR="00C078AC" w:rsidRPr="008066E6">
        <w:rPr>
          <w:rFonts w:ascii="Salesforce Sans" w:hAnsi="Salesforce Sans"/>
          <w:szCs w:val="22"/>
        </w:rPr>
        <w:tab/>
        <w:t>Verify that the correct information is displayed.</w:t>
      </w:r>
    </w:p>
    <w:p w14:paraId="6FA5161B" w14:textId="4EB40B46" w:rsidR="00C078AC"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4</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Sanitize the code to defend against SOQL Injection attacks.</w:t>
      </w:r>
    </w:p>
    <w:p w14:paraId="2B4E0152" w14:textId="45941D80" w:rsidR="00C078AC" w:rsidRPr="008066E6" w:rsidRDefault="002436E2" w:rsidP="008066E6">
      <w:pPr>
        <w:pStyle w:val="Heading2"/>
        <w:spacing w:before="120"/>
        <w:contextualSpacing w:val="0"/>
        <w:rPr>
          <w:rFonts w:ascii="Salesforce Sans" w:hAnsi="Salesforce Sans"/>
          <w:color w:val="000000"/>
          <w:szCs w:val="22"/>
        </w:rPr>
      </w:pPr>
      <w:r>
        <w:rPr>
          <w:rFonts w:ascii="Salesforce Sans" w:hAnsi="Salesforce Sans"/>
          <w:szCs w:val="22"/>
        </w:rPr>
        <w:t>A</w:t>
      </w:r>
      <w:r w:rsidR="00C078AC" w:rsidRPr="008066E6">
        <w:rPr>
          <w:rFonts w:ascii="Salesforce Sans" w:hAnsi="Salesforce Sans"/>
          <w:szCs w:val="22"/>
        </w:rPr>
        <w:t>.</w:t>
      </w:r>
      <w:r w:rsidR="00C078AC" w:rsidRPr="008066E6">
        <w:rPr>
          <w:rFonts w:ascii="Salesforce Sans" w:hAnsi="Salesforce Sans"/>
          <w:szCs w:val="22"/>
        </w:rPr>
        <w:tab/>
      </w:r>
      <w:r w:rsidR="00C078AC" w:rsidRPr="008066E6">
        <w:rPr>
          <w:rFonts w:ascii="Salesforce Sans" w:hAnsi="Salesforce Sans"/>
          <w:color w:val="000000"/>
          <w:szCs w:val="22"/>
        </w:rPr>
        <w:t xml:space="preserve">Type </w:t>
      </w:r>
      <w:r w:rsidR="00C078AC" w:rsidRPr="002436E2">
        <w:rPr>
          <w:rStyle w:val="EnterOrType"/>
        </w:rPr>
        <w:t>CERTIFICATION</w:t>
      </w:r>
      <w:r w:rsidR="00C078AC" w:rsidRPr="008066E6">
        <w:rPr>
          <w:rStyle w:val="Code"/>
          <w:rFonts w:ascii="Salesforce Sans" w:hAnsi="Salesforce Sans"/>
          <w:szCs w:val="22"/>
        </w:rPr>
        <w:t xml:space="preserve"> </w:t>
      </w:r>
      <w:r>
        <w:rPr>
          <w:rStyle w:val="Code"/>
          <w:rFonts w:ascii="Salesforce Sans" w:hAnsi="Salesforce Sans"/>
          <w:szCs w:val="22"/>
        </w:rPr>
        <w:t xml:space="preserve">in the textbox, then click </w:t>
      </w:r>
      <w:r w:rsidRPr="002436E2">
        <w:rPr>
          <w:rStyle w:val="Code"/>
          <w:rFonts w:ascii="Salesforce Sans" w:hAnsi="Salesforce Sans"/>
          <w:b/>
          <w:szCs w:val="22"/>
        </w:rPr>
        <w:t>Query</w:t>
      </w:r>
      <w:r w:rsidR="00C078AC" w:rsidRPr="008066E6">
        <w:rPr>
          <w:rFonts w:ascii="Salesforce Sans" w:hAnsi="Salesforce Sans"/>
          <w:color w:val="000000"/>
          <w:szCs w:val="22"/>
        </w:rPr>
        <w:t>. Try</w:t>
      </w:r>
      <w:r w:rsidR="00C078AC" w:rsidRPr="008066E6">
        <w:rPr>
          <w:rStyle w:val="Code"/>
          <w:rFonts w:ascii="Salesforce Sans" w:hAnsi="Salesforce Sans"/>
          <w:szCs w:val="22"/>
        </w:rPr>
        <w:t xml:space="preserve"> </w:t>
      </w:r>
      <w:r w:rsidR="00C078AC" w:rsidRPr="002436E2">
        <w:rPr>
          <w:rStyle w:val="EnterOrType"/>
        </w:rPr>
        <w:t>CERTIFICATION-0000*</w:t>
      </w:r>
      <w:r w:rsidR="00C078AC" w:rsidRPr="008066E6">
        <w:rPr>
          <w:rStyle w:val="EnterOrType"/>
          <w:rFonts w:ascii="Salesforce Sans" w:hAnsi="Salesforce Sans"/>
        </w:rPr>
        <w:t>,</w:t>
      </w:r>
      <w:r w:rsidR="00C078AC" w:rsidRPr="008066E6">
        <w:rPr>
          <w:rStyle w:val="EnterOrType"/>
        </w:rPr>
        <w:t xml:space="preserve"> </w:t>
      </w:r>
      <w:r w:rsidR="00C078AC" w:rsidRPr="002436E2">
        <w:rPr>
          <w:rStyle w:val="EnterOrType"/>
        </w:rPr>
        <w:t>CERTIFICATION-0000?</w:t>
      </w:r>
      <w:r w:rsidR="00C078AC" w:rsidRPr="008066E6">
        <w:rPr>
          <w:rStyle w:val="EnterOrType"/>
          <w:rFonts w:ascii="Salesforce Sans" w:hAnsi="Salesforce Sans"/>
        </w:rPr>
        <w:t>,</w:t>
      </w:r>
      <w:r w:rsidR="00C078AC" w:rsidRPr="008066E6">
        <w:rPr>
          <w:rStyle w:val="EnterOrType"/>
        </w:rPr>
        <w:t xml:space="preserve"> </w:t>
      </w:r>
      <w:r w:rsidR="00C078AC" w:rsidRPr="002436E2">
        <w:rPr>
          <w:rStyle w:val="EnterOrType"/>
        </w:rPr>
        <w:t>CERTIFICATION-0000_</w:t>
      </w:r>
      <w:r w:rsidR="00C078AC" w:rsidRPr="008066E6">
        <w:rPr>
          <w:rFonts w:ascii="Salesforce Sans" w:hAnsi="Salesforce Sans"/>
          <w:color w:val="000000"/>
          <w:szCs w:val="22"/>
        </w:rPr>
        <w:t xml:space="preserve"> or any other text to confirm that the query is not displaying unintended information. </w:t>
      </w:r>
    </w:p>
    <w:p w14:paraId="6A9575D6" w14:textId="64134416" w:rsidR="00C078AC" w:rsidRPr="008066E6" w:rsidRDefault="00C40232" w:rsidP="008066E6">
      <w:pPr>
        <w:pStyle w:val="Heading2"/>
        <w:spacing w:before="120"/>
        <w:contextualSpacing w:val="0"/>
        <w:rPr>
          <w:rFonts w:ascii="Salesforce Sans" w:hAnsi="Salesforce Sans"/>
          <w:color w:val="000000"/>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C078AC" w:rsidRPr="008066E6">
        <w:rPr>
          <w:rFonts w:ascii="Salesforce Sans" w:hAnsi="Salesforce Sans"/>
          <w:color w:val="000000"/>
          <w:szCs w:val="22"/>
        </w:rPr>
        <w:t>Simulate a SOQL Injection attack by typing:</w:t>
      </w:r>
    </w:p>
    <w:p w14:paraId="02D684C9" w14:textId="77777777" w:rsidR="00C078AC" w:rsidRPr="008066E6" w:rsidRDefault="00C078AC" w:rsidP="008066E6">
      <w:pPr>
        <w:pStyle w:val="Heading3"/>
        <w:spacing w:before="120"/>
        <w:contextualSpacing w:val="0"/>
        <w:rPr>
          <w:rStyle w:val="EnterOrType"/>
        </w:rPr>
      </w:pPr>
      <w:r w:rsidRPr="002436E2">
        <w:rPr>
          <w:rStyle w:val="EnterOrType"/>
        </w:rPr>
        <w:t>test' OR name like '%</w:t>
      </w:r>
    </w:p>
    <w:p w14:paraId="7AB0D806" w14:textId="77777777" w:rsidR="00C078AC" w:rsidRPr="008066E6" w:rsidRDefault="00C078AC" w:rsidP="008066E6">
      <w:pPr>
        <w:pStyle w:val="Heading2"/>
        <w:spacing w:before="120"/>
        <w:contextualSpacing w:val="0"/>
        <w:rPr>
          <w:rFonts w:ascii="Salesforce Sans" w:hAnsi="Salesforce Sans"/>
          <w:szCs w:val="22"/>
        </w:rPr>
      </w:pPr>
      <w:r w:rsidRPr="008066E6">
        <w:rPr>
          <w:rFonts w:ascii="Salesforce Sans" w:hAnsi="Salesforce Sans"/>
          <w:color w:val="000000"/>
          <w:szCs w:val="22"/>
        </w:rPr>
        <w:tab/>
        <w:t>This has the effect of displaying all Certification Held records.</w:t>
      </w:r>
    </w:p>
    <w:p w14:paraId="0D4A0B16" w14:textId="2E2DE5F7" w:rsidR="00D9787B"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4A249D">
        <w:rPr>
          <w:rFonts w:ascii="Salesforce Sans" w:hAnsi="Salesforce Sans"/>
          <w:szCs w:val="22"/>
        </w:rPr>
        <w:t>Close the browser tab displaying the Visualforce page.</w:t>
      </w:r>
    </w:p>
    <w:p w14:paraId="78D21EBF" w14:textId="39C73C24" w:rsidR="0066467E" w:rsidRDefault="0066467E" w:rsidP="008066E6">
      <w:pPr>
        <w:pStyle w:val="Heading2"/>
        <w:spacing w:before="120"/>
        <w:contextualSpacing w:val="0"/>
        <w:rPr>
          <w:rFonts w:ascii="Salesforce Sans" w:hAnsi="Salesforce Sans"/>
          <w:szCs w:val="22"/>
        </w:rPr>
      </w:pPr>
      <w:r>
        <w:rPr>
          <w:rFonts w:ascii="Salesforce Sans" w:hAnsi="Salesforce Sans"/>
          <w:szCs w:val="22"/>
        </w:rPr>
        <w:t>D.</w:t>
      </w:r>
      <w:r>
        <w:rPr>
          <w:rFonts w:ascii="Salesforce Sans" w:hAnsi="Salesforce Sans"/>
          <w:szCs w:val="22"/>
        </w:rPr>
        <w:tab/>
      </w:r>
      <w:r w:rsidR="004A249D">
        <w:rPr>
          <w:rFonts w:ascii="Salesforce Sans" w:hAnsi="Salesforce Sans"/>
          <w:szCs w:val="22"/>
        </w:rPr>
        <w:t xml:space="preserve">In the Developer Console window, switch to the tab for the </w:t>
      </w:r>
      <w:proofErr w:type="spellStart"/>
      <w:r w:rsidR="004A249D" w:rsidRPr="008066E6">
        <w:rPr>
          <w:rFonts w:ascii="Salesforce Sans" w:hAnsi="Salesforce Sans"/>
          <w:b/>
          <w:szCs w:val="22"/>
        </w:rPr>
        <w:t>SOQLController</w:t>
      </w:r>
      <w:proofErr w:type="spellEnd"/>
      <w:r w:rsidR="004A249D">
        <w:rPr>
          <w:rFonts w:ascii="Salesforce Sans" w:hAnsi="Salesforce Sans"/>
          <w:szCs w:val="22"/>
        </w:rPr>
        <w:t xml:space="preserve"> class.</w:t>
      </w:r>
    </w:p>
    <w:p w14:paraId="1F2E2D42" w14:textId="594508D7" w:rsidR="004A249D" w:rsidRDefault="004A249D" w:rsidP="004A249D">
      <w:pPr>
        <w:pStyle w:val="Heading3"/>
        <w:spacing w:before="120"/>
        <w:ind w:left="720"/>
        <w:contextualSpacing w:val="0"/>
        <w:rPr>
          <w:rFonts w:ascii="Salesforce Sans" w:hAnsi="Salesforce Sans"/>
          <w:szCs w:val="22"/>
        </w:rPr>
      </w:pPr>
      <w:r w:rsidRPr="00772E95">
        <w:rPr>
          <w:rFonts w:ascii="Salesforce Sans" w:hAnsi="Salesforce Sans"/>
          <w:szCs w:val="22"/>
        </w:rPr>
        <w:t>E.</w:t>
      </w:r>
      <w:r w:rsidRPr="00772E95">
        <w:rPr>
          <w:rFonts w:ascii="Salesforce Sans" w:hAnsi="Salesforce Sans"/>
          <w:szCs w:val="22"/>
        </w:rPr>
        <w:tab/>
        <w:t xml:space="preserve">Copy and paste the contents of </w:t>
      </w:r>
      <w:r w:rsidRPr="005C6D7E">
        <w:rPr>
          <w:rFonts w:ascii="Salesforce Sans" w:hAnsi="Salesforce Sans"/>
          <w:b/>
          <w:szCs w:val="22"/>
        </w:rPr>
        <w:t>SOQLControllerClass</w:t>
      </w:r>
      <w:r>
        <w:rPr>
          <w:rFonts w:ascii="Salesforce Sans" w:hAnsi="Salesforce Sans"/>
          <w:b/>
          <w:szCs w:val="22"/>
        </w:rPr>
        <w:t>Refactored</w:t>
      </w:r>
      <w:r w:rsidRPr="00772E95">
        <w:rPr>
          <w:rFonts w:ascii="Salesforce Sans" w:hAnsi="Salesforce Sans"/>
          <w:b/>
          <w:szCs w:val="22"/>
        </w:rPr>
        <w:t>.txt</w:t>
      </w:r>
      <w:r w:rsidRPr="00772E95">
        <w:rPr>
          <w:rFonts w:ascii="Salesforce Sans" w:hAnsi="Salesforce Sans"/>
          <w:szCs w:val="22"/>
        </w:rPr>
        <w:t xml:space="preserve"> from the Exercises folder into the window, overwriting all existing text. </w:t>
      </w:r>
    </w:p>
    <w:p w14:paraId="498AFC4A" w14:textId="77777777" w:rsidR="004A249D" w:rsidRPr="00772E95" w:rsidRDefault="004A249D" w:rsidP="004A249D">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Pr>
          <w:rFonts w:ascii="Salesforce Sans" w:hAnsi="Salesforce Sans"/>
          <w:szCs w:val="22"/>
        </w:rPr>
        <w:t>F</w:t>
      </w:r>
      <w:r w:rsidRPr="00772E95">
        <w:rPr>
          <w:rFonts w:ascii="Salesforce Sans" w:hAnsi="Salesforce Sans"/>
          <w:szCs w:val="22"/>
        </w:rPr>
        <w:t>.</w:t>
      </w:r>
      <w:r w:rsidRPr="00772E95">
        <w:rPr>
          <w:rFonts w:ascii="Salesforce Sans" w:hAnsi="Salesforce Sans"/>
          <w:szCs w:val="22"/>
        </w:rPr>
        <w:tab/>
      </w:r>
      <w:r>
        <w:rPr>
          <w:rFonts w:ascii="Salesforce Sans" w:hAnsi="Salesforce Sans"/>
          <w:szCs w:val="22"/>
        </w:rPr>
        <w:t xml:space="preserve">Press </w:t>
      </w:r>
      <w:r w:rsidRPr="00095225">
        <w:rPr>
          <w:rStyle w:val="EnterOrType"/>
          <w:szCs w:val="22"/>
        </w:rPr>
        <w:t>CTRL + S</w:t>
      </w:r>
      <w:r w:rsidRPr="00772E95">
        <w:rPr>
          <w:rFonts w:ascii="Salesforce Sans" w:hAnsi="Salesforce Sans"/>
          <w:szCs w:val="22"/>
        </w:rPr>
        <w:t xml:space="preserve"> to save the file. </w:t>
      </w:r>
    </w:p>
    <w:p w14:paraId="7DC46801" w14:textId="64B736B3" w:rsidR="004A249D" w:rsidRDefault="00D778E3" w:rsidP="008066E6">
      <w:pPr>
        <w:pStyle w:val="Heading2"/>
        <w:spacing w:before="120"/>
        <w:contextualSpacing w:val="0"/>
        <w:rPr>
          <w:rFonts w:ascii="Salesforce Sans" w:hAnsi="Salesforce Sans"/>
          <w:szCs w:val="22"/>
        </w:rPr>
      </w:pPr>
      <w:r>
        <w:rPr>
          <w:rFonts w:ascii="Salesforce Sans" w:hAnsi="Salesforce Sans"/>
          <w:szCs w:val="22"/>
        </w:rPr>
        <w:t>G.</w:t>
      </w:r>
      <w:r>
        <w:rPr>
          <w:rFonts w:ascii="Salesforce Sans" w:hAnsi="Salesforce Sans"/>
          <w:szCs w:val="22"/>
        </w:rPr>
        <w:tab/>
        <w:t xml:space="preserve">Switch to the tab for the </w:t>
      </w:r>
      <w:proofErr w:type="spellStart"/>
      <w:r>
        <w:rPr>
          <w:rFonts w:ascii="Salesforce Sans" w:hAnsi="Salesforce Sans"/>
          <w:b/>
          <w:szCs w:val="22"/>
        </w:rPr>
        <w:t>CertificationHeldQuickInfoPage</w:t>
      </w:r>
      <w:proofErr w:type="spellEnd"/>
      <w:r>
        <w:rPr>
          <w:rFonts w:ascii="Salesforce Sans" w:hAnsi="Salesforce Sans"/>
          <w:szCs w:val="22"/>
        </w:rPr>
        <w:t xml:space="preserve"> page.</w:t>
      </w:r>
    </w:p>
    <w:p w14:paraId="5EDD23E7" w14:textId="025E1357" w:rsidR="00D778E3" w:rsidRDefault="00D778E3" w:rsidP="008066E6">
      <w:pPr>
        <w:pStyle w:val="Heading2"/>
        <w:spacing w:before="120"/>
        <w:contextualSpacing w:val="0"/>
        <w:rPr>
          <w:rFonts w:ascii="Salesforce Sans" w:hAnsi="Salesforce Sans" w:cs="Arial"/>
          <w:szCs w:val="22"/>
        </w:rPr>
      </w:pPr>
      <w:r>
        <w:rPr>
          <w:rFonts w:ascii="Salesforce Sans" w:hAnsi="Salesforce Sans"/>
          <w:szCs w:val="22"/>
        </w:rPr>
        <w:t>H.</w:t>
      </w:r>
      <w:r>
        <w:rPr>
          <w:rFonts w:ascii="Salesforce Sans" w:hAnsi="Salesforce Sans"/>
          <w:szCs w:val="22"/>
        </w:rPr>
        <w:tab/>
      </w:r>
      <w:r>
        <w:rPr>
          <w:rFonts w:ascii="Salesforce Sans" w:hAnsi="Salesforce Sans" w:cs="Arial"/>
          <w:szCs w:val="22"/>
        </w:rPr>
        <w:t xml:space="preserve">Click </w:t>
      </w:r>
      <w:r>
        <w:rPr>
          <w:rFonts w:ascii="Salesforce Sans" w:hAnsi="Salesforce Sans" w:cs="Arial"/>
          <w:b/>
          <w:szCs w:val="22"/>
        </w:rPr>
        <w:t>Preview</w:t>
      </w:r>
      <w:r w:rsidRPr="007B28D8">
        <w:rPr>
          <w:rFonts w:ascii="Salesforce Sans" w:hAnsi="Salesforce Sans" w:cs="Arial"/>
          <w:szCs w:val="22"/>
        </w:rPr>
        <w:t>.</w:t>
      </w:r>
      <w:r>
        <w:rPr>
          <w:rFonts w:ascii="Salesforce Sans" w:hAnsi="Salesforce Sans" w:cs="Arial"/>
          <w:szCs w:val="22"/>
        </w:rPr>
        <w:t xml:space="preserve"> This will open a new browser tab displaying the Visualforce page.</w:t>
      </w:r>
    </w:p>
    <w:p w14:paraId="2143C0F0" w14:textId="1ED52C65" w:rsidR="00586E25" w:rsidRPr="00772E95" w:rsidRDefault="00586E25" w:rsidP="00586E25">
      <w:pPr>
        <w:pStyle w:val="Heading2"/>
        <w:spacing w:before="120"/>
        <w:contextualSpacing w:val="0"/>
        <w:rPr>
          <w:rFonts w:ascii="Salesforce Sans" w:hAnsi="Salesforce Sans"/>
          <w:color w:val="000000"/>
          <w:szCs w:val="22"/>
        </w:rPr>
      </w:pPr>
      <w:r>
        <w:rPr>
          <w:rFonts w:ascii="Salesforce Sans" w:hAnsi="Salesforce Sans"/>
          <w:color w:val="000000"/>
          <w:szCs w:val="22"/>
        </w:rPr>
        <w:t>I.</w:t>
      </w:r>
      <w:r>
        <w:rPr>
          <w:rFonts w:ascii="Salesforce Sans" w:hAnsi="Salesforce Sans"/>
          <w:color w:val="000000"/>
          <w:szCs w:val="22"/>
        </w:rPr>
        <w:tab/>
      </w:r>
      <w:r w:rsidRPr="00772E95">
        <w:rPr>
          <w:rFonts w:ascii="Salesforce Sans" w:hAnsi="Salesforce Sans"/>
          <w:color w:val="000000"/>
          <w:szCs w:val="22"/>
        </w:rPr>
        <w:t>Simulate a SOQL Injection attack by typing:</w:t>
      </w:r>
    </w:p>
    <w:p w14:paraId="3F4D741B" w14:textId="77777777" w:rsidR="00586E25" w:rsidRPr="00772E95" w:rsidRDefault="00586E25" w:rsidP="00586E25">
      <w:pPr>
        <w:pStyle w:val="Heading3"/>
        <w:spacing w:before="120"/>
        <w:contextualSpacing w:val="0"/>
        <w:rPr>
          <w:rStyle w:val="EnterOrType"/>
        </w:rPr>
      </w:pPr>
      <w:r w:rsidRPr="00772E95">
        <w:rPr>
          <w:rStyle w:val="EnterOrType"/>
        </w:rPr>
        <w:t>test' OR name like '%</w:t>
      </w:r>
    </w:p>
    <w:p w14:paraId="196BFD23" w14:textId="27B32FF3" w:rsidR="00586E25" w:rsidRPr="00772E95" w:rsidRDefault="00586E25" w:rsidP="00586E25">
      <w:pPr>
        <w:pStyle w:val="Heading2"/>
        <w:spacing w:before="120"/>
        <w:contextualSpacing w:val="0"/>
        <w:rPr>
          <w:rFonts w:ascii="Salesforce Sans" w:hAnsi="Salesforce Sans"/>
          <w:szCs w:val="22"/>
        </w:rPr>
      </w:pPr>
      <w:r w:rsidRPr="00772E95">
        <w:rPr>
          <w:rFonts w:ascii="Salesforce Sans" w:hAnsi="Salesforce Sans"/>
          <w:color w:val="000000"/>
          <w:szCs w:val="22"/>
        </w:rPr>
        <w:tab/>
      </w:r>
      <w:r>
        <w:rPr>
          <w:rFonts w:ascii="Salesforce Sans" w:hAnsi="Salesforce Sans"/>
          <w:color w:val="000000"/>
          <w:szCs w:val="22"/>
        </w:rPr>
        <w:t>There should be no results displayed because the attack was mitigated.</w:t>
      </w:r>
    </w:p>
    <w:p w14:paraId="2F1D9E51" w14:textId="09B73744" w:rsidR="00870846" w:rsidRDefault="00870846" w:rsidP="00870846">
      <w:pPr>
        <w:pStyle w:val="Heading2"/>
        <w:spacing w:before="120"/>
        <w:contextualSpacing w:val="0"/>
        <w:rPr>
          <w:rFonts w:ascii="Salesforce Sans" w:hAnsi="Salesforce Sans" w:cs="Arial"/>
          <w:szCs w:val="22"/>
        </w:rPr>
      </w:pPr>
      <w:r>
        <w:rPr>
          <w:rFonts w:ascii="Salesforce Sans" w:hAnsi="Salesforce Sans" w:cs="Arial"/>
          <w:szCs w:val="22"/>
        </w:rPr>
        <w:t>J.</w:t>
      </w:r>
      <w:r>
        <w:rPr>
          <w:rFonts w:ascii="Salesforce Sans" w:hAnsi="Salesforce Sans" w:cs="Arial"/>
          <w:szCs w:val="22"/>
        </w:rPr>
        <w:tab/>
        <w:t>Close the browser tab displaying the Visualforce page.</w:t>
      </w:r>
    </w:p>
    <w:p w14:paraId="1E4F59AD" w14:textId="17563AB7" w:rsidR="00870846" w:rsidRDefault="00870846" w:rsidP="00870846">
      <w:pPr>
        <w:pStyle w:val="Heading2"/>
        <w:spacing w:before="120"/>
        <w:contextualSpacing w:val="0"/>
        <w:rPr>
          <w:rFonts w:ascii="Salesforce Sans" w:hAnsi="Salesforce Sans" w:cs="Arial"/>
          <w:szCs w:val="22"/>
        </w:rPr>
      </w:pPr>
      <w:r>
        <w:rPr>
          <w:rFonts w:ascii="Salesforce Sans" w:hAnsi="Salesforce Sans" w:cs="Arial"/>
          <w:szCs w:val="22"/>
        </w:rPr>
        <w:t>K.</w:t>
      </w:r>
      <w:r>
        <w:rPr>
          <w:rFonts w:ascii="Salesforce Sans" w:hAnsi="Salesforce Sans" w:cs="Arial"/>
          <w:szCs w:val="22"/>
        </w:rPr>
        <w:tab/>
        <w:t>Switch back to the Developer Console window.</w:t>
      </w:r>
    </w:p>
    <w:p w14:paraId="653009ED" w14:textId="32F40488" w:rsidR="00870846" w:rsidRPr="007B28D8" w:rsidRDefault="00870846" w:rsidP="00870846">
      <w:pPr>
        <w:pStyle w:val="Heading3"/>
        <w:spacing w:before="120"/>
        <w:ind w:left="720"/>
        <w:contextualSpacing w:val="0"/>
        <w:rPr>
          <w:rFonts w:ascii="Salesforce Sans" w:hAnsi="Salesforce Sans"/>
          <w:szCs w:val="22"/>
        </w:rPr>
      </w:pPr>
      <w:r>
        <w:rPr>
          <w:rFonts w:ascii="Salesforce Sans" w:hAnsi="Salesforce Sans"/>
          <w:szCs w:val="22"/>
        </w:rPr>
        <w:t>L</w:t>
      </w:r>
      <w:r w:rsidRPr="007B28D8">
        <w:rPr>
          <w:rFonts w:ascii="Salesforce Sans" w:hAnsi="Salesforce Sans"/>
          <w:szCs w:val="22"/>
        </w:rPr>
        <w:t>.</w:t>
      </w:r>
      <w:r w:rsidRPr="007B28D8">
        <w:rPr>
          <w:rFonts w:ascii="Salesforce Sans" w:hAnsi="Salesforce Sans"/>
          <w:szCs w:val="22"/>
        </w:rPr>
        <w:tab/>
      </w:r>
      <w:r>
        <w:rPr>
          <w:rFonts w:ascii="Salesforce Sans" w:hAnsi="Salesforce Sans"/>
          <w:szCs w:val="22"/>
        </w:rPr>
        <w:t xml:space="preserve">Press </w:t>
      </w:r>
      <w:r w:rsidRPr="00095225">
        <w:rPr>
          <w:rStyle w:val="EnterOrType"/>
          <w:szCs w:val="22"/>
        </w:rPr>
        <w:t>CTRL + ALT + /</w:t>
      </w:r>
      <w:r w:rsidRPr="007B28D8">
        <w:rPr>
          <w:rFonts w:ascii="Salesforce Sans" w:hAnsi="Salesforce Sans"/>
          <w:szCs w:val="22"/>
        </w:rPr>
        <w:t xml:space="preserve"> to close all console tabs.</w:t>
      </w:r>
    </w:p>
    <w:p w14:paraId="7EF9BF42" w14:textId="387B572A" w:rsidR="00870846" w:rsidRPr="007B28D8" w:rsidRDefault="00870846" w:rsidP="00870846">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Pr>
          <w:rFonts w:ascii="Salesforce Sans" w:hAnsi="Salesforce Sans"/>
          <w:szCs w:val="22"/>
        </w:rPr>
        <w:t>M</w:t>
      </w:r>
      <w:r w:rsidRPr="007B28D8">
        <w:rPr>
          <w:rFonts w:ascii="Salesforce Sans" w:hAnsi="Salesforce Sans"/>
          <w:szCs w:val="22"/>
        </w:rPr>
        <w:t>.</w:t>
      </w:r>
      <w:r w:rsidRPr="007B28D8">
        <w:rPr>
          <w:rFonts w:ascii="Salesforce Sans" w:hAnsi="Salesforce Sans"/>
          <w:szCs w:val="22"/>
        </w:rPr>
        <w:tab/>
      </w:r>
      <w:r>
        <w:rPr>
          <w:rFonts w:ascii="Salesforce Sans" w:hAnsi="Salesforce Sans"/>
          <w:szCs w:val="22"/>
        </w:rPr>
        <w:t>Close the Developer Console window.</w:t>
      </w:r>
    </w:p>
    <w:p w14:paraId="57E61313" w14:textId="77777777" w:rsidR="007B48A0" w:rsidRDefault="007B48A0">
      <w:pPr>
        <w:rPr>
          <w:rFonts w:ascii="Salesforce Sans" w:hAnsi="Salesforce Sans"/>
          <w:b/>
          <w:color w:val="000000" w:themeColor="text1"/>
        </w:rPr>
      </w:pPr>
      <w:bookmarkStart w:id="127" w:name="_Toc427165798"/>
      <w:r>
        <w:br w:type="page"/>
      </w:r>
    </w:p>
    <w:p w14:paraId="1DA297EC" w14:textId="5F0EDAA0" w:rsidR="00C078AC" w:rsidRPr="0077756F" w:rsidRDefault="00C078AC">
      <w:pPr>
        <w:pStyle w:val="ExerciseTitle"/>
      </w:pPr>
      <w:bookmarkStart w:id="128" w:name="_Toc514686450"/>
      <w:r w:rsidRPr="0077756F">
        <w:lastRenderedPageBreak/>
        <w:t>19-3: Create a Custom Button that Uses JavaScript</w:t>
      </w:r>
      <w:bookmarkEnd w:id="127"/>
      <w:r w:rsidR="008F2C71" w:rsidRPr="0077756F">
        <w:t xml:space="preserve"> (Optional)</w:t>
      </w:r>
      <w:bookmarkEnd w:id="128"/>
      <w:r w:rsidR="00950E4B" w:rsidRPr="0077756F">
        <w:br/>
      </w:r>
    </w:p>
    <w:p w14:paraId="50D2F726" w14:textId="77777777" w:rsidR="00FC2975" w:rsidRPr="008066E6" w:rsidRDefault="00FC2975"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01AB0D2F" w14:textId="1669461C"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Modify the </w:t>
      </w:r>
      <w:proofErr w:type="spellStart"/>
      <w:r w:rsidRPr="008066E6">
        <w:rPr>
          <w:rFonts w:ascii="Salesforce Sans" w:hAnsi="Salesforce Sans"/>
          <w:sz w:val="22"/>
          <w:szCs w:val="22"/>
        </w:rPr>
        <w:t>TechnicianStatus</w:t>
      </w:r>
      <w:r w:rsidR="002633F0">
        <w:rPr>
          <w:rFonts w:ascii="Salesforce Sans" w:hAnsi="Salesforce Sans"/>
          <w:sz w:val="22"/>
          <w:szCs w:val="22"/>
        </w:rPr>
        <w:t>Page</w:t>
      </w:r>
      <w:proofErr w:type="spellEnd"/>
      <w:r w:rsidRPr="008066E6">
        <w:rPr>
          <w:rFonts w:ascii="Salesforce Sans" w:hAnsi="Salesforce Sans"/>
          <w:sz w:val="22"/>
          <w:szCs w:val="22"/>
        </w:rPr>
        <w:t xml:space="preserve"> Visualforce page to include a custom button.</w:t>
      </w:r>
    </w:p>
    <w:p w14:paraId="1A256C63" w14:textId="77777777" w:rsidR="00C078AC" w:rsidRPr="008066E6" w:rsidRDefault="00C078AC" w:rsidP="008066E6">
      <w:pPr>
        <w:spacing w:before="120" w:after="120"/>
        <w:rPr>
          <w:rFonts w:ascii="Salesforce Sans" w:hAnsi="Salesforce Sans"/>
          <w:sz w:val="22"/>
          <w:szCs w:val="22"/>
        </w:rPr>
      </w:pPr>
    </w:p>
    <w:p w14:paraId="28BBE12B"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4AB9F8E0" w14:textId="15E2CE81"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Upload the JavaScript as a static resource.</w:t>
      </w:r>
    </w:p>
    <w:p w14:paraId="5B8D8370" w14:textId="719BE324"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Open the </w:t>
      </w:r>
      <w:proofErr w:type="spellStart"/>
      <w:r w:rsidR="00C078AC" w:rsidRPr="008066E6">
        <w:rPr>
          <w:rFonts w:ascii="Salesforce Sans" w:hAnsi="Salesforce Sans"/>
          <w:szCs w:val="22"/>
        </w:rPr>
        <w:t>TechnicianStatus</w:t>
      </w:r>
      <w:r w:rsidR="002633F0">
        <w:rPr>
          <w:rFonts w:ascii="Salesforce Sans" w:hAnsi="Salesforce Sans"/>
          <w:szCs w:val="22"/>
        </w:rPr>
        <w:t>Page</w:t>
      </w:r>
      <w:proofErr w:type="spellEnd"/>
      <w:r w:rsidR="00C078AC" w:rsidRPr="008066E6">
        <w:rPr>
          <w:rFonts w:ascii="Salesforce Sans" w:hAnsi="Salesforce Sans"/>
          <w:szCs w:val="22"/>
        </w:rPr>
        <w:t xml:space="preserve"> Visualforce page and complete the TODOs.</w:t>
      </w:r>
    </w:p>
    <w:p w14:paraId="5EF84643" w14:textId="7DE324C6"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Test the button.</w:t>
      </w:r>
    </w:p>
    <w:p w14:paraId="75AC6BBA" w14:textId="77777777" w:rsidR="00C078AC" w:rsidRPr="008066E6" w:rsidRDefault="00C078AC" w:rsidP="008066E6">
      <w:pPr>
        <w:pStyle w:val="Heading1"/>
        <w:spacing w:before="120"/>
        <w:contextualSpacing w:val="0"/>
        <w:rPr>
          <w:rFonts w:ascii="Salesforce Sans" w:hAnsi="Salesforce Sans"/>
          <w:szCs w:val="22"/>
        </w:rPr>
      </w:pPr>
    </w:p>
    <w:p w14:paraId="72ADB448"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0CEA15C9"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 xml:space="preserve">10 minutes </w:t>
      </w:r>
    </w:p>
    <w:p w14:paraId="0B527B97" w14:textId="77777777" w:rsidR="00C078AC" w:rsidRPr="008066E6" w:rsidRDefault="00C078AC" w:rsidP="008066E6">
      <w:pPr>
        <w:pStyle w:val="SingleLine"/>
        <w:spacing w:before="120" w:after="120"/>
        <w:rPr>
          <w:rFonts w:ascii="Salesforce Sans" w:hAnsi="Salesforce Sans"/>
          <w:sz w:val="22"/>
          <w:szCs w:val="22"/>
        </w:rPr>
      </w:pPr>
    </w:p>
    <w:p w14:paraId="765C12D7"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454BAAC8" w14:textId="391B967D"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Upload the JavaScript as a static resource.</w:t>
      </w:r>
    </w:p>
    <w:p w14:paraId="02E38B0F" w14:textId="7AEC8EA1"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\r 1\*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A</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r>
      <w:r w:rsidR="00E50AA7" w:rsidRPr="008066E6">
        <w:rPr>
          <w:rFonts w:ascii="Salesforce Sans" w:hAnsi="Salesforce Sans"/>
          <w:color w:val="000000" w:themeColor="text1"/>
          <w:szCs w:val="22"/>
        </w:rPr>
        <w:t xml:space="preserve">Click </w:t>
      </w:r>
      <w:r w:rsidR="00E50AA7" w:rsidRPr="008066E6">
        <w:rPr>
          <w:rFonts w:ascii="Salesforce Sans" w:hAnsi="Salesforce Sans"/>
          <w:szCs w:val="22"/>
        </w:rPr>
        <w:fldChar w:fldCharType="begin"/>
      </w:r>
      <w:r w:rsidR="00E50AA7" w:rsidRPr="008066E6">
        <w:rPr>
          <w:rFonts w:ascii="Salesforce Sans" w:hAnsi="Salesforce Sans"/>
          <w:szCs w:val="22"/>
        </w:rPr>
        <w:instrText xml:space="preserve"> INCLUDEPICTURE "https://resources.help.salesforce.com/images/02e863126fef084a82dc1f96dea047ff.png" \* MERGEFORMATINET </w:instrText>
      </w:r>
      <w:r w:rsidR="00E50AA7" w:rsidRPr="008066E6">
        <w:rPr>
          <w:rFonts w:ascii="Salesforce Sans" w:hAnsi="Salesforce Sans"/>
          <w:szCs w:val="22"/>
        </w:rPr>
        <w:fldChar w:fldCharType="separate"/>
      </w:r>
      <w:r w:rsidR="00E50AA7" w:rsidRPr="008066E6">
        <w:rPr>
          <w:rFonts w:ascii="Salesforce Sans" w:hAnsi="Salesforce Sans"/>
          <w:noProof/>
          <w:szCs w:val="22"/>
        </w:rPr>
        <w:drawing>
          <wp:inline distT="0" distB="0" distL="0" distR="0" wp14:anchorId="27CA01A3" wp14:editId="0BAD857D">
            <wp:extent cx="130775" cy="144869"/>
            <wp:effectExtent l="0" t="0" r="0" b="0"/>
            <wp:docPr id="28" name="Picture 28"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00E50AA7" w:rsidRPr="008066E6">
        <w:rPr>
          <w:rFonts w:ascii="Salesforce Sans" w:hAnsi="Salesforce Sans"/>
          <w:szCs w:val="22"/>
        </w:rPr>
        <w:fldChar w:fldCharType="end"/>
      </w:r>
      <w:r w:rsidR="00E50AA7" w:rsidRPr="008066E6">
        <w:rPr>
          <w:rFonts w:ascii="Salesforce Sans" w:hAnsi="Salesforce Sans"/>
          <w:szCs w:val="22"/>
        </w:rPr>
        <w:t xml:space="preserve"> | </w:t>
      </w:r>
      <w:r w:rsidR="00E50AA7" w:rsidRPr="0077756F">
        <w:rPr>
          <w:rStyle w:val="ClickPaths"/>
          <w:color w:val="000000" w:themeColor="text1"/>
          <w:szCs w:val="22"/>
        </w:rPr>
        <w:t>Setup.</w:t>
      </w:r>
    </w:p>
    <w:p w14:paraId="6E5A6E1A" w14:textId="49A0D4DA" w:rsidR="00C078AC" w:rsidRPr="008066E6" w:rsidRDefault="00C40232" w:rsidP="008066E6">
      <w:pPr>
        <w:pStyle w:val="Heading2"/>
        <w:spacing w:before="120"/>
        <w:contextualSpacing w:val="0"/>
        <w:rPr>
          <w:rStyle w:val="ClickOrSelect"/>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B</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Type </w:t>
      </w:r>
      <w:r w:rsidR="00C078AC" w:rsidRPr="003A1448">
        <w:rPr>
          <w:rStyle w:val="EnterOrType"/>
        </w:rPr>
        <w:t>static</w:t>
      </w:r>
      <w:r w:rsidR="00C078AC" w:rsidRPr="008066E6">
        <w:rPr>
          <w:rStyle w:val="EnterOrType"/>
          <w:rFonts w:ascii="Salesforce Sans" w:hAnsi="Salesforce Sans"/>
          <w:szCs w:val="22"/>
        </w:rPr>
        <w:t xml:space="preserve"> </w:t>
      </w:r>
      <w:r w:rsidR="00C078AC" w:rsidRPr="008066E6">
        <w:rPr>
          <w:rFonts w:ascii="Salesforce Sans" w:hAnsi="Salesforce Sans"/>
          <w:szCs w:val="22"/>
        </w:rPr>
        <w:t>in the Quick Find textbox.</w:t>
      </w:r>
    </w:p>
    <w:p w14:paraId="1E3EC95F" w14:textId="6028C24E" w:rsidR="00C078AC" w:rsidRPr="008066E6"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C</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Static Resources</w:t>
      </w:r>
      <w:r w:rsidR="00C078AC" w:rsidRPr="008066E6">
        <w:rPr>
          <w:rFonts w:ascii="Salesforce Sans" w:hAnsi="Salesforce Sans"/>
          <w:szCs w:val="22"/>
        </w:rPr>
        <w:t xml:space="preserve"> under </w:t>
      </w:r>
      <w:r w:rsidR="00E7333E">
        <w:rPr>
          <w:rFonts w:ascii="Salesforce Sans" w:hAnsi="Salesforce Sans"/>
          <w:szCs w:val="22"/>
        </w:rPr>
        <w:t>Custom Code</w:t>
      </w:r>
      <w:r w:rsidR="00C078AC" w:rsidRPr="008066E6">
        <w:rPr>
          <w:rFonts w:ascii="Salesforce Sans" w:hAnsi="Salesforce Sans"/>
          <w:szCs w:val="22"/>
        </w:rPr>
        <w:t>.</w:t>
      </w:r>
    </w:p>
    <w:p w14:paraId="4452233F" w14:textId="77777777" w:rsidR="00493A04" w:rsidRDefault="00C40232" w:rsidP="008066E6">
      <w:pPr>
        <w:pStyle w:val="Heading2"/>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H2 \n \* ALPHABETIC \* MERGEFORMAT </w:instrText>
      </w:r>
      <w:r w:rsidRPr="008066E6">
        <w:rPr>
          <w:rFonts w:ascii="Salesforce Sans" w:hAnsi="Salesforce Sans"/>
          <w:szCs w:val="22"/>
        </w:rPr>
        <w:fldChar w:fldCharType="separate"/>
      </w:r>
      <w:r w:rsidR="003B1717" w:rsidRPr="008066E6">
        <w:rPr>
          <w:rFonts w:ascii="Salesforce Sans" w:hAnsi="Salesforce Sans"/>
          <w:noProof/>
          <w:szCs w:val="22"/>
        </w:rPr>
        <w:t>D</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Click </w:t>
      </w:r>
      <w:r w:rsidR="00C078AC" w:rsidRPr="008066E6">
        <w:rPr>
          <w:rStyle w:val="ClickOrSelect"/>
          <w:rFonts w:ascii="Salesforce Sans" w:hAnsi="Salesforce Sans"/>
          <w:szCs w:val="22"/>
        </w:rPr>
        <w:t>New</w:t>
      </w:r>
      <w:r w:rsidR="00C078AC" w:rsidRPr="008066E6">
        <w:rPr>
          <w:rFonts w:ascii="Salesforce Sans" w:hAnsi="Salesforce Sans"/>
          <w:szCs w:val="22"/>
        </w:rPr>
        <w:t xml:space="preserve">. </w:t>
      </w:r>
    </w:p>
    <w:p w14:paraId="1F3C491F" w14:textId="7BD679DF" w:rsidR="00493A04" w:rsidRDefault="00493A04" w:rsidP="008066E6">
      <w:pPr>
        <w:pStyle w:val="Heading2"/>
        <w:spacing w:before="120"/>
        <w:contextualSpacing w:val="0"/>
        <w:rPr>
          <w:rFonts w:ascii="Salesforce Sans" w:hAnsi="Salesforce Sans"/>
          <w:szCs w:val="22"/>
        </w:rPr>
      </w:pPr>
      <w:r>
        <w:rPr>
          <w:rFonts w:ascii="Salesforce Sans" w:hAnsi="Salesforce Sans"/>
          <w:szCs w:val="22"/>
        </w:rPr>
        <w:t>E.</w:t>
      </w:r>
      <w:r>
        <w:rPr>
          <w:rFonts w:ascii="Salesforce Sans" w:hAnsi="Salesforce Sans"/>
          <w:szCs w:val="22"/>
        </w:rPr>
        <w:tab/>
        <w:t>Enter the following information:</w:t>
      </w:r>
    </w:p>
    <w:tbl>
      <w:tblPr>
        <w:tblStyle w:val="TableGrid"/>
        <w:tblW w:w="0" w:type="auto"/>
        <w:tblInd w:w="792" w:type="dxa"/>
        <w:tblLook w:val="04A0" w:firstRow="1" w:lastRow="0" w:firstColumn="1" w:lastColumn="0" w:noHBand="0" w:noVBand="1"/>
      </w:tblPr>
      <w:tblGrid>
        <w:gridCol w:w="2353"/>
        <w:gridCol w:w="5670"/>
      </w:tblGrid>
      <w:tr w:rsidR="00493A04" w:rsidRPr="00CC7372" w14:paraId="141BDDB1" w14:textId="77777777" w:rsidTr="008066E6">
        <w:tc>
          <w:tcPr>
            <w:tcW w:w="2353" w:type="dxa"/>
          </w:tcPr>
          <w:p w14:paraId="4B29EA1F" w14:textId="16FE3C34" w:rsidR="00493A04" w:rsidRPr="00772E95" w:rsidRDefault="00493A04" w:rsidP="002A7C42">
            <w:pPr>
              <w:pStyle w:val="Heading2"/>
              <w:spacing w:before="80" w:after="80"/>
              <w:ind w:left="0" w:firstLine="0"/>
              <w:contextualSpacing w:val="0"/>
              <w:rPr>
                <w:rFonts w:ascii="Salesforce Sans" w:hAnsi="Salesforce Sans"/>
                <w:color w:val="000000" w:themeColor="text1"/>
                <w:szCs w:val="22"/>
              </w:rPr>
            </w:pPr>
            <w:r>
              <w:rPr>
                <w:rFonts w:ascii="Salesforce Sans" w:hAnsi="Salesforce Sans"/>
                <w:color w:val="000000" w:themeColor="text1"/>
                <w:szCs w:val="22"/>
              </w:rPr>
              <w:t>Name</w:t>
            </w:r>
          </w:p>
        </w:tc>
        <w:tc>
          <w:tcPr>
            <w:tcW w:w="5670" w:type="dxa"/>
          </w:tcPr>
          <w:p w14:paraId="22077B8F" w14:textId="7593EBBE" w:rsidR="00493A04" w:rsidRPr="00772E95" w:rsidRDefault="00493A04" w:rsidP="002A7C42">
            <w:pPr>
              <w:pStyle w:val="Heading2"/>
              <w:spacing w:before="80" w:after="80"/>
              <w:ind w:left="0" w:firstLine="0"/>
              <w:contextualSpacing w:val="0"/>
              <w:rPr>
                <w:rStyle w:val="EnterOrType"/>
              </w:rPr>
            </w:pPr>
            <w:proofErr w:type="spellStart"/>
            <w:r>
              <w:rPr>
                <w:rStyle w:val="EnterOrType"/>
              </w:rPr>
              <w:t>CustomCancelButton</w:t>
            </w:r>
            <w:proofErr w:type="spellEnd"/>
          </w:p>
        </w:tc>
      </w:tr>
      <w:tr w:rsidR="00493A04" w:rsidRPr="00CC7372" w14:paraId="2327E99F" w14:textId="77777777" w:rsidTr="008066E6">
        <w:tc>
          <w:tcPr>
            <w:tcW w:w="2353" w:type="dxa"/>
          </w:tcPr>
          <w:p w14:paraId="0C148062" w14:textId="526CB24E" w:rsidR="00493A04" w:rsidRPr="00772E95" w:rsidRDefault="00493A04" w:rsidP="002A7C42">
            <w:pPr>
              <w:pStyle w:val="Heading2"/>
              <w:spacing w:before="80" w:after="80"/>
              <w:ind w:left="0" w:firstLine="0"/>
              <w:contextualSpacing w:val="0"/>
              <w:rPr>
                <w:rFonts w:ascii="Salesforce Sans" w:hAnsi="Salesforce Sans"/>
                <w:color w:val="000000" w:themeColor="text1"/>
                <w:szCs w:val="22"/>
              </w:rPr>
            </w:pPr>
            <w:r>
              <w:rPr>
                <w:rFonts w:ascii="Salesforce Sans" w:hAnsi="Salesforce Sans"/>
                <w:color w:val="000000" w:themeColor="text1"/>
                <w:szCs w:val="22"/>
              </w:rPr>
              <w:t>Description</w:t>
            </w:r>
          </w:p>
        </w:tc>
        <w:tc>
          <w:tcPr>
            <w:tcW w:w="5670" w:type="dxa"/>
          </w:tcPr>
          <w:p w14:paraId="098DE21B" w14:textId="2D6A878A" w:rsidR="00493A04" w:rsidRPr="00772E95" w:rsidRDefault="00493A04" w:rsidP="002A7C42">
            <w:pPr>
              <w:pStyle w:val="Heading2"/>
              <w:spacing w:before="80" w:after="80"/>
              <w:ind w:left="0" w:firstLine="0"/>
              <w:contextualSpacing w:val="0"/>
              <w:rPr>
                <w:rStyle w:val="EnterOrType"/>
              </w:rPr>
            </w:pPr>
            <w:r w:rsidRPr="00493A04">
              <w:rPr>
                <w:rStyle w:val="EnterOrType"/>
              </w:rPr>
              <w:t>A custom cancel button that creates a dialog box to ask users if they are sure they want to cancel.</w:t>
            </w:r>
          </w:p>
        </w:tc>
      </w:tr>
      <w:tr w:rsidR="00493A04" w:rsidRPr="00CC7372" w14:paraId="7063F29A" w14:textId="77777777" w:rsidTr="00493A04">
        <w:tc>
          <w:tcPr>
            <w:tcW w:w="2353" w:type="dxa"/>
          </w:tcPr>
          <w:p w14:paraId="00B94EE1" w14:textId="7FA19031" w:rsidR="00493A04" w:rsidRDefault="003C50AC" w:rsidP="002A7C42">
            <w:pPr>
              <w:pStyle w:val="Heading2"/>
              <w:spacing w:before="80" w:after="80"/>
              <w:ind w:left="0" w:firstLine="0"/>
              <w:contextualSpacing w:val="0"/>
              <w:rPr>
                <w:rFonts w:ascii="Salesforce Sans" w:hAnsi="Salesforce Sans"/>
                <w:color w:val="000000" w:themeColor="text1"/>
                <w:szCs w:val="22"/>
              </w:rPr>
            </w:pPr>
            <w:r>
              <w:rPr>
                <w:rFonts w:ascii="Salesforce Sans" w:hAnsi="Salesforce Sans"/>
                <w:color w:val="000000" w:themeColor="text1"/>
                <w:szCs w:val="22"/>
              </w:rPr>
              <w:t>Choose File</w:t>
            </w:r>
          </w:p>
        </w:tc>
        <w:tc>
          <w:tcPr>
            <w:tcW w:w="5670" w:type="dxa"/>
          </w:tcPr>
          <w:p w14:paraId="6013BDC4" w14:textId="298F8AC4" w:rsidR="00493A04" w:rsidRPr="008066E6" w:rsidRDefault="003C50AC" w:rsidP="002A7C42">
            <w:pPr>
              <w:pStyle w:val="Heading2"/>
              <w:spacing w:before="80" w:after="80"/>
              <w:ind w:left="0" w:firstLine="0"/>
              <w:contextualSpacing w:val="0"/>
              <w:rPr>
                <w:rStyle w:val="EnterOrType"/>
                <w:rFonts w:ascii="Salesforce Sans" w:hAnsi="Salesforce Sans"/>
              </w:rPr>
            </w:pPr>
            <w:r w:rsidRPr="008066E6">
              <w:rPr>
                <w:rStyle w:val="EnterOrType"/>
                <w:rFonts w:ascii="Salesforce Sans" w:hAnsi="Salesforce Sans"/>
              </w:rPr>
              <w:t>Click then loc</w:t>
            </w:r>
            <w:r>
              <w:rPr>
                <w:rStyle w:val="EnterOrType"/>
                <w:rFonts w:ascii="Salesforce Sans" w:hAnsi="Salesforce Sans"/>
              </w:rPr>
              <w:t xml:space="preserve">ate and select the </w:t>
            </w:r>
            <w:r>
              <w:rPr>
                <w:rStyle w:val="EnterOrType"/>
                <w:rFonts w:ascii="Salesforce Sans" w:hAnsi="Salesforce Sans"/>
                <w:b/>
              </w:rPr>
              <w:t>CustomCancelButton.</w:t>
            </w:r>
            <w:r w:rsidR="00A13424">
              <w:rPr>
                <w:rStyle w:val="EnterOrType"/>
                <w:rFonts w:ascii="Salesforce Sans" w:hAnsi="Salesforce Sans"/>
                <w:b/>
              </w:rPr>
              <w:t>js</w:t>
            </w:r>
            <w:r>
              <w:rPr>
                <w:rStyle w:val="EnterOrType"/>
                <w:rFonts w:ascii="Salesforce Sans" w:hAnsi="Salesforce Sans"/>
              </w:rPr>
              <w:t xml:space="preserve"> file in your Exercises folder.</w:t>
            </w:r>
          </w:p>
        </w:tc>
      </w:tr>
      <w:tr w:rsidR="00BF6AD6" w:rsidRPr="00CC7372" w14:paraId="27C00794" w14:textId="77777777" w:rsidTr="00493A04">
        <w:tc>
          <w:tcPr>
            <w:tcW w:w="2353" w:type="dxa"/>
          </w:tcPr>
          <w:p w14:paraId="1016EA09" w14:textId="763664BB" w:rsidR="00BF6AD6" w:rsidRDefault="00BF6AD6" w:rsidP="002A7C42">
            <w:pPr>
              <w:pStyle w:val="Heading2"/>
              <w:spacing w:before="80" w:after="80"/>
              <w:ind w:left="0" w:firstLine="0"/>
              <w:contextualSpacing w:val="0"/>
              <w:rPr>
                <w:rFonts w:ascii="Salesforce Sans" w:hAnsi="Salesforce Sans"/>
                <w:color w:val="000000" w:themeColor="text1"/>
                <w:szCs w:val="22"/>
              </w:rPr>
            </w:pPr>
            <w:r>
              <w:rPr>
                <w:rFonts w:ascii="Salesforce Sans" w:hAnsi="Salesforce Sans"/>
                <w:color w:val="000000" w:themeColor="text1"/>
                <w:szCs w:val="22"/>
              </w:rPr>
              <w:t>Cache Control</w:t>
            </w:r>
          </w:p>
        </w:tc>
        <w:tc>
          <w:tcPr>
            <w:tcW w:w="5670" w:type="dxa"/>
          </w:tcPr>
          <w:p w14:paraId="5A1D0E72" w14:textId="63D5BEA2" w:rsidR="00BF6AD6" w:rsidRPr="00BF6AD6" w:rsidRDefault="00BF6AD6" w:rsidP="002A7C42">
            <w:pPr>
              <w:pStyle w:val="Heading2"/>
              <w:spacing w:before="80" w:after="80"/>
              <w:ind w:left="0" w:firstLine="0"/>
              <w:contextualSpacing w:val="0"/>
              <w:rPr>
                <w:rStyle w:val="EnterOrType"/>
                <w:rFonts w:ascii="Salesforce Sans" w:hAnsi="Salesforce Sans"/>
              </w:rPr>
            </w:pPr>
            <w:r>
              <w:rPr>
                <w:rStyle w:val="EnterOrType"/>
                <w:rFonts w:ascii="Salesforce Sans" w:hAnsi="Salesforce Sans"/>
                <w:b/>
              </w:rPr>
              <w:t>Public</w:t>
            </w:r>
          </w:p>
        </w:tc>
      </w:tr>
    </w:tbl>
    <w:p w14:paraId="30A9D2DA" w14:textId="407EE6D7" w:rsidR="00493A04" w:rsidRPr="0025217D" w:rsidRDefault="0025217D" w:rsidP="008066E6">
      <w:pPr>
        <w:pStyle w:val="Heading2"/>
        <w:spacing w:before="120"/>
        <w:contextualSpacing w:val="0"/>
        <w:rPr>
          <w:rFonts w:ascii="Salesforce Sans" w:hAnsi="Salesforce Sans"/>
          <w:szCs w:val="22"/>
        </w:rPr>
      </w:pPr>
      <w:r>
        <w:rPr>
          <w:rFonts w:ascii="Salesforce Sans" w:hAnsi="Salesforce Sans"/>
          <w:szCs w:val="22"/>
        </w:rPr>
        <w:t>F.</w:t>
      </w:r>
      <w:r>
        <w:rPr>
          <w:rFonts w:ascii="Salesforce Sans" w:hAnsi="Salesforce Sans"/>
          <w:szCs w:val="22"/>
        </w:rPr>
        <w:tab/>
        <w:t xml:space="preserve">Click </w:t>
      </w:r>
      <w:r>
        <w:rPr>
          <w:rFonts w:ascii="Salesforce Sans" w:hAnsi="Salesforce Sans"/>
          <w:b/>
          <w:szCs w:val="22"/>
        </w:rPr>
        <w:t>Save</w:t>
      </w:r>
      <w:r>
        <w:rPr>
          <w:rFonts w:ascii="Salesforce Sans" w:hAnsi="Salesforce Sans"/>
          <w:szCs w:val="22"/>
        </w:rPr>
        <w:t>.</w:t>
      </w:r>
    </w:p>
    <w:p w14:paraId="69BFF788" w14:textId="16B30214" w:rsidR="00C078AC" w:rsidRPr="008066E6" w:rsidRDefault="00C078AC" w:rsidP="008066E6">
      <w:pPr>
        <w:pStyle w:val="Heading2"/>
        <w:spacing w:before="120"/>
        <w:contextualSpacing w:val="0"/>
        <w:rPr>
          <w:rFonts w:ascii="Salesforce Sans" w:hAnsi="Salesforce Sans"/>
          <w:szCs w:val="22"/>
        </w:rPr>
      </w:pPr>
    </w:p>
    <w:p w14:paraId="6E1E4045" w14:textId="77777777" w:rsidR="00C078AC" w:rsidRPr="008066E6" w:rsidRDefault="00C078AC" w:rsidP="008066E6">
      <w:pPr>
        <w:pStyle w:val="Heading1"/>
        <w:spacing w:before="120"/>
        <w:contextualSpacing w:val="0"/>
        <w:rPr>
          <w:rFonts w:ascii="Salesforce Sans" w:hAnsi="Salesforce Sans"/>
          <w:szCs w:val="22"/>
        </w:rPr>
      </w:pPr>
    </w:p>
    <w:p w14:paraId="1994994B" w14:textId="6BC5C4E6"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lastRenderedPageBreak/>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Open the </w:t>
      </w:r>
      <w:proofErr w:type="spellStart"/>
      <w:r w:rsidR="00C078AC" w:rsidRPr="008066E6">
        <w:rPr>
          <w:rFonts w:ascii="Salesforce Sans" w:hAnsi="Salesforce Sans"/>
          <w:szCs w:val="22"/>
        </w:rPr>
        <w:t>TechnicianStatus</w:t>
      </w:r>
      <w:r w:rsidR="004832C3">
        <w:rPr>
          <w:rFonts w:ascii="Salesforce Sans" w:hAnsi="Salesforce Sans"/>
          <w:szCs w:val="22"/>
        </w:rPr>
        <w:t>Page</w:t>
      </w:r>
      <w:proofErr w:type="spellEnd"/>
      <w:r w:rsidR="00C078AC" w:rsidRPr="008066E6">
        <w:rPr>
          <w:rFonts w:ascii="Salesforce Sans" w:hAnsi="Salesforce Sans"/>
          <w:szCs w:val="22"/>
        </w:rPr>
        <w:t xml:space="preserve"> Visualforce page.</w:t>
      </w:r>
    </w:p>
    <w:p w14:paraId="78D24C16" w14:textId="77777777" w:rsidR="00156B3B" w:rsidRDefault="00156B3B" w:rsidP="00156B3B">
      <w:pPr>
        <w:pStyle w:val="Heading2"/>
        <w:spacing w:before="120"/>
        <w:contextualSpacing w:val="0"/>
        <w:rPr>
          <w:rFonts w:ascii="Salesforce Sans" w:hAnsi="Salesforce Sans"/>
          <w:szCs w:val="22"/>
        </w:rPr>
      </w:pPr>
      <w:r w:rsidRPr="007B28D8">
        <w:rPr>
          <w:rFonts w:ascii="Salesforce Sans" w:hAnsi="Salesforce Sans"/>
          <w:szCs w:val="22"/>
        </w:rPr>
        <w:fldChar w:fldCharType="begin"/>
      </w:r>
      <w:r w:rsidRPr="007B28D8">
        <w:rPr>
          <w:rFonts w:ascii="Salesforce Sans" w:hAnsi="Salesforce Sans"/>
          <w:szCs w:val="22"/>
        </w:rPr>
        <w:instrText xml:space="preserve"> SEQ H2 \r 1\* ALPHABETIC \* MERGEFORMAT </w:instrText>
      </w:r>
      <w:r w:rsidRPr="007B28D8">
        <w:rPr>
          <w:rFonts w:ascii="Salesforce Sans" w:hAnsi="Salesforce Sans"/>
          <w:szCs w:val="22"/>
        </w:rPr>
        <w:fldChar w:fldCharType="separate"/>
      </w:r>
      <w:r w:rsidRPr="007B28D8">
        <w:rPr>
          <w:rFonts w:ascii="Salesforce Sans" w:hAnsi="Salesforce Sans"/>
          <w:noProof/>
          <w:szCs w:val="22"/>
        </w:rPr>
        <w:t>A</w:t>
      </w:r>
      <w:r w:rsidRPr="007B28D8">
        <w:rPr>
          <w:rFonts w:ascii="Salesforce Sans" w:hAnsi="Salesforce Sans"/>
          <w:noProof/>
          <w:szCs w:val="22"/>
        </w:rPr>
        <w:fldChar w:fldCharType="end"/>
      </w:r>
      <w:r w:rsidRPr="007B28D8">
        <w:rPr>
          <w:rFonts w:ascii="Salesforce Sans" w:hAnsi="Salesforce Sans"/>
          <w:szCs w:val="22"/>
        </w:rPr>
        <w:t>.</w:t>
      </w:r>
      <w:r w:rsidRPr="007B28D8">
        <w:rPr>
          <w:rFonts w:ascii="Salesforce Sans" w:hAnsi="Salesforce Sans"/>
          <w:szCs w:val="22"/>
        </w:rPr>
        <w:tab/>
        <w:t>C</w:t>
      </w:r>
      <w:r w:rsidRPr="007B28D8">
        <w:rPr>
          <w:rFonts w:ascii="Salesforce Sans" w:hAnsi="Salesforce Sans"/>
          <w:color w:val="000000" w:themeColor="text1"/>
          <w:szCs w:val="22"/>
        </w:rPr>
        <w:t xml:space="preserve">lick </w:t>
      </w:r>
      <w:r w:rsidRPr="007B28D8">
        <w:rPr>
          <w:rFonts w:ascii="Salesforce Sans" w:hAnsi="Salesforce Sans"/>
          <w:szCs w:val="22"/>
        </w:rPr>
        <w:fldChar w:fldCharType="begin"/>
      </w:r>
      <w:r w:rsidRPr="007B28D8">
        <w:rPr>
          <w:rFonts w:ascii="Salesforce Sans" w:hAnsi="Salesforce Sans"/>
          <w:szCs w:val="22"/>
        </w:rPr>
        <w:instrText xml:space="preserve"> INCLUDEPICTURE "https://resources.help.salesforce.com/images/02e863126fef084a82dc1f96dea047ff.png" \* MERGEFORMATINET </w:instrText>
      </w:r>
      <w:r w:rsidRPr="007B28D8">
        <w:rPr>
          <w:rFonts w:ascii="Salesforce Sans" w:hAnsi="Salesforce Sans"/>
          <w:szCs w:val="22"/>
        </w:rPr>
        <w:fldChar w:fldCharType="separate"/>
      </w:r>
      <w:r w:rsidRPr="007B28D8">
        <w:rPr>
          <w:rFonts w:ascii="Salesforce Sans" w:hAnsi="Salesforce Sans"/>
          <w:noProof/>
          <w:szCs w:val="22"/>
        </w:rPr>
        <w:drawing>
          <wp:inline distT="0" distB="0" distL="0" distR="0" wp14:anchorId="0DBA2661" wp14:editId="395F1C06">
            <wp:extent cx="130775" cy="144869"/>
            <wp:effectExtent l="0" t="0" r="0" b="0"/>
            <wp:docPr id="25" name="Picture 25"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7B28D8">
        <w:rPr>
          <w:rFonts w:ascii="Salesforce Sans" w:hAnsi="Salesforce Sans"/>
          <w:szCs w:val="22"/>
        </w:rPr>
        <w:fldChar w:fldCharType="end"/>
      </w:r>
      <w:r w:rsidRPr="007B28D8">
        <w:rPr>
          <w:rFonts w:ascii="Salesforce Sans" w:hAnsi="Salesforce Sans"/>
          <w:szCs w:val="22"/>
        </w:rPr>
        <w:t xml:space="preserve"> | </w:t>
      </w:r>
      <w:r w:rsidRPr="0077756F">
        <w:rPr>
          <w:rStyle w:val="ClickPaths"/>
          <w:color w:val="000000" w:themeColor="text1"/>
          <w:szCs w:val="22"/>
        </w:rPr>
        <w:t>Developer Console.</w:t>
      </w:r>
    </w:p>
    <w:p w14:paraId="36BDE8B8" w14:textId="77777777" w:rsidR="00156B3B" w:rsidRPr="007B28D8" w:rsidRDefault="00156B3B" w:rsidP="00156B3B">
      <w:pPr>
        <w:pStyle w:val="Heading3"/>
        <w:spacing w:before="120"/>
        <w:ind w:left="720"/>
        <w:contextualSpacing w:val="0"/>
        <w:rPr>
          <w:rFonts w:ascii="Salesforce Sans" w:hAnsi="Salesforce Sans"/>
          <w:szCs w:val="22"/>
        </w:rPr>
      </w:pPr>
      <w:r>
        <w:rPr>
          <w:rFonts w:ascii="Salesforce Sans" w:hAnsi="Salesforce Sans"/>
          <w:szCs w:val="22"/>
        </w:rPr>
        <w:t>B</w:t>
      </w:r>
      <w:r w:rsidRPr="007B28D8">
        <w:rPr>
          <w:rFonts w:ascii="Salesforce Sans" w:hAnsi="Salesforce Sans"/>
          <w:szCs w:val="22"/>
        </w:rPr>
        <w:t>.</w:t>
      </w:r>
      <w:r w:rsidRPr="007B28D8">
        <w:rPr>
          <w:rFonts w:ascii="Salesforce Sans" w:hAnsi="Salesforce Sans"/>
          <w:szCs w:val="22"/>
        </w:rPr>
        <w:tab/>
        <w:t xml:space="preserve">Click </w:t>
      </w:r>
      <w:r w:rsidRPr="007B28D8">
        <w:rPr>
          <w:rFonts w:ascii="Salesforce Sans" w:hAnsi="Salesforce Sans"/>
          <w:b/>
          <w:szCs w:val="22"/>
        </w:rPr>
        <w:t>File | Open</w:t>
      </w:r>
      <w:r w:rsidRPr="007B28D8">
        <w:rPr>
          <w:rFonts w:ascii="Salesforce Sans" w:hAnsi="Salesforce Sans"/>
          <w:szCs w:val="22"/>
        </w:rPr>
        <w:t>.</w:t>
      </w:r>
    </w:p>
    <w:p w14:paraId="2E95B715" w14:textId="2A4A53D9" w:rsidR="00156B3B" w:rsidRPr="007B28D8" w:rsidRDefault="00156B3B" w:rsidP="00156B3B">
      <w:pPr>
        <w:pStyle w:val="Heading3"/>
        <w:spacing w:before="120"/>
        <w:ind w:left="720"/>
        <w:contextualSpacing w:val="0"/>
        <w:rPr>
          <w:rFonts w:ascii="Salesforce Sans" w:hAnsi="Salesforce Sans"/>
          <w:szCs w:val="22"/>
        </w:rPr>
      </w:pPr>
      <w:r>
        <w:rPr>
          <w:rFonts w:ascii="Salesforce Sans" w:hAnsi="Salesforce Sans"/>
          <w:szCs w:val="22"/>
        </w:rPr>
        <w:t>C</w:t>
      </w:r>
      <w:r w:rsidRPr="007B28D8">
        <w:rPr>
          <w:rFonts w:ascii="Salesforce Sans" w:hAnsi="Salesforce Sans"/>
          <w:szCs w:val="22"/>
        </w:rPr>
        <w:t>.</w:t>
      </w:r>
      <w:r w:rsidRPr="007B28D8">
        <w:rPr>
          <w:rFonts w:ascii="Salesforce Sans" w:hAnsi="Salesforce Sans"/>
          <w:szCs w:val="22"/>
        </w:rPr>
        <w:tab/>
        <w:t xml:space="preserve">Select </w:t>
      </w:r>
      <w:r w:rsidR="00F40E33">
        <w:rPr>
          <w:rFonts w:ascii="Salesforce Sans" w:hAnsi="Salesforce Sans"/>
          <w:b/>
          <w:szCs w:val="22"/>
        </w:rPr>
        <w:t>Pages</w:t>
      </w:r>
      <w:r w:rsidRPr="007B28D8">
        <w:rPr>
          <w:rFonts w:ascii="Salesforce Sans" w:hAnsi="Salesforce Sans"/>
          <w:szCs w:val="22"/>
        </w:rPr>
        <w:t xml:space="preserve"> as the Entity Type, type </w:t>
      </w:r>
      <w:r w:rsidR="00F40E33">
        <w:rPr>
          <w:rStyle w:val="EnterOrType"/>
        </w:rPr>
        <w:t>Technician</w:t>
      </w:r>
      <w:r w:rsidRPr="007B28D8">
        <w:rPr>
          <w:rFonts w:ascii="Salesforce Sans" w:hAnsi="Salesforce Sans"/>
          <w:szCs w:val="22"/>
        </w:rPr>
        <w:t xml:space="preserve"> into the filter input box, then double-click the entity </w:t>
      </w:r>
      <w:proofErr w:type="spellStart"/>
      <w:r>
        <w:rPr>
          <w:rFonts w:ascii="Salesforce Sans" w:hAnsi="Salesforce Sans"/>
          <w:b/>
          <w:szCs w:val="22"/>
        </w:rPr>
        <w:t>TechnicianStatusPage</w:t>
      </w:r>
      <w:proofErr w:type="spellEnd"/>
      <w:r w:rsidRPr="007B28D8">
        <w:rPr>
          <w:rFonts w:ascii="Salesforce Sans" w:hAnsi="Salesforce Sans"/>
          <w:szCs w:val="22"/>
        </w:rPr>
        <w:t>.</w:t>
      </w:r>
    </w:p>
    <w:p w14:paraId="409D6B1C" w14:textId="0DDC8EB3" w:rsidR="00156B3B" w:rsidRPr="007B28D8" w:rsidRDefault="00156B3B" w:rsidP="00156B3B">
      <w:pPr>
        <w:pStyle w:val="Heading3"/>
        <w:spacing w:before="120"/>
        <w:ind w:left="720"/>
        <w:contextualSpacing w:val="0"/>
        <w:rPr>
          <w:rFonts w:ascii="Salesforce Sans" w:hAnsi="Salesforce Sans"/>
          <w:szCs w:val="22"/>
        </w:rPr>
      </w:pPr>
      <w:r>
        <w:rPr>
          <w:rFonts w:ascii="Salesforce Sans" w:hAnsi="Salesforce Sans"/>
          <w:szCs w:val="22"/>
        </w:rPr>
        <w:t>D</w:t>
      </w:r>
      <w:r w:rsidRPr="007B28D8">
        <w:rPr>
          <w:rFonts w:ascii="Salesforce Sans" w:hAnsi="Salesforce Sans"/>
          <w:szCs w:val="22"/>
        </w:rPr>
        <w:t>.</w:t>
      </w:r>
      <w:r w:rsidRPr="007B28D8">
        <w:rPr>
          <w:rFonts w:ascii="Salesforce Sans" w:hAnsi="Salesforce Sans"/>
          <w:szCs w:val="22"/>
        </w:rPr>
        <w:tab/>
        <w:t xml:space="preserve">Copy and paste the contents of </w:t>
      </w:r>
      <w:r w:rsidR="00F40E33">
        <w:rPr>
          <w:rFonts w:ascii="Salesforce Sans" w:hAnsi="Salesforce Sans"/>
          <w:b/>
          <w:szCs w:val="22"/>
        </w:rPr>
        <w:t>TechnicianStatusPage</w:t>
      </w:r>
      <w:r w:rsidRPr="007B28D8">
        <w:rPr>
          <w:rFonts w:ascii="Salesforce Sans" w:hAnsi="Salesforce Sans"/>
          <w:b/>
          <w:szCs w:val="22"/>
        </w:rPr>
        <w:t>.txt</w:t>
      </w:r>
      <w:r w:rsidRPr="007B28D8">
        <w:rPr>
          <w:rFonts w:ascii="Salesforce Sans" w:hAnsi="Salesforce Sans"/>
          <w:szCs w:val="22"/>
        </w:rPr>
        <w:t xml:space="preserve"> from the Exercises folder into the window, overwriting all existing text.</w:t>
      </w:r>
    </w:p>
    <w:p w14:paraId="7222D9C6" w14:textId="77777777" w:rsidR="00156B3B" w:rsidRPr="007B28D8" w:rsidRDefault="00156B3B" w:rsidP="00156B3B">
      <w:pPr>
        <w:pStyle w:val="Heading2"/>
        <w:spacing w:before="120"/>
        <w:contextualSpacing w:val="0"/>
        <w:rPr>
          <w:rFonts w:ascii="Salesforce Sans" w:hAnsi="Salesforce Sans"/>
          <w:szCs w:val="22"/>
        </w:rPr>
      </w:pPr>
      <w:r>
        <w:rPr>
          <w:rFonts w:ascii="Salesforce Sans" w:hAnsi="Salesforce Sans"/>
          <w:szCs w:val="22"/>
        </w:rPr>
        <w:t>E</w:t>
      </w:r>
      <w:r w:rsidRPr="007B28D8">
        <w:rPr>
          <w:rFonts w:ascii="Salesforce Sans" w:hAnsi="Salesforce Sans"/>
          <w:szCs w:val="22"/>
        </w:rPr>
        <w:t>.</w:t>
      </w:r>
      <w:r w:rsidRPr="007B28D8">
        <w:rPr>
          <w:rFonts w:ascii="Salesforce Sans" w:hAnsi="Salesforce Sans"/>
          <w:szCs w:val="22"/>
        </w:rPr>
        <w:tab/>
        <w:t>Complete the TODOs.</w:t>
      </w:r>
    </w:p>
    <w:p w14:paraId="3E098182" w14:textId="77777777" w:rsidR="00156B3B" w:rsidRDefault="00156B3B" w:rsidP="00156B3B">
      <w:pPr>
        <w:pStyle w:val="Heading2"/>
        <w:spacing w:before="120"/>
        <w:contextualSpacing w:val="0"/>
        <w:rPr>
          <w:rFonts w:ascii="Salesforce Sans" w:hAnsi="Salesforce Sans"/>
          <w:szCs w:val="22"/>
        </w:rPr>
      </w:pPr>
      <w:r>
        <w:rPr>
          <w:rFonts w:ascii="Salesforce Sans" w:hAnsi="Salesforce Sans"/>
          <w:szCs w:val="22"/>
        </w:rPr>
        <w:t>F</w:t>
      </w:r>
      <w:r w:rsidRPr="007B28D8">
        <w:rPr>
          <w:rFonts w:ascii="Salesforce Sans" w:hAnsi="Salesforce Sans"/>
          <w:szCs w:val="22"/>
        </w:rPr>
        <w:t>.</w:t>
      </w:r>
      <w:r w:rsidRPr="007B28D8">
        <w:rPr>
          <w:rFonts w:ascii="Salesforce Sans" w:hAnsi="Salesforce Sans"/>
          <w:szCs w:val="22"/>
        </w:rPr>
        <w:tab/>
      </w:r>
      <w:r>
        <w:rPr>
          <w:rFonts w:ascii="Salesforce Sans" w:hAnsi="Salesforce Sans"/>
          <w:szCs w:val="22"/>
        </w:rPr>
        <w:t xml:space="preserve">Press </w:t>
      </w:r>
      <w:r w:rsidRPr="00095225">
        <w:rPr>
          <w:rStyle w:val="EnterOrType"/>
          <w:szCs w:val="22"/>
        </w:rPr>
        <w:t>CTRL + S</w:t>
      </w:r>
      <w:r w:rsidRPr="007B28D8">
        <w:rPr>
          <w:rFonts w:ascii="Salesforce Sans" w:hAnsi="Salesforce Sans"/>
          <w:szCs w:val="22"/>
        </w:rPr>
        <w:t xml:space="preserve"> to save the file.</w:t>
      </w:r>
    </w:p>
    <w:p w14:paraId="4C15CFC6" w14:textId="13E436EE" w:rsidR="007A292B" w:rsidRPr="007B28D8" w:rsidRDefault="007A292B" w:rsidP="007A292B">
      <w:pPr>
        <w:pStyle w:val="Heading3"/>
        <w:spacing w:before="120"/>
        <w:ind w:left="720"/>
        <w:contextualSpacing w:val="0"/>
        <w:rPr>
          <w:rFonts w:ascii="Salesforce Sans" w:hAnsi="Salesforce Sans"/>
          <w:szCs w:val="22"/>
        </w:rPr>
      </w:pPr>
      <w:r>
        <w:rPr>
          <w:rFonts w:ascii="Salesforce Sans" w:hAnsi="Salesforce Sans"/>
          <w:szCs w:val="22"/>
        </w:rPr>
        <w:t>G</w:t>
      </w:r>
      <w:r w:rsidRPr="007B28D8">
        <w:rPr>
          <w:rFonts w:ascii="Salesforce Sans" w:hAnsi="Salesforce Sans"/>
          <w:szCs w:val="22"/>
        </w:rPr>
        <w:t>.</w:t>
      </w:r>
      <w:r w:rsidRPr="007B28D8">
        <w:rPr>
          <w:rFonts w:ascii="Salesforce Sans" w:hAnsi="Salesforce Sans"/>
          <w:szCs w:val="22"/>
        </w:rPr>
        <w:tab/>
      </w:r>
      <w:r>
        <w:rPr>
          <w:rFonts w:ascii="Salesforce Sans" w:hAnsi="Salesforce Sans"/>
          <w:szCs w:val="22"/>
        </w:rPr>
        <w:t xml:space="preserve">Press </w:t>
      </w:r>
      <w:r w:rsidRPr="00095225">
        <w:rPr>
          <w:rStyle w:val="EnterOrType"/>
          <w:szCs w:val="22"/>
        </w:rPr>
        <w:t>CTRL + ALT + /</w:t>
      </w:r>
      <w:r w:rsidRPr="007B28D8">
        <w:rPr>
          <w:rFonts w:ascii="Salesforce Sans" w:hAnsi="Salesforce Sans"/>
          <w:szCs w:val="22"/>
        </w:rPr>
        <w:t xml:space="preserve"> to close all console tabs.</w:t>
      </w:r>
    </w:p>
    <w:p w14:paraId="6E83F96B" w14:textId="2C36E0CD" w:rsidR="007A292B" w:rsidRPr="007B28D8" w:rsidRDefault="007A292B" w:rsidP="008066E6">
      <w:pPr>
        <w:pStyle w:val="Heading3"/>
        <w:tabs>
          <w:tab w:val="left" w:pos="1440"/>
          <w:tab w:val="left" w:pos="2160"/>
          <w:tab w:val="left" w:pos="2880"/>
          <w:tab w:val="left" w:pos="3600"/>
          <w:tab w:val="left" w:pos="4320"/>
        </w:tabs>
        <w:spacing w:before="120"/>
        <w:ind w:left="720"/>
        <w:contextualSpacing w:val="0"/>
        <w:rPr>
          <w:rFonts w:ascii="Salesforce Sans" w:hAnsi="Salesforce Sans"/>
          <w:szCs w:val="22"/>
        </w:rPr>
      </w:pPr>
      <w:r>
        <w:rPr>
          <w:rFonts w:ascii="Salesforce Sans" w:hAnsi="Salesforce Sans"/>
          <w:szCs w:val="22"/>
        </w:rPr>
        <w:t>H</w:t>
      </w:r>
      <w:r w:rsidRPr="007B28D8">
        <w:rPr>
          <w:rFonts w:ascii="Salesforce Sans" w:hAnsi="Salesforce Sans"/>
          <w:szCs w:val="22"/>
        </w:rPr>
        <w:t>.</w:t>
      </w:r>
      <w:r w:rsidRPr="007B28D8">
        <w:rPr>
          <w:rFonts w:ascii="Salesforce Sans" w:hAnsi="Salesforce Sans"/>
          <w:szCs w:val="22"/>
        </w:rPr>
        <w:tab/>
      </w:r>
      <w:r>
        <w:rPr>
          <w:rFonts w:ascii="Salesforce Sans" w:hAnsi="Salesforce Sans"/>
          <w:szCs w:val="22"/>
        </w:rPr>
        <w:t>Close the Developer Console window.</w:t>
      </w:r>
    </w:p>
    <w:p w14:paraId="79F2B243" w14:textId="5A520341" w:rsidR="00C078AC"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Test the button.</w:t>
      </w:r>
    </w:p>
    <w:p w14:paraId="6B9AC05F" w14:textId="1BD91CD3" w:rsidR="006F5BB4" w:rsidRPr="00772E95" w:rsidRDefault="006F5BB4" w:rsidP="006F5BB4">
      <w:pPr>
        <w:pStyle w:val="Heading2"/>
        <w:spacing w:before="120"/>
        <w:contextualSpacing w:val="0"/>
        <w:rPr>
          <w:rFonts w:ascii="Salesforce Sans" w:hAnsi="Salesforce Sans"/>
          <w:szCs w:val="22"/>
        </w:rPr>
      </w:pPr>
      <w:r w:rsidRPr="00772E95">
        <w:rPr>
          <w:rFonts w:ascii="Salesforce Sans" w:hAnsi="Salesforce Sans"/>
          <w:szCs w:val="22"/>
        </w:rPr>
        <w:t>A.</w:t>
      </w:r>
      <w:r w:rsidRPr="00772E95">
        <w:rPr>
          <w:rFonts w:ascii="Salesforce Sans" w:hAnsi="Salesforce Sans"/>
          <w:szCs w:val="22"/>
        </w:rPr>
        <w:tab/>
        <w:t xml:space="preserve">From the Certification app, click the </w:t>
      </w:r>
      <w:r>
        <w:rPr>
          <w:rStyle w:val="ClickOrSelect"/>
          <w:rFonts w:ascii="Salesforce Sans" w:hAnsi="Salesforce Sans"/>
          <w:szCs w:val="22"/>
        </w:rPr>
        <w:t>Contacts</w:t>
      </w:r>
      <w:r w:rsidRPr="00772E95">
        <w:rPr>
          <w:rFonts w:ascii="Salesforce Sans" w:hAnsi="Salesforce Sans"/>
          <w:szCs w:val="22"/>
        </w:rPr>
        <w:t xml:space="preserve"> tab. </w:t>
      </w:r>
    </w:p>
    <w:p w14:paraId="2AD2F154" w14:textId="77777777" w:rsidR="006F5BB4" w:rsidRPr="00772E95" w:rsidRDefault="006F5BB4" w:rsidP="006F5BB4">
      <w:pPr>
        <w:pStyle w:val="Heading2"/>
        <w:spacing w:before="120"/>
        <w:contextualSpacing w:val="0"/>
        <w:rPr>
          <w:rFonts w:ascii="Salesforce Sans" w:hAnsi="Salesforce Sans"/>
          <w:szCs w:val="22"/>
        </w:rPr>
      </w:pPr>
      <w:r w:rsidRPr="00772E95">
        <w:rPr>
          <w:rFonts w:ascii="Salesforce Sans" w:hAnsi="Salesforce Sans"/>
          <w:szCs w:val="22"/>
        </w:rPr>
        <w:t>B.</w:t>
      </w:r>
      <w:r w:rsidRPr="00772E95">
        <w:rPr>
          <w:rFonts w:ascii="Salesforce Sans" w:hAnsi="Salesforce Sans"/>
          <w:szCs w:val="22"/>
        </w:rPr>
        <w:tab/>
        <w:t xml:space="preserve">Click </w:t>
      </w:r>
      <w:r w:rsidRPr="00772E95">
        <w:rPr>
          <w:rStyle w:val="ClickOrSelect"/>
          <w:rFonts w:ascii="Salesforce Sans" w:hAnsi="Salesforce Sans"/>
          <w:szCs w:val="22"/>
        </w:rPr>
        <w:t>Recently Viewed</w:t>
      </w:r>
      <w:r w:rsidRPr="00772E95">
        <w:rPr>
          <w:rStyle w:val="ClickOrSelect"/>
          <w:rFonts w:ascii="Salesforce Sans" w:hAnsi="Salesforce Sans"/>
          <w:b w:val="0"/>
          <w:szCs w:val="22"/>
        </w:rPr>
        <w:t xml:space="preserve">, then click </w:t>
      </w:r>
      <w:r w:rsidRPr="00772E95">
        <w:rPr>
          <w:rStyle w:val="ClickOrSelect"/>
          <w:rFonts w:ascii="Salesforce Sans" w:hAnsi="Salesforce Sans"/>
          <w:szCs w:val="22"/>
        </w:rPr>
        <w:t>All</w:t>
      </w:r>
      <w:r w:rsidRPr="00772E95">
        <w:rPr>
          <w:rFonts w:ascii="Salesforce Sans" w:hAnsi="Salesforce Sans"/>
          <w:szCs w:val="22"/>
        </w:rPr>
        <w:t xml:space="preserve"> list view.</w:t>
      </w:r>
    </w:p>
    <w:p w14:paraId="7980DDE2" w14:textId="5B579CED" w:rsidR="006F5BB4" w:rsidRDefault="006F5BB4" w:rsidP="006F5BB4">
      <w:pPr>
        <w:pStyle w:val="Heading2"/>
        <w:spacing w:before="120"/>
        <w:contextualSpacing w:val="0"/>
        <w:rPr>
          <w:rFonts w:ascii="Salesforce Sans" w:hAnsi="Salesforce Sans"/>
          <w:szCs w:val="22"/>
        </w:rPr>
      </w:pPr>
      <w:r w:rsidRPr="00772E95">
        <w:rPr>
          <w:rFonts w:ascii="Salesforce Sans" w:hAnsi="Salesforce Sans"/>
          <w:szCs w:val="22"/>
        </w:rPr>
        <w:t>C.</w:t>
      </w:r>
      <w:r w:rsidRPr="00772E95">
        <w:rPr>
          <w:rFonts w:ascii="Salesforce Sans" w:hAnsi="Salesforce Sans"/>
          <w:szCs w:val="22"/>
        </w:rPr>
        <w:tab/>
        <w:t xml:space="preserve">Click record named </w:t>
      </w:r>
      <w:r w:rsidRPr="008066E6">
        <w:rPr>
          <w:rFonts w:ascii="Salesforce Sans" w:hAnsi="Salesforce Sans"/>
          <w:b/>
          <w:szCs w:val="22"/>
        </w:rPr>
        <w:t>Aaryn Patel</w:t>
      </w:r>
      <w:r w:rsidRPr="00772E95">
        <w:rPr>
          <w:rFonts w:ascii="Salesforce Sans" w:hAnsi="Salesforce Sans"/>
          <w:szCs w:val="22"/>
        </w:rPr>
        <w:t>.</w:t>
      </w:r>
    </w:p>
    <w:p w14:paraId="474476D5" w14:textId="37423896" w:rsidR="006F5BB4" w:rsidRDefault="006F5BB4" w:rsidP="006F5BB4">
      <w:pPr>
        <w:pStyle w:val="Heading2"/>
        <w:spacing w:before="120"/>
        <w:contextualSpacing w:val="0"/>
        <w:rPr>
          <w:rFonts w:ascii="Salesforce Sans" w:hAnsi="Salesforce Sans"/>
          <w:szCs w:val="22"/>
        </w:rPr>
      </w:pPr>
      <w:r>
        <w:rPr>
          <w:rFonts w:ascii="Salesforce Sans" w:hAnsi="Salesforce Sans"/>
          <w:szCs w:val="22"/>
        </w:rPr>
        <w:t>D.</w:t>
      </w:r>
      <w:r>
        <w:rPr>
          <w:rFonts w:ascii="Salesforce Sans" w:hAnsi="Salesforce Sans"/>
          <w:szCs w:val="22"/>
        </w:rPr>
        <w:tab/>
        <w:t xml:space="preserve">On the Contact detail page, click </w:t>
      </w:r>
      <w:r>
        <w:rPr>
          <w:rFonts w:ascii="Salesforce Sans" w:hAnsi="Salesforce Sans"/>
          <w:b/>
          <w:szCs w:val="22"/>
        </w:rPr>
        <w:t>Technician Status</w:t>
      </w:r>
      <w:r>
        <w:rPr>
          <w:rFonts w:ascii="Salesforce Sans" w:hAnsi="Salesforce Sans"/>
          <w:szCs w:val="22"/>
        </w:rPr>
        <w:t>.</w:t>
      </w:r>
    </w:p>
    <w:p w14:paraId="5D884D59" w14:textId="2F9B91B9" w:rsidR="00153E1D" w:rsidRDefault="00153E1D" w:rsidP="006F5BB4">
      <w:pPr>
        <w:pStyle w:val="Heading2"/>
        <w:spacing w:before="120"/>
        <w:contextualSpacing w:val="0"/>
        <w:rPr>
          <w:rFonts w:ascii="Salesforce Sans" w:hAnsi="Salesforce Sans"/>
          <w:szCs w:val="22"/>
        </w:rPr>
      </w:pPr>
      <w:r>
        <w:rPr>
          <w:rFonts w:ascii="Salesforce Sans" w:hAnsi="Salesforce Sans"/>
          <w:szCs w:val="22"/>
        </w:rPr>
        <w:t>E.</w:t>
      </w:r>
      <w:r>
        <w:rPr>
          <w:rFonts w:ascii="Salesforce Sans" w:hAnsi="Salesforce Sans"/>
          <w:szCs w:val="22"/>
        </w:rPr>
        <w:tab/>
        <w:t xml:space="preserve">Click </w:t>
      </w:r>
      <w:r>
        <w:rPr>
          <w:rFonts w:ascii="Salesforce Sans" w:hAnsi="Salesforce Sans"/>
          <w:b/>
          <w:szCs w:val="22"/>
        </w:rPr>
        <w:t>Cancel</w:t>
      </w:r>
      <w:r w:rsidR="009C3F66">
        <w:rPr>
          <w:rFonts w:ascii="Salesforce Sans" w:hAnsi="Salesforce Sans"/>
          <w:szCs w:val="22"/>
        </w:rPr>
        <w:t xml:space="preserve"> and confirm that the JavaScript displays confirmation prompt.</w:t>
      </w:r>
    </w:p>
    <w:p w14:paraId="2C26824B" w14:textId="07AB2741" w:rsidR="009C3F66" w:rsidRPr="009C3F66" w:rsidRDefault="009C3F66" w:rsidP="006F5BB4">
      <w:pPr>
        <w:pStyle w:val="Heading2"/>
        <w:spacing w:before="120"/>
        <w:contextualSpacing w:val="0"/>
        <w:rPr>
          <w:rFonts w:ascii="Salesforce Sans" w:hAnsi="Salesforce Sans"/>
          <w:szCs w:val="22"/>
        </w:rPr>
      </w:pPr>
      <w:r>
        <w:rPr>
          <w:rFonts w:ascii="Salesforce Sans" w:hAnsi="Salesforce Sans"/>
          <w:szCs w:val="22"/>
        </w:rPr>
        <w:t>F.</w:t>
      </w:r>
      <w:r>
        <w:rPr>
          <w:rFonts w:ascii="Salesforce Sans" w:hAnsi="Salesforce Sans"/>
          <w:szCs w:val="22"/>
        </w:rPr>
        <w:tab/>
        <w:t xml:space="preserve">Click </w:t>
      </w:r>
      <w:r>
        <w:rPr>
          <w:rFonts w:ascii="Salesforce Sans" w:hAnsi="Salesforce Sans"/>
          <w:b/>
          <w:szCs w:val="22"/>
        </w:rPr>
        <w:t>OK</w:t>
      </w:r>
      <w:r>
        <w:rPr>
          <w:rFonts w:ascii="Salesforce Sans" w:hAnsi="Salesforce Sans"/>
          <w:szCs w:val="22"/>
        </w:rPr>
        <w:t>. You should be redirected back to the contact’s detail page.</w:t>
      </w:r>
    </w:p>
    <w:p w14:paraId="55B59608" w14:textId="77777777" w:rsidR="007B48A0" w:rsidRDefault="007B48A0">
      <w:pPr>
        <w:rPr>
          <w:rFonts w:ascii="Salesforce Sans" w:hAnsi="Salesforce Sans"/>
          <w:b/>
          <w:color w:val="000000" w:themeColor="text1"/>
        </w:rPr>
      </w:pPr>
      <w:r>
        <w:br w:type="page"/>
      </w:r>
    </w:p>
    <w:p w14:paraId="1F896777" w14:textId="0563836D" w:rsidR="00C078AC" w:rsidRPr="0077756F" w:rsidRDefault="00C078AC">
      <w:pPr>
        <w:pStyle w:val="ExerciseTitle"/>
      </w:pPr>
      <w:bookmarkStart w:id="129" w:name="_Toc514686451"/>
      <w:r w:rsidRPr="0077756F">
        <w:lastRenderedPageBreak/>
        <w:t>20-1: Write the Test Method for the Constructor</w:t>
      </w:r>
      <w:bookmarkEnd w:id="129"/>
      <w:r w:rsidR="00950E4B" w:rsidRPr="0077756F">
        <w:br/>
      </w:r>
    </w:p>
    <w:p w14:paraId="1FC9089E" w14:textId="77777777" w:rsidR="00FC2975" w:rsidRPr="008066E6" w:rsidRDefault="00FC2975"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7552F5BA"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Write a test method to verify that the Technician Status page's controller extension constructor is invoked successfully.</w:t>
      </w:r>
      <w:r w:rsidRPr="008066E6">
        <w:rPr>
          <w:rFonts w:ascii="Salesforce Sans" w:hAnsi="Salesforce Sans"/>
          <w:sz w:val="22"/>
          <w:szCs w:val="22"/>
        </w:rPr>
        <w:br/>
      </w:r>
    </w:p>
    <w:p w14:paraId="0AA9D4F0"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305AB21C" w14:textId="2C654C2D" w:rsidR="00C078AC" w:rsidRPr="008066E6" w:rsidRDefault="00DD4F41" w:rsidP="008066E6">
      <w:pPr>
        <w:pStyle w:val="Heading1"/>
        <w:spacing w:before="120"/>
        <w:contextualSpacing w:val="0"/>
        <w:rPr>
          <w:rFonts w:ascii="Salesforce Sans" w:hAnsi="Salesforce Sans"/>
          <w:szCs w:val="22"/>
        </w:rPr>
      </w:pPr>
      <w:r>
        <w:rPr>
          <w:rFonts w:ascii="Salesforce Sans" w:hAnsi="Salesforce Sans"/>
          <w:szCs w:val="22"/>
        </w:rPr>
        <w:t>1</w:t>
      </w:r>
      <w:r w:rsidR="00C078AC" w:rsidRPr="008066E6">
        <w:rPr>
          <w:rFonts w:ascii="Salesforce Sans" w:hAnsi="Salesforce Sans"/>
          <w:szCs w:val="22"/>
        </w:rPr>
        <w:t>.</w:t>
      </w:r>
      <w:r w:rsidR="00C078AC" w:rsidRPr="008066E6">
        <w:rPr>
          <w:rFonts w:ascii="Salesforce Sans" w:hAnsi="Salesforce Sans"/>
          <w:szCs w:val="22"/>
        </w:rPr>
        <w:tab/>
        <w:t>Upload controller code for a new extended version of Technician Status.</w:t>
      </w:r>
    </w:p>
    <w:p w14:paraId="226FBB7C" w14:textId="45281996" w:rsidR="00C078AC" w:rsidRPr="008066E6" w:rsidRDefault="00DD4F41" w:rsidP="008066E6">
      <w:pPr>
        <w:pStyle w:val="Heading1"/>
        <w:spacing w:before="120"/>
        <w:contextualSpacing w:val="0"/>
        <w:rPr>
          <w:rFonts w:ascii="Salesforce Sans" w:hAnsi="Salesforce Sans"/>
          <w:szCs w:val="22"/>
        </w:rPr>
      </w:pPr>
      <w:r>
        <w:rPr>
          <w:rFonts w:ascii="Salesforce Sans" w:hAnsi="Salesforce Sans"/>
          <w:szCs w:val="22"/>
        </w:rPr>
        <w:t>2</w:t>
      </w:r>
      <w:r w:rsidR="00C078AC" w:rsidRPr="008066E6">
        <w:rPr>
          <w:rFonts w:ascii="Salesforce Sans" w:hAnsi="Salesforce Sans"/>
          <w:szCs w:val="22"/>
        </w:rPr>
        <w:t>.</w:t>
      </w:r>
      <w:r w:rsidR="00C078AC" w:rsidRPr="008066E6">
        <w:rPr>
          <w:rFonts w:ascii="Salesforce Sans" w:hAnsi="Salesforce Sans"/>
          <w:szCs w:val="22"/>
        </w:rPr>
        <w:tab/>
        <w:t>Upload markup code for a new extended version of Technician Status.</w:t>
      </w:r>
    </w:p>
    <w:p w14:paraId="33783952" w14:textId="2E6A7505" w:rsidR="00C078AC" w:rsidRPr="008066E6" w:rsidRDefault="00DD4F41" w:rsidP="008066E6">
      <w:pPr>
        <w:pStyle w:val="Heading1"/>
        <w:spacing w:before="120"/>
        <w:contextualSpacing w:val="0"/>
        <w:rPr>
          <w:rFonts w:ascii="Salesforce Sans" w:hAnsi="Salesforce Sans"/>
          <w:szCs w:val="22"/>
        </w:rPr>
      </w:pPr>
      <w:r>
        <w:rPr>
          <w:rFonts w:ascii="Salesforce Sans" w:hAnsi="Salesforce Sans"/>
          <w:szCs w:val="22"/>
        </w:rPr>
        <w:t>3</w:t>
      </w:r>
      <w:r w:rsidR="00C078AC" w:rsidRPr="008066E6">
        <w:rPr>
          <w:rFonts w:ascii="Salesforce Sans" w:hAnsi="Salesforce Sans"/>
          <w:szCs w:val="22"/>
        </w:rPr>
        <w:t>.</w:t>
      </w:r>
      <w:r w:rsidR="00C078AC" w:rsidRPr="008066E6">
        <w:rPr>
          <w:rFonts w:ascii="Salesforce Sans" w:hAnsi="Salesforce Sans"/>
          <w:szCs w:val="22"/>
        </w:rPr>
        <w:tab/>
        <w:t>Create a unit test method to test the extension constructor.</w:t>
      </w:r>
    </w:p>
    <w:p w14:paraId="263BDE40" w14:textId="45181F60" w:rsidR="00C078AC" w:rsidRPr="008066E6" w:rsidRDefault="00DD4F41" w:rsidP="008066E6">
      <w:pPr>
        <w:pStyle w:val="Heading1"/>
        <w:spacing w:before="120"/>
        <w:contextualSpacing w:val="0"/>
        <w:rPr>
          <w:rFonts w:ascii="Salesforce Sans" w:hAnsi="Salesforce Sans"/>
          <w:szCs w:val="22"/>
        </w:rPr>
      </w:pPr>
      <w:r>
        <w:rPr>
          <w:rFonts w:ascii="Salesforce Sans" w:hAnsi="Salesforce Sans"/>
          <w:szCs w:val="22"/>
        </w:rPr>
        <w:t>4</w:t>
      </w:r>
      <w:r w:rsidR="00C078AC" w:rsidRPr="008066E6">
        <w:rPr>
          <w:rFonts w:ascii="Salesforce Sans" w:hAnsi="Salesforce Sans"/>
          <w:szCs w:val="22"/>
        </w:rPr>
        <w:t>.</w:t>
      </w:r>
      <w:r w:rsidR="00C078AC" w:rsidRPr="008066E6">
        <w:rPr>
          <w:rFonts w:ascii="Salesforce Sans" w:hAnsi="Salesforce Sans"/>
          <w:szCs w:val="22"/>
        </w:rPr>
        <w:tab/>
        <w:t>Test your new unit test logic.</w:t>
      </w:r>
      <w:r w:rsidR="00950E4B" w:rsidRPr="008066E6">
        <w:rPr>
          <w:rFonts w:ascii="Salesforce Sans" w:hAnsi="Salesforce Sans"/>
          <w:szCs w:val="22"/>
        </w:rPr>
        <w:br/>
      </w:r>
    </w:p>
    <w:p w14:paraId="61CA0075"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1D808616" w14:textId="77777777" w:rsidR="00C078AC" w:rsidRPr="008066E6" w:rsidRDefault="00E63C94" w:rsidP="008066E6">
      <w:pPr>
        <w:spacing w:before="120" w:after="120"/>
        <w:rPr>
          <w:rFonts w:ascii="Salesforce Sans" w:hAnsi="Salesforce Sans"/>
          <w:sz w:val="22"/>
          <w:szCs w:val="22"/>
        </w:rPr>
      </w:pPr>
      <w:r w:rsidRPr="008066E6">
        <w:rPr>
          <w:rFonts w:ascii="Salesforce Sans" w:hAnsi="Salesforce Sans"/>
          <w:sz w:val="22"/>
          <w:szCs w:val="22"/>
        </w:rPr>
        <w:t>2</w:t>
      </w:r>
      <w:r w:rsidR="00C078AC" w:rsidRPr="008066E6">
        <w:rPr>
          <w:rFonts w:ascii="Salesforce Sans" w:hAnsi="Salesforce Sans"/>
          <w:sz w:val="22"/>
          <w:szCs w:val="22"/>
        </w:rPr>
        <w:t xml:space="preserve">0 minutes </w:t>
      </w:r>
    </w:p>
    <w:p w14:paraId="66A4BDF3" w14:textId="77777777" w:rsidR="00C078AC" w:rsidRPr="008066E6" w:rsidRDefault="00C078AC" w:rsidP="008066E6">
      <w:pPr>
        <w:pStyle w:val="SingleLine"/>
        <w:spacing w:before="120" w:after="120"/>
        <w:rPr>
          <w:rFonts w:ascii="Salesforce Sans" w:hAnsi="Salesforce Sans"/>
          <w:sz w:val="22"/>
          <w:szCs w:val="22"/>
        </w:rPr>
      </w:pPr>
    </w:p>
    <w:p w14:paraId="591809D0"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0A3D580B" w14:textId="2C56E2E2" w:rsidR="00C078AC"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Upload controller code for a new extended version of Technician Status.</w:t>
      </w:r>
    </w:p>
    <w:p w14:paraId="0A26C76A" w14:textId="77777777" w:rsidR="002152D7" w:rsidRPr="0067790E" w:rsidRDefault="002152D7" w:rsidP="002152D7">
      <w:pPr>
        <w:pStyle w:val="Heading2"/>
        <w:spacing w:before="120"/>
        <w:contextualSpacing w:val="0"/>
        <w:rPr>
          <w:rFonts w:ascii="Salesforce Sans" w:hAnsi="Salesforce Sans"/>
          <w:szCs w:val="22"/>
        </w:rPr>
      </w:pPr>
      <w:r w:rsidRPr="0067790E">
        <w:rPr>
          <w:rFonts w:ascii="Salesforce Sans" w:hAnsi="Salesforce Sans"/>
          <w:szCs w:val="22"/>
        </w:rPr>
        <w:fldChar w:fldCharType="begin"/>
      </w:r>
      <w:r w:rsidRPr="0067790E">
        <w:rPr>
          <w:rFonts w:ascii="Salesforce Sans" w:hAnsi="Salesforce Sans"/>
          <w:szCs w:val="22"/>
        </w:rPr>
        <w:instrText xml:space="preserve"> SEQ H2 \r 1\* ALPHABETIC \* MERGEFORMAT </w:instrText>
      </w:r>
      <w:r w:rsidRPr="0067790E">
        <w:rPr>
          <w:rFonts w:ascii="Salesforce Sans" w:hAnsi="Salesforce Sans"/>
          <w:szCs w:val="22"/>
        </w:rPr>
        <w:fldChar w:fldCharType="separate"/>
      </w:r>
      <w:r w:rsidRPr="0067790E">
        <w:rPr>
          <w:rFonts w:ascii="Salesforce Sans" w:hAnsi="Salesforce Sans"/>
          <w:noProof/>
          <w:szCs w:val="22"/>
        </w:rPr>
        <w:t>A</w:t>
      </w:r>
      <w:r w:rsidRPr="0067790E">
        <w:rPr>
          <w:rFonts w:ascii="Salesforce Sans" w:hAnsi="Salesforce Sans"/>
          <w:noProof/>
          <w:szCs w:val="22"/>
        </w:rPr>
        <w:fldChar w:fldCharType="end"/>
      </w:r>
      <w:r w:rsidRPr="0067790E">
        <w:rPr>
          <w:rFonts w:ascii="Salesforce Sans" w:hAnsi="Salesforce Sans"/>
          <w:szCs w:val="22"/>
        </w:rPr>
        <w:t>.</w:t>
      </w:r>
      <w:r w:rsidRPr="0067790E">
        <w:rPr>
          <w:rFonts w:ascii="Salesforce Sans" w:hAnsi="Salesforce Sans"/>
          <w:szCs w:val="22"/>
        </w:rPr>
        <w:tab/>
        <w:t>C</w:t>
      </w:r>
      <w:r w:rsidRPr="0067790E">
        <w:rPr>
          <w:rFonts w:ascii="Salesforce Sans" w:hAnsi="Salesforce Sans"/>
          <w:color w:val="000000" w:themeColor="text1"/>
          <w:szCs w:val="22"/>
        </w:rPr>
        <w:t xml:space="preserve">lick </w:t>
      </w:r>
      <w:r w:rsidRPr="0067790E">
        <w:rPr>
          <w:rFonts w:ascii="Salesforce Sans" w:hAnsi="Salesforce Sans"/>
          <w:szCs w:val="22"/>
        </w:rPr>
        <w:fldChar w:fldCharType="begin"/>
      </w:r>
      <w:r w:rsidRPr="0067790E">
        <w:rPr>
          <w:rFonts w:ascii="Salesforce Sans" w:hAnsi="Salesforce Sans"/>
          <w:szCs w:val="22"/>
        </w:rPr>
        <w:instrText xml:space="preserve"> INCLUDEPICTURE "https://resources.help.salesforce.com/images/02e863126fef084a82dc1f96dea047ff.png" \* MERGEFORMATINET </w:instrText>
      </w:r>
      <w:r w:rsidRPr="0067790E">
        <w:rPr>
          <w:rFonts w:ascii="Salesforce Sans" w:hAnsi="Salesforce Sans"/>
          <w:szCs w:val="22"/>
        </w:rPr>
        <w:fldChar w:fldCharType="separate"/>
      </w:r>
      <w:r w:rsidRPr="0067790E">
        <w:rPr>
          <w:rFonts w:ascii="Salesforce Sans" w:hAnsi="Salesforce Sans"/>
          <w:noProof/>
          <w:szCs w:val="22"/>
        </w:rPr>
        <w:drawing>
          <wp:inline distT="0" distB="0" distL="0" distR="0" wp14:anchorId="13B6B173" wp14:editId="62C25162">
            <wp:extent cx="130775" cy="144869"/>
            <wp:effectExtent l="0" t="0" r="0" b="0"/>
            <wp:docPr id="21" name="Picture 21"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67790E">
        <w:rPr>
          <w:rFonts w:ascii="Salesforce Sans" w:hAnsi="Salesforce Sans"/>
          <w:szCs w:val="22"/>
        </w:rPr>
        <w:fldChar w:fldCharType="end"/>
      </w:r>
      <w:r w:rsidRPr="0067790E">
        <w:rPr>
          <w:rFonts w:ascii="Salesforce Sans" w:hAnsi="Salesforce Sans"/>
          <w:szCs w:val="22"/>
        </w:rPr>
        <w:t xml:space="preserve"> | </w:t>
      </w:r>
      <w:r w:rsidRPr="00EC1234">
        <w:rPr>
          <w:rStyle w:val="ClickPaths"/>
          <w:color w:val="000000" w:themeColor="text1"/>
          <w:szCs w:val="22"/>
        </w:rPr>
        <w:t>Developer Console.</w:t>
      </w:r>
    </w:p>
    <w:p w14:paraId="0CBCDC1E" w14:textId="77777777" w:rsidR="002152D7" w:rsidRPr="0067790E" w:rsidRDefault="002152D7" w:rsidP="002152D7">
      <w:pPr>
        <w:pStyle w:val="Heading3"/>
        <w:spacing w:before="120"/>
        <w:ind w:left="720"/>
        <w:contextualSpacing w:val="0"/>
        <w:rPr>
          <w:rFonts w:ascii="Salesforce Sans" w:hAnsi="Salesforce Sans"/>
          <w:szCs w:val="22"/>
        </w:rPr>
      </w:pPr>
      <w:r w:rsidRPr="0067790E">
        <w:rPr>
          <w:rFonts w:ascii="Salesforce Sans" w:hAnsi="Salesforce Sans"/>
          <w:szCs w:val="22"/>
        </w:rPr>
        <w:t>B.</w:t>
      </w:r>
      <w:r w:rsidRPr="0067790E">
        <w:rPr>
          <w:rFonts w:ascii="Salesforce Sans" w:hAnsi="Salesforce Sans"/>
          <w:szCs w:val="22"/>
        </w:rPr>
        <w:tab/>
        <w:t xml:space="preserve">Click </w:t>
      </w:r>
      <w:r w:rsidRPr="0067790E">
        <w:rPr>
          <w:rStyle w:val="ClickOrSelect"/>
          <w:rFonts w:ascii="Salesforce Sans" w:hAnsi="Salesforce Sans"/>
          <w:szCs w:val="22"/>
        </w:rPr>
        <w:t>File | New | Apex Class</w:t>
      </w:r>
      <w:r w:rsidRPr="0067790E">
        <w:rPr>
          <w:rFonts w:ascii="Salesforce Sans" w:hAnsi="Salesforce Sans"/>
          <w:szCs w:val="22"/>
        </w:rPr>
        <w:t xml:space="preserve">. </w:t>
      </w:r>
    </w:p>
    <w:p w14:paraId="44551DA0" w14:textId="0529CC88" w:rsidR="002152D7" w:rsidRPr="0067790E" w:rsidRDefault="002152D7" w:rsidP="002152D7">
      <w:pPr>
        <w:pStyle w:val="Heading3"/>
        <w:spacing w:before="120"/>
        <w:ind w:left="720"/>
        <w:contextualSpacing w:val="0"/>
        <w:rPr>
          <w:rFonts w:ascii="Salesforce Sans" w:hAnsi="Salesforce Sans"/>
          <w:szCs w:val="22"/>
        </w:rPr>
      </w:pPr>
      <w:r w:rsidRPr="0067790E">
        <w:rPr>
          <w:rFonts w:ascii="Salesforce Sans" w:hAnsi="Salesforce Sans"/>
          <w:szCs w:val="22"/>
        </w:rPr>
        <w:t>C.</w:t>
      </w:r>
      <w:r w:rsidRPr="0067790E">
        <w:rPr>
          <w:rFonts w:ascii="Salesforce Sans" w:hAnsi="Salesforce Sans"/>
          <w:szCs w:val="22"/>
        </w:rPr>
        <w:tab/>
      </w:r>
      <w:r>
        <w:rPr>
          <w:rFonts w:ascii="Salesforce Sans" w:hAnsi="Salesforce Sans"/>
          <w:szCs w:val="22"/>
        </w:rPr>
        <w:t>Type</w:t>
      </w:r>
      <w:r w:rsidRPr="0067790E">
        <w:rPr>
          <w:rFonts w:ascii="Salesforce Sans" w:hAnsi="Salesforce Sans"/>
          <w:szCs w:val="22"/>
        </w:rPr>
        <w:t xml:space="preserve"> </w:t>
      </w:r>
      <w:proofErr w:type="spellStart"/>
      <w:r w:rsidRPr="002152D7">
        <w:rPr>
          <w:rStyle w:val="EnterOrType"/>
        </w:rPr>
        <w:t>TechnicianStatus_CX</w:t>
      </w:r>
      <w:proofErr w:type="spellEnd"/>
      <w:r w:rsidRPr="0067790E">
        <w:rPr>
          <w:rFonts w:ascii="Salesforce Sans" w:hAnsi="Salesforce Sans"/>
          <w:szCs w:val="22"/>
        </w:rPr>
        <w:t xml:space="preserve"> for the name, then click </w:t>
      </w:r>
      <w:r w:rsidRPr="0067790E">
        <w:rPr>
          <w:rFonts w:ascii="Salesforce Sans" w:hAnsi="Salesforce Sans"/>
          <w:b/>
          <w:szCs w:val="22"/>
        </w:rPr>
        <w:t>OK</w:t>
      </w:r>
      <w:r w:rsidRPr="0067790E">
        <w:rPr>
          <w:rFonts w:ascii="Salesforce Sans" w:hAnsi="Salesforce Sans"/>
          <w:szCs w:val="22"/>
        </w:rPr>
        <w:t xml:space="preserve">. </w:t>
      </w:r>
    </w:p>
    <w:p w14:paraId="105E5BD8" w14:textId="0FDE1994" w:rsidR="002152D7" w:rsidRPr="0067790E" w:rsidRDefault="002152D7" w:rsidP="002152D7">
      <w:pPr>
        <w:pStyle w:val="Heading3"/>
        <w:spacing w:before="120"/>
        <w:ind w:left="720"/>
        <w:contextualSpacing w:val="0"/>
        <w:rPr>
          <w:rFonts w:ascii="Salesforce Sans" w:hAnsi="Salesforce Sans"/>
          <w:szCs w:val="22"/>
        </w:rPr>
      </w:pPr>
      <w:r w:rsidRPr="0067790E">
        <w:rPr>
          <w:rFonts w:ascii="Salesforce Sans" w:hAnsi="Salesforce Sans"/>
          <w:szCs w:val="22"/>
        </w:rPr>
        <w:t>D.</w:t>
      </w:r>
      <w:r w:rsidRPr="0067790E">
        <w:rPr>
          <w:rFonts w:ascii="Salesforce Sans" w:hAnsi="Salesforce Sans"/>
          <w:szCs w:val="22"/>
        </w:rPr>
        <w:tab/>
        <w:t xml:space="preserve">Copy and paste the contents of </w:t>
      </w:r>
      <w:r>
        <w:rPr>
          <w:rFonts w:ascii="Salesforce Sans" w:hAnsi="Salesforce Sans"/>
          <w:b/>
          <w:szCs w:val="22"/>
        </w:rPr>
        <w:t>TechnicianStatus_CX</w:t>
      </w:r>
      <w:r w:rsidRPr="0067790E">
        <w:rPr>
          <w:rFonts w:ascii="Salesforce Sans" w:hAnsi="Salesforce Sans"/>
          <w:b/>
          <w:szCs w:val="22"/>
        </w:rPr>
        <w:t>.txt</w:t>
      </w:r>
      <w:r w:rsidRPr="0067790E">
        <w:rPr>
          <w:rFonts w:ascii="Salesforce Sans" w:hAnsi="Salesforce Sans"/>
          <w:szCs w:val="22"/>
        </w:rPr>
        <w:t xml:space="preserve"> from the Exercises folder into the window, overwriting all existing text. </w:t>
      </w:r>
    </w:p>
    <w:p w14:paraId="37D2E89E" w14:textId="44199565" w:rsidR="00C078AC" w:rsidRPr="008066E6" w:rsidRDefault="002152D7" w:rsidP="008066E6">
      <w:pPr>
        <w:pStyle w:val="Heading3"/>
        <w:spacing w:before="120"/>
        <w:ind w:left="720"/>
        <w:contextualSpacing w:val="0"/>
        <w:rPr>
          <w:rFonts w:ascii="Salesforce Sans" w:hAnsi="Salesforce Sans"/>
          <w:szCs w:val="22"/>
        </w:rPr>
      </w:pPr>
      <w:r w:rsidRPr="0067790E">
        <w:rPr>
          <w:rFonts w:ascii="Salesforce Sans" w:hAnsi="Salesforce Sans"/>
          <w:szCs w:val="22"/>
        </w:rPr>
        <w:t>E.</w:t>
      </w:r>
      <w:r w:rsidRPr="0067790E">
        <w:rPr>
          <w:rFonts w:ascii="Salesforce Sans" w:hAnsi="Salesforce Sans"/>
          <w:szCs w:val="22"/>
        </w:rPr>
        <w:tab/>
      </w:r>
      <w:r>
        <w:rPr>
          <w:rFonts w:ascii="Salesforce Sans" w:hAnsi="Salesforce Sans"/>
          <w:szCs w:val="22"/>
        </w:rPr>
        <w:t xml:space="preserve">Press </w:t>
      </w:r>
      <w:r w:rsidRPr="00095225">
        <w:rPr>
          <w:rStyle w:val="EnterOrType"/>
        </w:rPr>
        <w:t>CTRL + S</w:t>
      </w:r>
      <w:r w:rsidRPr="0067790E">
        <w:rPr>
          <w:rFonts w:ascii="Salesforce Sans" w:hAnsi="Salesforce Sans"/>
          <w:szCs w:val="22"/>
        </w:rPr>
        <w:t xml:space="preserve"> to save the file.</w:t>
      </w:r>
      <w:r w:rsidRPr="00CC7372" w:rsidDel="002152D7">
        <w:rPr>
          <w:rFonts w:ascii="Salesforce Sans" w:hAnsi="Salesforce Sans"/>
          <w:bCs w:val="0"/>
          <w:szCs w:val="22"/>
        </w:rPr>
        <w:t xml:space="preserve"> </w:t>
      </w:r>
    </w:p>
    <w:p w14:paraId="3132D83B" w14:textId="0E41706F" w:rsidR="00C078AC"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Upload markup code for new extended version of Technician Status.</w:t>
      </w:r>
    </w:p>
    <w:p w14:paraId="0AAA30B1" w14:textId="77777777" w:rsidR="008A5E64" w:rsidRPr="007B28D8" w:rsidRDefault="008A5E64" w:rsidP="008A5E64">
      <w:pPr>
        <w:pStyle w:val="Heading3"/>
        <w:spacing w:before="120"/>
        <w:ind w:left="720"/>
        <w:contextualSpacing w:val="0"/>
        <w:rPr>
          <w:rFonts w:ascii="Salesforce Sans" w:hAnsi="Salesforce Sans"/>
          <w:szCs w:val="22"/>
        </w:rPr>
      </w:pPr>
      <w:r>
        <w:rPr>
          <w:rFonts w:ascii="Salesforce Sans" w:hAnsi="Salesforce Sans"/>
          <w:szCs w:val="22"/>
        </w:rPr>
        <w:t>A</w:t>
      </w:r>
      <w:r w:rsidRPr="007B28D8">
        <w:rPr>
          <w:rFonts w:ascii="Salesforce Sans" w:hAnsi="Salesforce Sans"/>
          <w:szCs w:val="22"/>
        </w:rPr>
        <w:t>.</w:t>
      </w:r>
      <w:r w:rsidRPr="007B28D8">
        <w:rPr>
          <w:rFonts w:ascii="Salesforce Sans" w:hAnsi="Salesforce Sans"/>
          <w:szCs w:val="22"/>
        </w:rPr>
        <w:tab/>
        <w:t xml:space="preserve">Click </w:t>
      </w:r>
      <w:r w:rsidRPr="007B28D8">
        <w:rPr>
          <w:rFonts w:ascii="Salesforce Sans" w:hAnsi="Salesforce Sans"/>
          <w:b/>
          <w:szCs w:val="22"/>
        </w:rPr>
        <w:t>File | Open</w:t>
      </w:r>
      <w:r w:rsidRPr="007B28D8">
        <w:rPr>
          <w:rFonts w:ascii="Salesforce Sans" w:hAnsi="Salesforce Sans"/>
          <w:szCs w:val="22"/>
        </w:rPr>
        <w:t>.</w:t>
      </w:r>
    </w:p>
    <w:p w14:paraId="3E1AB085" w14:textId="4DF85B59" w:rsidR="008A5E64" w:rsidRPr="007B28D8" w:rsidRDefault="008A5E64" w:rsidP="008A5E64">
      <w:pPr>
        <w:pStyle w:val="Heading3"/>
        <w:spacing w:before="120"/>
        <w:ind w:left="720"/>
        <w:contextualSpacing w:val="0"/>
        <w:rPr>
          <w:rFonts w:ascii="Salesforce Sans" w:hAnsi="Salesforce Sans"/>
          <w:szCs w:val="22"/>
        </w:rPr>
      </w:pPr>
      <w:r>
        <w:rPr>
          <w:rFonts w:ascii="Salesforce Sans" w:hAnsi="Salesforce Sans"/>
          <w:szCs w:val="22"/>
        </w:rPr>
        <w:t>B</w:t>
      </w:r>
      <w:r w:rsidRPr="007B28D8">
        <w:rPr>
          <w:rFonts w:ascii="Salesforce Sans" w:hAnsi="Salesforce Sans"/>
          <w:szCs w:val="22"/>
        </w:rPr>
        <w:t>.</w:t>
      </w:r>
      <w:r w:rsidRPr="007B28D8">
        <w:rPr>
          <w:rFonts w:ascii="Salesforce Sans" w:hAnsi="Salesforce Sans"/>
          <w:szCs w:val="22"/>
        </w:rPr>
        <w:tab/>
        <w:t xml:space="preserve">Select </w:t>
      </w:r>
      <w:r>
        <w:rPr>
          <w:rFonts w:ascii="Salesforce Sans" w:hAnsi="Salesforce Sans"/>
          <w:b/>
          <w:szCs w:val="22"/>
        </w:rPr>
        <w:t>Pages</w:t>
      </w:r>
      <w:r w:rsidRPr="007B28D8">
        <w:rPr>
          <w:rFonts w:ascii="Salesforce Sans" w:hAnsi="Salesforce Sans"/>
          <w:szCs w:val="22"/>
        </w:rPr>
        <w:t xml:space="preserve"> as the Entity Type, type </w:t>
      </w:r>
      <w:r>
        <w:rPr>
          <w:rStyle w:val="EnterOrType"/>
        </w:rPr>
        <w:t>Technician</w:t>
      </w:r>
      <w:r w:rsidRPr="007B28D8">
        <w:rPr>
          <w:rFonts w:ascii="Salesforce Sans" w:hAnsi="Salesforce Sans"/>
          <w:szCs w:val="22"/>
        </w:rPr>
        <w:t xml:space="preserve"> into the filter input box, then double-click the entity </w:t>
      </w:r>
      <w:proofErr w:type="spellStart"/>
      <w:r>
        <w:rPr>
          <w:rFonts w:ascii="Salesforce Sans" w:hAnsi="Salesforce Sans"/>
          <w:b/>
          <w:szCs w:val="22"/>
        </w:rPr>
        <w:t>TechnicianStatusPage</w:t>
      </w:r>
      <w:proofErr w:type="spellEnd"/>
      <w:r w:rsidRPr="007B28D8">
        <w:rPr>
          <w:rFonts w:ascii="Salesforce Sans" w:hAnsi="Salesforce Sans"/>
          <w:szCs w:val="22"/>
        </w:rPr>
        <w:t>.</w:t>
      </w:r>
    </w:p>
    <w:p w14:paraId="20F2BD54" w14:textId="332A2B0C" w:rsidR="008A5E64" w:rsidRPr="007B28D8" w:rsidRDefault="008A5E64" w:rsidP="008A5E64">
      <w:pPr>
        <w:pStyle w:val="Heading3"/>
        <w:spacing w:before="120"/>
        <w:ind w:left="720"/>
        <w:contextualSpacing w:val="0"/>
        <w:rPr>
          <w:rFonts w:ascii="Salesforce Sans" w:hAnsi="Salesforce Sans"/>
          <w:szCs w:val="22"/>
        </w:rPr>
      </w:pPr>
      <w:r>
        <w:rPr>
          <w:rFonts w:ascii="Salesforce Sans" w:hAnsi="Salesforce Sans" w:cs="Arial"/>
          <w:szCs w:val="22"/>
        </w:rPr>
        <w:t>C</w:t>
      </w:r>
      <w:r w:rsidRPr="007B28D8">
        <w:rPr>
          <w:rFonts w:ascii="Salesforce Sans" w:hAnsi="Salesforce Sans"/>
          <w:szCs w:val="22"/>
        </w:rPr>
        <w:t>.</w:t>
      </w:r>
      <w:r w:rsidRPr="007B28D8">
        <w:rPr>
          <w:rFonts w:ascii="Salesforce Sans" w:hAnsi="Salesforce Sans"/>
          <w:szCs w:val="22"/>
        </w:rPr>
        <w:tab/>
        <w:t xml:space="preserve">Copy and paste the contents of </w:t>
      </w:r>
      <w:r>
        <w:rPr>
          <w:rFonts w:ascii="Salesforce Sans" w:hAnsi="Salesforce Sans"/>
          <w:b/>
          <w:szCs w:val="22"/>
        </w:rPr>
        <w:t>TechnicianStatusPage</w:t>
      </w:r>
      <w:r w:rsidRPr="007B28D8">
        <w:rPr>
          <w:rFonts w:ascii="Salesforce Sans" w:hAnsi="Salesforce Sans"/>
          <w:b/>
          <w:szCs w:val="22"/>
        </w:rPr>
        <w:t>.txt</w:t>
      </w:r>
      <w:r w:rsidRPr="007B28D8">
        <w:rPr>
          <w:rFonts w:ascii="Salesforce Sans" w:hAnsi="Salesforce Sans"/>
          <w:szCs w:val="22"/>
        </w:rPr>
        <w:t xml:space="preserve"> from the Exercises folder into the window, overwriting all existing text.</w:t>
      </w:r>
    </w:p>
    <w:p w14:paraId="1B55FF48" w14:textId="6D1F7FBF" w:rsidR="008A5E64" w:rsidRPr="007B28D8" w:rsidRDefault="008A5E64" w:rsidP="008A5E64">
      <w:pPr>
        <w:pStyle w:val="Heading2"/>
        <w:spacing w:before="120"/>
        <w:contextualSpacing w:val="0"/>
        <w:rPr>
          <w:rFonts w:ascii="Salesforce Sans" w:hAnsi="Salesforce Sans"/>
          <w:szCs w:val="22"/>
        </w:rPr>
      </w:pPr>
      <w:r>
        <w:rPr>
          <w:rFonts w:ascii="Salesforce Sans" w:hAnsi="Salesforce Sans"/>
          <w:szCs w:val="22"/>
        </w:rPr>
        <w:t>D</w:t>
      </w:r>
      <w:r w:rsidRPr="007B28D8">
        <w:rPr>
          <w:rFonts w:ascii="Salesforce Sans" w:hAnsi="Salesforce Sans"/>
          <w:szCs w:val="22"/>
        </w:rPr>
        <w:t>.</w:t>
      </w:r>
      <w:r w:rsidRPr="007B28D8">
        <w:rPr>
          <w:rFonts w:ascii="Salesforce Sans" w:hAnsi="Salesforce Sans"/>
          <w:szCs w:val="22"/>
        </w:rPr>
        <w:tab/>
      </w:r>
      <w:r w:rsidR="005D7736">
        <w:rPr>
          <w:rFonts w:ascii="Salesforce Sans" w:hAnsi="Salesforce Sans"/>
          <w:szCs w:val="22"/>
        </w:rPr>
        <w:t xml:space="preserve">Press </w:t>
      </w:r>
      <w:r w:rsidR="005D7736" w:rsidRPr="00095225">
        <w:rPr>
          <w:rStyle w:val="EnterOrType"/>
        </w:rPr>
        <w:t>CTRL + S</w:t>
      </w:r>
      <w:r w:rsidR="005D7736" w:rsidRPr="0067790E">
        <w:rPr>
          <w:rFonts w:ascii="Salesforce Sans" w:hAnsi="Salesforce Sans"/>
          <w:szCs w:val="22"/>
        </w:rPr>
        <w:t xml:space="preserve"> to save the file.</w:t>
      </w:r>
    </w:p>
    <w:p w14:paraId="01FBF941" w14:textId="48EDB517" w:rsidR="00C078AC"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a unit test method to test the extension constructor.</w:t>
      </w:r>
    </w:p>
    <w:p w14:paraId="35AD8FB0" w14:textId="16F78082" w:rsidR="001E5A24" w:rsidRPr="0067790E" w:rsidRDefault="001E5A24" w:rsidP="001E5A24">
      <w:pPr>
        <w:pStyle w:val="Heading3"/>
        <w:spacing w:before="120"/>
        <w:ind w:left="720"/>
        <w:contextualSpacing w:val="0"/>
        <w:rPr>
          <w:rFonts w:ascii="Salesforce Sans" w:hAnsi="Salesforce Sans"/>
          <w:szCs w:val="22"/>
        </w:rPr>
      </w:pPr>
      <w:r>
        <w:rPr>
          <w:rFonts w:ascii="Salesforce Sans" w:hAnsi="Salesforce Sans"/>
          <w:szCs w:val="22"/>
        </w:rPr>
        <w:t>A</w:t>
      </w:r>
      <w:r w:rsidRPr="0067790E">
        <w:rPr>
          <w:rFonts w:ascii="Salesforce Sans" w:hAnsi="Salesforce Sans"/>
          <w:szCs w:val="22"/>
        </w:rPr>
        <w:t>.</w:t>
      </w:r>
      <w:r w:rsidRPr="0067790E">
        <w:rPr>
          <w:rFonts w:ascii="Salesforce Sans" w:hAnsi="Salesforce Sans"/>
          <w:szCs w:val="22"/>
        </w:rPr>
        <w:tab/>
        <w:t xml:space="preserve">Click </w:t>
      </w:r>
      <w:r w:rsidRPr="0067790E">
        <w:rPr>
          <w:rStyle w:val="ClickOrSelect"/>
          <w:rFonts w:ascii="Salesforce Sans" w:hAnsi="Salesforce Sans"/>
          <w:szCs w:val="22"/>
        </w:rPr>
        <w:t>File | New | Apex Class</w:t>
      </w:r>
      <w:r w:rsidRPr="0067790E">
        <w:rPr>
          <w:rFonts w:ascii="Salesforce Sans" w:hAnsi="Salesforce Sans"/>
          <w:szCs w:val="22"/>
        </w:rPr>
        <w:t xml:space="preserve">. </w:t>
      </w:r>
    </w:p>
    <w:p w14:paraId="5E6E30D2" w14:textId="7EA22A80" w:rsidR="001E5A24" w:rsidRPr="0067790E" w:rsidRDefault="001E5A24" w:rsidP="001E5A24">
      <w:pPr>
        <w:pStyle w:val="Heading3"/>
        <w:spacing w:before="120"/>
        <w:ind w:left="720"/>
        <w:contextualSpacing w:val="0"/>
        <w:rPr>
          <w:rFonts w:ascii="Salesforce Sans" w:hAnsi="Salesforce Sans"/>
          <w:szCs w:val="22"/>
        </w:rPr>
      </w:pPr>
      <w:r>
        <w:rPr>
          <w:rFonts w:ascii="Salesforce Sans" w:hAnsi="Salesforce Sans"/>
          <w:szCs w:val="22"/>
        </w:rPr>
        <w:t>B</w:t>
      </w:r>
      <w:r w:rsidRPr="0067790E">
        <w:rPr>
          <w:rFonts w:ascii="Salesforce Sans" w:hAnsi="Salesforce Sans"/>
          <w:szCs w:val="22"/>
        </w:rPr>
        <w:t>.</w:t>
      </w:r>
      <w:r w:rsidRPr="0067790E">
        <w:rPr>
          <w:rFonts w:ascii="Salesforce Sans" w:hAnsi="Salesforce Sans"/>
          <w:szCs w:val="22"/>
        </w:rPr>
        <w:tab/>
      </w:r>
      <w:r>
        <w:rPr>
          <w:rFonts w:ascii="Salesforce Sans" w:hAnsi="Salesforce Sans"/>
          <w:szCs w:val="22"/>
        </w:rPr>
        <w:t>Type</w:t>
      </w:r>
      <w:r w:rsidRPr="0067790E">
        <w:rPr>
          <w:rFonts w:ascii="Salesforce Sans" w:hAnsi="Salesforce Sans"/>
          <w:szCs w:val="22"/>
        </w:rPr>
        <w:t xml:space="preserve"> </w:t>
      </w:r>
      <w:proofErr w:type="spellStart"/>
      <w:r w:rsidRPr="001E5A24">
        <w:rPr>
          <w:rStyle w:val="EnterOrType"/>
        </w:rPr>
        <w:t>TechnicianStatus_Test</w:t>
      </w:r>
      <w:proofErr w:type="spellEnd"/>
      <w:r w:rsidRPr="0067790E">
        <w:rPr>
          <w:rFonts w:ascii="Salesforce Sans" w:hAnsi="Salesforce Sans"/>
          <w:szCs w:val="22"/>
        </w:rPr>
        <w:t xml:space="preserve"> for the name, then click </w:t>
      </w:r>
      <w:r w:rsidRPr="0067790E">
        <w:rPr>
          <w:rFonts w:ascii="Salesforce Sans" w:hAnsi="Salesforce Sans"/>
          <w:b/>
          <w:szCs w:val="22"/>
        </w:rPr>
        <w:t>OK</w:t>
      </w:r>
      <w:r w:rsidRPr="0067790E">
        <w:rPr>
          <w:rFonts w:ascii="Salesforce Sans" w:hAnsi="Salesforce Sans"/>
          <w:szCs w:val="22"/>
        </w:rPr>
        <w:t xml:space="preserve">. </w:t>
      </w:r>
    </w:p>
    <w:p w14:paraId="4453D8FB" w14:textId="76ADCF82" w:rsidR="001E5A24" w:rsidRDefault="001E5A24" w:rsidP="001E5A24">
      <w:pPr>
        <w:pStyle w:val="Heading3"/>
        <w:spacing w:before="120"/>
        <w:ind w:left="720"/>
        <w:contextualSpacing w:val="0"/>
        <w:rPr>
          <w:rFonts w:ascii="Salesforce Sans" w:hAnsi="Salesforce Sans"/>
          <w:szCs w:val="22"/>
        </w:rPr>
      </w:pPr>
      <w:r>
        <w:rPr>
          <w:rFonts w:ascii="Salesforce Sans" w:hAnsi="Salesforce Sans"/>
          <w:szCs w:val="22"/>
        </w:rPr>
        <w:lastRenderedPageBreak/>
        <w:t>C</w:t>
      </w:r>
      <w:r w:rsidRPr="0067790E">
        <w:rPr>
          <w:rFonts w:ascii="Salesforce Sans" w:hAnsi="Salesforce Sans"/>
          <w:szCs w:val="22"/>
        </w:rPr>
        <w:t>.</w:t>
      </w:r>
      <w:r w:rsidRPr="0067790E">
        <w:rPr>
          <w:rFonts w:ascii="Salesforce Sans" w:hAnsi="Salesforce Sans"/>
          <w:szCs w:val="22"/>
        </w:rPr>
        <w:tab/>
        <w:t xml:space="preserve">Copy and paste the contents of </w:t>
      </w:r>
      <w:r w:rsidRPr="001E5A24">
        <w:rPr>
          <w:rFonts w:ascii="Salesforce Sans" w:hAnsi="Salesforce Sans"/>
          <w:b/>
          <w:szCs w:val="22"/>
        </w:rPr>
        <w:t>TechnicianStatus_Test</w:t>
      </w:r>
      <w:r w:rsidRPr="0067790E">
        <w:rPr>
          <w:rFonts w:ascii="Salesforce Sans" w:hAnsi="Salesforce Sans"/>
          <w:b/>
          <w:szCs w:val="22"/>
        </w:rPr>
        <w:t>.txt</w:t>
      </w:r>
      <w:r w:rsidRPr="0067790E">
        <w:rPr>
          <w:rFonts w:ascii="Salesforce Sans" w:hAnsi="Salesforce Sans"/>
          <w:szCs w:val="22"/>
        </w:rPr>
        <w:t xml:space="preserve"> from the Exercises folder into the window, overwriting all existing text. </w:t>
      </w:r>
    </w:p>
    <w:p w14:paraId="410F4013" w14:textId="273442A6" w:rsidR="001E5A24" w:rsidRPr="0067790E" w:rsidRDefault="001E5A24" w:rsidP="001E5A24">
      <w:pPr>
        <w:pStyle w:val="Heading3"/>
        <w:spacing w:before="120"/>
        <w:ind w:left="720"/>
        <w:contextualSpacing w:val="0"/>
        <w:rPr>
          <w:rFonts w:ascii="Salesforce Sans" w:hAnsi="Salesforce Sans"/>
          <w:szCs w:val="22"/>
        </w:rPr>
      </w:pPr>
      <w:r>
        <w:rPr>
          <w:rFonts w:ascii="Salesforce Sans" w:hAnsi="Salesforce Sans"/>
          <w:szCs w:val="22"/>
        </w:rPr>
        <w:t>D.</w:t>
      </w:r>
      <w:r>
        <w:rPr>
          <w:rFonts w:ascii="Salesforce Sans" w:hAnsi="Salesforce Sans"/>
          <w:szCs w:val="22"/>
        </w:rPr>
        <w:tab/>
        <w:t>Complete the TODOs.</w:t>
      </w:r>
    </w:p>
    <w:p w14:paraId="5FB7F637" w14:textId="77777777" w:rsidR="001E5A24" w:rsidRPr="0067790E" w:rsidRDefault="001E5A24" w:rsidP="001E5A24">
      <w:pPr>
        <w:pStyle w:val="Heading3"/>
        <w:spacing w:before="120"/>
        <w:ind w:left="720"/>
        <w:contextualSpacing w:val="0"/>
        <w:rPr>
          <w:rFonts w:ascii="Salesforce Sans" w:hAnsi="Salesforce Sans"/>
          <w:szCs w:val="22"/>
        </w:rPr>
      </w:pPr>
      <w:r w:rsidRPr="0067790E">
        <w:rPr>
          <w:rFonts w:ascii="Salesforce Sans" w:hAnsi="Salesforce Sans"/>
          <w:szCs w:val="22"/>
        </w:rPr>
        <w:t>E.</w:t>
      </w:r>
      <w:r w:rsidRPr="0067790E">
        <w:rPr>
          <w:rFonts w:ascii="Salesforce Sans" w:hAnsi="Salesforce Sans"/>
          <w:szCs w:val="22"/>
        </w:rPr>
        <w:tab/>
      </w:r>
      <w:r>
        <w:rPr>
          <w:rFonts w:ascii="Salesforce Sans" w:hAnsi="Salesforce Sans"/>
          <w:szCs w:val="22"/>
        </w:rPr>
        <w:t xml:space="preserve">Press </w:t>
      </w:r>
      <w:r w:rsidRPr="00095225">
        <w:rPr>
          <w:rStyle w:val="EnterOrType"/>
        </w:rPr>
        <w:t>CTRL + S</w:t>
      </w:r>
      <w:r w:rsidRPr="0067790E">
        <w:rPr>
          <w:rFonts w:ascii="Salesforce Sans" w:hAnsi="Salesforce Sans"/>
          <w:szCs w:val="22"/>
        </w:rPr>
        <w:t xml:space="preserve"> to save the file.</w:t>
      </w:r>
      <w:r w:rsidRPr="0067790E" w:rsidDel="002152D7">
        <w:rPr>
          <w:rFonts w:ascii="Salesforce Sans" w:hAnsi="Salesforce Sans"/>
          <w:szCs w:val="22"/>
        </w:rPr>
        <w:t xml:space="preserve"> </w:t>
      </w:r>
    </w:p>
    <w:p w14:paraId="1406FA2D" w14:textId="3FE1B22E"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4</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Test your new unit test logic.</w:t>
      </w:r>
    </w:p>
    <w:p w14:paraId="2E1B4B33" w14:textId="697F4829" w:rsidR="00B1072B" w:rsidRPr="0067790E" w:rsidRDefault="00B1072B" w:rsidP="00B1072B">
      <w:pPr>
        <w:pStyle w:val="Heading1"/>
        <w:spacing w:before="120"/>
        <w:contextualSpacing w:val="0"/>
        <w:rPr>
          <w:rFonts w:ascii="Salesforce Sans" w:hAnsi="Salesforce Sans"/>
          <w:szCs w:val="22"/>
        </w:rPr>
      </w:pPr>
      <w:r>
        <w:rPr>
          <w:rFonts w:ascii="Salesforce Sans" w:hAnsi="Salesforce Sans"/>
          <w:szCs w:val="22"/>
        </w:rPr>
        <w:tab/>
        <w:t>A</w:t>
      </w:r>
      <w:r w:rsidRPr="0067790E">
        <w:rPr>
          <w:rFonts w:ascii="Salesforce Sans" w:hAnsi="Salesforce Sans"/>
          <w:szCs w:val="22"/>
        </w:rPr>
        <w:t>.</w:t>
      </w:r>
      <w:r w:rsidRPr="0067790E">
        <w:rPr>
          <w:rFonts w:ascii="Salesforce Sans" w:hAnsi="Salesforce Sans"/>
          <w:szCs w:val="22"/>
        </w:rPr>
        <w:tab/>
        <w:t xml:space="preserve">Click </w:t>
      </w:r>
      <w:r w:rsidRPr="0067790E">
        <w:rPr>
          <w:rFonts w:ascii="Salesforce Sans" w:hAnsi="Salesforce Sans"/>
          <w:b/>
          <w:szCs w:val="22"/>
        </w:rPr>
        <w:t>Run Test</w:t>
      </w:r>
      <w:r w:rsidRPr="0067790E">
        <w:rPr>
          <w:rFonts w:ascii="Salesforce Sans" w:hAnsi="Salesforce Sans"/>
          <w:szCs w:val="22"/>
        </w:rPr>
        <w:t>.</w:t>
      </w:r>
    </w:p>
    <w:p w14:paraId="6820BF9D" w14:textId="3D2A6402" w:rsidR="00B1072B" w:rsidRPr="0067790E" w:rsidRDefault="00B1072B" w:rsidP="00B1072B">
      <w:pPr>
        <w:pStyle w:val="Heading3"/>
        <w:spacing w:before="120"/>
        <w:ind w:left="720"/>
        <w:contextualSpacing w:val="0"/>
        <w:rPr>
          <w:rFonts w:ascii="Salesforce Sans" w:hAnsi="Salesforce Sans"/>
          <w:szCs w:val="22"/>
        </w:rPr>
      </w:pPr>
      <w:r>
        <w:rPr>
          <w:rFonts w:ascii="Salesforce Sans" w:hAnsi="Salesforce Sans"/>
          <w:szCs w:val="22"/>
        </w:rPr>
        <w:t>B</w:t>
      </w:r>
      <w:r w:rsidRPr="0067790E">
        <w:rPr>
          <w:rFonts w:ascii="Salesforce Sans" w:hAnsi="Salesforce Sans"/>
          <w:szCs w:val="22"/>
        </w:rPr>
        <w:t>.</w:t>
      </w:r>
      <w:r w:rsidRPr="0067790E">
        <w:rPr>
          <w:rFonts w:ascii="Salesforce Sans" w:hAnsi="Salesforce Sans"/>
          <w:szCs w:val="22"/>
        </w:rPr>
        <w:tab/>
        <w:t xml:space="preserve">Click the </w:t>
      </w:r>
      <w:r w:rsidRPr="0067790E">
        <w:rPr>
          <w:rStyle w:val="ClickOrSelect"/>
          <w:rFonts w:ascii="Salesforce Sans" w:hAnsi="Salesforce Sans"/>
          <w:szCs w:val="22"/>
        </w:rPr>
        <w:t>Tests</w:t>
      </w:r>
      <w:r w:rsidRPr="0067790E">
        <w:rPr>
          <w:rFonts w:ascii="Salesforce Sans" w:hAnsi="Salesforce Sans"/>
          <w:szCs w:val="22"/>
        </w:rPr>
        <w:t xml:space="preserve"> tab in the bottom panel.</w:t>
      </w:r>
    </w:p>
    <w:p w14:paraId="4B63CCF1" w14:textId="49F5E64B" w:rsidR="00B1072B" w:rsidRPr="0067790E" w:rsidRDefault="00B1072B" w:rsidP="00B1072B">
      <w:pPr>
        <w:pStyle w:val="Heading3"/>
        <w:spacing w:before="120"/>
        <w:ind w:left="720"/>
        <w:contextualSpacing w:val="0"/>
        <w:rPr>
          <w:rFonts w:ascii="Salesforce Sans" w:hAnsi="Salesforce Sans"/>
          <w:szCs w:val="22"/>
        </w:rPr>
      </w:pPr>
      <w:r>
        <w:rPr>
          <w:rFonts w:ascii="Salesforce Sans" w:hAnsi="Salesforce Sans"/>
          <w:szCs w:val="22"/>
        </w:rPr>
        <w:t>C</w:t>
      </w:r>
      <w:r w:rsidRPr="0067790E">
        <w:rPr>
          <w:rFonts w:ascii="Salesforce Sans" w:hAnsi="Salesforce Sans"/>
          <w:szCs w:val="22"/>
        </w:rPr>
        <w:t>.</w:t>
      </w:r>
      <w:r w:rsidRPr="0067790E">
        <w:rPr>
          <w:rFonts w:ascii="Salesforce Sans" w:hAnsi="Salesforce Sans"/>
          <w:szCs w:val="22"/>
        </w:rPr>
        <w:tab/>
        <w:t xml:space="preserve">Expand the collapsed folder by clicking on </w:t>
      </w:r>
      <w:r w:rsidRPr="0067790E">
        <w:rPr>
          <w:rStyle w:val="ClickOrSelect"/>
          <w:rFonts w:ascii="Salesforce Sans" w:hAnsi="Salesforce Sans"/>
          <w:szCs w:val="22"/>
        </w:rPr>
        <w:t>+</w:t>
      </w:r>
      <w:r w:rsidRPr="0067790E">
        <w:rPr>
          <w:rFonts w:ascii="Salesforce Sans" w:hAnsi="Salesforce Sans"/>
          <w:szCs w:val="22"/>
        </w:rPr>
        <w:t>.</w:t>
      </w:r>
    </w:p>
    <w:p w14:paraId="4EBA0A66" w14:textId="649DF0DA" w:rsidR="00B1072B" w:rsidRPr="0067790E" w:rsidRDefault="00B1072B" w:rsidP="00B1072B">
      <w:pPr>
        <w:pStyle w:val="Heading3"/>
        <w:spacing w:before="120"/>
        <w:ind w:left="720"/>
        <w:contextualSpacing w:val="0"/>
        <w:rPr>
          <w:rFonts w:ascii="Salesforce Sans" w:hAnsi="Salesforce Sans"/>
          <w:szCs w:val="22"/>
        </w:rPr>
      </w:pPr>
      <w:r>
        <w:rPr>
          <w:rFonts w:ascii="Salesforce Sans" w:hAnsi="Salesforce Sans"/>
          <w:szCs w:val="22"/>
        </w:rPr>
        <w:t>D</w:t>
      </w:r>
      <w:r w:rsidRPr="0067790E">
        <w:rPr>
          <w:rFonts w:ascii="Salesforce Sans" w:hAnsi="Salesforce Sans"/>
          <w:szCs w:val="22"/>
        </w:rPr>
        <w:t>.</w:t>
      </w:r>
      <w:r w:rsidRPr="0067790E">
        <w:rPr>
          <w:rFonts w:ascii="Salesforce Sans" w:hAnsi="Salesforce Sans"/>
          <w:szCs w:val="22"/>
        </w:rPr>
        <w:tab/>
        <w:t>Ensure that all your methods executed successfully. A green tick indicates success.</w:t>
      </w:r>
    </w:p>
    <w:p w14:paraId="522DC485" w14:textId="581F073A" w:rsidR="00B1072B" w:rsidRPr="0067790E" w:rsidRDefault="00B1072B" w:rsidP="00B1072B">
      <w:pPr>
        <w:pStyle w:val="Heading3"/>
        <w:spacing w:before="120"/>
        <w:ind w:left="720"/>
        <w:contextualSpacing w:val="0"/>
        <w:rPr>
          <w:rFonts w:ascii="Salesforce Sans" w:hAnsi="Salesforce Sans"/>
          <w:szCs w:val="22"/>
        </w:rPr>
      </w:pPr>
      <w:r>
        <w:rPr>
          <w:rFonts w:ascii="Salesforce Sans" w:hAnsi="Salesforce Sans"/>
          <w:szCs w:val="22"/>
        </w:rPr>
        <w:t>E</w:t>
      </w:r>
      <w:r w:rsidRPr="0067790E">
        <w:rPr>
          <w:rFonts w:ascii="Salesforce Sans" w:hAnsi="Salesforce Sans"/>
          <w:szCs w:val="22"/>
        </w:rPr>
        <w:t>.</w:t>
      </w:r>
      <w:r w:rsidRPr="0067790E">
        <w:rPr>
          <w:rFonts w:ascii="Salesforce Sans" w:hAnsi="Salesforce Sans"/>
          <w:szCs w:val="22"/>
        </w:rPr>
        <w:tab/>
      </w:r>
      <w:r>
        <w:rPr>
          <w:rFonts w:ascii="Salesforce Sans" w:hAnsi="Salesforce Sans"/>
          <w:szCs w:val="22"/>
        </w:rPr>
        <w:t xml:space="preserve">Press </w:t>
      </w:r>
      <w:r w:rsidRPr="00095225">
        <w:rPr>
          <w:rStyle w:val="EnterOrType"/>
          <w:szCs w:val="22"/>
        </w:rPr>
        <w:t>CTRL + ALT + /</w:t>
      </w:r>
      <w:r w:rsidRPr="0067790E">
        <w:rPr>
          <w:rFonts w:ascii="Salesforce Sans" w:hAnsi="Salesforce Sans"/>
          <w:szCs w:val="22"/>
        </w:rPr>
        <w:t xml:space="preserve"> to close all console tabs.</w:t>
      </w:r>
    </w:p>
    <w:p w14:paraId="40D8F783" w14:textId="6CE841D7" w:rsidR="00B1072B" w:rsidRPr="0067790E" w:rsidRDefault="00B1072B" w:rsidP="00B1072B">
      <w:pPr>
        <w:pStyle w:val="Heading3"/>
        <w:spacing w:before="120"/>
        <w:ind w:left="720"/>
        <w:contextualSpacing w:val="0"/>
        <w:rPr>
          <w:rFonts w:ascii="Salesforce Sans" w:hAnsi="Salesforce Sans"/>
          <w:szCs w:val="22"/>
        </w:rPr>
      </w:pPr>
      <w:r>
        <w:rPr>
          <w:rFonts w:ascii="Salesforce Sans" w:hAnsi="Salesforce Sans"/>
          <w:szCs w:val="22"/>
        </w:rPr>
        <w:t>F</w:t>
      </w:r>
      <w:r w:rsidRPr="0067790E">
        <w:rPr>
          <w:rFonts w:ascii="Salesforce Sans" w:hAnsi="Salesforce Sans"/>
          <w:szCs w:val="22"/>
        </w:rPr>
        <w:t>.</w:t>
      </w:r>
      <w:r w:rsidRPr="0067790E">
        <w:rPr>
          <w:rFonts w:ascii="Salesforce Sans" w:hAnsi="Salesforce Sans"/>
          <w:szCs w:val="22"/>
        </w:rPr>
        <w:tab/>
      </w:r>
      <w:r>
        <w:rPr>
          <w:rFonts w:ascii="Salesforce Sans" w:hAnsi="Salesforce Sans"/>
          <w:szCs w:val="22"/>
        </w:rPr>
        <w:t>Close the Developer Console window.</w:t>
      </w:r>
    </w:p>
    <w:p w14:paraId="4A6A5F96" w14:textId="77777777" w:rsidR="007B48A0" w:rsidRDefault="007B48A0">
      <w:pPr>
        <w:rPr>
          <w:rFonts w:ascii="Salesforce Sans" w:hAnsi="Salesforce Sans"/>
          <w:b/>
          <w:color w:val="000000" w:themeColor="text1"/>
        </w:rPr>
      </w:pPr>
      <w:r>
        <w:br w:type="page"/>
      </w:r>
    </w:p>
    <w:p w14:paraId="5A760CC1" w14:textId="0D5D2BEA" w:rsidR="00C078AC" w:rsidRPr="0077756F" w:rsidRDefault="00C078AC">
      <w:pPr>
        <w:pStyle w:val="ExerciseTitle"/>
      </w:pPr>
      <w:bookmarkStart w:id="130" w:name="_Toc514686452"/>
      <w:r w:rsidRPr="0077756F">
        <w:lastRenderedPageBreak/>
        <w:t>20-2: Write Unit Tests for Action Methods</w:t>
      </w:r>
      <w:bookmarkEnd w:id="130"/>
      <w:r w:rsidR="00950E4B" w:rsidRPr="0077756F">
        <w:br/>
      </w:r>
    </w:p>
    <w:p w14:paraId="7DDE9B4F" w14:textId="77777777" w:rsidR="00174DEC" w:rsidRPr="008066E6" w:rsidRDefault="00174DE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7DD43342"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Write the necessary unit tests for the two custom action methods in the controller extension.</w:t>
      </w:r>
      <w:r w:rsidRPr="008066E6">
        <w:rPr>
          <w:rFonts w:ascii="Salesforce Sans" w:hAnsi="Salesforce Sans"/>
          <w:sz w:val="22"/>
          <w:szCs w:val="22"/>
        </w:rPr>
        <w:br/>
      </w:r>
    </w:p>
    <w:p w14:paraId="50BF6170"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5909E645" w14:textId="11933C43"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55312B" w:rsidRPr="008066E6">
        <w:rPr>
          <w:rFonts w:ascii="Salesforce Sans" w:hAnsi="Salesforce Sans"/>
          <w:szCs w:val="22"/>
        </w:rPr>
        <w:t>.</w:t>
      </w:r>
      <w:r w:rsidR="0055312B" w:rsidRPr="008066E6">
        <w:rPr>
          <w:rFonts w:ascii="Salesforce Sans" w:hAnsi="Salesforce Sans"/>
          <w:szCs w:val="22"/>
        </w:rPr>
        <w:tab/>
      </w:r>
      <w:r w:rsidR="00C078AC" w:rsidRPr="008066E6">
        <w:rPr>
          <w:rFonts w:ascii="Salesforce Sans" w:hAnsi="Salesforce Sans"/>
          <w:szCs w:val="22"/>
        </w:rPr>
        <w:t>Examine the controller extension code for the Technician Status Page.</w:t>
      </w:r>
    </w:p>
    <w:p w14:paraId="6BD3C413" w14:textId="2651CF6E"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unit test methods to test the two custom action methods.</w:t>
      </w:r>
    </w:p>
    <w:p w14:paraId="3615F308" w14:textId="2758C77A"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Test your new unit test logic.</w:t>
      </w:r>
    </w:p>
    <w:p w14:paraId="03194391" w14:textId="77777777" w:rsidR="00C078AC" w:rsidRPr="008066E6" w:rsidRDefault="00C078AC" w:rsidP="008066E6">
      <w:pPr>
        <w:pStyle w:val="Heading1"/>
        <w:spacing w:before="120"/>
        <w:contextualSpacing w:val="0"/>
        <w:rPr>
          <w:rFonts w:ascii="Salesforce Sans" w:hAnsi="Salesforce Sans"/>
          <w:szCs w:val="22"/>
        </w:rPr>
      </w:pPr>
    </w:p>
    <w:p w14:paraId="7B41B3FD"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22A2F876" w14:textId="77777777" w:rsidR="00C078AC" w:rsidRPr="008066E6" w:rsidRDefault="00E63C94" w:rsidP="008066E6">
      <w:pPr>
        <w:spacing w:before="120" w:after="120"/>
        <w:rPr>
          <w:rFonts w:ascii="Salesforce Sans" w:hAnsi="Salesforce Sans"/>
          <w:sz w:val="22"/>
          <w:szCs w:val="22"/>
        </w:rPr>
      </w:pPr>
      <w:r w:rsidRPr="008066E6">
        <w:rPr>
          <w:rFonts w:ascii="Salesforce Sans" w:hAnsi="Salesforce Sans"/>
          <w:sz w:val="22"/>
          <w:szCs w:val="22"/>
        </w:rPr>
        <w:t>2</w:t>
      </w:r>
      <w:r w:rsidR="00C078AC" w:rsidRPr="008066E6">
        <w:rPr>
          <w:rFonts w:ascii="Salesforce Sans" w:hAnsi="Salesforce Sans"/>
          <w:sz w:val="22"/>
          <w:szCs w:val="22"/>
        </w:rPr>
        <w:t xml:space="preserve">0 minutes </w:t>
      </w:r>
    </w:p>
    <w:p w14:paraId="61228189" w14:textId="77777777" w:rsidR="00C078AC" w:rsidRPr="008066E6" w:rsidRDefault="00C078AC" w:rsidP="008066E6">
      <w:pPr>
        <w:pStyle w:val="SingleLine"/>
        <w:spacing w:before="120" w:after="120"/>
        <w:rPr>
          <w:rFonts w:ascii="Salesforce Sans" w:hAnsi="Salesforce Sans"/>
          <w:sz w:val="22"/>
          <w:szCs w:val="22"/>
        </w:rPr>
      </w:pPr>
    </w:p>
    <w:p w14:paraId="03D0473B"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68494978" w14:textId="0F244787" w:rsidR="00C078AC"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Examine the controller extension code for the Technician Status Page.</w:t>
      </w:r>
    </w:p>
    <w:p w14:paraId="09DA389D" w14:textId="77777777" w:rsidR="00074CA2" w:rsidRPr="0067790E" w:rsidRDefault="00074CA2" w:rsidP="00074CA2">
      <w:pPr>
        <w:pStyle w:val="Heading2"/>
        <w:spacing w:before="120"/>
        <w:contextualSpacing w:val="0"/>
        <w:rPr>
          <w:rFonts w:ascii="Salesforce Sans" w:hAnsi="Salesforce Sans"/>
          <w:szCs w:val="22"/>
        </w:rPr>
      </w:pPr>
      <w:r w:rsidRPr="0067790E">
        <w:rPr>
          <w:rFonts w:ascii="Salesforce Sans" w:hAnsi="Salesforce Sans"/>
          <w:szCs w:val="22"/>
        </w:rPr>
        <w:fldChar w:fldCharType="begin"/>
      </w:r>
      <w:r w:rsidRPr="0067790E">
        <w:rPr>
          <w:rFonts w:ascii="Salesforce Sans" w:hAnsi="Salesforce Sans"/>
          <w:szCs w:val="22"/>
        </w:rPr>
        <w:instrText xml:space="preserve"> SEQ H2 \r 1\* ALPHABETIC \* MERGEFORMAT </w:instrText>
      </w:r>
      <w:r w:rsidRPr="0067790E">
        <w:rPr>
          <w:rFonts w:ascii="Salesforce Sans" w:hAnsi="Salesforce Sans"/>
          <w:szCs w:val="22"/>
        </w:rPr>
        <w:fldChar w:fldCharType="separate"/>
      </w:r>
      <w:r w:rsidRPr="0067790E">
        <w:rPr>
          <w:rFonts w:ascii="Salesforce Sans" w:hAnsi="Salesforce Sans"/>
          <w:noProof/>
          <w:szCs w:val="22"/>
        </w:rPr>
        <w:t>A</w:t>
      </w:r>
      <w:r w:rsidRPr="0067790E">
        <w:rPr>
          <w:rFonts w:ascii="Salesforce Sans" w:hAnsi="Salesforce Sans"/>
          <w:noProof/>
          <w:szCs w:val="22"/>
        </w:rPr>
        <w:fldChar w:fldCharType="end"/>
      </w:r>
      <w:r w:rsidRPr="0067790E">
        <w:rPr>
          <w:rFonts w:ascii="Salesforce Sans" w:hAnsi="Salesforce Sans"/>
          <w:szCs w:val="22"/>
        </w:rPr>
        <w:t>.</w:t>
      </w:r>
      <w:r w:rsidRPr="0067790E">
        <w:rPr>
          <w:rFonts w:ascii="Salesforce Sans" w:hAnsi="Salesforce Sans"/>
          <w:szCs w:val="22"/>
        </w:rPr>
        <w:tab/>
        <w:t>C</w:t>
      </w:r>
      <w:r w:rsidRPr="0067790E">
        <w:rPr>
          <w:rFonts w:ascii="Salesforce Sans" w:hAnsi="Salesforce Sans"/>
          <w:color w:val="000000" w:themeColor="text1"/>
          <w:szCs w:val="22"/>
        </w:rPr>
        <w:t xml:space="preserve">lick </w:t>
      </w:r>
      <w:r w:rsidRPr="0067790E">
        <w:rPr>
          <w:rFonts w:ascii="Salesforce Sans" w:hAnsi="Salesforce Sans"/>
          <w:szCs w:val="22"/>
        </w:rPr>
        <w:fldChar w:fldCharType="begin"/>
      </w:r>
      <w:r w:rsidRPr="0067790E">
        <w:rPr>
          <w:rFonts w:ascii="Salesforce Sans" w:hAnsi="Salesforce Sans"/>
          <w:szCs w:val="22"/>
        </w:rPr>
        <w:instrText xml:space="preserve"> INCLUDEPICTURE "https://resources.help.salesforce.com/images/02e863126fef084a82dc1f96dea047ff.png" \* MERGEFORMATINET </w:instrText>
      </w:r>
      <w:r w:rsidRPr="0067790E">
        <w:rPr>
          <w:rFonts w:ascii="Salesforce Sans" w:hAnsi="Salesforce Sans"/>
          <w:szCs w:val="22"/>
        </w:rPr>
        <w:fldChar w:fldCharType="separate"/>
      </w:r>
      <w:r w:rsidRPr="0067790E">
        <w:rPr>
          <w:rFonts w:ascii="Salesforce Sans" w:hAnsi="Salesforce Sans"/>
          <w:noProof/>
          <w:szCs w:val="22"/>
        </w:rPr>
        <w:drawing>
          <wp:inline distT="0" distB="0" distL="0" distR="0" wp14:anchorId="13BAA505" wp14:editId="7A597D51">
            <wp:extent cx="130775" cy="144869"/>
            <wp:effectExtent l="0" t="0" r="0" b="0"/>
            <wp:docPr id="29" name="Picture 29"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67790E">
        <w:rPr>
          <w:rFonts w:ascii="Salesforce Sans" w:hAnsi="Salesforce Sans"/>
          <w:szCs w:val="22"/>
        </w:rPr>
        <w:fldChar w:fldCharType="end"/>
      </w:r>
      <w:r w:rsidRPr="0067790E">
        <w:rPr>
          <w:rFonts w:ascii="Salesforce Sans" w:hAnsi="Salesforce Sans"/>
          <w:szCs w:val="22"/>
        </w:rPr>
        <w:t xml:space="preserve"> | </w:t>
      </w:r>
      <w:r w:rsidRPr="00EC1234">
        <w:rPr>
          <w:rStyle w:val="ClickPaths"/>
          <w:color w:val="000000" w:themeColor="text1"/>
          <w:szCs w:val="22"/>
        </w:rPr>
        <w:t>Developer Console.</w:t>
      </w:r>
    </w:p>
    <w:p w14:paraId="70713BD5" w14:textId="652B5BC8" w:rsidR="005A44AE" w:rsidRPr="007B28D8" w:rsidRDefault="00074CA2" w:rsidP="005A44AE">
      <w:pPr>
        <w:pStyle w:val="Heading3"/>
        <w:spacing w:before="120"/>
        <w:ind w:left="720"/>
        <w:contextualSpacing w:val="0"/>
        <w:rPr>
          <w:rFonts w:ascii="Salesforce Sans" w:hAnsi="Salesforce Sans"/>
          <w:szCs w:val="22"/>
        </w:rPr>
      </w:pPr>
      <w:r>
        <w:rPr>
          <w:rFonts w:ascii="Salesforce Sans" w:hAnsi="Salesforce Sans"/>
          <w:szCs w:val="22"/>
        </w:rPr>
        <w:t>B</w:t>
      </w:r>
      <w:r w:rsidR="005A44AE" w:rsidRPr="007B28D8">
        <w:rPr>
          <w:rFonts w:ascii="Salesforce Sans" w:hAnsi="Salesforce Sans"/>
          <w:szCs w:val="22"/>
        </w:rPr>
        <w:t>.</w:t>
      </w:r>
      <w:r w:rsidR="005A44AE" w:rsidRPr="007B28D8">
        <w:rPr>
          <w:rFonts w:ascii="Salesforce Sans" w:hAnsi="Salesforce Sans"/>
          <w:szCs w:val="22"/>
        </w:rPr>
        <w:tab/>
        <w:t xml:space="preserve">Click </w:t>
      </w:r>
      <w:r w:rsidR="005A44AE" w:rsidRPr="007B28D8">
        <w:rPr>
          <w:rFonts w:ascii="Salesforce Sans" w:hAnsi="Salesforce Sans"/>
          <w:b/>
          <w:szCs w:val="22"/>
        </w:rPr>
        <w:t>File | Open</w:t>
      </w:r>
      <w:r w:rsidR="005A44AE" w:rsidRPr="007B28D8">
        <w:rPr>
          <w:rFonts w:ascii="Salesforce Sans" w:hAnsi="Salesforce Sans"/>
          <w:szCs w:val="22"/>
        </w:rPr>
        <w:t>.</w:t>
      </w:r>
    </w:p>
    <w:p w14:paraId="43114CDF" w14:textId="0167EE3C" w:rsidR="005A44AE" w:rsidRPr="007B28D8" w:rsidRDefault="00074CA2" w:rsidP="005A44AE">
      <w:pPr>
        <w:pStyle w:val="Heading3"/>
        <w:spacing w:before="120"/>
        <w:ind w:left="720"/>
        <w:contextualSpacing w:val="0"/>
        <w:rPr>
          <w:rFonts w:ascii="Salesforce Sans" w:hAnsi="Salesforce Sans"/>
          <w:szCs w:val="22"/>
        </w:rPr>
      </w:pPr>
      <w:r>
        <w:rPr>
          <w:rFonts w:ascii="Salesforce Sans" w:hAnsi="Salesforce Sans"/>
          <w:szCs w:val="22"/>
        </w:rPr>
        <w:t>C</w:t>
      </w:r>
      <w:r w:rsidR="005A44AE" w:rsidRPr="007B28D8">
        <w:rPr>
          <w:rFonts w:ascii="Salesforce Sans" w:hAnsi="Salesforce Sans"/>
          <w:szCs w:val="22"/>
        </w:rPr>
        <w:t>.</w:t>
      </w:r>
      <w:r w:rsidR="005A44AE" w:rsidRPr="007B28D8">
        <w:rPr>
          <w:rFonts w:ascii="Salesforce Sans" w:hAnsi="Salesforce Sans"/>
          <w:szCs w:val="22"/>
        </w:rPr>
        <w:tab/>
        <w:t xml:space="preserve">Select </w:t>
      </w:r>
      <w:r w:rsidR="005A44AE">
        <w:rPr>
          <w:rFonts w:ascii="Salesforce Sans" w:hAnsi="Salesforce Sans"/>
          <w:b/>
          <w:szCs w:val="22"/>
        </w:rPr>
        <w:t>Classes</w:t>
      </w:r>
      <w:r w:rsidR="005A44AE" w:rsidRPr="007B28D8">
        <w:rPr>
          <w:rFonts w:ascii="Salesforce Sans" w:hAnsi="Salesforce Sans"/>
          <w:szCs w:val="22"/>
        </w:rPr>
        <w:t xml:space="preserve"> as the Entity Type, type </w:t>
      </w:r>
      <w:r w:rsidR="005A44AE">
        <w:rPr>
          <w:rStyle w:val="EnterOrType"/>
        </w:rPr>
        <w:t>Technician</w:t>
      </w:r>
      <w:r w:rsidR="005A44AE" w:rsidRPr="007B28D8">
        <w:rPr>
          <w:rFonts w:ascii="Salesforce Sans" w:hAnsi="Salesforce Sans"/>
          <w:szCs w:val="22"/>
        </w:rPr>
        <w:t xml:space="preserve"> into the filter input box, then double-click the entity </w:t>
      </w:r>
      <w:proofErr w:type="spellStart"/>
      <w:r w:rsidRPr="0067790E">
        <w:rPr>
          <w:rStyle w:val="ClickOrSelect"/>
          <w:rFonts w:ascii="Salesforce Sans" w:eastAsia="Calibri" w:hAnsi="Salesforce Sans"/>
          <w:szCs w:val="22"/>
        </w:rPr>
        <w:t>TechnicianStatus_CX</w:t>
      </w:r>
      <w:proofErr w:type="spellEnd"/>
      <w:r w:rsidR="005A44AE" w:rsidRPr="007B28D8">
        <w:rPr>
          <w:rFonts w:ascii="Salesforce Sans" w:hAnsi="Salesforce Sans"/>
          <w:szCs w:val="22"/>
        </w:rPr>
        <w:t>.</w:t>
      </w:r>
    </w:p>
    <w:p w14:paraId="7829FADE" w14:textId="6A9EE8B3" w:rsidR="005A44AE" w:rsidRPr="007B28D8" w:rsidRDefault="00074CA2" w:rsidP="008066E6">
      <w:pPr>
        <w:pStyle w:val="Heading3"/>
        <w:spacing w:before="120"/>
        <w:ind w:left="720"/>
        <w:contextualSpacing w:val="0"/>
        <w:rPr>
          <w:rFonts w:ascii="Salesforce Sans" w:hAnsi="Salesforce Sans"/>
          <w:szCs w:val="22"/>
        </w:rPr>
      </w:pPr>
      <w:r>
        <w:rPr>
          <w:rFonts w:ascii="Salesforce Sans" w:hAnsi="Salesforce Sans" w:cs="Arial"/>
          <w:szCs w:val="22"/>
        </w:rPr>
        <w:t>D</w:t>
      </w:r>
      <w:r w:rsidR="005A44AE" w:rsidRPr="007B28D8">
        <w:rPr>
          <w:rFonts w:ascii="Salesforce Sans" w:hAnsi="Salesforce Sans"/>
          <w:szCs w:val="22"/>
        </w:rPr>
        <w:t>.</w:t>
      </w:r>
      <w:r w:rsidR="005A44AE" w:rsidRPr="007B28D8">
        <w:rPr>
          <w:rFonts w:ascii="Salesforce Sans" w:hAnsi="Salesforce Sans"/>
          <w:szCs w:val="22"/>
        </w:rPr>
        <w:tab/>
      </w:r>
      <w:r>
        <w:rPr>
          <w:rFonts w:ascii="Salesforce Sans" w:hAnsi="Salesforce Sans"/>
          <w:szCs w:val="22"/>
        </w:rPr>
        <w:t xml:space="preserve">Review the code for the action methods: </w:t>
      </w:r>
      <w:r w:rsidRPr="008066E6">
        <w:rPr>
          <w:rStyle w:val="EnterOrType"/>
        </w:rPr>
        <w:t>editContact2</w:t>
      </w:r>
      <w:r>
        <w:rPr>
          <w:rFonts w:ascii="Salesforce Sans" w:hAnsi="Salesforce Sans"/>
          <w:szCs w:val="22"/>
        </w:rPr>
        <w:t xml:space="preserve"> and </w:t>
      </w:r>
      <w:r w:rsidRPr="008066E6">
        <w:rPr>
          <w:rStyle w:val="EnterOrType"/>
        </w:rPr>
        <w:t>editContact3</w:t>
      </w:r>
      <w:r w:rsidR="005A44AE" w:rsidRPr="0067790E">
        <w:rPr>
          <w:rFonts w:ascii="Salesforce Sans" w:hAnsi="Salesforce Sans"/>
          <w:szCs w:val="22"/>
        </w:rPr>
        <w:t>.</w:t>
      </w:r>
    </w:p>
    <w:p w14:paraId="5F66451A" w14:textId="38278E90" w:rsidR="00C078AC"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unit test methods to test the two custom action methods.</w:t>
      </w:r>
    </w:p>
    <w:p w14:paraId="5FED81E7" w14:textId="77777777" w:rsidR="00F437B8" w:rsidRPr="007B28D8" w:rsidRDefault="00F437B8" w:rsidP="00F437B8">
      <w:pPr>
        <w:pStyle w:val="Heading3"/>
        <w:spacing w:before="120"/>
        <w:ind w:left="720"/>
        <w:contextualSpacing w:val="0"/>
        <w:rPr>
          <w:rFonts w:ascii="Salesforce Sans" w:hAnsi="Salesforce Sans"/>
          <w:szCs w:val="22"/>
        </w:rPr>
      </w:pPr>
      <w:r>
        <w:rPr>
          <w:rFonts w:ascii="Salesforce Sans" w:hAnsi="Salesforce Sans"/>
          <w:szCs w:val="22"/>
        </w:rPr>
        <w:t>A</w:t>
      </w:r>
      <w:r w:rsidRPr="007B28D8">
        <w:rPr>
          <w:rFonts w:ascii="Salesforce Sans" w:hAnsi="Salesforce Sans"/>
          <w:szCs w:val="22"/>
        </w:rPr>
        <w:t>.</w:t>
      </w:r>
      <w:r w:rsidRPr="007B28D8">
        <w:rPr>
          <w:rFonts w:ascii="Salesforce Sans" w:hAnsi="Salesforce Sans"/>
          <w:szCs w:val="22"/>
        </w:rPr>
        <w:tab/>
        <w:t xml:space="preserve">Click </w:t>
      </w:r>
      <w:r w:rsidRPr="007B28D8">
        <w:rPr>
          <w:rFonts w:ascii="Salesforce Sans" w:hAnsi="Salesforce Sans"/>
          <w:b/>
          <w:szCs w:val="22"/>
        </w:rPr>
        <w:t>File | Open</w:t>
      </w:r>
      <w:r w:rsidRPr="007B28D8">
        <w:rPr>
          <w:rFonts w:ascii="Salesforce Sans" w:hAnsi="Salesforce Sans"/>
          <w:szCs w:val="22"/>
        </w:rPr>
        <w:t>.</w:t>
      </w:r>
    </w:p>
    <w:p w14:paraId="359D611F" w14:textId="0DD1BB6B" w:rsidR="00F437B8" w:rsidRPr="007B28D8" w:rsidRDefault="00F437B8" w:rsidP="00F437B8">
      <w:pPr>
        <w:pStyle w:val="Heading3"/>
        <w:spacing w:before="120"/>
        <w:ind w:left="720"/>
        <w:contextualSpacing w:val="0"/>
        <w:rPr>
          <w:rFonts w:ascii="Salesforce Sans" w:hAnsi="Salesforce Sans"/>
          <w:szCs w:val="22"/>
        </w:rPr>
      </w:pPr>
      <w:r>
        <w:rPr>
          <w:rFonts w:ascii="Salesforce Sans" w:hAnsi="Salesforce Sans"/>
          <w:szCs w:val="22"/>
        </w:rPr>
        <w:t>B</w:t>
      </w:r>
      <w:r w:rsidRPr="007B28D8">
        <w:rPr>
          <w:rFonts w:ascii="Salesforce Sans" w:hAnsi="Salesforce Sans"/>
          <w:szCs w:val="22"/>
        </w:rPr>
        <w:t>.</w:t>
      </w:r>
      <w:r w:rsidRPr="007B28D8">
        <w:rPr>
          <w:rFonts w:ascii="Salesforce Sans" w:hAnsi="Salesforce Sans"/>
          <w:szCs w:val="22"/>
        </w:rPr>
        <w:tab/>
        <w:t xml:space="preserve">Select </w:t>
      </w:r>
      <w:r>
        <w:rPr>
          <w:rFonts w:ascii="Salesforce Sans" w:hAnsi="Salesforce Sans"/>
          <w:b/>
          <w:szCs w:val="22"/>
        </w:rPr>
        <w:t>Classes</w:t>
      </w:r>
      <w:r w:rsidRPr="007B28D8">
        <w:rPr>
          <w:rFonts w:ascii="Salesforce Sans" w:hAnsi="Salesforce Sans"/>
          <w:szCs w:val="22"/>
        </w:rPr>
        <w:t xml:space="preserve"> as the Entity Type, type </w:t>
      </w:r>
      <w:r>
        <w:rPr>
          <w:rStyle w:val="EnterOrType"/>
        </w:rPr>
        <w:t>Technician</w:t>
      </w:r>
      <w:r w:rsidRPr="007B28D8">
        <w:rPr>
          <w:rFonts w:ascii="Salesforce Sans" w:hAnsi="Salesforce Sans"/>
          <w:szCs w:val="22"/>
        </w:rPr>
        <w:t xml:space="preserve"> into the filter input box, then double-click the entity </w:t>
      </w:r>
      <w:proofErr w:type="spellStart"/>
      <w:r w:rsidRPr="0067790E">
        <w:rPr>
          <w:rStyle w:val="ClickOrSelect"/>
          <w:rFonts w:ascii="Salesforce Sans" w:eastAsia="Calibri" w:hAnsi="Salesforce Sans"/>
          <w:szCs w:val="22"/>
        </w:rPr>
        <w:t>TechnicianStatus_Test</w:t>
      </w:r>
      <w:proofErr w:type="spellEnd"/>
      <w:r w:rsidRPr="007B28D8">
        <w:rPr>
          <w:rFonts w:ascii="Salesforce Sans" w:hAnsi="Salesforce Sans"/>
          <w:szCs w:val="22"/>
        </w:rPr>
        <w:t>.</w:t>
      </w:r>
    </w:p>
    <w:p w14:paraId="71A3B2CF" w14:textId="24DE9D62" w:rsidR="00F437B8" w:rsidRDefault="00F437B8" w:rsidP="00F437B8">
      <w:pPr>
        <w:pStyle w:val="Heading3"/>
        <w:spacing w:before="120"/>
        <w:ind w:left="720"/>
        <w:contextualSpacing w:val="0"/>
        <w:rPr>
          <w:rFonts w:ascii="Salesforce Sans" w:hAnsi="Salesforce Sans"/>
          <w:szCs w:val="22"/>
        </w:rPr>
      </w:pPr>
      <w:r>
        <w:rPr>
          <w:rFonts w:ascii="Salesforce Sans" w:hAnsi="Salesforce Sans" w:cs="Arial"/>
          <w:szCs w:val="22"/>
        </w:rPr>
        <w:t>C</w:t>
      </w:r>
      <w:r w:rsidRPr="007B28D8">
        <w:rPr>
          <w:rFonts w:ascii="Salesforce Sans" w:hAnsi="Salesforce Sans"/>
          <w:szCs w:val="22"/>
        </w:rPr>
        <w:t>.</w:t>
      </w:r>
      <w:r w:rsidRPr="007B28D8">
        <w:rPr>
          <w:rFonts w:ascii="Salesforce Sans" w:hAnsi="Salesforce Sans"/>
          <w:szCs w:val="22"/>
        </w:rPr>
        <w:tab/>
        <w:t xml:space="preserve">Copy and paste the contents of </w:t>
      </w:r>
      <w:r w:rsidRPr="0067790E">
        <w:rPr>
          <w:rStyle w:val="ClickOrSelect"/>
          <w:rFonts w:ascii="Salesforce Sans" w:eastAsia="Calibri" w:hAnsi="Salesforce Sans"/>
          <w:szCs w:val="22"/>
        </w:rPr>
        <w:t>TechnicianStatus_Test</w:t>
      </w:r>
      <w:r w:rsidRPr="007B28D8">
        <w:rPr>
          <w:rFonts w:ascii="Salesforce Sans" w:hAnsi="Salesforce Sans"/>
          <w:b/>
          <w:szCs w:val="22"/>
        </w:rPr>
        <w:t>.txt</w:t>
      </w:r>
      <w:r w:rsidRPr="007B28D8">
        <w:rPr>
          <w:rFonts w:ascii="Salesforce Sans" w:hAnsi="Salesforce Sans"/>
          <w:szCs w:val="22"/>
        </w:rPr>
        <w:t xml:space="preserve"> from the Exercises folder into the window, overwriting all existing text.</w:t>
      </w:r>
    </w:p>
    <w:p w14:paraId="77E072E3" w14:textId="7950FEEA" w:rsidR="00F437B8" w:rsidRPr="007B28D8" w:rsidRDefault="00F437B8" w:rsidP="00F437B8">
      <w:pPr>
        <w:pStyle w:val="Heading3"/>
        <w:spacing w:before="120"/>
        <w:ind w:left="720"/>
        <w:contextualSpacing w:val="0"/>
        <w:rPr>
          <w:rFonts w:ascii="Salesforce Sans" w:hAnsi="Salesforce Sans"/>
          <w:szCs w:val="22"/>
        </w:rPr>
      </w:pPr>
      <w:r>
        <w:rPr>
          <w:rFonts w:ascii="Salesforce Sans" w:hAnsi="Salesforce Sans" w:cs="Arial"/>
          <w:szCs w:val="22"/>
        </w:rPr>
        <w:t>D</w:t>
      </w:r>
      <w:r w:rsidRPr="008066E6">
        <w:rPr>
          <w:rFonts w:ascii="Salesforce Sans" w:hAnsi="Salesforce Sans"/>
          <w:szCs w:val="22"/>
        </w:rPr>
        <w:t>.</w:t>
      </w:r>
      <w:r>
        <w:rPr>
          <w:rFonts w:ascii="Salesforce Sans" w:hAnsi="Salesforce Sans"/>
          <w:szCs w:val="22"/>
        </w:rPr>
        <w:tab/>
        <w:t>Complete the TODOs.</w:t>
      </w:r>
    </w:p>
    <w:p w14:paraId="300F9328" w14:textId="4676ED27" w:rsidR="00F437B8" w:rsidRPr="007B28D8" w:rsidRDefault="00F437B8" w:rsidP="00F437B8">
      <w:pPr>
        <w:pStyle w:val="Heading2"/>
        <w:spacing w:before="120"/>
        <w:contextualSpacing w:val="0"/>
        <w:rPr>
          <w:rFonts w:ascii="Salesforce Sans" w:hAnsi="Salesforce Sans"/>
          <w:szCs w:val="22"/>
        </w:rPr>
      </w:pPr>
      <w:r>
        <w:rPr>
          <w:rFonts w:ascii="Salesforce Sans" w:hAnsi="Salesforce Sans"/>
          <w:szCs w:val="22"/>
        </w:rPr>
        <w:t>E</w:t>
      </w:r>
      <w:r w:rsidRPr="007B28D8">
        <w:rPr>
          <w:rFonts w:ascii="Salesforce Sans" w:hAnsi="Salesforce Sans"/>
          <w:szCs w:val="22"/>
        </w:rPr>
        <w:t>.</w:t>
      </w:r>
      <w:r w:rsidRPr="007B28D8">
        <w:rPr>
          <w:rFonts w:ascii="Salesforce Sans" w:hAnsi="Salesforce Sans"/>
          <w:szCs w:val="22"/>
        </w:rPr>
        <w:tab/>
      </w:r>
      <w:r>
        <w:rPr>
          <w:rFonts w:ascii="Salesforce Sans" w:hAnsi="Salesforce Sans"/>
          <w:szCs w:val="22"/>
        </w:rPr>
        <w:t xml:space="preserve">Press </w:t>
      </w:r>
      <w:r w:rsidRPr="00095225">
        <w:rPr>
          <w:rStyle w:val="EnterOrType"/>
        </w:rPr>
        <w:t>CTRL + S</w:t>
      </w:r>
      <w:r w:rsidRPr="0067790E">
        <w:rPr>
          <w:rFonts w:ascii="Salesforce Sans" w:hAnsi="Salesforce Sans"/>
          <w:szCs w:val="22"/>
        </w:rPr>
        <w:t xml:space="preserve"> to save the file.</w:t>
      </w:r>
    </w:p>
    <w:p w14:paraId="33E581B3" w14:textId="4A1591D4"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Test your new unit test logic.</w:t>
      </w:r>
    </w:p>
    <w:p w14:paraId="28C59582" w14:textId="77777777" w:rsidR="00AC2154" w:rsidRPr="0067790E" w:rsidRDefault="00AC2154" w:rsidP="00AC2154">
      <w:pPr>
        <w:pStyle w:val="Heading1"/>
        <w:spacing w:before="120"/>
        <w:contextualSpacing w:val="0"/>
        <w:rPr>
          <w:rFonts w:ascii="Salesforce Sans" w:hAnsi="Salesforce Sans"/>
          <w:szCs w:val="22"/>
        </w:rPr>
      </w:pPr>
      <w:r>
        <w:rPr>
          <w:rFonts w:ascii="Salesforce Sans" w:hAnsi="Salesforce Sans"/>
          <w:szCs w:val="22"/>
        </w:rPr>
        <w:tab/>
        <w:t>A</w:t>
      </w:r>
      <w:r w:rsidRPr="0067790E">
        <w:rPr>
          <w:rFonts w:ascii="Salesforce Sans" w:hAnsi="Salesforce Sans"/>
          <w:szCs w:val="22"/>
        </w:rPr>
        <w:t>.</w:t>
      </w:r>
      <w:r w:rsidRPr="0067790E">
        <w:rPr>
          <w:rFonts w:ascii="Salesforce Sans" w:hAnsi="Salesforce Sans"/>
          <w:szCs w:val="22"/>
        </w:rPr>
        <w:tab/>
        <w:t xml:space="preserve">Click </w:t>
      </w:r>
      <w:r w:rsidRPr="0067790E">
        <w:rPr>
          <w:rFonts w:ascii="Salesforce Sans" w:hAnsi="Salesforce Sans"/>
          <w:b/>
          <w:szCs w:val="22"/>
        </w:rPr>
        <w:t>Run Test</w:t>
      </w:r>
      <w:r w:rsidRPr="0067790E">
        <w:rPr>
          <w:rFonts w:ascii="Salesforce Sans" w:hAnsi="Salesforce Sans"/>
          <w:szCs w:val="22"/>
        </w:rPr>
        <w:t>.</w:t>
      </w:r>
    </w:p>
    <w:p w14:paraId="3F055DCA" w14:textId="77777777" w:rsidR="00AC2154" w:rsidRPr="0067790E" w:rsidRDefault="00AC2154" w:rsidP="00AC2154">
      <w:pPr>
        <w:pStyle w:val="Heading3"/>
        <w:spacing w:before="120"/>
        <w:ind w:left="720"/>
        <w:contextualSpacing w:val="0"/>
        <w:rPr>
          <w:rFonts w:ascii="Salesforce Sans" w:hAnsi="Salesforce Sans"/>
          <w:szCs w:val="22"/>
        </w:rPr>
      </w:pPr>
      <w:r>
        <w:rPr>
          <w:rFonts w:ascii="Salesforce Sans" w:hAnsi="Salesforce Sans"/>
          <w:szCs w:val="22"/>
        </w:rPr>
        <w:t>B</w:t>
      </w:r>
      <w:r w:rsidRPr="0067790E">
        <w:rPr>
          <w:rFonts w:ascii="Salesforce Sans" w:hAnsi="Salesforce Sans"/>
          <w:szCs w:val="22"/>
        </w:rPr>
        <w:t>.</w:t>
      </w:r>
      <w:r w:rsidRPr="0067790E">
        <w:rPr>
          <w:rFonts w:ascii="Salesforce Sans" w:hAnsi="Salesforce Sans"/>
          <w:szCs w:val="22"/>
        </w:rPr>
        <w:tab/>
        <w:t xml:space="preserve">Click the </w:t>
      </w:r>
      <w:r w:rsidRPr="0067790E">
        <w:rPr>
          <w:rStyle w:val="ClickOrSelect"/>
          <w:rFonts w:ascii="Salesforce Sans" w:hAnsi="Salesforce Sans"/>
          <w:szCs w:val="22"/>
        </w:rPr>
        <w:t>Tests</w:t>
      </w:r>
      <w:r w:rsidRPr="0067790E">
        <w:rPr>
          <w:rFonts w:ascii="Salesforce Sans" w:hAnsi="Salesforce Sans"/>
          <w:szCs w:val="22"/>
        </w:rPr>
        <w:t xml:space="preserve"> tab in the bottom panel.</w:t>
      </w:r>
    </w:p>
    <w:p w14:paraId="4BEBE5C0" w14:textId="77777777" w:rsidR="00AC2154" w:rsidRPr="0067790E" w:rsidRDefault="00AC2154" w:rsidP="00AC2154">
      <w:pPr>
        <w:pStyle w:val="Heading3"/>
        <w:spacing w:before="120"/>
        <w:ind w:left="720"/>
        <w:contextualSpacing w:val="0"/>
        <w:rPr>
          <w:rFonts w:ascii="Salesforce Sans" w:hAnsi="Salesforce Sans"/>
          <w:szCs w:val="22"/>
        </w:rPr>
      </w:pPr>
      <w:r>
        <w:rPr>
          <w:rFonts w:ascii="Salesforce Sans" w:hAnsi="Salesforce Sans"/>
          <w:szCs w:val="22"/>
        </w:rPr>
        <w:t>C</w:t>
      </w:r>
      <w:r w:rsidRPr="0067790E">
        <w:rPr>
          <w:rFonts w:ascii="Salesforce Sans" w:hAnsi="Salesforce Sans"/>
          <w:szCs w:val="22"/>
        </w:rPr>
        <w:t>.</w:t>
      </w:r>
      <w:r w:rsidRPr="0067790E">
        <w:rPr>
          <w:rFonts w:ascii="Salesforce Sans" w:hAnsi="Salesforce Sans"/>
          <w:szCs w:val="22"/>
        </w:rPr>
        <w:tab/>
        <w:t xml:space="preserve">Expand the collapsed folder by clicking on </w:t>
      </w:r>
      <w:r w:rsidRPr="0067790E">
        <w:rPr>
          <w:rStyle w:val="ClickOrSelect"/>
          <w:rFonts w:ascii="Salesforce Sans" w:hAnsi="Salesforce Sans"/>
          <w:szCs w:val="22"/>
        </w:rPr>
        <w:t>+</w:t>
      </w:r>
      <w:r w:rsidRPr="0067790E">
        <w:rPr>
          <w:rFonts w:ascii="Salesforce Sans" w:hAnsi="Salesforce Sans"/>
          <w:szCs w:val="22"/>
        </w:rPr>
        <w:t>.</w:t>
      </w:r>
    </w:p>
    <w:p w14:paraId="33D9C8A6" w14:textId="77777777" w:rsidR="00AC2154" w:rsidRPr="0067790E" w:rsidRDefault="00AC2154" w:rsidP="00AC2154">
      <w:pPr>
        <w:pStyle w:val="Heading3"/>
        <w:spacing w:before="120"/>
        <w:ind w:left="720"/>
        <w:contextualSpacing w:val="0"/>
        <w:rPr>
          <w:rFonts w:ascii="Salesforce Sans" w:hAnsi="Salesforce Sans"/>
          <w:szCs w:val="22"/>
        </w:rPr>
      </w:pPr>
      <w:r>
        <w:rPr>
          <w:rFonts w:ascii="Salesforce Sans" w:hAnsi="Salesforce Sans"/>
          <w:szCs w:val="22"/>
        </w:rPr>
        <w:lastRenderedPageBreak/>
        <w:t>D</w:t>
      </w:r>
      <w:r w:rsidRPr="0067790E">
        <w:rPr>
          <w:rFonts w:ascii="Salesforce Sans" w:hAnsi="Salesforce Sans"/>
          <w:szCs w:val="22"/>
        </w:rPr>
        <w:t>.</w:t>
      </w:r>
      <w:r w:rsidRPr="0067790E">
        <w:rPr>
          <w:rFonts w:ascii="Salesforce Sans" w:hAnsi="Salesforce Sans"/>
          <w:szCs w:val="22"/>
        </w:rPr>
        <w:tab/>
        <w:t>Ensure that all your methods executed successfully. A green tick indicates success.</w:t>
      </w:r>
    </w:p>
    <w:p w14:paraId="44F3503C" w14:textId="77777777" w:rsidR="00AC2154" w:rsidRPr="0067790E" w:rsidRDefault="00AC2154" w:rsidP="00AC2154">
      <w:pPr>
        <w:pStyle w:val="Heading3"/>
        <w:spacing w:before="120"/>
        <w:ind w:left="720"/>
        <w:contextualSpacing w:val="0"/>
        <w:rPr>
          <w:rFonts w:ascii="Salesforce Sans" w:hAnsi="Salesforce Sans"/>
          <w:szCs w:val="22"/>
        </w:rPr>
      </w:pPr>
      <w:r>
        <w:rPr>
          <w:rFonts w:ascii="Salesforce Sans" w:hAnsi="Salesforce Sans"/>
          <w:szCs w:val="22"/>
        </w:rPr>
        <w:t>E</w:t>
      </w:r>
      <w:r w:rsidRPr="0067790E">
        <w:rPr>
          <w:rFonts w:ascii="Salesforce Sans" w:hAnsi="Salesforce Sans"/>
          <w:szCs w:val="22"/>
        </w:rPr>
        <w:t>.</w:t>
      </w:r>
      <w:r w:rsidRPr="0067790E">
        <w:rPr>
          <w:rFonts w:ascii="Salesforce Sans" w:hAnsi="Salesforce Sans"/>
          <w:szCs w:val="22"/>
        </w:rPr>
        <w:tab/>
      </w:r>
      <w:r>
        <w:rPr>
          <w:rFonts w:ascii="Salesforce Sans" w:hAnsi="Salesforce Sans"/>
          <w:szCs w:val="22"/>
        </w:rPr>
        <w:t xml:space="preserve">Press </w:t>
      </w:r>
      <w:r w:rsidRPr="00095225">
        <w:rPr>
          <w:rStyle w:val="EnterOrType"/>
          <w:szCs w:val="22"/>
        </w:rPr>
        <w:t>CTRL + ALT + /</w:t>
      </w:r>
      <w:r w:rsidRPr="0067790E">
        <w:rPr>
          <w:rFonts w:ascii="Salesforce Sans" w:hAnsi="Salesforce Sans"/>
          <w:szCs w:val="22"/>
        </w:rPr>
        <w:t xml:space="preserve"> to close all console tabs.</w:t>
      </w:r>
    </w:p>
    <w:p w14:paraId="4559F606" w14:textId="77777777" w:rsidR="00AC2154" w:rsidRPr="0067790E" w:rsidRDefault="00AC2154" w:rsidP="00AC2154">
      <w:pPr>
        <w:pStyle w:val="Heading3"/>
        <w:spacing w:before="120"/>
        <w:ind w:left="720"/>
        <w:contextualSpacing w:val="0"/>
        <w:rPr>
          <w:rFonts w:ascii="Salesforce Sans" w:hAnsi="Salesforce Sans"/>
          <w:szCs w:val="22"/>
        </w:rPr>
      </w:pPr>
      <w:r>
        <w:rPr>
          <w:rFonts w:ascii="Salesforce Sans" w:hAnsi="Salesforce Sans"/>
          <w:szCs w:val="22"/>
        </w:rPr>
        <w:t>F</w:t>
      </w:r>
      <w:r w:rsidRPr="0067790E">
        <w:rPr>
          <w:rFonts w:ascii="Salesforce Sans" w:hAnsi="Salesforce Sans"/>
          <w:szCs w:val="22"/>
        </w:rPr>
        <w:t>.</w:t>
      </w:r>
      <w:r w:rsidRPr="0067790E">
        <w:rPr>
          <w:rFonts w:ascii="Salesforce Sans" w:hAnsi="Salesforce Sans"/>
          <w:szCs w:val="22"/>
        </w:rPr>
        <w:tab/>
      </w:r>
      <w:r>
        <w:rPr>
          <w:rFonts w:ascii="Salesforce Sans" w:hAnsi="Salesforce Sans"/>
          <w:szCs w:val="22"/>
        </w:rPr>
        <w:t>Close the Developer Console window.</w:t>
      </w:r>
    </w:p>
    <w:p w14:paraId="6FEEF0E5" w14:textId="77777777" w:rsidR="007B48A0" w:rsidRDefault="007B48A0">
      <w:pPr>
        <w:rPr>
          <w:rFonts w:ascii="Salesforce Sans" w:hAnsi="Salesforce Sans"/>
          <w:b/>
          <w:color w:val="000000" w:themeColor="text1"/>
        </w:rPr>
      </w:pPr>
      <w:r>
        <w:br w:type="page"/>
      </w:r>
    </w:p>
    <w:p w14:paraId="7FB99F5F" w14:textId="530E8AC8" w:rsidR="00C078AC" w:rsidRPr="0077756F" w:rsidRDefault="00C078AC">
      <w:pPr>
        <w:pStyle w:val="ExerciseTitle"/>
      </w:pPr>
      <w:bookmarkStart w:id="131" w:name="_Toc514686453"/>
      <w:r w:rsidRPr="0077756F">
        <w:lastRenderedPageBreak/>
        <w:t>20-3: Write Unit Tests for Getters and Setters</w:t>
      </w:r>
      <w:bookmarkEnd w:id="131"/>
      <w:r w:rsidR="00950E4B" w:rsidRPr="0077756F">
        <w:br/>
      </w:r>
    </w:p>
    <w:p w14:paraId="3B075173" w14:textId="77777777" w:rsidR="00174DEC" w:rsidRPr="008066E6" w:rsidRDefault="00174DE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Goal:</w:t>
      </w:r>
    </w:p>
    <w:p w14:paraId="0F23FA9F" w14:textId="77777777" w:rsidR="00C078AC" w:rsidRPr="008066E6" w:rsidRDefault="00C078AC" w:rsidP="008066E6">
      <w:pPr>
        <w:spacing w:before="120" w:after="120"/>
        <w:rPr>
          <w:rFonts w:ascii="Salesforce Sans" w:hAnsi="Salesforce Sans"/>
          <w:sz w:val="22"/>
          <w:szCs w:val="22"/>
        </w:rPr>
      </w:pPr>
      <w:r w:rsidRPr="008066E6">
        <w:rPr>
          <w:rFonts w:ascii="Salesforce Sans" w:hAnsi="Salesforce Sans"/>
          <w:sz w:val="22"/>
          <w:szCs w:val="22"/>
        </w:rPr>
        <w:t>Test whether the getter method in the controller extension returns results including the string "Attendees: ".</w:t>
      </w:r>
      <w:r w:rsidRPr="008066E6">
        <w:rPr>
          <w:rFonts w:ascii="Salesforce Sans" w:hAnsi="Salesforce Sans"/>
          <w:sz w:val="22"/>
          <w:szCs w:val="22"/>
        </w:rPr>
        <w:br/>
      </w:r>
    </w:p>
    <w:p w14:paraId="72526A05"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Tasks:</w:t>
      </w:r>
    </w:p>
    <w:p w14:paraId="5EBA2DDD" w14:textId="02C195D5"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F922E4" w:rsidRPr="008066E6">
        <w:rPr>
          <w:rFonts w:ascii="Salesforce Sans" w:hAnsi="Salesforce Sans"/>
          <w:szCs w:val="22"/>
        </w:rPr>
        <w:t>.</w:t>
      </w:r>
      <w:r w:rsidR="00F922E4" w:rsidRPr="008066E6">
        <w:rPr>
          <w:rFonts w:ascii="Salesforce Sans" w:hAnsi="Salesforce Sans"/>
          <w:szCs w:val="22"/>
        </w:rPr>
        <w:tab/>
      </w:r>
      <w:r w:rsidR="00C078AC" w:rsidRPr="008066E6">
        <w:rPr>
          <w:rFonts w:ascii="Salesforce Sans" w:hAnsi="Salesforce Sans"/>
          <w:szCs w:val="22"/>
        </w:rPr>
        <w:t>Examine the controller extension code for the Technician Status Page.</w:t>
      </w:r>
    </w:p>
    <w:p w14:paraId="277E4E6E" w14:textId="6D60F7AB"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 xml:space="preserve">Create unit test methods to test the </w:t>
      </w:r>
      <w:proofErr w:type="spellStart"/>
      <w:r w:rsidR="00C078AC" w:rsidRPr="008066E6">
        <w:rPr>
          <w:rFonts w:ascii="Salesforce Sans" w:hAnsi="Salesforce Sans"/>
          <w:szCs w:val="22"/>
        </w:rPr>
        <w:t>getAttendeeList</w:t>
      </w:r>
      <w:proofErr w:type="spellEnd"/>
      <w:r w:rsidR="00C078AC" w:rsidRPr="008066E6">
        <w:rPr>
          <w:rFonts w:ascii="Salesforce Sans" w:hAnsi="Salesforce Sans"/>
          <w:szCs w:val="22"/>
        </w:rPr>
        <w:t xml:space="preserve"> getter method.</w:t>
      </w:r>
    </w:p>
    <w:p w14:paraId="33938EF4" w14:textId="11AA2955"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Test your new unit test logic.</w:t>
      </w:r>
    </w:p>
    <w:p w14:paraId="3EDFFAEF" w14:textId="77777777" w:rsidR="00C078AC" w:rsidRPr="008066E6" w:rsidRDefault="00C078AC" w:rsidP="008066E6">
      <w:pPr>
        <w:pStyle w:val="Heading1"/>
        <w:spacing w:before="120"/>
        <w:contextualSpacing w:val="0"/>
        <w:rPr>
          <w:rFonts w:ascii="Salesforce Sans" w:hAnsi="Salesforce Sans"/>
          <w:szCs w:val="22"/>
        </w:rPr>
      </w:pPr>
    </w:p>
    <w:p w14:paraId="31AA89ED"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Time:</w:t>
      </w:r>
    </w:p>
    <w:p w14:paraId="767A2089" w14:textId="77777777" w:rsidR="00C078AC" w:rsidRPr="008066E6" w:rsidRDefault="00E63C94" w:rsidP="008066E6">
      <w:pPr>
        <w:spacing w:before="120" w:after="120"/>
        <w:rPr>
          <w:rFonts w:ascii="Salesforce Sans" w:hAnsi="Salesforce Sans"/>
          <w:sz w:val="22"/>
          <w:szCs w:val="22"/>
        </w:rPr>
      </w:pPr>
      <w:r w:rsidRPr="008066E6">
        <w:rPr>
          <w:rFonts w:ascii="Salesforce Sans" w:hAnsi="Salesforce Sans"/>
          <w:sz w:val="22"/>
          <w:szCs w:val="22"/>
        </w:rPr>
        <w:t>2</w:t>
      </w:r>
      <w:r w:rsidR="00C078AC" w:rsidRPr="008066E6">
        <w:rPr>
          <w:rFonts w:ascii="Salesforce Sans" w:hAnsi="Salesforce Sans"/>
          <w:sz w:val="22"/>
          <w:szCs w:val="22"/>
        </w:rPr>
        <w:t xml:space="preserve">0 minutes </w:t>
      </w:r>
    </w:p>
    <w:p w14:paraId="463F26FF" w14:textId="77777777" w:rsidR="00C078AC" w:rsidRPr="008066E6" w:rsidRDefault="00C078AC" w:rsidP="008066E6">
      <w:pPr>
        <w:pStyle w:val="SingleLine"/>
        <w:spacing w:before="120" w:after="120"/>
        <w:rPr>
          <w:rFonts w:ascii="Salesforce Sans" w:hAnsi="Salesforce Sans"/>
          <w:sz w:val="22"/>
          <w:szCs w:val="22"/>
        </w:rPr>
      </w:pPr>
    </w:p>
    <w:p w14:paraId="7FC7EEF5" w14:textId="77777777" w:rsidR="00C078AC" w:rsidRPr="008066E6" w:rsidRDefault="00C078AC" w:rsidP="008066E6">
      <w:pPr>
        <w:pStyle w:val="GoalTskTimeInstr"/>
        <w:spacing w:before="120" w:after="120"/>
        <w:rPr>
          <w:rFonts w:ascii="Salesforce Sans" w:hAnsi="Salesforce Sans"/>
          <w:sz w:val="22"/>
          <w:szCs w:val="22"/>
        </w:rPr>
      </w:pPr>
      <w:r w:rsidRPr="008066E6">
        <w:rPr>
          <w:rFonts w:ascii="Salesforce Sans" w:hAnsi="Salesforce Sans"/>
          <w:sz w:val="22"/>
          <w:szCs w:val="22"/>
        </w:rPr>
        <w:t>Instructions:</w:t>
      </w:r>
    </w:p>
    <w:p w14:paraId="3427238B" w14:textId="181B2550" w:rsidR="00C078AC"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 Arabic \r 1 \* MERGEFORMAT </w:instrText>
      </w:r>
      <w:r w:rsidRPr="008066E6">
        <w:rPr>
          <w:rFonts w:ascii="Salesforce Sans" w:hAnsi="Salesforce Sans"/>
          <w:szCs w:val="22"/>
        </w:rPr>
        <w:fldChar w:fldCharType="separate"/>
      </w:r>
      <w:r w:rsidR="003B1717" w:rsidRPr="008066E6">
        <w:rPr>
          <w:rFonts w:ascii="Salesforce Sans" w:hAnsi="Salesforce Sans"/>
          <w:noProof/>
          <w:szCs w:val="22"/>
        </w:rPr>
        <w:t>1</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Examine the controller extension code for the Technician Status Page.</w:t>
      </w:r>
    </w:p>
    <w:p w14:paraId="289CF257" w14:textId="77777777" w:rsidR="00505558" w:rsidRPr="0067790E" w:rsidRDefault="00505558" w:rsidP="00505558">
      <w:pPr>
        <w:pStyle w:val="Heading2"/>
        <w:spacing w:before="120"/>
        <w:contextualSpacing w:val="0"/>
        <w:rPr>
          <w:rFonts w:ascii="Salesforce Sans" w:hAnsi="Salesforce Sans"/>
          <w:szCs w:val="22"/>
        </w:rPr>
      </w:pPr>
      <w:r w:rsidRPr="0067790E">
        <w:rPr>
          <w:rFonts w:ascii="Salesforce Sans" w:hAnsi="Salesforce Sans"/>
          <w:szCs w:val="22"/>
        </w:rPr>
        <w:fldChar w:fldCharType="begin"/>
      </w:r>
      <w:r w:rsidRPr="0067790E">
        <w:rPr>
          <w:rFonts w:ascii="Salesforce Sans" w:hAnsi="Salesforce Sans"/>
          <w:szCs w:val="22"/>
        </w:rPr>
        <w:instrText xml:space="preserve"> SEQ H2 \r 1\* ALPHABETIC \* MERGEFORMAT </w:instrText>
      </w:r>
      <w:r w:rsidRPr="0067790E">
        <w:rPr>
          <w:rFonts w:ascii="Salesforce Sans" w:hAnsi="Salesforce Sans"/>
          <w:szCs w:val="22"/>
        </w:rPr>
        <w:fldChar w:fldCharType="separate"/>
      </w:r>
      <w:r w:rsidRPr="0067790E">
        <w:rPr>
          <w:rFonts w:ascii="Salesforce Sans" w:hAnsi="Salesforce Sans"/>
          <w:noProof/>
          <w:szCs w:val="22"/>
        </w:rPr>
        <w:t>A</w:t>
      </w:r>
      <w:r w:rsidRPr="0067790E">
        <w:rPr>
          <w:rFonts w:ascii="Salesforce Sans" w:hAnsi="Salesforce Sans"/>
          <w:noProof/>
          <w:szCs w:val="22"/>
        </w:rPr>
        <w:fldChar w:fldCharType="end"/>
      </w:r>
      <w:r w:rsidRPr="0067790E">
        <w:rPr>
          <w:rFonts w:ascii="Salesforce Sans" w:hAnsi="Salesforce Sans"/>
          <w:szCs w:val="22"/>
        </w:rPr>
        <w:t>.</w:t>
      </w:r>
      <w:r w:rsidRPr="0067790E">
        <w:rPr>
          <w:rFonts w:ascii="Salesforce Sans" w:hAnsi="Salesforce Sans"/>
          <w:szCs w:val="22"/>
        </w:rPr>
        <w:tab/>
        <w:t>C</w:t>
      </w:r>
      <w:r w:rsidRPr="0067790E">
        <w:rPr>
          <w:rFonts w:ascii="Salesforce Sans" w:hAnsi="Salesforce Sans"/>
          <w:color w:val="000000" w:themeColor="text1"/>
          <w:szCs w:val="22"/>
        </w:rPr>
        <w:t xml:space="preserve">lick </w:t>
      </w:r>
      <w:r w:rsidRPr="0067790E">
        <w:rPr>
          <w:rFonts w:ascii="Salesforce Sans" w:hAnsi="Salesforce Sans"/>
          <w:szCs w:val="22"/>
        </w:rPr>
        <w:fldChar w:fldCharType="begin"/>
      </w:r>
      <w:r w:rsidRPr="0067790E">
        <w:rPr>
          <w:rFonts w:ascii="Salesforce Sans" w:hAnsi="Salesforce Sans"/>
          <w:szCs w:val="22"/>
        </w:rPr>
        <w:instrText xml:space="preserve"> INCLUDEPICTURE "https://resources.help.salesforce.com/images/02e863126fef084a82dc1f96dea047ff.png" \* MERGEFORMATINET </w:instrText>
      </w:r>
      <w:r w:rsidRPr="0067790E">
        <w:rPr>
          <w:rFonts w:ascii="Salesforce Sans" w:hAnsi="Salesforce Sans"/>
          <w:szCs w:val="22"/>
        </w:rPr>
        <w:fldChar w:fldCharType="separate"/>
      </w:r>
      <w:r w:rsidRPr="0067790E">
        <w:rPr>
          <w:rFonts w:ascii="Salesforce Sans" w:hAnsi="Salesforce Sans"/>
          <w:noProof/>
          <w:szCs w:val="22"/>
        </w:rPr>
        <w:drawing>
          <wp:inline distT="0" distB="0" distL="0" distR="0" wp14:anchorId="0272381F" wp14:editId="72DFAD70">
            <wp:extent cx="130775" cy="144869"/>
            <wp:effectExtent l="0" t="0" r="0" b="0"/>
            <wp:docPr id="52" name="Picture 52"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27" cy="153567"/>
                    </a:xfrm>
                    <a:prstGeom prst="rect">
                      <a:avLst/>
                    </a:prstGeom>
                    <a:noFill/>
                    <a:ln>
                      <a:noFill/>
                    </a:ln>
                  </pic:spPr>
                </pic:pic>
              </a:graphicData>
            </a:graphic>
          </wp:inline>
        </w:drawing>
      </w:r>
      <w:r w:rsidRPr="0067790E">
        <w:rPr>
          <w:rFonts w:ascii="Salesforce Sans" w:hAnsi="Salesforce Sans"/>
          <w:szCs w:val="22"/>
        </w:rPr>
        <w:fldChar w:fldCharType="end"/>
      </w:r>
      <w:r w:rsidRPr="0067790E">
        <w:rPr>
          <w:rFonts w:ascii="Salesforce Sans" w:hAnsi="Salesforce Sans"/>
          <w:szCs w:val="22"/>
        </w:rPr>
        <w:t xml:space="preserve"> | </w:t>
      </w:r>
      <w:r w:rsidRPr="00EC1234">
        <w:rPr>
          <w:rStyle w:val="ClickPaths"/>
          <w:color w:val="000000" w:themeColor="text1"/>
          <w:szCs w:val="22"/>
        </w:rPr>
        <w:t>Developer Console.</w:t>
      </w:r>
    </w:p>
    <w:p w14:paraId="2809C50E" w14:textId="77777777" w:rsidR="00505558" w:rsidRPr="007B28D8" w:rsidRDefault="00505558" w:rsidP="00505558">
      <w:pPr>
        <w:pStyle w:val="Heading3"/>
        <w:spacing w:before="120"/>
        <w:ind w:left="720"/>
        <w:contextualSpacing w:val="0"/>
        <w:rPr>
          <w:rFonts w:ascii="Salesforce Sans" w:hAnsi="Salesforce Sans"/>
          <w:szCs w:val="22"/>
        </w:rPr>
      </w:pPr>
      <w:r>
        <w:rPr>
          <w:rFonts w:ascii="Salesforce Sans" w:hAnsi="Salesforce Sans"/>
          <w:szCs w:val="22"/>
        </w:rPr>
        <w:t>B</w:t>
      </w:r>
      <w:r w:rsidRPr="007B28D8">
        <w:rPr>
          <w:rFonts w:ascii="Salesforce Sans" w:hAnsi="Salesforce Sans"/>
          <w:szCs w:val="22"/>
        </w:rPr>
        <w:t>.</w:t>
      </w:r>
      <w:r w:rsidRPr="007B28D8">
        <w:rPr>
          <w:rFonts w:ascii="Salesforce Sans" w:hAnsi="Salesforce Sans"/>
          <w:szCs w:val="22"/>
        </w:rPr>
        <w:tab/>
        <w:t xml:space="preserve">Click </w:t>
      </w:r>
      <w:r w:rsidRPr="007B28D8">
        <w:rPr>
          <w:rFonts w:ascii="Salesforce Sans" w:hAnsi="Salesforce Sans"/>
          <w:b/>
          <w:szCs w:val="22"/>
        </w:rPr>
        <w:t>File | Open</w:t>
      </w:r>
      <w:r w:rsidRPr="007B28D8">
        <w:rPr>
          <w:rFonts w:ascii="Salesforce Sans" w:hAnsi="Salesforce Sans"/>
          <w:szCs w:val="22"/>
        </w:rPr>
        <w:t>.</w:t>
      </w:r>
    </w:p>
    <w:p w14:paraId="19D96E93" w14:textId="77777777" w:rsidR="00505558" w:rsidRPr="007B28D8" w:rsidRDefault="00505558" w:rsidP="00505558">
      <w:pPr>
        <w:pStyle w:val="Heading3"/>
        <w:spacing w:before="120"/>
        <w:ind w:left="720"/>
        <w:contextualSpacing w:val="0"/>
        <w:rPr>
          <w:rFonts w:ascii="Salesforce Sans" w:hAnsi="Salesforce Sans"/>
          <w:szCs w:val="22"/>
        </w:rPr>
      </w:pPr>
      <w:r>
        <w:rPr>
          <w:rFonts w:ascii="Salesforce Sans" w:hAnsi="Salesforce Sans"/>
          <w:szCs w:val="22"/>
        </w:rPr>
        <w:t>C</w:t>
      </w:r>
      <w:r w:rsidRPr="007B28D8">
        <w:rPr>
          <w:rFonts w:ascii="Salesforce Sans" w:hAnsi="Salesforce Sans"/>
          <w:szCs w:val="22"/>
        </w:rPr>
        <w:t>.</w:t>
      </w:r>
      <w:r w:rsidRPr="007B28D8">
        <w:rPr>
          <w:rFonts w:ascii="Salesforce Sans" w:hAnsi="Salesforce Sans"/>
          <w:szCs w:val="22"/>
        </w:rPr>
        <w:tab/>
        <w:t xml:space="preserve">Select </w:t>
      </w:r>
      <w:r>
        <w:rPr>
          <w:rFonts w:ascii="Salesforce Sans" w:hAnsi="Salesforce Sans"/>
          <w:b/>
          <w:szCs w:val="22"/>
        </w:rPr>
        <w:t>Classes</w:t>
      </w:r>
      <w:r w:rsidRPr="007B28D8">
        <w:rPr>
          <w:rFonts w:ascii="Salesforce Sans" w:hAnsi="Salesforce Sans"/>
          <w:szCs w:val="22"/>
        </w:rPr>
        <w:t xml:space="preserve"> as the Entity Type, type </w:t>
      </w:r>
      <w:r>
        <w:rPr>
          <w:rStyle w:val="EnterOrType"/>
        </w:rPr>
        <w:t>Technician</w:t>
      </w:r>
      <w:r w:rsidRPr="007B28D8">
        <w:rPr>
          <w:rFonts w:ascii="Salesforce Sans" w:hAnsi="Salesforce Sans"/>
          <w:szCs w:val="22"/>
        </w:rPr>
        <w:t xml:space="preserve"> into the filter input box, then double-click the entity </w:t>
      </w:r>
      <w:proofErr w:type="spellStart"/>
      <w:r w:rsidRPr="0067790E">
        <w:rPr>
          <w:rStyle w:val="ClickOrSelect"/>
          <w:rFonts w:ascii="Salesforce Sans" w:eastAsia="Calibri" w:hAnsi="Salesforce Sans"/>
          <w:szCs w:val="22"/>
        </w:rPr>
        <w:t>TechnicianStatus_CX</w:t>
      </w:r>
      <w:proofErr w:type="spellEnd"/>
      <w:r w:rsidRPr="007B28D8">
        <w:rPr>
          <w:rFonts w:ascii="Salesforce Sans" w:hAnsi="Salesforce Sans"/>
          <w:szCs w:val="22"/>
        </w:rPr>
        <w:t>.</w:t>
      </w:r>
    </w:p>
    <w:p w14:paraId="4573B1A1" w14:textId="49CA8222" w:rsidR="00505558" w:rsidRPr="007B28D8" w:rsidRDefault="00505558" w:rsidP="00505558">
      <w:pPr>
        <w:pStyle w:val="Heading3"/>
        <w:spacing w:before="120"/>
        <w:ind w:left="720"/>
        <w:contextualSpacing w:val="0"/>
        <w:rPr>
          <w:rFonts w:ascii="Salesforce Sans" w:hAnsi="Salesforce Sans"/>
          <w:szCs w:val="22"/>
        </w:rPr>
      </w:pPr>
      <w:r>
        <w:rPr>
          <w:rFonts w:ascii="Salesforce Sans" w:hAnsi="Salesforce Sans" w:cs="Arial"/>
          <w:szCs w:val="22"/>
        </w:rPr>
        <w:t>D</w:t>
      </w:r>
      <w:r w:rsidRPr="007B28D8">
        <w:rPr>
          <w:rFonts w:ascii="Salesforce Sans" w:hAnsi="Salesforce Sans"/>
          <w:szCs w:val="22"/>
        </w:rPr>
        <w:t>.</w:t>
      </w:r>
      <w:r w:rsidRPr="007B28D8">
        <w:rPr>
          <w:rFonts w:ascii="Salesforce Sans" w:hAnsi="Salesforce Sans"/>
          <w:szCs w:val="22"/>
        </w:rPr>
        <w:tab/>
      </w:r>
      <w:r>
        <w:rPr>
          <w:rFonts w:ascii="Salesforce Sans" w:hAnsi="Salesforce Sans"/>
          <w:szCs w:val="22"/>
        </w:rPr>
        <w:t xml:space="preserve">Review the code for the getter method: </w:t>
      </w:r>
      <w:proofErr w:type="spellStart"/>
      <w:r>
        <w:rPr>
          <w:rStyle w:val="EnterOrType"/>
        </w:rPr>
        <w:t>getAttendeeList</w:t>
      </w:r>
      <w:proofErr w:type="spellEnd"/>
      <w:r w:rsidRPr="0067790E">
        <w:rPr>
          <w:rFonts w:ascii="Salesforce Sans" w:hAnsi="Salesforce Sans"/>
          <w:szCs w:val="22"/>
        </w:rPr>
        <w:t>.</w:t>
      </w:r>
    </w:p>
    <w:p w14:paraId="2B93B2E1" w14:textId="263CC1CE" w:rsidR="00C078AC" w:rsidRPr="008066E6"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2</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Create unit test methods to test the two custom action methods.</w:t>
      </w:r>
    </w:p>
    <w:p w14:paraId="19E663F2" w14:textId="77777777" w:rsidR="002535FA" w:rsidRPr="007B28D8" w:rsidRDefault="002535FA" w:rsidP="002535FA">
      <w:pPr>
        <w:pStyle w:val="Heading3"/>
        <w:spacing w:before="120"/>
        <w:ind w:left="720"/>
        <w:contextualSpacing w:val="0"/>
        <w:rPr>
          <w:rFonts w:ascii="Salesforce Sans" w:hAnsi="Salesforce Sans"/>
          <w:szCs w:val="22"/>
        </w:rPr>
      </w:pPr>
      <w:r>
        <w:rPr>
          <w:rFonts w:ascii="Salesforce Sans" w:hAnsi="Salesforce Sans"/>
          <w:szCs w:val="22"/>
        </w:rPr>
        <w:t>A</w:t>
      </w:r>
      <w:r w:rsidRPr="007B28D8">
        <w:rPr>
          <w:rFonts w:ascii="Salesforce Sans" w:hAnsi="Salesforce Sans"/>
          <w:szCs w:val="22"/>
        </w:rPr>
        <w:t>.</w:t>
      </w:r>
      <w:r w:rsidRPr="007B28D8">
        <w:rPr>
          <w:rFonts w:ascii="Salesforce Sans" w:hAnsi="Salesforce Sans"/>
          <w:szCs w:val="22"/>
        </w:rPr>
        <w:tab/>
        <w:t xml:space="preserve">Click </w:t>
      </w:r>
      <w:r w:rsidRPr="007B28D8">
        <w:rPr>
          <w:rFonts w:ascii="Salesforce Sans" w:hAnsi="Salesforce Sans"/>
          <w:b/>
          <w:szCs w:val="22"/>
        </w:rPr>
        <w:t>File | Open</w:t>
      </w:r>
      <w:r w:rsidRPr="007B28D8">
        <w:rPr>
          <w:rFonts w:ascii="Salesforce Sans" w:hAnsi="Salesforce Sans"/>
          <w:szCs w:val="22"/>
        </w:rPr>
        <w:t>.</w:t>
      </w:r>
    </w:p>
    <w:p w14:paraId="3694EB8B" w14:textId="77777777" w:rsidR="002535FA" w:rsidRPr="007B28D8" w:rsidRDefault="002535FA" w:rsidP="002535FA">
      <w:pPr>
        <w:pStyle w:val="Heading3"/>
        <w:spacing w:before="120"/>
        <w:ind w:left="720"/>
        <w:contextualSpacing w:val="0"/>
        <w:rPr>
          <w:rFonts w:ascii="Salesforce Sans" w:hAnsi="Salesforce Sans"/>
          <w:szCs w:val="22"/>
        </w:rPr>
      </w:pPr>
      <w:r>
        <w:rPr>
          <w:rFonts w:ascii="Salesforce Sans" w:hAnsi="Salesforce Sans"/>
          <w:szCs w:val="22"/>
        </w:rPr>
        <w:t>B</w:t>
      </w:r>
      <w:r w:rsidRPr="007B28D8">
        <w:rPr>
          <w:rFonts w:ascii="Salesforce Sans" w:hAnsi="Salesforce Sans"/>
          <w:szCs w:val="22"/>
        </w:rPr>
        <w:t>.</w:t>
      </w:r>
      <w:r w:rsidRPr="007B28D8">
        <w:rPr>
          <w:rFonts w:ascii="Salesforce Sans" w:hAnsi="Salesforce Sans"/>
          <w:szCs w:val="22"/>
        </w:rPr>
        <w:tab/>
        <w:t xml:space="preserve">Select </w:t>
      </w:r>
      <w:r>
        <w:rPr>
          <w:rFonts w:ascii="Salesforce Sans" w:hAnsi="Salesforce Sans"/>
          <w:b/>
          <w:szCs w:val="22"/>
        </w:rPr>
        <w:t>Classes</w:t>
      </w:r>
      <w:r w:rsidRPr="007B28D8">
        <w:rPr>
          <w:rFonts w:ascii="Salesforce Sans" w:hAnsi="Salesforce Sans"/>
          <w:szCs w:val="22"/>
        </w:rPr>
        <w:t xml:space="preserve"> as the Entity Type, type </w:t>
      </w:r>
      <w:r>
        <w:rPr>
          <w:rStyle w:val="EnterOrType"/>
        </w:rPr>
        <w:t>Technician</w:t>
      </w:r>
      <w:r w:rsidRPr="007B28D8">
        <w:rPr>
          <w:rFonts w:ascii="Salesforce Sans" w:hAnsi="Salesforce Sans"/>
          <w:szCs w:val="22"/>
        </w:rPr>
        <w:t xml:space="preserve"> into the filter input box, then double-click the entity </w:t>
      </w:r>
      <w:proofErr w:type="spellStart"/>
      <w:r w:rsidRPr="0067790E">
        <w:rPr>
          <w:rStyle w:val="ClickOrSelect"/>
          <w:rFonts w:ascii="Salesforce Sans" w:eastAsia="Calibri" w:hAnsi="Salesforce Sans"/>
          <w:szCs w:val="22"/>
        </w:rPr>
        <w:t>TechnicianStatus_Test</w:t>
      </w:r>
      <w:proofErr w:type="spellEnd"/>
      <w:r w:rsidRPr="007B28D8">
        <w:rPr>
          <w:rFonts w:ascii="Salesforce Sans" w:hAnsi="Salesforce Sans"/>
          <w:szCs w:val="22"/>
        </w:rPr>
        <w:t>.</w:t>
      </w:r>
    </w:p>
    <w:p w14:paraId="0A1D08EB" w14:textId="77777777" w:rsidR="002535FA" w:rsidRDefault="002535FA" w:rsidP="002535FA">
      <w:pPr>
        <w:pStyle w:val="Heading3"/>
        <w:spacing w:before="120"/>
        <w:ind w:left="720"/>
        <w:contextualSpacing w:val="0"/>
        <w:rPr>
          <w:rFonts w:ascii="Salesforce Sans" w:hAnsi="Salesforce Sans"/>
          <w:szCs w:val="22"/>
        </w:rPr>
      </w:pPr>
      <w:r>
        <w:rPr>
          <w:rFonts w:ascii="Salesforce Sans" w:hAnsi="Salesforce Sans" w:cs="Arial"/>
          <w:szCs w:val="22"/>
        </w:rPr>
        <w:t>C</w:t>
      </w:r>
      <w:r w:rsidRPr="007B28D8">
        <w:rPr>
          <w:rFonts w:ascii="Salesforce Sans" w:hAnsi="Salesforce Sans"/>
          <w:szCs w:val="22"/>
        </w:rPr>
        <w:t>.</w:t>
      </w:r>
      <w:r w:rsidRPr="007B28D8">
        <w:rPr>
          <w:rFonts w:ascii="Salesforce Sans" w:hAnsi="Salesforce Sans"/>
          <w:szCs w:val="22"/>
        </w:rPr>
        <w:tab/>
        <w:t xml:space="preserve">Copy and paste the contents of </w:t>
      </w:r>
      <w:r w:rsidRPr="0067790E">
        <w:rPr>
          <w:rStyle w:val="ClickOrSelect"/>
          <w:rFonts w:ascii="Salesforce Sans" w:eastAsia="Calibri" w:hAnsi="Salesforce Sans"/>
          <w:szCs w:val="22"/>
        </w:rPr>
        <w:t>TechnicianStatus_Test</w:t>
      </w:r>
      <w:r w:rsidRPr="007B28D8">
        <w:rPr>
          <w:rFonts w:ascii="Salesforce Sans" w:hAnsi="Salesforce Sans"/>
          <w:b/>
          <w:szCs w:val="22"/>
        </w:rPr>
        <w:t>.txt</w:t>
      </w:r>
      <w:r w:rsidRPr="007B28D8">
        <w:rPr>
          <w:rFonts w:ascii="Salesforce Sans" w:hAnsi="Salesforce Sans"/>
          <w:szCs w:val="22"/>
        </w:rPr>
        <w:t xml:space="preserve"> from the Exercises folder into the window, overwriting all existing text.</w:t>
      </w:r>
    </w:p>
    <w:p w14:paraId="16EBD58C" w14:textId="77777777" w:rsidR="002535FA" w:rsidRPr="007B28D8" w:rsidRDefault="002535FA" w:rsidP="002535FA">
      <w:pPr>
        <w:pStyle w:val="Heading3"/>
        <w:spacing w:before="120"/>
        <w:ind w:left="720"/>
        <w:contextualSpacing w:val="0"/>
        <w:rPr>
          <w:rFonts w:ascii="Salesforce Sans" w:hAnsi="Salesforce Sans"/>
          <w:szCs w:val="22"/>
        </w:rPr>
      </w:pPr>
      <w:r>
        <w:rPr>
          <w:rFonts w:ascii="Salesforce Sans" w:hAnsi="Salesforce Sans" w:cs="Arial"/>
          <w:szCs w:val="22"/>
        </w:rPr>
        <w:t>D</w:t>
      </w:r>
      <w:r w:rsidRPr="0067790E">
        <w:rPr>
          <w:rFonts w:ascii="Salesforce Sans" w:hAnsi="Salesforce Sans"/>
          <w:szCs w:val="22"/>
        </w:rPr>
        <w:t>.</w:t>
      </w:r>
      <w:r>
        <w:rPr>
          <w:rFonts w:ascii="Salesforce Sans" w:hAnsi="Salesforce Sans"/>
          <w:szCs w:val="22"/>
        </w:rPr>
        <w:tab/>
        <w:t>Complete the TODOs.</w:t>
      </w:r>
    </w:p>
    <w:p w14:paraId="706C1BD8" w14:textId="77777777" w:rsidR="002535FA" w:rsidRPr="007B28D8" w:rsidRDefault="002535FA" w:rsidP="002535FA">
      <w:pPr>
        <w:pStyle w:val="Heading2"/>
        <w:spacing w:before="120"/>
        <w:contextualSpacing w:val="0"/>
        <w:rPr>
          <w:rFonts w:ascii="Salesforce Sans" w:hAnsi="Salesforce Sans"/>
          <w:szCs w:val="22"/>
        </w:rPr>
      </w:pPr>
      <w:r>
        <w:rPr>
          <w:rFonts w:ascii="Salesforce Sans" w:hAnsi="Salesforce Sans"/>
          <w:szCs w:val="22"/>
        </w:rPr>
        <w:t>E</w:t>
      </w:r>
      <w:r w:rsidRPr="007B28D8">
        <w:rPr>
          <w:rFonts w:ascii="Salesforce Sans" w:hAnsi="Salesforce Sans"/>
          <w:szCs w:val="22"/>
        </w:rPr>
        <w:t>.</w:t>
      </w:r>
      <w:r w:rsidRPr="007B28D8">
        <w:rPr>
          <w:rFonts w:ascii="Salesforce Sans" w:hAnsi="Salesforce Sans"/>
          <w:szCs w:val="22"/>
        </w:rPr>
        <w:tab/>
      </w:r>
      <w:r>
        <w:rPr>
          <w:rFonts w:ascii="Salesforce Sans" w:hAnsi="Salesforce Sans"/>
          <w:szCs w:val="22"/>
        </w:rPr>
        <w:t xml:space="preserve">Press </w:t>
      </w:r>
      <w:r w:rsidRPr="00095225">
        <w:rPr>
          <w:rStyle w:val="EnterOrType"/>
        </w:rPr>
        <w:t>CTRL + S</w:t>
      </w:r>
      <w:r w:rsidRPr="0067790E">
        <w:rPr>
          <w:rFonts w:ascii="Salesforce Sans" w:hAnsi="Salesforce Sans"/>
          <w:szCs w:val="22"/>
        </w:rPr>
        <w:t xml:space="preserve"> to save the file.</w:t>
      </w:r>
    </w:p>
    <w:p w14:paraId="0E467319" w14:textId="1D65A3F4" w:rsidR="00C078AC" w:rsidRDefault="00C40232" w:rsidP="008066E6">
      <w:pPr>
        <w:pStyle w:val="Heading1"/>
        <w:spacing w:before="120"/>
        <w:contextualSpacing w:val="0"/>
        <w:rPr>
          <w:rFonts w:ascii="Salesforce Sans" w:hAnsi="Salesforce Sans"/>
          <w:szCs w:val="22"/>
        </w:rPr>
      </w:pPr>
      <w:r w:rsidRPr="008066E6">
        <w:rPr>
          <w:rFonts w:ascii="Salesforce Sans" w:hAnsi="Salesforce Sans"/>
          <w:szCs w:val="22"/>
        </w:rPr>
        <w:fldChar w:fldCharType="begin"/>
      </w:r>
      <w:r w:rsidRPr="008066E6">
        <w:rPr>
          <w:rFonts w:ascii="Salesforce Sans" w:hAnsi="Salesforce Sans"/>
          <w:szCs w:val="22"/>
        </w:rPr>
        <w:instrText xml:space="preserve"> SEQ H1 \n \* Arabic \* MERGEFORMAT </w:instrText>
      </w:r>
      <w:r w:rsidRPr="008066E6">
        <w:rPr>
          <w:rFonts w:ascii="Salesforce Sans" w:hAnsi="Salesforce Sans"/>
          <w:szCs w:val="22"/>
        </w:rPr>
        <w:fldChar w:fldCharType="separate"/>
      </w:r>
      <w:r w:rsidR="003B1717" w:rsidRPr="008066E6">
        <w:rPr>
          <w:rFonts w:ascii="Salesforce Sans" w:hAnsi="Salesforce Sans"/>
          <w:noProof/>
          <w:szCs w:val="22"/>
        </w:rPr>
        <w:t>3</w:t>
      </w:r>
      <w:r w:rsidRPr="008066E6">
        <w:rPr>
          <w:rFonts w:ascii="Salesforce Sans" w:hAnsi="Salesforce Sans"/>
          <w:noProof/>
          <w:szCs w:val="22"/>
        </w:rPr>
        <w:fldChar w:fldCharType="end"/>
      </w:r>
      <w:r w:rsidR="00C078AC" w:rsidRPr="008066E6">
        <w:rPr>
          <w:rFonts w:ascii="Salesforce Sans" w:hAnsi="Salesforce Sans"/>
          <w:szCs w:val="22"/>
        </w:rPr>
        <w:t>.</w:t>
      </w:r>
      <w:r w:rsidR="00C078AC" w:rsidRPr="008066E6">
        <w:rPr>
          <w:rFonts w:ascii="Salesforce Sans" w:hAnsi="Salesforce Sans"/>
          <w:szCs w:val="22"/>
        </w:rPr>
        <w:tab/>
        <w:t>Test your new unit test logic.</w:t>
      </w:r>
    </w:p>
    <w:p w14:paraId="38CDEED5" w14:textId="77777777" w:rsidR="00A116D4" w:rsidRPr="0067790E" w:rsidRDefault="00A116D4" w:rsidP="00A116D4">
      <w:pPr>
        <w:pStyle w:val="Heading1"/>
        <w:spacing w:before="120"/>
        <w:contextualSpacing w:val="0"/>
        <w:rPr>
          <w:rFonts w:ascii="Salesforce Sans" w:hAnsi="Salesforce Sans"/>
          <w:szCs w:val="22"/>
        </w:rPr>
      </w:pPr>
      <w:r>
        <w:rPr>
          <w:rFonts w:ascii="Salesforce Sans" w:hAnsi="Salesforce Sans"/>
          <w:szCs w:val="22"/>
        </w:rPr>
        <w:tab/>
        <w:t>A</w:t>
      </w:r>
      <w:r w:rsidRPr="0067790E">
        <w:rPr>
          <w:rFonts w:ascii="Salesforce Sans" w:hAnsi="Salesforce Sans"/>
          <w:szCs w:val="22"/>
        </w:rPr>
        <w:t>.</w:t>
      </w:r>
      <w:r w:rsidRPr="0067790E">
        <w:rPr>
          <w:rFonts w:ascii="Salesforce Sans" w:hAnsi="Salesforce Sans"/>
          <w:szCs w:val="22"/>
        </w:rPr>
        <w:tab/>
        <w:t xml:space="preserve">Click </w:t>
      </w:r>
      <w:r w:rsidRPr="0067790E">
        <w:rPr>
          <w:rFonts w:ascii="Salesforce Sans" w:hAnsi="Salesforce Sans"/>
          <w:b/>
          <w:szCs w:val="22"/>
        </w:rPr>
        <w:t>Run Test</w:t>
      </w:r>
      <w:r w:rsidRPr="0067790E">
        <w:rPr>
          <w:rFonts w:ascii="Salesforce Sans" w:hAnsi="Salesforce Sans"/>
          <w:szCs w:val="22"/>
        </w:rPr>
        <w:t>.</w:t>
      </w:r>
    </w:p>
    <w:p w14:paraId="4F502557" w14:textId="77777777" w:rsidR="00A116D4" w:rsidRPr="0067790E" w:rsidRDefault="00A116D4" w:rsidP="00A116D4">
      <w:pPr>
        <w:pStyle w:val="Heading3"/>
        <w:spacing w:before="120"/>
        <w:ind w:left="720"/>
        <w:contextualSpacing w:val="0"/>
        <w:rPr>
          <w:rFonts w:ascii="Salesforce Sans" w:hAnsi="Salesforce Sans"/>
          <w:szCs w:val="22"/>
        </w:rPr>
      </w:pPr>
      <w:r>
        <w:rPr>
          <w:rFonts w:ascii="Salesforce Sans" w:hAnsi="Salesforce Sans"/>
          <w:szCs w:val="22"/>
        </w:rPr>
        <w:t>B</w:t>
      </w:r>
      <w:r w:rsidRPr="0067790E">
        <w:rPr>
          <w:rFonts w:ascii="Salesforce Sans" w:hAnsi="Salesforce Sans"/>
          <w:szCs w:val="22"/>
        </w:rPr>
        <w:t>.</w:t>
      </w:r>
      <w:r w:rsidRPr="0067790E">
        <w:rPr>
          <w:rFonts w:ascii="Salesforce Sans" w:hAnsi="Salesforce Sans"/>
          <w:szCs w:val="22"/>
        </w:rPr>
        <w:tab/>
        <w:t xml:space="preserve">Click the </w:t>
      </w:r>
      <w:r w:rsidRPr="0067790E">
        <w:rPr>
          <w:rStyle w:val="ClickOrSelect"/>
          <w:rFonts w:ascii="Salesforce Sans" w:hAnsi="Salesforce Sans"/>
          <w:szCs w:val="22"/>
        </w:rPr>
        <w:t>Tests</w:t>
      </w:r>
      <w:r w:rsidRPr="0067790E">
        <w:rPr>
          <w:rFonts w:ascii="Salesforce Sans" w:hAnsi="Salesforce Sans"/>
          <w:szCs w:val="22"/>
        </w:rPr>
        <w:t xml:space="preserve"> tab in the bottom panel.</w:t>
      </w:r>
    </w:p>
    <w:p w14:paraId="50B54AC7" w14:textId="77777777" w:rsidR="00A116D4" w:rsidRPr="0067790E" w:rsidRDefault="00A116D4" w:rsidP="00A116D4">
      <w:pPr>
        <w:pStyle w:val="Heading3"/>
        <w:spacing w:before="120"/>
        <w:ind w:left="720"/>
        <w:contextualSpacing w:val="0"/>
        <w:rPr>
          <w:rFonts w:ascii="Salesforce Sans" w:hAnsi="Salesforce Sans"/>
          <w:szCs w:val="22"/>
        </w:rPr>
      </w:pPr>
      <w:r>
        <w:rPr>
          <w:rFonts w:ascii="Salesforce Sans" w:hAnsi="Salesforce Sans"/>
          <w:szCs w:val="22"/>
        </w:rPr>
        <w:t>C</w:t>
      </w:r>
      <w:r w:rsidRPr="0067790E">
        <w:rPr>
          <w:rFonts w:ascii="Salesforce Sans" w:hAnsi="Salesforce Sans"/>
          <w:szCs w:val="22"/>
        </w:rPr>
        <w:t>.</w:t>
      </w:r>
      <w:r w:rsidRPr="0067790E">
        <w:rPr>
          <w:rFonts w:ascii="Salesforce Sans" w:hAnsi="Salesforce Sans"/>
          <w:szCs w:val="22"/>
        </w:rPr>
        <w:tab/>
        <w:t xml:space="preserve">Expand the collapsed folder by clicking on </w:t>
      </w:r>
      <w:r w:rsidRPr="0067790E">
        <w:rPr>
          <w:rStyle w:val="ClickOrSelect"/>
          <w:rFonts w:ascii="Salesforce Sans" w:hAnsi="Salesforce Sans"/>
          <w:szCs w:val="22"/>
        </w:rPr>
        <w:t>+</w:t>
      </w:r>
      <w:r w:rsidRPr="0067790E">
        <w:rPr>
          <w:rFonts w:ascii="Salesforce Sans" w:hAnsi="Salesforce Sans"/>
          <w:szCs w:val="22"/>
        </w:rPr>
        <w:t>.</w:t>
      </w:r>
    </w:p>
    <w:p w14:paraId="56029BC5" w14:textId="77777777" w:rsidR="00A116D4" w:rsidRPr="0067790E" w:rsidRDefault="00A116D4" w:rsidP="00A116D4">
      <w:pPr>
        <w:pStyle w:val="Heading3"/>
        <w:spacing w:before="120"/>
        <w:ind w:left="720"/>
        <w:contextualSpacing w:val="0"/>
        <w:rPr>
          <w:rFonts w:ascii="Salesforce Sans" w:hAnsi="Salesforce Sans"/>
          <w:szCs w:val="22"/>
        </w:rPr>
      </w:pPr>
      <w:r>
        <w:rPr>
          <w:rFonts w:ascii="Salesforce Sans" w:hAnsi="Salesforce Sans"/>
          <w:szCs w:val="22"/>
        </w:rPr>
        <w:lastRenderedPageBreak/>
        <w:t>D</w:t>
      </w:r>
      <w:r w:rsidRPr="0067790E">
        <w:rPr>
          <w:rFonts w:ascii="Salesforce Sans" w:hAnsi="Salesforce Sans"/>
          <w:szCs w:val="22"/>
        </w:rPr>
        <w:t>.</w:t>
      </w:r>
      <w:r w:rsidRPr="0067790E">
        <w:rPr>
          <w:rFonts w:ascii="Salesforce Sans" w:hAnsi="Salesforce Sans"/>
          <w:szCs w:val="22"/>
        </w:rPr>
        <w:tab/>
        <w:t>Ensure that all your methods executed successfully. A green tick indicates success.</w:t>
      </w:r>
    </w:p>
    <w:p w14:paraId="3D1EA87D" w14:textId="77777777" w:rsidR="00A116D4" w:rsidRPr="0067790E" w:rsidRDefault="00A116D4" w:rsidP="00A116D4">
      <w:pPr>
        <w:pStyle w:val="Heading3"/>
        <w:spacing w:before="120"/>
        <w:ind w:left="720"/>
        <w:contextualSpacing w:val="0"/>
        <w:rPr>
          <w:rFonts w:ascii="Salesforce Sans" w:hAnsi="Salesforce Sans"/>
          <w:szCs w:val="22"/>
        </w:rPr>
      </w:pPr>
      <w:r>
        <w:rPr>
          <w:rFonts w:ascii="Salesforce Sans" w:hAnsi="Salesforce Sans"/>
          <w:szCs w:val="22"/>
        </w:rPr>
        <w:t>E</w:t>
      </w:r>
      <w:r w:rsidRPr="0067790E">
        <w:rPr>
          <w:rFonts w:ascii="Salesforce Sans" w:hAnsi="Salesforce Sans"/>
          <w:szCs w:val="22"/>
        </w:rPr>
        <w:t>.</w:t>
      </w:r>
      <w:r w:rsidRPr="0067790E">
        <w:rPr>
          <w:rFonts w:ascii="Salesforce Sans" w:hAnsi="Salesforce Sans"/>
          <w:szCs w:val="22"/>
        </w:rPr>
        <w:tab/>
      </w:r>
      <w:r>
        <w:rPr>
          <w:rFonts w:ascii="Salesforce Sans" w:hAnsi="Salesforce Sans"/>
          <w:szCs w:val="22"/>
        </w:rPr>
        <w:t xml:space="preserve">Press </w:t>
      </w:r>
      <w:r w:rsidRPr="00095225">
        <w:rPr>
          <w:rStyle w:val="EnterOrType"/>
          <w:szCs w:val="22"/>
        </w:rPr>
        <w:t>CTRL + ALT + /</w:t>
      </w:r>
      <w:r w:rsidRPr="0067790E">
        <w:rPr>
          <w:rFonts w:ascii="Salesforce Sans" w:hAnsi="Salesforce Sans"/>
          <w:szCs w:val="22"/>
        </w:rPr>
        <w:t xml:space="preserve"> to close all console tabs.</w:t>
      </w:r>
    </w:p>
    <w:p w14:paraId="5C3287AB" w14:textId="77777777" w:rsidR="00A116D4" w:rsidRPr="0067790E" w:rsidRDefault="00A116D4" w:rsidP="00A116D4">
      <w:pPr>
        <w:pStyle w:val="Heading3"/>
        <w:spacing w:before="120"/>
        <w:ind w:left="720"/>
        <w:contextualSpacing w:val="0"/>
        <w:rPr>
          <w:rFonts w:ascii="Salesforce Sans" w:hAnsi="Salesforce Sans"/>
          <w:szCs w:val="22"/>
        </w:rPr>
      </w:pPr>
      <w:r>
        <w:rPr>
          <w:rFonts w:ascii="Salesforce Sans" w:hAnsi="Salesforce Sans"/>
          <w:szCs w:val="22"/>
        </w:rPr>
        <w:t>F</w:t>
      </w:r>
      <w:r w:rsidRPr="0067790E">
        <w:rPr>
          <w:rFonts w:ascii="Salesforce Sans" w:hAnsi="Salesforce Sans"/>
          <w:szCs w:val="22"/>
        </w:rPr>
        <w:t>.</w:t>
      </w:r>
      <w:r w:rsidRPr="0067790E">
        <w:rPr>
          <w:rFonts w:ascii="Salesforce Sans" w:hAnsi="Salesforce Sans"/>
          <w:szCs w:val="22"/>
        </w:rPr>
        <w:tab/>
      </w:r>
      <w:r>
        <w:rPr>
          <w:rFonts w:ascii="Salesforce Sans" w:hAnsi="Salesforce Sans"/>
          <w:szCs w:val="22"/>
        </w:rPr>
        <w:t>Close the Developer Console window.</w:t>
      </w:r>
    </w:p>
    <w:p w14:paraId="63C67CF1" w14:textId="499A54B4" w:rsidR="00E62157" w:rsidRPr="008066E6" w:rsidRDefault="00E62157" w:rsidP="008066E6">
      <w:pPr>
        <w:spacing w:before="120" w:after="120"/>
        <w:rPr>
          <w:rFonts w:ascii="Salesforce Sans" w:hAnsi="Salesforce Sans"/>
          <w:sz w:val="22"/>
          <w:szCs w:val="22"/>
        </w:rPr>
      </w:pPr>
      <w:r w:rsidRPr="008066E6">
        <w:rPr>
          <w:rFonts w:ascii="Salesforce Sans" w:hAnsi="Salesforce Sans"/>
          <w:sz w:val="22"/>
          <w:szCs w:val="22"/>
        </w:rPr>
        <w:br w:type="page"/>
      </w:r>
    </w:p>
    <w:p w14:paraId="418A2F10" w14:textId="70EA69CC" w:rsidR="006E04B8" w:rsidRPr="008066E6" w:rsidRDefault="00E62157" w:rsidP="008066E6">
      <w:pPr>
        <w:pStyle w:val="Heading2"/>
        <w:spacing w:before="120"/>
        <w:ind w:left="0" w:firstLine="0"/>
        <w:contextualSpacing w:val="0"/>
        <w:rPr>
          <w:rFonts w:ascii="Salesforce Sans" w:hAnsi="Salesforce Sans"/>
          <w:szCs w:val="22"/>
        </w:rPr>
      </w:pPr>
      <w:r w:rsidRPr="008066E6">
        <w:rPr>
          <w:rFonts w:ascii="Salesforce Sans" w:hAnsi="Salesforce Sans"/>
          <w:noProof/>
          <w:szCs w:val="22"/>
        </w:rPr>
        <w:lastRenderedPageBreak/>
        <w:drawing>
          <wp:anchor distT="0" distB="0" distL="114300" distR="114300" simplePos="0" relativeHeight="251658240" behindDoc="0" locked="0" layoutInCell="1" allowOverlap="1" wp14:anchorId="6D3C405E" wp14:editId="2ABB1485">
            <wp:simplePos x="0" y="0"/>
            <wp:positionH relativeFrom="column">
              <wp:posOffset>-1154747</wp:posOffset>
            </wp:positionH>
            <wp:positionV relativeFrom="paragraph">
              <wp:posOffset>1469852</wp:posOffset>
            </wp:positionV>
            <wp:extent cx="8347019" cy="5024074"/>
            <wp:effectExtent l="0" t="2223" r="0" b="0"/>
            <wp:wrapNone/>
            <wp:docPr id="2050" name="Picture 2" descr="C:\Users\lmann\Documents\_Training_Certification\classes\Developerville\Actual Design\Master\Certification App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lmann\Documents\_Training_Certification\classes\Developerville\Actual Design\Master\Certification App Desig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8347019" cy="5024074"/>
                    </a:xfrm>
                    <a:prstGeom prst="rect">
                      <a:avLst/>
                    </a:prstGeom>
                    <a:noFill/>
                    <a:extLst/>
                  </pic:spPr>
                </pic:pic>
              </a:graphicData>
            </a:graphic>
            <wp14:sizeRelH relativeFrom="page">
              <wp14:pctWidth>0</wp14:pctWidth>
            </wp14:sizeRelH>
            <wp14:sizeRelV relativeFrom="page">
              <wp14:pctHeight>0</wp14:pctHeight>
            </wp14:sizeRelV>
          </wp:anchor>
        </w:drawing>
      </w:r>
    </w:p>
    <w:sectPr w:rsidR="006E04B8" w:rsidRPr="008066E6" w:rsidSect="008066E6">
      <w:headerReference w:type="default" r:id="rId14"/>
      <w:footerReference w:type="default" r:id="rId15"/>
      <w:type w:val="oddPage"/>
      <w:pgSz w:w="12240" w:h="15840"/>
      <w:pgMar w:top="1728"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81800A" w14:textId="77777777" w:rsidR="00277813" w:rsidRDefault="00277813" w:rsidP="00D63CA3">
      <w:r>
        <w:separator/>
      </w:r>
    </w:p>
  </w:endnote>
  <w:endnote w:type="continuationSeparator" w:id="0">
    <w:p w14:paraId="2EA9E6BF" w14:textId="77777777" w:rsidR="00277813" w:rsidRDefault="00277813" w:rsidP="00D63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alesforce Sans">
    <w:panose1 w:val="020B0505020202020203"/>
    <w:charset w:val="00"/>
    <w:family w:val="swiss"/>
    <w:pitch w:val="variable"/>
    <w:sig w:usb0="A00000EF" w:usb1="4000204B" w:usb2="00000000" w:usb3="00000000" w:csb0="0000009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81165" w14:textId="61C11860" w:rsidR="00B8350F" w:rsidRPr="008066E6" w:rsidRDefault="00B8350F" w:rsidP="00D82BE6">
    <w:pPr>
      <w:pStyle w:val="Footer"/>
      <w:tabs>
        <w:tab w:val="clear" w:pos="4680"/>
        <w:tab w:val="clear" w:pos="9360"/>
        <w:tab w:val="left" w:pos="7527"/>
      </w:tabs>
      <w:jc w:val="center"/>
      <w:rPr>
        <w:rFonts w:ascii="Salesforce Sans" w:hAnsi="Salesforce Sans"/>
        <w:szCs w:val="20"/>
      </w:rPr>
    </w:pPr>
    <w:r w:rsidRPr="008066E6">
      <w:rPr>
        <w:rFonts w:ascii="Salesforce Sans" w:hAnsi="Salesforce Sans" w:cs="Arial"/>
        <w:szCs w:val="20"/>
      </w:rPr>
      <w:t>©</w:t>
    </w:r>
    <w:r w:rsidRPr="008066E6">
      <w:rPr>
        <w:rFonts w:ascii="Salesforce Sans" w:hAnsi="Salesforce Sans"/>
        <w:szCs w:val="20"/>
      </w:rPr>
      <w:t xml:space="preserve"> Copyright 2018 salesforce.com, </w:t>
    </w:r>
    <w:proofErr w:type="spellStart"/>
    <w:r w:rsidRPr="008066E6">
      <w:rPr>
        <w:rFonts w:ascii="Salesforce Sans" w:hAnsi="Salesforce Sans"/>
        <w:szCs w:val="20"/>
      </w:rPr>
      <w:t>inc.</w:t>
    </w:r>
    <w:proofErr w:type="spellEnd"/>
    <w:r w:rsidRPr="008066E6">
      <w:rPr>
        <w:rFonts w:ascii="Salesforce Sans" w:hAnsi="Salesforce Sans"/>
        <w:szCs w:val="20"/>
      </w:rPr>
      <w:t xml:space="preserve"> All rights reserved.</w:t>
    </w:r>
  </w:p>
  <w:p w14:paraId="23FBB04E" w14:textId="208E2F0C" w:rsidR="00B8350F" w:rsidRPr="008066E6" w:rsidRDefault="00B8350F" w:rsidP="0077756F">
    <w:pPr>
      <w:pStyle w:val="Footer"/>
      <w:tabs>
        <w:tab w:val="clear" w:pos="4680"/>
        <w:tab w:val="clear" w:pos="9360"/>
        <w:tab w:val="left" w:pos="7527"/>
      </w:tabs>
      <w:jc w:val="center"/>
      <w:rPr>
        <w:rFonts w:ascii="Salesforce Sans" w:hAnsi="Salesforce Sans"/>
        <w:szCs w:val="20"/>
      </w:rPr>
    </w:pPr>
    <w:r w:rsidRPr="008066E6">
      <w:rPr>
        <w:rFonts w:ascii="Salesforce Sans" w:hAnsi="Salesforce Sans"/>
        <w:szCs w:val="20"/>
      </w:rPr>
      <w:t xml:space="preserve">Exercise Guide – Page </w:t>
    </w:r>
    <w:r w:rsidRPr="008066E6">
      <w:rPr>
        <w:rFonts w:ascii="Salesforce Sans" w:hAnsi="Salesforce Sans"/>
        <w:szCs w:val="20"/>
      </w:rPr>
      <w:fldChar w:fldCharType="begin"/>
    </w:r>
    <w:r w:rsidRPr="008066E6">
      <w:rPr>
        <w:rFonts w:ascii="Salesforce Sans" w:hAnsi="Salesforce Sans"/>
        <w:szCs w:val="20"/>
      </w:rPr>
      <w:instrText xml:space="preserve"> PAGE   \* MERGEFORMAT </w:instrText>
    </w:r>
    <w:r w:rsidRPr="008066E6">
      <w:rPr>
        <w:rFonts w:ascii="Salesforce Sans" w:hAnsi="Salesforce Sans"/>
        <w:szCs w:val="20"/>
      </w:rPr>
      <w:fldChar w:fldCharType="separate"/>
    </w:r>
    <w:r w:rsidRPr="008066E6">
      <w:rPr>
        <w:rFonts w:ascii="Salesforce Sans" w:hAnsi="Salesforce Sans"/>
        <w:noProof/>
        <w:szCs w:val="20"/>
      </w:rPr>
      <w:t>106</w:t>
    </w:r>
    <w:r w:rsidRPr="008066E6">
      <w:rPr>
        <w:rFonts w:ascii="Salesforce Sans" w:hAnsi="Salesforce Sans"/>
        <w:noProof/>
        <w:szCs w:val="20"/>
      </w:rPr>
      <w:fldChar w:fldCharType="end"/>
    </w:r>
    <w:r w:rsidRPr="008066E6">
      <w:rPr>
        <w:rFonts w:ascii="Salesforce Sans" w:hAnsi="Salesforce Sans"/>
        <w:szCs w:val="20"/>
      </w:rPr>
      <w:t xml:space="preserve"> of </w:t>
    </w:r>
    <w:r w:rsidRPr="008066E6">
      <w:rPr>
        <w:rFonts w:ascii="Salesforce Sans" w:hAnsi="Salesforce Sans"/>
        <w:szCs w:val="20"/>
      </w:rPr>
      <w:fldChar w:fldCharType="begin"/>
    </w:r>
    <w:r w:rsidRPr="008066E6">
      <w:rPr>
        <w:rFonts w:ascii="Salesforce Sans" w:hAnsi="Salesforce Sans"/>
        <w:szCs w:val="20"/>
      </w:rPr>
      <w:instrText xml:space="preserve"> SECTIONPAGES   \* MERGEFORMAT </w:instrText>
    </w:r>
    <w:r w:rsidRPr="008066E6">
      <w:rPr>
        <w:rFonts w:ascii="Salesforce Sans" w:hAnsi="Salesforce Sans"/>
        <w:szCs w:val="20"/>
      </w:rPr>
      <w:fldChar w:fldCharType="separate"/>
    </w:r>
    <w:r w:rsidR="00416FF8">
      <w:rPr>
        <w:rFonts w:ascii="Salesforce Sans" w:hAnsi="Salesforce Sans"/>
        <w:noProof/>
        <w:szCs w:val="20"/>
      </w:rPr>
      <w:t>132</w:t>
    </w:r>
    <w:r w:rsidRPr="008066E6">
      <w:rPr>
        <w:rFonts w:ascii="Salesforce Sans" w:hAnsi="Salesforce Sans"/>
        <w:noProof/>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AA5E09" w14:textId="77777777" w:rsidR="00277813" w:rsidRDefault="00277813" w:rsidP="00D63CA3">
      <w:r>
        <w:separator/>
      </w:r>
    </w:p>
  </w:footnote>
  <w:footnote w:type="continuationSeparator" w:id="0">
    <w:p w14:paraId="28571473" w14:textId="77777777" w:rsidR="00277813" w:rsidRDefault="00277813" w:rsidP="00D63C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EAF43" w14:textId="77777777" w:rsidR="00B8350F" w:rsidRPr="004A3445" w:rsidRDefault="00B8350F" w:rsidP="004A3445">
    <w:pPr>
      <w:pStyle w:val="Header"/>
    </w:pPr>
    <w:r>
      <w:rPr>
        <w:noProof/>
      </w:rPr>
      <w:drawing>
        <wp:anchor distT="0" distB="0" distL="114300" distR="114300" simplePos="0" relativeHeight="251658240" behindDoc="0" locked="0" layoutInCell="1" allowOverlap="1" wp14:anchorId="5A096DFF" wp14:editId="66110AE2">
          <wp:simplePos x="0" y="0"/>
          <wp:positionH relativeFrom="column">
            <wp:posOffset>2659380</wp:posOffset>
          </wp:positionH>
          <wp:positionV relativeFrom="paragraph">
            <wp:posOffset>-205962</wp:posOffset>
          </wp:positionV>
          <wp:extent cx="681355" cy="578929"/>
          <wp:effectExtent l="0" t="0" r="4445"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81355" cy="578929"/>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6821A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FB89E7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244BF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7C06BC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A06BE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DFEE83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B28A6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8854AA"/>
    <w:lvl w:ilvl="0">
      <w:start w:val="1"/>
      <w:numFmt w:val="bullet"/>
      <w:lvlText w:val="o"/>
      <w:lvlJc w:val="left"/>
      <w:pPr>
        <w:ind w:left="720" w:hanging="360"/>
      </w:pPr>
      <w:rPr>
        <w:rFonts w:ascii="Courier New" w:hAnsi="Courier New" w:cs="Courier New" w:hint="default"/>
      </w:rPr>
    </w:lvl>
  </w:abstractNum>
  <w:abstractNum w:abstractNumId="8" w15:restartNumberingAfterBreak="0">
    <w:nsid w:val="FFFFFF88"/>
    <w:multiLevelType w:val="singleLevel"/>
    <w:tmpl w:val="B49EAB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ACBA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012EE"/>
    <w:multiLevelType w:val="hybridMultilevel"/>
    <w:tmpl w:val="AE42BA7E"/>
    <w:lvl w:ilvl="0" w:tplc="B60ED7E2">
      <w:start w:val="1"/>
      <w:numFmt w:val="lowerRoman"/>
      <w:lvlText w:val="%1."/>
      <w:lvlJc w:val="left"/>
      <w:pPr>
        <w:ind w:left="990" w:hanging="360"/>
      </w:pPr>
      <w:rPr>
        <w:rFonts w:hint="default"/>
        <w:color w:val="000000" w:themeColor="text1"/>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0C984A9E"/>
    <w:multiLevelType w:val="hybridMultilevel"/>
    <w:tmpl w:val="B3F429B2"/>
    <w:lvl w:ilvl="0" w:tplc="0680D6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FA475D"/>
    <w:multiLevelType w:val="hybridMultilevel"/>
    <w:tmpl w:val="E7368C98"/>
    <w:lvl w:ilvl="0" w:tplc="04090015">
      <w:start w:val="10"/>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A150D0"/>
    <w:multiLevelType w:val="multilevel"/>
    <w:tmpl w:val="2A08EA4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upp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899602E"/>
    <w:multiLevelType w:val="multilevel"/>
    <w:tmpl w:val="B644C0E0"/>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upp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BAC3B43"/>
    <w:multiLevelType w:val="hybridMultilevel"/>
    <w:tmpl w:val="049A0864"/>
    <w:lvl w:ilvl="0" w:tplc="915C075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0232854"/>
    <w:multiLevelType w:val="multilevel"/>
    <w:tmpl w:val="BF2CA714"/>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upp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2ED7C2D"/>
    <w:multiLevelType w:val="multilevel"/>
    <w:tmpl w:val="18C6B040"/>
    <w:styleLink w:val="Numbering"/>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upp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84A1BCF"/>
    <w:multiLevelType w:val="hybridMultilevel"/>
    <w:tmpl w:val="64F8D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777FE1"/>
    <w:multiLevelType w:val="hybridMultilevel"/>
    <w:tmpl w:val="74509B72"/>
    <w:lvl w:ilvl="0" w:tplc="B60ED7E2">
      <w:start w:val="1"/>
      <w:numFmt w:val="lowerRoman"/>
      <w:lvlText w:val="%1."/>
      <w:lvlJc w:val="left"/>
      <w:pPr>
        <w:ind w:left="1440" w:hanging="72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C970DD1"/>
    <w:multiLevelType w:val="hybridMultilevel"/>
    <w:tmpl w:val="62A23A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F353E9"/>
    <w:multiLevelType w:val="hybridMultilevel"/>
    <w:tmpl w:val="CDE0B66C"/>
    <w:lvl w:ilvl="0" w:tplc="CB9E1FF8">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2762BE"/>
    <w:multiLevelType w:val="multilevel"/>
    <w:tmpl w:val="DB6C6ECC"/>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upp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F6E63A4"/>
    <w:multiLevelType w:val="multilevel"/>
    <w:tmpl w:val="E488B9B6"/>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upp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18C1E10"/>
    <w:multiLevelType w:val="multilevel"/>
    <w:tmpl w:val="13EA5F3E"/>
    <w:lvl w:ilvl="0">
      <w:start w:val="1"/>
      <w:numFmt w:val="bullet"/>
      <w:lvlText w:val=""/>
      <w:lvlJc w:val="left"/>
      <w:pPr>
        <w:ind w:left="360" w:hanging="360"/>
      </w:pPr>
      <w:rPr>
        <w:rFonts w:ascii="Symbol" w:hAnsi="Symbol" w:hint="default"/>
      </w:rPr>
    </w:lvl>
    <w:lvl w:ilvl="1">
      <w:start w:val="1"/>
      <w:numFmt w:val="upp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upp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D53730F"/>
    <w:multiLevelType w:val="hybridMultilevel"/>
    <w:tmpl w:val="A6384D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8A1816"/>
    <w:multiLevelType w:val="hybridMultilevel"/>
    <w:tmpl w:val="8C761D3E"/>
    <w:lvl w:ilvl="0" w:tplc="1B0CF710">
      <w:start w:val="1"/>
      <w:numFmt w:val="decimal"/>
      <w:lvlText w:val="%1."/>
      <w:lvlJc w:val="left"/>
      <w:pPr>
        <w:tabs>
          <w:tab w:val="num" w:pos="720"/>
        </w:tabs>
        <w:ind w:left="720" w:hanging="360"/>
      </w:pPr>
    </w:lvl>
    <w:lvl w:ilvl="1" w:tplc="C406D224">
      <w:start w:val="1"/>
      <w:numFmt w:val="decimal"/>
      <w:lvlText w:val="%2."/>
      <w:lvlJc w:val="left"/>
      <w:pPr>
        <w:tabs>
          <w:tab w:val="num" w:pos="1440"/>
        </w:tabs>
        <w:ind w:left="1440" w:hanging="360"/>
      </w:pPr>
    </w:lvl>
    <w:lvl w:ilvl="2" w:tplc="707EED10" w:tentative="1">
      <w:start w:val="1"/>
      <w:numFmt w:val="decimal"/>
      <w:lvlText w:val="%3."/>
      <w:lvlJc w:val="left"/>
      <w:pPr>
        <w:tabs>
          <w:tab w:val="num" w:pos="2160"/>
        </w:tabs>
        <w:ind w:left="2160" w:hanging="360"/>
      </w:pPr>
    </w:lvl>
    <w:lvl w:ilvl="3" w:tplc="FE00EDB6" w:tentative="1">
      <w:start w:val="1"/>
      <w:numFmt w:val="decimal"/>
      <w:lvlText w:val="%4."/>
      <w:lvlJc w:val="left"/>
      <w:pPr>
        <w:tabs>
          <w:tab w:val="num" w:pos="2880"/>
        </w:tabs>
        <w:ind w:left="2880" w:hanging="360"/>
      </w:pPr>
    </w:lvl>
    <w:lvl w:ilvl="4" w:tplc="F4CCBBEC" w:tentative="1">
      <w:start w:val="1"/>
      <w:numFmt w:val="decimal"/>
      <w:lvlText w:val="%5."/>
      <w:lvlJc w:val="left"/>
      <w:pPr>
        <w:tabs>
          <w:tab w:val="num" w:pos="3600"/>
        </w:tabs>
        <w:ind w:left="3600" w:hanging="360"/>
      </w:pPr>
    </w:lvl>
    <w:lvl w:ilvl="5" w:tplc="F5626996" w:tentative="1">
      <w:start w:val="1"/>
      <w:numFmt w:val="decimal"/>
      <w:lvlText w:val="%6."/>
      <w:lvlJc w:val="left"/>
      <w:pPr>
        <w:tabs>
          <w:tab w:val="num" w:pos="4320"/>
        </w:tabs>
        <w:ind w:left="4320" w:hanging="360"/>
      </w:pPr>
    </w:lvl>
    <w:lvl w:ilvl="6" w:tplc="05909FF4" w:tentative="1">
      <w:start w:val="1"/>
      <w:numFmt w:val="decimal"/>
      <w:lvlText w:val="%7."/>
      <w:lvlJc w:val="left"/>
      <w:pPr>
        <w:tabs>
          <w:tab w:val="num" w:pos="5040"/>
        </w:tabs>
        <w:ind w:left="5040" w:hanging="360"/>
      </w:pPr>
    </w:lvl>
    <w:lvl w:ilvl="7" w:tplc="E1EA869A" w:tentative="1">
      <w:start w:val="1"/>
      <w:numFmt w:val="decimal"/>
      <w:lvlText w:val="%8."/>
      <w:lvlJc w:val="left"/>
      <w:pPr>
        <w:tabs>
          <w:tab w:val="num" w:pos="5760"/>
        </w:tabs>
        <w:ind w:left="5760" w:hanging="360"/>
      </w:pPr>
    </w:lvl>
    <w:lvl w:ilvl="8" w:tplc="52E20618" w:tentative="1">
      <w:start w:val="1"/>
      <w:numFmt w:val="decimal"/>
      <w:lvlText w:val="%9."/>
      <w:lvlJc w:val="left"/>
      <w:pPr>
        <w:tabs>
          <w:tab w:val="num" w:pos="6480"/>
        </w:tabs>
        <w:ind w:left="6480" w:hanging="360"/>
      </w:pPr>
    </w:lvl>
  </w:abstractNum>
  <w:abstractNum w:abstractNumId="27" w15:restartNumberingAfterBreak="0">
    <w:nsid w:val="68A95A8C"/>
    <w:multiLevelType w:val="hybridMultilevel"/>
    <w:tmpl w:val="24043880"/>
    <w:lvl w:ilvl="0" w:tplc="BBBA4D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FE6AE9"/>
    <w:multiLevelType w:val="hybridMultilevel"/>
    <w:tmpl w:val="678E217E"/>
    <w:lvl w:ilvl="0" w:tplc="4CBC1CA6">
      <w:start w:val="1"/>
      <w:numFmt w:val="decimal"/>
      <w:lvlText w:val="%1."/>
      <w:lvlJc w:val="left"/>
      <w:pPr>
        <w:tabs>
          <w:tab w:val="num" w:pos="720"/>
        </w:tabs>
        <w:ind w:left="720" w:hanging="360"/>
      </w:pPr>
    </w:lvl>
    <w:lvl w:ilvl="1" w:tplc="6438520C" w:tentative="1">
      <w:start w:val="1"/>
      <w:numFmt w:val="decimal"/>
      <w:lvlText w:val="%2."/>
      <w:lvlJc w:val="left"/>
      <w:pPr>
        <w:tabs>
          <w:tab w:val="num" w:pos="1440"/>
        </w:tabs>
        <w:ind w:left="1440" w:hanging="360"/>
      </w:pPr>
    </w:lvl>
    <w:lvl w:ilvl="2" w:tplc="EA568C9C" w:tentative="1">
      <w:start w:val="1"/>
      <w:numFmt w:val="decimal"/>
      <w:lvlText w:val="%3."/>
      <w:lvlJc w:val="left"/>
      <w:pPr>
        <w:tabs>
          <w:tab w:val="num" w:pos="2160"/>
        </w:tabs>
        <w:ind w:left="2160" w:hanging="360"/>
      </w:pPr>
    </w:lvl>
    <w:lvl w:ilvl="3" w:tplc="AB10FD66" w:tentative="1">
      <w:start w:val="1"/>
      <w:numFmt w:val="decimal"/>
      <w:lvlText w:val="%4."/>
      <w:lvlJc w:val="left"/>
      <w:pPr>
        <w:tabs>
          <w:tab w:val="num" w:pos="2880"/>
        </w:tabs>
        <w:ind w:left="2880" w:hanging="360"/>
      </w:pPr>
    </w:lvl>
    <w:lvl w:ilvl="4" w:tplc="F3D84514" w:tentative="1">
      <w:start w:val="1"/>
      <w:numFmt w:val="decimal"/>
      <w:lvlText w:val="%5."/>
      <w:lvlJc w:val="left"/>
      <w:pPr>
        <w:tabs>
          <w:tab w:val="num" w:pos="3600"/>
        </w:tabs>
        <w:ind w:left="3600" w:hanging="360"/>
      </w:pPr>
    </w:lvl>
    <w:lvl w:ilvl="5" w:tplc="7B90A76A" w:tentative="1">
      <w:start w:val="1"/>
      <w:numFmt w:val="decimal"/>
      <w:lvlText w:val="%6."/>
      <w:lvlJc w:val="left"/>
      <w:pPr>
        <w:tabs>
          <w:tab w:val="num" w:pos="4320"/>
        </w:tabs>
        <w:ind w:left="4320" w:hanging="360"/>
      </w:pPr>
    </w:lvl>
    <w:lvl w:ilvl="6" w:tplc="38AA6378" w:tentative="1">
      <w:start w:val="1"/>
      <w:numFmt w:val="decimal"/>
      <w:lvlText w:val="%7."/>
      <w:lvlJc w:val="left"/>
      <w:pPr>
        <w:tabs>
          <w:tab w:val="num" w:pos="5040"/>
        </w:tabs>
        <w:ind w:left="5040" w:hanging="360"/>
      </w:pPr>
    </w:lvl>
    <w:lvl w:ilvl="7" w:tplc="72AA4444" w:tentative="1">
      <w:start w:val="1"/>
      <w:numFmt w:val="decimal"/>
      <w:lvlText w:val="%8."/>
      <w:lvlJc w:val="left"/>
      <w:pPr>
        <w:tabs>
          <w:tab w:val="num" w:pos="5760"/>
        </w:tabs>
        <w:ind w:left="5760" w:hanging="360"/>
      </w:pPr>
    </w:lvl>
    <w:lvl w:ilvl="8" w:tplc="4F5E53DA" w:tentative="1">
      <w:start w:val="1"/>
      <w:numFmt w:val="decimal"/>
      <w:lvlText w:val="%9."/>
      <w:lvlJc w:val="left"/>
      <w:pPr>
        <w:tabs>
          <w:tab w:val="num" w:pos="6480"/>
        </w:tabs>
        <w:ind w:left="6480" w:hanging="360"/>
      </w:pPr>
    </w:lvl>
  </w:abstractNum>
  <w:abstractNum w:abstractNumId="29" w15:restartNumberingAfterBreak="0">
    <w:nsid w:val="75B73530"/>
    <w:multiLevelType w:val="hybridMultilevel"/>
    <w:tmpl w:val="0E2C198A"/>
    <w:lvl w:ilvl="0" w:tplc="AE8A9566">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FCD1FFD"/>
    <w:multiLevelType w:val="multilevel"/>
    <w:tmpl w:val="E488B9B6"/>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upp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30"/>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num>
  <w:num w:numId="17">
    <w:abstractNumId w:val="24"/>
  </w:num>
  <w:num w:numId="18">
    <w:abstractNumId w:val="16"/>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7"/>
  </w:num>
  <w:num w:numId="27">
    <w:abstractNumId w:val="6"/>
  </w:num>
  <w:num w:numId="28">
    <w:abstractNumId w:val="5"/>
  </w:num>
  <w:num w:numId="29">
    <w:abstractNumId w:val="4"/>
  </w:num>
  <w:num w:numId="30">
    <w:abstractNumId w:val="26"/>
  </w:num>
  <w:num w:numId="31">
    <w:abstractNumId w:val="28"/>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num>
  <w:num w:numId="34">
    <w:abstractNumId w:val="15"/>
  </w:num>
  <w:num w:numId="35">
    <w:abstractNumId w:val="19"/>
  </w:num>
  <w:num w:numId="36">
    <w:abstractNumId w:val="27"/>
  </w:num>
  <w:num w:numId="37">
    <w:abstractNumId w:val="12"/>
  </w:num>
  <w:num w:numId="38">
    <w:abstractNumId w:val="10"/>
  </w:num>
  <w:num w:numId="39">
    <w:abstractNumId w:val="29"/>
  </w:num>
  <w:num w:numId="40">
    <w:abstractNumId w:val="25"/>
  </w:num>
  <w:num w:numId="41">
    <w:abstractNumId w:val="20"/>
  </w:num>
  <w:num w:numId="42">
    <w:abstractNumId w:val="18"/>
  </w:num>
  <w:num w:numId="43">
    <w:abstractNumId w:val="21"/>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hideSpellingErrors/>
  <w:hideGrammaticalErrors/>
  <w:proofState w:spelling="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658"/>
    <w:rsid w:val="000004FB"/>
    <w:rsid w:val="00000866"/>
    <w:rsid w:val="00001316"/>
    <w:rsid w:val="00002161"/>
    <w:rsid w:val="000037A3"/>
    <w:rsid w:val="00004817"/>
    <w:rsid w:val="00006221"/>
    <w:rsid w:val="00006B2E"/>
    <w:rsid w:val="00007BF2"/>
    <w:rsid w:val="00011B2A"/>
    <w:rsid w:val="00011D07"/>
    <w:rsid w:val="0001346A"/>
    <w:rsid w:val="00013B34"/>
    <w:rsid w:val="00015A9A"/>
    <w:rsid w:val="00016837"/>
    <w:rsid w:val="00016EDC"/>
    <w:rsid w:val="0001732A"/>
    <w:rsid w:val="00020B8B"/>
    <w:rsid w:val="000228DB"/>
    <w:rsid w:val="00022AB0"/>
    <w:rsid w:val="00023F82"/>
    <w:rsid w:val="000245B2"/>
    <w:rsid w:val="00024D1D"/>
    <w:rsid w:val="000256EA"/>
    <w:rsid w:val="000307DA"/>
    <w:rsid w:val="00032FCA"/>
    <w:rsid w:val="000335B3"/>
    <w:rsid w:val="00033681"/>
    <w:rsid w:val="00035402"/>
    <w:rsid w:val="00035BFD"/>
    <w:rsid w:val="00037107"/>
    <w:rsid w:val="00037EAB"/>
    <w:rsid w:val="00040182"/>
    <w:rsid w:val="000415E1"/>
    <w:rsid w:val="00043953"/>
    <w:rsid w:val="00043CC3"/>
    <w:rsid w:val="00044457"/>
    <w:rsid w:val="00046BD9"/>
    <w:rsid w:val="00046ED2"/>
    <w:rsid w:val="000511F4"/>
    <w:rsid w:val="000517B2"/>
    <w:rsid w:val="000522AE"/>
    <w:rsid w:val="00052415"/>
    <w:rsid w:val="00053BD2"/>
    <w:rsid w:val="000540C8"/>
    <w:rsid w:val="00056A13"/>
    <w:rsid w:val="00057A37"/>
    <w:rsid w:val="00057B73"/>
    <w:rsid w:val="000620DB"/>
    <w:rsid w:val="00062312"/>
    <w:rsid w:val="00063A1B"/>
    <w:rsid w:val="00063CBA"/>
    <w:rsid w:val="000644AB"/>
    <w:rsid w:val="0007180B"/>
    <w:rsid w:val="00073DD6"/>
    <w:rsid w:val="00074CA2"/>
    <w:rsid w:val="0008078F"/>
    <w:rsid w:val="0008098B"/>
    <w:rsid w:val="00081A57"/>
    <w:rsid w:val="00082D0F"/>
    <w:rsid w:val="0008308B"/>
    <w:rsid w:val="00085F11"/>
    <w:rsid w:val="00086079"/>
    <w:rsid w:val="00086A61"/>
    <w:rsid w:val="00086BCC"/>
    <w:rsid w:val="000875BA"/>
    <w:rsid w:val="00090EDE"/>
    <w:rsid w:val="0009224B"/>
    <w:rsid w:val="00092C3D"/>
    <w:rsid w:val="00095225"/>
    <w:rsid w:val="000969B3"/>
    <w:rsid w:val="00096A89"/>
    <w:rsid w:val="000A1012"/>
    <w:rsid w:val="000A1A2E"/>
    <w:rsid w:val="000A1B64"/>
    <w:rsid w:val="000A287F"/>
    <w:rsid w:val="000A297B"/>
    <w:rsid w:val="000A381A"/>
    <w:rsid w:val="000A51A0"/>
    <w:rsid w:val="000A58F9"/>
    <w:rsid w:val="000A60E9"/>
    <w:rsid w:val="000A66A9"/>
    <w:rsid w:val="000A69EE"/>
    <w:rsid w:val="000A7B6F"/>
    <w:rsid w:val="000A7B9E"/>
    <w:rsid w:val="000B0DA5"/>
    <w:rsid w:val="000B0DB3"/>
    <w:rsid w:val="000B1237"/>
    <w:rsid w:val="000B1353"/>
    <w:rsid w:val="000B3634"/>
    <w:rsid w:val="000B49D2"/>
    <w:rsid w:val="000B5221"/>
    <w:rsid w:val="000B5BB6"/>
    <w:rsid w:val="000B7618"/>
    <w:rsid w:val="000B78A8"/>
    <w:rsid w:val="000C02E6"/>
    <w:rsid w:val="000C06D5"/>
    <w:rsid w:val="000C0C7D"/>
    <w:rsid w:val="000C2351"/>
    <w:rsid w:val="000C4B76"/>
    <w:rsid w:val="000C59FA"/>
    <w:rsid w:val="000C6C59"/>
    <w:rsid w:val="000C70C1"/>
    <w:rsid w:val="000C71B0"/>
    <w:rsid w:val="000D19DA"/>
    <w:rsid w:val="000D5DA4"/>
    <w:rsid w:val="000D6226"/>
    <w:rsid w:val="000D7028"/>
    <w:rsid w:val="000D7843"/>
    <w:rsid w:val="000D7AAD"/>
    <w:rsid w:val="000E0AB8"/>
    <w:rsid w:val="000E11A7"/>
    <w:rsid w:val="000E21F6"/>
    <w:rsid w:val="000E38D9"/>
    <w:rsid w:val="000E3B15"/>
    <w:rsid w:val="000E4D13"/>
    <w:rsid w:val="000E5070"/>
    <w:rsid w:val="000E5F39"/>
    <w:rsid w:val="000E629B"/>
    <w:rsid w:val="000E6421"/>
    <w:rsid w:val="000E6CD9"/>
    <w:rsid w:val="000F01ED"/>
    <w:rsid w:val="000F0F88"/>
    <w:rsid w:val="000F1571"/>
    <w:rsid w:val="000F5261"/>
    <w:rsid w:val="000F557E"/>
    <w:rsid w:val="000F6A91"/>
    <w:rsid w:val="000F72A6"/>
    <w:rsid w:val="001006A7"/>
    <w:rsid w:val="001017B2"/>
    <w:rsid w:val="00101A4A"/>
    <w:rsid w:val="00101BBE"/>
    <w:rsid w:val="00101F4C"/>
    <w:rsid w:val="00102C04"/>
    <w:rsid w:val="00103844"/>
    <w:rsid w:val="00103EED"/>
    <w:rsid w:val="001050D6"/>
    <w:rsid w:val="00106655"/>
    <w:rsid w:val="001073DE"/>
    <w:rsid w:val="00107B99"/>
    <w:rsid w:val="00107EEF"/>
    <w:rsid w:val="001109DF"/>
    <w:rsid w:val="00111694"/>
    <w:rsid w:val="00112BCB"/>
    <w:rsid w:val="00113C5E"/>
    <w:rsid w:val="001146B7"/>
    <w:rsid w:val="00116450"/>
    <w:rsid w:val="00117F63"/>
    <w:rsid w:val="0012061B"/>
    <w:rsid w:val="001210D5"/>
    <w:rsid w:val="0012137C"/>
    <w:rsid w:val="0012196F"/>
    <w:rsid w:val="00122560"/>
    <w:rsid w:val="00123270"/>
    <w:rsid w:val="00123AB6"/>
    <w:rsid w:val="0012440F"/>
    <w:rsid w:val="00125B8B"/>
    <w:rsid w:val="00125E0C"/>
    <w:rsid w:val="00126658"/>
    <w:rsid w:val="00126C17"/>
    <w:rsid w:val="0012721D"/>
    <w:rsid w:val="00130879"/>
    <w:rsid w:val="00131ECA"/>
    <w:rsid w:val="00132EF0"/>
    <w:rsid w:val="00133453"/>
    <w:rsid w:val="00133AF7"/>
    <w:rsid w:val="00133D64"/>
    <w:rsid w:val="00134617"/>
    <w:rsid w:val="00134BB8"/>
    <w:rsid w:val="001350AA"/>
    <w:rsid w:val="0013727F"/>
    <w:rsid w:val="00137445"/>
    <w:rsid w:val="00137EA0"/>
    <w:rsid w:val="001400C9"/>
    <w:rsid w:val="00143A44"/>
    <w:rsid w:val="00144375"/>
    <w:rsid w:val="00144BE0"/>
    <w:rsid w:val="0014551F"/>
    <w:rsid w:val="00145D6C"/>
    <w:rsid w:val="00146D88"/>
    <w:rsid w:val="0014744C"/>
    <w:rsid w:val="00151EDA"/>
    <w:rsid w:val="00152560"/>
    <w:rsid w:val="00153E1D"/>
    <w:rsid w:val="001548DF"/>
    <w:rsid w:val="001553D6"/>
    <w:rsid w:val="00155FC5"/>
    <w:rsid w:val="00156B3B"/>
    <w:rsid w:val="00160A1E"/>
    <w:rsid w:val="00162CA8"/>
    <w:rsid w:val="00163221"/>
    <w:rsid w:val="0016563E"/>
    <w:rsid w:val="001660E3"/>
    <w:rsid w:val="00166ADC"/>
    <w:rsid w:val="00170AE8"/>
    <w:rsid w:val="00171937"/>
    <w:rsid w:val="001741D2"/>
    <w:rsid w:val="00174221"/>
    <w:rsid w:val="001749DC"/>
    <w:rsid w:val="00174DEC"/>
    <w:rsid w:val="00180045"/>
    <w:rsid w:val="00181970"/>
    <w:rsid w:val="00183D87"/>
    <w:rsid w:val="00185FEC"/>
    <w:rsid w:val="001912E8"/>
    <w:rsid w:val="00191CDF"/>
    <w:rsid w:val="00192A30"/>
    <w:rsid w:val="001930B5"/>
    <w:rsid w:val="0019483D"/>
    <w:rsid w:val="00196CAD"/>
    <w:rsid w:val="00196D78"/>
    <w:rsid w:val="001A381D"/>
    <w:rsid w:val="001A3D0D"/>
    <w:rsid w:val="001A3F9A"/>
    <w:rsid w:val="001A4151"/>
    <w:rsid w:val="001A441D"/>
    <w:rsid w:val="001A474D"/>
    <w:rsid w:val="001A50B4"/>
    <w:rsid w:val="001A5496"/>
    <w:rsid w:val="001A60AB"/>
    <w:rsid w:val="001A6A4C"/>
    <w:rsid w:val="001B0615"/>
    <w:rsid w:val="001B13F5"/>
    <w:rsid w:val="001B2D31"/>
    <w:rsid w:val="001B2E44"/>
    <w:rsid w:val="001B59AE"/>
    <w:rsid w:val="001B63D9"/>
    <w:rsid w:val="001B6AFF"/>
    <w:rsid w:val="001C0297"/>
    <w:rsid w:val="001C0516"/>
    <w:rsid w:val="001C0A78"/>
    <w:rsid w:val="001C1172"/>
    <w:rsid w:val="001C2585"/>
    <w:rsid w:val="001C5C3A"/>
    <w:rsid w:val="001D07DA"/>
    <w:rsid w:val="001D0C59"/>
    <w:rsid w:val="001D162A"/>
    <w:rsid w:val="001D2253"/>
    <w:rsid w:val="001D2EB4"/>
    <w:rsid w:val="001D2EF4"/>
    <w:rsid w:val="001D34C0"/>
    <w:rsid w:val="001D3DE2"/>
    <w:rsid w:val="001D400F"/>
    <w:rsid w:val="001D47CE"/>
    <w:rsid w:val="001D5442"/>
    <w:rsid w:val="001E0C38"/>
    <w:rsid w:val="001E2007"/>
    <w:rsid w:val="001E2AEB"/>
    <w:rsid w:val="001E2C00"/>
    <w:rsid w:val="001E4F66"/>
    <w:rsid w:val="001E5546"/>
    <w:rsid w:val="001E5A24"/>
    <w:rsid w:val="001E5C14"/>
    <w:rsid w:val="001E6013"/>
    <w:rsid w:val="001E6E73"/>
    <w:rsid w:val="001E6FAC"/>
    <w:rsid w:val="001E71EF"/>
    <w:rsid w:val="001E7AC3"/>
    <w:rsid w:val="001E7B48"/>
    <w:rsid w:val="001F14E0"/>
    <w:rsid w:val="001F4046"/>
    <w:rsid w:val="001F6DBC"/>
    <w:rsid w:val="001F6F10"/>
    <w:rsid w:val="00200F98"/>
    <w:rsid w:val="00201A04"/>
    <w:rsid w:val="00201CF2"/>
    <w:rsid w:val="00201E82"/>
    <w:rsid w:val="00203038"/>
    <w:rsid w:val="00203C3D"/>
    <w:rsid w:val="00204F77"/>
    <w:rsid w:val="00205E04"/>
    <w:rsid w:val="00206A4B"/>
    <w:rsid w:val="002074EA"/>
    <w:rsid w:val="00210178"/>
    <w:rsid w:val="002125FC"/>
    <w:rsid w:val="00213180"/>
    <w:rsid w:val="002152D7"/>
    <w:rsid w:val="0021608D"/>
    <w:rsid w:val="00216F77"/>
    <w:rsid w:val="00220513"/>
    <w:rsid w:val="0022109C"/>
    <w:rsid w:val="002240C1"/>
    <w:rsid w:val="002247BC"/>
    <w:rsid w:val="00224C42"/>
    <w:rsid w:val="00226C6E"/>
    <w:rsid w:val="00231251"/>
    <w:rsid w:val="002314BF"/>
    <w:rsid w:val="00231B6F"/>
    <w:rsid w:val="00232703"/>
    <w:rsid w:val="002348B7"/>
    <w:rsid w:val="002353A5"/>
    <w:rsid w:val="00236438"/>
    <w:rsid w:val="00237B38"/>
    <w:rsid w:val="0024016B"/>
    <w:rsid w:val="00240C91"/>
    <w:rsid w:val="00240E9A"/>
    <w:rsid w:val="0024186B"/>
    <w:rsid w:val="002436E2"/>
    <w:rsid w:val="002473B1"/>
    <w:rsid w:val="00247D67"/>
    <w:rsid w:val="002509FF"/>
    <w:rsid w:val="00251051"/>
    <w:rsid w:val="00251EFF"/>
    <w:rsid w:val="0025217D"/>
    <w:rsid w:val="00252F24"/>
    <w:rsid w:val="002535FA"/>
    <w:rsid w:val="00253E82"/>
    <w:rsid w:val="00254278"/>
    <w:rsid w:val="00254950"/>
    <w:rsid w:val="00255425"/>
    <w:rsid w:val="002558A0"/>
    <w:rsid w:val="0026001D"/>
    <w:rsid w:val="00261658"/>
    <w:rsid w:val="002616FA"/>
    <w:rsid w:val="00261B0D"/>
    <w:rsid w:val="00261C2C"/>
    <w:rsid w:val="002630DC"/>
    <w:rsid w:val="002633F0"/>
    <w:rsid w:val="002646D0"/>
    <w:rsid w:val="00267EAF"/>
    <w:rsid w:val="0027062F"/>
    <w:rsid w:val="002706DE"/>
    <w:rsid w:val="002715DC"/>
    <w:rsid w:val="00271882"/>
    <w:rsid w:val="002757DB"/>
    <w:rsid w:val="002767C0"/>
    <w:rsid w:val="00276F92"/>
    <w:rsid w:val="00277813"/>
    <w:rsid w:val="002801C5"/>
    <w:rsid w:val="0028042E"/>
    <w:rsid w:val="00280AC1"/>
    <w:rsid w:val="00281B0B"/>
    <w:rsid w:val="002829E0"/>
    <w:rsid w:val="00285934"/>
    <w:rsid w:val="00285B84"/>
    <w:rsid w:val="0028692E"/>
    <w:rsid w:val="00286B0A"/>
    <w:rsid w:val="002872D1"/>
    <w:rsid w:val="002917EE"/>
    <w:rsid w:val="00292E90"/>
    <w:rsid w:val="0029345C"/>
    <w:rsid w:val="00293595"/>
    <w:rsid w:val="0029406E"/>
    <w:rsid w:val="00296B3A"/>
    <w:rsid w:val="002A0B9E"/>
    <w:rsid w:val="002A0C22"/>
    <w:rsid w:val="002A5BA8"/>
    <w:rsid w:val="002A732C"/>
    <w:rsid w:val="002A7C42"/>
    <w:rsid w:val="002A7DA5"/>
    <w:rsid w:val="002A7E6C"/>
    <w:rsid w:val="002B054F"/>
    <w:rsid w:val="002B4321"/>
    <w:rsid w:val="002B5304"/>
    <w:rsid w:val="002B5692"/>
    <w:rsid w:val="002B7E72"/>
    <w:rsid w:val="002C1CD4"/>
    <w:rsid w:val="002C4152"/>
    <w:rsid w:val="002C4389"/>
    <w:rsid w:val="002C67C9"/>
    <w:rsid w:val="002C73BD"/>
    <w:rsid w:val="002C79FE"/>
    <w:rsid w:val="002D1F3B"/>
    <w:rsid w:val="002D57A9"/>
    <w:rsid w:val="002D61FD"/>
    <w:rsid w:val="002D6557"/>
    <w:rsid w:val="002D7444"/>
    <w:rsid w:val="002D756D"/>
    <w:rsid w:val="002D7982"/>
    <w:rsid w:val="002D7AEE"/>
    <w:rsid w:val="002E0561"/>
    <w:rsid w:val="002E116F"/>
    <w:rsid w:val="002E1784"/>
    <w:rsid w:val="002E4205"/>
    <w:rsid w:val="002E55CB"/>
    <w:rsid w:val="002F002E"/>
    <w:rsid w:val="002F10E7"/>
    <w:rsid w:val="002F1133"/>
    <w:rsid w:val="002F3778"/>
    <w:rsid w:val="002F41EC"/>
    <w:rsid w:val="002F5C1D"/>
    <w:rsid w:val="002F7CF2"/>
    <w:rsid w:val="003007BD"/>
    <w:rsid w:val="00300ED5"/>
    <w:rsid w:val="00303EC7"/>
    <w:rsid w:val="00305718"/>
    <w:rsid w:val="00311AFD"/>
    <w:rsid w:val="00312709"/>
    <w:rsid w:val="00313244"/>
    <w:rsid w:val="00313503"/>
    <w:rsid w:val="003145C1"/>
    <w:rsid w:val="0031518F"/>
    <w:rsid w:val="00315D3F"/>
    <w:rsid w:val="00316A2E"/>
    <w:rsid w:val="003174EA"/>
    <w:rsid w:val="00317B1E"/>
    <w:rsid w:val="00320AA8"/>
    <w:rsid w:val="00323E5F"/>
    <w:rsid w:val="0032713A"/>
    <w:rsid w:val="003273F5"/>
    <w:rsid w:val="00331AAD"/>
    <w:rsid w:val="00337FD4"/>
    <w:rsid w:val="00340B2A"/>
    <w:rsid w:val="00341CCD"/>
    <w:rsid w:val="00343339"/>
    <w:rsid w:val="00345716"/>
    <w:rsid w:val="00345CDF"/>
    <w:rsid w:val="0034753F"/>
    <w:rsid w:val="00347EF1"/>
    <w:rsid w:val="00351DE6"/>
    <w:rsid w:val="00354611"/>
    <w:rsid w:val="0035478F"/>
    <w:rsid w:val="00355744"/>
    <w:rsid w:val="0035613C"/>
    <w:rsid w:val="0036067E"/>
    <w:rsid w:val="0036228B"/>
    <w:rsid w:val="0036263C"/>
    <w:rsid w:val="00362A52"/>
    <w:rsid w:val="00364354"/>
    <w:rsid w:val="00365AEF"/>
    <w:rsid w:val="00371C1D"/>
    <w:rsid w:val="00373D43"/>
    <w:rsid w:val="0037793A"/>
    <w:rsid w:val="0038080C"/>
    <w:rsid w:val="00382B61"/>
    <w:rsid w:val="00384A3E"/>
    <w:rsid w:val="0038746D"/>
    <w:rsid w:val="00387584"/>
    <w:rsid w:val="003875C3"/>
    <w:rsid w:val="003903CD"/>
    <w:rsid w:val="003912B6"/>
    <w:rsid w:val="00391433"/>
    <w:rsid w:val="003930E6"/>
    <w:rsid w:val="00393C33"/>
    <w:rsid w:val="00394B3B"/>
    <w:rsid w:val="00395560"/>
    <w:rsid w:val="0039651A"/>
    <w:rsid w:val="00397A85"/>
    <w:rsid w:val="003A04EB"/>
    <w:rsid w:val="003A1448"/>
    <w:rsid w:val="003A1F29"/>
    <w:rsid w:val="003A2455"/>
    <w:rsid w:val="003A248A"/>
    <w:rsid w:val="003A251D"/>
    <w:rsid w:val="003A2DA8"/>
    <w:rsid w:val="003A5257"/>
    <w:rsid w:val="003A580D"/>
    <w:rsid w:val="003A6699"/>
    <w:rsid w:val="003B0AE9"/>
    <w:rsid w:val="003B166F"/>
    <w:rsid w:val="003B1717"/>
    <w:rsid w:val="003B2072"/>
    <w:rsid w:val="003B2A87"/>
    <w:rsid w:val="003B710B"/>
    <w:rsid w:val="003C01FE"/>
    <w:rsid w:val="003C50AC"/>
    <w:rsid w:val="003C61A3"/>
    <w:rsid w:val="003C6B87"/>
    <w:rsid w:val="003D267D"/>
    <w:rsid w:val="003D2C59"/>
    <w:rsid w:val="003D3509"/>
    <w:rsid w:val="003D4F1E"/>
    <w:rsid w:val="003D6BCD"/>
    <w:rsid w:val="003D7823"/>
    <w:rsid w:val="003D7D95"/>
    <w:rsid w:val="003D7EDF"/>
    <w:rsid w:val="003E3382"/>
    <w:rsid w:val="003E386D"/>
    <w:rsid w:val="003E5799"/>
    <w:rsid w:val="003E7539"/>
    <w:rsid w:val="003E75E4"/>
    <w:rsid w:val="003F6DD1"/>
    <w:rsid w:val="003F7D4D"/>
    <w:rsid w:val="003F7EFC"/>
    <w:rsid w:val="00404F35"/>
    <w:rsid w:val="00406FC7"/>
    <w:rsid w:val="0040727E"/>
    <w:rsid w:val="0041196A"/>
    <w:rsid w:val="004158ED"/>
    <w:rsid w:val="00416FF8"/>
    <w:rsid w:val="00420646"/>
    <w:rsid w:val="00420AA7"/>
    <w:rsid w:val="00420D86"/>
    <w:rsid w:val="00421A30"/>
    <w:rsid w:val="00421B1D"/>
    <w:rsid w:val="00422B7A"/>
    <w:rsid w:val="00423C24"/>
    <w:rsid w:val="00423D51"/>
    <w:rsid w:val="00423DB9"/>
    <w:rsid w:val="004311DB"/>
    <w:rsid w:val="00432848"/>
    <w:rsid w:val="0043285C"/>
    <w:rsid w:val="00435E40"/>
    <w:rsid w:val="00435F7E"/>
    <w:rsid w:val="00441BC1"/>
    <w:rsid w:val="00442201"/>
    <w:rsid w:val="00444774"/>
    <w:rsid w:val="00445806"/>
    <w:rsid w:val="00445E80"/>
    <w:rsid w:val="00446B1A"/>
    <w:rsid w:val="0044778A"/>
    <w:rsid w:val="004507C8"/>
    <w:rsid w:val="0045117B"/>
    <w:rsid w:val="00451540"/>
    <w:rsid w:val="00452B7D"/>
    <w:rsid w:val="00453B6D"/>
    <w:rsid w:val="004605AE"/>
    <w:rsid w:val="00461A4E"/>
    <w:rsid w:val="00462598"/>
    <w:rsid w:val="004636D9"/>
    <w:rsid w:val="0046726A"/>
    <w:rsid w:val="00467CC3"/>
    <w:rsid w:val="00471198"/>
    <w:rsid w:val="00473474"/>
    <w:rsid w:val="00473B1F"/>
    <w:rsid w:val="00474329"/>
    <w:rsid w:val="00475E88"/>
    <w:rsid w:val="00476EE4"/>
    <w:rsid w:val="004776AF"/>
    <w:rsid w:val="00480F17"/>
    <w:rsid w:val="004831FE"/>
    <w:rsid w:val="004832C3"/>
    <w:rsid w:val="00484951"/>
    <w:rsid w:val="004860F5"/>
    <w:rsid w:val="00487BA2"/>
    <w:rsid w:val="00493119"/>
    <w:rsid w:val="00493A04"/>
    <w:rsid w:val="00493B0F"/>
    <w:rsid w:val="004961FF"/>
    <w:rsid w:val="00496EBE"/>
    <w:rsid w:val="004971D5"/>
    <w:rsid w:val="00497ACC"/>
    <w:rsid w:val="00497B2D"/>
    <w:rsid w:val="004A1CAF"/>
    <w:rsid w:val="004A249D"/>
    <w:rsid w:val="004A3445"/>
    <w:rsid w:val="004A36DD"/>
    <w:rsid w:val="004A4F95"/>
    <w:rsid w:val="004A5821"/>
    <w:rsid w:val="004A752D"/>
    <w:rsid w:val="004B01E7"/>
    <w:rsid w:val="004B1775"/>
    <w:rsid w:val="004B29F6"/>
    <w:rsid w:val="004B42F6"/>
    <w:rsid w:val="004C25A6"/>
    <w:rsid w:val="004C2CDE"/>
    <w:rsid w:val="004C48A6"/>
    <w:rsid w:val="004D0430"/>
    <w:rsid w:val="004D08E0"/>
    <w:rsid w:val="004D1C60"/>
    <w:rsid w:val="004D2144"/>
    <w:rsid w:val="004D33F9"/>
    <w:rsid w:val="004D4918"/>
    <w:rsid w:val="004D5967"/>
    <w:rsid w:val="004D6256"/>
    <w:rsid w:val="004D67FB"/>
    <w:rsid w:val="004D6855"/>
    <w:rsid w:val="004D6955"/>
    <w:rsid w:val="004D6D51"/>
    <w:rsid w:val="004E044B"/>
    <w:rsid w:val="004E06A0"/>
    <w:rsid w:val="004E1441"/>
    <w:rsid w:val="004E16F6"/>
    <w:rsid w:val="004E3444"/>
    <w:rsid w:val="004E3534"/>
    <w:rsid w:val="004E4D67"/>
    <w:rsid w:val="004E775A"/>
    <w:rsid w:val="004E7A1D"/>
    <w:rsid w:val="004F0FB4"/>
    <w:rsid w:val="004F2ABE"/>
    <w:rsid w:val="004F2B27"/>
    <w:rsid w:val="004F4649"/>
    <w:rsid w:val="004F7B80"/>
    <w:rsid w:val="00504CBD"/>
    <w:rsid w:val="00505558"/>
    <w:rsid w:val="00505807"/>
    <w:rsid w:val="00505943"/>
    <w:rsid w:val="00505F68"/>
    <w:rsid w:val="00507B0A"/>
    <w:rsid w:val="00507BE8"/>
    <w:rsid w:val="00507DAC"/>
    <w:rsid w:val="00507EBD"/>
    <w:rsid w:val="00507F5E"/>
    <w:rsid w:val="00513AD4"/>
    <w:rsid w:val="0051486C"/>
    <w:rsid w:val="00515970"/>
    <w:rsid w:val="00515E76"/>
    <w:rsid w:val="005165A1"/>
    <w:rsid w:val="005173BC"/>
    <w:rsid w:val="00520AAF"/>
    <w:rsid w:val="0052200B"/>
    <w:rsid w:val="0052397A"/>
    <w:rsid w:val="00524296"/>
    <w:rsid w:val="0052464D"/>
    <w:rsid w:val="00525139"/>
    <w:rsid w:val="00530E4D"/>
    <w:rsid w:val="0053148B"/>
    <w:rsid w:val="00531E41"/>
    <w:rsid w:val="00531F9C"/>
    <w:rsid w:val="00532E47"/>
    <w:rsid w:val="00534C85"/>
    <w:rsid w:val="00537825"/>
    <w:rsid w:val="005458A9"/>
    <w:rsid w:val="00545C48"/>
    <w:rsid w:val="00546C3C"/>
    <w:rsid w:val="005479FF"/>
    <w:rsid w:val="0055031C"/>
    <w:rsid w:val="0055312B"/>
    <w:rsid w:val="00553CC5"/>
    <w:rsid w:val="00554501"/>
    <w:rsid w:val="00555C6C"/>
    <w:rsid w:val="005566B3"/>
    <w:rsid w:val="00557C60"/>
    <w:rsid w:val="00557F79"/>
    <w:rsid w:val="00561ACC"/>
    <w:rsid w:val="00561E8F"/>
    <w:rsid w:val="00565F9D"/>
    <w:rsid w:val="005662FB"/>
    <w:rsid w:val="0056761C"/>
    <w:rsid w:val="0057021D"/>
    <w:rsid w:val="00572828"/>
    <w:rsid w:val="00577D36"/>
    <w:rsid w:val="00580C30"/>
    <w:rsid w:val="00581AE7"/>
    <w:rsid w:val="005824C9"/>
    <w:rsid w:val="00582FA3"/>
    <w:rsid w:val="00583141"/>
    <w:rsid w:val="00586E25"/>
    <w:rsid w:val="0058731C"/>
    <w:rsid w:val="0059020B"/>
    <w:rsid w:val="005934FA"/>
    <w:rsid w:val="00593841"/>
    <w:rsid w:val="00595629"/>
    <w:rsid w:val="00596550"/>
    <w:rsid w:val="00597935"/>
    <w:rsid w:val="005A02D3"/>
    <w:rsid w:val="005A0DF9"/>
    <w:rsid w:val="005A2684"/>
    <w:rsid w:val="005A429B"/>
    <w:rsid w:val="005A44AE"/>
    <w:rsid w:val="005A4B2D"/>
    <w:rsid w:val="005A4BB0"/>
    <w:rsid w:val="005A6F6A"/>
    <w:rsid w:val="005B102C"/>
    <w:rsid w:val="005B1A98"/>
    <w:rsid w:val="005B367E"/>
    <w:rsid w:val="005B56BB"/>
    <w:rsid w:val="005B619E"/>
    <w:rsid w:val="005B6A29"/>
    <w:rsid w:val="005C2D8E"/>
    <w:rsid w:val="005C33F7"/>
    <w:rsid w:val="005C369E"/>
    <w:rsid w:val="005C3E36"/>
    <w:rsid w:val="005C57DA"/>
    <w:rsid w:val="005C6D7E"/>
    <w:rsid w:val="005D06CF"/>
    <w:rsid w:val="005D0962"/>
    <w:rsid w:val="005D184E"/>
    <w:rsid w:val="005D2185"/>
    <w:rsid w:val="005D4470"/>
    <w:rsid w:val="005D5FA8"/>
    <w:rsid w:val="005D732C"/>
    <w:rsid w:val="005D7736"/>
    <w:rsid w:val="005E0B5E"/>
    <w:rsid w:val="005E0CD1"/>
    <w:rsid w:val="005E1D16"/>
    <w:rsid w:val="005E338C"/>
    <w:rsid w:val="005E3A29"/>
    <w:rsid w:val="005E4267"/>
    <w:rsid w:val="005E53B7"/>
    <w:rsid w:val="005E779B"/>
    <w:rsid w:val="005F6EC5"/>
    <w:rsid w:val="00600FC2"/>
    <w:rsid w:val="0060342B"/>
    <w:rsid w:val="0060387B"/>
    <w:rsid w:val="00603FE7"/>
    <w:rsid w:val="00604B25"/>
    <w:rsid w:val="00605384"/>
    <w:rsid w:val="006057AB"/>
    <w:rsid w:val="0060645F"/>
    <w:rsid w:val="00606A01"/>
    <w:rsid w:val="00606AF4"/>
    <w:rsid w:val="006070EA"/>
    <w:rsid w:val="006109C8"/>
    <w:rsid w:val="006130BF"/>
    <w:rsid w:val="00616483"/>
    <w:rsid w:val="00616A69"/>
    <w:rsid w:val="00617CD9"/>
    <w:rsid w:val="00620376"/>
    <w:rsid w:val="006263C9"/>
    <w:rsid w:val="006272AD"/>
    <w:rsid w:val="00627DC8"/>
    <w:rsid w:val="006328DA"/>
    <w:rsid w:val="00633191"/>
    <w:rsid w:val="00633496"/>
    <w:rsid w:val="00633C05"/>
    <w:rsid w:val="0063464B"/>
    <w:rsid w:val="006357DD"/>
    <w:rsid w:val="006412FC"/>
    <w:rsid w:val="00646D46"/>
    <w:rsid w:val="00646FB2"/>
    <w:rsid w:val="0065573C"/>
    <w:rsid w:val="00655AF2"/>
    <w:rsid w:val="006563A2"/>
    <w:rsid w:val="006569EF"/>
    <w:rsid w:val="00657D8D"/>
    <w:rsid w:val="006604F2"/>
    <w:rsid w:val="00661475"/>
    <w:rsid w:val="00662284"/>
    <w:rsid w:val="00662FA4"/>
    <w:rsid w:val="00663BB4"/>
    <w:rsid w:val="0066467E"/>
    <w:rsid w:val="00664809"/>
    <w:rsid w:val="0066482A"/>
    <w:rsid w:val="00664840"/>
    <w:rsid w:val="00665252"/>
    <w:rsid w:val="006653E4"/>
    <w:rsid w:val="006654A5"/>
    <w:rsid w:val="00666095"/>
    <w:rsid w:val="006714E0"/>
    <w:rsid w:val="00672931"/>
    <w:rsid w:val="006732D3"/>
    <w:rsid w:val="00677C5D"/>
    <w:rsid w:val="006804FE"/>
    <w:rsid w:val="0068396A"/>
    <w:rsid w:val="00685AF1"/>
    <w:rsid w:val="00687695"/>
    <w:rsid w:val="00690D93"/>
    <w:rsid w:val="00694B5A"/>
    <w:rsid w:val="006A1D8E"/>
    <w:rsid w:val="006A4CE7"/>
    <w:rsid w:val="006A6858"/>
    <w:rsid w:val="006B1476"/>
    <w:rsid w:val="006B16C4"/>
    <w:rsid w:val="006B1DB9"/>
    <w:rsid w:val="006B321B"/>
    <w:rsid w:val="006B5855"/>
    <w:rsid w:val="006B6685"/>
    <w:rsid w:val="006B6B9F"/>
    <w:rsid w:val="006B76D0"/>
    <w:rsid w:val="006C123C"/>
    <w:rsid w:val="006C1C45"/>
    <w:rsid w:val="006C2EBF"/>
    <w:rsid w:val="006C5589"/>
    <w:rsid w:val="006C74D1"/>
    <w:rsid w:val="006D054E"/>
    <w:rsid w:val="006D070B"/>
    <w:rsid w:val="006D199C"/>
    <w:rsid w:val="006D1D6C"/>
    <w:rsid w:val="006D349D"/>
    <w:rsid w:val="006D57EF"/>
    <w:rsid w:val="006D593C"/>
    <w:rsid w:val="006D621B"/>
    <w:rsid w:val="006D6951"/>
    <w:rsid w:val="006D7732"/>
    <w:rsid w:val="006E04B8"/>
    <w:rsid w:val="006E0874"/>
    <w:rsid w:val="006E11C2"/>
    <w:rsid w:val="006E2243"/>
    <w:rsid w:val="006E2B9A"/>
    <w:rsid w:val="006E367C"/>
    <w:rsid w:val="006E4B89"/>
    <w:rsid w:val="006E520B"/>
    <w:rsid w:val="006E60C2"/>
    <w:rsid w:val="006E630E"/>
    <w:rsid w:val="006E7B7E"/>
    <w:rsid w:val="006F0442"/>
    <w:rsid w:val="006F131F"/>
    <w:rsid w:val="006F1B80"/>
    <w:rsid w:val="006F1D41"/>
    <w:rsid w:val="006F20DA"/>
    <w:rsid w:val="006F3D51"/>
    <w:rsid w:val="006F55A7"/>
    <w:rsid w:val="006F5BB4"/>
    <w:rsid w:val="006F6B15"/>
    <w:rsid w:val="006F6E30"/>
    <w:rsid w:val="006F7516"/>
    <w:rsid w:val="006F75CA"/>
    <w:rsid w:val="006F763B"/>
    <w:rsid w:val="00701DAF"/>
    <w:rsid w:val="007025E6"/>
    <w:rsid w:val="00702F14"/>
    <w:rsid w:val="00703CDD"/>
    <w:rsid w:val="00705935"/>
    <w:rsid w:val="00705A4F"/>
    <w:rsid w:val="007072D1"/>
    <w:rsid w:val="00714A34"/>
    <w:rsid w:val="00716766"/>
    <w:rsid w:val="007171E9"/>
    <w:rsid w:val="00717B5D"/>
    <w:rsid w:val="007201D0"/>
    <w:rsid w:val="0072122C"/>
    <w:rsid w:val="00721331"/>
    <w:rsid w:val="00722B8E"/>
    <w:rsid w:val="00724A03"/>
    <w:rsid w:val="00727BC3"/>
    <w:rsid w:val="00731A99"/>
    <w:rsid w:val="00732CE4"/>
    <w:rsid w:val="00733BC6"/>
    <w:rsid w:val="007347E7"/>
    <w:rsid w:val="007361D7"/>
    <w:rsid w:val="00736279"/>
    <w:rsid w:val="007370F3"/>
    <w:rsid w:val="0074077A"/>
    <w:rsid w:val="00741472"/>
    <w:rsid w:val="0074155B"/>
    <w:rsid w:val="00742870"/>
    <w:rsid w:val="0074490B"/>
    <w:rsid w:val="00744E3E"/>
    <w:rsid w:val="00744E60"/>
    <w:rsid w:val="00747589"/>
    <w:rsid w:val="007475A0"/>
    <w:rsid w:val="007516E9"/>
    <w:rsid w:val="007518AD"/>
    <w:rsid w:val="00754683"/>
    <w:rsid w:val="00756753"/>
    <w:rsid w:val="00757CA4"/>
    <w:rsid w:val="007620F8"/>
    <w:rsid w:val="007627B9"/>
    <w:rsid w:val="007633C7"/>
    <w:rsid w:val="00764DC8"/>
    <w:rsid w:val="00765B8E"/>
    <w:rsid w:val="00767AF9"/>
    <w:rsid w:val="00770CF5"/>
    <w:rsid w:val="007718BF"/>
    <w:rsid w:val="00772564"/>
    <w:rsid w:val="00774073"/>
    <w:rsid w:val="0077756F"/>
    <w:rsid w:val="00781809"/>
    <w:rsid w:val="00783653"/>
    <w:rsid w:val="0078452C"/>
    <w:rsid w:val="0079082C"/>
    <w:rsid w:val="0079164C"/>
    <w:rsid w:val="00791991"/>
    <w:rsid w:val="00792E5D"/>
    <w:rsid w:val="00794065"/>
    <w:rsid w:val="0079709E"/>
    <w:rsid w:val="00797A07"/>
    <w:rsid w:val="00797CC9"/>
    <w:rsid w:val="007A0A53"/>
    <w:rsid w:val="007A1DD1"/>
    <w:rsid w:val="007A292B"/>
    <w:rsid w:val="007A5627"/>
    <w:rsid w:val="007A5C7B"/>
    <w:rsid w:val="007A7482"/>
    <w:rsid w:val="007A7A60"/>
    <w:rsid w:val="007B0142"/>
    <w:rsid w:val="007B0CCD"/>
    <w:rsid w:val="007B19BA"/>
    <w:rsid w:val="007B311A"/>
    <w:rsid w:val="007B48A0"/>
    <w:rsid w:val="007B61F6"/>
    <w:rsid w:val="007B6E2B"/>
    <w:rsid w:val="007B700F"/>
    <w:rsid w:val="007B7D25"/>
    <w:rsid w:val="007C11E5"/>
    <w:rsid w:val="007C2A1E"/>
    <w:rsid w:val="007C492D"/>
    <w:rsid w:val="007C7E50"/>
    <w:rsid w:val="007D1AA3"/>
    <w:rsid w:val="007D2026"/>
    <w:rsid w:val="007D4AA3"/>
    <w:rsid w:val="007D60B6"/>
    <w:rsid w:val="007D71AE"/>
    <w:rsid w:val="007E03CB"/>
    <w:rsid w:val="007E10FE"/>
    <w:rsid w:val="007E74DC"/>
    <w:rsid w:val="007E7EBD"/>
    <w:rsid w:val="007F15FF"/>
    <w:rsid w:val="007F6129"/>
    <w:rsid w:val="007F6864"/>
    <w:rsid w:val="007F7373"/>
    <w:rsid w:val="007F7787"/>
    <w:rsid w:val="007F7EE2"/>
    <w:rsid w:val="00800B61"/>
    <w:rsid w:val="0080176F"/>
    <w:rsid w:val="0080191C"/>
    <w:rsid w:val="0080268C"/>
    <w:rsid w:val="00804AFD"/>
    <w:rsid w:val="008053EA"/>
    <w:rsid w:val="00806593"/>
    <w:rsid w:val="008066E6"/>
    <w:rsid w:val="00807073"/>
    <w:rsid w:val="008070FF"/>
    <w:rsid w:val="00807C94"/>
    <w:rsid w:val="0081030D"/>
    <w:rsid w:val="00811ABD"/>
    <w:rsid w:val="00812EE2"/>
    <w:rsid w:val="00813726"/>
    <w:rsid w:val="008139E4"/>
    <w:rsid w:val="00813FFC"/>
    <w:rsid w:val="00814646"/>
    <w:rsid w:val="00815962"/>
    <w:rsid w:val="00816BD0"/>
    <w:rsid w:val="00817F82"/>
    <w:rsid w:val="00821B6B"/>
    <w:rsid w:val="0082397F"/>
    <w:rsid w:val="00824B71"/>
    <w:rsid w:val="008253F4"/>
    <w:rsid w:val="00830E77"/>
    <w:rsid w:val="00832BA4"/>
    <w:rsid w:val="0083492D"/>
    <w:rsid w:val="00834A3A"/>
    <w:rsid w:val="00836F23"/>
    <w:rsid w:val="008375E2"/>
    <w:rsid w:val="008412B3"/>
    <w:rsid w:val="00841B3B"/>
    <w:rsid w:val="00842F5B"/>
    <w:rsid w:val="00843567"/>
    <w:rsid w:val="00843792"/>
    <w:rsid w:val="00846281"/>
    <w:rsid w:val="00850E06"/>
    <w:rsid w:val="0085144B"/>
    <w:rsid w:val="00851522"/>
    <w:rsid w:val="0085215F"/>
    <w:rsid w:val="008527EB"/>
    <w:rsid w:val="00852966"/>
    <w:rsid w:val="00852CB2"/>
    <w:rsid w:val="00852EED"/>
    <w:rsid w:val="0085402C"/>
    <w:rsid w:val="00854A98"/>
    <w:rsid w:val="00854E91"/>
    <w:rsid w:val="008554CD"/>
    <w:rsid w:val="00856975"/>
    <w:rsid w:val="0085721B"/>
    <w:rsid w:val="008621A0"/>
    <w:rsid w:val="00862569"/>
    <w:rsid w:val="008648A6"/>
    <w:rsid w:val="00864CFF"/>
    <w:rsid w:val="00865015"/>
    <w:rsid w:val="00866012"/>
    <w:rsid w:val="00870846"/>
    <w:rsid w:val="00870D0C"/>
    <w:rsid w:val="00875758"/>
    <w:rsid w:val="00875837"/>
    <w:rsid w:val="00875FF5"/>
    <w:rsid w:val="00877473"/>
    <w:rsid w:val="00880772"/>
    <w:rsid w:val="0088124A"/>
    <w:rsid w:val="00882975"/>
    <w:rsid w:val="00883011"/>
    <w:rsid w:val="008842C7"/>
    <w:rsid w:val="00884422"/>
    <w:rsid w:val="00884CE9"/>
    <w:rsid w:val="0088515A"/>
    <w:rsid w:val="00885CAB"/>
    <w:rsid w:val="008873F1"/>
    <w:rsid w:val="008901EC"/>
    <w:rsid w:val="0089174B"/>
    <w:rsid w:val="00891B74"/>
    <w:rsid w:val="00891E08"/>
    <w:rsid w:val="008929FE"/>
    <w:rsid w:val="00892F8F"/>
    <w:rsid w:val="00894306"/>
    <w:rsid w:val="0089541E"/>
    <w:rsid w:val="00897A1A"/>
    <w:rsid w:val="008A1B5F"/>
    <w:rsid w:val="008A233C"/>
    <w:rsid w:val="008A36BB"/>
    <w:rsid w:val="008A5479"/>
    <w:rsid w:val="008A5E64"/>
    <w:rsid w:val="008A6F3B"/>
    <w:rsid w:val="008B0172"/>
    <w:rsid w:val="008B02AB"/>
    <w:rsid w:val="008B033A"/>
    <w:rsid w:val="008B0730"/>
    <w:rsid w:val="008B1C1A"/>
    <w:rsid w:val="008B2CE6"/>
    <w:rsid w:val="008B5131"/>
    <w:rsid w:val="008B565B"/>
    <w:rsid w:val="008C0E39"/>
    <w:rsid w:val="008C38B5"/>
    <w:rsid w:val="008C3D19"/>
    <w:rsid w:val="008C66B8"/>
    <w:rsid w:val="008C6850"/>
    <w:rsid w:val="008C774C"/>
    <w:rsid w:val="008D1682"/>
    <w:rsid w:val="008D24AB"/>
    <w:rsid w:val="008E06E0"/>
    <w:rsid w:val="008E0771"/>
    <w:rsid w:val="008E0BD7"/>
    <w:rsid w:val="008E3C4A"/>
    <w:rsid w:val="008E3E37"/>
    <w:rsid w:val="008E42C1"/>
    <w:rsid w:val="008E69F8"/>
    <w:rsid w:val="008E7276"/>
    <w:rsid w:val="008E7787"/>
    <w:rsid w:val="008E7C62"/>
    <w:rsid w:val="008F011F"/>
    <w:rsid w:val="008F0450"/>
    <w:rsid w:val="008F13B7"/>
    <w:rsid w:val="008F1D11"/>
    <w:rsid w:val="008F297C"/>
    <w:rsid w:val="008F2B16"/>
    <w:rsid w:val="008F2C71"/>
    <w:rsid w:val="008F41CC"/>
    <w:rsid w:val="008F5A90"/>
    <w:rsid w:val="008F5C4A"/>
    <w:rsid w:val="008F5EB3"/>
    <w:rsid w:val="009001A0"/>
    <w:rsid w:val="00901804"/>
    <w:rsid w:val="009041A7"/>
    <w:rsid w:val="0090420B"/>
    <w:rsid w:val="0090480B"/>
    <w:rsid w:val="0090491D"/>
    <w:rsid w:val="0090753F"/>
    <w:rsid w:val="0090781F"/>
    <w:rsid w:val="009175A9"/>
    <w:rsid w:val="00917833"/>
    <w:rsid w:val="00921FFF"/>
    <w:rsid w:val="0092307C"/>
    <w:rsid w:val="0092488F"/>
    <w:rsid w:val="009256C9"/>
    <w:rsid w:val="00925A50"/>
    <w:rsid w:val="0092667E"/>
    <w:rsid w:val="00930E28"/>
    <w:rsid w:val="00931082"/>
    <w:rsid w:val="00932FD1"/>
    <w:rsid w:val="00933DE2"/>
    <w:rsid w:val="00937F01"/>
    <w:rsid w:val="00940CCA"/>
    <w:rsid w:val="00940E7D"/>
    <w:rsid w:val="00943320"/>
    <w:rsid w:val="00945392"/>
    <w:rsid w:val="00946386"/>
    <w:rsid w:val="00950E4B"/>
    <w:rsid w:val="00952120"/>
    <w:rsid w:val="009535CA"/>
    <w:rsid w:val="00955BEE"/>
    <w:rsid w:val="00956D59"/>
    <w:rsid w:val="009573C5"/>
    <w:rsid w:val="00957A69"/>
    <w:rsid w:val="00960D9D"/>
    <w:rsid w:val="009617C5"/>
    <w:rsid w:val="009625C3"/>
    <w:rsid w:val="0096480E"/>
    <w:rsid w:val="0096668A"/>
    <w:rsid w:val="009671AC"/>
    <w:rsid w:val="009671DC"/>
    <w:rsid w:val="00967643"/>
    <w:rsid w:val="00972982"/>
    <w:rsid w:val="00974B00"/>
    <w:rsid w:val="00974EAB"/>
    <w:rsid w:val="00974FBE"/>
    <w:rsid w:val="00977DAC"/>
    <w:rsid w:val="009811CF"/>
    <w:rsid w:val="009816D5"/>
    <w:rsid w:val="00981C26"/>
    <w:rsid w:val="009846DB"/>
    <w:rsid w:val="00985496"/>
    <w:rsid w:val="0098684A"/>
    <w:rsid w:val="00991C90"/>
    <w:rsid w:val="009922F6"/>
    <w:rsid w:val="00994435"/>
    <w:rsid w:val="00994B6B"/>
    <w:rsid w:val="009978B9"/>
    <w:rsid w:val="009A0EB9"/>
    <w:rsid w:val="009A1165"/>
    <w:rsid w:val="009A1283"/>
    <w:rsid w:val="009A14A0"/>
    <w:rsid w:val="009A3D55"/>
    <w:rsid w:val="009A4273"/>
    <w:rsid w:val="009A43F6"/>
    <w:rsid w:val="009A472E"/>
    <w:rsid w:val="009B0369"/>
    <w:rsid w:val="009B090E"/>
    <w:rsid w:val="009B130B"/>
    <w:rsid w:val="009B21CC"/>
    <w:rsid w:val="009B330C"/>
    <w:rsid w:val="009B40B8"/>
    <w:rsid w:val="009B62EE"/>
    <w:rsid w:val="009C1E25"/>
    <w:rsid w:val="009C2122"/>
    <w:rsid w:val="009C2EDA"/>
    <w:rsid w:val="009C3F66"/>
    <w:rsid w:val="009C3F73"/>
    <w:rsid w:val="009C4D57"/>
    <w:rsid w:val="009C6265"/>
    <w:rsid w:val="009D233D"/>
    <w:rsid w:val="009D2FD5"/>
    <w:rsid w:val="009D33FF"/>
    <w:rsid w:val="009D413F"/>
    <w:rsid w:val="009D458F"/>
    <w:rsid w:val="009D4B91"/>
    <w:rsid w:val="009D519A"/>
    <w:rsid w:val="009D5C33"/>
    <w:rsid w:val="009D6178"/>
    <w:rsid w:val="009E25CD"/>
    <w:rsid w:val="009E280A"/>
    <w:rsid w:val="009E2D3C"/>
    <w:rsid w:val="009E494C"/>
    <w:rsid w:val="009E5518"/>
    <w:rsid w:val="009E6868"/>
    <w:rsid w:val="009E7F17"/>
    <w:rsid w:val="009F0BA6"/>
    <w:rsid w:val="009F390F"/>
    <w:rsid w:val="009F5E30"/>
    <w:rsid w:val="009F615C"/>
    <w:rsid w:val="009F62F8"/>
    <w:rsid w:val="009F63B9"/>
    <w:rsid w:val="009F75D7"/>
    <w:rsid w:val="009F7D53"/>
    <w:rsid w:val="00A00240"/>
    <w:rsid w:val="00A005AF"/>
    <w:rsid w:val="00A00CD0"/>
    <w:rsid w:val="00A01F33"/>
    <w:rsid w:val="00A02EF8"/>
    <w:rsid w:val="00A03155"/>
    <w:rsid w:val="00A05680"/>
    <w:rsid w:val="00A06759"/>
    <w:rsid w:val="00A0691D"/>
    <w:rsid w:val="00A07322"/>
    <w:rsid w:val="00A07E6C"/>
    <w:rsid w:val="00A1057B"/>
    <w:rsid w:val="00A116D4"/>
    <w:rsid w:val="00A12005"/>
    <w:rsid w:val="00A1341A"/>
    <w:rsid w:val="00A13424"/>
    <w:rsid w:val="00A15045"/>
    <w:rsid w:val="00A176EC"/>
    <w:rsid w:val="00A1785A"/>
    <w:rsid w:val="00A20C0D"/>
    <w:rsid w:val="00A20E60"/>
    <w:rsid w:val="00A24388"/>
    <w:rsid w:val="00A270E6"/>
    <w:rsid w:val="00A3255B"/>
    <w:rsid w:val="00A32E55"/>
    <w:rsid w:val="00A33536"/>
    <w:rsid w:val="00A3450C"/>
    <w:rsid w:val="00A3517A"/>
    <w:rsid w:val="00A40ED5"/>
    <w:rsid w:val="00A41256"/>
    <w:rsid w:val="00A429A4"/>
    <w:rsid w:val="00A43CB2"/>
    <w:rsid w:val="00A443D4"/>
    <w:rsid w:val="00A45119"/>
    <w:rsid w:val="00A4663D"/>
    <w:rsid w:val="00A51139"/>
    <w:rsid w:val="00A51B28"/>
    <w:rsid w:val="00A521E3"/>
    <w:rsid w:val="00A5438D"/>
    <w:rsid w:val="00A54C76"/>
    <w:rsid w:val="00A60E26"/>
    <w:rsid w:val="00A62BC8"/>
    <w:rsid w:val="00A654EA"/>
    <w:rsid w:val="00A65884"/>
    <w:rsid w:val="00A666F8"/>
    <w:rsid w:val="00A71D64"/>
    <w:rsid w:val="00A724D4"/>
    <w:rsid w:val="00A73E22"/>
    <w:rsid w:val="00A7556D"/>
    <w:rsid w:val="00A76A4E"/>
    <w:rsid w:val="00A7710A"/>
    <w:rsid w:val="00A81531"/>
    <w:rsid w:val="00A82276"/>
    <w:rsid w:val="00A82C27"/>
    <w:rsid w:val="00A82D81"/>
    <w:rsid w:val="00A839DD"/>
    <w:rsid w:val="00A86730"/>
    <w:rsid w:val="00A86F8B"/>
    <w:rsid w:val="00A87056"/>
    <w:rsid w:val="00A87B70"/>
    <w:rsid w:val="00A911FA"/>
    <w:rsid w:val="00A92AE4"/>
    <w:rsid w:val="00A92D90"/>
    <w:rsid w:val="00A94E50"/>
    <w:rsid w:val="00A94F6B"/>
    <w:rsid w:val="00A95224"/>
    <w:rsid w:val="00AA1198"/>
    <w:rsid w:val="00AA25F4"/>
    <w:rsid w:val="00AA320B"/>
    <w:rsid w:val="00AA3AB3"/>
    <w:rsid w:val="00AA743A"/>
    <w:rsid w:val="00AA78D9"/>
    <w:rsid w:val="00AB04D5"/>
    <w:rsid w:val="00AB0526"/>
    <w:rsid w:val="00AB2066"/>
    <w:rsid w:val="00AB282D"/>
    <w:rsid w:val="00AB2852"/>
    <w:rsid w:val="00AB2964"/>
    <w:rsid w:val="00AB2E2D"/>
    <w:rsid w:val="00AB46BE"/>
    <w:rsid w:val="00AB647D"/>
    <w:rsid w:val="00AB6BEC"/>
    <w:rsid w:val="00AB6CD1"/>
    <w:rsid w:val="00AC134B"/>
    <w:rsid w:val="00AC2154"/>
    <w:rsid w:val="00AC3852"/>
    <w:rsid w:val="00AC4F40"/>
    <w:rsid w:val="00AC67A3"/>
    <w:rsid w:val="00AC6C3F"/>
    <w:rsid w:val="00AC7EA8"/>
    <w:rsid w:val="00AD14E6"/>
    <w:rsid w:val="00AD19D7"/>
    <w:rsid w:val="00AD1A45"/>
    <w:rsid w:val="00AD347F"/>
    <w:rsid w:val="00AD6A5F"/>
    <w:rsid w:val="00AD710A"/>
    <w:rsid w:val="00AE099C"/>
    <w:rsid w:val="00AE0E92"/>
    <w:rsid w:val="00AE0F96"/>
    <w:rsid w:val="00AE1C23"/>
    <w:rsid w:val="00AE2C23"/>
    <w:rsid w:val="00AE5A07"/>
    <w:rsid w:val="00AE61BE"/>
    <w:rsid w:val="00AF0CA7"/>
    <w:rsid w:val="00AF3CB7"/>
    <w:rsid w:val="00AF4AAA"/>
    <w:rsid w:val="00AF4F68"/>
    <w:rsid w:val="00B029D6"/>
    <w:rsid w:val="00B05BEA"/>
    <w:rsid w:val="00B06034"/>
    <w:rsid w:val="00B075C7"/>
    <w:rsid w:val="00B1072B"/>
    <w:rsid w:val="00B11905"/>
    <w:rsid w:val="00B12F66"/>
    <w:rsid w:val="00B13EB6"/>
    <w:rsid w:val="00B1442B"/>
    <w:rsid w:val="00B171C5"/>
    <w:rsid w:val="00B200D8"/>
    <w:rsid w:val="00B213C1"/>
    <w:rsid w:val="00B23CE4"/>
    <w:rsid w:val="00B25607"/>
    <w:rsid w:val="00B266A0"/>
    <w:rsid w:val="00B30B26"/>
    <w:rsid w:val="00B33880"/>
    <w:rsid w:val="00B3575B"/>
    <w:rsid w:val="00B35DF6"/>
    <w:rsid w:val="00B4097B"/>
    <w:rsid w:val="00B41445"/>
    <w:rsid w:val="00B4150B"/>
    <w:rsid w:val="00B419A2"/>
    <w:rsid w:val="00B476A3"/>
    <w:rsid w:val="00B50208"/>
    <w:rsid w:val="00B51FCF"/>
    <w:rsid w:val="00B5213B"/>
    <w:rsid w:val="00B5295B"/>
    <w:rsid w:val="00B53564"/>
    <w:rsid w:val="00B56E1D"/>
    <w:rsid w:val="00B603DD"/>
    <w:rsid w:val="00B60564"/>
    <w:rsid w:val="00B60DAA"/>
    <w:rsid w:val="00B61BEF"/>
    <w:rsid w:val="00B62191"/>
    <w:rsid w:val="00B64B9C"/>
    <w:rsid w:val="00B65A82"/>
    <w:rsid w:val="00B664F4"/>
    <w:rsid w:val="00B66A72"/>
    <w:rsid w:val="00B67100"/>
    <w:rsid w:val="00B704A9"/>
    <w:rsid w:val="00B7337D"/>
    <w:rsid w:val="00B74150"/>
    <w:rsid w:val="00B7547D"/>
    <w:rsid w:val="00B762DF"/>
    <w:rsid w:val="00B8051E"/>
    <w:rsid w:val="00B80535"/>
    <w:rsid w:val="00B8061C"/>
    <w:rsid w:val="00B8129A"/>
    <w:rsid w:val="00B82B0D"/>
    <w:rsid w:val="00B8350F"/>
    <w:rsid w:val="00B865CC"/>
    <w:rsid w:val="00B86A2A"/>
    <w:rsid w:val="00B9221C"/>
    <w:rsid w:val="00B92309"/>
    <w:rsid w:val="00B93F5E"/>
    <w:rsid w:val="00B944BA"/>
    <w:rsid w:val="00B95705"/>
    <w:rsid w:val="00B95C58"/>
    <w:rsid w:val="00B96F52"/>
    <w:rsid w:val="00BA0060"/>
    <w:rsid w:val="00BA0DE3"/>
    <w:rsid w:val="00BA16E0"/>
    <w:rsid w:val="00BA1F43"/>
    <w:rsid w:val="00BA3E78"/>
    <w:rsid w:val="00BA68BE"/>
    <w:rsid w:val="00BA7D51"/>
    <w:rsid w:val="00BB0563"/>
    <w:rsid w:val="00BB113A"/>
    <w:rsid w:val="00BB17F6"/>
    <w:rsid w:val="00BB187E"/>
    <w:rsid w:val="00BB19A0"/>
    <w:rsid w:val="00BB1DC8"/>
    <w:rsid w:val="00BB533F"/>
    <w:rsid w:val="00BB79B7"/>
    <w:rsid w:val="00BB7F7E"/>
    <w:rsid w:val="00BC18E5"/>
    <w:rsid w:val="00BC2BB6"/>
    <w:rsid w:val="00BC3B4A"/>
    <w:rsid w:val="00BC43BB"/>
    <w:rsid w:val="00BC485F"/>
    <w:rsid w:val="00BC5C32"/>
    <w:rsid w:val="00BC7CFB"/>
    <w:rsid w:val="00BD0286"/>
    <w:rsid w:val="00BD1AEC"/>
    <w:rsid w:val="00BD294B"/>
    <w:rsid w:val="00BD37E4"/>
    <w:rsid w:val="00BD51B1"/>
    <w:rsid w:val="00BD66C4"/>
    <w:rsid w:val="00BE0880"/>
    <w:rsid w:val="00BE10DA"/>
    <w:rsid w:val="00BE1A76"/>
    <w:rsid w:val="00BE20B1"/>
    <w:rsid w:val="00BE3726"/>
    <w:rsid w:val="00BE75E0"/>
    <w:rsid w:val="00BE7B40"/>
    <w:rsid w:val="00BF007F"/>
    <w:rsid w:val="00BF1679"/>
    <w:rsid w:val="00BF1F4B"/>
    <w:rsid w:val="00BF3366"/>
    <w:rsid w:val="00BF49F4"/>
    <w:rsid w:val="00BF4A35"/>
    <w:rsid w:val="00BF6974"/>
    <w:rsid w:val="00BF6AD6"/>
    <w:rsid w:val="00BF6BA6"/>
    <w:rsid w:val="00C01DA1"/>
    <w:rsid w:val="00C033B5"/>
    <w:rsid w:val="00C04D6B"/>
    <w:rsid w:val="00C060E1"/>
    <w:rsid w:val="00C0692C"/>
    <w:rsid w:val="00C078AC"/>
    <w:rsid w:val="00C07D98"/>
    <w:rsid w:val="00C138D0"/>
    <w:rsid w:val="00C15974"/>
    <w:rsid w:val="00C15CB7"/>
    <w:rsid w:val="00C16DD8"/>
    <w:rsid w:val="00C17363"/>
    <w:rsid w:val="00C2020A"/>
    <w:rsid w:val="00C2453E"/>
    <w:rsid w:val="00C250A3"/>
    <w:rsid w:val="00C25913"/>
    <w:rsid w:val="00C259E8"/>
    <w:rsid w:val="00C25CF0"/>
    <w:rsid w:val="00C25FA0"/>
    <w:rsid w:val="00C278C3"/>
    <w:rsid w:val="00C30A57"/>
    <w:rsid w:val="00C30EB0"/>
    <w:rsid w:val="00C31318"/>
    <w:rsid w:val="00C31AD8"/>
    <w:rsid w:val="00C32821"/>
    <w:rsid w:val="00C34958"/>
    <w:rsid w:val="00C34B0E"/>
    <w:rsid w:val="00C3578E"/>
    <w:rsid w:val="00C36545"/>
    <w:rsid w:val="00C37808"/>
    <w:rsid w:val="00C40232"/>
    <w:rsid w:val="00C412E0"/>
    <w:rsid w:val="00C46397"/>
    <w:rsid w:val="00C51476"/>
    <w:rsid w:val="00C51902"/>
    <w:rsid w:val="00C52CBE"/>
    <w:rsid w:val="00C53062"/>
    <w:rsid w:val="00C557B3"/>
    <w:rsid w:val="00C60B6D"/>
    <w:rsid w:val="00C62940"/>
    <w:rsid w:val="00C63F3E"/>
    <w:rsid w:val="00C648EC"/>
    <w:rsid w:val="00C64C0D"/>
    <w:rsid w:val="00C6649D"/>
    <w:rsid w:val="00C671FA"/>
    <w:rsid w:val="00C71F9C"/>
    <w:rsid w:val="00C71F9F"/>
    <w:rsid w:val="00C7608E"/>
    <w:rsid w:val="00C764CE"/>
    <w:rsid w:val="00C77EC8"/>
    <w:rsid w:val="00C80073"/>
    <w:rsid w:val="00C802C0"/>
    <w:rsid w:val="00C8058F"/>
    <w:rsid w:val="00C808D4"/>
    <w:rsid w:val="00C814BC"/>
    <w:rsid w:val="00C81A3D"/>
    <w:rsid w:val="00C827CF"/>
    <w:rsid w:val="00C83EE1"/>
    <w:rsid w:val="00C847A7"/>
    <w:rsid w:val="00C852C6"/>
    <w:rsid w:val="00C85EF1"/>
    <w:rsid w:val="00C86DBE"/>
    <w:rsid w:val="00C86DE7"/>
    <w:rsid w:val="00C93F7C"/>
    <w:rsid w:val="00C95B93"/>
    <w:rsid w:val="00CA3A7E"/>
    <w:rsid w:val="00CA4714"/>
    <w:rsid w:val="00CA52A8"/>
    <w:rsid w:val="00CB29CF"/>
    <w:rsid w:val="00CB2D8E"/>
    <w:rsid w:val="00CB4577"/>
    <w:rsid w:val="00CB45E7"/>
    <w:rsid w:val="00CB4FD6"/>
    <w:rsid w:val="00CB73E6"/>
    <w:rsid w:val="00CC1A07"/>
    <w:rsid w:val="00CC2E88"/>
    <w:rsid w:val="00CC3D85"/>
    <w:rsid w:val="00CC4107"/>
    <w:rsid w:val="00CC6ED8"/>
    <w:rsid w:val="00CC7372"/>
    <w:rsid w:val="00CC7633"/>
    <w:rsid w:val="00CC77DA"/>
    <w:rsid w:val="00CD04C5"/>
    <w:rsid w:val="00CD0B59"/>
    <w:rsid w:val="00CD573B"/>
    <w:rsid w:val="00CD5F80"/>
    <w:rsid w:val="00CD62E3"/>
    <w:rsid w:val="00CD6B5A"/>
    <w:rsid w:val="00CE0064"/>
    <w:rsid w:val="00CE31B9"/>
    <w:rsid w:val="00CE4616"/>
    <w:rsid w:val="00CE5570"/>
    <w:rsid w:val="00CF1E74"/>
    <w:rsid w:val="00CF21A9"/>
    <w:rsid w:val="00CF298D"/>
    <w:rsid w:val="00CF2EEC"/>
    <w:rsid w:val="00CF375F"/>
    <w:rsid w:val="00CF412F"/>
    <w:rsid w:val="00CF52FA"/>
    <w:rsid w:val="00CF75A1"/>
    <w:rsid w:val="00CF77D3"/>
    <w:rsid w:val="00CF78D5"/>
    <w:rsid w:val="00D0088B"/>
    <w:rsid w:val="00D035A0"/>
    <w:rsid w:val="00D03660"/>
    <w:rsid w:val="00D04EA5"/>
    <w:rsid w:val="00D057C3"/>
    <w:rsid w:val="00D06845"/>
    <w:rsid w:val="00D07459"/>
    <w:rsid w:val="00D1002F"/>
    <w:rsid w:val="00D10980"/>
    <w:rsid w:val="00D109F8"/>
    <w:rsid w:val="00D11711"/>
    <w:rsid w:val="00D1174A"/>
    <w:rsid w:val="00D1305A"/>
    <w:rsid w:val="00D14165"/>
    <w:rsid w:val="00D143B7"/>
    <w:rsid w:val="00D15963"/>
    <w:rsid w:val="00D15A57"/>
    <w:rsid w:val="00D1623B"/>
    <w:rsid w:val="00D1772E"/>
    <w:rsid w:val="00D215A3"/>
    <w:rsid w:val="00D21D96"/>
    <w:rsid w:val="00D22EB2"/>
    <w:rsid w:val="00D23FDA"/>
    <w:rsid w:val="00D24CB9"/>
    <w:rsid w:val="00D26052"/>
    <w:rsid w:val="00D260FC"/>
    <w:rsid w:val="00D27C6D"/>
    <w:rsid w:val="00D32766"/>
    <w:rsid w:val="00D35565"/>
    <w:rsid w:val="00D3559A"/>
    <w:rsid w:val="00D35637"/>
    <w:rsid w:val="00D35A38"/>
    <w:rsid w:val="00D36355"/>
    <w:rsid w:val="00D37201"/>
    <w:rsid w:val="00D40061"/>
    <w:rsid w:val="00D406FA"/>
    <w:rsid w:val="00D40A49"/>
    <w:rsid w:val="00D40DCB"/>
    <w:rsid w:val="00D44B24"/>
    <w:rsid w:val="00D46F6A"/>
    <w:rsid w:val="00D557A1"/>
    <w:rsid w:val="00D56785"/>
    <w:rsid w:val="00D570E4"/>
    <w:rsid w:val="00D5790A"/>
    <w:rsid w:val="00D60B35"/>
    <w:rsid w:val="00D62587"/>
    <w:rsid w:val="00D6310A"/>
    <w:rsid w:val="00D631B9"/>
    <w:rsid w:val="00D63CA3"/>
    <w:rsid w:val="00D64A53"/>
    <w:rsid w:val="00D6694E"/>
    <w:rsid w:val="00D678A6"/>
    <w:rsid w:val="00D72C38"/>
    <w:rsid w:val="00D73C21"/>
    <w:rsid w:val="00D74A16"/>
    <w:rsid w:val="00D765BB"/>
    <w:rsid w:val="00D772CC"/>
    <w:rsid w:val="00D778E3"/>
    <w:rsid w:val="00D779EF"/>
    <w:rsid w:val="00D77B00"/>
    <w:rsid w:val="00D8006E"/>
    <w:rsid w:val="00D80517"/>
    <w:rsid w:val="00D8101F"/>
    <w:rsid w:val="00D82599"/>
    <w:rsid w:val="00D82BE6"/>
    <w:rsid w:val="00D83E10"/>
    <w:rsid w:val="00D84D77"/>
    <w:rsid w:val="00D90FB8"/>
    <w:rsid w:val="00D913BA"/>
    <w:rsid w:val="00D91404"/>
    <w:rsid w:val="00D92B28"/>
    <w:rsid w:val="00D94F0B"/>
    <w:rsid w:val="00D95C5C"/>
    <w:rsid w:val="00D95D7F"/>
    <w:rsid w:val="00D95F66"/>
    <w:rsid w:val="00D9603B"/>
    <w:rsid w:val="00D96E8E"/>
    <w:rsid w:val="00D9787B"/>
    <w:rsid w:val="00DA35AB"/>
    <w:rsid w:val="00DA4955"/>
    <w:rsid w:val="00DA53E2"/>
    <w:rsid w:val="00DA5787"/>
    <w:rsid w:val="00DA6F71"/>
    <w:rsid w:val="00DA78D8"/>
    <w:rsid w:val="00DB082B"/>
    <w:rsid w:val="00DB1294"/>
    <w:rsid w:val="00DB1E73"/>
    <w:rsid w:val="00DB5B95"/>
    <w:rsid w:val="00DB6306"/>
    <w:rsid w:val="00DB6C90"/>
    <w:rsid w:val="00DC3C5D"/>
    <w:rsid w:val="00DC4578"/>
    <w:rsid w:val="00DC45B1"/>
    <w:rsid w:val="00DC600B"/>
    <w:rsid w:val="00DC68C2"/>
    <w:rsid w:val="00DC6A8F"/>
    <w:rsid w:val="00DD0949"/>
    <w:rsid w:val="00DD2239"/>
    <w:rsid w:val="00DD423E"/>
    <w:rsid w:val="00DD4857"/>
    <w:rsid w:val="00DD4F41"/>
    <w:rsid w:val="00DD5658"/>
    <w:rsid w:val="00DD7E1D"/>
    <w:rsid w:val="00DE109D"/>
    <w:rsid w:val="00DE113B"/>
    <w:rsid w:val="00DE22E8"/>
    <w:rsid w:val="00DE5C75"/>
    <w:rsid w:val="00DE7A3E"/>
    <w:rsid w:val="00DE7B9C"/>
    <w:rsid w:val="00DF1224"/>
    <w:rsid w:val="00DF1F06"/>
    <w:rsid w:val="00DF211E"/>
    <w:rsid w:val="00DF2364"/>
    <w:rsid w:val="00DF2586"/>
    <w:rsid w:val="00DF3585"/>
    <w:rsid w:val="00DF3846"/>
    <w:rsid w:val="00DF67A7"/>
    <w:rsid w:val="00DF711A"/>
    <w:rsid w:val="00DF77E9"/>
    <w:rsid w:val="00DF7BFB"/>
    <w:rsid w:val="00E00022"/>
    <w:rsid w:val="00E00741"/>
    <w:rsid w:val="00E0079E"/>
    <w:rsid w:val="00E03123"/>
    <w:rsid w:val="00E06044"/>
    <w:rsid w:val="00E10F19"/>
    <w:rsid w:val="00E12671"/>
    <w:rsid w:val="00E13E54"/>
    <w:rsid w:val="00E13EA8"/>
    <w:rsid w:val="00E1498B"/>
    <w:rsid w:val="00E15F6D"/>
    <w:rsid w:val="00E17AB5"/>
    <w:rsid w:val="00E20571"/>
    <w:rsid w:val="00E21586"/>
    <w:rsid w:val="00E21EF1"/>
    <w:rsid w:val="00E23C47"/>
    <w:rsid w:val="00E248C9"/>
    <w:rsid w:val="00E256D2"/>
    <w:rsid w:val="00E25A1E"/>
    <w:rsid w:val="00E27FAA"/>
    <w:rsid w:val="00E31990"/>
    <w:rsid w:val="00E31AB4"/>
    <w:rsid w:val="00E321B0"/>
    <w:rsid w:val="00E327B3"/>
    <w:rsid w:val="00E33616"/>
    <w:rsid w:val="00E33621"/>
    <w:rsid w:val="00E33832"/>
    <w:rsid w:val="00E35076"/>
    <w:rsid w:val="00E353AF"/>
    <w:rsid w:val="00E35F3E"/>
    <w:rsid w:val="00E360F8"/>
    <w:rsid w:val="00E3621E"/>
    <w:rsid w:val="00E36A1E"/>
    <w:rsid w:val="00E4169A"/>
    <w:rsid w:val="00E417AF"/>
    <w:rsid w:val="00E41DC8"/>
    <w:rsid w:val="00E4278E"/>
    <w:rsid w:val="00E4552D"/>
    <w:rsid w:val="00E462A8"/>
    <w:rsid w:val="00E50AA7"/>
    <w:rsid w:val="00E516FA"/>
    <w:rsid w:val="00E526FF"/>
    <w:rsid w:val="00E529AD"/>
    <w:rsid w:val="00E53139"/>
    <w:rsid w:val="00E53B98"/>
    <w:rsid w:val="00E5442E"/>
    <w:rsid w:val="00E5616C"/>
    <w:rsid w:val="00E56975"/>
    <w:rsid w:val="00E61216"/>
    <w:rsid w:val="00E62157"/>
    <w:rsid w:val="00E6227B"/>
    <w:rsid w:val="00E623BF"/>
    <w:rsid w:val="00E632D6"/>
    <w:rsid w:val="00E63C94"/>
    <w:rsid w:val="00E65006"/>
    <w:rsid w:val="00E65190"/>
    <w:rsid w:val="00E6639C"/>
    <w:rsid w:val="00E6644E"/>
    <w:rsid w:val="00E7029C"/>
    <w:rsid w:val="00E7249A"/>
    <w:rsid w:val="00E7277E"/>
    <w:rsid w:val="00E7333E"/>
    <w:rsid w:val="00E736DA"/>
    <w:rsid w:val="00E74719"/>
    <w:rsid w:val="00E75335"/>
    <w:rsid w:val="00E757CA"/>
    <w:rsid w:val="00E76E65"/>
    <w:rsid w:val="00E77872"/>
    <w:rsid w:val="00E804F4"/>
    <w:rsid w:val="00E807DC"/>
    <w:rsid w:val="00E815E8"/>
    <w:rsid w:val="00E84DBC"/>
    <w:rsid w:val="00E857A8"/>
    <w:rsid w:val="00E86A6B"/>
    <w:rsid w:val="00E86E3C"/>
    <w:rsid w:val="00E8741E"/>
    <w:rsid w:val="00E903E9"/>
    <w:rsid w:val="00E90B50"/>
    <w:rsid w:val="00E90DC4"/>
    <w:rsid w:val="00E9253B"/>
    <w:rsid w:val="00E94310"/>
    <w:rsid w:val="00E95481"/>
    <w:rsid w:val="00E955E8"/>
    <w:rsid w:val="00E95CF6"/>
    <w:rsid w:val="00EA021F"/>
    <w:rsid w:val="00EA02D8"/>
    <w:rsid w:val="00EA036E"/>
    <w:rsid w:val="00EA1303"/>
    <w:rsid w:val="00EA1DCE"/>
    <w:rsid w:val="00EA287C"/>
    <w:rsid w:val="00EA6A45"/>
    <w:rsid w:val="00EA6BF4"/>
    <w:rsid w:val="00EA72A9"/>
    <w:rsid w:val="00EA76D0"/>
    <w:rsid w:val="00EB0963"/>
    <w:rsid w:val="00EB68B1"/>
    <w:rsid w:val="00EB6A6F"/>
    <w:rsid w:val="00EB6B4E"/>
    <w:rsid w:val="00EC030D"/>
    <w:rsid w:val="00EC1234"/>
    <w:rsid w:val="00EC19EA"/>
    <w:rsid w:val="00EC232D"/>
    <w:rsid w:val="00EC31A2"/>
    <w:rsid w:val="00EC4C6C"/>
    <w:rsid w:val="00EC56C7"/>
    <w:rsid w:val="00EC764A"/>
    <w:rsid w:val="00ED1E41"/>
    <w:rsid w:val="00ED24D4"/>
    <w:rsid w:val="00ED40BD"/>
    <w:rsid w:val="00ED57BF"/>
    <w:rsid w:val="00ED5FEC"/>
    <w:rsid w:val="00ED723C"/>
    <w:rsid w:val="00EE1162"/>
    <w:rsid w:val="00EE1E08"/>
    <w:rsid w:val="00EE2A95"/>
    <w:rsid w:val="00EE3005"/>
    <w:rsid w:val="00EE3248"/>
    <w:rsid w:val="00EE325E"/>
    <w:rsid w:val="00EE3332"/>
    <w:rsid w:val="00EE3C18"/>
    <w:rsid w:val="00EF0515"/>
    <w:rsid w:val="00EF053F"/>
    <w:rsid w:val="00EF1110"/>
    <w:rsid w:val="00EF2B7C"/>
    <w:rsid w:val="00EF2DC9"/>
    <w:rsid w:val="00EF59C5"/>
    <w:rsid w:val="00EF6DBA"/>
    <w:rsid w:val="00F02638"/>
    <w:rsid w:val="00F03259"/>
    <w:rsid w:val="00F037F9"/>
    <w:rsid w:val="00F04091"/>
    <w:rsid w:val="00F05B65"/>
    <w:rsid w:val="00F10FFB"/>
    <w:rsid w:val="00F1100B"/>
    <w:rsid w:val="00F11A4F"/>
    <w:rsid w:val="00F13705"/>
    <w:rsid w:val="00F14199"/>
    <w:rsid w:val="00F14741"/>
    <w:rsid w:val="00F1492B"/>
    <w:rsid w:val="00F1537C"/>
    <w:rsid w:val="00F15609"/>
    <w:rsid w:val="00F1562C"/>
    <w:rsid w:val="00F163B3"/>
    <w:rsid w:val="00F17A28"/>
    <w:rsid w:val="00F20AC7"/>
    <w:rsid w:val="00F22B9B"/>
    <w:rsid w:val="00F25B00"/>
    <w:rsid w:val="00F26EE3"/>
    <w:rsid w:val="00F2716E"/>
    <w:rsid w:val="00F32ED5"/>
    <w:rsid w:val="00F34128"/>
    <w:rsid w:val="00F35BA8"/>
    <w:rsid w:val="00F37311"/>
    <w:rsid w:val="00F40BE3"/>
    <w:rsid w:val="00F40E33"/>
    <w:rsid w:val="00F41562"/>
    <w:rsid w:val="00F437B8"/>
    <w:rsid w:val="00F44955"/>
    <w:rsid w:val="00F45BFF"/>
    <w:rsid w:val="00F5026E"/>
    <w:rsid w:val="00F50559"/>
    <w:rsid w:val="00F50B40"/>
    <w:rsid w:val="00F5129F"/>
    <w:rsid w:val="00F5368E"/>
    <w:rsid w:val="00F60A72"/>
    <w:rsid w:val="00F60EBE"/>
    <w:rsid w:val="00F612E5"/>
    <w:rsid w:val="00F62520"/>
    <w:rsid w:val="00F6276C"/>
    <w:rsid w:val="00F66215"/>
    <w:rsid w:val="00F673E5"/>
    <w:rsid w:val="00F67EEA"/>
    <w:rsid w:val="00F70A70"/>
    <w:rsid w:val="00F70EA9"/>
    <w:rsid w:val="00F7154A"/>
    <w:rsid w:val="00F716C6"/>
    <w:rsid w:val="00F73BCA"/>
    <w:rsid w:val="00F740CF"/>
    <w:rsid w:val="00F76045"/>
    <w:rsid w:val="00F76393"/>
    <w:rsid w:val="00F766DD"/>
    <w:rsid w:val="00F76E0C"/>
    <w:rsid w:val="00F76FB7"/>
    <w:rsid w:val="00F773F4"/>
    <w:rsid w:val="00F77C73"/>
    <w:rsid w:val="00F808FA"/>
    <w:rsid w:val="00F81953"/>
    <w:rsid w:val="00F826D7"/>
    <w:rsid w:val="00F83648"/>
    <w:rsid w:val="00F85B69"/>
    <w:rsid w:val="00F87D60"/>
    <w:rsid w:val="00F90544"/>
    <w:rsid w:val="00F90D8F"/>
    <w:rsid w:val="00F91496"/>
    <w:rsid w:val="00F9180E"/>
    <w:rsid w:val="00F919FE"/>
    <w:rsid w:val="00F922E4"/>
    <w:rsid w:val="00F9265F"/>
    <w:rsid w:val="00F92EDE"/>
    <w:rsid w:val="00F93B76"/>
    <w:rsid w:val="00F95F0A"/>
    <w:rsid w:val="00F97EFB"/>
    <w:rsid w:val="00FA0C9A"/>
    <w:rsid w:val="00FA2037"/>
    <w:rsid w:val="00FA4E2B"/>
    <w:rsid w:val="00FA5261"/>
    <w:rsid w:val="00FA532C"/>
    <w:rsid w:val="00FA5D52"/>
    <w:rsid w:val="00FA5D5A"/>
    <w:rsid w:val="00FB0F47"/>
    <w:rsid w:val="00FB1543"/>
    <w:rsid w:val="00FB343F"/>
    <w:rsid w:val="00FB39F1"/>
    <w:rsid w:val="00FB4B68"/>
    <w:rsid w:val="00FB657F"/>
    <w:rsid w:val="00FC1AE1"/>
    <w:rsid w:val="00FC22F5"/>
    <w:rsid w:val="00FC2975"/>
    <w:rsid w:val="00FC345F"/>
    <w:rsid w:val="00FC3561"/>
    <w:rsid w:val="00FC529D"/>
    <w:rsid w:val="00FC5FA5"/>
    <w:rsid w:val="00FC63A9"/>
    <w:rsid w:val="00FC6A82"/>
    <w:rsid w:val="00FC6B56"/>
    <w:rsid w:val="00FC6D7C"/>
    <w:rsid w:val="00FD47E6"/>
    <w:rsid w:val="00FD556F"/>
    <w:rsid w:val="00FD55AD"/>
    <w:rsid w:val="00FD61AB"/>
    <w:rsid w:val="00FD7948"/>
    <w:rsid w:val="00FE141A"/>
    <w:rsid w:val="00FE1557"/>
    <w:rsid w:val="00FE17D6"/>
    <w:rsid w:val="00FE2212"/>
    <w:rsid w:val="00FE233E"/>
    <w:rsid w:val="00FE3252"/>
    <w:rsid w:val="00FE5811"/>
    <w:rsid w:val="00FE7E1C"/>
    <w:rsid w:val="00FF1B63"/>
    <w:rsid w:val="00FF2580"/>
    <w:rsid w:val="00FF278E"/>
    <w:rsid w:val="00FF5106"/>
    <w:rsid w:val="00FF66AE"/>
    <w:rsid w:val="00FF6A44"/>
    <w:rsid w:val="00FF74F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D3357D"/>
  <w15:docId w15:val="{7BAE76DA-EFAA-461D-9CF7-370D67668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1224"/>
    <w:rPr>
      <w:rFonts w:ascii="Times New Roman" w:eastAsia="Times New Roman" w:hAnsi="Times New Roman"/>
      <w:sz w:val="24"/>
      <w:szCs w:val="24"/>
    </w:rPr>
  </w:style>
  <w:style w:type="paragraph" w:styleId="Heading1">
    <w:name w:val="heading 1"/>
    <w:link w:val="Heading1Char"/>
    <w:uiPriority w:val="9"/>
    <w:qFormat/>
    <w:rsid w:val="00F673E5"/>
    <w:pPr>
      <w:widowControl w:val="0"/>
      <w:tabs>
        <w:tab w:val="left" w:pos="360"/>
      </w:tabs>
      <w:spacing w:after="120"/>
      <w:ind w:left="360" w:hanging="360"/>
      <w:contextualSpacing/>
      <w:outlineLvl w:val="0"/>
    </w:pPr>
    <w:rPr>
      <w:rFonts w:ascii="Arial" w:eastAsia="Times New Roman" w:hAnsi="Arial"/>
      <w:bCs/>
      <w:sz w:val="22"/>
      <w:szCs w:val="28"/>
    </w:rPr>
  </w:style>
  <w:style w:type="paragraph" w:styleId="Heading2">
    <w:name w:val="heading 2"/>
    <w:basedOn w:val="Heading1"/>
    <w:link w:val="Heading2Char"/>
    <w:uiPriority w:val="9"/>
    <w:qFormat/>
    <w:rsid w:val="00F673E5"/>
    <w:pPr>
      <w:numPr>
        <w:ilvl w:val="1"/>
      </w:numPr>
      <w:tabs>
        <w:tab w:val="clear" w:pos="360"/>
        <w:tab w:val="left" w:pos="720"/>
      </w:tabs>
      <w:ind w:left="720" w:hanging="360"/>
      <w:outlineLvl w:val="1"/>
    </w:pPr>
    <w:rPr>
      <w:bCs w:val="0"/>
      <w:szCs w:val="26"/>
    </w:rPr>
  </w:style>
  <w:style w:type="paragraph" w:styleId="Heading3">
    <w:name w:val="heading 3"/>
    <w:basedOn w:val="Heading2"/>
    <w:link w:val="Heading3Char"/>
    <w:uiPriority w:val="9"/>
    <w:qFormat/>
    <w:rsid w:val="00F673E5"/>
    <w:pPr>
      <w:numPr>
        <w:ilvl w:val="2"/>
      </w:numPr>
      <w:tabs>
        <w:tab w:val="clear" w:pos="720"/>
        <w:tab w:val="left" w:pos="1080"/>
      </w:tabs>
      <w:ind w:left="1080" w:hanging="360"/>
      <w:outlineLvl w:val="2"/>
    </w:pPr>
    <w:rPr>
      <w:bCs/>
    </w:rPr>
  </w:style>
  <w:style w:type="paragraph" w:styleId="Heading4">
    <w:name w:val="heading 4"/>
    <w:basedOn w:val="Heading3"/>
    <w:link w:val="Heading4Char"/>
    <w:uiPriority w:val="9"/>
    <w:rsid w:val="00F673E5"/>
    <w:pPr>
      <w:numPr>
        <w:ilvl w:val="3"/>
      </w:numPr>
      <w:tabs>
        <w:tab w:val="clear" w:pos="1080"/>
        <w:tab w:val="left" w:pos="1440"/>
      </w:tabs>
      <w:ind w:left="1440" w:hanging="360"/>
      <w:outlineLvl w:val="3"/>
    </w:pPr>
    <w:rPr>
      <w:bCs w:val="0"/>
      <w:iCs/>
    </w:rPr>
  </w:style>
  <w:style w:type="paragraph" w:styleId="Heading5">
    <w:name w:val="heading 5"/>
    <w:basedOn w:val="Heading4"/>
    <w:link w:val="Heading5Char"/>
    <w:uiPriority w:val="9"/>
    <w:semiHidden/>
    <w:rsid w:val="00F673E5"/>
    <w:pPr>
      <w:numPr>
        <w:ilvl w:val="4"/>
      </w:numPr>
      <w:ind w:left="360" w:hanging="360"/>
      <w:outlineLvl w:val="4"/>
    </w:pPr>
  </w:style>
  <w:style w:type="paragraph" w:styleId="Heading6">
    <w:name w:val="heading 6"/>
    <w:basedOn w:val="Heading5"/>
    <w:link w:val="Heading6Char"/>
    <w:uiPriority w:val="9"/>
    <w:semiHidden/>
    <w:rsid w:val="00F673E5"/>
    <w:pPr>
      <w:numPr>
        <w:ilvl w:val="5"/>
      </w:numPr>
      <w:ind w:left="360" w:hanging="360"/>
      <w:outlineLvl w:val="5"/>
    </w:pPr>
    <w:rPr>
      <w:iCs w:val="0"/>
    </w:rPr>
  </w:style>
  <w:style w:type="paragraph" w:styleId="Heading7">
    <w:name w:val="heading 7"/>
    <w:basedOn w:val="Heading6"/>
    <w:link w:val="Heading7Char"/>
    <w:uiPriority w:val="9"/>
    <w:semiHidden/>
    <w:rsid w:val="00F673E5"/>
    <w:pPr>
      <w:numPr>
        <w:ilvl w:val="6"/>
      </w:numPr>
      <w:ind w:left="360" w:hanging="360"/>
      <w:outlineLvl w:val="6"/>
    </w:pPr>
    <w:rPr>
      <w:iCs/>
    </w:rPr>
  </w:style>
  <w:style w:type="paragraph" w:styleId="Heading8">
    <w:name w:val="heading 8"/>
    <w:basedOn w:val="Heading7"/>
    <w:link w:val="Heading8Char"/>
    <w:uiPriority w:val="9"/>
    <w:semiHidden/>
    <w:rsid w:val="00F673E5"/>
    <w:pPr>
      <w:numPr>
        <w:ilvl w:val="7"/>
      </w:numPr>
      <w:ind w:left="360" w:hanging="360"/>
      <w:outlineLvl w:val="7"/>
    </w:pPr>
    <w:rPr>
      <w:szCs w:val="20"/>
    </w:rPr>
  </w:style>
  <w:style w:type="paragraph" w:styleId="Heading9">
    <w:name w:val="heading 9"/>
    <w:basedOn w:val="Heading8"/>
    <w:link w:val="Heading9Char"/>
    <w:uiPriority w:val="9"/>
    <w:semiHidden/>
    <w:rsid w:val="00F673E5"/>
    <w:pPr>
      <w:numPr>
        <w:ilvl w:val="8"/>
      </w:numPr>
      <w:ind w:left="360" w:hanging="36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73E5"/>
    <w:pPr>
      <w:tabs>
        <w:tab w:val="center" w:pos="4680"/>
        <w:tab w:val="right" w:pos="9360"/>
      </w:tabs>
    </w:pPr>
  </w:style>
  <w:style w:type="character" w:customStyle="1" w:styleId="HeaderChar">
    <w:name w:val="Header Char"/>
    <w:link w:val="Header"/>
    <w:uiPriority w:val="99"/>
    <w:rsid w:val="00F673E5"/>
    <w:rPr>
      <w:rFonts w:ascii="Arial" w:hAnsi="Arial"/>
    </w:rPr>
  </w:style>
  <w:style w:type="paragraph" w:styleId="Footer">
    <w:name w:val="footer"/>
    <w:basedOn w:val="Normal"/>
    <w:link w:val="FooterChar"/>
    <w:uiPriority w:val="99"/>
    <w:unhideWhenUsed/>
    <w:rsid w:val="00F673E5"/>
    <w:pPr>
      <w:tabs>
        <w:tab w:val="center" w:pos="4680"/>
        <w:tab w:val="right" w:pos="9360"/>
      </w:tabs>
    </w:pPr>
    <w:rPr>
      <w:sz w:val="20"/>
    </w:rPr>
  </w:style>
  <w:style w:type="character" w:customStyle="1" w:styleId="FooterChar">
    <w:name w:val="Footer Char"/>
    <w:link w:val="Footer"/>
    <w:uiPriority w:val="99"/>
    <w:rsid w:val="00F673E5"/>
    <w:rPr>
      <w:rFonts w:ascii="Arial" w:hAnsi="Arial"/>
      <w:sz w:val="20"/>
    </w:rPr>
  </w:style>
  <w:style w:type="paragraph" w:customStyle="1" w:styleId="SingleLine">
    <w:name w:val="!SingleLine"/>
    <w:basedOn w:val="Normal"/>
    <w:next w:val="GoalTskTimeInstr"/>
    <w:rsid w:val="00F673E5"/>
    <w:pPr>
      <w:pBdr>
        <w:bottom w:val="single" w:sz="8" w:space="1" w:color="000000"/>
      </w:pBdr>
      <w:autoSpaceDE w:val="0"/>
      <w:autoSpaceDN w:val="0"/>
      <w:adjustRightInd w:val="0"/>
    </w:pPr>
    <w:rPr>
      <w:rFonts w:cs="Courier New"/>
      <w:szCs w:val="18"/>
    </w:rPr>
  </w:style>
  <w:style w:type="paragraph" w:customStyle="1" w:styleId="ExerciseTitle">
    <w:name w:val="!ExerciseTitle"/>
    <w:basedOn w:val="Normal"/>
    <w:next w:val="Title"/>
    <w:autoRedefine/>
    <w:qFormat/>
    <w:rsid w:val="00A51B28"/>
    <w:pPr>
      <w:spacing w:after="120"/>
    </w:pPr>
    <w:rPr>
      <w:rFonts w:ascii="Salesforce Sans" w:hAnsi="Salesforce Sans"/>
      <w:b/>
      <w:color w:val="000000" w:themeColor="text1"/>
    </w:rPr>
  </w:style>
  <w:style w:type="paragraph" w:customStyle="1" w:styleId="GoalTskTimeInstr">
    <w:name w:val="!GoalTskTimeInstr"/>
    <w:basedOn w:val="Normal"/>
    <w:next w:val="Normal"/>
    <w:qFormat/>
    <w:rsid w:val="00F673E5"/>
    <w:rPr>
      <w:b/>
    </w:rPr>
  </w:style>
  <w:style w:type="paragraph" w:styleId="Title">
    <w:name w:val="Title"/>
    <w:basedOn w:val="Normal"/>
    <w:next w:val="Normal"/>
    <w:link w:val="TitleChar"/>
    <w:uiPriority w:val="10"/>
    <w:qFormat/>
    <w:rsid w:val="006B76D0"/>
    <w:pPr>
      <w:spacing w:before="1920"/>
    </w:pPr>
    <w:rPr>
      <w:b/>
      <w:sz w:val="72"/>
      <w:szCs w:val="72"/>
    </w:rPr>
  </w:style>
  <w:style w:type="character" w:customStyle="1" w:styleId="TitleChar">
    <w:name w:val="Title Char"/>
    <w:link w:val="Title"/>
    <w:uiPriority w:val="10"/>
    <w:rsid w:val="006B76D0"/>
    <w:rPr>
      <w:rFonts w:ascii="Arial" w:hAnsi="Arial"/>
      <w:b/>
      <w:sz w:val="72"/>
      <w:szCs w:val="72"/>
    </w:rPr>
  </w:style>
  <w:style w:type="paragraph" w:styleId="BodyTextFirstIndent">
    <w:name w:val="Body Text First Indent"/>
    <w:basedOn w:val="Normal"/>
    <w:link w:val="BodyTextFirstIndentChar"/>
    <w:uiPriority w:val="99"/>
    <w:semiHidden/>
    <w:rsid w:val="00F673E5"/>
    <w:pPr>
      <w:spacing w:after="200"/>
      <w:ind w:firstLine="360"/>
    </w:pPr>
  </w:style>
  <w:style w:type="character" w:customStyle="1" w:styleId="BodyTextFirstIndentChar">
    <w:name w:val="Body Text First Indent Char"/>
    <w:link w:val="BodyTextFirstIndent"/>
    <w:uiPriority w:val="99"/>
    <w:semiHidden/>
    <w:rsid w:val="00F673E5"/>
    <w:rPr>
      <w:rFonts w:ascii="Arial" w:hAnsi="Arial"/>
    </w:rPr>
  </w:style>
  <w:style w:type="character" w:customStyle="1" w:styleId="Heading1Char">
    <w:name w:val="Heading 1 Char"/>
    <w:link w:val="Heading1"/>
    <w:uiPriority w:val="9"/>
    <w:rsid w:val="00F673E5"/>
    <w:rPr>
      <w:rFonts w:ascii="Arial" w:eastAsia="Times New Roman" w:hAnsi="Arial" w:cs="Times New Roman"/>
      <w:bCs/>
      <w:szCs w:val="28"/>
    </w:rPr>
  </w:style>
  <w:style w:type="character" w:customStyle="1" w:styleId="Heading2Char">
    <w:name w:val="Heading 2 Char"/>
    <w:link w:val="Heading2"/>
    <w:uiPriority w:val="9"/>
    <w:rsid w:val="00F673E5"/>
    <w:rPr>
      <w:rFonts w:ascii="Arial" w:eastAsia="Times New Roman" w:hAnsi="Arial" w:cs="Times New Roman"/>
      <w:szCs w:val="26"/>
    </w:rPr>
  </w:style>
  <w:style w:type="character" w:customStyle="1" w:styleId="Heading3Char">
    <w:name w:val="Heading 3 Char"/>
    <w:link w:val="Heading3"/>
    <w:uiPriority w:val="9"/>
    <w:rsid w:val="00F673E5"/>
    <w:rPr>
      <w:rFonts w:ascii="Arial" w:eastAsia="Times New Roman" w:hAnsi="Arial" w:cs="Times New Roman"/>
      <w:bCs/>
      <w:szCs w:val="26"/>
    </w:rPr>
  </w:style>
  <w:style w:type="character" w:customStyle="1" w:styleId="Heading4Char">
    <w:name w:val="Heading 4 Char"/>
    <w:link w:val="Heading4"/>
    <w:uiPriority w:val="9"/>
    <w:rsid w:val="00F673E5"/>
    <w:rPr>
      <w:rFonts w:ascii="Arial" w:eastAsia="Times New Roman" w:hAnsi="Arial" w:cs="Times New Roman"/>
      <w:iCs/>
      <w:szCs w:val="26"/>
    </w:rPr>
  </w:style>
  <w:style w:type="character" w:customStyle="1" w:styleId="Heading5Char">
    <w:name w:val="Heading 5 Char"/>
    <w:link w:val="Heading5"/>
    <w:uiPriority w:val="9"/>
    <w:semiHidden/>
    <w:rsid w:val="00F673E5"/>
    <w:rPr>
      <w:rFonts w:ascii="Arial" w:eastAsia="Times New Roman" w:hAnsi="Arial" w:cs="Times New Roman"/>
      <w:iCs/>
      <w:szCs w:val="26"/>
    </w:rPr>
  </w:style>
  <w:style w:type="character" w:customStyle="1" w:styleId="Heading6Char">
    <w:name w:val="Heading 6 Char"/>
    <w:link w:val="Heading6"/>
    <w:uiPriority w:val="9"/>
    <w:semiHidden/>
    <w:rsid w:val="00F673E5"/>
    <w:rPr>
      <w:rFonts w:ascii="Arial" w:eastAsia="Times New Roman" w:hAnsi="Arial" w:cs="Times New Roman"/>
      <w:szCs w:val="26"/>
    </w:rPr>
  </w:style>
  <w:style w:type="character" w:customStyle="1" w:styleId="Heading7Char">
    <w:name w:val="Heading 7 Char"/>
    <w:link w:val="Heading7"/>
    <w:uiPriority w:val="9"/>
    <w:semiHidden/>
    <w:rsid w:val="00F673E5"/>
    <w:rPr>
      <w:rFonts w:ascii="Arial" w:eastAsia="Times New Roman" w:hAnsi="Arial" w:cs="Times New Roman"/>
      <w:iCs/>
      <w:szCs w:val="26"/>
    </w:rPr>
  </w:style>
  <w:style w:type="character" w:customStyle="1" w:styleId="Heading8Char">
    <w:name w:val="Heading 8 Char"/>
    <w:link w:val="Heading8"/>
    <w:uiPriority w:val="9"/>
    <w:semiHidden/>
    <w:rsid w:val="00F673E5"/>
    <w:rPr>
      <w:rFonts w:ascii="Arial" w:eastAsia="Times New Roman" w:hAnsi="Arial" w:cs="Times New Roman"/>
      <w:iCs/>
      <w:szCs w:val="20"/>
    </w:rPr>
  </w:style>
  <w:style w:type="character" w:customStyle="1" w:styleId="Heading9Char">
    <w:name w:val="Heading 9 Char"/>
    <w:link w:val="Heading9"/>
    <w:uiPriority w:val="9"/>
    <w:semiHidden/>
    <w:rsid w:val="00F673E5"/>
    <w:rPr>
      <w:rFonts w:ascii="Arial" w:eastAsia="Times New Roman" w:hAnsi="Arial" w:cs="Times New Roman"/>
      <w:szCs w:val="20"/>
    </w:rPr>
  </w:style>
  <w:style w:type="paragraph" w:styleId="Subtitle">
    <w:name w:val="Subtitle"/>
    <w:basedOn w:val="Normal"/>
    <w:next w:val="Normal"/>
    <w:link w:val="SubtitleChar"/>
    <w:uiPriority w:val="11"/>
    <w:qFormat/>
    <w:rsid w:val="00F673E5"/>
    <w:rPr>
      <w:sz w:val="32"/>
      <w:szCs w:val="32"/>
    </w:rPr>
  </w:style>
  <w:style w:type="character" w:styleId="Hyperlink">
    <w:name w:val="Hyperlink"/>
    <w:uiPriority w:val="99"/>
    <w:unhideWhenUsed/>
    <w:rsid w:val="00F673E5"/>
    <w:rPr>
      <w:color w:val="0000FF"/>
      <w:u w:val="single"/>
    </w:rPr>
  </w:style>
  <w:style w:type="paragraph" w:styleId="TOC1">
    <w:name w:val="toc 1"/>
    <w:basedOn w:val="Normal"/>
    <w:next w:val="Normal"/>
    <w:autoRedefine/>
    <w:uiPriority w:val="39"/>
    <w:unhideWhenUsed/>
    <w:rsid w:val="00CD5F80"/>
    <w:pPr>
      <w:tabs>
        <w:tab w:val="right" w:leader="dot" w:pos="9350"/>
      </w:tabs>
      <w:spacing w:after="80"/>
    </w:pPr>
    <w:rPr>
      <w:rFonts w:ascii="Salesforce Sans" w:hAnsi="Salesforce Sans"/>
      <w:sz w:val="22"/>
    </w:rPr>
  </w:style>
  <w:style w:type="paragraph" w:customStyle="1" w:styleId="H1bodytext">
    <w:name w:val="H1 body text"/>
    <w:basedOn w:val="Normal"/>
    <w:qFormat/>
    <w:rsid w:val="00F673E5"/>
    <w:pPr>
      <w:ind w:left="360"/>
    </w:pPr>
  </w:style>
  <w:style w:type="paragraph" w:customStyle="1" w:styleId="H2bodytext">
    <w:name w:val="H2 body text"/>
    <w:basedOn w:val="H1bodytext"/>
    <w:qFormat/>
    <w:rsid w:val="00F673E5"/>
    <w:pPr>
      <w:ind w:left="720"/>
    </w:pPr>
  </w:style>
  <w:style w:type="paragraph" w:customStyle="1" w:styleId="H3bodytext">
    <w:name w:val="H3 body text"/>
    <w:basedOn w:val="H1bodytext"/>
    <w:qFormat/>
    <w:rsid w:val="00F673E5"/>
    <w:pPr>
      <w:ind w:left="1080"/>
    </w:pPr>
  </w:style>
  <w:style w:type="character" w:customStyle="1" w:styleId="SubtitleChar">
    <w:name w:val="Subtitle Char"/>
    <w:link w:val="Subtitle"/>
    <w:uiPriority w:val="11"/>
    <w:rsid w:val="00F673E5"/>
    <w:rPr>
      <w:rFonts w:ascii="Arial" w:hAnsi="Arial"/>
      <w:sz w:val="32"/>
      <w:szCs w:val="32"/>
    </w:rPr>
  </w:style>
  <w:style w:type="paragraph" w:styleId="ListBullet">
    <w:name w:val="List Bullet"/>
    <w:basedOn w:val="Normal"/>
    <w:uiPriority w:val="99"/>
    <w:unhideWhenUsed/>
    <w:rsid w:val="0040727E"/>
    <w:pPr>
      <w:tabs>
        <w:tab w:val="left" w:pos="360"/>
      </w:tabs>
      <w:ind w:left="360" w:hanging="360"/>
      <w:contextualSpacing/>
    </w:pPr>
  </w:style>
  <w:style w:type="paragraph" w:styleId="ListBullet2">
    <w:name w:val="List Bullet 2"/>
    <w:basedOn w:val="Normal"/>
    <w:uiPriority w:val="99"/>
    <w:unhideWhenUsed/>
    <w:rsid w:val="0040727E"/>
    <w:pPr>
      <w:tabs>
        <w:tab w:val="left" w:pos="720"/>
      </w:tabs>
      <w:ind w:left="720" w:hanging="360"/>
      <w:contextualSpacing/>
    </w:pPr>
  </w:style>
  <w:style w:type="paragraph" w:styleId="ListBullet3">
    <w:name w:val="List Bullet 3"/>
    <w:basedOn w:val="Normal"/>
    <w:uiPriority w:val="99"/>
    <w:unhideWhenUsed/>
    <w:rsid w:val="0040727E"/>
    <w:pPr>
      <w:tabs>
        <w:tab w:val="left" w:pos="1080"/>
      </w:tabs>
      <w:ind w:left="1080" w:hanging="360"/>
      <w:contextualSpacing/>
    </w:pPr>
  </w:style>
  <w:style w:type="paragraph" w:styleId="ListBullet4">
    <w:name w:val="List Bullet 4"/>
    <w:basedOn w:val="Normal"/>
    <w:uiPriority w:val="99"/>
    <w:unhideWhenUsed/>
    <w:rsid w:val="0040727E"/>
    <w:pPr>
      <w:tabs>
        <w:tab w:val="left" w:pos="1440"/>
      </w:tabs>
      <w:ind w:left="1440" w:hanging="360"/>
      <w:contextualSpacing/>
    </w:pPr>
  </w:style>
  <w:style w:type="character" w:styleId="BookTitle">
    <w:name w:val="Book Title"/>
    <w:uiPriority w:val="33"/>
    <w:qFormat/>
    <w:rsid w:val="00F673E5"/>
    <w:rPr>
      <w:b/>
      <w:bCs/>
      <w:smallCaps/>
      <w:spacing w:val="5"/>
    </w:rPr>
  </w:style>
  <w:style w:type="character" w:styleId="Strong">
    <w:name w:val="Strong"/>
    <w:uiPriority w:val="22"/>
    <w:qFormat/>
    <w:rsid w:val="00F673E5"/>
    <w:rPr>
      <w:bCs/>
    </w:rPr>
  </w:style>
  <w:style w:type="character" w:customStyle="1" w:styleId="ClickOrSelect">
    <w:name w:val="!ClickOrSelect"/>
    <w:uiPriority w:val="1"/>
    <w:qFormat/>
    <w:rsid w:val="00AD1A45"/>
    <w:rPr>
      <w:rFonts w:ascii="Arial" w:hAnsi="Arial"/>
      <w:b/>
      <w:color w:val="auto"/>
      <w:sz w:val="22"/>
    </w:rPr>
  </w:style>
  <w:style w:type="table" w:styleId="ColorfulGrid">
    <w:name w:val="Colorful Grid"/>
    <w:basedOn w:val="TableNormal"/>
    <w:uiPriority w:val="73"/>
    <w:rsid w:val="00A82276"/>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character" w:customStyle="1" w:styleId="Code">
    <w:name w:val="!Code"/>
    <w:uiPriority w:val="1"/>
    <w:rsid w:val="00AD1A45"/>
    <w:rPr>
      <w:rFonts w:ascii="Courier New" w:hAnsi="Courier New"/>
      <w:bCs/>
      <w:sz w:val="22"/>
    </w:rPr>
  </w:style>
  <w:style w:type="character" w:customStyle="1" w:styleId="EnterOrType">
    <w:name w:val="!EnterOrType"/>
    <w:uiPriority w:val="1"/>
    <w:qFormat/>
    <w:rsid w:val="00AD1A45"/>
    <w:rPr>
      <w:rFonts w:ascii="Courier New" w:hAnsi="Courier New"/>
      <w:bCs/>
      <w:sz w:val="22"/>
    </w:rPr>
  </w:style>
  <w:style w:type="paragraph" w:customStyle="1" w:styleId="MultipleLines">
    <w:name w:val="!MultipleLines"/>
    <w:basedOn w:val="SingleLine"/>
    <w:rsid w:val="00F673E5"/>
    <w:pPr>
      <w:pBdr>
        <w:between w:val="single" w:sz="8" w:space="1" w:color="000000"/>
      </w:pBdr>
    </w:pPr>
  </w:style>
  <w:style w:type="paragraph" w:styleId="BalloonText">
    <w:name w:val="Balloon Text"/>
    <w:basedOn w:val="Normal"/>
    <w:link w:val="BalloonTextChar"/>
    <w:uiPriority w:val="99"/>
    <w:semiHidden/>
    <w:unhideWhenUsed/>
    <w:rsid w:val="00F673E5"/>
    <w:rPr>
      <w:rFonts w:ascii="Tahoma" w:hAnsi="Tahoma" w:cs="Tahoma"/>
      <w:sz w:val="16"/>
      <w:szCs w:val="16"/>
    </w:rPr>
  </w:style>
  <w:style w:type="character" w:customStyle="1" w:styleId="BalloonTextChar">
    <w:name w:val="Balloon Text Char"/>
    <w:link w:val="BalloonText"/>
    <w:uiPriority w:val="99"/>
    <w:semiHidden/>
    <w:rsid w:val="00F673E5"/>
    <w:rPr>
      <w:rFonts w:ascii="Tahoma" w:hAnsi="Tahoma" w:cs="Tahoma"/>
      <w:sz w:val="16"/>
      <w:szCs w:val="16"/>
    </w:rPr>
  </w:style>
  <w:style w:type="character" w:styleId="CommentReference">
    <w:name w:val="annotation reference"/>
    <w:uiPriority w:val="99"/>
    <w:semiHidden/>
    <w:unhideWhenUsed/>
    <w:rsid w:val="00F673E5"/>
    <w:rPr>
      <w:sz w:val="16"/>
      <w:szCs w:val="16"/>
    </w:rPr>
  </w:style>
  <w:style w:type="paragraph" w:styleId="CommentText">
    <w:name w:val="annotation text"/>
    <w:basedOn w:val="Normal"/>
    <w:link w:val="CommentTextChar"/>
    <w:uiPriority w:val="99"/>
    <w:semiHidden/>
    <w:unhideWhenUsed/>
    <w:rsid w:val="00F673E5"/>
    <w:rPr>
      <w:sz w:val="20"/>
      <w:szCs w:val="20"/>
    </w:rPr>
  </w:style>
  <w:style w:type="character" w:customStyle="1" w:styleId="CommentTextChar">
    <w:name w:val="Comment Text Char"/>
    <w:link w:val="CommentText"/>
    <w:uiPriority w:val="99"/>
    <w:semiHidden/>
    <w:rsid w:val="00F673E5"/>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673E5"/>
    <w:rPr>
      <w:b/>
      <w:bCs/>
    </w:rPr>
  </w:style>
  <w:style w:type="character" w:customStyle="1" w:styleId="CommentSubjectChar">
    <w:name w:val="Comment Subject Char"/>
    <w:link w:val="CommentSubject"/>
    <w:uiPriority w:val="99"/>
    <w:semiHidden/>
    <w:rsid w:val="00F673E5"/>
    <w:rPr>
      <w:rFonts w:ascii="Arial" w:hAnsi="Arial"/>
      <w:b/>
      <w:bCs/>
      <w:sz w:val="20"/>
      <w:szCs w:val="20"/>
    </w:rPr>
  </w:style>
  <w:style w:type="paragraph" w:customStyle="1" w:styleId="CodeBlock">
    <w:name w:val="!Code Block"/>
    <w:basedOn w:val="ListParagraph"/>
    <w:link w:val="CodeBlockChar"/>
    <w:autoRedefine/>
    <w:rsid w:val="00BB79B7"/>
    <w:pPr>
      <w:spacing w:before="120" w:after="120"/>
      <w:ind w:left="0" w:firstLine="720"/>
      <w:contextualSpacing w:val="0"/>
    </w:pPr>
    <w:rPr>
      <w:rFonts w:ascii="Courier New" w:hAnsi="Courier New" w:cs="Courier New"/>
    </w:rPr>
  </w:style>
  <w:style w:type="character" w:customStyle="1" w:styleId="CodeBlockChar">
    <w:name w:val="!Code Block Char"/>
    <w:link w:val="CodeBlock"/>
    <w:rsid w:val="00BB79B7"/>
    <w:rPr>
      <w:rFonts w:ascii="Courier New" w:hAnsi="Courier New" w:cs="Courier New"/>
      <w:sz w:val="22"/>
      <w:szCs w:val="22"/>
    </w:rPr>
  </w:style>
  <w:style w:type="paragraph" w:styleId="ListParagraph">
    <w:name w:val="List Paragraph"/>
    <w:basedOn w:val="Normal"/>
    <w:uiPriority w:val="34"/>
    <w:qFormat/>
    <w:rsid w:val="00F673E5"/>
    <w:pPr>
      <w:ind w:left="720"/>
      <w:contextualSpacing/>
    </w:pPr>
  </w:style>
  <w:style w:type="paragraph" w:styleId="Revision">
    <w:name w:val="Revision"/>
    <w:hidden/>
    <w:uiPriority w:val="99"/>
    <w:semiHidden/>
    <w:rsid w:val="00891B74"/>
    <w:rPr>
      <w:rFonts w:ascii="Arial" w:hAnsi="Arial"/>
      <w:sz w:val="22"/>
      <w:szCs w:val="22"/>
    </w:rPr>
  </w:style>
  <w:style w:type="paragraph" w:styleId="Date">
    <w:name w:val="Date"/>
    <w:basedOn w:val="Normal"/>
    <w:next w:val="Normal"/>
    <w:link w:val="DateChar"/>
    <w:uiPriority w:val="99"/>
    <w:semiHidden/>
    <w:rsid w:val="00F673E5"/>
  </w:style>
  <w:style w:type="character" w:customStyle="1" w:styleId="DateChar">
    <w:name w:val="Date Char"/>
    <w:link w:val="Date"/>
    <w:uiPriority w:val="99"/>
    <w:semiHidden/>
    <w:rsid w:val="004D6955"/>
    <w:rPr>
      <w:rFonts w:ascii="Arial" w:hAnsi="Arial"/>
    </w:rPr>
  </w:style>
  <w:style w:type="paragraph" w:styleId="BodyText2">
    <w:name w:val="Body Text 2"/>
    <w:basedOn w:val="Normal"/>
    <w:link w:val="BodyText2Char"/>
    <w:uiPriority w:val="99"/>
    <w:semiHidden/>
    <w:rsid w:val="00F673E5"/>
    <w:pPr>
      <w:spacing w:line="480" w:lineRule="auto"/>
    </w:pPr>
  </w:style>
  <w:style w:type="character" w:customStyle="1" w:styleId="BodyText2Char">
    <w:name w:val="Body Text 2 Char"/>
    <w:link w:val="BodyText2"/>
    <w:uiPriority w:val="99"/>
    <w:semiHidden/>
    <w:rsid w:val="00F673E5"/>
    <w:rPr>
      <w:rFonts w:ascii="Arial" w:hAnsi="Arial"/>
    </w:rPr>
  </w:style>
  <w:style w:type="paragraph" w:styleId="BodyText3">
    <w:name w:val="Body Text 3"/>
    <w:basedOn w:val="Normal"/>
    <w:link w:val="BodyText3Char"/>
    <w:uiPriority w:val="99"/>
    <w:semiHidden/>
    <w:rsid w:val="00F673E5"/>
    <w:rPr>
      <w:sz w:val="16"/>
      <w:szCs w:val="16"/>
    </w:rPr>
  </w:style>
  <w:style w:type="character" w:customStyle="1" w:styleId="BodyText3Char">
    <w:name w:val="Body Text 3 Char"/>
    <w:link w:val="BodyText3"/>
    <w:uiPriority w:val="99"/>
    <w:semiHidden/>
    <w:rsid w:val="00F673E5"/>
    <w:rPr>
      <w:rFonts w:ascii="Arial" w:hAnsi="Arial"/>
      <w:sz w:val="16"/>
      <w:szCs w:val="16"/>
    </w:rPr>
  </w:style>
  <w:style w:type="paragraph" w:styleId="BodyTextIndent">
    <w:name w:val="Body Text Indent"/>
    <w:basedOn w:val="Normal"/>
    <w:link w:val="BodyTextIndentChar"/>
    <w:uiPriority w:val="99"/>
    <w:semiHidden/>
    <w:rsid w:val="00F673E5"/>
    <w:pPr>
      <w:ind w:left="360"/>
    </w:pPr>
  </w:style>
  <w:style w:type="character" w:customStyle="1" w:styleId="BodyTextIndentChar">
    <w:name w:val="Body Text Indent Char"/>
    <w:link w:val="BodyTextIndent"/>
    <w:uiPriority w:val="99"/>
    <w:semiHidden/>
    <w:rsid w:val="00F673E5"/>
    <w:rPr>
      <w:rFonts w:ascii="Arial" w:hAnsi="Arial"/>
    </w:rPr>
  </w:style>
  <w:style w:type="paragraph" w:styleId="BodyTextFirstIndent2">
    <w:name w:val="Body Text First Indent 2"/>
    <w:basedOn w:val="BodyTextIndent"/>
    <w:link w:val="BodyTextFirstIndent2Char"/>
    <w:uiPriority w:val="99"/>
    <w:semiHidden/>
    <w:rsid w:val="00F673E5"/>
    <w:pPr>
      <w:ind w:firstLine="360"/>
    </w:pPr>
  </w:style>
  <w:style w:type="character" w:customStyle="1" w:styleId="BodyTextFirstIndent2Char">
    <w:name w:val="Body Text First Indent 2 Char"/>
    <w:link w:val="BodyTextFirstIndent2"/>
    <w:uiPriority w:val="99"/>
    <w:semiHidden/>
    <w:rsid w:val="00F673E5"/>
    <w:rPr>
      <w:rFonts w:ascii="Arial" w:hAnsi="Arial"/>
    </w:rPr>
  </w:style>
  <w:style w:type="paragraph" w:styleId="BodyTextIndent2">
    <w:name w:val="Body Text Indent 2"/>
    <w:basedOn w:val="Normal"/>
    <w:link w:val="BodyTextIndent2Char"/>
    <w:uiPriority w:val="99"/>
    <w:semiHidden/>
    <w:rsid w:val="00F673E5"/>
    <w:pPr>
      <w:spacing w:line="480" w:lineRule="auto"/>
      <w:ind w:left="360"/>
    </w:pPr>
  </w:style>
  <w:style w:type="character" w:customStyle="1" w:styleId="BodyTextIndent2Char">
    <w:name w:val="Body Text Indent 2 Char"/>
    <w:link w:val="BodyTextIndent2"/>
    <w:uiPriority w:val="99"/>
    <w:semiHidden/>
    <w:rsid w:val="00F673E5"/>
    <w:rPr>
      <w:rFonts w:ascii="Arial" w:hAnsi="Arial"/>
    </w:rPr>
  </w:style>
  <w:style w:type="paragraph" w:styleId="BodyTextIndent3">
    <w:name w:val="Body Text Indent 3"/>
    <w:basedOn w:val="Normal"/>
    <w:link w:val="BodyTextIndent3Char"/>
    <w:uiPriority w:val="99"/>
    <w:semiHidden/>
    <w:rsid w:val="00F673E5"/>
    <w:pPr>
      <w:ind w:left="360"/>
    </w:pPr>
    <w:rPr>
      <w:sz w:val="16"/>
      <w:szCs w:val="16"/>
    </w:rPr>
  </w:style>
  <w:style w:type="character" w:customStyle="1" w:styleId="BodyTextIndent3Char">
    <w:name w:val="Body Text Indent 3 Char"/>
    <w:link w:val="BodyTextIndent3"/>
    <w:uiPriority w:val="99"/>
    <w:semiHidden/>
    <w:rsid w:val="00F673E5"/>
    <w:rPr>
      <w:rFonts w:ascii="Arial" w:hAnsi="Arial"/>
      <w:sz w:val="16"/>
      <w:szCs w:val="16"/>
    </w:rPr>
  </w:style>
  <w:style w:type="paragraph" w:styleId="TOC7">
    <w:name w:val="toc 7"/>
    <w:basedOn w:val="Normal"/>
    <w:next w:val="Normal"/>
    <w:autoRedefine/>
    <w:uiPriority w:val="39"/>
    <w:unhideWhenUsed/>
    <w:rsid w:val="00F673E5"/>
    <w:pPr>
      <w:spacing w:after="100"/>
      <w:ind w:left="1320"/>
    </w:pPr>
  </w:style>
  <w:style w:type="table" w:styleId="TableGrid">
    <w:name w:val="Table Grid"/>
    <w:aliases w:val="!StandardTable-AllBorders"/>
    <w:basedOn w:val="TableNormal"/>
    <w:uiPriority w:val="59"/>
    <w:rsid w:val="00DA53E2"/>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72" w:type="dxa"/>
        <w:left w:w="72" w:type="dxa"/>
        <w:bottom w:w="72" w:type="dxa"/>
        <w:right w:w="72" w:type="dxa"/>
      </w:tblCellMar>
    </w:tblPr>
    <w:tcPr>
      <w:shd w:val="clear" w:color="auto" w:fill="auto"/>
      <w:vAlign w:val="center"/>
    </w:tcPr>
  </w:style>
  <w:style w:type="paragraph" w:customStyle="1" w:styleId="H1bodytext-Code">
    <w:name w:val="H1 body text - Code"/>
    <w:basedOn w:val="H1bodytext"/>
    <w:qFormat/>
    <w:rsid w:val="006E2243"/>
    <w:pPr>
      <w:tabs>
        <w:tab w:val="left" w:pos="720"/>
        <w:tab w:val="left" w:pos="1080"/>
        <w:tab w:val="left" w:pos="1440"/>
        <w:tab w:val="left" w:pos="1800"/>
        <w:tab w:val="left" w:pos="2160"/>
        <w:tab w:val="left" w:pos="2520"/>
        <w:tab w:val="left" w:pos="2880"/>
      </w:tabs>
      <w:spacing w:line="300" w:lineRule="exact"/>
      <w:ind w:left="540" w:hanging="180"/>
      <w:contextualSpacing/>
    </w:pPr>
    <w:rPr>
      <w:rFonts w:ascii="Courier New" w:hAnsi="Courier New"/>
    </w:rPr>
  </w:style>
  <w:style w:type="paragraph" w:customStyle="1" w:styleId="H2bodytext-Code">
    <w:name w:val="H2 body text - Code"/>
    <w:basedOn w:val="H1bodytext-Code"/>
    <w:qFormat/>
    <w:rsid w:val="006E2243"/>
    <w:pPr>
      <w:tabs>
        <w:tab w:val="clear" w:pos="720"/>
        <w:tab w:val="left" w:pos="3240"/>
      </w:tabs>
      <w:ind w:left="907" w:hanging="187"/>
    </w:pPr>
  </w:style>
  <w:style w:type="paragraph" w:customStyle="1" w:styleId="H3bodytext-Code">
    <w:name w:val="H3 body text - Code"/>
    <w:basedOn w:val="H2bodytext-Code"/>
    <w:qFormat/>
    <w:rsid w:val="006E2243"/>
    <w:pPr>
      <w:tabs>
        <w:tab w:val="clear" w:pos="1080"/>
        <w:tab w:val="left" w:pos="3600"/>
      </w:tabs>
      <w:ind w:left="1267"/>
    </w:pPr>
  </w:style>
  <w:style w:type="paragraph" w:customStyle="1" w:styleId="H4bodytext">
    <w:name w:val="H4 body text"/>
    <w:basedOn w:val="H3bodytext"/>
    <w:qFormat/>
    <w:rsid w:val="006E2243"/>
    <w:pPr>
      <w:ind w:left="1440"/>
    </w:pPr>
  </w:style>
  <w:style w:type="paragraph" w:customStyle="1" w:styleId="H4bodytext-Code">
    <w:name w:val="H4 body text - Code"/>
    <w:basedOn w:val="H3bodytext-Code"/>
    <w:qFormat/>
    <w:rsid w:val="006E2243"/>
    <w:pPr>
      <w:tabs>
        <w:tab w:val="clear" w:pos="1440"/>
        <w:tab w:val="left" w:pos="3960"/>
      </w:tabs>
      <w:ind w:left="1627"/>
    </w:pPr>
  </w:style>
  <w:style w:type="table" w:customStyle="1" w:styleId="StandardTable-NoBorders">
    <w:name w:val="!StandardTable-NoBorders"/>
    <w:basedOn w:val="TableNormal"/>
    <w:uiPriority w:val="99"/>
    <w:rsid w:val="00DA53E2"/>
    <w:tblPr>
      <w:tblCellMar>
        <w:top w:w="72" w:type="dxa"/>
        <w:left w:w="72" w:type="dxa"/>
        <w:bottom w:w="72" w:type="dxa"/>
        <w:right w:w="72" w:type="dxa"/>
      </w:tblCellMar>
    </w:tblPr>
    <w:tcPr>
      <w:shd w:val="clear" w:color="auto" w:fill="FFFFFF"/>
    </w:tcPr>
  </w:style>
  <w:style w:type="table" w:styleId="LightList-Accent1">
    <w:name w:val="Light List Accent 1"/>
    <w:basedOn w:val="TableNormal"/>
    <w:uiPriority w:val="61"/>
    <w:rsid w:val="00DA53E2"/>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tandardTable-WithHeader">
    <w:name w:val="!StandardTable-WithHeader"/>
    <w:basedOn w:val="TableNormal"/>
    <w:uiPriority w:val="99"/>
    <w:rsid w:val="00DA53E2"/>
    <w:tblPr>
      <w:tblBorders>
        <w:top w:val="single" w:sz="4" w:space="0" w:color="4F81BD"/>
        <w:left w:val="single" w:sz="4" w:space="0" w:color="4F81BD"/>
        <w:bottom w:val="single" w:sz="4" w:space="0" w:color="4F81BD"/>
        <w:right w:val="single" w:sz="4" w:space="0" w:color="4F81BD"/>
        <w:insideH w:val="single" w:sz="4" w:space="0" w:color="4F81BD"/>
      </w:tblBorders>
      <w:tblCellMar>
        <w:top w:w="72" w:type="dxa"/>
        <w:left w:w="72" w:type="dxa"/>
        <w:bottom w:w="72" w:type="dxa"/>
        <w:right w:w="72" w:type="dxa"/>
      </w:tblCellMar>
    </w:tblPr>
    <w:tcPr>
      <w:vAlign w:val="center"/>
    </w:tcPr>
    <w:tblStylePr w:type="firstRow">
      <w:rPr>
        <w:b/>
        <w:color w:val="FFFFFF"/>
      </w:rPr>
      <w:tblPr/>
      <w:tcPr>
        <w:shd w:val="clear" w:color="auto" w:fill="4F81BD"/>
      </w:tcPr>
    </w:tblStylePr>
  </w:style>
  <w:style w:type="paragraph" w:styleId="HTMLPreformatted">
    <w:name w:val="HTML Preformatted"/>
    <w:basedOn w:val="Normal"/>
    <w:link w:val="HTMLPreformattedChar"/>
    <w:uiPriority w:val="99"/>
    <w:semiHidden/>
    <w:unhideWhenUsed/>
    <w:rsid w:val="00EA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A76D0"/>
    <w:rPr>
      <w:rFonts w:ascii="Courier New" w:eastAsia="Times New Roman" w:hAnsi="Courier New" w:cs="Courier New"/>
    </w:rPr>
  </w:style>
  <w:style w:type="paragraph" w:styleId="BodyText">
    <w:name w:val="Body Text"/>
    <w:basedOn w:val="Normal"/>
    <w:link w:val="BodyTextChar"/>
    <w:uiPriority w:val="99"/>
    <w:semiHidden/>
    <w:unhideWhenUsed/>
    <w:rsid w:val="00EA76D0"/>
    <w:pPr>
      <w:spacing w:after="120"/>
    </w:pPr>
  </w:style>
  <w:style w:type="character" w:customStyle="1" w:styleId="BodyTextChar">
    <w:name w:val="Body Text Char"/>
    <w:basedOn w:val="DefaultParagraphFont"/>
    <w:link w:val="BodyText"/>
    <w:uiPriority w:val="99"/>
    <w:semiHidden/>
    <w:rsid w:val="00EA76D0"/>
    <w:rPr>
      <w:rFonts w:ascii="Arial" w:hAnsi="Arial"/>
      <w:sz w:val="22"/>
      <w:szCs w:val="22"/>
    </w:rPr>
  </w:style>
  <w:style w:type="character" w:customStyle="1" w:styleId="ClickPaths">
    <w:name w:val="!Click Paths"/>
    <w:basedOn w:val="Strong"/>
    <w:uiPriority w:val="1"/>
    <w:rsid w:val="00E353AF"/>
    <w:rPr>
      <w:rFonts w:ascii="Salesforce Sans" w:hAnsi="Salesforce Sans"/>
      <w:b/>
      <w:bCs/>
      <w:sz w:val="22"/>
    </w:rPr>
  </w:style>
  <w:style w:type="numbering" w:customStyle="1" w:styleId="Numbering">
    <w:name w:val="!Numbering"/>
    <w:uiPriority w:val="99"/>
    <w:rsid w:val="00C078AC"/>
    <w:pPr>
      <w:numPr>
        <w:numId w:val="33"/>
      </w:numPr>
    </w:pPr>
  </w:style>
  <w:style w:type="paragraph" w:customStyle="1" w:styleId="ReviewLines">
    <w:name w:val="!Review Lines"/>
    <w:basedOn w:val="Normal"/>
    <w:rsid w:val="00C078AC"/>
    <w:pPr>
      <w:pBdr>
        <w:between w:val="single" w:sz="4" w:space="1" w:color="auto"/>
      </w:pBdr>
      <w:spacing w:after="120"/>
      <w:ind w:left="360"/>
    </w:pPr>
    <w:rPr>
      <w:bCs/>
      <w:kern w:val="32"/>
      <w:sz w:val="19"/>
      <w:szCs w:val="20"/>
    </w:rPr>
  </w:style>
  <w:style w:type="character" w:styleId="FollowedHyperlink">
    <w:name w:val="FollowedHyperlink"/>
    <w:basedOn w:val="DefaultParagraphFont"/>
    <w:uiPriority w:val="99"/>
    <w:semiHidden/>
    <w:unhideWhenUsed/>
    <w:rsid w:val="00C078AC"/>
    <w:rPr>
      <w:color w:val="800080" w:themeColor="followedHyperlink"/>
      <w:u w:val="single"/>
    </w:rPr>
  </w:style>
  <w:style w:type="paragraph" w:styleId="TOC2">
    <w:name w:val="toc 2"/>
    <w:basedOn w:val="Normal"/>
    <w:next w:val="Normal"/>
    <w:autoRedefine/>
    <w:uiPriority w:val="39"/>
    <w:unhideWhenUsed/>
    <w:rsid w:val="00EC030D"/>
    <w:pPr>
      <w:spacing w:after="100"/>
      <w:ind w:left="220"/>
    </w:pPr>
  </w:style>
  <w:style w:type="paragraph" w:styleId="TOC3">
    <w:name w:val="toc 3"/>
    <w:basedOn w:val="Normal"/>
    <w:next w:val="Normal"/>
    <w:autoRedefine/>
    <w:uiPriority w:val="39"/>
    <w:unhideWhenUsed/>
    <w:rsid w:val="00EC030D"/>
    <w:pPr>
      <w:spacing w:after="100"/>
      <w:ind w:left="440"/>
    </w:pPr>
  </w:style>
  <w:style w:type="paragraph" w:styleId="TOC4">
    <w:name w:val="toc 4"/>
    <w:basedOn w:val="Normal"/>
    <w:next w:val="Normal"/>
    <w:autoRedefine/>
    <w:uiPriority w:val="39"/>
    <w:unhideWhenUsed/>
    <w:rsid w:val="00EC030D"/>
    <w:pPr>
      <w:spacing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EC030D"/>
    <w:pPr>
      <w:spacing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EC030D"/>
    <w:pPr>
      <w:spacing w:after="100" w:line="276" w:lineRule="auto"/>
      <w:ind w:left="1100"/>
    </w:pPr>
    <w:rPr>
      <w:rFonts w:asciiTheme="minorHAnsi" w:eastAsiaTheme="minorEastAsia" w:hAnsiTheme="minorHAnsi" w:cstheme="minorBidi"/>
    </w:rPr>
  </w:style>
  <w:style w:type="paragraph" w:styleId="TOC8">
    <w:name w:val="toc 8"/>
    <w:basedOn w:val="Normal"/>
    <w:next w:val="Normal"/>
    <w:autoRedefine/>
    <w:uiPriority w:val="39"/>
    <w:unhideWhenUsed/>
    <w:rsid w:val="00EC030D"/>
    <w:pPr>
      <w:spacing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EC030D"/>
    <w:pPr>
      <w:spacing w:after="100" w:line="276" w:lineRule="auto"/>
      <w:ind w:left="1760"/>
    </w:pPr>
    <w:rPr>
      <w:rFonts w:asciiTheme="minorHAnsi" w:eastAsiaTheme="minorEastAsia" w:hAnsiTheme="minorHAnsi" w:cstheme="minorBidi"/>
    </w:rPr>
  </w:style>
  <w:style w:type="table" w:styleId="GridTable4-Accent1">
    <w:name w:val="Grid Table 4 Accent 1"/>
    <w:basedOn w:val="TableNormal"/>
    <w:uiPriority w:val="49"/>
    <w:rsid w:val="00D35A3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2F7C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271810">
      <w:bodyDiv w:val="1"/>
      <w:marLeft w:val="0"/>
      <w:marRight w:val="0"/>
      <w:marTop w:val="0"/>
      <w:marBottom w:val="0"/>
      <w:divBdr>
        <w:top w:val="none" w:sz="0" w:space="0" w:color="auto"/>
        <w:left w:val="none" w:sz="0" w:space="0" w:color="auto"/>
        <w:bottom w:val="none" w:sz="0" w:space="0" w:color="auto"/>
        <w:right w:val="none" w:sz="0" w:space="0" w:color="auto"/>
      </w:divBdr>
    </w:div>
    <w:div w:id="381370690">
      <w:bodyDiv w:val="1"/>
      <w:marLeft w:val="0"/>
      <w:marRight w:val="0"/>
      <w:marTop w:val="0"/>
      <w:marBottom w:val="0"/>
      <w:divBdr>
        <w:top w:val="none" w:sz="0" w:space="0" w:color="auto"/>
        <w:left w:val="none" w:sz="0" w:space="0" w:color="auto"/>
        <w:bottom w:val="none" w:sz="0" w:space="0" w:color="auto"/>
        <w:right w:val="none" w:sz="0" w:space="0" w:color="auto"/>
      </w:divBdr>
    </w:div>
    <w:div w:id="673729174">
      <w:bodyDiv w:val="1"/>
      <w:marLeft w:val="0"/>
      <w:marRight w:val="0"/>
      <w:marTop w:val="0"/>
      <w:marBottom w:val="0"/>
      <w:divBdr>
        <w:top w:val="none" w:sz="0" w:space="0" w:color="auto"/>
        <w:left w:val="none" w:sz="0" w:space="0" w:color="auto"/>
        <w:bottom w:val="none" w:sz="0" w:space="0" w:color="auto"/>
        <w:right w:val="none" w:sz="0" w:space="0" w:color="auto"/>
      </w:divBdr>
    </w:div>
    <w:div w:id="713506205">
      <w:bodyDiv w:val="1"/>
      <w:marLeft w:val="0"/>
      <w:marRight w:val="0"/>
      <w:marTop w:val="0"/>
      <w:marBottom w:val="0"/>
      <w:divBdr>
        <w:top w:val="none" w:sz="0" w:space="0" w:color="auto"/>
        <w:left w:val="none" w:sz="0" w:space="0" w:color="auto"/>
        <w:bottom w:val="none" w:sz="0" w:space="0" w:color="auto"/>
        <w:right w:val="none" w:sz="0" w:space="0" w:color="auto"/>
      </w:divBdr>
    </w:div>
    <w:div w:id="1007712449">
      <w:bodyDiv w:val="1"/>
      <w:marLeft w:val="0"/>
      <w:marRight w:val="0"/>
      <w:marTop w:val="0"/>
      <w:marBottom w:val="0"/>
      <w:divBdr>
        <w:top w:val="none" w:sz="0" w:space="0" w:color="auto"/>
        <w:left w:val="none" w:sz="0" w:space="0" w:color="auto"/>
        <w:bottom w:val="none" w:sz="0" w:space="0" w:color="auto"/>
        <w:right w:val="none" w:sz="0" w:space="0" w:color="auto"/>
      </w:divBdr>
    </w:div>
    <w:div w:id="1070887349">
      <w:bodyDiv w:val="1"/>
      <w:marLeft w:val="0"/>
      <w:marRight w:val="0"/>
      <w:marTop w:val="0"/>
      <w:marBottom w:val="0"/>
      <w:divBdr>
        <w:top w:val="none" w:sz="0" w:space="0" w:color="auto"/>
        <w:left w:val="none" w:sz="0" w:space="0" w:color="auto"/>
        <w:bottom w:val="none" w:sz="0" w:space="0" w:color="auto"/>
        <w:right w:val="none" w:sz="0" w:space="0" w:color="auto"/>
      </w:divBdr>
    </w:div>
    <w:div w:id="1535195508">
      <w:bodyDiv w:val="1"/>
      <w:marLeft w:val="0"/>
      <w:marRight w:val="0"/>
      <w:marTop w:val="0"/>
      <w:marBottom w:val="0"/>
      <w:divBdr>
        <w:top w:val="none" w:sz="0" w:space="0" w:color="auto"/>
        <w:left w:val="none" w:sz="0" w:space="0" w:color="auto"/>
        <w:bottom w:val="none" w:sz="0" w:space="0" w:color="auto"/>
        <w:right w:val="none" w:sz="0" w:space="0" w:color="auto"/>
      </w:divBdr>
    </w:div>
    <w:div w:id="1640767573">
      <w:bodyDiv w:val="1"/>
      <w:marLeft w:val="0"/>
      <w:marRight w:val="0"/>
      <w:marTop w:val="0"/>
      <w:marBottom w:val="0"/>
      <w:divBdr>
        <w:top w:val="none" w:sz="0" w:space="0" w:color="auto"/>
        <w:left w:val="none" w:sz="0" w:space="0" w:color="auto"/>
        <w:bottom w:val="none" w:sz="0" w:space="0" w:color="auto"/>
        <w:right w:val="none" w:sz="0" w:space="0" w:color="auto"/>
      </w:divBdr>
      <w:divsChild>
        <w:div w:id="747384818">
          <w:marLeft w:val="360"/>
          <w:marRight w:val="0"/>
          <w:marTop w:val="0"/>
          <w:marBottom w:val="0"/>
          <w:divBdr>
            <w:top w:val="none" w:sz="0" w:space="0" w:color="auto"/>
            <w:left w:val="none" w:sz="0" w:space="0" w:color="auto"/>
            <w:bottom w:val="none" w:sz="0" w:space="0" w:color="auto"/>
            <w:right w:val="none" w:sz="0" w:space="0" w:color="auto"/>
          </w:divBdr>
        </w:div>
      </w:divsChild>
    </w:div>
    <w:div w:id="1720398067">
      <w:bodyDiv w:val="1"/>
      <w:marLeft w:val="0"/>
      <w:marRight w:val="0"/>
      <w:marTop w:val="0"/>
      <w:marBottom w:val="0"/>
      <w:divBdr>
        <w:top w:val="none" w:sz="0" w:space="0" w:color="auto"/>
        <w:left w:val="none" w:sz="0" w:space="0" w:color="auto"/>
        <w:bottom w:val="none" w:sz="0" w:space="0" w:color="auto"/>
        <w:right w:val="none" w:sz="0" w:space="0" w:color="auto"/>
      </w:divBdr>
      <w:divsChild>
        <w:div w:id="362632453">
          <w:marLeft w:val="720"/>
          <w:marRight w:val="0"/>
          <w:marTop w:val="180"/>
          <w:marBottom w:val="0"/>
          <w:divBdr>
            <w:top w:val="none" w:sz="0" w:space="0" w:color="auto"/>
            <w:left w:val="none" w:sz="0" w:space="0" w:color="auto"/>
            <w:bottom w:val="none" w:sz="0" w:space="0" w:color="auto"/>
            <w:right w:val="none" w:sz="0" w:space="0" w:color="auto"/>
          </w:divBdr>
        </w:div>
        <w:div w:id="1130634638">
          <w:marLeft w:val="720"/>
          <w:marRight w:val="0"/>
          <w:marTop w:val="180"/>
          <w:marBottom w:val="0"/>
          <w:divBdr>
            <w:top w:val="none" w:sz="0" w:space="0" w:color="auto"/>
            <w:left w:val="none" w:sz="0" w:space="0" w:color="auto"/>
            <w:bottom w:val="none" w:sz="0" w:space="0" w:color="auto"/>
            <w:right w:val="none" w:sz="0" w:space="0" w:color="auto"/>
          </w:divBdr>
        </w:div>
        <w:div w:id="1488205734">
          <w:marLeft w:val="720"/>
          <w:marRight w:val="0"/>
          <w:marTop w:val="180"/>
          <w:marBottom w:val="0"/>
          <w:divBdr>
            <w:top w:val="none" w:sz="0" w:space="0" w:color="auto"/>
            <w:left w:val="none" w:sz="0" w:space="0" w:color="auto"/>
            <w:bottom w:val="none" w:sz="0" w:space="0" w:color="auto"/>
            <w:right w:val="none" w:sz="0" w:space="0" w:color="auto"/>
          </w:divBdr>
        </w:div>
        <w:div w:id="1639609456">
          <w:marLeft w:val="346"/>
          <w:marRight w:val="0"/>
          <w:marTop w:val="180"/>
          <w:marBottom w:val="0"/>
          <w:divBdr>
            <w:top w:val="none" w:sz="0" w:space="0" w:color="auto"/>
            <w:left w:val="none" w:sz="0" w:space="0" w:color="auto"/>
            <w:bottom w:val="none" w:sz="0" w:space="0" w:color="auto"/>
            <w:right w:val="none" w:sz="0" w:space="0" w:color="auto"/>
          </w:divBdr>
        </w:div>
        <w:div w:id="1708220985">
          <w:marLeft w:val="720"/>
          <w:marRight w:val="0"/>
          <w:marTop w:val="180"/>
          <w:marBottom w:val="0"/>
          <w:divBdr>
            <w:top w:val="none" w:sz="0" w:space="0" w:color="auto"/>
            <w:left w:val="none" w:sz="0" w:space="0" w:color="auto"/>
            <w:bottom w:val="none" w:sz="0" w:space="0" w:color="auto"/>
            <w:right w:val="none" w:sz="0" w:space="0" w:color="auto"/>
          </w:divBdr>
        </w:div>
      </w:divsChild>
    </w:div>
    <w:div w:id="1729496922">
      <w:bodyDiv w:val="1"/>
      <w:marLeft w:val="0"/>
      <w:marRight w:val="0"/>
      <w:marTop w:val="0"/>
      <w:marBottom w:val="0"/>
      <w:divBdr>
        <w:top w:val="none" w:sz="0" w:space="0" w:color="auto"/>
        <w:left w:val="none" w:sz="0" w:space="0" w:color="auto"/>
        <w:bottom w:val="none" w:sz="0" w:space="0" w:color="auto"/>
        <w:right w:val="none" w:sz="0" w:space="0" w:color="auto"/>
      </w:divBdr>
    </w:div>
    <w:div w:id="1843735141">
      <w:bodyDiv w:val="1"/>
      <w:marLeft w:val="0"/>
      <w:marRight w:val="0"/>
      <w:marTop w:val="0"/>
      <w:marBottom w:val="0"/>
      <w:divBdr>
        <w:top w:val="none" w:sz="0" w:space="0" w:color="auto"/>
        <w:left w:val="none" w:sz="0" w:space="0" w:color="auto"/>
        <w:bottom w:val="none" w:sz="0" w:space="0" w:color="auto"/>
        <w:right w:val="none" w:sz="0" w:space="0" w:color="auto"/>
      </w:divBdr>
    </w:div>
    <w:div w:id="197108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ccess.salesforce.com/issues_view?id=a1p3A000000jkrUQAQ"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ccess.salesforce.com/issues_view?id=a1p3A000000jkrUQAQ"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eveloper.salesforce.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hogue\Downloads\ExerciseGui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1D7FEFC0-12EE-664A-AC76-09DBF3343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C:\Users\mhogue\Downloads\ExerciseGuide.dot</Template>
  <TotalTime>10263</TotalTime>
  <Pages>132</Pages>
  <Words>24807</Words>
  <Characters>141404</Characters>
  <Application>Microsoft Office Word</Application>
  <DocSecurity>0</DocSecurity>
  <Lines>1178</Lines>
  <Paragraphs>331</Paragraphs>
  <ScaleCrop>false</ScaleCrop>
  <HeadingPairs>
    <vt:vector size="2" baseType="variant">
      <vt:variant>
        <vt:lpstr>Title</vt:lpstr>
      </vt:variant>
      <vt:variant>
        <vt:i4>1</vt:i4>
      </vt:variant>
    </vt:vector>
  </HeadingPairs>
  <TitlesOfParts>
    <vt:vector size="1" baseType="lpstr">
      <vt:lpstr/>
    </vt:vector>
  </TitlesOfParts>
  <Company>Salesforce.com</Company>
  <LinksUpToDate>false</LinksUpToDate>
  <CharactersWithSpaces>165880</CharactersWithSpaces>
  <SharedDoc>false</SharedDoc>
  <HLinks>
    <vt:vector size="30" baseType="variant">
      <vt:variant>
        <vt:i4>1900604</vt:i4>
      </vt:variant>
      <vt:variant>
        <vt:i4>26</vt:i4>
      </vt:variant>
      <vt:variant>
        <vt:i4>0</vt:i4>
      </vt:variant>
      <vt:variant>
        <vt:i4>5</vt:i4>
      </vt:variant>
      <vt:variant>
        <vt:lpwstr/>
      </vt:variant>
      <vt:variant>
        <vt:lpwstr>_Toc394486313</vt:lpwstr>
      </vt:variant>
      <vt:variant>
        <vt:i4>1900604</vt:i4>
      </vt:variant>
      <vt:variant>
        <vt:i4>20</vt:i4>
      </vt:variant>
      <vt:variant>
        <vt:i4>0</vt:i4>
      </vt:variant>
      <vt:variant>
        <vt:i4>5</vt:i4>
      </vt:variant>
      <vt:variant>
        <vt:lpwstr/>
      </vt:variant>
      <vt:variant>
        <vt:lpwstr>_Toc394486312</vt:lpwstr>
      </vt:variant>
      <vt:variant>
        <vt:i4>1900604</vt:i4>
      </vt:variant>
      <vt:variant>
        <vt:i4>14</vt:i4>
      </vt:variant>
      <vt:variant>
        <vt:i4>0</vt:i4>
      </vt:variant>
      <vt:variant>
        <vt:i4>5</vt:i4>
      </vt:variant>
      <vt:variant>
        <vt:lpwstr/>
      </vt:variant>
      <vt:variant>
        <vt:lpwstr>_Toc394486311</vt:lpwstr>
      </vt:variant>
      <vt:variant>
        <vt:i4>1900604</vt:i4>
      </vt:variant>
      <vt:variant>
        <vt:i4>8</vt:i4>
      </vt:variant>
      <vt:variant>
        <vt:i4>0</vt:i4>
      </vt:variant>
      <vt:variant>
        <vt:i4>5</vt:i4>
      </vt:variant>
      <vt:variant>
        <vt:lpwstr/>
      </vt:variant>
      <vt:variant>
        <vt:lpwstr>_Toc394486310</vt:lpwstr>
      </vt:variant>
      <vt:variant>
        <vt:i4>1835068</vt:i4>
      </vt:variant>
      <vt:variant>
        <vt:i4>2</vt:i4>
      </vt:variant>
      <vt:variant>
        <vt:i4>0</vt:i4>
      </vt:variant>
      <vt:variant>
        <vt:i4>5</vt:i4>
      </vt:variant>
      <vt:variant>
        <vt:lpwstr/>
      </vt:variant>
      <vt:variant>
        <vt:lpwstr>_Toc394486309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Meghan Hogue</dc:creator>
  <cp:lastModifiedBy>Microsoft Office User</cp:lastModifiedBy>
  <cp:revision>724</cp:revision>
  <cp:lastPrinted>2018-04-24T22:22:00Z</cp:lastPrinted>
  <dcterms:created xsi:type="dcterms:W3CDTF">2016-09-25T15:07:00Z</dcterms:created>
  <dcterms:modified xsi:type="dcterms:W3CDTF">2018-06-21T18:44:00Z</dcterms:modified>
</cp:coreProperties>
</file>